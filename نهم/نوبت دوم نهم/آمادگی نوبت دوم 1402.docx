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4E792F" w14:textId="5E9D99A8" w:rsidR="00D12852" w:rsidRPr="00210596" w:rsidRDefault="00AD7F93">
      <w:pPr>
        <w:rPr>
          <w:rFonts w:hint="cs"/>
          <w:sz w:val="2"/>
          <w:szCs w:val="2"/>
          <w:rtl/>
          <w:lang w:bidi="fa-IR"/>
        </w:rPr>
      </w:pPr>
      <w:r>
        <w:rPr>
          <w:rFonts w:hint="cs"/>
          <w:sz w:val="2"/>
          <w:szCs w:val="2"/>
          <w:rtl/>
          <w:lang w:bidi="fa-IR"/>
        </w:rPr>
        <w:t xml:space="preserve">   </w:t>
      </w:r>
    </w:p>
    <w:tbl>
      <w:tblPr>
        <w:tblStyle w:val="TableGrid"/>
        <w:bidiVisual/>
        <w:tblW w:w="10538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4261"/>
        <w:gridCol w:w="3607"/>
        <w:gridCol w:w="2158"/>
        <w:gridCol w:w="512"/>
      </w:tblGrid>
      <w:tr w:rsidR="00D36C51" w:rsidRPr="00210596" w14:paraId="23BF9A35" w14:textId="11F14A79" w:rsidTr="00F157B4">
        <w:trPr>
          <w:trHeight w:val="680"/>
        </w:trPr>
        <w:tc>
          <w:tcPr>
            <w:tcW w:w="4261" w:type="dxa"/>
            <w:shd w:val="clear" w:color="auto" w:fill="BFBFBF" w:themeFill="background1" w:themeFillShade="BF"/>
            <w:vAlign w:val="center"/>
          </w:tcPr>
          <w:p w14:paraId="77E4E8B0" w14:textId="4FD85C43" w:rsidR="00D36C51" w:rsidRPr="00FE0235" w:rsidRDefault="00D36C51" w:rsidP="00D36C51">
            <w:pPr>
              <w:rPr>
                <w:sz w:val="32"/>
                <w:szCs w:val="32"/>
                <w:rtl/>
                <w:lang w:bidi="fa-IR"/>
              </w:rPr>
            </w:pP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3607" w:type="dxa"/>
            <w:shd w:val="clear" w:color="auto" w:fill="BFBFBF" w:themeFill="background1" w:themeFillShade="BF"/>
            <w:vAlign w:val="center"/>
          </w:tcPr>
          <w:p w14:paraId="6C5D9741" w14:textId="4B2D3F8B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Pr="00FE0235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نهم :</w:t>
            </w:r>
            <w:r w:rsid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..........</w:t>
            </w: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.............  </w:t>
            </w:r>
          </w:p>
        </w:tc>
        <w:tc>
          <w:tcPr>
            <w:tcW w:w="2670" w:type="dxa"/>
            <w:gridSpan w:val="2"/>
            <w:shd w:val="clear" w:color="auto" w:fill="BFBFBF" w:themeFill="background1" w:themeFillShade="BF"/>
            <w:vAlign w:val="center"/>
          </w:tcPr>
          <w:p w14:paraId="70C2B39C" w14:textId="26839B6B" w:rsidR="00D36C51" w:rsidRPr="00FE0235" w:rsidRDefault="00D36C51" w:rsidP="00D36C51">
            <w:pPr>
              <w:rPr>
                <w:sz w:val="32"/>
                <w:szCs w:val="32"/>
                <w:rtl/>
              </w:rPr>
            </w:pPr>
            <w:r w:rsidRPr="00FE0235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F80CC8" w:rsidRPr="00210596" w14:paraId="0E1428FA" w14:textId="77777777" w:rsidTr="00F157B4">
        <w:trPr>
          <w:trHeight w:val="120"/>
        </w:trPr>
        <w:tc>
          <w:tcPr>
            <w:tcW w:w="10026" w:type="dxa"/>
            <w:gridSpan w:val="3"/>
            <w:vAlign w:val="center"/>
          </w:tcPr>
          <w:p w14:paraId="297EB81A" w14:textId="3AF38EBC" w:rsidR="00F80CC8" w:rsidRDefault="00F80CC8" w:rsidP="00F80CC8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۱-</w:t>
            </w:r>
            <w:r w:rsidR="002B57B6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2B57B6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</w:t>
            </w:r>
            <w:r w:rsidR="002B57B6">
              <w:rPr>
                <w:rFonts w:ascii="Shabnam" w:hAnsi="Shabnam" w:cs="0 Nazanin Bold" w:hint="cs"/>
                <w:sz w:val="28"/>
                <w:szCs w:val="28"/>
                <w:rtl/>
              </w:rPr>
              <w:t>الف)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Pr="00F80CC8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اگر </w:t>
            </w:r>
            <w:r w:rsidRPr="00DC2724">
              <w:rPr>
                <w:position w:val="-10"/>
              </w:rPr>
              <w:object w:dxaOrig="1500" w:dyaOrig="340" w14:anchorId="113CA3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3.85pt;height:19pt" o:ole="">
                  <v:imagedata r:id="rId8" o:title=""/>
                </v:shape>
                <o:OLEObject Type="Embed" ProgID="Equation.DSMT4" ShapeID="_x0000_i1025" DrawAspect="Content" ObjectID="_1777095168" r:id="rId9"/>
              </w:object>
            </w:r>
            <w:r w:rsidRPr="00F80CC8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و </w:t>
            </w:r>
            <w:r w:rsidR="00A64771" w:rsidRPr="00DC2724">
              <w:rPr>
                <w:position w:val="-10"/>
              </w:rPr>
              <w:object w:dxaOrig="1820" w:dyaOrig="340" w14:anchorId="5745D636">
                <v:shape id="_x0000_i1026" type="#_x0000_t75" style="width:101.25pt;height:19pt" o:ole="">
                  <v:imagedata r:id="rId10" o:title=""/>
                </v:shape>
                <o:OLEObject Type="Embed" ProgID="Equation.DSMT4" ShapeID="_x0000_i1026" DrawAspect="Content" ObjectID="_1777095169" r:id="rId11"/>
              </w:object>
            </w:r>
            <w:r w:rsidRPr="00F80CC8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، تساوی های زیر را کامل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239"/>
              <w:gridCol w:w="3919"/>
              <w:gridCol w:w="2754"/>
            </w:tblGrid>
            <w:tr w:rsidR="002B57B6" w14:paraId="6AAB1A77" w14:textId="77777777" w:rsidTr="00B941EF">
              <w:tc>
                <w:tcPr>
                  <w:tcW w:w="3255" w:type="dxa"/>
                </w:tcPr>
                <w:p w14:paraId="2D5131CC" w14:textId="77777777" w:rsidR="002B57B6" w:rsidRDefault="002B57B6" w:rsidP="002B57B6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DC2724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2260" w:dyaOrig="380" w14:anchorId="7515AEC0">
                      <v:shape id="_x0000_i1027" type="#_x0000_t75" style="width:125pt;height:20.55pt" o:ole="">
                        <v:imagedata r:id="rId12" o:title=""/>
                      </v:shape>
                      <o:OLEObject Type="Embed" ProgID="Equation.DSMT4" ShapeID="_x0000_i1027" DrawAspect="Content" ObjectID="_1777095170" r:id="rId13"/>
                    </w:object>
                  </w:r>
                </w:p>
              </w:tc>
              <w:tc>
                <w:tcPr>
                  <w:tcW w:w="3967" w:type="dxa"/>
                </w:tcPr>
                <w:p w14:paraId="1EF01DAD" w14:textId="77777777" w:rsidR="002B57B6" w:rsidRDefault="002B57B6" w:rsidP="002B57B6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DC2724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1980" w:dyaOrig="380" w14:anchorId="5BDDEB18">
                      <v:shape id="_x0000_i1028" type="#_x0000_t75" style="width:110pt;height:20.55pt" o:ole="">
                        <v:imagedata r:id="rId14" o:title=""/>
                      </v:shape>
                      <o:OLEObject Type="Embed" ProgID="Equation.DSMT4" ShapeID="_x0000_i1028" DrawAspect="Content" ObjectID="_1777095171" r:id="rId15"/>
                    </w:object>
                  </w:r>
                </w:p>
              </w:tc>
              <w:tc>
                <w:tcPr>
                  <w:tcW w:w="2554" w:type="dxa"/>
                </w:tcPr>
                <w:p w14:paraId="7CAF4305" w14:textId="77777777" w:rsidR="002B57B6" w:rsidRDefault="002B57B6" w:rsidP="002B57B6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DC2724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2280" w:dyaOrig="380" w14:anchorId="6B90CE8F">
                      <v:shape id="_x0000_i1029" type="#_x0000_t75" style="width:126.6pt;height:20.55pt" o:ole="">
                        <v:imagedata r:id="rId16" o:title=""/>
                      </v:shape>
                      <o:OLEObject Type="Embed" ProgID="Equation.DSMT4" ShapeID="_x0000_i1029" DrawAspect="Content" ObjectID="_1777095172" r:id="rId17"/>
                    </w:object>
                  </w:r>
                </w:p>
              </w:tc>
            </w:tr>
          </w:tbl>
          <w:p w14:paraId="06788260" w14:textId="77777777" w:rsidR="00A47608" w:rsidRPr="00A47608" w:rsidRDefault="00A47608" w:rsidP="002839B9">
            <w:pPr>
              <w:spacing w:line="276" w:lineRule="auto"/>
              <w:rPr>
                <w:rFonts w:ascii="Shabnam" w:hAnsi="Shabnam" w:cs="0 Nazanin Bold"/>
                <w:sz w:val="10"/>
                <w:szCs w:val="10"/>
                <w:rtl/>
                <w:lang w:bidi="fa-IR"/>
              </w:rPr>
            </w:pPr>
          </w:p>
          <w:p w14:paraId="538A1934" w14:textId="77777777" w:rsidR="00F80CC8" w:rsidRDefault="002B57B6" w:rsidP="002839B9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ب)</w:t>
            </w:r>
            <w:r w:rsidRPr="00F80CC8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جاهای خالی را کامل کنید‌.                     </w:t>
            </w: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  </w:t>
            </w:r>
            <w:r w:rsidRPr="00F80CC8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         </w:t>
            </w:r>
            <w:r w:rsidRPr="00B80FC8">
              <w:rPr>
                <w:position w:val="-12"/>
              </w:rPr>
              <w:object w:dxaOrig="4599" w:dyaOrig="440" w14:anchorId="1B982009">
                <v:shape id="_x0000_i1030" type="#_x0000_t75" style="width:248.45pt;height:23.75pt" o:ole="">
                  <v:imagedata r:id="rId18" o:title=""/>
                </v:shape>
                <o:OLEObject Type="Embed" ProgID="Equation.DSMT4" ShapeID="_x0000_i1030" DrawAspect="Content" ObjectID="_1777095173" r:id="rId19"/>
              </w:object>
            </w:r>
          </w:p>
          <w:p w14:paraId="12C7C87C" w14:textId="1FDC9720" w:rsidR="00A64771" w:rsidRPr="00E62B13" w:rsidRDefault="00A64771" w:rsidP="00A64771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ج) ۱۰ کارت با شماره های ۱ تا ۱۰ داریم. اگر یک کارت به صورت تصادفی انتخاب می کنیم ، چقدر احتمال دارد عدد روی کارت عدد اول باشد ؟ </w:t>
            </w:r>
          </w:p>
        </w:tc>
        <w:tc>
          <w:tcPr>
            <w:tcW w:w="512" w:type="dxa"/>
            <w:vAlign w:val="center"/>
          </w:tcPr>
          <w:p w14:paraId="1562E5BC" w14:textId="3387492F" w:rsidR="00F80CC8" w:rsidRPr="00210596" w:rsidRDefault="00A64771" w:rsidP="00AD017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۲</w:t>
            </w:r>
          </w:p>
        </w:tc>
      </w:tr>
      <w:tr w:rsidR="00F80CC8" w:rsidRPr="00210596" w14:paraId="68132010" w14:textId="77777777" w:rsidTr="00F157B4">
        <w:trPr>
          <w:trHeight w:val="519"/>
        </w:trPr>
        <w:tc>
          <w:tcPr>
            <w:tcW w:w="10026" w:type="dxa"/>
            <w:gridSpan w:val="3"/>
            <w:vAlign w:val="center"/>
          </w:tcPr>
          <w:p w14:paraId="24972CA2" w14:textId="1DCD8989" w:rsidR="00F80CC8" w:rsidRDefault="002B57B6" w:rsidP="00F80CC8">
            <w:p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۲</w:t>
            </w:r>
            <w:r w:rsidR="00F80CC8">
              <w:rPr>
                <w:rFonts w:ascii="Vazirmatn" w:hAnsi="Vazirmatn" w:cs="0 Nazanin Bold" w:hint="cs"/>
                <w:sz w:val="28"/>
                <w:szCs w:val="28"/>
                <w:rtl/>
              </w:rPr>
              <w:t>-</w:t>
            </w:r>
            <w:r w:rsidR="00F80CC8" w:rsidRPr="00F80CC8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 الف ) بین ۲ و ۳ دو عدد گنگ بنویسید.</w:t>
            </w:r>
          </w:p>
          <w:p w14:paraId="712202DD" w14:textId="61D88ACA" w:rsidR="00F771B0" w:rsidRPr="00F80CC8" w:rsidRDefault="00F771B0" w:rsidP="00F80CC8">
            <w:p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ب) کسر   </w:t>
            </w:r>
            <w:r w:rsidRPr="00F80CC8">
              <w:rPr>
                <w:rFonts w:ascii="Vazirmatn" w:hAnsi="Vazirmatn" w:cs="0 Nazanin Bold"/>
                <w:position w:val="-28"/>
                <w:sz w:val="28"/>
                <w:szCs w:val="28"/>
              </w:rPr>
              <w:object w:dxaOrig="260" w:dyaOrig="720" w14:anchorId="37674BCD">
                <v:shape id="_x0000_i1031" type="#_x0000_t75" style="width:13.45pt;height:34pt" o:ole="">
                  <v:imagedata r:id="rId20" o:title=""/>
                </v:shape>
                <o:OLEObject Type="Embed" ProgID="Equation.DSMT4" ShapeID="_x0000_i1031" DrawAspect="Content" ObjectID="_1777095174" r:id="rId21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مختوم است یا متناوب ؟     </w:t>
            </w:r>
          </w:p>
          <w:p w14:paraId="6E212B97" w14:textId="2C9B42B1" w:rsidR="00F80CC8" w:rsidRDefault="00F771B0" w:rsidP="00F80CC8">
            <w:p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ج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) حاصل  را به دست آورید (</w:t>
            </w:r>
            <w:r w:rsidR="00F80CC8" w:rsidRPr="00F80CC8">
              <w:rPr>
                <w:position w:val="-6"/>
                <w:sz w:val="28"/>
                <w:szCs w:val="28"/>
                <w:lang w:bidi="fa-IR"/>
              </w:rPr>
              <w:object w:dxaOrig="660" w:dyaOrig="279" w14:anchorId="422F2CA4">
                <v:shape id="_x0000_i1032" type="#_x0000_t75" style="width:36.4pt;height:15.8pt" o:ole="">
                  <v:imagedata r:id="rId22" o:title=""/>
                </v:shape>
                <o:OLEObject Type="Embed" ProgID="Equation.DSMT4" ShapeID="_x0000_i1032" DrawAspect="Content" ObjectID="_1777095175" r:id="rId23"/>
              </w:objec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</w:t>
            </w:r>
            <w:r w:rsidR="00F80CC8" w:rsidRPr="00F80CC8">
              <w:rPr>
                <w:position w:val="-6"/>
                <w:sz w:val="28"/>
                <w:szCs w:val="28"/>
                <w:lang w:bidi="fa-IR"/>
              </w:rPr>
              <w:object w:dxaOrig="760" w:dyaOrig="300" w14:anchorId="26D05DA8">
                <v:shape id="_x0000_i1033" type="#_x0000_t75" style="width:42.75pt;height:17.4pt" o:ole="">
                  <v:imagedata r:id="rId24" o:title=""/>
                </v:shape>
                <o:OLEObject Type="Embed" ProgID="Equation.DSMT4" ShapeID="_x0000_i1033" DrawAspect="Content" ObjectID="_1777095176" r:id="rId25"/>
              </w:objec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).                                                                </w:t>
            </w:r>
            <w:r w:rsidR="00F80CC8" w:rsidRPr="00F80CC8">
              <w:rPr>
                <w:rFonts w:ascii="Vazirmatn" w:hAnsi="Vazirmatn" w:cs="0 Nazanin Bold"/>
                <w:position w:val="-14"/>
                <w:sz w:val="28"/>
                <w:szCs w:val="28"/>
              </w:rPr>
              <w:object w:dxaOrig="1060" w:dyaOrig="420" w14:anchorId="22A5B3D9">
                <v:shape id="_x0000_i1034" type="#_x0000_t75" style="width:60.15pt;height:23.75pt" o:ole="">
                  <v:imagedata r:id="rId26" o:title=""/>
                </v:shape>
                <o:OLEObject Type="Embed" ProgID="Equation.DSMT4" ShapeID="_x0000_i1034" DrawAspect="Content" ObjectID="_1777095177" r:id="rId27"/>
              </w:object>
            </w:r>
          </w:p>
          <w:p w14:paraId="76B0E81D" w14:textId="2609E165" w:rsidR="002B57B6" w:rsidRPr="00F80CC8" w:rsidRDefault="00F771B0" w:rsidP="00F80CC8">
            <w:p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sz w:val="28"/>
                <w:szCs w:val="28"/>
                <w:rtl/>
              </w:rPr>
              <w:t>د</w:t>
            </w:r>
            <w:r w:rsidR="002B57B6">
              <w:rPr>
                <w:rFonts w:ascii="Vazirmatn" w:hAnsi="Vazirmatn" w:cs="0 Nazanin Bold" w:hint="cs"/>
                <w:sz w:val="28"/>
                <w:szCs w:val="28"/>
                <w:rtl/>
              </w:rPr>
              <w:t xml:space="preserve">) عدد </w:t>
            </w:r>
            <w:r w:rsidR="002B57B6" w:rsidRPr="002B57B6">
              <w:rPr>
                <w:rFonts w:ascii="Vazirmatn" w:hAnsi="Vazirmatn" w:cs="0 Nazanin Bold"/>
                <w:position w:val="-8"/>
                <w:sz w:val="28"/>
                <w:szCs w:val="28"/>
              </w:rPr>
              <w:object w:dxaOrig="740" w:dyaOrig="400" w14:anchorId="1746EEC0">
                <v:shape id="_x0000_i1035" type="#_x0000_t75" style="width:42.75pt;height:20.55pt" o:ole="">
                  <v:imagedata r:id="rId28" o:title=""/>
                </v:shape>
                <o:OLEObject Type="Embed" ProgID="Equation.DSMT4" ShapeID="_x0000_i1035" DrawAspect="Content" ObjectID="_1777095178" r:id="rId29"/>
              </w:object>
            </w:r>
            <w:r w:rsidR="002B57B6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 بین کدام دو عدد صحیح قرار دارد؟</w:t>
            </w:r>
          </w:p>
        </w:tc>
        <w:tc>
          <w:tcPr>
            <w:tcW w:w="512" w:type="dxa"/>
            <w:vAlign w:val="center"/>
          </w:tcPr>
          <w:p w14:paraId="7BC5A335" w14:textId="1E086A0E" w:rsidR="00F80CC8" w:rsidRDefault="002B57B6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F80CC8" w:rsidRPr="00210596" w14:paraId="40D9094A" w14:textId="77777777" w:rsidTr="00F157B4">
        <w:trPr>
          <w:trHeight w:val="120"/>
        </w:trPr>
        <w:tc>
          <w:tcPr>
            <w:tcW w:w="10026" w:type="dxa"/>
            <w:gridSpan w:val="3"/>
            <w:vAlign w:val="center"/>
          </w:tcPr>
          <w:p w14:paraId="62C2A3B7" w14:textId="561B7040" w:rsidR="00A64771" w:rsidRDefault="00A64771" w:rsidP="00A64771">
            <w:p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u w:val="single"/>
                <w:rtl/>
                <w:lang w:bidi="fa-IR"/>
              </w:rPr>
              <w:drawing>
                <wp:anchor distT="0" distB="0" distL="114300" distR="114300" simplePos="0" relativeHeight="251662336" behindDoc="0" locked="0" layoutInCell="1" allowOverlap="1" wp14:anchorId="4E3339DB" wp14:editId="535DC6ED">
                  <wp:simplePos x="0" y="0"/>
                  <wp:positionH relativeFrom="margin">
                    <wp:posOffset>6985</wp:posOffset>
                  </wp:positionH>
                  <wp:positionV relativeFrom="page">
                    <wp:posOffset>53340</wp:posOffset>
                  </wp:positionV>
                  <wp:extent cx="1304290" cy="1558925"/>
                  <wp:effectExtent l="0" t="0" r="0" b="3175"/>
                  <wp:wrapNone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r="26307"/>
                          <a:stretch/>
                        </pic:blipFill>
                        <pic:spPr bwMode="auto">
                          <a:xfrm>
                            <a:off x="0" y="0"/>
                            <a:ext cx="1304290" cy="155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B57B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۳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- </w:t>
            </w:r>
            <w:r w:rsidR="00A4760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الف) 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در شکل مقابل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 xml:space="preserve">ABCD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لوزی است و نقطه های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M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lang w:bidi="fa-IR"/>
              </w:rPr>
              <w:t xml:space="preserve"> 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N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وسط های اضلاع</w:t>
            </w:r>
          </w:p>
          <w:p w14:paraId="5DB00BBA" w14:textId="4605585B" w:rsidR="00F80CC8" w:rsidRPr="00A64771" w:rsidRDefault="00A64771" w:rsidP="00A64771">
            <w:pPr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D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و </w:t>
            </w:r>
            <w:r w:rsidRPr="00E85520">
              <w:rPr>
                <w:rFonts w:ascii="Portada ARA" w:hAnsi="Portada ARA" w:cs="Portada ARA"/>
                <w:b w:val="0"/>
                <w:bCs w:val="0"/>
                <w:noProof/>
                <w:sz w:val="28"/>
                <w:szCs w:val="28"/>
                <w:lang w:bidi="fa-IR"/>
              </w:rPr>
              <w:t>BC</w:t>
            </w:r>
            <w:r w:rsidRPr="00E85520">
              <w:rPr>
                <w:rFonts w:ascii="Portada ARA Extrabold" w:hAnsi="Portada ARA Extrabold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هستند</w:t>
            </w:r>
            <w:r>
              <w:rPr>
                <w:rFonts w:ascii="Portada ARA Extrabold" w:hAnsi="Portada ARA Extrabold"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. دلیل هم نهشتی دو مثلث را بنویسید.</w:t>
            </w:r>
            <w:r w:rsidRPr="00E85520"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u w:val="single"/>
                <w:rtl/>
                <w:lang w:bidi="fa-IR"/>
              </w:rPr>
              <w:t xml:space="preserve"> </w:t>
            </w:r>
          </w:p>
          <w:p w14:paraId="456F8F5F" w14:textId="77777777" w:rsidR="00687E33" w:rsidRDefault="00687E33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0A03C305" w14:textId="77777777" w:rsidR="00687E33" w:rsidRDefault="00687E33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p w14:paraId="616FA988" w14:textId="77777777" w:rsidR="00687E33" w:rsidRPr="008B3D4E" w:rsidRDefault="00687E33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0"/>
                <w:szCs w:val="20"/>
                <w:rtl/>
                <w:lang w:bidi="fa-IR"/>
              </w:rPr>
            </w:pPr>
          </w:p>
          <w:p w14:paraId="65FF7C5F" w14:textId="77777777" w:rsidR="00A64771" w:rsidRDefault="00A64771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ب) آیا هر دو مستطیل دلخواه متشابه هستند؟ مثال بزنید.</w:t>
            </w:r>
          </w:p>
          <w:p w14:paraId="65945D0A" w14:textId="109781FF" w:rsidR="00A64771" w:rsidRDefault="00A64771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07C23788" w14:textId="02597833" w:rsidR="00F80CC8" w:rsidRDefault="00A64771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۵/۱</w:t>
            </w:r>
          </w:p>
        </w:tc>
      </w:tr>
      <w:tr w:rsidR="00F80CC8" w:rsidRPr="00210596" w14:paraId="578D6E8F" w14:textId="77777777" w:rsidTr="00F157B4">
        <w:trPr>
          <w:trHeight w:val="2098"/>
        </w:trPr>
        <w:tc>
          <w:tcPr>
            <w:tcW w:w="10026" w:type="dxa"/>
            <w:gridSpan w:val="3"/>
            <w:vAlign w:val="center"/>
          </w:tcPr>
          <w:p w14:paraId="12B2188D" w14:textId="1A7F04FD" w:rsidR="002B57B6" w:rsidRDefault="002B57B6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- الف ) حاصل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عبارت های زیر 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را به دست آورید.                                                                               </w:t>
            </w:r>
          </w:p>
          <w:p w14:paraId="5C7490E3" w14:textId="5608EE91" w:rsidR="00F80CC8" w:rsidRDefault="004F0700" w:rsidP="002B57B6">
            <w:pPr>
              <w:spacing w:line="276" w:lineRule="auto"/>
              <w:jc w:val="right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B57B6">
              <w:rPr>
                <w:rFonts w:ascii="Vazirmatn" w:hAnsi="Vazirmatn" w:cs="0 Nazanin Bold"/>
                <w:position w:val="-8"/>
                <w:sz w:val="28"/>
                <w:szCs w:val="28"/>
              </w:rPr>
              <w:object w:dxaOrig="1500" w:dyaOrig="400" w14:anchorId="62E0EA24">
                <v:shape id="_x0000_i1036" type="#_x0000_t75" style="width:98.1pt;height:23.75pt" o:ole="">
                  <v:imagedata r:id="rId32" o:title=""/>
                </v:shape>
                <o:OLEObject Type="Embed" ProgID="Equation.DSMT4" ShapeID="_x0000_i1036" DrawAspect="Content" ObjectID="_1777095179" r:id="rId33"/>
              </w:object>
            </w:r>
            <w:r w:rsidR="002B57B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                                                           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</w:t>
            </w:r>
            <w:r w:rsidR="00F80CC8" w:rsidRPr="00F80CC8">
              <w:rPr>
                <w:rFonts w:ascii="Vazirmatn" w:hAnsi="Vazirmatn" w:cs="0 Nazanin Bold"/>
                <w:position w:val="-6"/>
                <w:sz w:val="28"/>
                <w:szCs w:val="28"/>
              </w:rPr>
              <w:object w:dxaOrig="1160" w:dyaOrig="360" w14:anchorId="6264B347">
                <v:shape id="_x0000_i1037" type="#_x0000_t75" style="width:73.6pt;height:20.55pt" o:ole="">
                  <v:imagedata r:id="rId34" o:title=""/>
                </v:shape>
                <o:OLEObject Type="Embed" ProgID="Equation.DSMT4" ShapeID="_x0000_i1037" DrawAspect="Content" ObjectID="_1777095180" r:id="rId35"/>
              </w:object>
            </w:r>
          </w:p>
          <w:p w14:paraId="3A07E891" w14:textId="61E79BA6" w:rsidR="001D295A" w:rsidRDefault="00F80CC8" w:rsidP="00D1653B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ب) عدد </w:t>
            </w:r>
            <w:r w:rsidRPr="00F80CC8">
              <w:rPr>
                <w:position w:val="-6"/>
                <w:sz w:val="28"/>
                <w:szCs w:val="28"/>
                <w:lang w:bidi="fa-IR"/>
              </w:rPr>
              <w:object w:dxaOrig="780" w:dyaOrig="279" w14:anchorId="3B1A3FB9">
                <v:shape id="_x0000_i1038" type="#_x0000_t75" style="width:42.75pt;height:15.8pt" o:ole="">
                  <v:imagedata r:id="rId36" o:title=""/>
                </v:shape>
                <o:OLEObject Type="Embed" ProgID="Equation.DSMT4" ShapeID="_x0000_i1038" DrawAspect="Content" ObjectID="_1777095181" r:id="rId37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را به صورت نماد علمی بنویسید.   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85"/>
              <w:gridCol w:w="4927"/>
            </w:tblGrid>
            <w:tr w:rsidR="00BB365C" w14:paraId="1C9B521C" w14:textId="77777777" w:rsidTr="00BB365C">
              <w:tc>
                <w:tcPr>
                  <w:tcW w:w="5039" w:type="dxa"/>
                </w:tcPr>
                <w:p w14:paraId="06982735" w14:textId="4BA6B88C" w:rsidR="00BB365C" w:rsidRDefault="00BB365C" w:rsidP="00BB365C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د) مخرج کسر مقابل را گویا کنید.</w:t>
                  </w:r>
                </w:p>
              </w:tc>
              <w:tc>
                <w:tcPr>
                  <w:tcW w:w="4980" w:type="dxa"/>
                </w:tcPr>
                <w:p w14:paraId="1624CB63" w14:textId="2C136D19" w:rsidR="00BB365C" w:rsidRDefault="00BB365C" w:rsidP="00BB365C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F80CC8">
                    <w:rPr>
                      <w:rFonts w:ascii="Vazirmatn" w:hAnsi="Vazirmatn" w:cs="0 Nazanin Bold"/>
                      <w:position w:val="-32"/>
                      <w:sz w:val="28"/>
                      <w:szCs w:val="28"/>
                    </w:rPr>
                    <w:object w:dxaOrig="460" w:dyaOrig="760" w14:anchorId="5C6BBBE0">
                      <v:shape id="_x0000_i1039" type="#_x0000_t75" style="width:25.3pt;height:41.15pt" o:ole="">
                        <v:imagedata r:id="rId38" o:title=""/>
                      </v:shape>
                      <o:OLEObject Type="Embed" ProgID="Equation.DSMT4" ShapeID="_x0000_i1039" DrawAspect="Content" ObjectID="_1777095182" r:id="rId39"/>
                    </w:object>
                  </w:r>
                </w:p>
              </w:tc>
            </w:tr>
          </w:tbl>
          <w:p w14:paraId="3D98B231" w14:textId="2316F570" w:rsidR="00F80CC8" w:rsidRDefault="00F80CC8" w:rsidP="00BB365C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25F8DEF0" w14:textId="7E32083B" w:rsidR="00F80CC8" w:rsidRDefault="00F80CC8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۲</w:t>
            </w:r>
          </w:p>
        </w:tc>
      </w:tr>
      <w:tr w:rsidR="00F80CC8" w:rsidRPr="00210596" w14:paraId="0681E610" w14:textId="77777777" w:rsidTr="00F157B4">
        <w:trPr>
          <w:trHeight w:val="120"/>
        </w:trPr>
        <w:tc>
          <w:tcPr>
            <w:tcW w:w="10026" w:type="dxa"/>
            <w:gridSpan w:val="3"/>
            <w:vAlign w:val="center"/>
          </w:tcPr>
          <w:p w14:paraId="4C1A5940" w14:textId="7C390B81" w:rsidR="00F80CC8" w:rsidRDefault="002B57B6" w:rsidP="00A25880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5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- الف)حاصل را به کمک  اتحاد به دست آورید .                           </w:t>
            </w:r>
            <w:r w:rsidR="00A64771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</w: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              </w:t>
            </w:r>
            <w:r w:rsidR="00F80CC8" w:rsidRPr="00210596">
              <w:rPr>
                <w:position w:val="-14"/>
                <w:sz w:val="28"/>
                <w:szCs w:val="28"/>
                <w:lang w:bidi="fa-IR"/>
              </w:rPr>
              <w:object w:dxaOrig="1920" w:dyaOrig="440" w14:anchorId="6CE55C16">
                <v:shape id="_x0000_i1040" type="#_x0000_t75" style="width:110pt;height:23.75pt" o:ole="">
                  <v:imagedata r:id="rId40" o:title=""/>
                </v:shape>
                <o:OLEObject Type="Embed" ProgID="Equation.DSMT4" ShapeID="_x0000_i1040" DrawAspect="Content" ObjectID="_1777095183" r:id="rId41"/>
              </w:object>
            </w:r>
            <w:r w:rsidR="00F80CC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</w:p>
          <w:p w14:paraId="109E4DC4" w14:textId="77777777" w:rsidR="00F80CC8" w:rsidRDefault="00F80CC8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ب) عبارت مقابل را به کمک اتحاد تجزیه کنید.                                                                </w:t>
            </w:r>
            <w:r w:rsidRPr="00F80CC8">
              <w:rPr>
                <w:position w:val="-6"/>
                <w:sz w:val="28"/>
                <w:szCs w:val="28"/>
                <w:lang w:bidi="fa-IR"/>
              </w:rPr>
              <w:object w:dxaOrig="1440" w:dyaOrig="440" w14:anchorId="2A04B58B">
                <v:shape id="_x0000_i1041" type="#_x0000_t75" style="width:82.3pt;height:23.75pt" o:ole="">
                  <v:imagedata r:id="rId42" o:title=""/>
                </v:shape>
                <o:OLEObject Type="Embed" ProgID="Equation.DSMT4" ShapeID="_x0000_i1041" DrawAspect="Content" ObjectID="_1777095184" r:id="rId43"/>
              </w:object>
            </w:r>
          </w:p>
          <w:p w14:paraId="60D62BA3" w14:textId="0EB5170C" w:rsidR="00F80CC8" w:rsidRDefault="00F80CC8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ج) درجه تک جمله ای </w:t>
            </w:r>
            <w:r w:rsidR="008B3D4E" w:rsidRPr="00210596">
              <w:rPr>
                <w:position w:val="-12"/>
                <w:sz w:val="28"/>
                <w:szCs w:val="28"/>
              </w:rPr>
              <w:object w:dxaOrig="620" w:dyaOrig="340" w14:anchorId="6E3CBC4D">
                <v:shape id="_x0000_i1042" type="#_x0000_t75" style="width:32.45pt;height:17.4pt" o:ole="">
                  <v:imagedata r:id="rId44" o:title=""/>
                </v:shape>
                <o:OLEObject Type="Embed" ProgID="Equation.DSMT4" ShapeID="_x0000_i1042" DrawAspect="Content" ObjectID="_1777095185" r:id="rId45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نسبت به </w:t>
            </w:r>
            <w:r w:rsidRPr="00F80CC8">
              <w:rPr>
                <w:position w:val="-4"/>
                <w:sz w:val="28"/>
                <w:szCs w:val="28"/>
              </w:rPr>
              <w:object w:dxaOrig="220" w:dyaOrig="220" w14:anchorId="357E8852">
                <v:shape id="_x0000_i1043" type="#_x0000_t75" style="width:11.85pt;height:11.85pt" o:ole="">
                  <v:imagedata r:id="rId46" o:title=""/>
                </v:shape>
                <o:OLEObject Type="Embed" ProgID="Equation.DSMT4" ShapeID="_x0000_i1043" DrawAspect="Content" ObjectID="_1777095186" r:id="rId47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A4760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برابر است با : ..................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.</w:t>
            </w:r>
            <w:r w:rsidR="00F15C7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</w:p>
          <w:p w14:paraId="6970FAC0" w14:textId="7E5D42BE" w:rsidR="008B3D4E" w:rsidRDefault="008B3D4E" w:rsidP="00A4760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د) اگر </w:t>
            </w:r>
            <w:r w:rsidRPr="008B3D4E">
              <w:rPr>
                <w:rFonts w:asciiTheme="minorHAnsi" w:hAnsiTheme="minorHAnsi" w:cstheme="minorBidi"/>
                <w:position w:val="-6"/>
                <w:sz w:val="22"/>
                <w:szCs w:val="22"/>
              </w:rPr>
              <w:object w:dxaOrig="740" w:dyaOrig="300" w14:anchorId="3B4B65EC">
                <v:shape id="_x0000_i1044" type="#_x0000_t75" style="width:38pt;height:17.4pt" o:ole="">
                  <v:imagedata r:id="rId48" o:title=""/>
                </v:shape>
                <o:OLEObject Type="Embed" ProgID="Equation.DSMT4" ShapeID="_x0000_i1044" DrawAspect="Content" ObjectID="_1777095187" r:id="rId49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باشد آنگاه در مورد علامت </w:t>
            </w:r>
            <w:r w:rsidRPr="008B3D4E">
              <w:rPr>
                <w:rFonts w:asciiTheme="minorHAnsi" w:hAnsiTheme="minorHAnsi" w:cstheme="minorBidi"/>
                <w:position w:val="-10"/>
                <w:sz w:val="22"/>
                <w:szCs w:val="22"/>
              </w:rPr>
              <w:object w:dxaOrig="480" w:dyaOrig="340" w14:anchorId="3B20EEDC">
                <v:shape id="_x0000_i1045" type="#_x0000_t75" style="width:23.75pt;height:19pt" o:ole="">
                  <v:imagedata r:id="rId50" o:title=""/>
                </v:shape>
                <o:OLEObject Type="Embed" ProgID="Equation.DSMT4" ShapeID="_x0000_i1045" DrawAspect="Content" ObjectID="_1777095188" r:id="rId51"/>
              </w:object>
            </w:r>
            <w:r>
              <w:rPr>
                <w:rFonts w:asciiTheme="minorHAnsi" w:hAnsiTheme="minorHAnsi" w:cstheme="minorBidi" w:hint="cs"/>
                <w:i/>
                <w:sz w:val="22"/>
                <w:szCs w:val="22"/>
                <w:rtl/>
              </w:rPr>
              <w:t xml:space="preserve">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چه می توان گفت؟</w:t>
            </w:r>
          </w:p>
          <w:p w14:paraId="66A2263F" w14:textId="043ED2C8" w:rsidR="00A47608" w:rsidRDefault="00A47608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هـ) مجموعه جواب نامعادله مقابل را روی محور نمایش دهید.                              </w:t>
            </w:r>
            <w:r w:rsidRPr="00210596">
              <w:rPr>
                <w:sz w:val="28"/>
                <w:szCs w:val="28"/>
                <w:lang w:bidi="fa-IR"/>
              </w:rPr>
              <w:t xml:space="preserve"> </w:t>
            </w:r>
            <w:r>
              <w:rPr>
                <w:sz w:val="28"/>
                <w:szCs w:val="28"/>
                <w:lang w:bidi="fa-IR"/>
              </w:rPr>
              <w:t xml:space="preserve">  </w:t>
            </w:r>
            <w:r w:rsidRPr="00F80CC8">
              <w:rPr>
                <w:position w:val="-6"/>
                <w:sz w:val="28"/>
                <w:szCs w:val="28"/>
                <w:lang w:bidi="fa-IR"/>
              </w:rPr>
              <w:object w:dxaOrig="1800" w:dyaOrig="279" w14:anchorId="6FF1F450">
                <v:shape id="_x0000_i1046" type="#_x0000_t75" style="width:102.85pt;height:15.8pt" o:ole="">
                  <v:imagedata r:id="rId52" o:title=""/>
                </v:shape>
                <o:OLEObject Type="Embed" ProgID="Equation.DSMT4" ShapeID="_x0000_i1046" DrawAspect="Content" ObjectID="_1777095189" r:id="rId53"/>
              </w:object>
            </w:r>
          </w:p>
          <w:p w14:paraId="68A0D1F6" w14:textId="6EA7D357" w:rsidR="00A47608" w:rsidRDefault="00541BE6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763A75E" wp14:editId="34326E58">
                      <wp:simplePos x="0" y="0"/>
                      <wp:positionH relativeFrom="page">
                        <wp:posOffset>3170555</wp:posOffset>
                      </wp:positionH>
                      <wp:positionV relativeFrom="page">
                        <wp:posOffset>2009775</wp:posOffset>
                      </wp:positionV>
                      <wp:extent cx="2893695" cy="0"/>
                      <wp:effectExtent l="38100" t="76200" r="20955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93695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CA3F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left:0;text-align:left;margin-left:249.65pt;margin-top:158.25pt;width:227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" strokecolor="black [3040]" strokeweight="1.5pt">
                      <v:stroke startarrow="block" endarrow="block"/>
                      <w10:wrap anchorx="page" anchory="page"/>
                    </v:shape>
                  </w:pict>
                </mc:Fallback>
              </mc:AlternateContent>
            </w:r>
          </w:p>
          <w:p w14:paraId="3F32DD5F" w14:textId="75A22636" w:rsidR="00A47608" w:rsidRPr="008B3D4E" w:rsidRDefault="00A47608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1D63535D" w14:textId="0B48570B" w:rsidR="00F80CC8" w:rsidRDefault="00A47608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  <w:tr w:rsidR="002E0F17" w:rsidRPr="00210596" w14:paraId="03DF24B4" w14:textId="77777777" w:rsidTr="00DA2F09">
        <w:trPr>
          <w:trHeight w:val="4803"/>
        </w:trPr>
        <w:tc>
          <w:tcPr>
            <w:tcW w:w="10026" w:type="dxa"/>
            <w:gridSpan w:val="3"/>
          </w:tcPr>
          <w:p w14:paraId="4D1DD68F" w14:textId="7071E3F7" w:rsidR="00AF2AFE" w:rsidRDefault="00AF2AFE" w:rsidP="00F157B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6F4C1954" wp14:editId="53F9EBDD">
                  <wp:simplePos x="0" y="0"/>
                  <wp:positionH relativeFrom="page">
                    <wp:posOffset>29845</wp:posOffset>
                  </wp:positionH>
                  <wp:positionV relativeFrom="page">
                    <wp:posOffset>34925</wp:posOffset>
                  </wp:positionV>
                  <wp:extent cx="1499235" cy="1652905"/>
                  <wp:effectExtent l="0" t="0" r="5715" b="444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CCB294.tmp"/>
                          <pic:cNvPicPr/>
                        </pic:nvPicPr>
                        <pic:blipFill rotWithShape="1">
                          <a:blip r:embed="rId54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5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05"/>
                          <a:stretch/>
                        </pic:blipFill>
                        <pic:spPr bwMode="auto">
                          <a:xfrm>
                            <a:off x="0" y="0"/>
                            <a:ext cx="1499235" cy="16529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B57B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6</w:t>
            </w:r>
            <w:r w:rsidR="002E0F17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- </w:t>
            </w:r>
            <w:r w:rsidR="00A4760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الف) خط با </w:t>
            </w:r>
            <w:r w:rsidR="00A47608" w:rsidRPr="00A47608">
              <w:rPr>
                <w:position w:val="-12"/>
                <w:sz w:val="28"/>
                <w:szCs w:val="28"/>
                <w:lang w:bidi="fa-IR"/>
              </w:rPr>
              <w:object w:dxaOrig="1200" w:dyaOrig="340" w14:anchorId="6024F030">
                <v:shape id="_x0000_i1047" type="#_x0000_t75" style="width:68.85pt;height:19pt" o:ole="">
                  <v:imagedata r:id="rId56" o:title=""/>
                </v:shape>
                <o:OLEObject Type="Embed" ProgID="Equation.DSMT4" ShapeID="_x0000_i1047" DrawAspect="Content" ObjectID="_1777095190" r:id="rId57"/>
              </w:object>
            </w:r>
            <w:r w:rsidR="00A4760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 را </w:t>
            </w:r>
            <w:r w:rsidR="00F157B4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در صفحه مختصاتی مقابل </w:t>
            </w:r>
            <w:r w:rsidR="00A47608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رسم کنید.</w:t>
            </w:r>
          </w:p>
          <w:p w14:paraId="7C67DDA9" w14:textId="71EA85D9" w:rsidR="002E0F17" w:rsidRDefault="00A47608" w:rsidP="00F157B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</w:p>
          <w:p w14:paraId="3AE4A475" w14:textId="68D86202" w:rsidR="00541BE6" w:rsidRPr="00541BE6" w:rsidRDefault="00A47608" w:rsidP="00541BE6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ب) </w:t>
            </w:r>
            <w:r w:rsidR="00541BE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شیب و </w: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عرض از مبدا خط</w:t>
            </w:r>
            <w:r w:rsidRPr="00A47608">
              <w:rPr>
                <w:position w:val="-12"/>
                <w:sz w:val="28"/>
                <w:szCs w:val="28"/>
                <w:lang w:bidi="fa-IR"/>
              </w:rPr>
              <w:object w:dxaOrig="1320" w:dyaOrig="340" w14:anchorId="04FE2077">
                <v:shape id="_x0000_i1048" type="#_x0000_t75" style="width:75.15pt;height:19pt" o:ole="">
                  <v:imagedata r:id="rId58" o:title=""/>
                </v:shape>
                <o:OLEObject Type="Embed" ProgID="Equation.DSMT4" ShapeID="_x0000_i1048" DrawAspect="Content" ObjectID="_1777095191" r:id="rId59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r w:rsidR="00541BE6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را مشخص کنید.</w:t>
            </w:r>
          </w:p>
          <w:p w14:paraId="1B4F0022" w14:textId="77777777" w:rsidR="00AF2AFE" w:rsidRDefault="00A47608" w:rsidP="00F157B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>ج) معادله خطی را بنویسید که با خط</w:t>
            </w:r>
            <w:r w:rsidR="00687E33" w:rsidRPr="00A47608">
              <w:rPr>
                <w:position w:val="-12"/>
                <w:sz w:val="28"/>
                <w:szCs w:val="28"/>
                <w:lang w:bidi="fa-IR"/>
              </w:rPr>
              <w:object w:dxaOrig="1380" w:dyaOrig="340" w14:anchorId="46AF7400">
                <v:shape id="_x0000_i1049" type="#_x0000_t75" style="width:79.1pt;height:19pt" o:ole="">
                  <v:imagedata r:id="rId60" o:title=""/>
                </v:shape>
                <o:OLEObject Type="Embed" ProgID="Equation.DSMT4" ShapeID="_x0000_i1049" DrawAspect="Content" ObjectID="_1777095192" r:id="rId61"/>
              </w:object>
            </w:r>
            <w:r w:rsidR="00687E33"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موازی باشد </w:t>
            </w:r>
          </w:p>
          <w:p w14:paraId="6243C843" w14:textId="70009895" w:rsidR="00A47608" w:rsidRDefault="00687E33" w:rsidP="00F157B4">
            <w:pPr>
              <w:spacing w:line="276" w:lineRule="auto"/>
              <w:rPr>
                <w:rFonts w:ascii="Vazirmatn" w:hAnsi="Vazirmatn" w:cs="Cambria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و از نقطه </w:t>
            </w:r>
            <w:r w:rsidR="00A64771" w:rsidRPr="00687E33">
              <w:rPr>
                <w:position w:val="-34"/>
                <w:sz w:val="28"/>
                <w:szCs w:val="28"/>
                <w:lang w:bidi="fa-IR"/>
              </w:rPr>
              <w:object w:dxaOrig="460" w:dyaOrig="840" w14:anchorId="74AF0282">
                <v:shape id="_x0000_i1050" type="#_x0000_t75" style="width:20.55pt;height:38pt" o:ole="">
                  <v:imagedata r:id="rId62" o:title=""/>
                </v:shape>
                <o:OLEObject Type="Embed" ProgID="Equation.DSMT4" ShapeID="_x0000_i1050" DrawAspect="Content" ObjectID="_1777095193" r:id="rId63"/>
              </w:object>
            </w: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بگذرد.</w:t>
            </w:r>
          </w:p>
          <w:p w14:paraId="61EA8D14" w14:textId="77777777" w:rsidR="00F157B4" w:rsidRPr="00F157B4" w:rsidRDefault="00F157B4" w:rsidP="00F157B4">
            <w:pPr>
              <w:spacing w:line="276" w:lineRule="auto"/>
              <w:rPr>
                <w:rFonts w:ascii="Vazirmatn" w:hAnsi="Vazirmatn" w:cs="Cambria"/>
                <w:b w:val="0"/>
                <w:bCs w:val="0"/>
                <w:sz w:val="28"/>
                <w:szCs w:val="28"/>
                <w:rtl/>
                <w:lang w:bidi="fa-IR"/>
              </w:rPr>
            </w:pP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1"/>
              <w:gridCol w:w="4951"/>
            </w:tblGrid>
            <w:tr w:rsidR="00F157B4" w14:paraId="0BC16852" w14:textId="77777777" w:rsidTr="00F157B4">
              <w:tc>
                <w:tcPr>
                  <w:tcW w:w="4951" w:type="dxa"/>
                </w:tcPr>
                <w:p w14:paraId="61D5676F" w14:textId="65760CB0" w:rsidR="00F157B4" w:rsidRDefault="00F157B4" w:rsidP="00F157B4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د) دستگاه معادله های خ</w:t>
                  </w:r>
                  <w:bookmarkStart w:id="0" w:name="_GoBack"/>
                  <w:bookmarkEnd w:id="0"/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طی زیر را حل کنید                                                           </w:t>
                  </w:r>
                </w:p>
              </w:tc>
              <w:tc>
                <w:tcPr>
                  <w:tcW w:w="4951" w:type="dxa"/>
                </w:tcPr>
                <w:p w14:paraId="52EDE6F0" w14:textId="43DA0228" w:rsidR="00F157B4" w:rsidRDefault="00A26593" w:rsidP="00F157B4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687E33">
                    <w:rPr>
                      <w:position w:val="-36"/>
                      <w:sz w:val="28"/>
                      <w:szCs w:val="28"/>
                      <w:lang w:bidi="fa-IR"/>
                    </w:rPr>
                    <w:object w:dxaOrig="1579" w:dyaOrig="859" w14:anchorId="7B6FB3D3">
                      <v:shape id="_x0000_i1067" type="#_x0000_t75" style="width:91pt;height:48.25pt" o:ole="">
                        <v:imagedata r:id="rId64" o:title=""/>
                      </v:shape>
                      <o:OLEObject Type="Embed" ProgID="Equation.DSMT4" ShapeID="_x0000_i1067" DrawAspect="Content" ObjectID="_1777095194" r:id="rId65"/>
                    </w:object>
                  </w:r>
                </w:p>
              </w:tc>
            </w:tr>
          </w:tbl>
          <w:p w14:paraId="59B641D0" w14:textId="50FF7AD2" w:rsidR="00A64771" w:rsidRPr="00DA2F09" w:rsidRDefault="00A64771" w:rsidP="00F157B4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2"/>
                <w:szCs w:val="22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4007BCB4" w14:textId="682ABED8" w:rsidR="002E0F17" w:rsidRDefault="000973F0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۳</w:t>
            </w:r>
          </w:p>
        </w:tc>
      </w:tr>
      <w:tr w:rsidR="00BB365C" w:rsidRPr="00210596" w14:paraId="45266A34" w14:textId="77777777" w:rsidTr="00F157B4">
        <w:trPr>
          <w:trHeight w:val="3470"/>
        </w:trPr>
        <w:tc>
          <w:tcPr>
            <w:tcW w:w="10026" w:type="dxa"/>
            <w:gridSpan w:val="3"/>
            <w:vAlign w:val="center"/>
          </w:tcPr>
          <w:tbl>
            <w:tblPr>
              <w:tblStyle w:val="PlainTable4"/>
              <w:tblpPr w:leftFromText="180" w:rightFromText="180" w:vertAnchor="text" w:horzAnchor="margin" w:tblpY="-170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070"/>
              <w:gridCol w:w="2842"/>
            </w:tblGrid>
            <w:tr w:rsidR="00F85292" w14:paraId="66564CC8" w14:textId="77777777" w:rsidTr="00F157B4">
              <w:trPr>
                <w:trHeight w:val="1020"/>
              </w:trPr>
              <w:tc>
                <w:tcPr>
                  <w:tcW w:w="7070" w:type="dxa"/>
                </w:tcPr>
                <w:p w14:paraId="4F3E2405" w14:textId="6205BC14" w:rsidR="00F85292" w:rsidRDefault="00F157B4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۷- الف) دور عبارت گویا خط بکشید.</w:t>
                  </w:r>
                  <w:r w:rsidR="00F85292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</w:p>
              </w:tc>
              <w:tc>
                <w:tcPr>
                  <w:tcW w:w="2842" w:type="dxa"/>
                </w:tcPr>
                <w:p w14:paraId="1DF8A172" w14:textId="7BF7BB4B" w:rsidR="00F85292" w:rsidRDefault="00F85292" w:rsidP="00F85292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F85292">
                    <w:rPr>
                      <w:position w:val="-28"/>
                    </w:rPr>
                    <w:object w:dxaOrig="2299" w:dyaOrig="780" w14:anchorId="6B6C7A10">
                      <v:shape id="_x0000_i1052" type="#_x0000_t75" style="width:120.25pt;height:41.15pt" o:ole="">
                        <v:imagedata r:id="rId66" o:title=""/>
                      </v:shape>
                      <o:OLEObject Type="Embed" ProgID="Equation.DSMT4" ShapeID="_x0000_i1052" DrawAspect="Content" ObjectID="_1777095195" r:id="rId67"/>
                    </w:object>
                  </w:r>
                </w:p>
              </w:tc>
            </w:tr>
            <w:tr w:rsidR="00F85292" w14:paraId="1CECD292" w14:textId="77777777" w:rsidTr="00F157B4">
              <w:trPr>
                <w:trHeight w:val="1020"/>
              </w:trPr>
              <w:tc>
                <w:tcPr>
                  <w:tcW w:w="7070" w:type="dxa"/>
                </w:tcPr>
                <w:p w14:paraId="728750BD" w14:textId="4818D334" w:rsidR="00F85292" w:rsidRDefault="00F157B4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ب) عبارت گویای مقابل</w:t>
                  </w:r>
                  <w:r w:rsidR="00F85292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به ازای کدام مقدار </w:t>
                  </w:r>
                  <w:r w:rsidR="00F85292" w:rsidRPr="00F80CC8">
                    <w:rPr>
                      <w:position w:val="-4"/>
                      <w:sz w:val="28"/>
                      <w:szCs w:val="28"/>
                    </w:rPr>
                    <w:object w:dxaOrig="220" w:dyaOrig="220" w14:anchorId="42D6F88A">
                      <v:shape id="_x0000_i1053" type="#_x0000_t75" style="width:11.85pt;height:11.85pt" o:ole="">
                        <v:imagedata r:id="rId46" o:title=""/>
                      </v:shape>
                      <o:OLEObject Type="Embed" ProgID="Equation.DSMT4" ShapeID="_x0000_i1053" DrawAspect="Content" ObjectID="_1777095196" r:id="rId68"/>
                    </w:object>
                  </w:r>
                  <w:r w:rsidR="00F85292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تعریف نشده است؟</w:t>
                  </w:r>
                </w:p>
              </w:tc>
              <w:tc>
                <w:tcPr>
                  <w:tcW w:w="2842" w:type="dxa"/>
                </w:tcPr>
                <w:p w14:paraId="4C315DEB" w14:textId="0960D300" w:rsidR="00F85292" w:rsidRPr="00210596" w:rsidRDefault="00F85292" w:rsidP="00F85292">
                  <w:pPr>
                    <w:spacing w:line="276" w:lineRule="auto"/>
                    <w:jc w:val="right"/>
                    <w:rPr>
                      <w:sz w:val="28"/>
                      <w:szCs w:val="28"/>
                    </w:rPr>
                  </w:pPr>
                  <w:r w:rsidRPr="00BB365C">
                    <w:rPr>
                      <w:position w:val="-28"/>
                      <w:sz w:val="28"/>
                      <w:szCs w:val="28"/>
                    </w:rPr>
                    <w:object w:dxaOrig="600" w:dyaOrig="720" w14:anchorId="6AF663D5">
                      <v:shape id="_x0000_i1054" type="#_x0000_t75" style="width:32.45pt;height:38pt" o:ole="">
                        <v:imagedata r:id="rId69" o:title=""/>
                      </v:shape>
                      <o:OLEObject Type="Embed" ProgID="Equation.DSMT4" ShapeID="_x0000_i1054" DrawAspect="Content" ObjectID="_1777095197" r:id="rId70"/>
                    </w:object>
                  </w:r>
                </w:p>
              </w:tc>
            </w:tr>
            <w:tr w:rsidR="00F85292" w14:paraId="36CF8BB5" w14:textId="77777777" w:rsidTr="00F157B4">
              <w:trPr>
                <w:trHeight w:val="1020"/>
              </w:trPr>
              <w:tc>
                <w:tcPr>
                  <w:tcW w:w="7070" w:type="dxa"/>
                </w:tcPr>
                <w:p w14:paraId="17CC819B" w14:textId="53316430" w:rsidR="00F85292" w:rsidRDefault="00F157B4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ج) عبارت گویای مقابل</w:t>
                  </w:r>
                  <w:r w:rsidR="00F85292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را ساده کنید . </w:t>
                  </w:r>
                </w:p>
              </w:tc>
              <w:tc>
                <w:tcPr>
                  <w:tcW w:w="2842" w:type="dxa"/>
                </w:tcPr>
                <w:p w14:paraId="1B94CED5" w14:textId="77777777" w:rsidR="00F85292" w:rsidRPr="00F80CC8" w:rsidRDefault="00F85292" w:rsidP="00F85292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BB365C">
                    <w:rPr>
                      <w:position w:val="-28"/>
                      <w:sz w:val="28"/>
                      <w:szCs w:val="28"/>
                    </w:rPr>
                    <w:object w:dxaOrig="1160" w:dyaOrig="840" w14:anchorId="70BA2FDB">
                      <v:shape id="_x0000_i1055" type="#_x0000_t75" style="width:61.7pt;height:42.75pt" o:ole="">
                        <v:imagedata r:id="rId71" o:title=""/>
                      </v:shape>
                      <o:OLEObject Type="Embed" ProgID="Equation.DSMT4" ShapeID="_x0000_i1055" DrawAspect="Content" ObjectID="_1777095198" r:id="rId72"/>
                    </w:object>
                  </w:r>
                </w:p>
              </w:tc>
            </w:tr>
            <w:tr w:rsidR="00F85292" w14:paraId="7DF229B8" w14:textId="77777777" w:rsidTr="00F157B4">
              <w:trPr>
                <w:trHeight w:val="1020"/>
              </w:trPr>
              <w:tc>
                <w:tcPr>
                  <w:tcW w:w="7070" w:type="dxa"/>
                </w:tcPr>
                <w:p w14:paraId="532F7FC9" w14:textId="77777777" w:rsidR="00F85292" w:rsidRDefault="00F85292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د) حاصل عبارت مقابل را به دست آورید.</w:t>
                  </w:r>
                </w:p>
              </w:tc>
              <w:tc>
                <w:tcPr>
                  <w:tcW w:w="2842" w:type="dxa"/>
                </w:tcPr>
                <w:p w14:paraId="60462479" w14:textId="77777777" w:rsidR="00F85292" w:rsidRPr="00F80CC8" w:rsidRDefault="00F85292" w:rsidP="00F85292">
                  <w:pPr>
                    <w:spacing w:line="276" w:lineRule="auto"/>
                    <w:jc w:val="right"/>
                    <w:rPr>
                      <w:rFonts w:ascii="Vazirmatn" w:hAnsi="Vazirmatn" w:cs="0 Nazanin Bold"/>
                      <w:sz w:val="28"/>
                      <w:szCs w:val="28"/>
                    </w:rPr>
                  </w:pPr>
                  <w:r w:rsidRPr="00621168">
                    <w:rPr>
                      <w:position w:val="-28"/>
                      <w:sz w:val="28"/>
                      <w:szCs w:val="28"/>
                      <w:lang w:bidi="fa-IR"/>
                    </w:rPr>
                    <w:object w:dxaOrig="1760" w:dyaOrig="720" w14:anchorId="31CAE19D">
                      <v:shape id="_x0000_i1056" type="#_x0000_t75" style="width:97.3pt;height:39.55pt" o:ole="">
                        <v:imagedata r:id="rId73" o:title=""/>
                      </v:shape>
                      <o:OLEObject Type="Embed" ProgID="Equation.DSMT4" ShapeID="_x0000_i1056" DrawAspect="Content" ObjectID="_1777095199" r:id="rId74"/>
                    </w:object>
                  </w:r>
                </w:p>
              </w:tc>
            </w:tr>
            <w:tr w:rsidR="000973F0" w14:paraId="6360DB59" w14:textId="77777777" w:rsidTr="00F157B4">
              <w:trPr>
                <w:trHeight w:val="1020"/>
              </w:trPr>
              <w:tc>
                <w:tcPr>
                  <w:tcW w:w="7070" w:type="dxa"/>
                </w:tcPr>
                <w:p w14:paraId="34661350" w14:textId="1EC1C804" w:rsidR="000973F0" w:rsidRDefault="00F157B4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هـ ) تقسیم مقابل</w:t>
                  </w:r>
                  <w:r w:rsidR="000973F0"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را انجام دهید.</w:t>
                  </w:r>
                </w:p>
                <w:p w14:paraId="4D4AF970" w14:textId="77777777" w:rsidR="000973F0" w:rsidRDefault="000973F0" w:rsidP="00F85292">
                  <w:pPr>
                    <w:spacing w:line="276" w:lineRule="auto"/>
                    <w:rPr>
                      <w:rFonts w:ascii="Vazirmatn" w:hAnsi="Vazirmatn"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  <w:p w14:paraId="2D35D59C" w14:textId="77777777" w:rsidR="000973F0" w:rsidRDefault="000973F0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  <w:p w14:paraId="70EE51C7" w14:textId="77777777" w:rsidR="000973F0" w:rsidRDefault="000973F0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</w:p>
                <w:p w14:paraId="6BE33EEC" w14:textId="091B21DA" w:rsidR="00F157B4" w:rsidRPr="00F157B4" w:rsidRDefault="00F157B4" w:rsidP="00F85292">
                  <w:pPr>
                    <w:spacing w:line="276" w:lineRule="auto"/>
                    <w:rPr>
                      <w:rFonts w:ascii="Vazirmatn" w:hAnsi="Vazirmatn" w:cs="0 Nazanin Bold"/>
                      <w:b w:val="0"/>
                      <w:bCs w:val="0"/>
                      <w:sz w:val="10"/>
                      <w:szCs w:val="10"/>
                      <w:rtl/>
                      <w:lang w:bidi="fa-IR"/>
                    </w:rPr>
                  </w:pPr>
                </w:p>
              </w:tc>
              <w:tc>
                <w:tcPr>
                  <w:tcW w:w="2842" w:type="dxa"/>
                </w:tcPr>
                <w:p w14:paraId="07F1D40E" w14:textId="720DE905" w:rsidR="000973F0" w:rsidRPr="00621168" w:rsidRDefault="000973F0" w:rsidP="00F85292">
                  <w:pPr>
                    <w:spacing w:line="276" w:lineRule="auto"/>
                    <w:jc w:val="right"/>
                    <w:rPr>
                      <w:sz w:val="28"/>
                      <w:szCs w:val="28"/>
                      <w:lang w:bidi="fa-IR"/>
                    </w:rPr>
                  </w:pPr>
                  <w:r w:rsidRPr="002839B9">
                    <w:rPr>
                      <w:position w:val="-12"/>
                      <w:sz w:val="28"/>
                      <w:szCs w:val="28"/>
                      <w:lang w:bidi="fa-IR"/>
                    </w:rPr>
                    <w:object w:dxaOrig="2240" w:dyaOrig="499" w14:anchorId="2CBA95B9">
                      <v:shape id="_x0000_i1057" type="#_x0000_t75" style="width:123.45pt;height:29.25pt" o:ole="">
                        <v:imagedata r:id="rId75" o:title=""/>
                      </v:shape>
                      <o:OLEObject Type="Embed" ProgID="Equation.DSMT4" ShapeID="_x0000_i1057" DrawAspect="Content" ObjectID="_1777095200" r:id="rId76"/>
                    </w:object>
                  </w:r>
                </w:p>
              </w:tc>
            </w:tr>
          </w:tbl>
          <w:p w14:paraId="5E6CE7CA" w14:textId="7D66F8D5" w:rsidR="00BB365C" w:rsidRDefault="00BB365C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130515EA" w14:textId="65714195" w:rsidR="00BB365C" w:rsidRDefault="00A64771" w:rsidP="00AD01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5/3</w:t>
            </w:r>
          </w:p>
        </w:tc>
      </w:tr>
      <w:tr w:rsidR="00F85292" w:rsidRPr="00210596" w14:paraId="3E629357" w14:textId="77777777" w:rsidTr="00F157B4">
        <w:trPr>
          <w:trHeight w:val="4012"/>
        </w:trPr>
        <w:tc>
          <w:tcPr>
            <w:tcW w:w="10026" w:type="dxa"/>
            <w:gridSpan w:val="3"/>
            <w:vAlign w:val="center"/>
          </w:tcPr>
          <w:p w14:paraId="49B846FC" w14:textId="77777777" w:rsidR="00A64771" w:rsidRDefault="00A64771" w:rsidP="00A64771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0973F0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59264" behindDoc="0" locked="0" layoutInCell="1" allowOverlap="1" wp14:anchorId="1A213A33" wp14:editId="30369F9E">
                  <wp:simplePos x="0" y="0"/>
                  <wp:positionH relativeFrom="page">
                    <wp:posOffset>114300</wp:posOffset>
                  </wp:positionH>
                  <wp:positionV relativeFrom="page">
                    <wp:posOffset>78105</wp:posOffset>
                  </wp:positionV>
                  <wp:extent cx="916305" cy="739140"/>
                  <wp:effectExtent l="0" t="0" r="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7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30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973F0" w:rsidRPr="000973F0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 xml:space="preserve">۸- الف) </w:t>
            </w:r>
            <w:r w:rsidR="000973F0" w:rsidRPr="000973F0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حجم حاصل از دوران ربع دایره مقابل به شعاع </w:t>
            </w:r>
            <w:r w:rsidR="000973F0" w:rsidRPr="000973F0">
              <w:rPr>
                <w:rFonts w:ascii="Shabnam" w:hAnsi="Shabnam" w:cs="0 Nazanin Bold"/>
                <w:sz w:val="28"/>
                <w:szCs w:val="28"/>
                <w:lang w:bidi="fa-IR"/>
              </w:rPr>
              <w:t>cm</w:t>
            </w:r>
            <w:r w:rsidR="000973F0"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۵</w:t>
            </w:r>
            <w:r w:rsidR="000973F0" w:rsidRPr="000973F0">
              <w:rPr>
                <w:rFonts w:ascii="Shabnam" w:hAnsi="Shabnam" w:cs="0 Nazanin Bold"/>
                <w:sz w:val="28"/>
                <w:szCs w:val="28"/>
                <w:lang w:bidi="fa-IR"/>
              </w:rPr>
              <w:t xml:space="preserve"> </w:t>
            </w:r>
            <w:r w:rsidR="000973F0"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حول شعاع آن را</w:t>
            </w:r>
          </w:p>
          <w:p w14:paraId="28BDF308" w14:textId="345B7DB7" w:rsidR="000973F0" w:rsidRPr="000973F0" w:rsidRDefault="000973F0" w:rsidP="00A64771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پیدا کنید. (</w:t>
            </w:r>
            <w:r w:rsidRPr="000973F0">
              <w:rPr>
                <w:position w:val="-6"/>
                <w:sz w:val="28"/>
                <w:szCs w:val="28"/>
                <w:lang w:bidi="fa-IR"/>
              </w:rPr>
              <w:object w:dxaOrig="720" w:dyaOrig="279" w14:anchorId="1A396101">
                <v:shape id="_x0000_i1058" type="#_x0000_t75" style="width:39.55pt;height:15.8pt" o:ole="">
                  <v:imagedata r:id="rId78" o:title=""/>
                </v:shape>
                <o:OLEObject Type="Embed" ProgID="Equation.DSMT4" ShapeID="_x0000_i1058" DrawAspect="Content" ObjectID="_1777095201" r:id="rId79"/>
              </w:object>
            </w:r>
            <w:r w:rsidR="00F157B4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و نوشتن فرمول الزامی</w:t>
            </w:r>
            <w:r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)</w:t>
            </w:r>
          </w:p>
          <w:p w14:paraId="1EAF7A15" w14:textId="33C1B439" w:rsidR="00F85292" w:rsidRPr="000973F0" w:rsidRDefault="00F85292" w:rsidP="00F80CC8">
            <w:pPr>
              <w:spacing w:line="276" w:lineRule="auto"/>
              <w:rPr>
                <w:rFonts w:ascii="Vazirmatn" w:hAnsi="Vazirmatn" w:cs="0 Nazanin Bold"/>
                <w:sz w:val="28"/>
                <w:szCs w:val="28"/>
                <w:rtl/>
                <w:lang w:bidi="fa-IR"/>
              </w:rPr>
            </w:pPr>
          </w:p>
          <w:p w14:paraId="38407C40" w14:textId="0CD47448" w:rsidR="000973F0" w:rsidRPr="00A64771" w:rsidRDefault="00A64771" w:rsidP="00F80CC8">
            <w:pPr>
              <w:spacing w:line="276" w:lineRule="auto"/>
              <w:rPr>
                <w:rFonts w:ascii="Vazirmatn" w:hAnsi="Vazirmatn" w:cs="0 Nazanin Bold"/>
                <w:sz w:val="20"/>
                <w:szCs w:val="20"/>
                <w:rtl/>
                <w:lang w:bidi="fa-IR"/>
              </w:rPr>
            </w:pPr>
            <w:r w:rsidRPr="000973F0">
              <w:rPr>
                <w:rFonts w:ascii="Vazirmatn" w:hAnsi="Vazirmatn" w:cs="0 Nazanin Bold" w:hint="cs"/>
                <w:noProof/>
                <w:sz w:val="28"/>
                <w:szCs w:val="28"/>
                <w:rtl/>
                <w:lang w:bidi="fa-IR"/>
              </w:rPr>
              <w:drawing>
                <wp:anchor distT="0" distB="0" distL="114300" distR="114300" simplePos="0" relativeHeight="251660288" behindDoc="0" locked="0" layoutInCell="1" allowOverlap="1" wp14:anchorId="17091AEB" wp14:editId="4CF38EB4">
                  <wp:simplePos x="0" y="0"/>
                  <wp:positionH relativeFrom="page">
                    <wp:posOffset>102235</wp:posOffset>
                  </wp:positionH>
                  <wp:positionV relativeFrom="page">
                    <wp:posOffset>1076325</wp:posOffset>
                  </wp:positionV>
                  <wp:extent cx="860425" cy="8839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ECCF26.tmp"/>
                          <pic:cNvPicPr/>
                        </pic:nvPicPr>
                        <pic:blipFill rotWithShape="1"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754" t="22008" r="47698" b="8228"/>
                          <a:stretch/>
                        </pic:blipFill>
                        <pic:spPr bwMode="auto">
                          <a:xfrm>
                            <a:off x="0" y="0"/>
                            <a:ext cx="860425" cy="88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35EDAC" w14:textId="77777777" w:rsidR="00F157B4" w:rsidRDefault="000973F0" w:rsidP="000973F0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0973F0">
              <w:rPr>
                <w:rFonts w:ascii="Vazirmatn" w:hAnsi="Vazirmatn" w:cs="0 Nazanin Bold" w:hint="cs"/>
                <w:sz w:val="28"/>
                <w:szCs w:val="28"/>
                <w:rtl/>
                <w:lang w:bidi="fa-IR"/>
              </w:rPr>
              <w:t>ب)</w:t>
            </w:r>
            <w:r w:rsidRPr="000973F0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Pr="000973F0">
              <w:rPr>
                <w:rFonts w:hint="cs"/>
                <w:noProof/>
                <w:sz w:val="28"/>
                <w:szCs w:val="28"/>
                <w:rtl/>
                <w:lang w:bidi="fa-IR"/>
              </w:rPr>
              <w:t xml:space="preserve">حجم مخروطی به شعاع ۲ و ارتفاع ۶ را به دست آورید. </w:t>
            </w:r>
            <w:r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(</w:t>
            </w:r>
            <w:r w:rsidRPr="000973F0">
              <w:rPr>
                <w:position w:val="-6"/>
                <w:sz w:val="28"/>
                <w:szCs w:val="28"/>
                <w:lang w:bidi="fa-IR"/>
              </w:rPr>
              <w:object w:dxaOrig="720" w:dyaOrig="279" w14:anchorId="7FBF3AE8">
                <v:shape id="_x0000_i1059" type="#_x0000_t75" style="width:39.55pt;height:15.8pt" o:ole="">
                  <v:imagedata r:id="rId78" o:title=""/>
                </v:shape>
                <o:OLEObject Type="Embed" ProgID="Equation.DSMT4" ShapeID="_x0000_i1059" DrawAspect="Content" ObjectID="_1777095202" r:id="rId81"/>
              </w:object>
            </w:r>
            <w:r w:rsidR="00F157B4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و نوشتن </w:t>
            </w:r>
          </w:p>
          <w:p w14:paraId="6643D26F" w14:textId="451A90E8" w:rsidR="000973F0" w:rsidRPr="000973F0" w:rsidRDefault="00F157B4" w:rsidP="000973F0">
            <w:pPr>
              <w:spacing w:line="276" w:lineRule="auto"/>
              <w:rPr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فرمول الزامی</w:t>
            </w:r>
            <w:r w:rsidR="000973F0" w:rsidRPr="000973F0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)</w:t>
            </w:r>
          </w:p>
          <w:p w14:paraId="0F380845" w14:textId="77777777" w:rsidR="00F157B4" w:rsidRPr="00F157B4" w:rsidRDefault="00F157B4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sz w:val="14"/>
                <w:szCs w:val="14"/>
                <w:lang w:bidi="fa-IR"/>
              </w:rPr>
            </w:pPr>
          </w:p>
          <w:p w14:paraId="2CFCC83E" w14:textId="03C74894" w:rsidR="000973F0" w:rsidRPr="00A64771" w:rsidRDefault="001C53CA" w:rsidP="00F80CC8">
            <w:pPr>
              <w:spacing w:line="276" w:lineRule="auto"/>
              <w:rPr>
                <w:rFonts w:ascii="Vazirmatn" w:hAnsi="Vazirmatn" w:cs="0 Nazanin Bold"/>
                <w:b w:val="0"/>
                <w:bCs w:val="0"/>
                <w:rtl/>
                <w:lang w:bidi="fa-IR"/>
              </w:rPr>
            </w:pPr>
            <w:r w:rsidRPr="001C2E67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664384" behindDoc="0" locked="0" layoutInCell="1" allowOverlap="1" wp14:anchorId="412DF5B1" wp14:editId="2BB83FAE">
                  <wp:simplePos x="0" y="0"/>
                  <wp:positionH relativeFrom="page">
                    <wp:posOffset>349885</wp:posOffset>
                  </wp:positionH>
                  <wp:positionV relativeFrom="page">
                    <wp:posOffset>2084070</wp:posOffset>
                  </wp:positionV>
                  <wp:extent cx="611505" cy="57404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2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1" b="1288"/>
                          <a:stretch/>
                        </pic:blipFill>
                        <pic:spPr bwMode="auto">
                          <a:xfrm>
                            <a:off x="0" y="0"/>
                            <a:ext cx="611505" cy="5740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00E815" w14:textId="77777777" w:rsidR="00F157B4" w:rsidRDefault="00A64771" w:rsidP="00F157B4">
            <w:pPr>
              <w:rPr>
                <w:sz w:val="22"/>
                <w:szCs w:val="22"/>
                <w:rtl/>
                <w:lang w:bidi="fa-IR"/>
              </w:rPr>
            </w:pPr>
            <w:r>
              <w:rPr>
                <w:rFonts w:ascii="Vazirmatn" w:hAnsi="Vazirmatn" w:cs="0 Nazanin Bold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ج) </w:t>
            </w:r>
            <w:r w:rsidRPr="00A64771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تعداد وجه های جانبی هرم مقابل برابر ................ </w:t>
            </w:r>
            <w:r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>و شکل قاعده آن ............ است.</w:t>
            </w:r>
          </w:p>
          <w:p w14:paraId="530FB250" w14:textId="57F88B32" w:rsidR="00DA2F09" w:rsidRPr="001A44EE" w:rsidRDefault="00DA2F09" w:rsidP="00F157B4">
            <w:pPr>
              <w:rPr>
                <w:sz w:val="10"/>
                <w:szCs w:val="10"/>
                <w:rtl/>
                <w:lang w:bidi="fa-IR"/>
              </w:rPr>
            </w:pPr>
          </w:p>
        </w:tc>
        <w:tc>
          <w:tcPr>
            <w:tcW w:w="512" w:type="dxa"/>
            <w:vAlign w:val="center"/>
          </w:tcPr>
          <w:p w14:paraId="1C387EBB" w14:textId="10758065" w:rsidR="00F85292" w:rsidRDefault="00A64771" w:rsidP="00A64771">
            <w:pPr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3</w:t>
            </w:r>
          </w:p>
        </w:tc>
      </w:tr>
    </w:tbl>
    <w:p w14:paraId="1020E5B8" w14:textId="3D115097" w:rsidR="000B3006" w:rsidRPr="001A44EE" w:rsidRDefault="000B3006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p w14:paraId="768D9D0C" w14:textId="43002C63" w:rsidR="00F157B4" w:rsidRDefault="00F157B4" w:rsidP="002839B9">
      <w:pPr>
        <w:tabs>
          <w:tab w:val="left" w:pos="7696"/>
        </w:tabs>
        <w:rPr>
          <w:rFonts w:ascii="IranNastaliq" w:hAnsi="IranNastaliq" w:cs="IranNastaliq"/>
          <w:sz w:val="2"/>
          <w:szCs w:val="2"/>
          <w:rtl/>
          <w:lang w:bidi="fa-IR"/>
        </w:rPr>
      </w:pPr>
    </w:p>
    <w:p w14:paraId="4E6CCDA2" w14:textId="77777777" w:rsidR="00F157B4" w:rsidRPr="00F157B4" w:rsidRDefault="00F157B4" w:rsidP="00F157B4">
      <w:pPr>
        <w:rPr>
          <w:rFonts w:ascii="IranNastaliq" w:hAnsi="IranNastaliq" w:cs="IranNastaliq"/>
          <w:sz w:val="2"/>
          <w:szCs w:val="2"/>
          <w:rtl/>
          <w:lang w:bidi="fa-IR"/>
        </w:rPr>
      </w:pPr>
    </w:p>
    <w:p w14:paraId="54C805DC" w14:textId="77777777" w:rsidR="00F157B4" w:rsidRPr="00F157B4" w:rsidRDefault="00F157B4" w:rsidP="00F157B4">
      <w:pPr>
        <w:rPr>
          <w:rFonts w:ascii="IranNastaliq" w:hAnsi="IranNastaliq" w:cs="IranNastaliq"/>
          <w:sz w:val="2"/>
          <w:szCs w:val="2"/>
          <w:rtl/>
          <w:lang w:bidi="fa-IR"/>
        </w:rPr>
      </w:pPr>
    </w:p>
    <w:p w14:paraId="78B39CD1" w14:textId="1895A5D6" w:rsidR="00F157B4" w:rsidRDefault="00F157B4" w:rsidP="00F157B4">
      <w:pPr>
        <w:rPr>
          <w:rFonts w:ascii="IranNastaliq" w:hAnsi="IranNastaliq" w:cs="IranNastaliq"/>
          <w:sz w:val="2"/>
          <w:szCs w:val="2"/>
          <w:rtl/>
          <w:lang w:bidi="fa-IR"/>
        </w:rPr>
      </w:pPr>
    </w:p>
    <w:p w14:paraId="4007BF36" w14:textId="77777777" w:rsidR="0006525E" w:rsidRPr="00F157B4" w:rsidRDefault="0006525E" w:rsidP="00F157B4">
      <w:pPr>
        <w:jc w:val="center"/>
        <w:rPr>
          <w:rFonts w:ascii="IranNastaliq" w:hAnsi="IranNastaliq" w:cs="IranNastaliq"/>
          <w:sz w:val="2"/>
          <w:szCs w:val="2"/>
          <w:rtl/>
          <w:lang w:bidi="fa-IR"/>
        </w:rPr>
      </w:pPr>
    </w:p>
    <w:sectPr w:rsidR="0006525E" w:rsidRPr="00F157B4" w:rsidSect="006348D7">
      <w:footerReference w:type="even" r:id="rId84"/>
      <w:footerReference w:type="default" r:id="rId8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7BCE6" w14:textId="77777777" w:rsidR="00E65FB0" w:rsidRDefault="00E65FB0">
      <w:r>
        <w:separator/>
      </w:r>
    </w:p>
  </w:endnote>
  <w:endnote w:type="continuationSeparator" w:id="0">
    <w:p w14:paraId="129F5692" w14:textId="77777777" w:rsidR="00E65FB0" w:rsidRDefault="00E65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Portada ARA Extrabold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Portada ARA">
    <w:panose1 w:val="00000000000000000000"/>
    <w:charset w:val="00"/>
    <w:family w:val="modern"/>
    <w:notTrueType/>
    <w:pitch w:val="variable"/>
    <w:sig w:usb0="A00020EF" w:usb1="D000204B" w:usb2="00000008" w:usb3="00000000" w:csb0="000001D3" w:csb1="00000000"/>
  </w:font>
  <w:font w:name="IranNastaliq">
    <w:panose1 w:val="02000503000000020003"/>
    <w:charset w:val="00"/>
    <w:family w:val="auto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4DF2C" w14:textId="77777777" w:rsidR="00E65FB0" w:rsidRDefault="00E65FB0">
      <w:r>
        <w:separator/>
      </w:r>
    </w:p>
  </w:footnote>
  <w:footnote w:type="continuationSeparator" w:id="0">
    <w:p w14:paraId="4713A7FB" w14:textId="77777777" w:rsidR="00E65FB0" w:rsidRDefault="00E65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1B"/>
    <w:multiLevelType w:val="hybridMultilevel"/>
    <w:tmpl w:val="6820FFB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C286EEC"/>
    <w:multiLevelType w:val="hybridMultilevel"/>
    <w:tmpl w:val="48181988"/>
    <w:lvl w:ilvl="0" w:tplc="C2108E4A">
      <w:start w:val="1"/>
      <w:numFmt w:val="decimal"/>
      <w:lvlText w:val="%1"/>
      <w:lvlJc w:val="left"/>
      <w:pPr>
        <w:ind w:left="501" w:hanging="360"/>
      </w:pPr>
      <w:rPr>
        <w:rFonts w:cs="0 Nazanin" w:hint="cs"/>
        <w:bCs/>
        <w:iCs w:val="0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6525E"/>
    <w:rsid w:val="000812E2"/>
    <w:rsid w:val="00081A78"/>
    <w:rsid w:val="00082BC1"/>
    <w:rsid w:val="00083DAE"/>
    <w:rsid w:val="0008569F"/>
    <w:rsid w:val="00096D6F"/>
    <w:rsid w:val="000973F0"/>
    <w:rsid w:val="000A3CA3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17119"/>
    <w:rsid w:val="00131B2E"/>
    <w:rsid w:val="001369CE"/>
    <w:rsid w:val="00156A69"/>
    <w:rsid w:val="00162771"/>
    <w:rsid w:val="001631AF"/>
    <w:rsid w:val="0016388F"/>
    <w:rsid w:val="001676A6"/>
    <w:rsid w:val="001738A4"/>
    <w:rsid w:val="001752AE"/>
    <w:rsid w:val="00180E9B"/>
    <w:rsid w:val="00183AB2"/>
    <w:rsid w:val="001A0CC7"/>
    <w:rsid w:val="001A34E1"/>
    <w:rsid w:val="001A44EE"/>
    <w:rsid w:val="001A6568"/>
    <w:rsid w:val="001A773D"/>
    <w:rsid w:val="001B0190"/>
    <w:rsid w:val="001B2CBC"/>
    <w:rsid w:val="001B77C9"/>
    <w:rsid w:val="001C2F86"/>
    <w:rsid w:val="001C4DF7"/>
    <w:rsid w:val="001C53CA"/>
    <w:rsid w:val="001C558A"/>
    <w:rsid w:val="001D295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541C"/>
    <w:rsid w:val="002304F7"/>
    <w:rsid w:val="00234541"/>
    <w:rsid w:val="0023766B"/>
    <w:rsid w:val="002567B2"/>
    <w:rsid w:val="00257904"/>
    <w:rsid w:val="00265DAC"/>
    <w:rsid w:val="0027164E"/>
    <w:rsid w:val="002839B9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B57B6"/>
    <w:rsid w:val="002C3854"/>
    <w:rsid w:val="002D1A03"/>
    <w:rsid w:val="002D7D6C"/>
    <w:rsid w:val="002E0F17"/>
    <w:rsid w:val="002F4A03"/>
    <w:rsid w:val="003013D7"/>
    <w:rsid w:val="00303E2E"/>
    <w:rsid w:val="003054F1"/>
    <w:rsid w:val="00311C57"/>
    <w:rsid w:val="00314F7C"/>
    <w:rsid w:val="00320319"/>
    <w:rsid w:val="00321B37"/>
    <w:rsid w:val="0032391D"/>
    <w:rsid w:val="003531E6"/>
    <w:rsid w:val="00354B07"/>
    <w:rsid w:val="00363EA9"/>
    <w:rsid w:val="00365273"/>
    <w:rsid w:val="00370E12"/>
    <w:rsid w:val="0037499B"/>
    <w:rsid w:val="003831CA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091F"/>
    <w:rsid w:val="0044211B"/>
    <w:rsid w:val="004568D6"/>
    <w:rsid w:val="00461A47"/>
    <w:rsid w:val="00464B31"/>
    <w:rsid w:val="0047153D"/>
    <w:rsid w:val="004760CB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0700"/>
    <w:rsid w:val="004F1A82"/>
    <w:rsid w:val="004F7238"/>
    <w:rsid w:val="005249E8"/>
    <w:rsid w:val="00527D9D"/>
    <w:rsid w:val="00541BE6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2B86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168"/>
    <w:rsid w:val="006212E5"/>
    <w:rsid w:val="006348D7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87E33"/>
    <w:rsid w:val="006917C9"/>
    <w:rsid w:val="006A2ECB"/>
    <w:rsid w:val="006A45B3"/>
    <w:rsid w:val="006A5E8F"/>
    <w:rsid w:val="006B1CD3"/>
    <w:rsid w:val="006C1DAF"/>
    <w:rsid w:val="006C36D2"/>
    <w:rsid w:val="006C5E32"/>
    <w:rsid w:val="006D1307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7F211C"/>
    <w:rsid w:val="008064FD"/>
    <w:rsid w:val="00812D2F"/>
    <w:rsid w:val="00813CF4"/>
    <w:rsid w:val="00814666"/>
    <w:rsid w:val="00815D3C"/>
    <w:rsid w:val="00820188"/>
    <w:rsid w:val="008274E0"/>
    <w:rsid w:val="0083279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B3D4E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5880"/>
    <w:rsid w:val="00A26593"/>
    <w:rsid w:val="00A26BF5"/>
    <w:rsid w:val="00A4069A"/>
    <w:rsid w:val="00A40DA9"/>
    <w:rsid w:val="00A47608"/>
    <w:rsid w:val="00A52F45"/>
    <w:rsid w:val="00A54684"/>
    <w:rsid w:val="00A54BD7"/>
    <w:rsid w:val="00A60586"/>
    <w:rsid w:val="00A60BFB"/>
    <w:rsid w:val="00A61699"/>
    <w:rsid w:val="00A6281F"/>
    <w:rsid w:val="00A64771"/>
    <w:rsid w:val="00A65415"/>
    <w:rsid w:val="00A74C02"/>
    <w:rsid w:val="00A766D6"/>
    <w:rsid w:val="00A768CB"/>
    <w:rsid w:val="00A81A8A"/>
    <w:rsid w:val="00A83BE2"/>
    <w:rsid w:val="00A86DB0"/>
    <w:rsid w:val="00A91CD1"/>
    <w:rsid w:val="00AB300F"/>
    <w:rsid w:val="00AC6A14"/>
    <w:rsid w:val="00AD0171"/>
    <w:rsid w:val="00AD61DE"/>
    <w:rsid w:val="00AD6565"/>
    <w:rsid w:val="00AD7F93"/>
    <w:rsid w:val="00AE32C9"/>
    <w:rsid w:val="00AE42AE"/>
    <w:rsid w:val="00AF2AFE"/>
    <w:rsid w:val="00AF346F"/>
    <w:rsid w:val="00AF59E1"/>
    <w:rsid w:val="00B04555"/>
    <w:rsid w:val="00B05FF8"/>
    <w:rsid w:val="00B10C05"/>
    <w:rsid w:val="00B14347"/>
    <w:rsid w:val="00B20491"/>
    <w:rsid w:val="00B2713C"/>
    <w:rsid w:val="00B305E1"/>
    <w:rsid w:val="00B36CB2"/>
    <w:rsid w:val="00B463C0"/>
    <w:rsid w:val="00B538FF"/>
    <w:rsid w:val="00B53FF9"/>
    <w:rsid w:val="00B56F1A"/>
    <w:rsid w:val="00B71B87"/>
    <w:rsid w:val="00B734A8"/>
    <w:rsid w:val="00B80042"/>
    <w:rsid w:val="00BA13F2"/>
    <w:rsid w:val="00BA6509"/>
    <w:rsid w:val="00BA7917"/>
    <w:rsid w:val="00BB1181"/>
    <w:rsid w:val="00BB365C"/>
    <w:rsid w:val="00BD06CF"/>
    <w:rsid w:val="00BD447E"/>
    <w:rsid w:val="00BD7BE6"/>
    <w:rsid w:val="00BE776E"/>
    <w:rsid w:val="00BE7DA4"/>
    <w:rsid w:val="00BF2DE8"/>
    <w:rsid w:val="00BF3462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46055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1653B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49E2"/>
    <w:rsid w:val="00D84F52"/>
    <w:rsid w:val="00D8746C"/>
    <w:rsid w:val="00D90C4E"/>
    <w:rsid w:val="00D92AD7"/>
    <w:rsid w:val="00DA1A63"/>
    <w:rsid w:val="00DA2F09"/>
    <w:rsid w:val="00DA7416"/>
    <w:rsid w:val="00DA7DFD"/>
    <w:rsid w:val="00DB1342"/>
    <w:rsid w:val="00DB4350"/>
    <w:rsid w:val="00DB5A74"/>
    <w:rsid w:val="00DC0E76"/>
    <w:rsid w:val="00DC1261"/>
    <w:rsid w:val="00DC2724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3550"/>
    <w:rsid w:val="00E53225"/>
    <w:rsid w:val="00E575E8"/>
    <w:rsid w:val="00E57C7D"/>
    <w:rsid w:val="00E601F9"/>
    <w:rsid w:val="00E62B13"/>
    <w:rsid w:val="00E63EBC"/>
    <w:rsid w:val="00E65FB0"/>
    <w:rsid w:val="00E66FC4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2F05"/>
    <w:rsid w:val="00ED7D45"/>
    <w:rsid w:val="00EF4212"/>
    <w:rsid w:val="00EF59FB"/>
    <w:rsid w:val="00F01A3F"/>
    <w:rsid w:val="00F05EBA"/>
    <w:rsid w:val="00F13B13"/>
    <w:rsid w:val="00F14030"/>
    <w:rsid w:val="00F157B4"/>
    <w:rsid w:val="00F15C78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771B0"/>
    <w:rsid w:val="00F80CC8"/>
    <w:rsid w:val="00F81292"/>
    <w:rsid w:val="00F85292"/>
    <w:rsid w:val="00F876D5"/>
    <w:rsid w:val="00FA1DE2"/>
    <w:rsid w:val="00FA2A01"/>
    <w:rsid w:val="00FC5A50"/>
    <w:rsid w:val="00FD0FCA"/>
    <w:rsid w:val="00FD3A86"/>
    <w:rsid w:val="00FD5AB3"/>
    <w:rsid w:val="00FD5C9F"/>
    <w:rsid w:val="00FD611C"/>
    <w:rsid w:val="00FE0235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65C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5">
    <w:name w:val="Plain Table 5"/>
    <w:basedOn w:val="TableNormal"/>
    <w:uiPriority w:val="45"/>
    <w:rsid w:val="00DC27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B365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F8529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microsoft.com/office/2007/relationships/hdphoto" Target="media/hdphoto2.wdp"/><Relationship Id="rId63" Type="http://schemas.openxmlformats.org/officeDocument/2006/relationships/oleObject" Target="embeddings/oleObject26.bin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3.bin"/><Relationship Id="rId84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2.bin"/><Relationship Id="rId79" Type="http://schemas.openxmlformats.org/officeDocument/2006/relationships/oleObject" Target="embeddings/oleObject34.bin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8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5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80" Type="http://schemas.openxmlformats.org/officeDocument/2006/relationships/image" Target="media/image37.png"/><Relationship Id="rId85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4.png"/><Relationship Id="rId62" Type="http://schemas.openxmlformats.org/officeDocument/2006/relationships/image" Target="media/image28.wmf"/><Relationship Id="rId70" Type="http://schemas.openxmlformats.org/officeDocument/2006/relationships/oleObject" Target="embeddings/oleObject30.bin"/><Relationship Id="rId75" Type="http://schemas.openxmlformats.org/officeDocument/2006/relationships/image" Target="media/image34.wmf"/><Relationship Id="rId83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10" Type="http://schemas.openxmlformats.org/officeDocument/2006/relationships/image" Target="media/image2.wmf"/><Relationship Id="rId31" Type="http://schemas.microsoft.com/office/2007/relationships/hdphoto" Target="media/hdphoto1.wdp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7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81" Type="http://schemas.openxmlformats.org/officeDocument/2006/relationships/oleObject" Target="embeddings/oleObject35.bin"/><Relationship Id="rId86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4638CA-BB9B-4C3D-B007-99EF4F42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89.dot</Template>
  <TotalTime>464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TJM</cp:lastModifiedBy>
  <cp:revision>40</cp:revision>
  <cp:lastPrinted>2024-04-15T04:13:00Z</cp:lastPrinted>
  <dcterms:created xsi:type="dcterms:W3CDTF">2024-02-08T09:26:00Z</dcterms:created>
  <dcterms:modified xsi:type="dcterms:W3CDTF">2024-05-13T04:15:00Z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