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bidiVisual/>
        <w:tblW w:w="5000" w:type="pct"/>
        <w:jc w:val="center"/>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655"/>
        <w:gridCol w:w="9975"/>
        <w:gridCol w:w="656"/>
      </w:tblGrid>
      <w:tr w:rsidR="00C42057" w:rsidRPr="00B75DEB" w14:paraId="5A18D41B" w14:textId="77777777" w:rsidTr="003D5F56">
        <w:trPr>
          <w:trHeight w:val="454"/>
          <w:jc w:val="center"/>
        </w:trPr>
        <w:tc>
          <w:tcPr>
            <w:tcW w:w="655" w:type="dxa"/>
          </w:tcPr>
          <w:p w14:paraId="1491D0CC" w14:textId="77777777" w:rsidR="00C42057" w:rsidRPr="00B75DEB" w:rsidRDefault="00C42057" w:rsidP="003D5F56">
            <w:pPr>
              <w:pStyle w:val="a0"/>
              <w:spacing w:line="15" w:lineRule="atLeast"/>
              <w:jc w:val="center"/>
              <w:rPr>
                <w:szCs w:val="24"/>
                <w:rtl/>
              </w:rPr>
            </w:pPr>
            <w:r w:rsidRPr="00B75DEB">
              <w:rPr>
                <w:rFonts w:hint="cs"/>
                <w:szCs w:val="24"/>
                <w:rtl/>
              </w:rPr>
              <w:t>1</w:t>
            </w:r>
          </w:p>
        </w:tc>
        <w:tc>
          <w:tcPr>
            <w:tcW w:w="9975" w:type="dxa"/>
          </w:tcPr>
          <w:p w14:paraId="3903DD61" w14:textId="77777777" w:rsidR="00C42057" w:rsidRPr="00B75DEB" w:rsidRDefault="00C42057" w:rsidP="003D5F56">
            <w:pPr>
              <w:spacing w:line="15" w:lineRule="atLeast"/>
              <w:rPr>
                <w:rFonts w:ascii="Euclid" w:hAnsi="Euclid"/>
                <w:i/>
                <w:sz w:val="24"/>
                <w:szCs w:val="24"/>
                <w:rtl/>
              </w:rPr>
            </w:pPr>
            <w:r w:rsidRPr="00B75DEB">
              <w:rPr>
                <w:rFonts w:ascii="Euclid" w:hAnsi="Euclid" w:hint="cs"/>
                <w:i/>
                <w:sz w:val="24"/>
                <w:szCs w:val="24"/>
                <w:rtl/>
              </w:rPr>
              <w:t>درست یا نادرست بودن هر جمله را مشخص کنید.</w:t>
            </w:r>
          </w:p>
          <w:p w14:paraId="64509FB6" w14:textId="77777777" w:rsidR="00C42057" w:rsidRPr="00B75DEB" w:rsidRDefault="00C42057" w:rsidP="003D5F56">
            <w:pPr>
              <w:pStyle w:val="a2"/>
              <w:spacing w:line="15" w:lineRule="atLeast"/>
              <w:rPr>
                <w:i/>
                <w:szCs w:val="24"/>
                <w:rtl/>
              </w:rPr>
            </w:pPr>
            <w:r w:rsidRPr="00B75DEB">
              <w:rPr>
                <w:rFonts w:hint="cs"/>
                <w:szCs w:val="24"/>
                <w:rtl/>
              </w:rPr>
              <w:t xml:space="preserve">الف) هر مجموعه، زیر مجموعة خودش است. </w:t>
            </w:r>
            <w:r w:rsidRPr="00B75DEB">
              <w:rPr>
                <w:szCs w:val="24"/>
                <w:rtl/>
              </w:rPr>
              <w:tab/>
            </w:r>
            <w:r w:rsidRPr="00B75DEB">
              <w:rPr>
                <w:szCs w:val="24"/>
                <w:rtl/>
              </w:rPr>
              <w:tab/>
            </w:r>
            <w:r w:rsidRPr="00B75DEB">
              <w:rPr>
                <w:szCs w:val="24"/>
                <w:rtl/>
              </w:rPr>
              <w:tab/>
            </w:r>
            <w:r w:rsidRPr="00B75DEB">
              <w:rPr>
                <w:rFonts w:hint="cs"/>
                <w:szCs w:val="24"/>
                <w:rtl/>
              </w:rPr>
              <w:t xml:space="preserve">درست </w:t>
            </w:r>
            <w:r w:rsidRPr="00B75DEB">
              <w:rPr>
                <w:bCs/>
                <w:color w:val="7030A0"/>
                <w:szCs w:val="24"/>
              </w:rPr>
              <w:sym w:font="Wingdings" w:char="F071"/>
            </w:r>
            <w:r w:rsidRPr="00B75DEB">
              <w:rPr>
                <w:rFonts w:hint="cs"/>
                <w:bCs/>
                <w:iCs/>
                <w:color w:val="0070C0"/>
                <w:szCs w:val="24"/>
                <w:rtl/>
              </w:rPr>
              <w:t xml:space="preserve"> </w:t>
            </w:r>
            <w:r w:rsidRPr="00B75DEB">
              <w:rPr>
                <w:szCs w:val="24"/>
                <w:rtl/>
              </w:rPr>
              <w:tab/>
            </w:r>
            <w:r w:rsidRPr="00B75DEB">
              <w:rPr>
                <w:rFonts w:hint="cs"/>
                <w:szCs w:val="24"/>
                <w:rtl/>
              </w:rPr>
              <w:t xml:space="preserve">نادرست </w:t>
            </w:r>
            <w:r w:rsidRPr="00B75DEB">
              <w:rPr>
                <w:bCs/>
                <w:color w:val="7030A0"/>
                <w:szCs w:val="24"/>
              </w:rPr>
              <w:sym w:font="Wingdings" w:char="F071"/>
            </w:r>
          </w:p>
          <w:p w14:paraId="040C0248" w14:textId="77777777" w:rsidR="00C42057" w:rsidRPr="00B75DEB" w:rsidRDefault="00C42057" w:rsidP="003D5F56">
            <w:pPr>
              <w:pStyle w:val="a2"/>
              <w:spacing w:line="15" w:lineRule="atLeast"/>
              <w:rPr>
                <w:i/>
                <w:szCs w:val="24"/>
              </w:rPr>
            </w:pPr>
            <w:r w:rsidRPr="00B75DEB">
              <w:rPr>
                <w:rFonts w:hint="cs"/>
                <w:szCs w:val="24"/>
                <w:rtl/>
              </w:rPr>
              <w:t>ب) کسر</w:t>
            </w:r>
            <w:r w:rsidRPr="00B75DEB">
              <w:rPr>
                <w:position w:val="-24"/>
                <w:szCs w:val="24"/>
              </w:rPr>
              <w:object w:dxaOrig="220" w:dyaOrig="660" w14:anchorId="67A7A5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85pt;height:33.7pt" o:ole="">
                  <v:imagedata r:id="rId8" o:title=""/>
                </v:shape>
                <o:OLEObject Type="Embed" ProgID="Equation.DSMT4" ShapeID="_x0000_i1105" DrawAspect="Content" ObjectID="_1807593487" r:id="rId9"/>
              </w:object>
            </w:r>
            <w:r w:rsidRPr="00B75DEB">
              <w:rPr>
                <w:rFonts w:hint="cs"/>
                <w:szCs w:val="24"/>
                <w:rtl/>
              </w:rPr>
              <w:t>، دارای نمایش اعشاری مختوم است.</w:t>
            </w:r>
            <w:r w:rsidRPr="00B75DEB">
              <w:rPr>
                <w:szCs w:val="24"/>
                <w:rtl/>
              </w:rPr>
              <w:tab/>
            </w:r>
            <w:r w:rsidRPr="00B75DEB">
              <w:rPr>
                <w:szCs w:val="24"/>
                <w:rtl/>
              </w:rPr>
              <w:tab/>
            </w:r>
            <w:r w:rsidRPr="00B75DEB">
              <w:rPr>
                <w:szCs w:val="24"/>
                <w:rtl/>
              </w:rPr>
              <w:tab/>
            </w:r>
            <w:r w:rsidRPr="00B75DEB">
              <w:rPr>
                <w:rFonts w:hint="cs"/>
                <w:szCs w:val="24"/>
                <w:rtl/>
              </w:rPr>
              <w:t xml:space="preserve">درست </w:t>
            </w:r>
            <w:r w:rsidRPr="00B75DEB">
              <w:rPr>
                <w:bCs/>
                <w:color w:val="7030A0"/>
                <w:szCs w:val="24"/>
              </w:rPr>
              <w:sym w:font="Wingdings" w:char="F071"/>
            </w:r>
            <w:r w:rsidRPr="00B75DEB">
              <w:rPr>
                <w:rFonts w:hint="cs"/>
                <w:bCs/>
                <w:iCs/>
                <w:color w:val="0070C0"/>
                <w:szCs w:val="24"/>
                <w:rtl/>
              </w:rPr>
              <w:t xml:space="preserve"> </w:t>
            </w:r>
            <w:r w:rsidRPr="00B75DEB">
              <w:rPr>
                <w:szCs w:val="24"/>
                <w:rtl/>
              </w:rPr>
              <w:tab/>
            </w:r>
            <w:r w:rsidRPr="00B75DEB">
              <w:rPr>
                <w:rFonts w:hint="cs"/>
                <w:szCs w:val="24"/>
                <w:rtl/>
              </w:rPr>
              <w:t xml:space="preserve">نادرست </w:t>
            </w:r>
            <w:r w:rsidRPr="00B75DEB">
              <w:rPr>
                <w:bCs/>
                <w:color w:val="7030A0"/>
                <w:szCs w:val="24"/>
              </w:rPr>
              <w:sym w:font="Wingdings" w:char="F071"/>
            </w:r>
          </w:p>
          <w:p w14:paraId="5BC02C9E" w14:textId="77777777" w:rsidR="00C42057" w:rsidRPr="00B75DEB" w:rsidRDefault="00C42057" w:rsidP="003D5F56">
            <w:pPr>
              <w:pStyle w:val="a2"/>
              <w:spacing w:line="15" w:lineRule="atLeast"/>
              <w:rPr>
                <w:i/>
                <w:szCs w:val="24"/>
                <w:rtl/>
              </w:rPr>
            </w:pPr>
            <w:r w:rsidRPr="00B75DEB">
              <w:rPr>
                <w:rFonts w:hint="cs"/>
                <w:szCs w:val="24"/>
                <w:rtl/>
              </w:rPr>
              <w:t>ج) محل تقاطع ارتفاع‌های هر مثلث، همواره درون (داخل) مثلث قرار دارد.</w:t>
            </w:r>
            <w:r w:rsidRPr="00B75DEB">
              <w:rPr>
                <w:szCs w:val="24"/>
                <w:rtl/>
              </w:rPr>
              <w:tab/>
            </w:r>
            <w:r w:rsidRPr="00B75DEB">
              <w:rPr>
                <w:szCs w:val="24"/>
                <w:rtl/>
              </w:rPr>
              <w:tab/>
            </w:r>
            <w:r w:rsidRPr="00B75DEB">
              <w:rPr>
                <w:rFonts w:hint="cs"/>
                <w:szCs w:val="24"/>
                <w:rtl/>
              </w:rPr>
              <w:t xml:space="preserve">درست </w:t>
            </w:r>
            <w:r w:rsidRPr="00B75DEB">
              <w:rPr>
                <w:bCs/>
                <w:color w:val="7030A0"/>
                <w:szCs w:val="24"/>
              </w:rPr>
              <w:sym w:font="Wingdings" w:char="F071"/>
            </w:r>
            <w:r w:rsidRPr="00B75DEB">
              <w:rPr>
                <w:rFonts w:hint="cs"/>
                <w:bCs/>
                <w:iCs/>
                <w:color w:val="0070C0"/>
                <w:szCs w:val="24"/>
                <w:rtl/>
              </w:rPr>
              <w:t xml:space="preserve"> </w:t>
            </w:r>
            <w:r w:rsidRPr="00B75DEB">
              <w:rPr>
                <w:szCs w:val="24"/>
                <w:rtl/>
              </w:rPr>
              <w:tab/>
            </w:r>
            <w:r w:rsidRPr="00B75DEB">
              <w:rPr>
                <w:rFonts w:hint="cs"/>
                <w:szCs w:val="24"/>
                <w:rtl/>
              </w:rPr>
              <w:t xml:space="preserve">نادرست </w:t>
            </w:r>
            <w:r w:rsidRPr="00B75DEB">
              <w:rPr>
                <w:bCs/>
                <w:color w:val="7030A0"/>
                <w:szCs w:val="24"/>
              </w:rPr>
              <w:sym w:font="Wingdings" w:char="F071"/>
            </w:r>
          </w:p>
          <w:p w14:paraId="767C8688" w14:textId="77777777" w:rsidR="00C42057" w:rsidRPr="00B75DEB" w:rsidRDefault="00C42057" w:rsidP="003D5F56">
            <w:pPr>
              <w:pStyle w:val="a2"/>
              <w:spacing w:line="15" w:lineRule="atLeast"/>
              <w:rPr>
                <w:i/>
                <w:szCs w:val="24"/>
                <w:rtl/>
              </w:rPr>
            </w:pPr>
            <w:r w:rsidRPr="00B75DEB">
              <w:rPr>
                <w:rFonts w:hint="cs"/>
                <w:szCs w:val="24"/>
                <w:rtl/>
              </w:rPr>
              <w:t>د) ریشه سوم عدد 8-، برابر با 2- است.</w:t>
            </w:r>
            <w:r w:rsidRPr="00B75DEB">
              <w:rPr>
                <w:szCs w:val="24"/>
                <w:rtl/>
              </w:rPr>
              <w:tab/>
            </w:r>
            <w:r w:rsidRPr="00B75DEB">
              <w:rPr>
                <w:bCs/>
                <w:iCs/>
                <w:color w:val="0070C0"/>
                <w:szCs w:val="24"/>
                <w:rtl/>
              </w:rPr>
              <w:tab/>
            </w:r>
            <w:r w:rsidRPr="00B75DEB">
              <w:rPr>
                <w:bCs/>
                <w:iCs/>
                <w:color w:val="0070C0"/>
                <w:szCs w:val="24"/>
                <w:rtl/>
              </w:rPr>
              <w:tab/>
            </w:r>
            <w:r w:rsidRPr="00B75DEB">
              <w:rPr>
                <w:rFonts w:hint="cs"/>
                <w:szCs w:val="24"/>
                <w:rtl/>
              </w:rPr>
              <w:t xml:space="preserve">درست </w:t>
            </w:r>
            <w:r w:rsidRPr="00B75DEB">
              <w:rPr>
                <w:bCs/>
                <w:color w:val="7030A0"/>
                <w:szCs w:val="24"/>
              </w:rPr>
              <w:sym w:font="Wingdings" w:char="F071"/>
            </w:r>
            <w:r w:rsidRPr="00B75DEB">
              <w:rPr>
                <w:rFonts w:hint="cs"/>
                <w:bCs/>
                <w:iCs/>
                <w:color w:val="0070C0"/>
                <w:szCs w:val="24"/>
                <w:rtl/>
              </w:rPr>
              <w:t xml:space="preserve"> </w:t>
            </w:r>
            <w:r w:rsidRPr="00B75DEB">
              <w:rPr>
                <w:szCs w:val="24"/>
                <w:rtl/>
              </w:rPr>
              <w:tab/>
            </w:r>
            <w:r w:rsidRPr="00B75DEB">
              <w:rPr>
                <w:rFonts w:hint="cs"/>
                <w:szCs w:val="24"/>
                <w:rtl/>
              </w:rPr>
              <w:t xml:space="preserve">نادرست </w:t>
            </w:r>
            <w:r w:rsidRPr="00B75DEB">
              <w:rPr>
                <w:bCs/>
                <w:color w:val="7030A0"/>
                <w:szCs w:val="24"/>
              </w:rPr>
              <w:sym w:font="Wingdings" w:char="F071"/>
            </w:r>
          </w:p>
        </w:tc>
        <w:tc>
          <w:tcPr>
            <w:tcW w:w="656" w:type="dxa"/>
          </w:tcPr>
          <w:p w14:paraId="22420725" w14:textId="77777777" w:rsidR="00C42057" w:rsidRPr="00B75DEB" w:rsidRDefault="00C42057" w:rsidP="003D5F56">
            <w:pPr>
              <w:pStyle w:val="a0"/>
              <w:spacing w:line="15" w:lineRule="atLeast"/>
              <w:jc w:val="center"/>
              <w:rPr>
                <w:szCs w:val="24"/>
                <w:rtl/>
              </w:rPr>
            </w:pPr>
            <w:r w:rsidRPr="00B75DEB">
              <w:rPr>
                <w:rFonts w:hint="cs"/>
                <w:szCs w:val="24"/>
                <w:rtl/>
              </w:rPr>
              <w:t>1</w:t>
            </w:r>
          </w:p>
        </w:tc>
      </w:tr>
      <w:tr w:rsidR="00C42057" w:rsidRPr="00B75DEB" w14:paraId="5D1C2039" w14:textId="77777777" w:rsidTr="003D5F56">
        <w:trPr>
          <w:trHeight w:val="454"/>
          <w:jc w:val="center"/>
        </w:trPr>
        <w:tc>
          <w:tcPr>
            <w:tcW w:w="655" w:type="dxa"/>
          </w:tcPr>
          <w:p w14:paraId="058DFC75" w14:textId="77777777" w:rsidR="00C42057" w:rsidRPr="00B75DEB" w:rsidRDefault="00C42057" w:rsidP="003D5F56">
            <w:pPr>
              <w:pStyle w:val="a0"/>
              <w:spacing w:line="15" w:lineRule="atLeast"/>
              <w:jc w:val="center"/>
              <w:rPr>
                <w:szCs w:val="24"/>
                <w:rtl/>
              </w:rPr>
            </w:pPr>
            <w:r w:rsidRPr="00B75DEB">
              <w:rPr>
                <w:rFonts w:hint="cs"/>
                <w:szCs w:val="24"/>
                <w:rtl/>
              </w:rPr>
              <w:t>2</w:t>
            </w:r>
          </w:p>
        </w:tc>
        <w:tc>
          <w:tcPr>
            <w:tcW w:w="9975" w:type="dxa"/>
          </w:tcPr>
          <w:p w14:paraId="331AD684" w14:textId="77777777" w:rsidR="00C42057" w:rsidRPr="00B75DEB" w:rsidRDefault="00C42057" w:rsidP="003D5F56">
            <w:pPr>
              <w:pStyle w:val="a0"/>
              <w:spacing w:line="10" w:lineRule="atLeast"/>
              <w:rPr>
                <w:i/>
                <w:szCs w:val="24"/>
                <w:rtl/>
              </w:rPr>
            </w:pPr>
            <w:r w:rsidRPr="00B75DEB">
              <w:rPr>
                <w:rFonts w:hint="cs"/>
                <w:szCs w:val="24"/>
                <w:rtl/>
              </w:rPr>
              <w:t>الف) اگر مجموعه‌ای هیچ عضوی نداشته باشد، آن را مجموعه ................. می‌نامیم.</w:t>
            </w:r>
          </w:p>
          <w:p w14:paraId="27A460C5" w14:textId="77777777" w:rsidR="00C42057" w:rsidRPr="00B75DEB" w:rsidRDefault="00C42057" w:rsidP="003D5F56">
            <w:pPr>
              <w:pStyle w:val="a0"/>
              <w:spacing w:line="10" w:lineRule="atLeast"/>
              <w:rPr>
                <w:i/>
                <w:szCs w:val="24"/>
                <w:rtl/>
              </w:rPr>
            </w:pPr>
            <w:r w:rsidRPr="00B75DEB">
              <w:rPr>
                <w:rFonts w:hint="cs"/>
                <w:szCs w:val="24"/>
                <w:rtl/>
              </w:rPr>
              <w:t xml:space="preserve">ب) اگر بخواهیم مخرج عبارت </w:t>
            </w:r>
            <w:r w:rsidRPr="00B75DEB">
              <w:rPr>
                <w:position w:val="-28"/>
                <w:szCs w:val="24"/>
              </w:rPr>
              <w:object w:dxaOrig="400" w:dyaOrig="660" w14:anchorId="259398FC">
                <v:shape id="_x0000_i1106" type="#_x0000_t75" style="width:20.05pt;height:33.7pt" o:ole="">
                  <v:imagedata r:id="rId10" o:title=""/>
                </v:shape>
                <o:OLEObject Type="Embed" ProgID="Equation.DSMT4" ShapeID="_x0000_i1106" DrawAspect="Content" ObjectID="_1807593488" r:id="rId11"/>
              </w:object>
            </w:r>
            <w:r w:rsidRPr="00B75DEB">
              <w:rPr>
                <w:rFonts w:hint="cs"/>
                <w:szCs w:val="24"/>
                <w:rtl/>
              </w:rPr>
              <w:t xml:space="preserve"> را گویا کنیم، باید صورت و مخرج را در ............ ضرب کنیم.</w:t>
            </w:r>
          </w:p>
          <w:p w14:paraId="68211EBC" w14:textId="77777777" w:rsidR="00C42057" w:rsidRPr="00B75DEB" w:rsidRDefault="00C42057" w:rsidP="003D5F56">
            <w:pPr>
              <w:pStyle w:val="a0"/>
              <w:spacing w:line="10" w:lineRule="atLeast"/>
              <w:rPr>
                <w:i/>
                <w:szCs w:val="24"/>
                <w:rtl/>
              </w:rPr>
            </w:pPr>
            <w:r w:rsidRPr="00B75DEB">
              <w:rPr>
                <w:rFonts w:hint="cs"/>
                <w:szCs w:val="24"/>
                <w:rtl/>
              </w:rPr>
              <w:t xml:space="preserve">ج) اگر </w:t>
            </w:r>
            <w:r w:rsidRPr="00B75DEB">
              <w:rPr>
                <w:position w:val="-4"/>
                <w:szCs w:val="24"/>
              </w:rPr>
              <w:object w:dxaOrig="660" w:dyaOrig="300" w14:anchorId="2A60B2C5">
                <v:shape id="_x0000_i1107" type="#_x0000_t75" style="width:33.7pt;height:15.5pt" o:ole="">
                  <v:imagedata r:id="rId12" o:title=""/>
                </v:shape>
                <o:OLEObject Type="Embed" ProgID="Equation.DSMT4" ShapeID="_x0000_i1107" DrawAspect="Content" ObjectID="_1807593489" r:id="rId13"/>
              </w:object>
            </w:r>
            <w:r w:rsidRPr="00B75DEB">
              <w:rPr>
                <w:rFonts w:hint="cs"/>
                <w:szCs w:val="24"/>
                <w:rtl/>
              </w:rPr>
              <w:t xml:space="preserve"> باشد، آنگاه </w:t>
            </w:r>
            <w:r w:rsidRPr="00B75DEB">
              <w:rPr>
                <w:szCs w:val="24"/>
              </w:rPr>
              <w:t>b</w:t>
            </w:r>
            <w:r w:rsidRPr="00B75DEB">
              <w:rPr>
                <w:rFonts w:hint="cs"/>
                <w:szCs w:val="24"/>
                <w:rtl/>
              </w:rPr>
              <w:t xml:space="preserve"> عددی ................ است.</w:t>
            </w:r>
          </w:p>
          <w:p w14:paraId="59A502D7" w14:textId="77777777" w:rsidR="00C42057" w:rsidRPr="00B75DEB" w:rsidRDefault="00C42057" w:rsidP="003D5F56">
            <w:pPr>
              <w:pStyle w:val="a0"/>
              <w:spacing w:line="10" w:lineRule="atLeast"/>
              <w:rPr>
                <w:i/>
                <w:szCs w:val="24"/>
                <w:rtl/>
              </w:rPr>
            </w:pPr>
            <w:r w:rsidRPr="00B75DEB">
              <w:rPr>
                <w:rFonts w:hint="cs"/>
                <w:szCs w:val="24"/>
                <w:rtl/>
              </w:rPr>
              <w:t xml:space="preserve">د) شیب خط به معادلة </w:t>
            </w:r>
            <w:r w:rsidRPr="00B75DEB">
              <w:rPr>
                <w:position w:val="-10"/>
                <w:szCs w:val="24"/>
              </w:rPr>
              <w:object w:dxaOrig="1080" w:dyaOrig="279" w14:anchorId="5AB70462">
                <v:shape id="_x0000_i1108" type="#_x0000_t75" style="width:54.7pt;height:14.6pt" o:ole="">
                  <v:imagedata r:id="rId14" o:title=""/>
                </v:shape>
                <o:OLEObject Type="Embed" ProgID="Equation.DSMT4" ShapeID="_x0000_i1108" DrawAspect="Content" ObjectID="_1807593490" r:id="rId15"/>
              </w:object>
            </w:r>
            <w:r w:rsidRPr="00B75DEB">
              <w:rPr>
                <w:rFonts w:hint="cs"/>
                <w:szCs w:val="24"/>
                <w:rtl/>
              </w:rPr>
              <w:t xml:space="preserve"> برابر با .................. است.</w:t>
            </w:r>
          </w:p>
        </w:tc>
        <w:tc>
          <w:tcPr>
            <w:tcW w:w="656" w:type="dxa"/>
          </w:tcPr>
          <w:p w14:paraId="2A6AC534" w14:textId="77777777" w:rsidR="00C42057" w:rsidRPr="00B75DEB" w:rsidRDefault="00C42057" w:rsidP="003D5F56">
            <w:pPr>
              <w:pStyle w:val="a0"/>
              <w:spacing w:line="15" w:lineRule="atLeast"/>
              <w:jc w:val="center"/>
              <w:rPr>
                <w:szCs w:val="24"/>
                <w:rtl/>
              </w:rPr>
            </w:pPr>
            <w:r w:rsidRPr="00B75DEB">
              <w:rPr>
                <w:rFonts w:hint="cs"/>
                <w:szCs w:val="24"/>
                <w:rtl/>
              </w:rPr>
              <w:t>1</w:t>
            </w:r>
          </w:p>
        </w:tc>
      </w:tr>
      <w:tr w:rsidR="00C42057" w:rsidRPr="00B75DEB" w14:paraId="0ACFDE7A" w14:textId="77777777" w:rsidTr="003D5F56">
        <w:trPr>
          <w:trHeight w:val="454"/>
          <w:jc w:val="center"/>
        </w:trPr>
        <w:tc>
          <w:tcPr>
            <w:tcW w:w="655" w:type="dxa"/>
          </w:tcPr>
          <w:p w14:paraId="1B0D1DB9" w14:textId="77777777" w:rsidR="00C42057" w:rsidRPr="00B75DEB" w:rsidRDefault="00C42057" w:rsidP="003D5F56">
            <w:pPr>
              <w:pStyle w:val="a0"/>
              <w:spacing w:line="15" w:lineRule="atLeast"/>
              <w:jc w:val="center"/>
              <w:rPr>
                <w:szCs w:val="24"/>
                <w:rtl/>
              </w:rPr>
            </w:pPr>
            <w:r w:rsidRPr="00B75DEB">
              <w:rPr>
                <w:rFonts w:hint="cs"/>
                <w:szCs w:val="24"/>
                <w:rtl/>
              </w:rPr>
              <w:t>3</w:t>
            </w:r>
          </w:p>
        </w:tc>
        <w:tc>
          <w:tcPr>
            <w:tcW w:w="9975" w:type="dxa"/>
          </w:tcPr>
          <w:p w14:paraId="613A1513" w14:textId="77777777" w:rsidR="00C42057" w:rsidRPr="00B75DEB" w:rsidRDefault="00C42057" w:rsidP="003D5F56">
            <w:pPr>
              <w:pStyle w:val="a0"/>
              <w:spacing w:line="180" w:lineRule="auto"/>
              <w:rPr>
                <w:i/>
                <w:szCs w:val="24"/>
                <w:rtl/>
              </w:rPr>
            </w:pPr>
            <w:r w:rsidRPr="00B75DEB">
              <w:rPr>
                <w:rFonts w:hint="cs"/>
                <w:szCs w:val="24"/>
                <w:rtl/>
              </w:rPr>
              <w:t xml:space="preserve">الف) </w:t>
            </w:r>
            <w:r w:rsidRPr="00B75DEB">
              <w:rPr>
                <w:position w:val="-14"/>
                <w:szCs w:val="24"/>
              </w:rPr>
              <w:object w:dxaOrig="1560" w:dyaOrig="400" w14:anchorId="3A30151E">
                <v:shape id="_x0000_i1109" type="#_x0000_t75" style="width:77.45pt;height:20.05pt" o:ole="">
                  <v:imagedata r:id="rId16" o:title=""/>
                </v:shape>
                <o:OLEObject Type="Embed" ProgID="Equation.DSMT4" ShapeID="_x0000_i1109" DrawAspect="Content" ObjectID="_1807593491" r:id="rId17"/>
              </w:object>
            </w:r>
            <w:r w:rsidRPr="00B75DEB">
              <w:rPr>
                <w:rFonts w:hint="cs"/>
                <w:szCs w:val="24"/>
                <w:rtl/>
              </w:rPr>
              <w:t xml:space="preserve"> یک مجموعه ........... عضوی است.</w:t>
            </w:r>
          </w:p>
          <w:p w14:paraId="0C477610" w14:textId="77777777" w:rsidR="00C42057" w:rsidRDefault="00C42057" w:rsidP="003D5F56">
            <w:pPr>
              <w:pStyle w:val="a1"/>
              <w:spacing w:before="0" w:after="120" w:line="180" w:lineRule="auto"/>
              <w:rPr>
                <w:rFonts w:ascii="Euclid" w:hAnsi="Euclid"/>
                <w:i/>
                <w:szCs w:val="24"/>
                <w:rtl/>
              </w:rPr>
            </w:pPr>
            <w:r w:rsidRPr="00B75DEB">
              <w:rPr>
                <w:rFonts w:ascii="Euclid" w:hAnsi="Euclid" w:hint="cs"/>
                <w:i/>
                <w:szCs w:val="24"/>
                <w:rtl/>
              </w:rPr>
              <w:t>1) 6</w:t>
            </w:r>
            <w:r w:rsidRPr="00B75DEB">
              <w:rPr>
                <w:rFonts w:ascii="Euclid" w:hAnsi="Euclid"/>
                <w:i/>
                <w:szCs w:val="24"/>
                <w:rtl/>
              </w:rPr>
              <w:tab/>
            </w:r>
            <w:r w:rsidRPr="00B75DEB">
              <w:rPr>
                <w:rFonts w:ascii="Euclid" w:hAnsi="Euclid" w:hint="cs"/>
                <w:i/>
                <w:szCs w:val="24"/>
                <w:rtl/>
              </w:rPr>
              <w:t>2) 4</w:t>
            </w:r>
            <w:r w:rsidRPr="00B75DEB">
              <w:rPr>
                <w:rFonts w:ascii="Euclid" w:hAnsi="Euclid"/>
                <w:i/>
                <w:szCs w:val="24"/>
              </w:rPr>
              <w:tab/>
            </w:r>
            <w:r w:rsidRPr="00B75DEB">
              <w:rPr>
                <w:rFonts w:ascii="Euclid" w:hAnsi="Euclid" w:hint="cs"/>
                <w:i/>
                <w:szCs w:val="24"/>
                <w:rtl/>
              </w:rPr>
              <w:t>3) 16</w:t>
            </w:r>
            <w:r w:rsidRPr="00B75DEB">
              <w:rPr>
                <w:rFonts w:ascii="Euclid" w:hAnsi="Euclid"/>
                <w:i/>
                <w:szCs w:val="24"/>
                <w:rtl/>
              </w:rPr>
              <w:tab/>
            </w:r>
            <w:r w:rsidRPr="00B75DEB">
              <w:rPr>
                <w:rFonts w:ascii="Euclid" w:hAnsi="Euclid" w:hint="cs"/>
                <w:i/>
                <w:szCs w:val="24"/>
                <w:rtl/>
              </w:rPr>
              <w:t>4) 5</w:t>
            </w:r>
          </w:p>
          <w:p w14:paraId="2C88F677" w14:textId="77777777" w:rsidR="00C42057" w:rsidRPr="00DE173D" w:rsidRDefault="00C42057" w:rsidP="003D5F56">
            <w:pPr>
              <w:pStyle w:val="a1"/>
              <w:spacing w:before="0" w:after="120" w:line="180" w:lineRule="auto"/>
              <w:rPr>
                <w:rFonts w:ascii="Euclid" w:hAnsi="Euclid"/>
                <w:i/>
                <w:szCs w:val="24"/>
                <w:rtl/>
              </w:rPr>
            </w:pPr>
            <w:r w:rsidRPr="00B75DEB">
              <w:rPr>
                <w:rFonts w:hint="cs"/>
                <w:szCs w:val="24"/>
                <w:rtl/>
              </w:rPr>
              <w:t xml:space="preserve">ب) شیب و عرض از مبدأ کدام‌یک از خط‌های زیر </w:t>
            </w:r>
            <w:r w:rsidRPr="00B75DEB">
              <w:rPr>
                <w:rFonts w:hint="cs"/>
                <w:szCs w:val="24"/>
                <w:u w:val="single"/>
                <w:rtl/>
              </w:rPr>
              <w:t>هر دو مثبت</w:t>
            </w:r>
            <w:r w:rsidRPr="00B75DEB">
              <w:rPr>
                <w:rFonts w:hint="cs"/>
                <w:szCs w:val="24"/>
                <w:rtl/>
              </w:rPr>
              <w:t xml:space="preserve"> است؟</w:t>
            </w:r>
          </w:p>
          <w:p w14:paraId="1D6404FB" w14:textId="77777777" w:rsidR="00C42057" w:rsidRPr="00B75DEB" w:rsidRDefault="00C42057" w:rsidP="003D5F56">
            <w:pPr>
              <w:pStyle w:val="a1"/>
              <w:spacing w:before="0" w:line="180" w:lineRule="auto"/>
              <w:rPr>
                <w:rFonts w:ascii="Euclid" w:hAnsi="Euclid"/>
                <w:i/>
                <w:szCs w:val="24"/>
                <w:rtl/>
              </w:rPr>
            </w:pPr>
            <w:r w:rsidRPr="00B75DEB">
              <w:rPr>
                <w:rFonts w:ascii="Euclid" w:hAnsi="Euclid" w:hint="cs"/>
                <w:i/>
                <w:szCs w:val="24"/>
                <w:rtl/>
              </w:rPr>
              <w:t xml:space="preserve">1) </w:t>
            </w:r>
            <w:r w:rsidRPr="00B75DEB">
              <w:rPr>
                <w:szCs w:val="24"/>
              </w:rPr>
              <w:object w:dxaOrig="1230" w:dyaOrig="1155" w14:anchorId="61A700DB">
                <v:shape id="_x0000_i1110" type="#_x0000_t75" style="width:61.95pt;height:57.4pt" o:ole="">
                  <v:imagedata r:id="rId18" o:title=""/>
                </v:shape>
                <o:OLEObject Type="Embed" ProgID="Visio.Drawing.15" ShapeID="_x0000_i1110" DrawAspect="Content" ObjectID="_1807593492" r:id="rId19"/>
              </w:object>
            </w:r>
            <w:r w:rsidRPr="00B75DEB">
              <w:rPr>
                <w:rFonts w:ascii="Euclid" w:hAnsi="Euclid"/>
                <w:i/>
                <w:szCs w:val="24"/>
                <w:rtl/>
              </w:rPr>
              <w:tab/>
            </w:r>
            <w:r w:rsidRPr="00B75DEB">
              <w:rPr>
                <w:rFonts w:ascii="Euclid" w:hAnsi="Euclid" w:hint="cs"/>
                <w:i/>
                <w:szCs w:val="24"/>
                <w:rtl/>
              </w:rPr>
              <w:t>2)</w:t>
            </w:r>
            <w:r w:rsidRPr="00B75DEB">
              <w:rPr>
                <w:rFonts w:hint="cs"/>
                <w:szCs w:val="24"/>
                <w:rtl/>
              </w:rPr>
              <w:t xml:space="preserve"> </w:t>
            </w:r>
            <w:r w:rsidRPr="00B75DEB">
              <w:rPr>
                <w:szCs w:val="24"/>
              </w:rPr>
              <w:object w:dxaOrig="1230" w:dyaOrig="1155" w14:anchorId="5ED8AD0B">
                <v:shape id="_x0000_i1111" type="#_x0000_t75" style="width:61.95pt;height:57.4pt" o:ole="">
                  <v:imagedata r:id="rId20" o:title=""/>
                </v:shape>
                <o:OLEObject Type="Embed" ProgID="Visio.Drawing.15" ShapeID="_x0000_i1111" DrawAspect="Content" ObjectID="_1807593493" r:id="rId21"/>
              </w:object>
            </w:r>
            <w:r w:rsidRPr="00B75DEB">
              <w:rPr>
                <w:rFonts w:ascii="Euclid" w:hAnsi="Euclid"/>
                <w:i/>
                <w:szCs w:val="24"/>
              </w:rPr>
              <w:tab/>
            </w:r>
            <w:r w:rsidRPr="00B75DEB">
              <w:rPr>
                <w:rFonts w:ascii="Euclid" w:hAnsi="Euclid" w:hint="cs"/>
                <w:i/>
                <w:szCs w:val="24"/>
                <w:rtl/>
              </w:rPr>
              <w:t xml:space="preserve">3) </w:t>
            </w:r>
            <w:r w:rsidRPr="00B75DEB">
              <w:rPr>
                <w:szCs w:val="24"/>
              </w:rPr>
              <w:object w:dxaOrig="1230" w:dyaOrig="1155" w14:anchorId="397376E2">
                <v:shape id="_x0000_i1112" type="#_x0000_t75" style="width:61.95pt;height:57.4pt" o:ole="">
                  <v:imagedata r:id="rId22" o:title=""/>
                </v:shape>
                <o:OLEObject Type="Embed" ProgID="Visio.Drawing.15" ShapeID="_x0000_i1112" DrawAspect="Content" ObjectID="_1807593494" r:id="rId23"/>
              </w:object>
            </w:r>
            <w:r w:rsidRPr="00B75DEB">
              <w:rPr>
                <w:rFonts w:ascii="Euclid" w:hAnsi="Euclid"/>
                <w:i/>
                <w:szCs w:val="24"/>
                <w:rtl/>
              </w:rPr>
              <w:tab/>
            </w:r>
            <w:r w:rsidRPr="00B75DEB">
              <w:rPr>
                <w:rFonts w:ascii="Euclid" w:hAnsi="Euclid" w:hint="cs"/>
                <w:i/>
                <w:szCs w:val="24"/>
                <w:rtl/>
              </w:rPr>
              <w:t xml:space="preserve">4) </w:t>
            </w:r>
            <w:r w:rsidRPr="00B75DEB">
              <w:rPr>
                <w:szCs w:val="24"/>
              </w:rPr>
              <w:object w:dxaOrig="1230" w:dyaOrig="1155" w14:anchorId="1DA4878F">
                <v:shape id="_x0000_i1113" type="#_x0000_t75" style="width:61.95pt;height:57.4pt" o:ole="">
                  <v:imagedata r:id="rId24" o:title=""/>
                </v:shape>
                <o:OLEObject Type="Embed" ProgID="Visio.Drawing.15" ShapeID="_x0000_i1113" DrawAspect="Content" ObjectID="_1807593495" r:id="rId25"/>
              </w:object>
            </w:r>
          </w:p>
          <w:p w14:paraId="211FCB2E" w14:textId="77777777" w:rsidR="00C42057" w:rsidRPr="00B75DEB" w:rsidRDefault="00C42057" w:rsidP="003D5F56">
            <w:pPr>
              <w:pStyle w:val="a0"/>
              <w:spacing w:line="180" w:lineRule="auto"/>
              <w:rPr>
                <w:i/>
                <w:szCs w:val="24"/>
                <w:rtl/>
              </w:rPr>
            </w:pPr>
            <w:r w:rsidRPr="00B75DEB">
              <w:rPr>
                <w:rFonts w:hint="cs"/>
                <w:szCs w:val="24"/>
                <w:rtl/>
              </w:rPr>
              <w:t>ج) به اطلاعات داده شده در یک مسأله، .............. می‌گوییم.</w:t>
            </w:r>
          </w:p>
          <w:p w14:paraId="5BC26DD0" w14:textId="77777777" w:rsidR="00C42057" w:rsidRPr="00B75DEB" w:rsidRDefault="00C42057" w:rsidP="003D5F56">
            <w:pPr>
              <w:pStyle w:val="a1"/>
              <w:spacing w:before="0" w:after="120" w:line="180" w:lineRule="auto"/>
              <w:rPr>
                <w:rFonts w:ascii="Euclid" w:hAnsi="Euclid"/>
                <w:i/>
                <w:szCs w:val="24"/>
                <w:rtl/>
              </w:rPr>
            </w:pPr>
            <w:r w:rsidRPr="00B75DEB">
              <w:rPr>
                <w:rFonts w:ascii="Euclid" w:hAnsi="Euclid" w:hint="cs"/>
                <w:i/>
                <w:szCs w:val="24"/>
                <w:rtl/>
              </w:rPr>
              <w:t>1) استدلال</w:t>
            </w:r>
            <w:r w:rsidRPr="00B75DEB">
              <w:rPr>
                <w:rFonts w:ascii="Euclid" w:hAnsi="Euclid"/>
                <w:i/>
                <w:szCs w:val="24"/>
                <w:rtl/>
              </w:rPr>
              <w:tab/>
            </w:r>
            <w:r w:rsidRPr="00B75DEB">
              <w:rPr>
                <w:rFonts w:ascii="Euclid" w:hAnsi="Euclid" w:hint="cs"/>
                <w:i/>
                <w:szCs w:val="24"/>
                <w:rtl/>
              </w:rPr>
              <w:t>2) اثبات</w:t>
            </w:r>
            <w:r w:rsidRPr="00B75DEB">
              <w:rPr>
                <w:rFonts w:ascii="Euclid" w:hAnsi="Euclid"/>
                <w:i/>
                <w:szCs w:val="24"/>
              </w:rPr>
              <w:tab/>
            </w:r>
            <w:r w:rsidRPr="00B75DEB">
              <w:rPr>
                <w:rFonts w:ascii="Euclid" w:hAnsi="Euclid" w:hint="cs"/>
                <w:i/>
                <w:szCs w:val="24"/>
                <w:rtl/>
              </w:rPr>
              <w:t>3) حکم</w:t>
            </w:r>
            <w:r w:rsidRPr="00B75DEB">
              <w:rPr>
                <w:rFonts w:ascii="Euclid" w:hAnsi="Euclid"/>
                <w:i/>
                <w:szCs w:val="24"/>
                <w:rtl/>
              </w:rPr>
              <w:tab/>
            </w:r>
            <w:r w:rsidRPr="00B75DEB">
              <w:rPr>
                <w:rFonts w:ascii="Euclid" w:hAnsi="Euclid" w:hint="cs"/>
                <w:i/>
                <w:szCs w:val="24"/>
                <w:rtl/>
              </w:rPr>
              <w:t>4) فرض</w:t>
            </w:r>
          </w:p>
          <w:p w14:paraId="4CFBB70D" w14:textId="77777777" w:rsidR="00C42057" w:rsidRPr="00B75DEB" w:rsidRDefault="00C42057" w:rsidP="003D5F56">
            <w:pPr>
              <w:pStyle w:val="a0"/>
              <w:spacing w:line="180" w:lineRule="auto"/>
              <w:rPr>
                <w:i/>
                <w:szCs w:val="24"/>
                <w:rtl/>
              </w:rPr>
            </w:pPr>
            <w:r w:rsidRPr="00B75DEB">
              <w:rPr>
                <w:rFonts w:hint="cs"/>
                <w:szCs w:val="24"/>
                <w:rtl/>
              </w:rPr>
              <w:t>د) کدام‌یک از گزینه‌های زیر، یک عبارت گویا است؟</w:t>
            </w:r>
          </w:p>
          <w:p w14:paraId="6FAA5C8A" w14:textId="77777777" w:rsidR="00C42057" w:rsidRPr="00B75DEB" w:rsidRDefault="00C42057" w:rsidP="003D5F56">
            <w:pPr>
              <w:pStyle w:val="a1"/>
              <w:spacing w:before="0" w:after="120" w:line="180" w:lineRule="auto"/>
              <w:rPr>
                <w:rFonts w:ascii="Euclid" w:hAnsi="Euclid"/>
                <w:i/>
                <w:szCs w:val="24"/>
                <w:rtl/>
              </w:rPr>
            </w:pPr>
            <w:r w:rsidRPr="00B75DEB">
              <w:rPr>
                <w:rFonts w:ascii="Euclid" w:hAnsi="Euclid" w:hint="cs"/>
                <w:i/>
                <w:szCs w:val="24"/>
                <w:rtl/>
              </w:rPr>
              <w:t xml:space="preserve">1) </w:t>
            </w:r>
            <w:r w:rsidRPr="00B75DEB">
              <w:rPr>
                <w:rFonts w:ascii="Euclid" w:hAnsi="Euclid"/>
                <w:i/>
                <w:position w:val="-24"/>
                <w:szCs w:val="24"/>
              </w:rPr>
              <w:object w:dxaOrig="240" w:dyaOrig="660" w14:anchorId="4BF1290E">
                <v:shape id="_x0000_i1114" type="#_x0000_t75" style="width:11.85pt;height:33.7pt" o:ole="">
                  <v:imagedata r:id="rId26" o:title=""/>
                </v:shape>
                <o:OLEObject Type="Embed" ProgID="Equation.DSMT4" ShapeID="_x0000_i1114" DrawAspect="Content" ObjectID="_1807593496" r:id="rId27"/>
              </w:object>
            </w:r>
            <w:r w:rsidRPr="00B75DEB">
              <w:rPr>
                <w:rFonts w:ascii="Euclid" w:hAnsi="Euclid"/>
                <w:i/>
                <w:szCs w:val="24"/>
                <w:rtl/>
              </w:rPr>
              <w:tab/>
            </w:r>
            <w:r w:rsidRPr="00B75DEB">
              <w:rPr>
                <w:rFonts w:ascii="Euclid" w:hAnsi="Euclid" w:hint="cs"/>
                <w:i/>
                <w:szCs w:val="24"/>
                <w:rtl/>
              </w:rPr>
              <w:t xml:space="preserve">2) </w:t>
            </w:r>
            <w:r w:rsidRPr="00B75DEB">
              <w:rPr>
                <w:rFonts w:ascii="Euclid" w:hAnsi="Euclid"/>
                <w:i/>
                <w:position w:val="-16"/>
                <w:szCs w:val="24"/>
              </w:rPr>
              <w:object w:dxaOrig="279" w:dyaOrig="440" w14:anchorId="7DC0C916">
                <v:shape id="_x0000_i1115" type="#_x0000_t75" style="width:14.6pt;height:22.8pt" o:ole="">
                  <v:imagedata r:id="rId28" o:title=""/>
                </v:shape>
                <o:OLEObject Type="Embed" ProgID="Equation.DSMT4" ShapeID="_x0000_i1115" DrawAspect="Content" ObjectID="_1807593497" r:id="rId29"/>
              </w:object>
            </w:r>
            <w:r w:rsidRPr="00B75DEB">
              <w:rPr>
                <w:rFonts w:ascii="Euclid" w:hAnsi="Euclid"/>
                <w:i/>
                <w:szCs w:val="24"/>
              </w:rPr>
              <w:tab/>
            </w:r>
            <w:r w:rsidRPr="00B75DEB">
              <w:rPr>
                <w:rFonts w:ascii="Euclid" w:hAnsi="Euclid" w:hint="cs"/>
                <w:i/>
                <w:szCs w:val="24"/>
                <w:rtl/>
              </w:rPr>
              <w:t xml:space="preserve">3) </w:t>
            </w:r>
            <w:r w:rsidRPr="00B75DEB">
              <w:rPr>
                <w:rFonts w:ascii="Euclid" w:hAnsi="Euclid"/>
                <w:i/>
                <w:position w:val="-6"/>
                <w:szCs w:val="24"/>
              </w:rPr>
              <w:object w:dxaOrig="380" w:dyaOrig="380" w14:anchorId="67EF4A60">
                <v:shape id="_x0000_i1116" type="#_x0000_t75" style="width:19.15pt;height:19.15pt" o:ole="">
                  <v:imagedata r:id="rId30" o:title=""/>
                </v:shape>
                <o:OLEObject Type="Embed" ProgID="Equation.DSMT4" ShapeID="_x0000_i1116" DrawAspect="Content" ObjectID="_1807593498" r:id="rId31"/>
              </w:object>
            </w:r>
            <w:r w:rsidRPr="00B75DEB">
              <w:rPr>
                <w:rFonts w:ascii="Euclid" w:hAnsi="Euclid"/>
                <w:i/>
                <w:szCs w:val="24"/>
                <w:rtl/>
              </w:rPr>
              <w:tab/>
            </w:r>
            <w:r w:rsidRPr="00B75DEB">
              <w:rPr>
                <w:rFonts w:ascii="Euclid" w:hAnsi="Euclid" w:hint="cs"/>
                <w:i/>
                <w:szCs w:val="24"/>
                <w:rtl/>
              </w:rPr>
              <w:t xml:space="preserve">4) </w:t>
            </w:r>
            <w:r w:rsidRPr="00B75DEB">
              <w:rPr>
                <w:rFonts w:ascii="Euclid" w:hAnsi="Euclid"/>
                <w:i/>
                <w:position w:val="-6"/>
                <w:szCs w:val="24"/>
              </w:rPr>
              <w:object w:dxaOrig="279" w:dyaOrig="340" w14:anchorId="6205289A">
                <v:shape id="_x0000_i1117" type="#_x0000_t75" style="width:14.6pt;height:17.3pt" o:ole="">
                  <v:imagedata r:id="rId32" o:title=""/>
                </v:shape>
                <o:OLEObject Type="Embed" ProgID="Equation.DSMT4" ShapeID="_x0000_i1117" DrawAspect="Content" ObjectID="_1807593499" r:id="rId33"/>
              </w:object>
            </w:r>
          </w:p>
        </w:tc>
        <w:tc>
          <w:tcPr>
            <w:tcW w:w="656" w:type="dxa"/>
          </w:tcPr>
          <w:p w14:paraId="75AD0CC5" w14:textId="77777777" w:rsidR="00C42057" w:rsidRPr="00B75DEB" w:rsidRDefault="00C42057" w:rsidP="003D5F56">
            <w:pPr>
              <w:pStyle w:val="a0"/>
              <w:spacing w:line="15" w:lineRule="atLeast"/>
              <w:jc w:val="center"/>
              <w:rPr>
                <w:szCs w:val="24"/>
                <w:rtl/>
              </w:rPr>
            </w:pPr>
            <w:r w:rsidRPr="00B75DEB">
              <w:rPr>
                <w:rFonts w:hint="cs"/>
                <w:szCs w:val="24"/>
                <w:rtl/>
              </w:rPr>
              <w:t>1</w:t>
            </w:r>
          </w:p>
        </w:tc>
      </w:tr>
      <w:tr w:rsidR="00C42057" w:rsidRPr="00B75DEB" w14:paraId="7818DE7B" w14:textId="77777777" w:rsidTr="003D5F56">
        <w:trPr>
          <w:trHeight w:val="2189"/>
          <w:jc w:val="center"/>
        </w:trPr>
        <w:tc>
          <w:tcPr>
            <w:tcW w:w="655" w:type="dxa"/>
          </w:tcPr>
          <w:p w14:paraId="63969A00" w14:textId="77777777" w:rsidR="00C42057" w:rsidRPr="00B75DEB" w:rsidRDefault="00C42057" w:rsidP="003D5F56">
            <w:pPr>
              <w:pStyle w:val="a0"/>
              <w:spacing w:line="15" w:lineRule="atLeast"/>
              <w:jc w:val="center"/>
              <w:rPr>
                <w:szCs w:val="24"/>
                <w:rtl/>
              </w:rPr>
            </w:pPr>
            <w:r w:rsidRPr="00B75DEB">
              <w:rPr>
                <w:rFonts w:hint="cs"/>
                <w:szCs w:val="24"/>
                <w:rtl/>
              </w:rPr>
              <w:t>4</w:t>
            </w:r>
          </w:p>
        </w:tc>
        <w:tc>
          <w:tcPr>
            <w:tcW w:w="9975" w:type="dxa"/>
          </w:tcPr>
          <w:p w14:paraId="239EEE3C" w14:textId="77777777" w:rsidR="00C42057" w:rsidRPr="00B75DEB" w:rsidRDefault="00C42057" w:rsidP="003D5F56">
            <w:pPr>
              <w:spacing w:line="15" w:lineRule="atLeast"/>
              <w:rPr>
                <w:sz w:val="24"/>
                <w:szCs w:val="24"/>
                <w:rtl/>
              </w:rPr>
            </w:pPr>
            <w:r w:rsidRPr="00B75DEB">
              <w:rPr>
                <w:rFonts w:hint="cs"/>
                <w:sz w:val="24"/>
                <w:szCs w:val="24"/>
                <w:rtl/>
              </w:rPr>
              <w:t>هر عبارت در سمت راست به یک عبارت سمت چپ ارتباط دارد، آنها را مشخص کنید.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3624"/>
            </w:tblGrid>
            <w:tr w:rsidR="00C42057" w:rsidRPr="00B75DEB" w14:paraId="294422DF" w14:textId="77777777" w:rsidTr="003D5F56">
              <w:tc>
                <w:tcPr>
                  <w:tcW w:w="6125" w:type="dxa"/>
                </w:tcPr>
                <w:p w14:paraId="23262D6B" w14:textId="77777777" w:rsidR="00C42057" w:rsidRPr="00B75DEB" w:rsidRDefault="00C42057" w:rsidP="003D5F56">
                  <w:pPr>
                    <w:pStyle w:val="a0"/>
                    <w:spacing w:line="10" w:lineRule="atLeast"/>
                    <w:rPr>
                      <w:i/>
                      <w:szCs w:val="24"/>
                      <w:rtl/>
                    </w:rPr>
                  </w:pPr>
                  <w:r w:rsidRPr="00B75DEB">
                    <w:rPr>
                      <w:rFonts w:hint="cs"/>
                      <w:szCs w:val="24"/>
                      <w:rtl/>
                    </w:rPr>
                    <w:t>الف) احتمال آمدن عددی اول در پرتاب یک تاس</w:t>
                  </w:r>
                </w:p>
                <w:p w14:paraId="0AA92F80" w14:textId="77777777" w:rsidR="00C42057" w:rsidRPr="00B75DEB" w:rsidRDefault="00C42057" w:rsidP="003D5F56">
                  <w:pPr>
                    <w:pStyle w:val="a0"/>
                    <w:spacing w:line="10" w:lineRule="atLeast"/>
                    <w:rPr>
                      <w:i/>
                      <w:szCs w:val="24"/>
                    </w:rPr>
                  </w:pPr>
                  <w:r w:rsidRPr="00B75DEB">
                    <w:rPr>
                      <w:rFonts w:hint="cs"/>
                      <w:szCs w:val="24"/>
                      <w:rtl/>
                    </w:rPr>
                    <w:t xml:space="preserve">ب) حاصل </w:t>
                  </w:r>
                  <w:r w:rsidRPr="00B75DEB">
                    <w:rPr>
                      <w:position w:val="-8"/>
                      <w:szCs w:val="24"/>
                    </w:rPr>
                    <w:object w:dxaOrig="1060" w:dyaOrig="360" w14:anchorId="7AF39314">
                      <v:shape id="_x0000_i1118" type="#_x0000_t75" style="width:52.85pt;height:18.25pt" o:ole="">
                        <v:imagedata r:id="rId34" o:title=""/>
                      </v:shape>
                      <o:OLEObject Type="Embed" ProgID="Equation.DSMT4" ShapeID="_x0000_i1118" DrawAspect="Content" ObjectID="_1807593500" r:id="rId35"/>
                    </w:object>
                  </w:r>
                </w:p>
                <w:p w14:paraId="178FFBDF" w14:textId="77777777" w:rsidR="00C42057" w:rsidRPr="00B75DEB" w:rsidRDefault="00C42057" w:rsidP="003D5F56">
                  <w:pPr>
                    <w:pStyle w:val="a0"/>
                    <w:spacing w:line="10" w:lineRule="atLeast"/>
                    <w:rPr>
                      <w:i/>
                      <w:szCs w:val="24"/>
                      <w:rtl/>
                    </w:rPr>
                  </w:pPr>
                  <w:r w:rsidRPr="00B75DEB">
                    <w:rPr>
                      <w:rFonts w:hint="cs"/>
                      <w:szCs w:val="24"/>
                      <w:rtl/>
                    </w:rPr>
                    <w:t>ج) تعداد یال‌های جانبی یک هرم با قاعده مربع</w:t>
                  </w:r>
                </w:p>
                <w:p w14:paraId="09BE6099" w14:textId="77777777" w:rsidR="00C42057" w:rsidRPr="00B75DEB" w:rsidRDefault="00C42057" w:rsidP="003D5F56">
                  <w:pPr>
                    <w:pStyle w:val="a0"/>
                    <w:spacing w:line="10" w:lineRule="atLeast"/>
                    <w:rPr>
                      <w:i/>
                      <w:szCs w:val="24"/>
                      <w:rtl/>
                    </w:rPr>
                  </w:pPr>
                  <w:r w:rsidRPr="00B75DEB">
                    <w:rPr>
                      <w:rFonts w:hint="cs"/>
                      <w:szCs w:val="24"/>
                      <w:rtl/>
                    </w:rPr>
                    <w:t xml:space="preserve">د) درجه عبارت </w:t>
                  </w:r>
                  <w:r w:rsidRPr="00B75DEB">
                    <w:rPr>
                      <w:position w:val="-10"/>
                      <w:szCs w:val="24"/>
                    </w:rPr>
                    <w:object w:dxaOrig="420" w:dyaOrig="279" w14:anchorId="6D5E5F1F">
                      <v:shape id="_x0000_i1119" type="#_x0000_t75" style="width:20.95pt;height:14.6pt" o:ole="">
                        <v:imagedata r:id="rId36" o:title=""/>
                      </v:shape>
                      <o:OLEObject Type="Embed" ProgID="Equation.DSMT4" ShapeID="_x0000_i1119" DrawAspect="Content" ObjectID="_1807593501" r:id="rId37"/>
                    </w:object>
                  </w:r>
                  <w:r w:rsidRPr="00B75DEB">
                    <w:rPr>
                      <w:rFonts w:hint="cs"/>
                      <w:szCs w:val="24"/>
                      <w:rtl/>
                    </w:rPr>
                    <w:t xml:space="preserve"> نسبت به دو متغیر </w:t>
                  </w:r>
                  <w:r w:rsidRPr="00B75DEB">
                    <w:rPr>
                      <w:szCs w:val="24"/>
                    </w:rPr>
                    <w:t>x</w:t>
                  </w:r>
                  <w:r w:rsidRPr="00B75DEB">
                    <w:rPr>
                      <w:rFonts w:hint="cs"/>
                      <w:szCs w:val="24"/>
                      <w:rtl/>
                    </w:rPr>
                    <w:t xml:space="preserve"> و </w:t>
                  </w:r>
                  <w:r w:rsidRPr="00B75DEB">
                    <w:rPr>
                      <w:szCs w:val="24"/>
                    </w:rPr>
                    <w:t>y</w:t>
                  </w:r>
                </w:p>
              </w:tc>
              <w:tc>
                <w:tcPr>
                  <w:tcW w:w="3624" w:type="dxa"/>
                </w:tcPr>
                <w:p w14:paraId="678C851A" w14:textId="77777777" w:rsidR="00C42057" w:rsidRPr="00B75DEB" w:rsidRDefault="00C42057" w:rsidP="003D5F56">
                  <w:pPr>
                    <w:pStyle w:val="a0"/>
                    <w:spacing w:line="10" w:lineRule="atLeast"/>
                    <w:rPr>
                      <w:i/>
                      <w:szCs w:val="24"/>
                      <w:rtl/>
                    </w:rPr>
                  </w:pPr>
                  <w:r w:rsidRPr="00B75DEB">
                    <w:rPr>
                      <w:szCs w:val="24"/>
                    </w:rPr>
                    <w:t>a</w:t>
                  </w:r>
                  <w:r w:rsidRPr="00B75DEB">
                    <w:rPr>
                      <w:rFonts w:hint="cs"/>
                      <w:szCs w:val="24"/>
                      <w:rtl/>
                    </w:rPr>
                    <w:t>) 4</w:t>
                  </w:r>
                </w:p>
                <w:p w14:paraId="14DB2724" w14:textId="77777777" w:rsidR="00C42057" w:rsidRPr="00B75DEB" w:rsidRDefault="00C42057" w:rsidP="003D5F56">
                  <w:pPr>
                    <w:pStyle w:val="a0"/>
                    <w:spacing w:line="10" w:lineRule="atLeast"/>
                    <w:rPr>
                      <w:i/>
                      <w:szCs w:val="24"/>
                      <w:rtl/>
                    </w:rPr>
                  </w:pPr>
                  <w:r w:rsidRPr="00B75DEB">
                    <w:rPr>
                      <w:szCs w:val="24"/>
                    </w:rPr>
                    <w:t>b</w:t>
                  </w:r>
                  <w:r w:rsidRPr="00B75DEB">
                    <w:rPr>
                      <w:rFonts w:hint="cs"/>
                      <w:szCs w:val="24"/>
                      <w:rtl/>
                    </w:rPr>
                    <w:t>) صفر</w:t>
                  </w:r>
                </w:p>
                <w:p w14:paraId="36794ABF" w14:textId="77777777" w:rsidR="00C42057" w:rsidRPr="00B75DEB" w:rsidRDefault="00C42057" w:rsidP="003D5F56">
                  <w:pPr>
                    <w:pStyle w:val="a0"/>
                    <w:spacing w:line="10" w:lineRule="atLeast"/>
                    <w:rPr>
                      <w:i/>
                      <w:szCs w:val="24"/>
                      <w:rtl/>
                    </w:rPr>
                  </w:pPr>
                  <w:r w:rsidRPr="00B75DEB">
                    <w:rPr>
                      <w:szCs w:val="24"/>
                    </w:rPr>
                    <w:t>c</w:t>
                  </w:r>
                  <w:r w:rsidRPr="00B75DEB">
                    <w:rPr>
                      <w:rFonts w:hint="cs"/>
                      <w:szCs w:val="24"/>
                      <w:rtl/>
                    </w:rPr>
                    <w:t>) 2</w:t>
                  </w:r>
                </w:p>
                <w:p w14:paraId="663563D7" w14:textId="77777777" w:rsidR="00C42057" w:rsidRPr="00B75DEB" w:rsidRDefault="00C42057" w:rsidP="003D5F56">
                  <w:pPr>
                    <w:pStyle w:val="a0"/>
                    <w:spacing w:line="10" w:lineRule="atLeast"/>
                    <w:rPr>
                      <w:i/>
                      <w:szCs w:val="24"/>
                      <w:rtl/>
                    </w:rPr>
                  </w:pPr>
                  <w:r w:rsidRPr="00B75DEB">
                    <w:rPr>
                      <w:szCs w:val="24"/>
                    </w:rPr>
                    <w:t>d</w:t>
                  </w:r>
                  <w:r w:rsidRPr="00B75DEB">
                    <w:rPr>
                      <w:rFonts w:hint="cs"/>
                      <w:szCs w:val="24"/>
                      <w:rtl/>
                    </w:rPr>
                    <w:t xml:space="preserve">) </w:t>
                  </w:r>
                  <w:r w:rsidRPr="00B75DEB">
                    <w:rPr>
                      <w:position w:val="-24"/>
                      <w:szCs w:val="24"/>
                    </w:rPr>
                    <w:object w:dxaOrig="200" w:dyaOrig="620" w14:anchorId="58742803">
                      <v:shape id="_x0000_i1120" type="#_x0000_t75" style="width:8.2pt;height:26.45pt" o:ole="">
                        <v:imagedata r:id="rId38" o:title=""/>
                      </v:shape>
                      <o:OLEObject Type="Embed" ProgID="Equation.DSMT4" ShapeID="_x0000_i1120" DrawAspect="Content" ObjectID="_1807593502" r:id="rId39"/>
                    </w:object>
                  </w:r>
                </w:p>
              </w:tc>
            </w:tr>
          </w:tbl>
          <w:p w14:paraId="35FA90D7" w14:textId="77777777" w:rsidR="00C42057" w:rsidRPr="00B75DEB" w:rsidRDefault="00C42057" w:rsidP="003D5F56">
            <w:pPr>
              <w:pStyle w:val="a0"/>
              <w:spacing w:line="15" w:lineRule="atLeast"/>
              <w:rPr>
                <w:i/>
                <w:szCs w:val="24"/>
                <w:rtl/>
              </w:rPr>
            </w:pPr>
          </w:p>
        </w:tc>
        <w:tc>
          <w:tcPr>
            <w:tcW w:w="656" w:type="dxa"/>
          </w:tcPr>
          <w:p w14:paraId="68935B0D" w14:textId="77777777" w:rsidR="00C42057" w:rsidRPr="00B75DEB" w:rsidRDefault="00C42057" w:rsidP="003D5F56">
            <w:pPr>
              <w:pStyle w:val="a0"/>
              <w:spacing w:line="15" w:lineRule="atLeast"/>
              <w:jc w:val="center"/>
              <w:rPr>
                <w:szCs w:val="24"/>
                <w:rtl/>
              </w:rPr>
            </w:pPr>
            <w:r w:rsidRPr="00B75DEB">
              <w:rPr>
                <w:rFonts w:hint="cs"/>
                <w:szCs w:val="24"/>
                <w:rtl/>
              </w:rPr>
              <w:t>1</w:t>
            </w:r>
          </w:p>
        </w:tc>
      </w:tr>
      <w:tr w:rsidR="00C42057" w:rsidRPr="00B75DEB" w14:paraId="7626127E" w14:textId="77777777" w:rsidTr="003D5F56">
        <w:trPr>
          <w:trHeight w:val="1207"/>
          <w:jc w:val="center"/>
        </w:trPr>
        <w:tc>
          <w:tcPr>
            <w:tcW w:w="655" w:type="dxa"/>
            <w:tcBorders>
              <w:bottom w:val="single" w:sz="12" w:space="0" w:color="7030A0"/>
            </w:tcBorders>
          </w:tcPr>
          <w:p w14:paraId="6D1C0FF0" w14:textId="77777777" w:rsidR="00C42057" w:rsidRPr="00B75DEB" w:rsidRDefault="00C42057" w:rsidP="003D5F56">
            <w:pPr>
              <w:pStyle w:val="a0"/>
              <w:spacing w:line="15" w:lineRule="atLeast"/>
              <w:jc w:val="center"/>
              <w:rPr>
                <w:szCs w:val="24"/>
                <w:rtl/>
              </w:rPr>
            </w:pPr>
            <w:r w:rsidRPr="00B75DEB">
              <w:rPr>
                <w:rFonts w:hint="cs"/>
                <w:szCs w:val="24"/>
                <w:rtl/>
              </w:rPr>
              <w:t>5</w:t>
            </w:r>
          </w:p>
        </w:tc>
        <w:tc>
          <w:tcPr>
            <w:tcW w:w="9975" w:type="dxa"/>
            <w:tcBorders>
              <w:bottom w:val="single" w:sz="12" w:space="0" w:color="7030A0"/>
            </w:tcBorders>
          </w:tcPr>
          <w:p w14:paraId="689C62BF" w14:textId="77777777" w:rsidR="00C42057" w:rsidRPr="00B75DEB" w:rsidRDefault="00C42057" w:rsidP="003D5F56">
            <w:pPr>
              <w:pStyle w:val="a0"/>
              <w:spacing w:line="15" w:lineRule="atLeast"/>
              <w:rPr>
                <w:i/>
                <w:szCs w:val="24"/>
                <w:rtl/>
              </w:rPr>
            </w:pPr>
            <w:r>
              <w:rPr>
                <w:i/>
                <w:szCs w:val="24"/>
                <w:rtl/>
              </w:rPr>
              <w:object w:dxaOrig="1440" w:dyaOrig="1440" w14:anchorId="0FEBE472">
                <v:shape id="_x0000_s1156" type="#_x0000_t75" style="position:absolute;left:0;text-align:left;margin-left:26.85pt;margin-top:2.4pt;width:83pt;height:58.75pt;z-index:251659264;mso-position-horizontal-relative:text;mso-position-vertical-relative:text">
                  <v:imagedata r:id="rId40" o:title=""/>
                  <w10:wrap type="square"/>
                </v:shape>
                <o:OLEObject Type="Embed" ProgID="Visio.Drawing.15" ShapeID="_x0000_s1156" DrawAspect="Content" ObjectID="_1807593526" r:id="rId41"/>
              </w:object>
            </w:r>
            <w:r w:rsidRPr="00B75DEB">
              <w:rPr>
                <w:rFonts w:hint="cs"/>
                <w:szCs w:val="24"/>
                <w:rtl/>
              </w:rPr>
              <w:t>با توجه به نمودار ون مقابل، جاهای خالی را کامل کنید.</w:t>
            </w:r>
          </w:p>
          <w:p w14:paraId="52851D44" w14:textId="77777777" w:rsidR="00C42057" w:rsidRPr="00B75DEB" w:rsidRDefault="00C42057" w:rsidP="003D5F56">
            <w:pPr>
              <w:pStyle w:val="a0"/>
              <w:tabs>
                <w:tab w:val="clear" w:pos="2448"/>
                <w:tab w:val="clear" w:pos="4882"/>
                <w:tab w:val="right" w:pos="4850"/>
                <w:tab w:val="left" w:pos="5133"/>
              </w:tabs>
              <w:spacing w:line="15" w:lineRule="atLeast"/>
              <w:rPr>
                <w:i/>
                <w:szCs w:val="24"/>
                <w:rtl/>
              </w:rPr>
            </w:pPr>
            <w:r w:rsidRPr="00B75DEB">
              <w:rPr>
                <w:rFonts w:hint="cs"/>
                <w:szCs w:val="24"/>
                <w:rtl/>
              </w:rPr>
              <w:t xml:space="preserve">الف) </w:t>
            </w:r>
            <w:r w:rsidRPr="00B75DEB">
              <w:rPr>
                <w:position w:val="-14"/>
                <w:szCs w:val="24"/>
              </w:rPr>
              <w:object w:dxaOrig="2180" w:dyaOrig="400" w14:anchorId="7B2FEFC0">
                <v:shape id="_x0000_i1121" type="#_x0000_t75" style="width:108.45pt;height:20.05pt" o:ole="">
                  <v:imagedata r:id="rId42" o:title=""/>
                </v:shape>
                <o:OLEObject Type="Embed" ProgID="Equation.DSMT4" ShapeID="_x0000_i1121" DrawAspect="Content" ObjectID="_1807593503" r:id="rId43"/>
              </w:object>
            </w:r>
            <w:r>
              <w:rPr>
                <w:rFonts w:hint="cs"/>
                <w:szCs w:val="24"/>
                <w:rtl/>
              </w:rPr>
              <w:t xml:space="preserve">              </w:t>
            </w:r>
            <w:r w:rsidRPr="00B75DEB">
              <w:rPr>
                <w:rFonts w:hint="cs"/>
                <w:szCs w:val="24"/>
                <w:rtl/>
              </w:rPr>
              <w:t>ب)</w:t>
            </w:r>
            <w:r w:rsidRPr="00B75DEB">
              <w:rPr>
                <w:szCs w:val="24"/>
              </w:rPr>
              <w:t xml:space="preserve"> </w:t>
            </w:r>
            <w:r w:rsidRPr="00B75DEB">
              <w:rPr>
                <w:position w:val="-14"/>
                <w:szCs w:val="24"/>
              </w:rPr>
              <w:object w:dxaOrig="2160" w:dyaOrig="400" w14:anchorId="790D91D5">
                <v:shape id="_x0000_i1122" type="#_x0000_t75" style="width:108.45pt;height:20.05pt" o:ole="">
                  <v:imagedata r:id="rId44" o:title=""/>
                </v:shape>
                <o:OLEObject Type="Embed" ProgID="Equation.DSMT4" ShapeID="_x0000_i1122" DrawAspect="Content" ObjectID="_1807593504" r:id="rId45"/>
              </w:object>
            </w:r>
          </w:p>
          <w:p w14:paraId="57C09869" w14:textId="77777777" w:rsidR="00C42057" w:rsidRPr="00B75DEB" w:rsidRDefault="00C42057" w:rsidP="003D5F56">
            <w:pPr>
              <w:pStyle w:val="a0"/>
              <w:tabs>
                <w:tab w:val="clear" w:pos="2448"/>
                <w:tab w:val="clear" w:pos="4882"/>
                <w:tab w:val="right" w:pos="4850"/>
                <w:tab w:val="left" w:pos="5133"/>
              </w:tabs>
              <w:spacing w:line="15" w:lineRule="atLeast"/>
              <w:rPr>
                <w:i/>
                <w:szCs w:val="24"/>
                <w:rtl/>
              </w:rPr>
            </w:pPr>
            <w:r>
              <w:rPr>
                <w:rFonts w:hint="cs"/>
                <w:szCs w:val="24"/>
                <w:rtl/>
              </w:rPr>
              <w:t xml:space="preserve">                          </w:t>
            </w:r>
            <w:r w:rsidRPr="00B75DEB">
              <w:rPr>
                <w:rFonts w:hint="cs"/>
                <w:szCs w:val="24"/>
                <w:rtl/>
              </w:rPr>
              <w:t>ج)</w:t>
            </w:r>
            <w:r w:rsidRPr="00B75DEB">
              <w:rPr>
                <w:szCs w:val="24"/>
              </w:rPr>
              <w:tab/>
            </w:r>
            <w:r>
              <w:rPr>
                <w:szCs w:val="24"/>
              </w:rPr>
              <w:t xml:space="preserve">             </w:t>
            </w:r>
            <w:r w:rsidRPr="00B75DEB">
              <w:rPr>
                <w:szCs w:val="24"/>
              </w:rPr>
              <w:t xml:space="preserve"> </w:t>
            </w:r>
            <w:r w:rsidRPr="00B75DEB">
              <w:rPr>
                <w:position w:val="-14"/>
                <w:szCs w:val="24"/>
              </w:rPr>
              <w:object w:dxaOrig="1180" w:dyaOrig="400" w14:anchorId="18A0869A">
                <v:shape id="_x0000_i1123" type="#_x0000_t75" style="width:58.35pt;height:20.05pt" o:ole="">
                  <v:imagedata r:id="rId46" o:title=""/>
                </v:shape>
                <o:OLEObject Type="Embed" ProgID="Equation.DSMT4" ShapeID="_x0000_i1123" DrawAspect="Content" ObjectID="_1807593505" r:id="rId47"/>
              </w:object>
            </w:r>
          </w:p>
        </w:tc>
        <w:tc>
          <w:tcPr>
            <w:tcW w:w="656" w:type="dxa"/>
            <w:tcBorders>
              <w:bottom w:val="single" w:sz="12" w:space="0" w:color="7030A0"/>
            </w:tcBorders>
          </w:tcPr>
          <w:p w14:paraId="12A3E4C4" w14:textId="77777777" w:rsidR="00C42057" w:rsidRPr="00B75DEB" w:rsidRDefault="00C42057" w:rsidP="003D5F56">
            <w:pPr>
              <w:pStyle w:val="a0"/>
              <w:spacing w:line="15" w:lineRule="atLeast"/>
              <w:jc w:val="center"/>
              <w:rPr>
                <w:szCs w:val="24"/>
                <w:rtl/>
              </w:rPr>
            </w:pPr>
          </w:p>
          <w:p w14:paraId="348BE6E8" w14:textId="77777777" w:rsidR="00C42057" w:rsidRPr="00B75DEB" w:rsidRDefault="00C42057" w:rsidP="003D5F56">
            <w:pPr>
              <w:pStyle w:val="a0"/>
              <w:spacing w:line="15" w:lineRule="atLeast"/>
              <w:jc w:val="center"/>
              <w:rPr>
                <w:szCs w:val="24"/>
                <w:rtl/>
              </w:rPr>
            </w:pPr>
            <w:r>
              <w:rPr>
                <w:rFonts w:hint="cs"/>
                <w:szCs w:val="24"/>
                <w:rtl/>
              </w:rPr>
              <w:t>1</w:t>
            </w:r>
          </w:p>
        </w:tc>
      </w:tr>
      <w:tr w:rsidR="00C42057" w:rsidRPr="00B75DEB" w14:paraId="11BF14F7" w14:textId="77777777" w:rsidTr="003D5F56">
        <w:trPr>
          <w:trHeight w:val="454"/>
          <w:jc w:val="center"/>
        </w:trPr>
        <w:tc>
          <w:tcPr>
            <w:tcW w:w="655" w:type="dxa"/>
            <w:tcBorders>
              <w:bottom w:val="nil"/>
            </w:tcBorders>
          </w:tcPr>
          <w:p w14:paraId="2DA05F2A" w14:textId="77777777" w:rsidR="00C42057" w:rsidRPr="00B75DEB" w:rsidRDefault="00C42057" w:rsidP="003D5F56">
            <w:pPr>
              <w:pStyle w:val="a0"/>
              <w:spacing w:line="15" w:lineRule="atLeast"/>
              <w:jc w:val="center"/>
              <w:rPr>
                <w:szCs w:val="24"/>
                <w:rtl/>
              </w:rPr>
            </w:pPr>
            <w:r w:rsidRPr="00B75DEB">
              <w:rPr>
                <w:rFonts w:hint="cs"/>
                <w:szCs w:val="24"/>
                <w:rtl/>
              </w:rPr>
              <w:t>6</w:t>
            </w:r>
          </w:p>
        </w:tc>
        <w:tc>
          <w:tcPr>
            <w:tcW w:w="9975" w:type="dxa"/>
            <w:tcBorders>
              <w:bottom w:val="nil"/>
            </w:tcBorders>
          </w:tcPr>
          <w:p w14:paraId="7C6F9D9A" w14:textId="77777777" w:rsidR="00C42057" w:rsidRPr="00B75DEB" w:rsidRDefault="00C42057" w:rsidP="003D5F56">
            <w:pPr>
              <w:pStyle w:val="a0"/>
              <w:spacing w:line="15" w:lineRule="atLeast"/>
              <w:rPr>
                <w:i/>
                <w:szCs w:val="24"/>
                <w:rtl/>
              </w:rPr>
            </w:pPr>
            <w:r w:rsidRPr="00B75DEB">
              <w:rPr>
                <w:rFonts w:hint="cs"/>
                <w:szCs w:val="24"/>
                <w:rtl/>
              </w:rPr>
              <w:t>الف) حاصل عبارت روبرو را به ساده‌ترین شکل ممکن بنویسید.</w:t>
            </w:r>
            <w:r>
              <w:rPr>
                <w:rFonts w:hint="cs"/>
                <w:i/>
                <w:szCs w:val="24"/>
                <w:rtl/>
              </w:rPr>
              <w:t xml:space="preserve"> </w:t>
            </w:r>
            <w:r>
              <w:rPr>
                <w:szCs w:val="24"/>
              </w:rPr>
              <w:t xml:space="preserve"> </w:t>
            </w:r>
            <w:r w:rsidRPr="00B75DEB">
              <w:rPr>
                <w:position w:val="-20"/>
                <w:szCs w:val="24"/>
              </w:rPr>
              <w:object w:dxaOrig="1300" w:dyaOrig="600" w14:anchorId="61587CEA">
                <v:shape id="_x0000_i1124" type="#_x0000_t75" style="width:64.7pt;height:29.15pt" o:ole="">
                  <v:imagedata r:id="rId48" o:title=""/>
                </v:shape>
                <o:OLEObject Type="Embed" ProgID="Equation.DSMT4" ShapeID="_x0000_i1124" DrawAspect="Content" ObjectID="_1807593506" r:id="rId49"/>
              </w:object>
            </w:r>
            <w:r>
              <w:rPr>
                <w:szCs w:val="24"/>
              </w:rPr>
              <w:t xml:space="preserve">                                               </w:t>
            </w:r>
          </w:p>
        </w:tc>
        <w:tc>
          <w:tcPr>
            <w:tcW w:w="656" w:type="dxa"/>
            <w:tcBorders>
              <w:bottom w:val="nil"/>
            </w:tcBorders>
          </w:tcPr>
          <w:p w14:paraId="60FE2ADC" w14:textId="77777777" w:rsidR="00C42057" w:rsidRPr="00B75DEB" w:rsidRDefault="00C42057" w:rsidP="003D5F56">
            <w:pPr>
              <w:pStyle w:val="a0"/>
              <w:spacing w:line="15" w:lineRule="atLeast"/>
              <w:jc w:val="center"/>
              <w:rPr>
                <w:szCs w:val="24"/>
                <w:rtl/>
              </w:rPr>
            </w:pPr>
            <w:r w:rsidRPr="00B75DEB">
              <w:rPr>
                <w:rFonts w:hint="cs"/>
                <w:szCs w:val="24"/>
                <w:rtl/>
              </w:rPr>
              <w:t>75/0</w:t>
            </w:r>
          </w:p>
        </w:tc>
      </w:tr>
      <w:tr w:rsidR="00C42057" w:rsidRPr="00B75DEB" w14:paraId="0A345BCE" w14:textId="77777777" w:rsidTr="003D5F56">
        <w:trPr>
          <w:trHeight w:val="454"/>
          <w:jc w:val="center"/>
        </w:trPr>
        <w:tc>
          <w:tcPr>
            <w:tcW w:w="655" w:type="dxa"/>
            <w:tcBorders>
              <w:top w:val="nil"/>
              <w:bottom w:val="nil"/>
            </w:tcBorders>
          </w:tcPr>
          <w:p w14:paraId="6A93EF71" w14:textId="77777777" w:rsidR="00C42057" w:rsidRPr="00B75DEB" w:rsidRDefault="00C42057" w:rsidP="003D5F56">
            <w:pPr>
              <w:pStyle w:val="a0"/>
              <w:spacing w:line="15" w:lineRule="atLeast"/>
              <w:jc w:val="center"/>
              <w:rPr>
                <w:szCs w:val="24"/>
                <w:rtl/>
              </w:rPr>
            </w:pPr>
          </w:p>
        </w:tc>
        <w:tc>
          <w:tcPr>
            <w:tcW w:w="9975" w:type="dxa"/>
            <w:tcBorders>
              <w:top w:val="nil"/>
              <w:bottom w:val="nil"/>
            </w:tcBorders>
          </w:tcPr>
          <w:p w14:paraId="4855A63B" w14:textId="77777777" w:rsidR="00C42057" w:rsidRPr="00B75DEB" w:rsidRDefault="00C42057" w:rsidP="003D5F56">
            <w:pPr>
              <w:pStyle w:val="a0"/>
              <w:spacing w:line="15" w:lineRule="atLeast"/>
              <w:rPr>
                <w:i/>
                <w:szCs w:val="24"/>
                <w:rtl/>
              </w:rPr>
            </w:pPr>
            <w:r w:rsidRPr="00B75DEB">
              <w:rPr>
                <w:rFonts w:hint="cs"/>
                <w:szCs w:val="24"/>
                <w:rtl/>
              </w:rPr>
              <w:t xml:space="preserve">ب) بین دو عدد </w:t>
            </w:r>
            <w:r w:rsidRPr="00B75DEB">
              <w:rPr>
                <w:position w:val="-8"/>
                <w:szCs w:val="24"/>
              </w:rPr>
              <w:object w:dxaOrig="420" w:dyaOrig="360" w14:anchorId="1ABCF4FA">
                <v:shape id="_x0000_i1125" type="#_x0000_t75" style="width:20.95pt;height:18.25pt" o:ole="">
                  <v:imagedata r:id="rId50" o:title=""/>
                </v:shape>
                <o:OLEObject Type="Embed" ProgID="Equation.DSMT4" ShapeID="_x0000_i1125" DrawAspect="Content" ObjectID="_1807593507" r:id="rId51"/>
              </w:object>
            </w:r>
            <w:r w:rsidRPr="00B75DEB">
              <w:rPr>
                <w:rFonts w:hint="cs"/>
                <w:szCs w:val="24"/>
                <w:rtl/>
              </w:rPr>
              <w:t xml:space="preserve"> و 3 یک عدد گنگ بنویسید.</w:t>
            </w:r>
          </w:p>
        </w:tc>
        <w:tc>
          <w:tcPr>
            <w:tcW w:w="656" w:type="dxa"/>
            <w:tcBorders>
              <w:top w:val="nil"/>
              <w:bottom w:val="nil"/>
            </w:tcBorders>
          </w:tcPr>
          <w:p w14:paraId="18D6F9A8" w14:textId="77777777" w:rsidR="00C42057" w:rsidRPr="00B75DEB" w:rsidRDefault="00C42057" w:rsidP="003D5F56">
            <w:pPr>
              <w:pStyle w:val="a0"/>
              <w:spacing w:line="15" w:lineRule="atLeast"/>
              <w:jc w:val="center"/>
              <w:rPr>
                <w:szCs w:val="24"/>
                <w:rtl/>
              </w:rPr>
            </w:pPr>
            <w:r w:rsidRPr="00B75DEB">
              <w:rPr>
                <w:rFonts w:hint="cs"/>
                <w:szCs w:val="24"/>
                <w:rtl/>
              </w:rPr>
              <w:t>25/0</w:t>
            </w:r>
          </w:p>
        </w:tc>
      </w:tr>
      <w:tr w:rsidR="00C42057" w:rsidRPr="00B75DEB" w14:paraId="517C16D4" w14:textId="77777777" w:rsidTr="003D5F56">
        <w:trPr>
          <w:trHeight w:val="454"/>
          <w:jc w:val="center"/>
        </w:trPr>
        <w:tc>
          <w:tcPr>
            <w:tcW w:w="655" w:type="dxa"/>
            <w:tcBorders>
              <w:top w:val="nil"/>
              <w:bottom w:val="single" w:sz="12" w:space="0" w:color="7030A0"/>
            </w:tcBorders>
          </w:tcPr>
          <w:p w14:paraId="15B2A30A" w14:textId="77777777" w:rsidR="00C42057" w:rsidRPr="00B75DEB" w:rsidRDefault="00C42057" w:rsidP="003D5F56">
            <w:pPr>
              <w:pStyle w:val="a0"/>
              <w:spacing w:line="15" w:lineRule="atLeast"/>
              <w:jc w:val="center"/>
              <w:rPr>
                <w:szCs w:val="24"/>
                <w:rtl/>
              </w:rPr>
            </w:pPr>
          </w:p>
        </w:tc>
        <w:tc>
          <w:tcPr>
            <w:tcW w:w="9975" w:type="dxa"/>
            <w:tcBorders>
              <w:top w:val="nil"/>
              <w:bottom w:val="single" w:sz="12" w:space="0" w:color="7030A0"/>
            </w:tcBorders>
          </w:tcPr>
          <w:p w14:paraId="012568C4" w14:textId="77777777" w:rsidR="00C42057" w:rsidRPr="00B75DEB" w:rsidRDefault="00C42057" w:rsidP="003D5F56">
            <w:pPr>
              <w:pStyle w:val="a0"/>
              <w:tabs>
                <w:tab w:val="right" w:pos="9760"/>
              </w:tabs>
              <w:spacing w:line="15" w:lineRule="atLeast"/>
              <w:rPr>
                <w:i/>
                <w:szCs w:val="24"/>
              </w:rPr>
            </w:pPr>
            <w:r w:rsidRPr="00B75DEB">
              <w:rPr>
                <w:rFonts w:hint="cs"/>
                <w:szCs w:val="24"/>
                <w:rtl/>
              </w:rPr>
              <w:t>ج) در جای خالی، یک عدد گویای مناسب بنویسید.</w:t>
            </w:r>
            <w:r w:rsidRPr="00B75DEB">
              <w:rPr>
                <w:szCs w:val="24"/>
                <w:rtl/>
              </w:rPr>
              <w:tab/>
            </w:r>
            <w:r w:rsidRPr="00B75DEB">
              <w:rPr>
                <w:szCs w:val="24"/>
                <w:rtl/>
              </w:rPr>
              <w:tab/>
            </w:r>
            <w:r w:rsidRPr="00B75DEB">
              <w:rPr>
                <w:position w:val="-24"/>
                <w:szCs w:val="24"/>
              </w:rPr>
              <w:object w:dxaOrig="1340" w:dyaOrig="620" w14:anchorId="5E0ED7BC">
                <v:shape id="_x0000_i1126" type="#_x0000_t75" style="width:67.45pt;height:31pt" o:ole="">
                  <v:imagedata r:id="rId52" o:title=""/>
                </v:shape>
                <o:OLEObject Type="Embed" ProgID="Equation.DSMT4" ShapeID="_x0000_i1126" DrawAspect="Content" ObjectID="_1807593508" r:id="rId53"/>
              </w:object>
            </w:r>
          </w:p>
        </w:tc>
        <w:tc>
          <w:tcPr>
            <w:tcW w:w="656" w:type="dxa"/>
            <w:tcBorders>
              <w:top w:val="nil"/>
              <w:bottom w:val="single" w:sz="12" w:space="0" w:color="7030A0"/>
            </w:tcBorders>
          </w:tcPr>
          <w:p w14:paraId="1330C82D" w14:textId="77777777" w:rsidR="00C42057" w:rsidRPr="00B75DEB" w:rsidRDefault="00C42057" w:rsidP="003D5F56">
            <w:pPr>
              <w:pStyle w:val="a0"/>
              <w:spacing w:line="15" w:lineRule="atLeast"/>
              <w:jc w:val="center"/>
              <w:rPr>
                <w:szCs w:val="24"/>
                <w:rtl/>
              </w:rPr>
            </w:pPr>
            <w:r w:rsidRPr="00B75DEB">
              <w:rPr>
                <w:rFonts w:hint="cs"/>
                <w:szCs w:val="24"/>
                <w:rtl/>
              </w:rPr>
              <w:t>25/0</w:t>
            </w:r>
          </w:p>
        </w:tc>
      </w:tr>
      <w:tr w:rsidR="00C42057" w:rsidRPr="00B75DEB" w14:paraId="2F4EAA34" w14:textId="77777777" w:rsidTr="003D5F56">
        <w:trPr>
          <w:trHeight w:val="454"/>
          <w:jc w:val="center"/>
        </w:trPr>
        <w:tc>
          <w:tcPr>
            <w:tcW w:w="655" w:type="dxa"/>
            <w:tcBorders>
              <w:top w:val="nil"/>
              <w:bottom w:val="single" w:sz="12" w:space="0" w:color="7030A0"/>
            </w:tcBorders>
          </w:tcPr>
          <w:p w14:paraId="20849600" w14:textId="77777777" w:rsidR="00C42057" w:rsidRPr="00B75DEB" w:rsidRDefault="00C42057" w:rsidP="003D5F56">
            <w:pPr>
              <w:pStyle w:val="a0"/>
              <w:spacing w:line="15" w:lineRule="atLeast"/>
              <w:jc w:val="center"/>
              <w:rPr>
                <w:szCs w:val="24"/>
                <w:rtl/>
              </w:rPr>
            </w:pPr>
            <w:r>
              <w:rPr>
                <w:rFonts w:hint="cs"/>
                <w:szCs w:val="24"/>
                <w:rtl/>
              </w:rPr>
              <w:t>7</w:t>
            </w:r>
          </w:p>
        </w:tc>
        <w:tc>
          <w:tcPr>
            <w:tcW w:w="9975" w:type="dxa"/>
            <w:tcBorders>
              <w:top w:val="nil"/>
              <w:bottom w:val="single" w:sz="12" w:space="0" w:color="7030A0"/>
            </w:tcBorders>
          </w:tcPr>
          <w:p w14:paraId="197B4B07" w14:textId="77777777" w:rsidR="00C42057" w:rsidRDefault="00C42057" w:rsidP="003D5F56">
            <w:pPr>
              <w:pStyle w:val="a0"/>
              <w:tabs>
                <w:tab w:val="right" w:pos="9760"/>
              </w:tabs>
              <w:spacing w:line="15" w:lineRule="atLeast"/>
              <w:rPr>
                <w:szCs w:val="24"/>
                <w:rtl/>
              </w:rPr>
            </w:pPr>
            <w:r w:rsidRPr="00B75DEB">
              <w:rPr>
                <w:rFonts w:hint="cs"/>
                <w:szCs w:val="24"/>
                <w:rtl/>
              </w:rPr>
              <w:t>الف) حاصل عبارت روبه‌رو را به صورت یک عدد توان‌دار بنویسید. (</w:t>
            </w:r>
            <w:r w:rsidRPr="00B75DEB">
              <w:rPr>
                <w:position w:val="-4"/>
                <w:szCs w:val="24"/>
              </w:rPr>
              <w:object w:dxaOrig="480" w:dyaOrig="260" w14:anchorId="7A773AFC">
                <v:shape id="_x0000_i1127" type="#_x0000_t75" style="width:23.7pt;height:13.65pt" o:ole="">
                  <v:imagedata r:id="rId54" o:title=""/>
                </v:shape>
                <o:OLEObject Type="Embed" ProgID="Equation.DSMT4" ShapeID="_x0000_i1127" DrawAspect="Content" ObjectID="_1807593509" r:id="rId55"/>
              </w:object>
            </w:r>
            <w:r w:rsidRPr="00B75DEB">
              <w:rPr>
                <w:rFonts w:hint="cs"/>
                <w:szCs w:val="24"/>
                <w:rtl/>
              </w:rPr>
              <w:t>)</w:t>
            </w:r>
            <w:r>
              <w:rPr>
                <w:rFonts w:hint="cs"/>
                <w:szCs w:val="24"/>
                <w:rtl/>
              </w:rPr>
              <w:t xml:space="preserve">          </w:t>
            </w:r>
            <w:r w:rsidRPr="00B75DEB">
              <w:rPr>
                <w:szCs w:val="24"/>
                <w:rtl/>
              </w:rPr>
              <w:tab/>
            </w:r>
            <w:r w:rsidRPr="00B75DEB">
              <w:rPr>
                <w:position w:val="-4"/>
                <w:szCs w:val="24"/>
              </w:rPr>
              <w:object w:dxaOrig="900" w:dyaOrig="300" w14:anchorId="4B1EC0C5">
                <v:shape id="_x0000_i1128" type="#_x0000_t75" style="width:44.65pt;height:15.5pt" o:ole="">
                  <v:imagedata r:id="rId56" o:title=""/>
                </v:shape>
                <o:OLEObject Type="Embed" ProgID="Equation.DSMT4" ShapeID="_x0000_i1128" DrawAspect="Content" ObjectID="_1807593510" r:id="rId57"/>
              </w:object>
            </w:r>
          </w:p>
          <w:p w14:paraId="29FA1AE5" w14:textId="77777777" w:rsidR="00C42057" w:rsidRPr="00B75DEB" w:rsidRDefault="00C42057" w:rsidP="003D5F56">
            <w:pPr>
              <w:pStyle w:val="a0"/>
              <w:tabs>
                <w:tab w:val="right" w:pos="9760"/>
              </w:tabs>
              <w:spacing w:line="15" w:lineRule="atLeast"/>
              <w:rPr>
                <w:szCs w:val="24"/>
                <w:rtl/>
              </w:rPr>
            </w:pPr>
            <w:r w:rsidRPr="00B75DEB">
              <w:rPr>
                <w:rFonts w:hint="cs"/>
                <w:szCs w:val="24"/>
                <w:rtl/>
              </w:rPr>
              <w:t>ب) عدد مقابل را به صورت نماد علمی نمایش دهید.</w:t>
            </w:r>
            <w:r>
              <w:rPr>
                <w:rFonts w:hint="cs"/>
                <w:szCs w:val="24"/>
                <w:rtl/>
              </w:rPr>
              <w:t xml:space="preserve">                                                           </w:t>
            </w:r>
            <w:r w:rsidRPr="00B75DEB">
              <w:rPr>
                <w:szCs w:val="24"/>
              </w:rPr>
              <w:t xml:space="preserve"> </w:t>
            </w:r>
            <w:r w:rsidRPr="00B75DEB">
              <w:rPr>
                <w:position w:val="-6"/>
                <w:szCs w:val="24"/>
              </w:rPr>
              <w:object w:dxaOrig="999" w:dyaOrig="240" w14:anchorId="75D61CB4">
                <v:shape id="_x0000_i1129" type="#_x0000_t75" style="width:50.15pt;height:11.85pt" o:ole="">
                  <v:imagedata r:id="rId58" o:title=""/>
                </v:shape>
                <o:OLEObject Type="Embed" ProgID="Equation.DSMT4" ShapeID="_x0000_i1129" DrawAspect="Content" ObjectID="_1807593511" r:id="rId59"/>
              </w:object>
            </w:r>
          </w:p>
        </w:tc>
        <w:tc>
          <w:tcPr>
            <w:tcW w:w="656" w:type="dxa"/>
            <w:tcBorders>
              <w:top w:val="nil"/>
              <w:bottom w:val="single" w:sz="12" w:space="0" w:color="7030A0"/>
            </w:tcBorders>
          </w:tcPr>
          <w:p w14:paraId="7AE68460" w14:textId="77777777" w:rsidR="00C42057" w:rsidRDefault="00C42057" w:rsidP="003D5F56">
            <w:pPr>
              <w:pStyle w:val="a0"/>
              <w:spacing w:line="15" w:lineRule="atLeast"/>
              <w:jc w:val="center"/>
              <w:rPr>
                <w:szCs w:val="24"/>
                <w:rtl/>
              </w:rPr>
            </w:pPr>
            <w:r>
              <w:rPr>
                <w:rFonts w:hint="cs"/>
                <w:szCs w:val="24"/>
                <w:rtl/>
              </w:rPr>
              <w:t>25/0</w:t>
            </w:r>
          </w:p>
          <w:p w14:paraId="78715820" w14:textId="77777777" w:rsidR="00C42057" w:rsidRPr="00B75DEB" w:rsidRDefault="00C42057" w:rsidP="003D5F56">
            <w:pPr>
              <w:pStyle w:val="a0"/>
              <w:spacing w:line="15" w:lineRule="atLeast"/>
              <w:jc w:val="center"/>
              <w:rPr>
                <w:szCs w:val="24"/>
                <w:rtl/>
              </w:rPr>
            </w:pPr>
            <w:r>
              <w:rPr>
                <w:rFonts w:hint="cs"/>
                <w:szCs w:val="24"/>
                <w:rtl/>
              </w:rPr>
              <w:t>5/0</w:t>
            </w:r>
          </w:p>
        </w:tc>
      </w:tr>
      <w:tr w:rsidR="00C42057" w:rsidRPr="00B75DEB" w14:paraId="1BF86641" w14:textId="77777777" w:rsidTr="003D5F56">
        <w:trPr>
          <w:trHeight w:val="454"/>
          <w:jc w:val="center"/>
        </w:trPr>
        <w:tc>
          <w:tcPr>
            <w:tcW w:w="655" w:type="dxa"/>
            <w:tcBorders>
              <w:top w:val="nil"/>
              <w:bottom w:val="single" w:sz="12" w:space="0" w:color="7030A0"/>
            </w:tcBorders>
          </w:tcPr>
          <w:p w14:paraId="77E459FD" w14:textId="77777777" w:rsidR="00C42057" w:rsidRDefault="00C42057" w:rsidP="003D5F56">
            <w:pPr>
              <w:pStyle w:val="a0"/>
              <w:spacing w:line="15" w:lineRule="atLeast"/>
              <w:jc w:val="center"/>
              <w:rPr>
                <w:szCs w:val="24"/>
                <w:rtl/>
              </w:rPr>
            </w:pPr>
            <w:r>
              <w:rPr>
                <w:rFonts w:hint="cs"/>
                <w:szCs w:val="24"/>
                <w:rtl/>
              </w:rPr>
              <w:t>8</w:t>
            </w:r>
          </w:p>
        </w:tc>
        <w:tc>
          <w:tcPr>
            <w:tcW w:w="9975" w:type="dxa"/>
            <w:tcBorders>
              <w:top w:val="nil"/>
              <w:bottom w:val="single" w:sz="12" w:space="0" w:color="7030A0"/>
            </w:tcBorders>
          </w:tcPr>
          <w:p w14:paraId="0E5D3B98" w14:textId="77777777" w:rsidR="00C42057" w:rsidRPr="00B75DEB" w:rsidRDefault="00C42057" w:rsidP="003D5F56">
            <w:pPr>
              <w:pStyle w:val="aa"/>
              <w:spacing w:line="15" w:lineRule="atLeast"/>
              <w:ind w:left="0"/>
              <w:rPr>
                <w:rFonts w:cs="B Nazanin"/>
                <w:sz w:val="24"/>
                <w:rtl/>
              </w:rPr>
            </w:pPr>
            <w:r w:rsidRPr="00B75DEB">
              <w:rPr>
                <w:rFonts w:cs="B Nazanin"/>
                <w:sz w:val="24"/>
              </w:rPr>
              <w:drawing>
                <wp:anchor distT="0" distB="0" distL="114300" distR="114300" simplePos="0" relativeHeight="251665408" behindDoc="0" locked="0" layoutInCell="1" allowOverlap="1" wp14:anchorId="49314ACF" wp14:editId="030FBB7F">
                  <wp:simplePos x="0" y="0"/>
                  <wp:positionH relativeFrom="column">
                    <wp:posOffset>20543</wp:posOffset>
                  </wp:positionH>
                  <wp:positionV relativeFrom="paragraph">
                    <wp:posOffset>338284</wp:posOffset>
                  </wp:positionV>
                  <wp:extent cx="987137" cy="603250"/>
                  <wp:effectExtent l="0" t="0" r="3810" b="6350"/>
                  <wp:wrapSquare wrapText="bothSides"/>
                  <wp:docPr id="144776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62389" name=""/>
                          <pic:cNvPicPr/>
                        </pic:nvPicPr>
                        <pic:blipFill>
                          <a:blip r:embed="rId60"/>
                          <a:stretch>
                            <a:fillRect/>
                          </a:stretch>
                        </pic:blipFill>
                        <pic:spPr>
                          <a:xfrm>
                            <a:off x="0" y="0"/>
                            <a:ext cx="987137" cy="603250"/>
                          </a:xfrm>
                          <a:prstGeom prst="rect">
                            <a:avLst/>
                          </a:prstGeom>
                        </pic:spPr>
                      </pic:pic>
                    </a:graphicData>
                  </a:graphic>
                </wp:anchor>
              </w:drawing>
            </w:r>
            <w:r w:rsidRPr="00B75DEB">
              <w:rPr>
                <w:rFonts w:cs="B Nazanin" w:hint="cs"/>
                <w:sz w:val="24"/>
                <w:rtl/>
              </w:rPr>
              <w:t>جشنوراه نوجوان خوارزمی، هر سال ویژه دانش‌آموزان دوره اول متوسطه برگزار می‌شود. سارا و معصومه دوست و همکلاسی هستند که در زیرمحور فناوری اطلاعات از محور ریاضی شرکت کرده‌اند. آنها یک بازی رایانه‌ای طراحی کرده‌اند که روش بازی اینگونه است: اگر دو عدد را وارد کنیم، خروجی بازی، مجموع آن دو عدد خواهد بود.</w:t>
            </w:r>
          </w:p>
          <w:p w14:paraId="29C3F349" w14:textId="77777777" w:rsidR="00C42057" w:rsidRPr="00B75DEB" w:rsidRDefault="00C42057" w:rsidP="003D5F56">
            <w:pPr>
              <w:pStyle w:val="a0"/>
              <w:spacing w:line="15" w:lineRule="atLeast"/>
              <w:rPr>
                <w:szCs w:val="24"/>
                <w:rtl/>
              </w:rPr>
            </w:pPr>
            <w:r w:rsidRPr="00B75DEB">
              <w:rPr>
                <w:rFonts w:hint="cs"/>
                <w:szCs w:val="24"/>
                <w:rtl/>
              </w:rPr>
              <w:t xml:space="preserve">اگر دو عدد ورودی </w:t>
            </w:r>
            <w:r w:rsidRPr="00B75DEB">
              <w:rPr>
                <w:position w:val="-6"/>
                <w:szCs w:val="24"/>
              </w:rPr>
              <w:object w:dxaOrig="300" w:dyaOrig="320" w14:anchorId="32182F1C">
                <v:shape id="_x0000_i1130" type="#_x0000_t75" style="width:15.5pt;height:15.5pt" o:ole="">
                  <v:imagedata r:id="rId61" o:title=""/>
                </v:shape>
                <o:OLEObject Type="Embed" ProgID="Equation.DSMT4" ShapeID="_x0000_i1130" DrawAspect="Content" ObjectID="_1807593512" r:id="rId62"/>
              </w:object>
            </w:r>
            <w:r w:rsidRPr="00B75DEB">
              <w:rPr>
                <w:rFonts w:hint="cs"/>
                <w:szCs w:val="24"/>
                <w:rtl/>
              </w:rPr>
              <w:t xml:space="preserve"> و </w:t>
            </w:r>
            <w:r w:rsidRPr="00B75DEB">
              <w:rPr>
                <w:position w:val="-6"/>
                <w:szCs w:val="24"/>
              </w:rPr>
              <w:object w:dxaOrig="320" w:dyaOrig="320" w14:anchorId="64D4199D">
                <v:shape id="_x0000_i1131" type="#_x0000_t75" style="width:15.5pt;height:15.5pt" o:ole="">
                  <v:imagedata r:id="rId63" o:title=""/>
                </v:shape>
                <o:OLEObject Type="Embed" ProgID="Equation.DSMT4" ShapeID="_x0000_i1131" DrawAspect="Content" ObjectID="_1807593513" r:id="rId64"/>
              </w:object>
            </w:r>
            <w:r w:rsidRPr="00B75DEB">
              <w:rPr>
                <w:rFonts w:hint="cs"/>
                <w:szCs w:val="24"/>
                <w:rtl/>
              </w:rPr>
              <w:t xml:space="preserve"> باشند، خروجی بازی را به‌دست آورید.</w:t>
            </w:r>
          </w:p>
        </w:tc>
        <w:tc>
          <w:tcPr>
            <w:tcW w:w="656" w:type="dxa"/>
            <w:tcBorders>
              <w:top w:val="nil"/>
              <w:bottom w:val="single" w:sz="12" w:space="0" w:color="7030A0"/>
            </w:tcBorders>
          </w:tcPr>
          <w:p w14:paraId="5D5912C8" w14:textId="77777777" w:rsidR="00C42057" w:rsidRDefault="00C42057" w:rsidP="003D5F56">
            <w:pPr>
              <w:pStyle w:val="a0"/>
              <w:spacing w:line="15" w:lineRule="atLeast"/>
              <w:jc w:val="center"/>
              <w:rPr>
                <w:szCs w:val="24"/>
                <w:rtl/>
              </w:rPr>
            </w:pPr>
          </w:p>
          <w:p w14:paraId="3D3265A3" w14:textId="77777777" w:rsidR="00C42057" w:rsidRDefault="00C42057" w:rsidP="003D5F56">
            <w:pPr>
              <w:pStyle w:val="a0"/>
              <w:spacing w:line="15" w:lineRule="atLeast"/>
              <w:jc w:val="center"/>
              <w:rPr>
                <w:szCs w:val="24"/>
                <w:rtl/>
              </w:rPr>
            </w:pPr>
          </w:p>
          <w:p w14:paraId="5171F608" w14:textId="77777777" w:rsidR="00C42057" w:rsidRDefault="00C42057" w:rsidP="003D5F56">
            <w:pPr>
              <w:pStyle w:val="a0"/>
              <w:spacing w:line="15" w:lineRule="atLeast"/>
              <w:jc w:val="center"/>
              <w:rPr>
                <w:szCs w:val="24"/>
                <w:rtl/>
              </w:rPr>
            </w:pPr>
            <w:r>
              <w:rPr>
                <w:rFonts w:hint="cs"/>
                <w:szCs w:val="24"/>
                <w:rtl/>
              </w:rPr>
              <w:t>5/0</w:t>
            </w:r>
          </w:p>
        </w:tc>
      </w:tr>
      <w:tr w:rsidR="00C42057" w:rsidRPr="00B75DEB" w14:paraId="0E2E9BC9" w14:textId="77777777" w:rsidTr="003D5F56">
        <w:trPr>
          <w:trHeight w:val="477"/>
          <w:jc w:val="center"/>
        </w:trPr>
        <w:tc>
          <w:tcPr>
            <w:tcW w:w="655" w:type="dxa"/>
            <w:tcBorders>
              <w:bottom w:val="nil"/>
            </w:tcBorders>
          </w:tcPr>
          <w:p w14:paraId="23777AD2" w14:textId="77777777" w:rsidR="00C42057" w:rsidRPr="00B75DEB" w:rsidRDefault="00C42057" w:rsidP="003D5F56">
            <w:pPr>
              <w:pStyle w:val="a0"/>
              <w:spacing w:line="15" w:lineRule="atLeast"/>
              <w:jc w:val="center"/>
              <w:rPr>
                <w:szCs w:val="24"/>
                <w:rtl/>
              </w:rPr>
            </w:pPr>
            <w:r>
              <w:rPr>
                <w:rFonts w:hint="cs"/>
                <w:szCs w:val="24"/>
                <w:rtl/>
              </w:rPr>
              <w:lastRenderedPageBreak/>
              <w:t>9</w:t>
            </w:r>
          </w:p>
        </w:tc>
        <w:tc>
          <w:tcPr>
            <w:tcW w:w="9975" w:type="dxa"/>
            <w:tcBorders>
              <w:bottom w:val="nil"/>
            </w:tcBorders>
          </w:tcPr>
          <w:p w14:paraId="39AF8E66" w14:textId="77777777" w:rsidR="00C42057" w:rsidRPr="00B75DEB" w:rsidRDefault="00C42057" w:rsidP="003D5F56">
            <w:pPr>
              <w:pStyle w:val="aa"/>
              <w:spacing w:line="15" w:lineRule="atLeast"/>
              <w:ind w:left="0"/>
              <w:rPr>
                <w:rFonts w:cs="B Nazanin"/>
                <w:sz w:val="24"/>
                <w:rtl/>
              </w:rPr>
            </w:pPr>
            <w:r w:rsidRPr="00B75DEB">
              <w:rPr>
                <w:rFonts w:cs="B Nazanin" w:hint="cs"/>
                <w:sz w:val="24"/>
                <w:rtl/>
              </w:rPr>
              <w:t>پدربزرگ حمید، مهندس ساختمان است. حمید با اجازه پدربزرگش یکی از وسایل قدیمی او به نام پانتوگراف که ابزاری برای بزرگنمایی نقشه با چند کاربرد دیگر است، را برداشت و به کمک آن طرح یک مثلث را روی برگه رسم کرد. پدربزرگ حمید با اندازه‌گیری طول اضلاع هر دو مثلث، سؤال زیر را برای حمید مطرح کرد. به سؤال پدربزرگ حمید پاسخ دهید.</w:t>
            </w:r>
          </w:p>
          <w:p w14:paraId="1EF6BD2B" w14:textId="77777777" w:rsidR="00C42057" w:rsidRPr="00B75DEB" w:rsidRDefault="00C42057" w:rsidP="003D5F56">
            <w:pPr>
              <w:pStyle w:val="aa"/>
              <w:spacing w:line="15" w:lineRule="atLeast"/>
              <w:ind w:left="0"/>
              <w:rPr>
                <w:rFonts w:cs="B Nazanin"/>
                <w:sz w:val="24"/>
                <w:rtl/>
              </w:rPr>
            </w:pPr>
            <w:r w:rsidRPr="00B75DEB">
              <w:rPr>
                <w:rFonts w:cs="B Nazanin"/>
                <w:sz w:val="24"/>
              </w:rPr>
              <w:drawing>
                <wp:anchor distT="0" distB="0" distL="114300" distR="114300" simplePos="0" relativeHeight="251662336" behindDoc="0" locked="0" layoutInCell="1" allowOverlap="1" wp14:anchorId="0D98B7E1" wp14:editId="36D2E3D2">
                  <wp:simplePos x="0" y="0"/>
                  <wp:positionH relativeFrom="column">
                    <wp:posOffset>19513</wp:posOffset>
                  </wp:positionH>
                  <wp:positionV relativeFrom="paragraph">
                    <wp:posOffset>4342</wp:posOffset>
                  </wp:positionV>
                  <wp:extent cx="1400433" cy="806947"/>
                  <wp:effectExtent l="0" t="0" r="0" b="0"/>
                  <wp:wrapNone/>
                  <wp:docPr id="136389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98231" name=""/>
                          <pic:cNvPicPr/>
                        </pic:nvPicPr>
                        <pic:blipFill>
                          <a:blip r:embed="rId65"/>
                          <a:stretch>
                            <a:fillRect/>
                          </a:stretch>
                        </pic:blipFill>
                        <pic:spPr>
                          <a:xfrm>
                            <a:off x="0" y="0"/>
                            <a:ext cx="1408115" cy="811374"/>
                          </a:xfrm>
                          <a:prstGeom prst="rect">
                            <a:avLst/>
                          </a:prstGeom>
                        </pic:spPr>
                      </pic:pic>
                    </a:graphicData>
                  </a:graphic>
                  <wp14:sizeRelH relativeFrom="margin">
                    <wp14:pctWidth>0</wp14:pctWidth>
                  </wp14:sizeRelH>
                  <wp14:sizeRelV relativeFrom="margin">
                    <wp14:pctHeight>0</wp14:pctHeight>
                  </wp14:sizeRelV>
                </wp:anchor>
              </w:drawing>
            </w:r>
            <w:r w:rsidRPr="00B75DEB">
              <w:rPr>
                <w:rFonts w:cs="B Nazanin" w:hint="cs"/>
                <w:sz w:val="24"/>
                <w:rtl/>
              </w:rPr>
              <w:t>- مثلث کوچک با مثلث بزرگ متشابه است.</w:t>
            </w:r>
          </w:p>
          <w:p w14:paraId="7AC3D37D" w14:textId="77777777" w:rsidR="00C42057" w:rsidRPr="00B75DEB" w:rsidRDefault="00C42057" w:rsidP="003D5F56">
            <w:pPr>
              <w:pStyle w:val="aa"/>
              <w:spacing w:line="15" w:lineRule="atLeast"/>
              <w:ind w:left="0"/>
              <w:rPr>
                <w:rFonts w:cs="B Nazanin"/>
                <w:sz w:val="24"/>
                <w:rtl/>
              </w:rPr>
            </w:pPr>
            <w:r w:rsidRPr="00B75DEB">
              <w:rPr>
                <w:rFonts w:cs="B Nazanin" w:hint="cs"/>
                <w:sz w:val="24"/>
                <w:rtl/>
              </w:rPr>
              <w:t xml:space="preserve">- اضلاع مثلث کوچک 8، 13 و </w:t>
            </w:r>
            <w:r w:rsidRPr="00B75DEB">
              <w:rPr>
                <w:rFonts w:cs="B Nazanin"/>
                <w:sz w:val="24"/>
              </w:rPr>
              <w:t>x</w:t>
            </w:r>
            <w:r w:rsidRPr="00B75DEB">
              <w:rPr>
                <w:rFonts w:cs="B Nazanin" w:hint="cs"/>
                <w:sz w:val="24"/>
                <w:rtl/>
              </w:rPr>
              <w:t xml:space="preserve"> و اضلاع متناظر در مثلث بزرگ به ترتیب 16، </w:t>
            </w:r>
            <w:r w:rsidRPr="00B75DEB">
              <w:rPr>
                <w:rFonts w:cs="B Nazanin"/>
                <w:sz w:val="24"/>
              </w:rPr>
              <w:t>y</w:t>
            </w:r>
            <w:r w:rsidRPr="00B75DEB">
              <w:rPr>
                <w:rFonts w:cs="B Nazanin" w:hint="cs"/>
                <w:sz w:val="24"/>
                <w:rtl/>
              </w:rPr>
              <w:t xml:space="preserve"> و 12 است.</w:t>
            </w:r>
          </w:p>
        </w:tc>
        <w:tc>
          <w:tcPr>
            <w:tcW w:w="656" w:type="dxa"/>
            <w:tcBorders>
              <w:bottom w:val="nil"/>
            </w:tcBorders>
          </w:tcPr>
          <w:p w14:paraId="45955D71" w14:textId="77777777" w:rsidR="00C42057" w:rsidRPr="00B75DEB" w:rsidRDefault="00C42057" w:rsidP="003D5F56">
            <w:pPr>
              <w:pStyle w:val="a0"/>
              <w:spacing w:line="15" w:lineRule="atLeast"/>
              <w:jc w:val="center"/>
              <w:rPr>
                <w:szCs w:val="24"/>
                <w:rtl/>
              </w:rPr>
            </w:pPr>
          </w:p>
        </w:tc>
      </w:tr>
      <w:tr w:rsidR="00C42057" w:rsidRPr="00B75DEB" w14:paraId="6A7B328B" w14:textId="77777777" w:rsidTr="003D5F56">
        <w:trPr>
          <w:trHeight w:val="81"/>
          <w:jc w:val="center"/>
        </w:trPr>
        <w:tc>
          <w:tcPr>
            <w:tcW w:w="655" w:type="dxa"/>
            <w:tcBorders>
              <w:top w:val="nil"/>
              <w:bottom w:val="nil"/>
            </w:tcBorders>
          </w:tcPr>
          <w:p w14:paraId="2D1B186E" w14:textId="77777777" w:rsidR="00C42057" w:rsidRPr="00B75DEB" w:rsidRDefault="00C42057" w:rsidP="003D5F56">
            <w:pPr>
              <w:pStyle w:val="a0"/>
              <w:spacing w:line="15" w:lineRule="atLeast"/>
              <w:jc w:val="center"/>
              <w:rPr>
                <w:szCs w:val="24"/>
                <w:rtl/>
              </w:rPr>
            </w:pPr>
          </w:p>
        </w:tc>
        <w:tc>
          <w:tcPr>
            <w:tcW w:w="9975" w:type="dxa"/>
            <w:tcBorders>
              <w:top w:val="nil"/>
              <w:bottom w:val="nil"/>
            </w:tcBorders>
          </w:tcPr>
          <w:p w14:paraId="03850676" w14:textId="77777777" w:rsidR="00C42057" w:rsidRPr="00B75DEB" w:rsidRDefault="00C42057" w:rsidP="003D5F56">
            <w:pPr>
              <w:pStyle w:val="a0"/>
              <w:spacing w:line="15" w:lineRule="atLeast"/>
              <w:rPr>
                <w:szCs w:val="24"/>
                <w:rtl/>
              </w:rPr>
            </w:pPr>
            <w:r w:rsidRPr="00B75DEB">
              <w:rPr>
                <w:rFonts w:hint="cs"/>
                <w:szCs w:val="24"/>
                <w:rtl/>
              </w:rPr>
              <w:t xml:space="preserve">الف) با نوشتن یک رابطه تناسب بین اندازه‌های اضلاع دو مثلث، مقدار </w:t>
            </w:r>
            <w:r w:rsidRPr="00B75DEB">
              <w:rPr>
                <w:szCs w:val="24"/>
              </w:rPr>
              <w:t>x</w:t>
            </w:r>
            <w:r w:rsidRPr="00B75DEB">
              <w:rPr>
                <w:rFonts w:hint="cs"/>
                <w:szCs w:val="24"/>
                <w:rtl/>
              </w:rPr>
              <w:t xml:space="preserve"> را به دست آورید.</w:t>
            </w:r>
          </w:p>
        </w:tc>
        <w:tc>
          <w:tcPr>
            <w:tcW w:w="656" w:type="dxa"/>
            <w:tcBorders>
              <w:top w:val="nil"/>
              <w:bottom w:val="nil"/>
            </w:tcBorders>
          </w:tcPr>
          <w:p w14:paraId="21558FD2" w14:textId="77777777" w:rsidR="00C42057" w:rsidRPr="00B75DEB" w:rsidRDefault="00C42057" w:rsidP="003D5F56">
            <w:pPr>
              <w:pStyle w:val="a0"/>
              <w:spacing w:line="15" w:lineRule="atLeast"/>
              <w:jc w:val="center"/>
              <w:rPr>
                <w:szCs w:val="24"/>
                <w:rtl/>
              </w:rPr>
            </w:pPr>
            <w:r w:rsidRPr="00B75DEB">
              <w:rPr>
                <w:rFonts w:hint="cs"/>
                <w:szCs w:val="24"/>
                <w:rtl/>
              </w:rPr>
              <w:t>75/0</w:t>
            </w:r>
          </w:p>
        </w:tc>
      </w:tr>
      <w:tr w:rsidR="00C42057" w:rsidRPr="00B75DEB" w14:paraId="329C5FC2" w14:textId="77777777" w:rsidTr="003D5F56">
        <w:trPr>
          <w:trHeight w:val="477"/>
          <w:jc w:val="center"/>
        </w:trPr>
        <w:tc>
          <w:tcPr>
            <w:tcW w:w="655" w:type="dxa"/>
            <w:tcBorders>
              <w:top w:val="nil"/>
              <w:bottom w:val="single" w:sz="12" w:space="0" w:color="7030A0"/>
            </w:tcBorders>
          </w:tcPr>
          <w:p w14:paraId="134EF4BC" w14:textId="77777777" w:rsidR="00C42057" w:rsidRPr="00B75DEB" w:rsidRDefault="00C42057" w:rsidP="003D5F56">
            <w:pPr>
              <w:pStyle w:val="a0"/>
              <w:spacing w:line="15" w:lineRule="atLeast"/>
              <w:jc w:val="center"/>
              <w:rPr>
                <w:szCs w:val="24"/>
                <w:rtl/>
              </w:rPr>
            </w:pPr>
          </w:p>
        </w:tc>
        <w:tc>
          <w:tcPr>
            <w:tcW w:w="9975" w:type="dxa"/>
            <w:tcBorders>
              <w:top w:val="nil"/>
              <w:bottom w:val="single" w:sz="12" w:space="0" w:color="7030A0"/>
            </w:tcBorders>
          </w:tcPr>
          <w:p w14:paraId="570F9BE6" w14:textId="77777777" w:rsidR="00C42057" w:rsidRDefault="00C42057" w:rsidP="003D5F56">
            <w:pPr>
              <w:pStyle w:val="a0"/>
              <w:spacing w:line="15" w:lineRule="atLeast"/>
              <w:rPr>
                <w:szCs w:val="24"/>
                <w:rtl/>
              </w:rPr>
            </w:pPr>
            <w:r w:rsidRPr="00B75DEB">
              <w:rPr>
                <w:rFonts w:hint="cs"/>
                <w:szCs w:val="24"/>
                <w:rtl/>
              </w:rPr>
              <w:t>ب) نسبت تشابه دو مثلث چقدر است؟</w:t>
            </w:r>
          </w:p>
          <w:p w14:paraId="0CDCAAF6" w14:textId="77777777" w:rsidR="00C42057" w:rsidRPr="00B75DEB" w:rsidRDefault="00C42057" w:rsidP="003D5F56">
            <w:pPr>
              <w:pStyle w:val="a0"/>
              <w:spacing w:line="15" w:lineRule="atLeast"/>
              <w:rPr>
                <w:szCs w:val="24"/>
                <w:rtl/>
              </w:rPr>
            </w:pPr>
          </w:p>
        </w:tc>
        <w:tc>
          <w:tcPr>
            <w:tcW w:w="656" w:type="dxa"/>
            <w:tcBorders>
              <w:top w:val="nil"/>
              <w:bottom w:val="single" w:sz="12" w:space="0" w:color="7030A0"/>
            </w:tcBorders>
          </w:tcPr>
          <w:p w14:paraId="08976222" w14:textId="77777777" w:rsidR="00C42057" w:rsidRPr="00B75DEB" w:rsidRDefault="00C42057" w:rsidP="003D5F56">
            <w:pPr>
              <w:pStyle w:val="a0"/>
              <w:spacing w:line="15" w:lineRule="atLeast"/>
              <w:jc w:val="center"/>
              <w:rPr>
                <w:szCs w:val="24"/>
                <w:rtl/>
              </w:rPr>
            </w:pPr>
            <w:r w:rsidRPr="00B75DEB">
              <w:rPr>
                <w:rFonts w:hint="cs"/>
                <w:szCs w:val="24"/>
                <w:rtl/>
              </w:rPr>
              <w:t>25/0</w:t>
            </w:r>
          </w:p>
        </w:tc>
      </w:tr>
      <w:tr w:rsidR="00C42057" w:rsidRPr="00B75DEB" w14:paraId="4A9797E3" w14:textId="77777777" w:rsidTr="003D5F56">
        <w:trPr>
          <w:trHeight w:val="454"/>
          <w:jc w:val="center"/>
        </w:trPr>
        <w:tc>
          <w:tcPr>
            <w:tcW w:w="655" w:type="dxa"/>
            <w:tcBorders>
              <w:bottom w:val="nil"/>
            </w:tcBorders>
          </w:tcPr>
          <w:p w14:paraId="3412722A" w14:textId="77777777" w:rsidR="00C42057" w:rsidRPr="00B75DEB" w:rsidRDefault="00C42057" w:rsidP="003D5F56">
            <w:pPr>
              <w:pStyle w:val="a0"/>
              <w:spacing w:line="15" w:lineRule="atLeast"/>
              <w:jc w:val="center"/>
              <w:rPr>
                <w:szCs w:val="24"/>
                <w:rtl/>
              </w:rPr>
            </w:pPr>
            <w:bookmarkStart w:id="0" w:name="_Hlk167875444"/>
            <w:r>
              <w:rPr>
                <w:rFonts w:hint="cs"/>
                <w:szCs w:val="24"/>
                <w:rtl/>
              </w:rPr>
              <w:t>10</w:t>
            </w:r>
          </w:p>
        </w:tc>
        <w:tc>
          <w:tcPr>
            <w:tcW w:w="9975" w:type="dxa"/>
            <w:tcBorders>
              <w:bottom w:val="nil"/>
            </w:tcBorders>
          </w:tcPr>
          <w:p w14:paraId="42B2832F" w14:textId="77777777" w:rsidR="00C42057" w:rsidRPr="00B75DEB" w:rsidRDefault="00C42057" w:rsidP="003D5F56">
            <w:pPr>
              <w:pStyle w:val="a0"/>
              <w:tabs>
                <w:tab w:val="clear" w:pos="2448"/>
                <w:tab w:val="clear" w:pos="4882"/>
                <w:tab w:val="clear" w:pos="5850"/>
                <w:tab w:val="clear" w:pos="7287"/>
                <w:tab w:val="right" w:pos="9760"/>
              </w:tabs>
              <w:spacing w:line="15" w:lineRule="atLeast"/>
              <w:rPr>
                <w:i/>
                <w:szCs w:val="24"/>
              </w:rPr>
            </w:pPr>
            <w:r w:rsidRPr="00B75DEB">
              <w:rPr>
                <w:rFonts w:hint="cs"/>
                <w:szCs w:val="24"/>
                <w:rtl/>
              </w:rPr>
              <w:t>الف) حاصل را به کمک اتحادها به دست آورید.</w:t>
            </w:r>
            <w:r w:rsidRPr="00B75DEB">
              <w:rPr>
                <w:szCs w:val="24"/>
              </w:rPr>
              <w:tab/>
            </w:r>
            <w:r w:rsidRPr="00B75DEB">
              <w:rPr>
                <w:position w:val="-10"/>
                <w:szCs w:val="24"/>
              </w:rPr>
              <w:object w:dxaOrig="1480" w:dyaOrig="320" w14:anchorId="37E79113">
                <v:shape id="_x0000_i1132" type="#_x0000_t75" style="width:73.8pt;height:15.5pt" o:ole="">
                  <v:imagedata r:id="rId66" o:title=""/>
                </v:shape>
                <o:OLEObject Type="Embed" ProgID="Equation.DSMT4" ShapeID="_x0000_i1132" DrawAspect="Content" ObjectID="_1807593514" r:id="rId67"/>
              </w:object>
            </w:r>
          </w:p>
        </w:tc>
        <w:tc>
          <w:tcPr>
            <w:tcW w:w="656" w:type="dxa"/>
            <w:tcBorders>
              <w:bottom w:val="nil"/>
            </w:tcBorders>
          </w:tcPr>
          <w:p w14:paraId="555F7851" w14:textId="77777777" w:rsidR="00C42057" w:rsidRPr="00B75DEB" w:rsidRDefault="00C42057" w:rsidP="003D5F56">
            <w:pPr>
              <w:pStyle w:val="a0"/>
              <w:spacing w:line="15" w:lineRule="atLeast"/>
              <w:jc w:val="center"/>
              <w:rPr>
                <w:szCs w:val="24"/>
                <w:rtl/>
              </w:rPr>
            </w:pPr>
            <w:r w:rsidRPr="00B75DEB">
              <w:rPr>
                <w:rFonts w:hint="cs"/>
                <w:szCs w:val="24"/>
                <w:rtl/>
              </w:rPr>
              <w:t>5/0</w:t>
            </w:r>
          </w:p>
        </w:tc>
      </w:tr>
      <w:tr w:rsidR="00C42057" w:rsidRPr="00B75DEB" w14:paraId="15A0F922" w14:textId="77777777" w:rsidTr="003D5F56">
        <w:trPr>
          <w:trHeight w:val="454"/>
          <w:jc w:val="center"/>
        </w:trPr>
        <w:tc>
          <w:tcPr>
            <w:tcW w:w="655" w:type="dxa"/>
            <w:tcBorders>
              <w:top w:val="nil"/>
            </w:tcBorders>
          </w:tcPr>
          <w:p w14:paraId="34AABED9" w14:textId="77777777" w:rsidR="00C42057" w:rsidRPr="00B75DEB" w:rsidRDefault="00C42057" w:rsidP="003D5F56">
            <w:pPr>
              <w:pStyle w:val="a0"/>
              <w:spacing w:line="15" w:lineRule="atLeast"/>
              <w:jc w:val="center"/>
              <w:rPr>
                <w:szCs w:val="24"/>
                <w:rtl/>
              </w:rPr>
            </w:pPr>
          </w:p>
        </w:tc>
        <w:tc>
          <w:tcPr>
            <w:tcW w:w="9975" w:type="dxa"/>
            <w:tcBorders>
              <w:top w:val="nil"/>
            </w:tcBorders>
          </w:tcPr>
          <w:p w14:paraId="15686D71" w14:textId="77777777" w:rsidR="00C42057" w:rsidRPr="00B75DEB" w:rsidRDefault="00C42057" w:rsidP="003D5F56">
            <w:pPr>
              <w:pStyle w:val="a0"/>
              <w:tabs>
                <w:tab w:val="clear" w:pos="2448"/>
                <w:tab w:val="clear" w:pos="4882"/>
                <w:tab w:val="clear" w:pos="5850"/>
                <w:tab w:val="clear" w:pos="7287"/>
                <w:tab w:val="right" w:pos="9760"/>
              </w:tabs>
              <w:spacing w:line="15" w:lineRule="atLeast"/>
              <w:rPr>
                <w:i/>
                <w:szCs w:val="24"/>
              </w:rPr>
            </w:pPr>
            <w:r w:rsidRPr="00B75DEB">
              <w:rPr>
                <w:rFonts w:hint="cs"/>
                <w:szCs w:val="24"/>
                <w:rtl/>
              </w:rPr>
              <w:t>ب) عبارت مقابل را کامل کنید. (تجزیه)</w:t>
            </w:r>
            <w:r w:rsidRPr="00B75DEB">
              <w:rPr>
                <w:szCs w:val="24"/>
              </w:rPr>
              <w:tab/>
            </w:r>
            <w:r w:rsidRPr="00B75DEB">
              <w:rPr>
                <w:position w:val="-10"/>
                <w:szCs w:val="24"/>
              </w:rPr>
              <w:object w:dxaOrig="3720" w:dyaOrig="360" w14:anchorId="49B5551A">
                <v:shape id="_x0000_i1133" type="#_x0000_t75" style="width:186.85pt;height:18.25pt" o:ole="">
                  <v:imagedata r:id="rId68" o:title=""/>
                </v:shape>
                <o:OLEObject Type="Embed" ProgID="Equation.DSMT4" ShapeID="_x0000_i1133" DrawAspect="Content" ObjectID="_1807593515" r:id="rId69"/>
              </w:object>
            </w:r>
          </w:p>
        </w:tc>
        <w:tc>
          <w:tcPr>
            <w:tcW w:w="656" w:type="dxa"/>
            <w:tcBorders>
              <w:top w:val="nil"/>
            </w:tcBorders>
          </w:tcPr>
          <w:p w14:paraId="623B3D06" w14:textId="77777777" w:rsidR="00C42057" w:rsidRPr="00B75DEB" w:rsidRDefault="00C42057" w:rsidP="003D5F56">
            <w:pPr>
              <w:pStyle w:val="a0"/>
              <w:spacing w:line="15" w:lineRule="atLeast"/>
              <w:jc w:val="center"/>
              <w:rPr>
                <w:szCs w:val="24"/>
                <w:rtl/>
              </w:rPr>
            </w:pPr>
            <w:r w:rsidRPr="00B75DEB">
              <w:rPr>
                <w:rFonts w:hint="cs"/>
                <w:szCs w:val="24"/>
                <w:rtl/>
              </w:rPr>
              <w:t>75/0</w:t>
            </w:r>
          </w:p>
        </w:tc>
      </w:tr>
      <w:bookmarkEnd w:id="0"/>
      <w:tr w:rsidR="00C42057" w:rsidRPr="00B75DEB" w14:paraId="02BB8B86" w14:textId="77777777" w:rsidTr="003D5F56">
        <w:trPr>
          <w:trHeight w:val="454"/>
          <w:jc w:val="center"/>
        </w:trPr>
        <w:tc>
          <w:tcPr>
            <w:tcW w:w="655" w:type="dxa"/>
            <w:tcBorders>
              <w:bottom w:val="nil"/>
            </w:tcBorders>
          </w:tcPr>
          <w:p w14:paraId="5B823AAF" w14:textId="77777777" w:rsidR="00C42057" w:rsidRPr="00B75DEB" w:rsidRDefault="00C42057" w:rsidP="003D5F56">
            <w:pPr>
              <w:pStyle w:val="a0"/>
              <w:spacing w:line="15" w:lineRule="atLeast"/>
              <w:jc w:val="center"/>
              <w:rPr>
                <w:szCs w:val="24"/>
                <w:rtl/>
              </w:rPr>
            </w:pPr>
            <w:r w:rsidRPr="00B75DEB">
              <w:rPr>
                <w:rFonts w:hint="cs"/>
                <w:szCs w:val="24"/>
                <w:rtl/>
              </w:rPr>
              <w:t>11</w:t>
            </w:r>
          </w:p>
        </w:tc>
        <w:tc>
          <w:tcPr>
            <w:tcW w:w="9975" w:type="dxa"/>
            <w:tcBorders>
              <w:bottom w:val="nil"/>
            </w:tcBorders>
          </w:tcPr>
          <w:p w14:paraId="2E12214B" w14:textId="77777777" w:rsidR="00C42057" w:rsidRPr="00B75DEB" w:rsidRDefault="00C42057" w:rsidP="003D5F56">
            <w:pPr>
              <w:pStyle w:val="a0"/>
              <w:spacing w:line="15" w:lineRule="atLeast"/>
              <w:rPr>
                <w:i/>
                <w:szCs w:val="24"/>
                <w:rtl/>
              </w:rPr>
            </w:pPr>
            <w:r w:rsidRPr="00B75DEB">
              <w:rPr>
                <w:i/>
                <w:szCs w:val="24"/>
              </w:rPr>
              <w:drawing>
                <wp:anchor distT="0" distB="0" distL="114300" distR="114300" simplePos="0" relativeHeight="251663360" behindDoc="0" locked="0" layoutInCell="1" allowOverlap="1" wp14:anchorId="537AB8CB" wp14:editId="261024DB">
                  <wp:simplePos x="0" y="0"/>
                  <wp:positionH relativeFrom="column">
                    <wp:posOffset>19050</wp:posOffset>
                  </wp:positionH>
                  <wp:positionV relativeFrom="paragraph">
                    <wp:posOffset>17128</wp:posOffset>
                  </wp:positionV>
                  <wp:extent cx="1350010" cy="1309370"/>
                  <wp:effectExtent l="0" t="0" r="2540" b="508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48191" name=""/>
                          <pic:cNvPicPr/>
                        </pic:nvPicPr>
                        <pic:blipFill rotWithShape="1">
                          <a:blip r:embed="rId70"/>
                          <a:srcRect r="47261" b="3296"/>
                          <a:stretch/>
                        </pic:blipFill>
                        <pic:spPr bwMode="auto">
                          <a:xfrm>
                            <a:off x="0" y="0"/>
                            <a:ext cx="1350010" cy="1309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5DEB">
              <w:rPr>
                <w:rFonts w:hint="cs"/>
                <w:szCs w:val="24"/>
                <w:rtl/>
              </w:rPr>
              <w:t>الف) با کامل کردن جدول زیر، نمودار خط به</w:t>
            </w:r>
            <w:r>
              <w:rPr>
                <w:rFonts w:hint="cs"/>
                <w:szCs w:val="24"/>
                <w:rtl/>
              </w:rPr>
              <w:t xml:space="preserve"> </w:t>
            </w:r>
            <w:r w:rsidRPr="00B75DEB">
              <w:rPr>
                <w:rFonts w:hint="cs"/>
                <w:szCs w:val="24"/>
                <w:rtl/>
              </w:rPr>
              <w:t xml:space="preserve">معادلة </w:t>
            </w:r>
            <w:r w:rsidRPr="00B75DEB">
              <w:rPr>
                <w:position w:val="-10"/>
                <w:szCs w:val="24"/>
              </w:rPr>
              <w:object w:dxaOrig="1020" w:dyaOrig="279" w14:anchorId="4C8EA00F">
                <v:shape id="_x0000_i1134" type="#_x0000_t75" style="width:51.05pt;height:14.6pt" o:ole="">
                  <v:imagedata r:id="rId71" o:title=""/>
                </v:shape>
                <o:OLEObject Type="Embed" ProgID="Equation.DSMT4" ShapeID="_x0000_i1134" DrawAspect="Content" ObjectID="_1807593516" r:id="rId72"/>
              </w:object>
            </w:r>
            <w:r w:rsidRPr="00B75DEB">
              <w:rPr>
                <w:rFonts w:hint="cs"/>
                <w:szCs w:val="24"/>
                <w:rtl/>
              </w:rPr>
              <w:t xml:space="preserve"> را رسم کنید.</w:t>
            </w:r>
          </w:p>
          <w:p w14:paraId="08940C4C" w14:textId="77777777" w:rsidR="00C42057" w:rsidRPr="00B75DEB" w:rsidRDefault="00C42057" w:rsidP="003D5F56">
            <w:pPr>
              <w:pStyle w:val="a0"/>
              <w:spacing w:line="15" w:lineRule="atLeast"/>
              <w:rPr>
                <w:i/>
                <w:szCs w:val="24"/>
                <w:rtl/>
              </w:rPr>
            </w:pPr>
          </w:p>
        </w:tc>
        <w:tc>
          <w:tcPr>
            <w:tcW w:w="656" w:type="dxa"/>
            <w:tcBorders>
              <w:bottom w:val="nil"/>
            </w:tcBorders>
          </w:tcPr>
          <w:p w14:paraId="32A86F1D" w14:textId="77777777" w:rsidR="00C42057" w:rsidRPr="00B75DEB" w:rsidRDefault="00C42057" w:rsidP="003D5F56">
            <w:pPr>
              <w:pStyle w:val="a0"/>
              <w:spacing w:line="15" w:lineRule="atLeast"/>
              <w:jc w:val="center"/>
              <w:rPr>
                <w:szCs w:val="24"/>
                <w:rtl/>
              </w:rPr>
            </w:pPr>
            <w:r w:rsidRPr="00B75DEB">
              <w:rPr>
                <w:rFonts w:hint="cs"/>
                <w:szCs w:val="24"/>
                <w:rtl/>
              </w:rPr>
              <w:t>1</w:t>
            </w:r>
          </w:p>
        </w:tc>
      </w:tr>
      <w:tr w:rsidR="00C42057" w:rsidRPr="00B75DEB" w14:paraId="115B59A5" w14:textId="77777777" w:rsidTr="003D5F56">
        <w:trPr>
          <w:trHeight w:val="454"/>
          <w:jc w:val="center"/>
        </w:trPr>
        <w:tc>
          <w:tcPr>
            <w:tcW w:w="655" w:type="dxa"/>
            <w:tcBorders>
              <w:top w:val="nil"/>
              <w:bottom w:val="nil"/>
            </w:tcBorders>
          </w:tcPr>
          <w:p w14:paraId="6FE43AF1" w14:textId="77777777" w:rsidR="00C42057" w:rsidRPr="00B75DEB" w:rsidRDefault="00C42057" w:rsidP="003D5F56">
            <w:pPr>
              <w:pStyle w:val="a0"/>
              <w:spacing w:line="15" w:lineRule="atLeast"/>
              <w:jc w:val="center"/>
              <w:rPr>
                <w:szCs w:val="24"/>
                <w:rtl/>
              </w:rPr>
            </w:pPr>
          </w:p>
        </w:tc>
        <w:tc>
          <w:tcPr>
            <w:tcW w:w="9975" w:type="dxa"/>
            <w:tcBorders>
              <w:top w:val="nil"/>
              <w:bottom w:val="nil"/>
            </w:tcBorders>
          </w:tcPr>
          <w:p w14:paraId="21B6104A" w14:textId="77777777" w:rsidR="00C42057" w:rsidRPr="00B75DEB" w:rsidRDefault="00C42057" w:rsidP="003D5F56">
            <w:pPr>
              <w:pStyle w:val="a0"/>
              <w:spacing w:line="15" w:lineRule="atLeast"/>
              <w:rPr>
                <w:i/>
                <w:szCs w:val="24"/>
                <w:rtl/>
              </w:rPr>
            </w:pPr>
            <w:r w:rsidRPr="00B75DEB">
              <w:rPr>
                <w:szCs w:val="24"/>
              </w:rPr>
              <w:drawing>
                <wp:anchor distT="0" distB="0" distL="114300" distR="114300" simplePos="0" relativeHeight="251661312" behindDoc="0" locked="0" layoutInCell="1" allowOverlap="1" wp14:anchorId="5462A89E" wp14:editId="67EBA50A">
                  <wp:simplePos x="0" y="0"/>
                  <wp:positionH relativeFrom="column">
                    <wp:posOffset>1617345</wp:posOffset>
                  </wp:positionH>
                  <wp:positionV relativeFrom="paragraph">
                    <wp:posOffset>-220705</wp:posOffset>
                  </wp:positionV>
                  <wp:extent cx="1230767" cy="832021"/>
                  <wp:effectExtent l="0" t="0" r="7620" b="6350"/>
                  <wp:wrapNone/>
                  <wp:docPr id="125064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48191" name=""/>
                          <pic:cNvPicPr/>
                        </pic:nvPicPr>
                        <pic:blipFill rotWithShape="1">
                          <a:blip r:embed="rId70"/>
                          <a:srcRect l="56366" b="44235"/>
                          <a:stretch/>
                        </pic:blipFill>
                        <pic:spPr bwMode="auto">
                          <a:xfrm>
                            <a:off x="0" y="0"/>
                            <a:ext cx="1230767" cy="8320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5DEB">
              <w:rPr>
                <w:rFonts w:hint="cs"/>
                <w:szCs w:val="24"/>
                <w:rtl/>
              </w:rPr>
              <w:t>ب) عرض از مبدأ این خط چه عددی است؟</w:t>
            </w:r>
          </w:p>
          <w:p w14:paraId="609B9E1A" w14:textId="77777777" w:rsidR="00C42057" w:rsidRPr="00B75DEB" w:rsidRDefault="00C42057" w:rsidP="003D5F56">
            <w:pPr>
              <w:pStyle w:val="a0"/>
              <w:spacing w:line="15" w:lineRule="atLeast"/>
              <w:rPr>
                <w:i/>
                <w:szCs w:val="24"/>
                <w:rtl/>
              </w:rPr>
            </w:pPr>
          </w:p>
        </w:tc>
        <w:tc>
          <w:tcPr>
            <w:tcW w:w="656" w:type="dxa"/>
            <w:tcBorders>
              <w:top w:val="nil"/>
              <w:bottom w:val="nil"/>
            </w:tcBorders>
          </w:tcPr>
          <w:p w14:paraId="4D0D46A0" w14:textId="77777777" w:rsidR="00C42057" w:rsidRPr="00B75DEB" w:rsidRDefault="00C42057" w:rsidP="003D5F56">
            <w:pPr>
              <w:pStyle w:val="a0"/>
              <w:spacing w:line="15" w:lineRule="atLeast"/>
              <w:jc w:val="center"/>
              <w:rPr>
                <w:szCs w:val="24"/>
                <w:rtl/>
              </w:rPr>
            </w:pPr>
            <w:r w:rsidRPr="00B75DEB">
              <w:rPr>
                <w:rFonts w:hint="cs"/>
                <w:szCs w:val="24"/>
                <w:rtl/>
              </w:rPr>
              <w:t>25/0</w:t>
            </w:r>
          </w:p>
        </w:tc>
      </w:tr>
      <w:tr w:rsidR="00C42057" w:rsidRPr="00B75DEB" w14:paraId="4CAF4AF2" w14:textId="77777777" w:rsidTr="003D5F56">
        <w:trPr>
          <w:trHeight w:val="726"/>
          <w:jc w:val="center"/>
        </w:trPr>
        <w:tc>
          <w:tcPr>
            <w:tcW w:w="655" w:type="dxa"/>
            <w:tcBorders>
              <w:top w:val="nil"/>
            </w:tcBorders>
          </w:tcPr>
          <w:p w14:paraId="788AC988" w14:textId="77777777" w:rsidR="00C42057" w:rsidRPr="00B75DEB" w:rsidRDefault="00C42057" w:rsidP="003D5F56">
            <w:pPr>
              <w:pStyle w:val="a0"/>
              <w:spacing w:line="15" w:lineRule="atLeast"/>
              <w:jc w:val="center"/>
              <w:rPr>
                <w:szCs w:val="24"/>
                <w:rtl/>
              </w:rPr>
            </w:pPr>
          </w:p>
        </w:tc>
        <w:tc>
          <w:tcPr>
            <w:tcW w:w="9975" w:type="dxa"/>
            <w:tcBorders>
              <w:top w:val="nil"/>
            </w:tcBorders>
          </w:tcPr>
          <w:p w14:paraId="7F626841" w14:textId="77777777" w:rsidR="00C42057" w:rsidRPr="00B75DEB" w:rsidRDefault="00C42057" w:rsidP="003D5F56">
            <w:pPr>
              <w:pStyle w:val="a0"/>
              <w:spacing w:line="15" w:lineRule="atLeast"/>
              <w:rPr>
                <w:i/>
                <w:szCs w:val="24"/>
                <w:rtl/>
              </w:rPr>
            </w:pPr>
            <w:r w:rsidRPr="00B75DEB">
              <w:rPr>
                <w:rFonts w:hint="cs"/>
                <w:szCs w:val="24"/>
                <w:rtl/>
              </w:rPr>
              <w:t xml:space="preserve">ج) آیا این خط با خطی به معادلة </w:t>
            </w:r>
            <w:r w:rsidRPr="00B75DEB">
              <w:rPr>
                <w:position w:val="-10"/>
                <w:szCs w:val="24"/>
              </w:rPr>
              <w:object w:dxaOrig="880" w:dyaOrig="279" w14:anchorId="169F4295">
                <v:shape id="_x0000_i1135" type="#_x0000_t75" style="width:44.65pt;height:14.6pt" o:ole="">
                  <v:imagedata r:id="rId73" o:title=""/>
                </v:shape>
                <o:OLEObject Type="Embed" ProgID="Equation.DSMT4" ShapeID="_x0000_i1135" DrawAspect="Content" ObjectID="_1807593517" r:id="rId74"/>
              </w:object>
            </w:r>
            <w:r w:rsidRPr="00B75DEB">
              <w:rPr>
                <w:rFonts w:hint="cs"/>
                <w:szCs w:val="24"/>
                <w:rtl/>
              </w:rPr>
              <w:t xml:space="preserve"> موازی است؟</w:t>
            </w:r>
          </w:p>
          <w:p w14:paraId="7D467D92" w14:textId="77777777" w:rsidR="00C42057" w:rsidRPr="00B75DEB" w:rsidRDefault="00C42057" w:rsidP="003D5F56">
            <w:pPr>
              <w:pStyle w:val="a0"/>
              <w:spacing w:line="15" w:lineRule="atLeast"/>
              <w:rPr>
                <w:i/>
                <w:szCs w:val="24"/>
                <w:rtl/>
              </w:rPr>
            </w:pPr>
          </w:p>
        </w:tc>
        <w:tc>
          <w:tcPr>
            <w:tcW w:w="656" w:type="dxa"/>
            <w:tcBorders>
              <w:top w:val="nil"/>
            </w:tcBorders>
          </w:tcPr>
          <w:p w14:paraId="144C42E7" w14:textId="77777777" w:rsidR="00C42057" w:rsidRPr="00B75DEB" w:rsidRDefault="00C42057" w:rsidP="003D5F56">
            <w:pPr>
              <w:pStyle w:val="a0"/>
              <w:spacing w:line="15" w:lineRule="atLeast"/>
              <w:jc w:val="center"/>
              <w:rPr>
                <w:szCs w:val="24"/>
                <w:rtl/>
              </w:rPr>
            </w:pPr>
            <w:r w:rsidRPr="00B75DEB">
              <w:rPr>
                <w:rFonts w:hint="cs"/>
                <w:szCs w:val="24"/>
                <w:rtl/>
              </w:rPr>
              <w:t>25/0</w:t>
            </w:r>
          </w:p>
        </w:tc>
      </w:tr>
      <w:tr w:rsidR="00C42057" w:rsidRPr="00B75DEB" w14:paraId="5E7C4462" w14:textId="77777777" w:rsidTr="003D5F56">
        <w:trPr>
          <w:trHeight w:val="454"/>
          <w:jc w:val="center"/>
        </w:trPr>
        <w:tc>
          <w:tcPr>
            <w:tcW w:w="655" w:type="dxa"/>
            <w:tcBorders>
              <w:bottom w:val="single" w:sz="12" w:space="0" w:color="7030A0"/>
            </w:tcBorders>
          </w:tcPr>
          <w:p w14:paraId="7BDAF423" w14:textId="77777777" w:rsidR="00C42057" w:rsidRPr="00B75DEB" w:rsidRDefault="00C42057" w:rsidP="003D5F56">
            <w:pPr>
              <w:pStyle w:val="a0"/>
              <w:spacing w:line="15" w:lineRule="atLeast"/>
              <w:jc w:val="center"/>
              <w:rPr>
                <w:szCs w:val="24"/>
                <w:rtl/>
              </w:rPr>
            </w:pPr>
            <w:r w:rsidRPr="00B75DEB">
              <w:rPr>
                <w:rFonts w:hint="cs"/>
                <w:szCs w:val="24"/>
                <w:rtl/>
              </w:rPr>
              <w:t>12</w:t>
            </w:r>
          </w:p>
        </w:tc>
        <w:tc>
          <w:tcPr>
            <w:tcW w:w="9975" w:type="dxa"/>
            <w:tcBorders>
              <w:bottom w:val="single" w:sz="12" w:space="0" w:color="7030A0"/>
            </w:tcBorders>
          </w:tcPr>
          <w:p w14:paraId="19D4D4D5" w14:textId="77777777" w:rsidR="00C42057" w:rsidRPr="00B75DEB" w:rsidRDefault="00C42057" w:rsidP="003D5F56">
            <w:pPr>
              <w:pStyle w:val="a0"/>
              <w:spacing w:line="15" w:lineRule="atLeast"/>
              <w:rPr>
                <w:i/>
                <w:szCs w:val="24"/>
                <w:rtl/>
              </w:rPr>
            </w:pPr>
            <w:r w:rsidRPr="00B75DEB">
              <w:rPr>
                <w:rFonts w:hint="cs"/>
                <w:szCs w:val="24"/>
                <w:rtl/>
              </w:rPr>
              <w:t>دستگاه معادلات خطی مقابل را حل کنید.</w:t>
            </w:r>
            <w:r>
              <w:rPr>
                <w:rFonts w:hint="cs"/>
                <w:szCs w:val="24"/>
                <w:rtl/>
              </w:rPr>
              <w:t xml:space="preserve">                                                                                           </w:t>
            </w:r>
            <w:r w:rsidRPr="00B75DEB">
              <w:rPr>
                <w:szCs w:val="24"/>
              </w:rPr>
              <w:t xml:space="preserve"> </w:t>
            </w:r>
            <w:r w:rsidRPr="00B75DEB">
              <w:rPr>
                <w:position w:val="-30"/>
                <w:szCs w:val="24"/>
              </w:rPr>
              <w:object w:dxaOrig="1240" w:dyaOrig="720" w14:anchorId="76CA0D84">
                <v:shape id="_x0000_i1136" type="#_x0000_t75" style="width:61.95pt;height:36.45pt" o:ole="">
                  <v:imagedata r:id="rId75" o:title=""/>
                </v:shape>
                <o:OLEObject Type="Embed" ProgID="Equation.DSMT4" ShapeID="_x0000_i1136" DrawAspect="Content" ObjectID="_1807593518" r:id="rId76"/>
              </w:object>
            </w:r>
          </w:p>
          <w:p w14:paraId="14F5BB6F" w14:textId="77777777" w:rsidR="00C42057" w:rsidRDefault="00C42057" w:rsidP="003D5F56">
            <w:pPr>
              <w:pStyle w:val="a0"/>
              <w:spacing w:line="15" w:lineRule="atLeast"/>
              <w:jc w:val="right"/>
              <w:rPr>
                <w:i/>
                <w:szCs w:val="24"/>
                <w:rtl/>
              </w:rPr>
            </w:pPr>
          </w:p>
          <w:p w14:paraId="322452D0" w14:textId="77777777" w:rsidR="00C42057" w:rsidRPr="00B75DEB" w:rsidRDefault="00C42057" w:rsidP="003D5F56">
            <w:pPr>
              <w:pStyle w:val="a0"/>
              <w:spacing w:line="15" w:lineRule="atLeast"/>
              <w:jc w:val="right"/>
              <w:rPr>
                <w:i/>
                <w:szCs w:val="24"/>
                <w:rtl/>
              </w:rPr>
            </w:pPr>
          </w:p>
        </w:tc>
        <w:tc>
          <w:tcPr>
            <w:tcW w:w="656" w:type="dxa"/>
            <w:tcBorders>
              <w:bottom w:val="single" w:sz="12" w:space="0" w:color="7030A0"/>
            </w:tcBorders>
          </w:tcPr>
          <w:p w14:paraId="3689C5F6" w14:textId="77777777" w:rsidR="00C42057" w:rsidRPr="00B75DEB" w:rsidRDefault="00C42057" w:rsidP="003D5F56">
            <w:pPr>
              <w:pStyle w:val="a0"/>
              <w:spacing w:line="15" w:lineRule="atLeast"/>
              <w:jc w:val="center"/>
              <w:rPr>
                <w:szCs w:val="24"/>
                <w:rtl/>
              </w:rPr>
            </w:pPr>
            <w:r w:rsidRPr="00B75DEB">
              <w:rPr>
                <w:rFonts w:hint="cs"/>
                <w:szCs w:val="24"/>
                <w:rtl/>
              </w:rPr>
              <w:t>5/1</w:t>
            </w:r>
          </w:p>
        </w:tc>
      </w:tr>
      <w:tr w:rsidR="00C42057" w:rsidRPr="00B75DEB" w14:paraId="0BEDAD27" w14:textId="77777777" w:rsidTr="003D5F56">
        <w:trPr>
          <w:trHeight w:val="454"/>
          <w:jc w:val="center"/>
        </w:trPr>
        <w:tc>
          <w:tcPr>
            <w:tcW w:w="655" w:type="dxa"/>
            <w:tcBorders>
              <w:bottom w:val="nil"/>
            </w:tcBorders>
          </w:tcPr>
          <w:p w14:paraId="60585185" w14:textId="77777777" w:rsidR="00C42057" w:rsidRPr="00B75DEB" w:rsidRDefault="00C42057" w:rsidP="003D5F56">
            <w:pPr>
              <w:pStyle w:val="a0"/>
              <w:spacing w:line="15" w:lineRule="atLeast"/>
              <w:jc w:val="center"/>
              <w:rPr>
                <w:szCs w:val="24"/>
                <w:rtl/>
              </w:rPr>
            </w:pPr>
            <w:r w:rsidRPr="00B75DEB">
              <w:rPr>
                <w:rFonts w:hint="cs"/>
                <w:szCs w:val="24"/>
                <w:rtl/>
              </w:rPr>
              <w:t>13</w:t>
            </w:r>
          </w:p>
        </w:tc>
        <w:tc>
          <w:tcPr>
            <w:tcW w:w="9975" w:type="dxa"/>
            <w:tcBorders>
              <w:bottom w:val="nil"/>
            </w:tcBorders>
          </w:tcPr>
          <w:p w14:paraId="373C4710" w14:textId="77777777" w:rsidR="00C42057" w:rsidRPr="00B75DEB" w:rsidRDefault="00C42057" w:rsidP="003D5F56">
            <w:pPr>
              <w:pStyle w:val="a0"/>
              <w:spacing w:line="15" w:lineRule="atLeast"/>
              <w:rPr>
                <w:i/>
                <w:szCs w:val="24"/>
              </w:rPr>
            </w:pPr>
            <w:r w:rsidRPr="00B75DEB">
              <w:rPr>
                <w:rFonts w:hint="cs"/>
                <w:szCs w:val="24"/>
                <w:rtl/>
              </w:rPr>
              <w:t xml:space="preserve">الف) عبارت گویای </w:t>
            </w:r>
            <w:r w:rsidRPr="00B75DEB">
              <w:rPr>
                <w:position w:val="-24"/>
                <w:szCs w:val="24"/>
              </w:rPr>
              <w:object w:dxaOrig="600" w:dyaOrig="660" w14:anchorId="4075746B">
                <v:shape id="_x0000_i1137" type="#_x0000_t75" style="width:29.15pt;height:33.7pt" o:ole="">
                  <v:imagedata r:id="rId77" o:title=""/>
                </v:shape>
                <o:OLEObject Type="Embed" ProgID="Equation.DSMT4" ShapeID="_x0000_i1137" DrawAspect="Content" ObjectID="_1807593519" r:id="rId78"/>
              </w:object>
            </w:r>
            <w:r w:rsidRPr="00B75DEB">
              <w:rPr>
                <w:rFonts w:hint="cs"/>
                <w:szCs w:val="24"/>
                <w:rtl/>
              </w:rPr>
              <w:t xml:space="preserve"> به ازای چه مقداری از </w:t>
            </w:r>
            <w:r w:rsidRPr="00B75DEB">
              <w:rPr>
                <w:szCs w:val="24"/>
              </w:rPr>
              <w:t>x</w:t>
            </w:r>
            <w:r w:rsidRPr="00B75DEB">
              <w:rPr>
                <w:rFonts w:hint="cs"/>
                <w:szCs w:val="24"/>
                <w:rtl/>
              </w:rPr>
              <w:t xml:space="preserve"> </w:t>
            </w:r>
            <w:r w:rsidRPr="00B75DEB">
              <w:rPr>
                <w:rFonts w:hint="cs"/>
                <w:szCs w:val="24"/>
                <w:u w:val="single"/>
                <w:rtl/>
              </w:rPr>
              <w:t>تعریف نشده</w:t>
            </w:r>
            <w:r w:rsidRPr="00B75DEB">
              <w:rPr>
                <w:rFonts w:hint="cs"/>
                <w:szCs w:val="24"/>
                <w:rtl/>
              </w:rPr>
              <w:t xml:space="preserve"> است؟</w:t>
            </w:r>
          </w:p>
        </w:tc>
        <w:tc>
          <w:tcPr>
            <w:tcW w:w="656" w:type="dxa"/>
            <w:tcBorders>
              <w:bottom w:val="nil"/>
            </w:tcBorders>
          </w:tcPr>
          <w:p w14:paraId="1E7F124C" w14:textId="77777777" w:rsidR="00C42057" w:rsidRPr="00B75DEB" w:rsidRDefault="00C42057" w:rsidP="003D5F56">
            <w:pPr>
              <w:pStyle w:val="a0"/>
              <w:spacing w:line="15" w:lineRule="atLeast"/>
              <w:jc w:val="center"/>
              <w:rPr>
                <w:szCs w:val="24"/>
                <w:rtl/>
              </w:rPr>
            </w:pPr>
            <w:r w:rsidRPr="00B75DEB">
              <w:rPr>
                <w:rFonts w:hint="cs"/>
                <w:szCs w:val="24"/>
                <w:rtl/>
              </w:rPr>
              <w:t>5/0</w:t>
            </w:r>
          </w:p>
        </w:tc>
      </w:tr>
      <w:tr w:rsidR="00C42057" w:rsidRPr="00B75DEB" w14:paraId="05EA5250" w14:textId="77777777" w:rsidTr="003D5F56">
        <w:trPr>
          <w:trHeight w:val="454"/>
          <w:jc w:val="center"/>
        </w:trPr>
        <w:tc>
          <w:tcPr>
            <w:tcW w:w="655" w:type="dxa"/>
            <w:tcBorders>
              <w:top w:val="nil"/>
              <w:bottom w:val="nil"/>
            </w:tcBorders>
          </w:tcPr>
          <w:p w14:paraId="381865D8" w14:textId="77777777" w:rsidR="00C42057" w:rsidRPr="00B75DEB" w:rsidRDefault="00C42057" w:rsidP="003D5F56">
            <w:pPr>
              <w:pStyle w:val="a0"/>
              <w:spacing w:line="15" w:lineRule="atLeast"/>
              <w:jc w:val="center"/>
              <w:rPr>
                <w:szCs w:val="24"/>
                <w:rtl/>
              </w:rPr>
            </w:pPr>
          </w:p>
        </w:tc>
        <w:tc>
          <w:tcPr>
            <w:tcW w:w="9975" w:type="dxa"/>
            <w:tcBorders>
              <w:top w:val="nil"/>
              <w:bottom w:val="nil"/>
            </w:tcBorders>
          </w:tcPr>
          <w:p w14:paraId="1B07DD8C" w14:textId="77777777" w:rsidR="00C42057" w:rsidRPr="00B75DEB" w:rsidRDefault="00C42057" w:rsidP="003D5F56">
            <w:pPr>
              <w:pStyle w:val="a0"/>
              <w:spacing w:line="15" w:lineRule="atLeast"/>
              <w:rPr>
                <w:i/>
                <w:szCs w:val="24"/>
              </w:rPr>
            </w:pPr>
            <w:r w:rsidRPr="00B75DEB">
              <w:rPr>
                <w:rFonts w:hint="cs"/>
                <w:szCs w:val="24"/>
                <w:rtl/>
              </w:rPr>
              <w:t>ب) عبارت گویای مقابل را ساده کنید.</w:t>
            </w:r>
            <w:r w:rsidRPr="00B75DEB">
              <w:rPr>
                <w:szCs w:val="24"/>
              </w:rPr>
              <w:t xml:space="preserve"> </w:t>
            </w:r>
            <w:r w:rsidRPr="00B75DEB">
              <w:rPr>
                <w:position w:val="-24"/>
                <w:szCs w:val="24"/>
              </w:rPr>
              <w:object w:dxaOrig="2180" w:dyaOrig="660" w14:anchorId="75000343">
                <v:shape id="_x0000_i1138" type="#_x0000_t75" style="width:95.7pt;height:29.15pt" o:ole="">
                  <v:imagedata r:id="rId79" o:title=""/>
                </v:shape>
                <o:OLEObject Type="Embed" ProgID="Equation.DSMT4" ShapeID="_x0000_i1138" DrawAspect="Content" ObjectID="_1807593520" r:id="rId80"/>
              </w:object>
            </w:r>
            <w:r>
              <w:rPr>
                <w:szCs w:val="24"/>
              </w:rPr>
              <w:t xml:space="preserve">                                                               </w:t>
            </w:r>
          </w:p>
          <w:p w14:paraId="17CB01AE" w14:textId="77777777" w:rsidR="00C42057" w:rsidRPr="00B75DEB" w:rsidRDefault="00C42057" w:rsidP="003D5F56">
            <w:pPr>
              <w:pStyle w:val="a0"/>
              <w:spacing w:line="15" w:lineRule="atLeast"/>
              <w:jc w:val="right"/>
              <w:rPr>
                <w:i/>
                <w:szCs w:val="24"/>
                <w:rtl/>
              </w:rPr>
            </w:pPr>
          </w:p>
        </w:tc>
        <w:tc>
          <w:tcPr>
            <w:tcW w:w="656" w:type="dxa"/>
            <w:tcBorders>
              <w:top w:val="nil"/>
              <w:bottom w:val="nil"/>
            </w:tcBorders>
          </w:tcPr>
          <w:p w14:paraId="620C1E11" w14:textId="77777777" w:rsidR="00C42057" w:rsidRPr="00B75DEB" w:rsidRDefault="00C42057" w:rsidP="003D5F56">
            <w:pPr>
              <w:pStyle w:val="a0"/>
              <w:spacing w:line="15" w:lineRule="atLeast"/>
              <w:jc w:val="center"/>
              <w:rPr>
                <w:szCs w:val="24"/>
                <w:rtl/>
              </w:rPr>
            </w:pPr>
            <w:r w:rsidRPr="00B75DEB">
              <w:rPr>
                <w:rFonts w:hint="cs"/>
                <w:szCs w:val="24"/>
                <w:rtl/>
              </w:rPr>
              <w:t>1</w:t>
            </w:r>
          </w:p>
        </w:tc>
      </w:tr>
      <w:tr w:rsidR="00C42057" w:rsidRPr="00B75DEB" w14:paraId="4878A4F5" w14:textId="77777777" w:rsidTr="003D5F56">
        <w:trPr>
          <w:trHeight w:val="454"/>
          <w:jc w:val="center"/>
        </w:trPr>
        <w:tc>
          <w:tcPr>
            <w:tcW w:w="655" w:type="dxa"/>
            <w:tcBorders>
              <w:top w:val="nil"/>
            </w:tcBorders>
          </w:tcPr>
          <w:p w14:paraId="09647C44" w14:textId="77777777" w:rsidR="00C42057" w:rsidRPr="00B75DEB" w:rsidRDefault="00C42057" w:rsidP="003D5F56">
            <w:pPr>
              <w:pStyle w:val="a0"/>
              <w:spacing w:line="15" w:lineRule="atLeast"/>
              <w:jc w:val="center"/>
              <w:rPr>
                <w:szCs w:val="24"/>
                <w:rtl/>
              </w:rPr>
            </w:pPr>
          </w:p>
        </w:tc>
        <w:tc>
          <w:tcPr>
            <w:tcW w:w="9975" w:type="dxa"/>
            <w:tcBorders>
              <w:top w:val="nil"/>
            </w:tcBorders>
          </w:tcPr>
          <w:p w14:paraId="6EFFEED4" w14:textId="77777777" w:rsidR="00C42057" w:rsidRPr="00B75DEB" w:rsidRDefault="00C42057" w:rsidP="003D5F56">
            <w:pPr>
              <w:pStyle w:val="a0"/>
              <w:tabs>
                <w:tab w:val="clear" w:pos="5850"/>
                <w:tab w:val="right" w:pos="9760"/>
              </w:tabs>
              <w:spacing w:line="15" w:lineRule="atLeast"/>
              <w:rPr>
                <w:i/>
                <w:szCs w:val="24"/>
                <w:rtl/>
              </w:rPr>
            </w:pPr>
            <w:r w:rsidRPr="00B75DEB">
              <w:rPr>
                <w:rFonts w:hint="cs"/>
                <w:szCs w:val="24"/>
                <w:rtl/>
              </w:rPr>
              <w:t>ج) حاصل را به ساده‌ترین شکل ممکن بنویسید.</w:t>
            </w:r>
            <w:r w:rsidRPr="00B75DEB">
              <w:rPr>
                <w:szCs w:val="24"/>
                <w:rtl/>
              </w:rPr>
              <w:tab/>
            </w:r>
            <w:r>
              <w:rPr>
                <w:rFonts w:hint="cs"/>
                <w:szCs w:val="24"/>
                <w:rtl/>
              </w:rPr>
              <w:t xml:space="preserve">                                                         </w:t>
            </w:r>
            <w:r w:rsidRPr="00B75DEB">
              <w:rPr>
                <w:position w:val="-24"/>
                <w:szCs w:val="24"/>
              </w:rPr>
              <w:object w:dxaOrig="1540" w:dyaOrig="620" w14:anchorId="1C8A0BBE">
                <v:shape id="_x0000_i1139" type="#_x0000_t75" style="width:71.1pt;height:28.25pt" o:ole="">
                  <v:imagedata r:id="rId81" o:title=""/>
                </v:shape>
                <o:OLEObject Type="Embed" ProgID="Equation.DSMT4" ShapeID="_x0000_i1139" DrawAspect="Content" ObjectID="_1807593521" r:id="rId82"/>
              </w:object>
            </w:r>
            <w:r w:rsidRPr="00B75DEB">
              <w:rPr>
                <w:szCs w:val="24"/>
                <w:rtl/>
              </w:rPr>
              <w:tab/>
            </w:r>
          </w:p>
        </w:tc>
        <w:tc>
          <w:tcPr>
            <w:tcW w:w="656" w:type="dxa"/>
            <w:tcBorders>
              <w:top w:val="nil"/>
            </w:tcBorders>
          </w:tcPr>
          <w:p w14:paraId="6B7A28B5" w14:textId="77777777" w:rsidR="00C42057" w:rsidRPr="00B75DEB" w:rsidRDefault="00C42057" w:rsidP="003D5F56">
            <w:pPr>
              <w:pStyle w:val="a0"/>
              <w:spacing w:line="15" w:lineRule="atLeast"/>
              <w:jc w:val="center"/>
              <w:rPr>
                <w:szCs w:val="24"/>
                <w:rtl/>
              </w:rPr>
            </w:pPr>
            <w:r w:rsidRPr="00B75DEB">
              <w:rPr>
                <w:rFonts w:hint="cs"/>
                <w:szCs w:val="24"/>
                <w:rtl/>
              </w:rPr>
              <w:t>5/0</w:t>
            </w:r>
          </w:p>
        </w:tc>
      </w:tr>
      <w:tr w:rsidR="00C42057" w:rsidRPr="00B75DEB" w14:paraId="7FCC4ABB" w14:textId="77777777" w:rsidTr="003D5F56">
        <w:trPr>
          <w:trHeight w:val="454"/>
          <w:jc w:val="center"/>
        </w:trPr>
        <w:tc>
          <w:tcPr>
            <w:tcW w:w="655" w:type="dxa"/>
            <w:tcBorders>
              <w:bottom w:val="single" w:sz="12" w:space="0" w:color="7030A0"/>
            </w:tcBorders>
          </w:tcPr>
          <w:p w14:paraId="575D38EC" w14:textId="77777777" w:rsidR="00C42057" w:rsidRPr="00B75DEB" w:rsidRDefault="00C42057" w:rsidP="003D5F56">
            <w:pPr>
              <w:pStyle w:val="a0"/>
              <w:spacing w:line="15" w:lineRule="atLeast"/>
              <w:jc w:val="center"/>
              <w:rPr>
                <w:szCs w:val="24"/>
                <w:rtl/>
              </w:rPr>
            </w:pPr>
            <w:r w:rsidRPr="00B75DEB">
              <w:rPr>
                <w:rFonts w:hint="cs"/>
                <w:szCs w:val="24"/>
                <w:rtl/>
              </w:rPr>
              <w:t>14</w:t>
            </w:r>
          </w:p>
        </w:tc>
        <w:tc>
          <w:tcPr>
            <w:tcW w:w="9975" w:type="dxa"/>
            <w:tcBorders>
              <w:bottom w:val="single" w:sz="12" w:space="0" w:color="7030A0"/>
            </w:tcBorders>
          </w:tcPr>
          <w:p w14:paraId="2E5DA17C" w14:textId="77777777" w:rsidR="00C42057" w:rsidRPr="00B75DEB" w:rsidRDefault="00C42057" w:rsidP="003D5F56">
            <w:pPr>
              <w:pStyle w:val="a0"/>
              <w:spacing w:line="15" w:lineRule="atLeast"/>
              <w:rPr>
                <w:i/>
                <w:szCs w:val="24"/>
                <w:rtl/>
              </w:rPr>
            </w:pPr>
            <w:r w:rsidRPr="00B75DEB">
              <w:rPr>
                <w:rFonts w:hint="cs"/>
                <w:szCs w:val="24"/>
                <w:rtl/>
              </w:rPr>
              <w:t>تقسیم مقابل را حل کرده و خارج قسمت و باقی‌مانده را مشخص کنید.</w:t>
            </w:r>
            <w:r w:rsidRPr="00B75DEB">
              <w:rPr>
                <w:szCs w:val="24"/>
              </w:rPr>
              <w:t xml:space="preserve"> </w:t>
            </w:r>
            <w:r w:rsidRPr="00B75DEB">
              <w:rPr>
                <w:position w:val="-16"/>
                <w:szCs w:val="24"/>
              </w:rPr>
              <w:object w:dxaOrig="1939" w:dyaOrig="420" w14:anchorId="76F128CC">
                <v:shape id="_x0000_i1140" type="#_x0000_t75" style="width:97.5pt;height:20.95pt" o:ole="">
                  <v:imagedata r:id="rId83" o:title=""/>
                </v:shape>
                <o:OLEObject Type="Embed" ProgID="Equation.DSMT4" ShapeID="_x0000_i1140" DrawAspect="Content" ObjectID="_1807593522" r:id="rId84"/>
              </w:object>
            </w:r>
            <w:r>
              <w:rPr>
                <w:szCs w:val="24"/>
              </w:rPr>
              <w:t xml:space="preserve">                               </w:t>
            </w:r>
          </w:p>
          <w:p w14:paraId="5908CD2A" w14:textId="77777777" w:rsidR="00C42057" w:rsidRPr="00B75DEB" w:rsidRDefault="00C42057" w:rsidP="003D5F56">
            <w:pPr>
              <w:pStyle w:val="a0"/>
              <w:spacing w:line="15" w:lineRule="atLeast"/>
              <w:jc w:val="right"/>
              <w:rPr>
                <w:i/>
                <w:szCs w:val="24"/>
                <w:rtl/>
              </w:rPr>
            </w:pPr>
          </w:p>
          <w:p w14:paraId="41B3AA29" w14:textId="77777777" w:rsidR="00C42057" w:rsidRPr="00B75DEB" w:rsidRDefault="00C42057" w:rsidP="003D5F56">
            <w:pPr>
              <w:pStyle w:val="a0"/>
              <w:spacing w:line="15" w:lineRule="atLeast"/>
              <w:jc w:val="right"/>
              <w:rPr>
                <w:i/>
                <w:szCs w:val="24"/>
                <w:rtl/>
              </w:rPr>
            </w:pPr>
          </w:p>
          <w:p w14:paraId="2493C1EF" w14:textId="77777777" w:rsidR="00C42057" w:rsidRPr="00B75DEB" w:rsidRDefault="00C42057" w:rsidP="003D5F56">
            <w:pPr>
              <w:pStyle w:val="a0"/>
              <w:spacing w:line="15" w:lineRule="atLeast"/>
              <w:rPr>
                <w:i/>
                <w:szCs w:val="24"/>
              </w:rPr>
            </w:pPr>
          </w:p>
        </w:tc>
        <w:tc>
          <w:tcPr>
            <w:tcW w:w="656" w:type="dxa"/>
            <w:tcBorders>
              <w:bottom w:val="single" w:sz="12" w:space="0" w:color="7030A0"/>
            </w:tcBorders>
          </w:tcPr>
          <w:p w14:paraId="5383BBE6" w14:textId="77777777" w:rsidR="00C42057" w:rsidRPr="00B75DEB" w:rsidRDefault="00C42057" w:rsidP="003D5F56">
            <w:pPr>
              <w:pStyle w:val="a0"/>
              <w:spacing w:line="15" w:lineRule="atLeast"/>
              <w:jc w:val="center"/>
              <w:rPr>
                <w:szCs w:val="24"/>
                <w:rtl/>
              </w:rPr>
            </w:pPr>
            <w:r w:rsidRPr="00B75DEB">
              <w:rPr>
                <w:rFonts w:hint="cs"/>
                <w:szCs w:val="24"/>
                <w:rtl/>
              </w:rPr>
              <w:t>25/1</w:t>
            </w:r>
          </w:p>
        </w:tc>
      </w:tr>
      <w:tr w:rsidR="00C42057" w:rsidRPr="00B75DEB" w14:paraId="7FA1E7BC" w14:textId="77777777" w:rsidTr="003D5F56">
        <w:trPr>
          <w:trHeight w:val="2089"/>
          <w:jc w:val="center"/>
        </w:trPr>
        <w:tc>
          <w:tcPr>
            <w:tcW w:w="655" w:type="dxa"/>
            <w:tcBorders>
              <w:top w:val="nil"/>
              <w:bottom w:val="single" w:sz="12" w:space="0" w:color="7030A0"/>
            </w:tcBorders>
          </w:tcPr>
          <w:p w14:paraId="5B5BE284" w14:textId="77777777" w:rsidR="00C42057" w:rsidRDefault="00C42057" w:rsidP="003D5F56">
            <w:pPr>
              <w:pStyle w:val="a0"/>
              <w:spacing w:line="15" w:lineRule="atLeast"/>
              <w:jc w:val="center"/>
              <w:rPr>
                <w:szCs w:val="24"/>
                <w:rtl/>
              </w:rPr>
            </w:pPr>
          </w:p>
          <w:p w14:paraId="6F0DC215" w14:textId="77777777" w:rsidR="00C42057" w:rsidRDefault="00C42057" w:rsidP="003D5F56">
            <w:pPr>
              <w:pStyle w:val="a0"/>
              <w:spacing w:line="15" w:lineRule="atLeast"/>
              <w:jc w:val="center"/>
              <w:rPr>
                <w:szCs w:val="24"/>
                <w:rtl/>
              </w:rPr>
            </w:pPr>
            <w:r w:rsidRPr="00B75DEB">
              <w:rPr>
                <w:rFonts w:hint="cs"/>
                <w:szCs w:val="24"/>
                <w:rtl/>
              </w:rPr>
              <w:t>15</w:t>
            </w:r>
          </w:p>
          <w:p w14:paraId="7DDBA18D" w14:textId="77777777" w:rsidR="00C42057" w:rsidRPr="00B75DEB" w:rsidRDefault="00C42057" w:rsidP="003D5F56">
            <w:pPr>
              <w:pStyle w:val="a0"/>
              <w:spacing w:line="15" w:lineRule="atLeast"/>
              <w:jc w:val="center"/>
              <w:rPr>
                <w:szCs w:val="24"/>
                <w:rtl/>
              </w:rPr>
            </w:pPr>
          </w:p>
        </w:tc>
        <w:tc>
          <w:tcPr>
            <w:tcW w:w="9975" w:type="dxa"/>
            <w:tcBorders>
              <w:top w:val="nil"/>
              <w:bottom w:val="single" w:sz="12" w:space="0" w:color="7030A0"/>
            </w:tcBorders>
          </w:tcPr>
          <w:p w14:paraId="6DD19D39" w14:textId="77777777" w:rsidR="00C42057" w:rsidRDefault="00C42057" w:rsidP="003D5F56">
            <w:pPr>
              <w:pStyle w:val="a0"/>
              <w:spacing w:line="15" w:lineRule="atLeast"/>
              <w:jc w:val="center"/>
              <w:rPr>
                <w:szCs w:val="24"/>
              </w:rPr>
            </w:pPr>
            <w:r w:rsidRPr="00B75DEB">
              <w:rPr>
                <w:szCs w:val="24"/>
              </w:rPr>
              <w:drawing>
                <wp:anchor distT="0" distB="0" distL="114300" distR="114300" simplePos="0" relativeHeight="251660288" behindDoc="0" locked="0" layoutInCell="1" allowOverlap="1" wp14:anchorId="56276332" wp14:editId="40156AF4">
                  <wp:simplePos x="0" y="0"/>
                  <wp:positionH relativeFrom="column">
                    <wp:posOffset>57518</wp:posOffset>
                  </wp:positionH>
                  <wp:positionV relativeFrom="paragraph">
                    <wp:posOffset>46938</wp:posOffset>
                  </wp:positionV>
                  <wp:extent cx="2020901" cy="1215351"/>
                  <wp:effectExtent l="0" t="0" r="0" b="4445"/>
                  <wp:wrapNone/>
                  <wp:docPr id="650729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29483" name=""/>
                          <pic:cNvPicPr/>
                        </pic:nvPicPr>
                        <pic:blipFill>
                          <a:blip r:embed="rId85"/>
                          <a:stretch>
                            <a:fillRect/>
                          </a:stretch>
                        </pic:blipFill>
                        <pic:spPr>
                          <a:xfrm>
                            <a:off x="0" y="0"/>
                            <a:ext cx="2034538" cy="1223552"/>
                          </a:xfrm>
                          <a:prstGeom prst="rect">
                            <a:avLst/>
                          </a:prstGeom>
                        </pic:spPr>
                      </pic:pic>
                    </a:graphicData>
                  </a:graphic>
                  <wp14:sizeRelH relativeFrom="margin">
                    <wp14:pctWidth>0</wp14:pctWidth>
                  </wp14:sizeRelH>
                  <wp14:sizeRelV relativeFrom="margin">
                    <wp14:pctHeight>0</wp14:pctHeight>
                  </wp14:sizeRelV>
                </wp:anchor>
              </w:drawing>
            </w:r>
            <w:r w:rsidRPr="00633211">
              <w:rPr>
                <w:rFonts w:hint="cs"/>
                <w:sz w:val="20"/>
                <w:szCs w:val="20"/>
                <w:u w:val="single"/>
                <w:rtl/>
              </w:rPr>
              <w:t>«نوشتن فرمول در مسائل زیر الزامی است.»</w:t>
            </w:r>
          </w:p>
          <w:p w14:paraId="1D898F6B" w14:textId="77777777" w:rsidR="00C42057" w:rsidRDefault="00C42057" w:rsidP="003D5F56">
            <w:pPr>
              <w:pStyle w:val="a0"/>
              <w:spacing w:line="15" w:lineRule="atLeast"/>
              <w:rPr>
                <w:szCs w:val="24"/>
                <w:rtl/>
              </w:rPr>
            </w:pPr>
            <w:r w:rsidRPr="00B75DEB">
              <w:rPr>
                <w:rFonts w:hint="cs"/>
                <w:szCs w:val="24"/>
                <w:rtl/>
              </w:rPr>
              <w:t>زهره با بخشی از یک مقوای دایره‌ای شکل، برای عروسک خود یک کلاه مخروطی</w:t>
            </w:r>
            <w:r>
              <w:rPr>
                <w:rFonts w:hint="cs"/>
                <w:szCs w:val="24"/>
                <w:rtl/>
              </w:rPr>
              <w:t xml:space="preserve"> </w:t>
            </w:r>
            <w:r w:rsidRPr="00B75DEB">
              <w:rPr>
                <w:rFonts w:hint="cs"/>
                <w:szCs w:val="24"/>
                <w:rtl/>
              </w:rPr>
              <w:t xml:space="preserve">شکل </w:t>
            </w:r>
          </w:p>
          <w:p w14:paraId="414FAB27" w14:textId="77777777" w:rsidR="00C42057" w:rsidRPr="00B75DEB" w:rsidRDefault="00C42057" w:rsidP="003D5F56">
            <w:pPr>
              <w:pStyle w:val="a0"/>
              <w:spacing w:line="15" w:lineRule="atLeast"/>
              <w:rPr>
                <w:i/>
                <w:szCs w:val="24"/>
                <w:rtl/>
              </w:rPr>
            </w:pPr>
            <w:r w:rsidRPr="00B75DEB">
              <w:rPr>
                <w:rFonts w:hint="cs"/>
                <w:szCs w:val="24"/>
                <w:rtl/>
              </w:rPr>
              <w:t>درست کرده است.</w:t>
            </w:r>
            <w:r>
              <w:rPr>
                <w:rFonts w:hint="cs"/>
                <w:szCs w:val="24"/>
                <w:rtl/>
              </w:rPr>
              <w:t xml:space="preserve"> </w:t>
            </w:r>
            <w:r w:rsidRPr="00B75DEB">
              <w:rPr>
                <w:rFonts w:hint="cs"/>
                <w:szCs w:val="24"/>
                <w:rtl/>
              </w:rPr>
              <w:t>با توجه به ابعاد داده شده:</w:t>
            </w:r>
          </w:p>
          <w:p w14:paraId="2865C23F" w14:textId="77777777" w:rsidR="00C42057" w:rsidRDefault="00C42057" w:rsidP="003D5F56">
            <w:pPr>
              <w:pStyle w:val="a0"/>
              <w:spacing w:line="15" w:lineRule="atLeast"/>
              <w:rPr>
                <w:i/>
                <w:szCs w:val="24"/>
                <w:rtl/>
              </w:rPr>
            </w:pPr>
            <w:r w:rsidRPr="00B75DEB">
              <w:rPr>
                <w:rFonts w:hint="cs"/>
                <w:szCs w:val="24"/>
                <w:rtl/>
              </w:rPr>
              <w:t>الف) اندازه ارتفاع این مخروط (</w:t>
            </w:r>
            <w:r w:rsidRPr="00B75DEB">
              <w:rPr>
                <w:szCs w:val="24"/>
              </w:rPr>
              <w:t>h</w:t>
            </w:r>
            <w:r w:rsidRPr="00B75DEB">
              <w:rPr>
                <w:rFonts w:hint="cs"/>
                <w:szCs w:val="24"/>
                <w:rtl/>
              </w:rPr>
              <w:t>) را به کمک رابطه فیثاغورس حساب کنید.</w:t>
            </w:r>
          </w:p>
          <w:p w14:paraId="62D9C4E0" w14:textId="77777777" w:rsidR="00C42057" w:rsidRPr="00B75DEB" w:rsidRDefault="00C42057" w:rsidP="003D5F56">
            <w:pPr>
              <w:pStyle w:val="a0"/>
              <w:spacing w:line="15" w:lineRule="atLeast"/>
              <w:rPr>
                <w:i/>
                <w:szCs w:val="24"/>
                <w:rtl/>
              </w:rPr>
            </w:pPr>
          </w:p>
          <w:p w14:paraId="5762A4FB" w14:textId="77777777" w:rsidR="00C42057" w:rsidRDefault="00C42057" w:rsidP="003D5F56">
            <w:pPr>
              <w:pStyle w:val="a0"/>
              <w:spacing w:line="15" w:lineRule="atLeast"/>
              <w:rPr>
                <w:i/>
                <w:szCs w:val="24"/>
                <w:rtl/>
              </w:rPr>
            </w:pPr>
            <w:r w:rsidRPr="00B75DEB">
              <w:rPr>
                <w:rFonts w:hint="cs"/>
                <w:szCs w:val="24"/>
                <w:rtl/>
              </w:rPr>
              <w:t>ب) حجم این مخروط چقدر است؟ (</w:t>
            </w:r>
            <w:r w:rsidRPr="00B75DEB">
              <w:rPr>
                <w:position w:val="-6"/>
                <w:szCs w:val="24"/>
              </w:rPr>
              <w:object w:dxaOrig="560" w:dyaOrig="240" w14:anchorId="1CB723D4">
                <v:shape id="_x0000_i1141" type="#_x0000_t75" style="width:27.35pt;height:11.85pt" o:ole="">
                  <v:imagedata r:id="rId86" o:title=""/>
                </v:shape>
                <o:OLEObject Type="Embed" ProgID="Equation.DSMT4" ShapeID="_x0000_i1141" DrawAspect="Content" ObjectID="_1807593523" r:id="rId87"/>
              </w:object>
            </w:r>
            <w:r w:rsidRPr="00B75DEB">
              <w:rPr>
                <w:rFonts w:hint="cs"/>
                <w:szCs w:val="24"/>
                <w:rtl/>
              </w:rPr>
              <w:t>) و (</w:t>
            </w:r>
            <w:r w:rsidRPr="00B75DEB">
              <w:rPr>
                <w:position w:val="-6"/>
                <w:szCs w:val="24"/>
              </w:rPr>
              <w:object w:dxaOrig="520" w:dyaOrig="240" w14:anchorId="38E65076">
                <v:shape id="_x0000_i1142" type="#_x0000_t75" style="width:25.5pt;height:11.85pt" o:ole="">
                  <v:imagedata r:id="rId88" o:title=""/>
                </v:shape>
                <o:OLEObject Type="Embed" ProgID="Equation.DSMT4" ShapeID="_x0000_i1142" DrawAspect="Content" ObjectID="_1807593524" r:id="rId89"/>
              </w:object>
            </w:r>
            <w:r w:rsidRPr="00B75DEB">
              <w:rPr>
                <w:rFonts w:hint="cs"/>
                <w:szCs w:val="24"/>
                <w:rtl/>
              </w:rPr>
              <w:t>)</w:t>
            </w:r>
          </w:p>
          <w:p w14:paraId="7E6028B1" w14:textId="77777777" w:rsidR="00C42057" w:rsidRPr="00B75DEB" w:rsidRDefault="00C42057" w:rsidP="003D5F56">
            <w:pPr>
              <w:pStyle w:val="a0"/>
              <w:spacing w:line="15" w:lineRule="atLeast"/>
              <w:rPr>
                <w:i/>
                <w:szCs w:val="24"/>
                <w:rtl/>
              </w:rPr>
            </w:pPr>
          </w:p>
        </w:tc>
        <w:tc>
          <w:tcPr>
            <w:tcW w:w="656" w:type="dxa"/>
            <w:tcBorders>
              <w:top w:val="nil"/>
              <w:bottom w:val="single" w:sz="12" w:space="0" w:color="7030A0"/>
            </w:tcBorders>
          </w:tcPr>
          <w:p w14:paraId="4A0603A3" w14:textId="77777777" w:rsidR="00C42057" w:rsidRPr="00B75DEB" w:rsidRDefault="00C42057" w:rsidP="003D5F56">
            <w:pPr>
              <w:pStyle w:val="a0"/>
              <w:spacing w:line="15" w:lineRule="atLeast"/>
              <w:jc w:val="center"/>
              <w:rPr>
                <w:szCs w:val="24"/>
                <w:rtl/>
              </w:rPr>
            </w:pPr>
          </w:p>
          <w:p w14:paraId="63C66F6F" w14:textId="77777777" w:rsidR="00C42057" w:rsidRPr="00B75DEB" w:rsidRDefault="00C42057" w:rsidP="003D5F56">
            <w:pPr>
              <w:pStyle w:val="a0"/>
              <w:spacing w:line="15" w:lineRule="atLeast"/>
              <w:jc w:val="center"/>
              <w:rPr>
                <w:szCs w:val="24"/>
                <w:rtl/>
              </w:rPr>
            </w:pPr>
          </w:p>
          <w:p w14:paraId="4EADF2C1" w14:textId="77777777" w:rsidR="00C42057" w:rsidRPr="00B75DEB" w:rsidRDefault="00C42057" w:rsidP="003D5F56">
            <w:pPr>
              <w:pStyle w:val="a0"/>
              <w:spacing w:line="15" w:lineRule="atLeast"/>
              <w:jc w:val="center"/>
              <w:rPr>
                <w:szCs w:val="24"/>
                <w:rtl/>
              </w:rPr>
            </w:pPr>
          </w:p>
          <w:p w14:paraId="0246B281" w14:textId="77777777" w:rsidR="00C42057" w:rsidRPr="00B75DEB" w:rsidRDefault="00C42057" w:rsidP="003D5F56">
            <w:pPr>
              <w:pStyle w:val="a0"/>
              <w:spacing w:line="15" w:lineRule="atLeast"/>
              <w:jc w:val="center"/>
              <w:rPr>
                <w:szCs w:val="24"/>
                <w:rtl/>
              </w:rPr>
            </w:pPr>
            <w:r w:rsidRPr="00B75DEB">
              <w:rPr>
                <w:rFonts w:hint="cs"/>
                <w:szCs w:val="24"/>
                <w:rtl/>
              </w:rPr>
              <w:t>75/0</w:t>
            </w:r>
          </w:p>
          <w:p w14:paraId="6D3AB0EA" w14:textId="77777777" w:rsidR="00C42057" w:rsidRPr="00B75DEB" w:rsidRDefault="00C42057" w:rsidP="003D5F56">
            <w:pPr>
              <w:pStyle w:val="a0"/>
              <w:spacing w:line="15" w:lineRule="atLeast"/>
              <w:jc w:val="center"/>
              <w:rPr>
                <w:szCs w:val="24"/>
                <w:rtl/>
              </w:rPr>
            </w:pPr>
            <w:r w:rsidRPr="00B75DEB">
              <w:rPr>
                <w:rFonts w:hint="cs"/>
                <w:szCs w:val="24"/>
                <w:rtl/>
              </w:rPr>
              <w:t>75/0</w:t>
            </w:r>
          </w:p>
        </w:tc>
      </w:tr>
      <w:tr w:rsidR="00C42057" w:rsidRPr="00B75DEB" w14:paraId="7BF03514" w14:textId="77777777" w:rsidTr="003D5F56">
        <w:trPr>
          <w:trHeight w:val="1209"/>
          <w:jc w:val="center"/>
        </w:trPr>
        <w:tc>
          <w:tcPr>
            <w:tcW w:w="655" w:type="dxa"/>
            <w:tcBorders>
              <w:top w:val="nil"/>
              <w:bottom w:val="single" w:sz="12" w:space="0" w:color="7030A0"/>
            </w:tcBorders>
          </w:tcPr>
          <w:p w14:paraId="01440944" w14:textId="77777777" w:rsidR="00C42057" w:rsidRPr="00B75DEB" w:rsidRDefault="00C42057" w:rsidP="003D5F56">
            <w:pPr>
              <w:pStyle w:val="a0"/>
              <w:spacing w:line="15" w:lineRule="atLeast"/>
              <w:jc w:val="center"/>
              <w:rPr>
                <w:szCs w:val="24"/>
                <w:rtl/>
              </w:rPr>
            </w:pPr>
            <w:r>
              <w:rPr>
                <w:rFonts w:hint="cs"/>
                <w:szCs w:val="24"/>
                <w:rtl/>
              </w:rPr>
              <w:t>16</w:t>
            </w:r>
          </w:p>
        </w:tc>
        <w:tc>
          <w:tcPr>
            <w:tcW w:w="9975" w:type="dxa"/>
            <w:tcBorders>
              <w:top w:val="nil"/>
              <w:bottom w:val="single" w:sz="12" w:space="0" w:color="7030A0"/>
            </w:tcBorders>
          </w:tcPr>
          <w:p w14:paraId="2A2433D2" w14:textId="77777777" w:rsidR="00C42057" w:rsidRDefault="00C42057" w:rsidP="003D5F56">
            <w:pPr>
              <w:pStyle w:val="a0"/>
              <w:spacing w:line="15" w:lineRule="atLeast"/>
              <w:rPr>
                <w:i/>
                <w:szCs w:val="24"/>
                <w:rtl/>
              </w:rPr>
            </w:pPr>
            <w:r w:rsidRPr="00B75DEB">
              <w:rPr>
                <w:szCs w:val="24"/>
              </w:rPr>
              <w:drawing>
                <wp:anchor distT="0" distB="0" distL="114300" distR="114300" simplePos="0" relativeHeight="251664384" behindDoc="0" locked="0" layoutInCell="1" allowOverlap="1" wp14:anchorId="10B4DACD" wp14:editId="053A9AE1">
                  <wp:simplePos x="0" y="0"/>
                  <wp:positionH relativeFrom="column">
                    <wp:posOffset>111130</wp:posOffset>
                  </wp:positionH>
                  <wp:positionV relativeFrom="paragraph">
                    <wp:posOffset>90053</wp:posOffset>
                  </wp:positionV>
                  <wp:extent cx="601345" cy="561975"/>
                  <wp:effectExtent l="0" t="0" r="8255" b="9525"/>
                  <wp:wrapNone/>
                  <wp:docPr id="1311405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05241" name=""/>
                          <pic:cNvPicPr/>
                        </pic:nvPicPr>
                        <pic:blipFill>
                          <a:blip r:embed="rId90"/>
                          <a:stretch>
                            <a:fillRect/>
                          </a:stretch>
                        </pic:blipFill>
                        <pic:spPr>
                          <a:xfrm>
                            <a:off x="0" y="0"/>
                            <a:ext cx="601345" cy="561975"/>
                          </a:xfrm>
                          <a:prstGeom prst="rect">
                            <a:avLst/>
                          </a:prstGeom>
                        </pic:spPr>
                      </pic:pic>
                    </a:graphicData>
                  </a:graphic>
                  <wp14:sizeRelH relativeFrom="margin">
                    <wp14:pctWidth>0</wp14:pctWidth>
                  </wp14:sizeRelH>
                  <wp14:sizeRelV relativeFrom="margin">
                    <wp14:pctHeight>0</wp14:pctHeight>
                  </wp14:sizeRelV>
                </wp:anchor>
              </w:drawing>
            </w:r>
            <w:r w:rsidRPr="00B75DEB">
              <w:rPr>
                <w:rFonts w:hint="cs"/>
                <w:szCs w:val="24"/>
                <w:rtl/>
              </w:rPr>
              <w:t>الف) اگر ربع دایره مقابل را مانند شکل حول یکی از شعاع‌هایش دوران دهیم، چه شکلی حاصل می‌شود؟</w:t>
            </w:r>
            <w:r>
              <w:rPr>
                <w:rFonts w:hint="cs"/>
                <w:i/>
                <w:szCs w:val="24"/>
                <w:rtl/>
              </w:rPr>
              <w:t>...............</w:t>
            </w:r>
          </w:p>
          <w:p w14:paraId="49E4C905" w14:textId="77777777" w:rsidR="00C42057" w:rsidRDefault="00C42057" w:rsidP="003D5F56">
            <w:pPr>
              <w:pStyle w:val="a0"/>
              <w:spacing w:line="15" w:lineRule="atLeast"/>
              <w:rPr>
                <w:i/>
                <w:szCs w:val="24"/>
                <w:rtl/>
              </w:rPr>
            </w:pPr>
            <w:r w:rsidRPr="00B75DEB">
              <w:rPr>
                <w:rFonts w:hint="cs"/>
                <w:szCs w:val="24"/>
                <w:rtl/>
              </w:rPr>
              <w:t>ب) فرمول محاسبه حجم آن را بنویسید.</w:t>
            </w:r>
          </w:p>
          <w:p w14:paraId="69009FF7" w14:textId="77777777" w:rsidR="00C42057" w:rsidRPr="00545620" w:rsidRDefault="00C42057" w:rsidP="003D5F56">
            <w:pPr>
              <w:pStyle w:val="a0"/>
              <w:spacing w:line="15" w:lineRule="atLeast"/>
              <w:rPr>
                <w:i/>
                <w:sz w:val="22"/>
                <w:szCs w:val="22"/>
                <w:rtl/>
              </w:rPr>
            </w:pPr>
            <w:r w:rsidRPr="00B75DEB">
              <w:rPr>
                <w:rFonts w:hint="cs"/>
                <w:szCs w:val="24"/>
                <w:rtl/>
              </w:rPr>
              <w:t xml:space="preserve">ج) مساحت کره‌ای به شعاع 5 متر، چند مترمربع است؟ (در اینجا </w:t>
            </w:r>
            <w:r w:rsidRPr="00B75DEB">
              <w:rPr>
                <w:position w:val="-6"/>
                <w:szCs w:val="24"/>
              </w:rPr>
              <w:object w:dxaOrig="920" w:dyaOrig="279" w14:anchorId="76A98D8A">
                <v:shape id="_x0000_i1143" type="#_x0000_t75" style="width:46.5pt;height:14.6pt" o:ole="">
                  <v:imagedata r:id="rId91" o:title=""/>
                </v:shape>
                <o:OLEObject Type="Embed" ProgID="Equation.DSMT4" ShapeID="_x0000_i1143" DrawAspect="Content" ObjectID="_1807593525" r:id="rId92"/>
              </w:object>
            </w:r>
            <w:r w:rsidRPr="00B75DEB">
              <w:rPr>
                <w:rFonts w:hint="cs"/>
                <w:szCs w:val="24"/>
                <w:rtl/>
              </w:rPr>
              <w:t xml:space="preserve"> قرار دهید.)</w:t>
            </w:r>
          </w:p>
          <w:p w14:paraId="5805B27A" w14:textId="77777777" w:rsidR="00C42057" w:rsidRPr="007F6295" w:rsidRDefault="00C42057" w:rsidP="003D5F56">
            <w:pPr>
              <w:pStyle w:val="a0"/>
              <w:spacing w:line="15" w:lineRule="atLeast"/>
              <w:rPr>
                <w:i/>
                <w:szCs w:val="24"/>
              </w:rPr>
            </w:pPr>
          </w:p>
        </w:tc>
        <w:tc>
          <w:tcPr>
            <w:tcW w:w="656" w:type="dxa"/>
            <w:tcBorders>
              <w:top w:val="nil"/>
              <w:bottom w:val="single" w:sz="12" w:space="0" w:color="7030A0"/>
            </w:tcBorders>
          </w:tcPr>
          <w:p w14:paraId="6D9CD3CD" w14:textId="77777777" w:rsidR="00C42057" w:rsidRDefault="00C42057" w:rsidP="003D5F56">
            <w:pPr>
              <w:pStyle w:val="a0"/>
              <w:spacing w:line="15" w:lineRule="atLeast"/>
              <w:jc w:val="center"/>
              <w:rPr>
                <w:szCs w:val="24"/>
                <w:rtl/>
              </w:rPr>
            </w:pPr>
            <w:r>
              <w:rPr>
                <w:rFonts w:hint="cs"/>
                <w:szCs w:val="24"/>
                <w:rtl/>
              </w:rPr>
              <w:t>25/0</w:t>
            </w:r>
          </w:p>
          <w:p w14:paraId="34764560" w14:textId="77777777" w:rsidR="00C42057" w:rsidRDefault="00C42057" w:rsidP="003D5F56">
            <w:pPr>
              <w:pStyle w:val="a0"/>
              <w:spacing w:line="15" w:lineRule="atLeast"/>
              <w:jc w:val="center"/>
              <w:rPr>
                <w:szCs w:val="24"/>
                <w:rtl/>
              </w:rPr>
            </w:pPr>
            <w:r>
              <w:rPr>
                <w:rFonts w:hint="cs"/>
                <w:szCs w:val="24"/>
                <w:rtl/>
              </w:rPr>
              <w:t>25/0</w:t>
            </w:r>
          </w:p>
          <w:p w14:paraId="38504EEA" w14:textId="77777777" w:rsidR="00C42057" w:rsidRPr="00B75DEB" w:rsidRDefault="00C42057" w:rsidP="003D5F56">
            <w:pPr>
              <w:pStyle w:val="a0"/>
              <w:spacing w:line="15" w:lineRule="atLeast"/>
              <w:jc w:val="center"/>
              <w:rPr>
                <w:szCs w:val="24"/>
                <w:rtl/>
              </w:rPr>
            </w:pPr>
            <w:r>
              <w:rPr>
                <w:rFonts w:hint="cs"/>
                <w:szCs w:val="24"/>
                <w:rtl/>
              </w:rPr>
              <w:t>75/0</w:t>
            </w:r>
          </w:p>
        </w:tc>
      </w:tr>
    </w:tbl>
    <w:p w14:paraId="24E8FD67" w14:textId="77777777" w:rsidR="009E1933" w:rsidRPr="00554BE3" w:rsidRDefault="009E1933" w:rsidP="00554BE3">
      <w:pPr>
        <w:bidi/>
        <w:spacing w:line="15" w:lineRule="atLeast"/>
        <w:rPr>
          <w:b/>
          <w:bCs w:val="0"/>
          <w:sz w:val="2"/>
          <w:szCs w:val="2"/>
          <w:rtl/>
          <w:lang w:bidi="fa-IR"/>
        </w:rPr>
      </w:pPr>
      <w:bookmarkStart w:id="1" w:name="_GoBack"/>
      <w:bookmarkEnd w:id="1"/>
    </w:p>
    <w:sectPr w:rsidR="009E1933" w:rsidRPr="00554BE3" w:rsidSect="00554BE3">
      <w:headerReference w:type="even" r:id="rId93"/>
      <w:headerReference w:type="default" r:id="rId94"/>
      <w:footerReference w:type="even" r:id="rId95"/>
      <w:footerReference w:type="default" r:id="rId96"/>
      <w:pgSz w:w="11906" w:h="16838" w:code="9"/>
      <w:pgMar w:top="771" w:right="295" w:bottom="397" w:left="295" w:header="0" w:footer="0"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1798C" w14:textId="77777777" w:rsidR="007C0B0D" w:rsidRDefault="007C0B0D" w:rsidP="004D76CA">
      <w:r>
        <w:separator/>
      </w:r>
    </w:p>
    <w:p w14:paraId="1930C907" w14:textId="77777777" w:rsidR="007C0B0D" w:rsidRDefault="007C0B0D"/>
    <w:p w14:paraId="7F9CCADC" w14:textId="77777777" w:rsidR="007C0B0D" w:rsidRDefault="007C0B0D" w:rsidP="00550F66">
      <w:pPr>
        <w:bidi/>
      </w:pPr>
    </w:p>
  </w:endnote>
  <w:endnote w:type="continuationSeparator" w:id="0">
    <w:p w14:paraId="768F3245" w14:textId="77777777" w:rsidR="007C0B0D" w:rsidRDefault="007C0B0D" w:rsidP="004D76CA">
      <w:r>
        <w:continuationSeparator/>
      </w:r>
    </w:p>
    <w:p w14:paraId="6E886C83" w14:textId="77777777" w:rsidR="007C0B0D" w:rsidRDefault="007C0B0D"/>
    <w:p w14:paraId="02B7C9B7" w14:textId="77777777" w:rsidR="007C0B0D" w:rsidRDefault="007C0B0D" w:rsidP="00550F66">
      <w:pPr>
        <w:bidi/>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3" w:usb1="10000000" w:usb2="00000000" w:usb3="00000000" w:csb0="8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Arabic">
    <w:panose1 w:val="02040503050201020203"/>
    <w:charset w:val="00"/>
    <w:family w:val="roman"/>
    <w:pitch w:val="variable"/>
    <w:sig w:usb0="8000202F" w:usb1="8000A04A" w:usb2="00000008" w:usb3="00000000" w:csb0="00000041" w:csb1="00000000"/>
  </w:font>
  <w:font w:name="Euclid">
    <w:panose1 w:val="02020503060505020303"/>
    <w:charset w:val="00"/>
    <w:family w:val="roman"/>
    <w:pitch w:val="variable"/>
    <w:sig w:usb0="8000002F" w:usb1="0000000A" w:usb2="00000000" w:usb3="00000000" w:csb0="00000001" w:csb1="00000000"/>
  </w:font>
  <w:font w:name="B Titr">
    <w:panose1 w:val="00000700000000000000"/>
    <w:charset w:val="B2"/>
    <w:family w:val="auto"/>
    <w:pitch w:val="variable"/>
    <w:sig w:usb0="00002001" w:usb1="80000000" w:usb2="00000008" w:usb3="00000000" w:csb0="00000040" w:csb1="00000000"/>
  </w:font>
  <w:font w:name="KFGQPC Uthman Taha Naskh">
    <w:altName w:val="Arial"/>
    <w:charset w:val="B2"/>
    <w:family w:val="auto"/>
    <w:pitch w:val="variable"/>
    <w:sig w:usb0="80002001" w:usb1="90000000" w:usb2="00000008" w:usb3="00000000" w:csb0="00000040" w:csb1="00000000"/>
  </w:font>
  <w:font w:name="B Roya">
    <w:altName w:val="Arial"/>
    <w:charset w:val="B2"/>
    <w:family w:val="auto"/>
    <w:pitch w:val="variable"/>
    <w:sig w:usb0="00002001" w:usb1="80000000" w:usb2="00000008" w:usb3="00000000" w:csb0="00000040" w:csb1="00000000"/>
  </w:font>
  <w:font w:name="Tiger">
    <w:panose1 w:val="02070300020205020404"/>
    <w:charset w:val="00"/>
    <w:family w:val="roman"/>
    <w:pitch w:val="variable"/>
    <w:sig w:usb0="A00003AF" w:usb1="100078FF" w:usb2="00000000" w:usb3="00000000" w:csb0="0000019F" w:csb1="00000000"/>
  </w:font>
  <w:font w:name="B Yekan">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B Nazanin"/>
        <w:rtl/>
      </w:rPr>
      <w:id w:val="-941913888"/>
      <w:docPartObj>
        <w:docPartGallery w:val="Page Numbers (Bottom of Page)"/>
        <w:docPartUnique/>
      </w:docPartObj>
    </w:sdtPr>
    <w:sdtEndPr/>
    <w:sdtContent>
      <w:sdt>
        <w:sdtPr>
          <w:rPr>
            <w:rFonts w:cs="B Nazanin"/>
            <w:rtl/>
          </w:rPr>
          <w:id w:val="1663976469"/>
          <w:docPartObj>
            <w:docPartGallery w:val="Page Numbers (Top of Page)"/>
            <w:docPartUnique/>
          </w:docPartObj>
        </w:sdtPr>
        <w:sdtEndPr/>
        <w:sdtContent>
          <w:p w14:paraId="1BE70A88" w14:textId="77777777" w:rsidR="00B75DEB" w:rsidRPr="00E60E20" w:rsidRDefault="00B75DEB" w:rsidP="00E60E20">
            <w:pPr>
              <w:pStyle w:val="Footer"/>
              <w:jc w:val="center"/>
              <w:rPr>
                <w:rFonts w:cs="B Nazanin"/>
              </w:rPr>
            </w:pPr>
            <w:r>
              <w:rPr>
                <w:rFonts w:cs="B Nazanin" w:hint="cs"/>
                <w:rtl/>
                <w:lang w:bidi="fa-IR"/>
              </w:rPr>
              <w:t>صفحه</w:t>
            </w:r>
            <w:r>
              <w:rPr>
                <w:rFonts w:cs="B Nazanin"/>
              </w:rPr>
              <w:t xml:space="preserve"> </w:t>
            </w:r>
            <w:r w:rsidRPr="009E71E0">
              <w:rPr>
                <w:rFonts w:cs="B Nazanin"/>
              </w:rPr>
              <w:t xml:space="preserve"> </w:t>
            </w:r>
            <w:r w:rsidRPr="009E71E0">
              <w:rPr>
                <w:rFonts w:cs="B Nazanin"/>
                <w:b/>
                <w:bCs w:val="0"/>
              </w:rPr>
              <w:fldChar w:fldCharType="begin"/>
            </w:r>
            <w:r w:rsidRPr="009E71E0">
              <w:rPr>
                <w:rFonts w:cs="B Nazanin"/>
                <w:b/>
              </w:rPr>
              <w:instrText xml:space="preserve"> PAGE </w:instrText>
            </w:r>
            <w:r w:rsidRPr="009E71E0">
              <w:rPr>
                <w:rFonts w:cs="B Nazanin"/>
                <w:b/>
                <w:bCs w:val="0"/>
              </w:rPr>
              <w:fldChar w:fldCharType="separate"/>
            </w:r>
            <w:r>
              <w:rPr>
                <w:rFonts w:cs="B Nazanin"/>
                <w:b/>
                <w:noProof/>
                <w:rtl/>
              </w:rPr>
              <w:t>2</w:t>
            </w:r>
            <w:r w:rsidRPr="009E71E0">
              <w:rPr>
                <w:rFonts w:cs="B Nazanin"/>
                <w:b/>
                <w:bCs w:val="0"/>
              </w:rPr>
              <w:fldChar w:fldCharType="end"/>
            </w:r>
            <w:r w:rsidRPr="009E71E0">
              <w:rPr>
                <w:rFonts w:cs="B Nazanin"/>
              </w:rPr>
              <w:t xml:space="preserve"> </w:t>
            </w:r>
            <w:r>
              <w:rPr>
                <w:rFonts w:cs="B Nazanin" w:hint="cs"/>
                <w:rtl/>
              </w:rPr>
              <w:t xml:space="preserve">از </w:t>
            </w:r>
            <w:r w:rsidRPr="009E71E0">
              <w:rPr>
                <w:rFonts w:cs="B Nazanin"/>
              </w:rPr>
              <w:t xml:space="preserve"> </w:t>
            </w:r>
            <w:r w:rsidRPr="009E71E0">
              <w:rPr>
                <w:rFonts w:cs="B Nazanin"/>
                <w:b/>
                <w:bCs w:val="0"/>
              </w:rPr>
              <w:fldChar w:fldCharType="begin"/>
            </w:r>
            <w:r w:rsidRPr="009E71E0">
              <w:rPr>
                <w:rFonts w:cs="B Nazanin"/>
                <w:b/>
              </w:rPr>
              <w:instrText xml:space="preserve"> NUMPAGES  </w:instrText>
            </w:r>
            <w:r w:rsidRPr="009E71E0">
              <w:rPr>
                <w:rFonts w:cs="B Nazanin"/>
                <w:b/>
                <w:bCs w:val="0"/>
              </w:rPr>
              <w:fldChar w:fldCharType="separate"/>
            </w:r>
            <w:r>
              <w:rPr>
                <w:rFonts w:cs="B Nazanin"/>
                <w:b/>
                <w:noProof/>
                <w:rtl/>
              </w:rPr>
              <w:t>3</w:t>
            </w:r>
            <w:r w:rsidRPr="009E71E0">
              <w:rPr>
                <w:rFonts w:cs="B Nazanin"/>
                <w:b/>
                <w:bCs w:val="0"/>
              </w:rPr>
              <w:fldChar w:fldCharType="end"/>
            </w:r>
            <w:r>
              <w:rPr>
                <w:rFonts w:cs="B Nazanin" w:hint="cs"/>
                <w:b/>
                <w:rtl/>
              </w:rPr>
              <w:t xml:space="preserve"> </w:t>
            </w:r>
            <w:r w:rsidRPr="00E60E20">
              <w:rPr>
                <w:rFonts w:cs="B Nazanin" w:hint="cs"/>
                <w:rtl/>
              </w:rPr>
              <w:t>سؤالات</w:t>
            </w:r>
          </w:p>
        </w:sdtContent>
      </w:sdt>
    </w:sdtContent>
  </w:sdt>
  <w:p w14:paraId="098BBB4E" w14:textId="77777777" w:rsidR="00B75DEB" w:rsidRDefault="00B75DEB"/>
  <w:p w14:paraId="509D6624" w14:textId="77777777" w:rsidR="00B75DEB" w:rsidRDefault="00B75DEB" w:rsidP="00550F66">
    <w:pPr>
      <w:bid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4D9FA" w14:textId="131848F4" w:rsidR="00B75DEB" w:rsidRPr="00C446A1" w:rsidRDefault="00B75DEB" w:rsidP="00E120C4">
    <w:pPr>
      <w:pStyle w:val="Footer"/>
      <w:tabs>
        <w:tab w:val="center" w:pos="5386"/>
        <w:tab w:val="left" w:pos="9995"/>
      </w:tabs>
      <w:rPr>
        <w:rFonts w:cs="B Nazanin"/>
      </w:rPr>
    </w:pPr>
    <w:r>
      <w:rPr>
        <w:rFonts w:cs="B Nazanin"/>
        <w:rtl/>
      </w:rPr>
      <w:tab/>
    </w:r>
    <w:r>
      <w:rPr>
        <w:rFonts w:cs="B Nazanin"/>
        <w:rtl/>
      </w:rPr>
      <w:tab/>
      <w:t xml:space="preserve"> </w:t>
    </w:r>
    <w:sdt>
      <w:sdtPr>
        <w:rPr>
          <w:rFonts w:cs="B Nazanin"/>
          <w:rtl/>
        </w:rPr>
        <w:id w:val="547114762"/>
        <w:docPartObj>
          <w:docPartGallery w:val="Page Numbers (Bottom of Page)"/>
          <w:docPartUnique/>
        </w:docPartObj>
      </w:sdtPr>
      <w:sdtEndPr/>
      <w:sdtContent>
        <w:sdt>
          <w:sdtPr>
            <w:rPr>
              <w:rFonts w:cs="B Nazanin"/>
              <w:rtl/>
            </w:rPr>
            <w:id w:val="1987667209"/>
            <w:docPartObj>
              <w:docPartGallery w:val="Page Numbers (Top of Page)"/>
              <w:docPartUnique/>
            </w:docPartObj>
          </w:sdtPr>
          <w:sdtEndPr/>
          <w:sdtContent>
            <w:r w:rsidRPr="00982693">
              <w:rPr>
                <w:rFonts w:cs="B Nazanin"/>
              </w:rPr>
              <w:t xml:space="preserve"> </w:t>
            </w:r>
          </w:sdtContent>
        </w:sdt>
      </w:sdtContent>
    </w:sdt>
    <w:r>
      <w:rPr>
        <w:rFonts w:cs="B Nazanin"/>
        <w:rtl/>
      </w:rPr>
      <w:tab/>
    </w:r>
    <w:r>
      <w:rPr>
        <w:rFonts w:cs="B Nazanin"/>
        <w:rt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F4D0A" w14:textId="77777777" w:rsidR="007C0B0D" w:rsidRDefault="007C0B0D" w:rsidP="004D76CA">
      <w:r>
        <w:separator/>
      </w:r>
    </w:p>
    <w:p w14:paraId="624B529F" w14:textId="77777777" w:rsidR="007C0B0D" w:rsidRDefault="007C0B0D"/>
    <w:p w14:paraId="7EAD7D5E" w14:textId="77777777" w:rsidR="007C0B0D" w:rsidRDefault="007C0B0D" w:rsidP="00550F66">
      <w:pPr>
        <w:bidi/>
      </w:pPr>
    </w:p>
  </w:footnote>
  <w:footnote w:type="continuationSeparator" w:id="0">
    <w:p w14:paraId="46680072" w14:textId="77777777" w:rsidR="007C0B0D" w:rsidRDefault="007C0B0D" w:rsidP="004D76CA">
      <w:r>
        <w:continuationSeparator/>
      </w:r>
    </w:p>
    <w:p w14:paraId="1EE5E118" w14:textId="77777777" w:rsidR="007C0B0D" w:rsidRDefault="007C0B0D"/>
    <w:p w14:paraId="73F91ABA" w14:textId="77777777" w:rsidR="007C0B0D" w:rsidRDefault="007C0B0D" w:rsidP="00550F66">
      <w:pPr>
        <w:bidi/>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bidiVisual/>
      <w:tblW w:w="11022" w:type="dxa"/>
      <w:jc w:val="center"/>
      <w:tblBorders>
        <w:top w:val="single" w:sz="12" w:space="0" w:color="215868" w:themeColor="accent5" w:themeShade="80"/>
        <w:left w:val="single" w:sz="12" w:space="0" w:color="215868" w:themeColor="accent5" w:themeShade="80"/>
        <w:bottom w:val="single" w:sz="12" w:space="0" w:color="215868" w:themeColor="accent5" w:themeShade="80"/>
        <w:right w:val="single" w:sz="12" w:space="0" w:color="215868" w:themeColor="accent5" w:themeShade="80"/>
        <w:insideH w:val="single" w:sz="12" w:space="0" w:color="215868" w:themeColor="accent5" w:themeShade="80"/>
        <w:insideV w:val="single" w:sz="12" w:space="0" w:color="215868" w:themeColor="accent5" w:themeShade="80"/>
      </w:tblBorders>
      <w:tblLook w:val="04A0" w:firstRow="1" w:lastRow="0" w:firstColumn="1" w:lastColumn="0" w:noHBand="0" w:noVBand="1"/>
    </w:tblPr>
    <w:tblGrid>
      <w:gridCol w:w="2730"/>
      <w:gridCol w:w="5560"/>
      <w:gridCol w:w="2732"/>
    </w:tblGrid>
    <w:tr w:rsidR="00B75DEB" w:rsidRPr="00B36BEF" w14:paraId="232AC6FB" w14:textId="77777777" w:rsidTr="00B75DEB">
      <w:trPr>
        <w:trHeight w:val="794"/>
        <w:jc w:val="center"/>
      </w:trPr>
      <w:tc>
        <w:tcPr>
          <w:tcW w:w="2511" w:type="dxa"/>
          <w:tcBorders>
            <w:right w:val="nil"/>
          </w:tcBorders>
        </w:tcPr>
        <w:p w14:paraId="5581D807" w14:textId="77777777" w:rsidR="00B75DEB" w:rsidRPr="00E60E20" w:rsidRDefault="00B75DEB" w:rsidP="00F72B50">
          <w:pPr>
            <w:pStyle w:val="Header"/>
            <w:rPr>
              <w:rFonts w:cs="B Nazanin"/>
              <w:b/>
              <w:bCs w:val="0"/>
              <w:color w:val="000000" w:themeColor="text1"/>
              <w:sz w:val="26"/>
              <w:szCs w:val="26"/>
              <w:rtl/>
            </w:rPr>
          </w:pPr>
          <w:r w:rsidRPr="00E60E20">
            <w:rPr>
              <w:rFonts w:cs="B Nazanin" w:hint="cs"/>
              <w:b/>
              <w:color w:val="000000" w:themeColor="text1"/>
              <w:sz w:val="26"/>
              <w:szCs w:val="26"/>
              <w:rtl/>
            </w:rPr>
            <w:t>نام و نام‌خانوادگی:</w:t>
          </w:r>
        </w:p>
        <w:p w14:paraId="71496772" w14:textId="77777777" w:rsidR="00B75DEB" w:rsidRPr="00E60E20" w:rsidRDefault="00B75DEB" w:rsidP="00F72B50">
          <w:pPr>
            <w:pStyle w:val="Header"/>
            <w:rPr>
              <w:rFonts w:cs="B Titr"/>
              <w:b/>
              <w:bCs w:val="0"/>
              <w:color w:val="0070C0"/>
              <w:rtl/>
            </w:rPr>
          </w:pPr>
          <w:r>
            <w:rPr>
              <w:rFonts w:cs="B Nazanin" w:hint="cs"/>
              <w:b/>
              <w:color w:val="000000" w:themeColor="text1"/>
              <w:sz w:val="26"/>
              <w:szCs w:val="26"/>
              <w:rtl/>
              <w:lang w:bidi="fa-IR"/>
            </w:rPr>
            <w:t>مدت</w:t>
          </w:r>
          <w:r>
            <w:rPr>
              <w:rFonts w:cs="B Nazanin" w:hint="cs"/>
              <w:b/>
              <w:color w:val="000000" w:themeColor="text1"/>
              <w:sz w:val="26"/>
              <w:szCs w:val="26"/>
              <w:rtl/>
            </w:rPr>
            <w:t xml:space="preserve"> </w:t>
          </w:r>
          <w:r w:rsidRPr="00E60E20">
            <w:rPr>
              <w:rFonts w:cs="B Nazanin" w:hint="cs"/>
              <w:b/>
              <w:color w:val="000000" w:themeColor="text1"/>
              <w:sz w:val="26"/>
              <w:szCs w:val="26"/>
              <w:rtl/>
            </w:rPr>
            <w:t xml:space="preserve">آزمون: </w:t>
          </w:r>
          <w:r>
            <w:rPr>
              <w:rFonts w:cs="B Titr" w:hint="cs"/>
              <w:b/>
              <w:color w:val="0070C0"/>
              <w:rtl/>
            </w:rPr>
            <w:t>90</w:t>
          </w:r>
          <w:r w:rsidRPr="00E60E20">
            <w:rPr>
              <w:rFonts w:cs="B Titr" w:hint="cs"/>
              <w:b/>
              <w:color w:val="0070C0"/>
              <w:rtl/>
            </w:rPr>
            <w:t xml:space="preserve"> دقیقه</w:t>
          </w:r>
        </w:p>
        <w:p w14:paraId="28128317" w14:textId="77777777" w:rsidR="00B75DEB" w:rsidRPr="002D7401" w:rsidRDefault="00B75DEB" w:rsidP="00F72B50">
          <w:pPr>
            <w:pStyle w:val="Header"/>
            <w:rPr>
              <w:rFonts w:cs="B Nazanin"/>
              <w:b/>
              <w:bCs w:val="0"/>
              <w:color w:val="404040" w:themeColor="text1" w:themeTint="BF"/>
              <w:sz w:val="26"/>
              <w:szCs w:val="26"/>
              <w:rtl/>
              <w:lang w:bidi="fa-IR"/>
            </w:rPr>
          </w:pPr>
          <w:r w:rsidRPr="00E60E20">
            <w:rPr>
              <w:rFonts w:cs="B Nazanin" w:hint="cs"/>
              <w:b/>
              <w:color w:val="000000" w:themeColor="text1"/>
              <w:sz w:val="26"/>
              <w:szCs w:val="26"/>
              <w:rtl/>
            </w:rPr>
            <w:t xml:space="preserve">تاریخ آزمون: </w:t>
          </w:r>
          <w:r>
            <w:rPr>
              <w:rFonts w:cs="B Titr" w:hint="cs"/>
              <w:b/>
              <w:color w:val="0070C0"/>
              <w:rtl/>
            </w:rPr>
            <w:t>....</w:t>
          </w:r>
          <w:r w:rsidRPr="00E60E20">
            <w:rPr>
              <w:rFonts w:cs="B Titr" w:hint="cs"/>
              <w:b/>
              <w:color w:val="0070C0"/>
              <w:rtl/>
            </w:rPr>
            <w:t>/</w:t>
          </w:r>
          <w:r>
            <w:rPr>
              <w:rFonts w:cs="B Titr" w:hint="cs"/>
              <w:b/>
              <w:color w:val="0070C0"/>
              <w:rtl/>
            </w:rPr>
            <w:t>3</w:t>
          </w:r>
          <w:r w:rsidRPr="00E60E20">
            <w:rPr>
              <w:rFonts w:cs="B Titr" w:hint="cs"/>
              <w:b/>
              <w:color w:val="0070C0"/>
              <w:rtl/>
            </w:rPr>
            <w:t>/</w:t>
          </w:r>
          <w:r>
            <w:rPr>
              <w:rFonts w:cs="B Titr" w:hint="cs"/>
              <w:b/>
              <w:color w:val="0070C0"/>
              <w:rtl/>
            </w:rPr>
            <w:t>97</w:t>
          </w:r>
        </w:p>
      </w:tc>
      <w:tc>
        <w:tcPr>
          <w:tcW w:w="5115" w:type="dxa"/>
          <w:tcBorders>
            <w:left w:val="nil"/>
            <w:right w:val="nil"/>
          </w:tcBorders>
        </w:tcPr>
        <w:p w14:paraId="693BDACD" w14:textId="77777777" w:rsidR="00B75DEB" w:rsidRPr="00E60E20" w:rsidRDefault="00B75DEB" w:rsidP="00F72B50">
          <w:pPr>
            <w:pStyle w:val="Header"/>
            <w:jc w:val="center"/>
            <w:rPr>
              <w:rFonts w:cs="B Nazanin"/>
              <w:b/>
              <w:bCs w:val="0"/>
              <w:color w:val="000000" w:themeColor="text1"/>
              <w:sz w:val="26"/>
              <w:szCs w:val="26"/>
              <w:rtl/>
            </w:rPr>
          </w:pPr>
          <w:r w:rsidRPr="00E60E20">
            <w:rPr>
              <w:rFonts w:cs="B Nazanin" w:hint="cs"/>
              <w:b/>
              <w:color w:val="000000" w:themeColor="text1"/>
              <w:sz w:val="26"/>
              <w:szCs w:val="26"/>
              <w:rtl/>
            </w:rPr>
            <w:t xml:space="preserve">اداره </w:t>
          </w:r>
          <w:r>
            <w:rPr>
              <w:rFonts w:cs="B Nazanin" w:hint="cs"/>
              <w:b/>
              <w:color w:val="000000" w:themeColor="text1"/>
              <w:sz w:val="26"/>
              <w:szCs w:val="26"/>
              <w:rtl/>
            </w:rPr>
            <w:t>کل آموزش و پرورش استان ..........</w:t>
          </w:r>
        </w:p>
        <w:p w14:paraId="3845D552" w14:textId="77777777" w:rsidR="00B75DEB" w:rsidRPr="00E60E20" w:rsidRDefault="00B75DEB" w:rsidP="00F72B50">
          <w:pPr>
            <w:pStyle w:val="Header"/>
            <w:jc w:val="center"/>
            <w:rPr>
              <w:rFonts w:cs="B Nazanin"/>
              <w:b/>
              <w:bCs w:val="0"/>
              <w:color w:val="000000" w:themeColor="text1"/>
              <w:sz w:val="26"/>
              <w:szCs w:val="26"/>
              <w:rtl/>
            </w:rPr>
          </w:pPr>
          <w:r>
            <w:rPr>
              <w:rFonts w:cs="B Nazanin" w:hint="cs"/>
              <w:b/>
              <w:color w:val="000000" w:themeColor="text1"/>
              <w:sz w:val="26"/>
              <w:szCs w:val="26"/>
              <w:rtl/>
            </w:rPr>
            <w:t>مدیریت آموزش و پرورش شهرستان ..........</w:t>
          </w:r>
        </w:p>
        <w:p w14:paraId="6A158560" w14:textId="77777777" w:rsidR="00B75DEB" w:rsidRDefault="00B75DEB" w:rsidP="00F72B50">
          <w:pPr>
            <w:pStyle w:val="Header"/>
            <w:jc w:val="center"/>
            <w:rPr>
              <w:rFonts w:cs="B Nazanin"/>
              <w:b/>
              <w:bCs w:val="0"/>
              <w:color w:val="000000" w:themeColor="text1"/>
              <w:sz w:val="26"/>
              <w:szCs w:val="26"/>
              <w:rtl/>
            </w:rPr>
          </w:pPr>
          <w:r w:rsidRPr="00E60E20">
            <w:rPr>
              <w:rFonts w:cs="B Nazanin" w:hint="cs"/>
              <w:b/>
              <w:color w:val="000000" w:themeColor="text1"/>
              <w:sz w:val="26"/>
              <w:szCs w:val="26"/>
              <w:rtl/>
            </w:rPr>
            <w:t>امتحان</w:t>
          </w:r>
          <w:r>
            <w:rPr>
              <w:rFonts w:cs="B Nazanin" w:hint="cs"/>
              <w:b/>
              <w:color w:val="000000" w:themeColor="text1"/>
              <w:sz w:val="26"/>
              <w:szCs w:val="26"/>
              <w:rtl/>
            </w:rPr>
            <w:t>ات</w:t>
          </w:r>
          <w:r w:rsidRPr="00E60E20">
            <w:rPr>
              <w:rFonts w:cs="B Nazanin" w:hint="cs"/>
              <w:b/>
              <w:color w:val="000000" w:themeColor="text1"/>
              <w:sz w:val="26"/>
              <w:szCs w:val="26"/>
              <w:rtl/>
            </w:rPr>
            <w:t xml:space="preserve"> </w:t>
          </w:r>
          <w:r>
            <w:rPr>
              <w:rFonts w:cs="B Nazanin" w:hint="cs"/>
              <w:b/>
              <w:color w:val="000000" w:themeColor="text1"/>
              <w:sz w:val="26"/>
              <w:szCs w:val="26"/>
              <w:rtl/>
            </w:rPr>
            <w:t>پایانی نوبت دوم</w:t>
          </w:r>
          <w:r w:rsidRPr="00E60E20">
            <w:rPr>
              <w:rFonts w:cs="B Nazanin" w:hint="cs"/>
              <w:b/>
              <w:color w:val="000000" w:themeColor="text1"/>
              <w:sz w:val="26"/>
              <w:szCs w:val="26"/>
              <w:rtl/>
            </w:rPr>
            <w:t xml:space="preserve"> </w:t>
          </w:r>
          <w:r>
            <w:rPr>
              <w:rFonts w:cs="B Nazanin" w:hint="cs"/>
              <w:b/>
              <w:color w:val="000000" w:themeColor="text1"/>
              <w:sz w:val="26"/>
              <w:szCs w:val="26"/>
              <w:rtl/>
            </w:rPr>
            <w:t>دبیرستان .............</w:t>
          </w:r>
        </w:p>
        <w:p w14:paraId="56AAA4DE" w14:textId="77777777" w:rsidR="00B75DEB" w:rsidRPr="00FE2200" w:rsidRDefault="00B75DEB" w:rsidP="00F72B50">
          <w:pPr>
            <w:pStyle w:val="Header"/>
            <w:jc w:val="center"/>
            <w:rPr>
              <w:rFonts w:cs="B Nazanin"/>
              <w:b/>
              <w:bCs w:val="0"/>
              <w:color w:val="404040" w:themeColor="text1" w:themeTint="BF"/>
              <w:sz w:val="26"/>
              <w:szCs w:val="26"/>
              <w:rtl/>
            </w:rPr>
          </w:pPr>
          <w:r w:rsidRPr="00E60E20">
            <w:rPr>
              <w:rFonts w:cs="B Nazanin" w:hint="cs"/>
              <w:b/>
              <w:color w:val="000000" w:themeColor="text1"/>
              <w:sz w:val="26"/>
              <w:szCs w:val="26"/>
              <w:rtl/>
            </w:rPr>
            <w:t>درس</w:t>
          </w:r>
          <w:r w:rsidRPr="00E60E20">
            <w:rPr>
              <w:rFonts w:cs="B Nazanin" w:hint="cs"/>
              <w:b/>
              <w:color w:val="000000" w:themeColor="text1"/>
              <w:sz w:val="28"/>
              <w:szCs w:val="28"/>
              <w:rtl/>
            </w:rPr>
            <w:t xml:space="preserve"> </w:t>
          </w:r>
          <w:r>
            <w:rPr>
              <w:rFonts w:cs="B Titr" w:hint="cs"/>
              <w:b/>
              <w:color w:val="0070C0"/>
              <w:sz w:val="26"/>
              <w:szCs w:val="26"/>
              <w:rtl/>
            </w:rPr>
            <w:t>دین و زندگی (مشترک تجربی و ریاضی)</w:t>
          </w:r>
          <w:r w:rsidRPr="00E60E20">
            <w:rPr>
              <w:rFonts w:cs="B Nazanin" w:hint="cs"/>
              <w:b/>
              <w:color w:val="0070C0"/>
              <w:sz w:val="26"/>
              <w:szCs w:val="26"/>
              <w:rtl/>
            </w:rPr>
            <w:t xml:space="preserve"> </w:t>
          </w:r>
          <w:r w:rsidRPr="00E60E20">
            <w:rPr>
              <w:rFonts w:cs="B Nazanin" w:hint="cs"/>
              <w:b/>
              <w:color w:val="000000" w:themeColor="text1"/>
              <w:sz w:val="26"/>
              <w:szCs w:val="26"/>
              <w:rtl/>
            </w:rPr>
            <w:t xml:space="preserve">پایه </w:t>
          </w:r>
          <w:r>
            <w:rPr>
              <w:rFonts w:cs="B Titr" w:hint="cs"/>
              <w:b/>
              <w:color w:val="0070C0"/>
              <w:sz w:val="26"/>
              <w:szCs w:val="26"/>
              <w:rtl/>
            </w:rPr>
            <w:t>یازدهم</w:t>
          </w:r>
          <w:r w:rsidRPr="00E60E20">
            <w:rPr>
              <w:rFonts w:cs="B Nazanin" w:hint="cs"/>
              <w:b/>
              <w:color w:val="0070C0"/>
              <w:sz w:val="26"/>
              <w:szCs w:val="26"/>
              <w:rtl/>
            </w:rPr>
            <w:t xml:space="preserve"> </w:t>
          </w:r>
        </w:p>
      </w:tc>
      <w:tc>
        <w:tcPr>
          <w:tcW w:w="2513" w:type="dxa"/>
          <w:tcBorders>
            <w:left w:val="nil"/>
          </w:tcBorders>
          <w:vAlign w:val="center"/>
        </w:tcPr>
        <w:p w14:paraId="6B83AF30" w14:textId="77777777" w:rsidR="00B75DEB" w:rsidRDefault="00B75DEB" w:rsidP="00F72B50">
          <w:pPr>
            <w:pStyle w:val="Header"/>
            <w:jc w:val="center"/>
            <w:rPr>
              <w:rFonts w:ascii="Tiger" w:hAnsi="Tiger" w:cs="B Yekan"/>
              <w:b/>
              <w:bCs w:val="0"/>
              <w:color w:val="0F243E" w:themeColor="text2" w:themeShade="80"/>
              <w:sz w:val="36"/>
              <w:szCs w:val="36"/>
              <w:rtl/>
            </w:rPr>
          </w:pPr>
          <w:r>
            <w:rPr>
              <w:rFonts w:cs="B Nazanin"/>
              <w:b/>
              <w:bCs w:val="0"/>
              <w:noProof/>
              <w:color w:val="404040" w:themeColor="text1" w:themeTint="BF"/>
              <w:sz w:val="26"/>
              <w:szCs w:val="26"/>
              <w:rtl/>
              <w:lang w:bidi="fa-IR"/>
            </w:rPr>
            <w:drawing>
              <wp:inline distT="0" distB="0" distL="0" distR="0" wp14:anchorId="2D2FA7B6" wp14:editId="1841CD6E">
                <wp:extent cx="1289131" cy="468000"/>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tablo.tif"/>
                        <pic:cNvPicPr/>
                      </pic:nvPicPr>
                      <pic:blipFill>
                        <a:blip r:embed="rId1">
                          <a:extLst>
                            <a:ext uri="{28A0092B-C50C-407E-A947-70E740481C1C}">
                              <a14:useLocalDpi xmlns:a14="http://schemas.microsoft.com/office/drawing/2010/main" val="0"/>
                            </a:ext>
                          </a:extLst>
                        </a:blip>
                        <a:stretch>
                          <a:fillRect/>
                        </a:stretch>
                      </pic:blipFill>
                      <pic:spPr>
                        <a:xfrm>
                          <a:off x="0" y="0"/>
                          <a:ext cx="1289131" cy="468000"/>
                        </a:xfrm>
                        <a:prstGeom prst="rect">
                          <a:avLst/>
                        </a:prstGeom>
                      </pic:spPr>
                    </pic:pic>
                  </a:graphicData>
                </a:graphic>
              </wp:inline>
            </w:drawing>
          </w:r>
        </w:p>
        <w:p w14:paraId="35E4BCC6" w14:textId="77777777" w:rsidR="00B75DEB" w:rsidRPr="00B36BEF" w:rsidRDefault="00B75DEB" w:rsidP="00F72B50">
          <w:pPr>
            <w:pStyle w:val="Header"/>
            <w:jc w:val="center"/>
            <w:rPr>
              <w:rFonts w:cs="B Nazanin"/>
              <w:b/>
              <w:bCs w:val="0"/>
              <w:color w:val="404040" w:themeColor="text1" w:themeTint="BF"/>
              <w:sz w:val="26"/>
              <w:szCs w:val="26"/>
              <w:rtl/>
            </w:rPr>
          </w:pPr>
          <w:r w:rsidRPr="00B36BEF">
            <w:rPr>
              <w:rFonts w:ascii="Tiger" w:hAnsi="Tiger" w:cs="B Yekan"/>
              <w:b/>
              <w:color w:val="0F243E" w:themeColor="text2" w:themeShade="80"/>
              <w:sz w:val="36"/>
              <w:szCs w:val="36"/>
            </w:rPr>
            <w:t>www.gama.ir</w:t>
          </w:r>
        </w:p>
      </w:tc>
    </w:tr>
  </w:tbl>
  <w:p w14:paraId="3B2056DD" w14:textId="77777777" w:rsidR="00B75DEB" w:rsidRPr="00C94F80" w:rsidRDefault="00B75DEB" w:rsidP="00F72B50">
    <w:pPr>
      <w:pStyle w:val="Header"/>
      <w:rPr>
        <w:sz w:val="8"/>
        <w:szCs w:val="8"/>
        <w:rtl/>
        <w:lang w:bidi="fa-IR"/>
      </w:rPr>
    </w:pPr>
  </w:p>
  <w:tbl>
    <w:tblPr>
      <w:tblStyle w:val="TableGrid"/>
      <w:bidiVisual/>
      <w:tblW w:w="11021" w:type="dxa"/>
      <w:jc w:val="center"/>
      <w:tblBorders>
        <w:top w:val="single" w:sz="12" w:space="0" w:color="215868" w:themeColor="accent5" w:themeShade="80"/>
        <w:left w:val="single" w:sz="12" w:space="0" w:color="215868" w:themeColor="accent5" w:themeShade="80"/>
        <w:bottom w:val="single" w:sz="12" w:space="0" w:color="215868" w:themeColor="accent5" w:themeShade="80"/>
        <w:right w:val="single" w:sz="12" w:space="0" w:color="215868" w:themeColor="accent5" w:themeShade="80"/>
      </w:tblBorders>
      <w:tblLook w:val="04A0" w:firstRow="1" w:lastRow="0" w:firstColumn="1" w:lastColumn="0" w:noHBand="0" w:noVBand="1"/>
    </w:tblPr>
    <w:tblGrid>
      <w:gridCol w:w="691"/>
      <w:gridCol w:w="9639"/>
      <w:gridCol w:w="691"/>
    </w:tblGrid>
    <w:tr w:rsidR="00B75DEB" w:rsidRPr="00C96ED1" w14:paraId="3D6D31DB" w14:textId="77777777" w:rsidTr="00B75DEB">
      <w:trPr>
        <w:jc w:val="center"/>
      </w:trPr>
      <w:tc>
        <w:tcPr>
          <w:tcW w:w="691" w:type="dxa"/>
        </w:tcPr>
        <w:p w14:paraId="62B1214B" w14:textId="77777777" w:rsidR="00B75DEB" w:rsidRPr="00C96ED1" w:rsidRDefault="00B75DEB" w:rsidP="00F72B50">
          <w:pPr>
            <w:spacing w:after="60"/>
            <w:jc w:val="center"/>
            <w:rPr>
              <w:rFonts w:cs="B Titr"/>
              <w:noProof/>
              <w:sz w:val="18"/>
              <w:szCs w:val="18"/>
              <w:lang w:bidi="fa-IR"/>
            </w:rPr>
          </w:pPr>
          <w:r w:rsidRPr="00C96ED1">
            <w:rPr>
              <w:rFonts w:cs="B Titr" w:hint="cs"/>
              <w:color w:val="000000"/>
              <w:sz w:val="18"/>
              <w:szCs w:val="18"/>
              <w:rtl/>
              <w:lang w:bidi="fa-IR"/>
            </w:rPr>
            <w:t>ردیف</w:t>
          </w:r>
        </w:p>
      </w:tc>
      <w:tc>
        <w:tcPr>
          <w:tcW w:w="9639" w:type="dxa"/>
        </w:tcPr>
        <w:p w14:paraId="40571F40" w14:textId="77777777" w:rsidR="00B75DEB" w:rsidRPr="00C96ED1" w:rsidRDefault="00B75DEB" w:rsidP="00F72B50">
          <w:pPr>
            <w:spacing w:after="60"/>
            <w:jc w:val="center"/>
            <w:rPr>
              <w:rFonts w:cs="B Titr"/>
              <w:noProof/>
              <w:sz w:val="18"/>
              <w:szCs w:val="18"/>
              <w:lang w:bidi="fa-IR"/>
            </w:rPr>
          </w:pPr>
          <w:r w:rsidRPr="00C96ED1">
            <w:rPr>
              <w:rFonts w:cs="B Titr" w:hint="cs"/>
              <w:color w:val="000000"/>
              <w:sz w:val="18"/>
              <w:szCs w:val="18"/>
              <w:rtl/>
              <w:lang w:bidi="fa-IR"/>
            </w:rPr>
            <w:t>شرح سوالات</w:t>
          </w:r>
        </w:p>
      </w:tc>
      <w:tc>
        <w:tcPr>
          <w:tcW w:w="691" w:type="dxa"/>
        </w:tcPr>
        <w:p w14:paraId="6956AE64" w14:textId="77777777" w:rsidR="00B75DEB" w:rsidRPr="00C96ED1" w:rsidRDefault="00B75DEB" w:rsidP="00F72B50">
          <w:pPr>
            <w:spacing w:after="60"/>
            <w:jc w:val="center"/>
            <w:rPr>
              <w:rFonts w:cs="B Titr"/>
              <w:noProof/>
              <w:sz w:val="18"/>
              <w:szCs w:val="18"/>
              <w:lang w:bidi="fa-IR"/>
            </w:rPr>
          </w:pPr>
          <w:r w:rsidRPr="00C96ED1">
            <w:rPr>
              <w:rFonts w:cs="B Titr" w:hint="cs"/>
              <w:color w:val="000000"/>
              <w:sz w:val="18"/>
              <w:szCs w:val="18"/>
              <w:rtl/>
              <w:lang w:bidi="fa-IR"/>
            </w:rPr>
            <w:t>بارم</w:t>
          </w:r>
        </w:p>
      </w:tc>
    </w:tr>
  </w:tbl>
  <w:p w14:paraId="211E7E3F" w14:textId="77777777" w:rsidR="00B75DEB" w:rsidRPr="00817602" w:rsidRDefault="00B75DEB">
    <w:pPr>
      <w:pStyle w:val="Header"/>
      <w:rPr>
        <w:sz w:val="6"/>
        <w:szCs w:val="6"/>
      </w:rPr>
    </w:pPr>
  </w:p>
  <w:p w14:paraId="29DDE8A4" w14:textId="77777777" w:rsidR="00B75DEB" w:rsidRDefault="00B75DEB"/>
  <w:p w14:paraId="4132A66F" w14:textId="77777777" w:rsidR="00B75DEB" w:rsidRDefault="00B75DEB" w:rsidP="00550F66">
    <w:pPr>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7A7D5" w14:textId="77777777" w:rsidR="00B75DEB" w:rsidRPr="00811572" w:rsidRDefault="00B75DEB" w:rsidP="00550F66">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E1F9C"/>
    <w:multiLevelType w:val="hybridMultilevel"/>
    <w:tmpl w:val="FD809DEA"/>
    <w:lvl w:ilvl="0" w:tplc="70C6F596">
      <w:start w:val="8"/>
      <w:numFmt w:val="arabicAlpha"/>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148A0"/>
    <w:multiLevelType w:val="hybridMultilevel"/>
    <w:tmpl w:val="B282A296"/>
    <w:lvl w:ilvl="0" w:tplc="E2A47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82D24"/>
    <w:multiLevelType w:val="hybridMultilevel"/>
    <w:tmpl w:val="9B14F074"/>
    <w:lvl w:ilvl="0" w:tplc="0EE6DF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9224D"/>
    <w:multiLevelType w:val="hybridMultilevel"/>
    <w:tmpl w:val="5CE89656"/>
    <w:lvl w:ilvl="0" w:tplc="99BEA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313924"/>
    <w:multiLevelType w:val="hybridMultilevel"/>
    <w:tmpl w:val="882EEB3C"/>
    <w:lvl w:ilvl="0" w:tplc="960A6914">
      <w:start w:val="8"/>
      <w:numFmt w:val="arabicAlpha"/>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6323B"/>
    <w:multiLevelType w:val="hybridMultilevel"/>
    <w:tmpl w:val="471A2A3C"/>
    <w:lvl w:ilvl="0" w:tplc="817AA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4E2926"/>
    <w:multiLevelType w:val="hybridMultilevel"/>
    <w:tmpl w:val="2996C2B8"/>
    <w:lvl w:ilvl="0" w:tplc="0220D4CC">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2391F"/>
    <w:multiLevelType w:val="hybridMultilevel"/>
    <w:tmpl w:val="3B2EB396"/>
    <w:lvl w:ilvl="0" w:tplc="58E4B4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870FB3"/>
    <w:multiLevelType w:val="hybridMultilevel"/>
    <w:tmpl w:val="FB6AB644"/>
    <w:lvl w:ilvl="0" w:tplc="65E47B62">
      <w:start w:val="2"/>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9" w15:restartNumberingAfterBreak="0">
    <w:nsid w:val="7DE5122D"/>
    <w:multiLevelType w:val="hybridMultilevel"/>
    <w:tmpl w:val="B388E3FA"/>
    <w:lvl w:ilvl="0" w:tplc="8E8643B2">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9B4605"/>
    <w:multiLevelType w:val="hybridMultilevel"/>
    <w:tmpl w:val="BC72DB8C"/>
    <w:lvl w:ilvl="0" w:tplc="07E6513C">
      <w:start w:val="4"/>
      <w:numFmt w:val="bullet"/>
      <w:lvlText w:val="-"/>
      <w:lvlJc w:val="left"/>
      <w:pPr>
        <w:ind w:left="720" w:hanging="360"/>
      </w:pPr>
      <w:rPr>
        <w:rFonts w:ascii="Times New Roman" w:eastAsia="Times New Roman" w:hAnsi="Times New Roman" w:cs="B Nazani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9"/>
  </w:num>
  <w:num w:numId="6">
    <w:abstractNumId w:val="8"/>
  </w:num>
  <w:num w:numId="7">
    <w:abstractNumId w:val="7"/>
  </w:num>
  <w:num w:numId="8">
    <w:abstractNumId w:val="10"/>
  </w:num>
  <w:num w:numId="9">
    <w:abstractNumId w:val="5"/>
  </w:num>
  <w:num w:numId="10">
    <w:abstractNumId w:val="3"/>
  </w:num>
  <w:num w:numId="1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4D"/>
    <w:rsid w:val="0000043B"/>
    <w:rsid w:val="0000095F"/>
    <w:rsid w:val="00000B9F"/>
    <w:rsid w:val="00000D73"/>
    <w:rsid w:val="00001452"/>
    <w:rsid w:val="00002B83"/>
    <w:rsid w:val="00005E8D"/>
    <w:rsid w:val="00006801"/>
    <w:rsid w:val="000068B7"/>
    <w:rsid w:val="00006CA5"/>
    <w:rsid w:val="00006D36"/>
    <w:rsid w:val="00006FCD"/>
    <w:rsid w:val="00007F76"/>
    <w:rsid w:val="000114F9"/>
    <w:rsid w:val="00011F28"/>
    <w:rsid w:val="0001280C"/>
    <w:rsid w:val="00012F8C"/>
    <w:rsid w:val="0001395C"/>
    <w:rsid w:val="00013A1F"/>
    <w:rsid w:val="00013CDC"/>
    <w:rsid w:val="0001463F"/>
    <w:rsid w:val="00016597"/>
    <w:rsid w:val="00016909"/>
    <w:rsid w:val="00016C6C"/>
    <w:rsid w:val="0001726B"/>
    <w:rsid w:val="000176CE"/>
    <w:rsid w:val="00020DE4"/>
    <w:rsid w:val="0002212A"/>
    <w:rsid w:val="000257BC"/>
    <w:rsid w:val="00025DC4"/>
    <w:rsid w:val="0002755F"/>
    <w:rsid w:val="0003030B"/>
    <w:rsid w:val="00031581"/>
    <w:rsid w:val="00031BF1"/>
    <w:rsid w:val="0003307A"/>
    <w:rsid w:val="000337C9"/>
    <w:rsid w:val="000338BA"/>
    <w:rsid w:val="00033D60"/>
    <w:rsid w:val="00033E85"/>
    <w:rsid w:val="00033ED8"/>
    <w:rsid w:val="000347AF"/>
    <w:rsid w:val="00035890"/>
    <w:rsid w:val="00035EE4"/>
    <w:rsid w:val="000360A3"/>
    <w:rsid w:val="00036283"/>
    <w:rsid w:val="00036756"/>
    <w:rsid w:val="00036AF7"/>
    <w:rsid w:val="00040D78"/>
    <w:rsid w:val="000424E2"/>
    <w:rsid w:val="000429E1"/>
    <w:rsid w:val="00042A17"/>
    <w:rsid w:val="00042AB1"/>
    <w:rsid w:val="0004401B"/>
    <w:rsid w:val="00044A5B"/>
    <w:rsid w:val="000455FE"/>
    <w:rsid w:val="0004566F"/>
    <w:rsid w:val="00045D4E"/>
    <w:rsid w:val="00047450"/>
    <w:rsid w:val="00047FA8"/>
    <w:rsid w:val="00050107"/>
    <w:rsid w:val="000509DE"/>
    <w:rsid w:val="00050E90"/>
    <w:rsid w:val="00051014"/>
    <w:rsid w:val="000515D6"/>
    <w:rsid w:val="00052C1A"/>
    <w:rsid w:val="00054411"/>
    <w:rsid w:val="00055549"/>
    <w:rsid w:val="00055578"/>
    <w:rsid w:val="00055594"/>
    <w:rsid w:val="00060946"/>
    <w:rsid w:val="000615FD"/>
    <w:rsid w:val="000616AA"/>
    <w:rsid w:val="0006188B"/>
    <w:rsid w:val="000619CC"/>
    <w:rsid w:val="0006244E"/>
    <w:rsid w:val="000626DA"/>
    <w:rsid w:val="000658FF"/>
    <w:rsid w:val="000667A8"/>
    <w:rsid w:val="00066E3E"/>
    <w:rsid w:val="00066F82"/>
    <w:rsid w:val="00067A67"/>
    <w:rsid w:val="0007026A"/>
    <w:rsid w:val="000704AB"/>
    <w:rsid w:val="000710E7"/>
    <w:rsid w:val="00072147"/>
    <w:rsid w:val="0007235F"/>
    <w:rsid w:val="00072CE3"/>
    <w:rsid w:val="000737EE"/>
    <w:rsid w:val="000745EE"/>
    <w:rsid w:val="00074D46"/>
    <w:rsid w:val="00074F5B"/>
    <w:rsid w:val="000765D5"/>
    <w:rsid w:val="0008089E"/>
    <w:rsid w:val="00080CB7"/>
    <w:rsid w:val="000816C5"/>
    <w:rsid w:val="00084463"/>
    <w:rsid w:val="000847D7"/>
    <w:rsid w:val="000854EB"/>
    <w:rsid w:val="000856D8"/>
    <w:rsid w:val="00086821"/>
    <w:rsid w:val="00086BDD"/>
    <w:rsid w:val="00086CEC"/>
    <w:rsid w:val="00087E95"/>
    <w:rsid w:val="00090AD2"/>
    <w:rsid w:val="000923A0"/>
    <w:rsid w:val="00093044"/>
    <w:rsid w:val="00093A3E"/>
    <w:rsid w:val="00093E29"/>
    <w:rsid w:val="00093EE3"/>
    <w:rsid w:val="0009594B"/>
    <w:rsid w:val="00095959"/>
    <w:rsid w:val="00095C70"/>
    <w:rsid w:val="00096795"/>
    <w:rsid w:val="00096E75"/>
    <w:rsid w:val="00097C02"/>
    <w:rsid w:val="000A08B0"/>
    <w:rsid w:val="000A116F"/>
    <w:rsid w:val="000A1429"/>
    <w:rsid w:val="000A183F"/>
    <w:rsid w:val="000A2762"/>
    <w:rsid w:val="000A2D4C"/>
    <w:rsid w:val="000A3C61"/>
    <w:rsid w:val="000A3D5E"/>
    <w:rsid w:val="000A4314"/>
    <w:rsid w:val="000A47AA"/>
    <w:rsid w:val="000A4D49"/>
    <w:rsid w:val="000A6282"/>
    <w:rsid w:val="000A6402"/>
    <w:rsid w:val="000A67CC"/>
    <w:rsid w:val="000A6E6C"/>
    <w:rsid w:val="000A7119"/>
    <w:rsid w:val="000B35F3"/>
    <w:rsid w:val="000B3B7D"/>
    <w:rsid w:val="000B5499"/>
    <w:rsid w:val="000B5993"/>
    <w:rsid w:val="000B60E9"/>
    <w:rsid w:val="000B6334"/>
    <w:rsid w:val="000B7246"/>
    <w:rsid w:val="000C1251"/>
    <w:rsid w:val="000C1DDA"/>
    <w:rsid w:val="000C275D"/>
    <w:rsid w:val="000C338D"/>
    <w:rsid w:val="000C346C"/>
    <w:rsid w:val="000C39E4"/>
    <w:rsid w:val="000C4551"/>
    <w:rsid w:val="000C5AFD"/>
    <w:rsid w:val="000C6B58"/>
    <w:rsid w:val="000C7BE5"/>
    <w:rsid w:val="000D015E"/>
    <w:rsid w:val="000D066D"/>
    <w:rsid w:val="000D0DF0"/>
    <w:rsid w:val="000D2B7C"/>
    <w:rsid w:val="000D2B81"/>
    <w:rsid w:val="000D32A4"/>
    <w:rsid w:val="000D351C"/>
    <w:rsid w:val="000D3878"/>
    <w:rsid w:val="000D4E05"/>
    <w:rsid w:val="000D5485"/>
    <w:rsid w:val="000D548D"/>
    <w:rsid w:val="000D7110"/>
    <w:rsid w:val="000D735B"/>
    <w:rsid w:val="000E00E8"/>
    <w:rsid w:val="000E060D"/>
    <w:rsid w:val="000E0BA7"/>
    <w:rsid w:val="000E0BAB"/>
    <w:rsid w:val="000E27FC"/>
    <w:rsid w:val="000E28C8"/>
    <w:rsid w:val="000E2960"/>
    <w:rsid w:val="000E3C3B"/>
    <w:rsid w:val="000E3DCD"/>
    <w:rsid w:val="000E4CA0"/>
    <w:rsid w:val="000E51AB"/>
    <w:rsid w:val="000E646E"/>
    <w:rsid w:val="000E7DCC"/>
    <w:rsid w:val="000F01D6"/>
    <w:rsid w:val="000F04BB"/>
    <w:rsid w:val="000F0666"/>
    <w:rsid w:val="000F0C06"/>
    <w:rsid w:val="000F0C8B"/>
    <w:rsid w:val="000F2530"/>
    <w:rsid w:val="000F2CFD"/>
    <w:rsid w:val="000F3441"/>
    <w:rsid w:val="000F35BC"/>
    <w:rsid w:val="000F3651"/>
    <w:rsid w:val="000F4165"/>
    <w:rsid w:val="000F553C"/>
    <w:rsid w:val="000F5AA0"/>
    <w:rsid w:val="000F5B0C"/>
    <w:rsid w:val="000F5CE2"/>
    <w:rsid w:val="000F5D6B"/>
    <w:rsid w:val="000F69A7"/>
    <w:rsid w:val="00102B1F"/>
    <w:rsid w:val="001042B6"/>
    <w:rsid w:val="001062A1"/>
    <w:rsid w:val="00106981"/>
    <w:rsid w:val="00107CD8"/>
    <w:rsid w:val="00111D59"/>
    <w:rsid w:val="00112A6B"/>
    <w:rsid w:val="001155C7"/>
    <w:rsid w:val="00115AD4"/>
    <w:rsid w:val="00116E7B"/>
    <w:rsid w:val="00117C34"/>
    <w:rsid w:val="00120BC5"/>
    <w:rsid w:val="001210BE"/>
    <w:rsid w:val="00121BA3"/>
    <w:rsid w:val="00122222"/>
    <w:rsid w:val="00123123"/>
    <w:rsid w:val="0012378F"/>
    <w:rsid w:val="001238F4"/>
    <w:rsid w:val="0012449C"/>
    <w:rsid w:val="00124C51"/>
    <w:rsid w:val="001250E8"/>
    <w:rsid w:val="00126D76"/>
    <w:rsid w:val="001273FD"/>
    <w:rsid w:val="0013047F"/>
    <w:rsid w:val="00130492"/>
    <w:rsid w:val="00130832"/>
    <w:rsid w:val="00131B60"/>
    <w:rsid w:val="00131CD9"/>
    <w:rsid w:val="0013231F"/>
    <w:rsid w:val="00132E1F"/>
    <w:rsid w:val="00133512"/>
    <w:rsid w:val="001341E4"/>
    <w:rsid w:val="00134D87"/>
    <w:rsid w:val="00137A51"/>
    <w:rsid w:val="001410CC"/>
    <w:rsid w:val="0014197F"/>
    <w:rsid w:val="0014313D"/>
    <w:rsid w:val="00143329"/>
    <w:rsid w:val="0014371F"/>
    <w:rsid w:val="00143CFE"/>
    <w:rsid w:val="00143E28"/>
    <w:rsid w:val="00145283"/>
    <w:rsid w:val="00145C06"/>
    <w:rsid w:val="0014613A"/>
    <w:rsid w:val="0014640B"/>
    <w:rsid w:val="0014697B"/>
    <w:rsid w:val="00146DE1"/>
    <w:rsid w:val="00150216"/>
    <w:rsid w:val="001502ED"/>
    <w:rsid w:val="00150805"/>
    <w:rsid w:val="001511AA"/>
    <w:rsid w:val="001515D5"/>
    <w:rsid w:val="00151AC1"/>
    <w:rsid w:val="00152909"/>
    <w:rsid w:val="00152DA0"/>
    <w:rsid w:val="00153744"/>
    <w:rsid w:val="00153D6D"/>
    <w:rsid w:val="0015470E"/>
    <w:rsid w:val="00156C25"/>
    <w:rsid w:val="00162865"/>
    <w:rsid w:val="00162A68"/>
    <w:rsid w:val="00162E35"/>
    <w:rsid w:val="00162EB8"/>
    <w:rsid w:val="001638F0"/>
    <w:rsid w:val="00163A44"/>
    <w:rsid w:val="00163B72"/>
    <w:rsid w:val="00164682"/>
    <w:rsid w:val="00165052"/>
    <w:rsid w:val="00165EB7"/>
    <w:rsid w:val="00167044"/>
    <w:rsid w:val="00167060"/>
    <w:rsid w:val="00170CA0"/>
    <w:rsid w:val="00171648"/>
    <w:rsid w:val="00173037"/>
    <w:rsid w:val="00173B4E"/>
    <w:rsid w:val="00174BCD"/>
    <w:rsid w:val="00174C2F"/>
    <w:rsid w:val="00175413"/>
    <w:rsid w:val="0017589F"/>
    <w:rsid w:val="00175C5E"/>
    <w:rsid w:val="0017641B"/>
    <w:rsid w:val="00176E1E"/>
    <w:rsid w:val="00176E6B"/>
    <w:rsid w:val="00177DCD"/>
    <w:rsid w:val="00180DE8"/>
    <w:rsid w:val="00181714"/>
    <w:rsid w:val="00182319"/>
    <w:rsid w:val="00182E26"/>
    <w:rsid w:val="00183692"/>
    <w:rsid w:val="00183CBD"/>
    <w:rsid w:val="00183CDC"/>
    <w:rsid w:val="001844ED"/>
    <w:rsid w:val="00184906"/>
    <w:rsid w:val="00184F0B"/>
    <w:rsid w:val="00185E5F"/>
    <w:rsid w:val="001866B0"/>
    <w:rsid w:val="00186B05"/>
    <w:rsid w:val="00190233"/>
    <w:rsid w:val="0019036C"/>
    <w:rsid w:val="001904CD"/>
    <w:rsid w:val="0019173D"/>
    <w:rsid w:val="001924C8"/>
    <w:rsid w:val="00192977"/>
    <w:rsid w:val="001941BB"/>
    <w:rsid w:val="00194516"/>
    <w:rsid w:val="001956BB"/>
    <w:rsid w:val="00195E6D"/>
    <w:rsid w:val="00196336"/>
    <w:rsid w:val="00196D0E"/>
    <w:rsid w:val="00196F3A"/>
    <w:rsid w:val="00196FA9"/>
    <w:rsid w:val="00197481"/>
    <w:rsid w:val="001A020B"/>
    <w:rsid w:val="001A1476"/>
    <w:rsid w:val="001A17EE"/>
    <w:rsid w:val="001A184C"/>
    <w:rsid w:val="001A21F3"/>
    <w:rsid w:val="001A4033"/>
    <w:rsid w:val="001A4495"/>
    <w:rsid w:val="001A4733"/>
    <w:rsid w:val="001A48D9"/>
    <w:rsid w:val="001A5D56"/>
    <w:rsid w:val="001A6421"/>
    <w:rsid w:val="001A6AAC"/>
    <w:rsid w:val="001A6C54"/>
    <w:rsid w:val="001A7D74"/>
    <w:rsid w:val="001A7FB6"/>
    <w:rsid w:val="001B0FC6"/>
    <w:rsid w:val="001B2261"/>
    <w:rsid w:val="001B4394"/>
    <w:rsid w:val="001B5059"/>
    <w:rsid w:val="001B590D"/>
    <w:rsid w:val="001B5ADC"/>
    <w:rsid w:val="001B66D2"/>
    <w:rsid w:val="001C04A4"/>
    <w:rsid w:val="001C13F5"/>
    <w:rsid w:val="001C18F1"/>
    <w:rsid w:val="001C1D45"/>
    <w:rsid w:val="001C2244"/>
    <w:rsid w:val="001C2D8A"/>
    <w:rsid w:val="001C4D87"/>
    <w:rsid w:val="001C565E"/>
    <w:rsid w:val="001C5C85"/>
    <w:rsid w:val="001C6380"/>
    <w:rsid w:val="001C71BD"/>
    <w:rsid w:val="001D02C7"/>
    <w:rsid w:val="001D1369"/>
    <w:rsid w:val="001D1790"/>
    <w:rsid w:val="001D3523"/>
    <w:rsid w:val="001D4187"/>
    <w:rsid w:val="001D6553"/>
    <w:rsid w:val="001D6573"/>
    <w:rsid w:val="001D6BDF"/>
    <w:rsid w:val="001D7623"/>
    <w:rsid w:val="001D78B2"/>
    <w:rsid w:val="001D7C3A"/>
    <w:rsid w:val="001E019B"/>
    <w:rsid w:val="001E158C"/>
    <w:rsid w:val="001E1AEE"/>
    <w:rsid w:val="001E3337"/>
    <w:rsid w:val="001E540E"/>
    <w:rsid w:val="001E56BB"/>
    <w:rsid w:val="001E6DCA"/>
    <w:rsid w:val="001E7BD8"/>
    <w:rsid w:val="001F0E0B"/>
    <w:rsid w:val="001F133D"/>
    <w:rsid w:val="001F174C"/>
    <w:rsid w:val="001F3F9D"/>
    <w:rsid w:val="001F4C0C"/>
    <w:rsid w:val="001F5A41"/>
    <w:rsid w:val="001F5C6A"/>
    <w:rsid w:val="001F5F88"/>
    <w:rsid w:val="001F6048"/>
    <w:rsid w:val="001F6711"/>
    <w:rsid w:val="001F6A6F"/>
    <w:rsid w:val="001F7BE6"/>
    <w:rsid w:val="00200190"/>
    <w:rsid w:val="002015D1"/>
    <w:rsid w:val="002024AB"/>
    <w:rsid w:val="00202AF5"/>
    <w:rsid w:val="00203712"/>
    <w:rsid w:val="00203BDE"/>
    <w:rsid w:val="00203CF0"/>
    <w:rsid w:val="00203D34"/>
    <w:rsid w:val="00204CAB"/>
    <w:rsid w:val="00205916"/>
    <w:rsid w:val="00206E83"/>
    <w:rsid w:val="002075A1"/>
    <w:rsid w:val="002075E3"/>
    <w:rsid w:val="00210A78"/>
    <w:rsid w:val="0021161D"/>
    <w:rsid w:val="002117E4"/>
    <w:rsid w:val="0021244E"/>
    <w:rsid w:val="00213908"/>
    <w:rsid w:val="0021425F"/>
    <w:rsid w:val="00214264"/>
    <w:rsid w:val="0021525D"/>
    <w:rsid w:val="0021540C"/>
    <w:rsid w:val="00217571"/>
    <w:rsid w:val="00220A9B"/>
    <w:rsid w:val="00222700"/>
    <w:rsid w:val="002234CE"/>
    <w:rsid w:val="00223745"/>
    <w:rsid w:val="002237BF"/>
    <w:rsid w:val="00225A40"/>
    <w:rsid w:val="002267A0"/>
    <w:rsid w:val="002267CC"/>
    <w:rsid w:val="00226858"/>
    <w:rsid w:val="00227CD1"/>
    <w:rsid w:val="00227D8C"/>
    <w:rsid w:val="00227F30"/>
    <w:rsid w:val="00231159"/>
    <w:rsid w:val="00232ECB"/>
    <w:rsid w:val="00233097"/>
    <w:rsid w:val="002336CD"/>
    <w:rsid w:val="00235086"/>
    <w:rsid w:val="002359F3"/>
    <w:rsid w:val="00235C25"/>
    <w:rsid w:val="00236D66"/>
    <w:rsid w:val="0023795A"/>
    <w:rsid w:val="00240003"/>
    <w:rsid w:val="0024107E"/>
    <w:rsid w:val="002427BA"/>
    <w:rsid w:val="002431EB"/>
    <w:rsid w:val="00243560"/>
    <w:rsid w:val="00244EE3"/>
    <w:rsid w:val="00245CDD"/>
    <w:rsid w:val="0024710E"/>
    <w:rsid w:val="00247E4C"/>
    <w:rsid w:val="00247EE8"/>
    <w:rsid w:val="00250679"/>
    <w:rsid w:val="00250ACE"/>
    <w:rsid w:val="00250CE3"/>
    <w:rsid w:val="00251240"/>
    <w:rsid w:val="002518C1"/>
    <w:rsid w:val="002557AB"/>
    <w:rsid w:val="002560CD"/>
    <w:rsid w:val="002604AF"/>
    <w:rsid w:val="00260DDA"/>
    <w:rsid w:val="0026209F"/>
    <w:rsid w:val="00262A81"/>
    <w:rsid w:val="00262DC5"/>
    <w:rsid w:val="00262F99"/>
    <w:rsid w:val="0026378B"/>
    <w:rsid w:val="002639CC"/>
    <w:rsid w:val="00263EEC"/>
    <w:rsid w:val="002643FD"/>
    <w:rsid w:val="0026449D"/>
    <w:rsid w:val="00265091"/>
    <w:rsid w:val="00265EC2"/>
    <w:rsid w:val="00267F14"/>
    <w:rsid w:val="0027077D"/>
    <w:rsid w:val="00271E00"/>
    <w:rsid w:val="002723F0"/>
    <w:rsid w:val="002735F0"/>
    <w:rsid w:val="00273847"/>
    <w:rsid w:val="002746EF"/>
    <w:rsid w:val="00274C56"/>
    <w:rsid w:val="002752D8"/>
    <w:rsid w:val="00276A84"/>
    <w:rsid w:val="00276DF3"/>
    <w:rsid w:val="0028088C"/>
    <w:rsid w:val="002809D3"/>
    <w:rsid w:val="00280CB5"/>
    <w:rsid w:val="00280F0B"/>
    <w:rsid w:val="00281250"/>
    <w:rsid w:val="00282BF3"/>
    <w:rsid w:val="00284684"/>
    <w:rsid w:val="00284D0C"/>
    <w:rsid w:val="002855B4"/>
    <w:rsid w:val="002864FE"/>
    <w:rsid w:val="002902BC"/>
    <w:rsid w:val="00290557"/>
    <w:rsid w:val="00290F82"/>
    <w:rsid w:val="00293AFF"/>
    <w:rsid w:val="00293CCE"/>
    <w:rsid w:val="0029426D"/>
    <w:rsid w:val="002948C9"/>
    <w:rsid w:val="00294AA3"/>
    <w:rsid w:val="00294CB8"/>
    <w:rsid w:val="00294EEC"/>
    <w:rsid w:val="00295B0F"/>
    <w:rsid w:val="00296F09"/>
    <w:rsid w:val="002A035F"/>
    <w:rsid w:val="002A111E"/>
    <w:rsid w:val="002A1381"/>
    <w:rsid w:val="002A14F1"/>
    <w:rsid w:val="002A320C"/>
    <w:rsid w:val="002A3285"/>
    <w:rsid w:val="002A3A0D"/>
    <w:rsid w:val="002A4EBF"/>
    <w:rsid w:val="002A519C"/>
    <w:rsid w:val="002A777C"/>
    <w:rsid w:val="002B001B"/>
    <w:rsid w:val="002B0FA7"/>
    <w:rsid w:val="002B1083"/>
    <w:rsid w:val="002B177E"/>
    <w:rsid w:val="002B2FB3"/>
    <w:rsid w:val="002B3331"/>
    <w:rsid w:val="002B47F7"/>
    <w:rsid w:val="002B5877"/>
    <w:rsid w:val="002B5CD1"/>
    <w:rsid w:val="002B6248"/>
    <w:rsid w:val="002B6F77"/>
    <w:rsid w:val="002C0DE9"/>
    <w:rsid w:val="002C0E64"/>
    <w:rsid w:val="002C115D"/>
    <w:rsid w:val="002C3C53"/>
    <w:rsid w:val="002C7DE4"/>
    <w:rsid w:val="002D0F9E"/>
    <w:rsid w:val="002D1E42"/>
    <w:rsid w:val="002D3D35"/>
    <w:rsid w:val="002D4321"/>
    <w:rsid w:val="002D5369"/>
    <w:rsid w:val="002D5BB9"/>
    <w:rsid w:val="002D630F"/>
    <w:rsid w:val="002D67EE"/>
    <w:rsid w:val="002D6956"/>
    <w:rsid w:val="002D7282"/>
    <w:rsid w:val="002D7401"/>
    <w:rsid w:val="002D7777"/>
    <w:rsid w:val="002D79C8"/>
    <w:rsid w:val="002D7E37"/>
    <w:rsid w:val="002E03B5"/>
    <w:rsid w:val="002E0633"/>
    <w:rsid w:val="002E0915"/>
    <w:rsid w:val="002E1677"/>
    <w:rsid w:val="002E259A"/>
    <w:rsid w:val="002E2D64"/>
    <w:rsid w:val="002E3293"/>
    <w:rsid w:val="002E33DA"/>
    <w:rsid w:val="002E4631"/>
    <w:rsid w:val="002E53DE"/>
    <w:rsid w:val="002E5776"/>
    <w:rsid w:val="002E5EE4"/>
    <w:rsid w:val="002E70F3"/>
    <w:rsid w:val="002E7506"/>
    <w:rsid w:val="002E7BBD"/>
    <w:rsid w:val="002F226F"/>
    <w:rsid w:val="002F49D3"/>
    <w:rsid w:val="002F4EC8"/>
    <w:rsid w:val="002F4FDF"/>
    <w:rsid w:val="003018C9"/>
    <w:rsid w:val="00301CC4"/>
    <w:rsid w:val="003027EE"/>
    <w:rsid w:val="00302825"/>
    <w:rsid w:val="00302C68"/>
    <w:rsid w:val="003031C4"/>
    <w:rsid w:val="00303920"/>
    <w:rsid w:val="00303ED9"/>
    <w:rsid w:val="00304F65"/>
    <w:rsid w:val="00305B7B"/>
    <w:rsid w:val="00305CDB"/>
    <w:rsid w:val="00305FE9"/>
    <w:rsid w:val="00306415"/>
    <w:rsid w:val="00307CE3"/>
    <w:rsid w:val="00307F51"/>
    <w:rsid w:val="00310346"/>
    <w:rsid w:val="00311F8D"/>
    <w:rsid w:val="00311FB0"/>
    <w:rsid w:val="003121C8"/>
    <w:rsid w:val="003128DE"/>
    <w:rsid w:val="00312C58"/>
    <w:rsid w:val="0031342F"/>
    <w:rsid w:val="0031421E"/>
    <w:rsid w:val="00320978"/>
    <w:rsid w:val="003229F5"/>
    <w:rsid w:val="00322C53"/>
    <w:rsid w:val="00323C63"/>
    <w:rsid w:val="00325306"/>
    <w:rsid w:val="0032542B"/>
    <w:rsid w:val="00326331"/>
    <w:rsid w:val="00326C56"/>
    <w:rsid w:val="0032795E"/>
    <w:rsid w:val="00327F90"/>
    <w:rsid w:val="003314F3"/>
    <w:rsid w:val="0033282A"/>
    <w:rsid w:val="00332BB8"/>
    <w:rsid w:val="00333139"/>
    <w:rsid w:val="0033327B"/>
    <w:rsid w:val="00333A77"/>
    <w:rsid w:val="00333F65"/>
    <w:rsid w:val="00334264"/>
    <w:rsid w:val="00335039"/>
    <w:rsid w:val="00335192"/>
    <w:rsid w:val="003351DD"/>
    <w:rsid w:val="003364FC"/>
    <w:rsid w:val="003377F2"/>
    <w:rsid w:val="0034269F"/>
    <w:rsid w:val="00342DFF"/>
    <w:rsid w:val="0034383E"/>
    <w:rsid w:val="00343C47"/>
    <w:rsid w:val="00345440"/>
    <w:rsid w:val="003464AC"/>
    <w:rsid w:val="0035031A"/>
    <w:rsid w:val="003511E9"/>
    <w:rsid w:val="0035135B"/>
    <w:rsid w:val="00351373"/>
    <w:rsid w:val="003514D1"/>
    <w:rsid w:val="003519B4"/>
    <w:rsid w:val="00351B7D"/>
    <w:rsid w:val="00351EFB"/>
    <w:rsid w:val="00352906"/>
    <w:rsid w:val="003538D8"/>
    <w:rsid w:val="00355D16"/>
    <w:rsid w:val="00357DD1"/>
    <w:rsid w:val="00360672"/>
    <w:rsid w:val="003627C2"/>
    <w:rsid w:val="0036292F"/>
    <w:rsid w:val="00363C40"/>
    <w:rsid w:val="00364B63"/>
    <w:rsid w:val="00364C14"/>
    <w:rsid w:val="00365B51"/>
    <w:rsid w:val="00365D01"/>
    <w:rsid w:val="003672F5"/>
    <w:rsid w:val="00367702"/>
    <w:rsid w:val="00370BC5"/>
    <w:rsid w:val="00370EEC"/>
    <w:rsid w:val="00372C4E"/>
    <w:rsid w:val="0037305C"/>
    <w:rsid w:val="00373E2A"/>
    <w:rsid w:val="003748CF"/>
    <w:rsid w:val="00374B4A"/>
    <w:rsid w:val="00374CFD"/>
    <w:rsid w:val="00374EE0"/>
    <w:rsid w:val="003750F3"/>
    <w:rsid w:val="0037650C"/>
    <w:rsid w:val="00380CBD"/>
    <w:rsid w:val="0038131A"/>
    <w:rsid w:val="003814DC"/>
    <w:rsid w:val="003815DC"/>
    <w:rsid w:val="0038243C"/>
    <w:rsid w:val="00382F34"/>
    <w:rsid w:val="003837A9"/>
    <w:rsid w:val="00383F07"/>
    <w:rsid w:val="00385F15"/>
    <w:rsid w:val="003871FC"/>
    <w:rsid w:val="00387DE8"/>
    <w:rsid w:val="003918FE"/>
    <w:rsid w:val="00391BC3"/>
    <w:rsid w:val="00391F1E"/>
    <w:rsid w:val="00392579"/>
    <w:rsid w:val="00393AD4"/>
    <w:rsid w:val="00393EC8"/>
    <w:rsid w:val="00394318"/>
    <w:rsid w:val="00394546"/>
    <w:rsid w:val="00395BC1"/>
    <w:rsid w:val="00396636"/>
    <w:rsid w:val="0039753D"/>
    <w:rsid w:val="00397DE3"/>
    <w:rsid w:val="003A0D65"/>
    <w:rsid w:val="003A0FAF"/>
    <w:rsid w:val="003A1A0C"/>
    <w:rsid w:val="003A1D13"/>
    <w:rsid w:val="003A467E"/>
    <w:rsid w:val="003A5A6C"/>
    <w:rsid w:val="003A6242"/>
    <w:rsid w:val="003A7759"/>
    <w:rsid w:val="003B101C"/>
    <w:rsid w:val="003B2DEF"/>
    <w:rsid w:val="003B3F24"/>
    <w:rsid w:val="003B455E"/>
    <w:rsid w:val="003B4C21"/>
    <w:rsid w:val="003B54FE"/>
    <w:rsid w:val="003B65CE"/>
    <w:rsid w:val="003B6BC4"/>
    <w:rsid w:val="003B7444"/>
    <w:rsid w:val="003C022D"/>
    <w:rsid w:val="003C077B"/>
    <w:rsid w:val="003C1381"/>
    <w:rsid w:val="003C1EE1"/>
    <w:rsid w:val="003C2369"/>
    <w:rsid w:val="003C2A72"/>
    <w:rsid w:val="003C32BC"/>
    <w:rsid w:val="003C3BD7"/>
    <w:rsid w:val="003C3DFA"/>
    <w:rsid w:val="003C4519"/>
    <w:rsid w:val="003D0CA1"/>
    <w:rsid w:val="003D1E57"/>
    <w:rsid w:val="003D2410"/>
    <w:rsid w:val="003D258C"/>
    <w:rsid w:val="003D276B"/>
    <w:rsid w:val="003D2BF9"/>
    <w:rsid w:val="003D4C1D"/>
    <w:rsid w:val="003D4F3D"/>
    <w:rsid w:val="003D63DA"/>
    <w:rsid w:val="003D70C1"/>
    <w:rsid w:val="003D7BBE"/>
    <w:rsid w:val="003D7CD0"/>
    <w:rsid w:val="003E012C"/>
    <w:rsid w:val="003E128B"/>
    <w:rsid w:val="003E1A15"/>
    <w:rsid w:val="003E2B44"/>
    <w:rsid w:val="003E32FA"/>
    <w:rsid w:val="003E3E8A"/>
    <w:rsid w:val="003E4C54"/>
    <w:rsid w:val="003E6028"/>
    <w:rsid w:val="003E6F9D"/>
    <w:rsid w:val="003F0093"/>
    <w:rsid w:val="003F0FB8"/>
    <w:rsid w:val="003F1321"/>
    <w:rsid w:val="003F1B1D"/>
    <w:rsid w:val="003F2982"/>
    <w:rsid w:val="003F31BE"/>
    <w:rsid w:val="003F37E7"/>
    <w:rsid w:val="003F3A78"/>
    <w:rsid w:val="003F3AA2"/>
    <w:rsid w:val="003F5799"/>
    <w:rsid w:val="003F621E"/>
    <w:rsid w:val="003F7E6E"/>
    <w:rsid w:val="00400A88"/>
    <w:rsid w:val="00400D06"/>
    <w:rsid w:val="004042E9"/>
    <w:rsid w:val="004057AC"/>
    <w:rsid w:val="00405A62"/>
    <w:rsid w:val="00405F56"/>
    <w:rsid w:val="0040680A"/>
    <w:rsid w:val="00410076"/>
    <w:rsid w:val="00410772"/>
    <w:rsid w:val="00413C84"/>
    <w:rsid w:val="00413F81"/>
    <w:rsid w:val="0041601F"/>
    <w:rsid w:val="00417127"/>
    <w:rsid w:val="00417678"/>
    <w:rsid w:val="00417CA0"/>
    <w:rsid w:val="00420945"/>
    <w:rsid w:val="004210B1"/>
    <w:rsid w:val="004217D5"/>
    <w:rsid w:val="00421B47"/>
    <w:rsid w:val="00421BAB"/>
    <w:rsid w:val="00422071"/>
    <w:rsid w:val="004224CC"/>
    <w:rsid w:val="00422615"/>
    <w:rsid w:val="00422EAF"/>
    <w:rsid w:val="0042393F"/>
    <w:rsid w:val="00424554"/>
    <w:rsid w:val="00424A44"/>
    <w:rsid w:val="00425FA8"/>
    <w:rsid w:val="00425FB6"/>
    <w:rsid w:val="00427E78"/>
    <w:rsid w:val="0043238E"/>
    <w:rsid w:val="004323E3"/>
    <w:rsid w:val="004326C4"/>
    <w:rsid w:val="004329F8"/>
    <w:rsid w:val="0043525D"/>
    <w:rsid w:val="0043618D"/>
    <w:rsid w:val="00436672"/>
    <w:rsid w:val="00440749"/>
    <w:rsid w:val="00441F38"/>
    <w:rsid w:val="0044304B"/>
    <w:rsid w:val="00443096"/>
    <w:rsid w:val="00443393"/>
    <w:rsid w:val="0044397F"/>
    <w:rsid w:val="00443AFB"/>
    <w:rsid w:val="004449B3"/>
    <w:rsid w:val="0044587B"/>
    <w:rsid w:val="00446355"/>
    <w:rsid w:val="004466D0"/>
    <w:rsid w:val="00446B0E"/>
    <w:rsid w:val="0044709A"/>
    <w:rsid w:val="00447D9B"/>
    <w:rsid w:val="0045146F"/>
    <w:rsid w:val="00451559"/>
    <w:rsid w:val="004515DD"/>
    <w:rsid w:val="004534C6"/>
    <w:rsid w:val="00453A8B"/>
    <w:rsid w:val="00453E91"/>
    <w:rsid w:val="004545F1"/>
    <w:rsid w:val="004546A8"/>
    <w:rsid w:val="00455235"/>
    <w:rsid w:val="00455E83"/>
    <w:rsid w:val="004561F8"/>
    <w:rsid w:val="00456962"/>
    <w:rsid w:val="0045787A"/>
    <w:rsid w:val="00457FB0"/>
    <w:rsid w:val="004621A0"/>
    <w:rsid w:val="00462F45"/>
    <w:rsid w:val="00464209"/>
    <w:rsid w:val="00464AFD"/>
    <w:rsid w:val="00464DE7"/>
    <w:rsid w:val="004659E7"/>
    <w:rsid w:val="004662E0"/>
    <w:rsid w:val="00467C53"/>
    <w:rsid w:val="00467F9F"/>
    <w:rsid w:val="004704D5"/>
    <w:rsid w:val="00470EB1"/>
    <w:rsid w:val="00471D20"/>
    <w:rsid w:val="00472751"/>
    <w:rsid w:val="00473F3B"/>
    <w:rsid w:val="004742E6"/>
    <w:rsid w:val="00476C27"/>
    <w:rsid w:val="00476D6E"/>
    <w:rsid w:val="00477A05"/>
    <w:rsid w:val="00477D1F"/>
    <w:rsid w:val="0048075F"/>
    <w:rsid w:val="00480BD8"/>
    <w:rsid w:val="00483AC7"/>
    <w:rsid w:val="00483F32"/>
    <w:rsid w:val="0048411D"/>
    <w:rsid w:val="00484158"/>
    <w:rsid w:val="00484913"/>
    <w:rsid w:val="0048526B"/>
    <w:rsid w:val="00485E3B"/>
    <w:rsid w:val="00486665"/>
    <w:rsid w:val="00490CB7"/>
    <w:rsid w:val="0049110D"/>
    <w:rsid w:val="004911C7"/>
    <w:rsid w:val="00492E67"/>
    <w:rsid w:val="004946D7"/>
    <w:rsid w:val="00495818"/>
    <w:rsid w:val="00495A90"/>
    <w:rsid w:val="00495B6C"/>
    <w:rsid w:val="00497B9C"/>
    <w:rsid w:val="004A06AC"/>
    <w:rsid w:val="004A0D3B"/>
    <w:rsid w:val="004A0F01"/>
    <w:rsid w:val="004A12D1"/>
    <w:rsid w:val="004A143F"/>
    <w:rsid w:val="004A1B0C"/>
    <w:rsid w:val="004A2A75"/>
    <w:rsid w:val="004A3E45"/>
    <w:rsid w:val="004A4185"/>
    <w:rsid w:val="004A4913"/>
    <w:rsid w:val="004A5886"/>
    <w:rsid w:val="004A6943"/>
    <w:rsid w:val="004A6E65"/>
    <w:rsid w:val="004A7080"/>
    <w:rsid w:val="004A74E6"/>
    <w:rsid w:val="004A7518"/>
    <w:rsid w:val="004A7659"/>
    <w:rsid w:val="004B19D6"/>
    <w:rsid w:val="004B2549"/>
    <w:rsid w:val="004B2915"/>
    <w:rsid w:val="004B2E0F"/>
    <w:rsid w:val="004B3FEC"/>
    <w:rsid w:val="004B47FE"/>
    <w:rsid w:val="004B5A37"/>
    <w:rsid w:val="004B78A0"/>
    <w:rsid w:val="004B78FC"/>
    <w:rsid w:val="004C07DF"/>
    <w:rsid w:val="004C1319"/>
    <w:rsid w:val="004C18B4"/>
    <w:rsid w:val="004C1D7B"/>
    <w:rsid w:val="004C33FE"/>
    <w:rsid w:val="004C36D0"/>
    <w:rsid w:val="004C3A1D"/>
    <w:rsid w:val="004C4E2E"/>
    <w:rsid w:val="004C67F7"/>
    <w:rsid w:val="004C6F67"/>
    <w:rsid w:val="004D05BE"/>
    <w:rsid w:val="004D0CBC"/>
    <w:rsid w:val="004D0E1F"/>
    <w:rsid w:val="004D1D53"/>
    <w:rsid w:val="004D2D54"/>
    <w:rsid w:val="004D3D05"/>
    <w:rsid w:val="004D592E"/>
    <w:rsid w:val="004D620C"/>
    <w:rsid w:val="004D672B"/>
    <w:rsid w:val="004D6B3C"/>
    <w:rsid w:val="004D76CA"/>
    <w:rsid w:val="004E150F"/>
    <w:rsid w:val="004E35CD"/>
    <w:rsid w:val="004E4514"/>
    <w:rsid w:val="004E4905"/>
    <w:rsid w:val="004E64DA"/>
    <w:rsid w:val="004E70EA"/>
    <w:rsid w:val="004F0A90"/>
    <w:rsid w:val="004F0DCD"/>
    <w:rsid w:val="004F1D88"/>
    <w:rsid w:val="004F1ED7"/>
    <w:rsid w:val="004F2B2A"/>
    <w:rsid w:val="004F346C"/>
    <w:rsid w:val="004F3511"/>
    <w:rsid w:val="004F39C9"/>
    <w:rsid w:val="004F3DE3"/>
    <w:rsid w:val="004F45A1"/>
    <w:rsid w:val="004F4D91"/>
    <w:rsid w:val="004F582C"/>
    <w:rsid w:val="004F58AA"/>
    <w:rsid w:val="004F6797"/>
    <w:rsid w:val="004F7E0F"/>
    <w:rsid w:val="00500082"/>
    <w:rsid w:val="00500DD4"/>
    <w:rsid w:val="00501BDF"/>
    <w:rsid w:val="00501EA9"/>
    <w:rsid w:val="005038C8"/>
    <w:rsid w:val="0050408B"/>
    <w:rsid w:val="0050594C"/>
    <w:rsid w:val="005067AA"/>
    <w:rsid w:val="005072A5"/>
    <w:rsid w:val="00507655"/>
    <w:rsid w:val="00510608"/>
    <w:rsid w:val="005123AB"/>
    <w:rsid w:val="00512649"/>
    <w:rsid w:val="00512E09"/>
    <w:rsid w:val="00513022"/>
    <w:rsid w:val="00513D15"/>
    <w:rsid w:val="00515633"/>
    <w:rsid w:val="0051581B"/>
    <w:rsid w:val="00516290"/>
    <w:rsid w:val="0051662D"/>
    <w:rsid w:val="00517393"/>
    <w:rsid w:val="00517A6A"/>
    <w:rsid w:val="00520939"/>
    <w:rsid w:val="00520ADF"/>
    <w:rsid w:val="005229C7"/>
    <w:rsid w:val="00523A4B"/>
    <w:rsid w:val="00524881"/>
    <w:rsid w:val="00524B4E"/>
    <w:rsid w:val="00525620"/>
    <w:rsid w:val="00527E1C"/>
    <w:rsid w:val="00530F91"/>
    <w:rsid w:val="00532269"/>
    <w:rsid w:val="00532606"/>
    <w:rsid w:val="00532890"/>
    <w:rsid w:val="0053295D"/>
    <w:rsid w:val="005334EE"/>
    <w:rsid w:val="0053489E"/>
    <w:rsid w:val="00534922"/>
    <w:rsid w:val="00534FDC"/>
    <w:rsid w:val="00537183"/>
    <w:rsid w:val="005371F1"/>
    <w:rsid w:val="00537A1D"/>
    <w:rsid w:val="00540240"/>
    <w:rsid w:val="00540723"/>
    <w:rsid w:val="005411D2"/>
    <w:rsid w:val="00541284"/>
    <w:rsid w:val="00542050"/>
    <w:rsid w:val="005420E8"/>
    <w:rsid w:val="005425AA"/>
    <w:rsid w:val="00543D04"/>
    <w:rsid w:val="00544AF4"/>
    <w:rsid w:val="00545620"/>
    <w:rsid w:val="00545D0E"/>
    <w:rsid w:val="005461C0"/>
    <w:rsid w:val="005473E6"/>
    <w:rsid w:val="00550806"/>
    <w:rsid w:val="00550EF6"/>
    <w:rsid w:val="00550F66"/>
    <w:rsid w:val="00551455"/>
    <w:rsid w:val="0055315B"/>
    <w:rsid w:val="005532F0"/>
    <w:rsid w:val="00553648"/>
    <w:rsid w:val="00553F47"/>
    <w:rsid w:val="00554570"/>
    <w:rsid w:val="00554BE3"/>
    <w:rsid w:val="00555535"/>
    <w:rsid w:val="00555E3E"/>
    <w:rsid w:val="00556590"/>
    <w:rsid w:val="00557EB9"/>
    <w:rsid w:val="00563856"/>
    <w:rsid w:val="0056426E"/>
    <w:rsid w:val="00565ABE"/>
    <w:rsid w:val="00566425"/>
    <w:rsid w:val="00566828"/>
    <w:rsid w:val="00566848"/>
    <w:rsid w:val="005702B4"/>
    <w:rsid w:val="00570434"/>
    <w:rsid w:val="0057073D"/>
    <w:rsid w:val="00571E3D"/>
    <w:rsid w:val="005725F6"/>
    <w:rsid w:val="00574CFC"/>
    <w:rsid w:val="005753F2"/>
    <w:rsid w:val="00575A62"/>
    <w:rsid w:val="0057610B"/>
    <w:rsid w:val="005763BD"/>
    <w:rsid w:val="005768C5"/>
    <w:rsid w:val="005768F2"/>
    <w:rsid w:val="00577040"/>
    <w:rsid w:val="00580014"/>
    <w:rsid w:val="0058133A"/>
    <w:rsid w:val="00581519"/>
    <w:rsid w:val="0058295B"/>
    <w:rsid w:val="00583E6E"/>
    <w:rsid w:val="005844DD"/>
    <w:rsid w:val="00587D10"/>
    <w:rsid w:val="00590E8D"/>
    <w:rsid w:val="00592E78"/>
    <w:rsid w:val="005931C2"/>
    <w:rsid w:val="00593D8C"/>
    <w:rsid w:val="00595DDC"/>
    <w:rsid w:val="00595FE9"/>
    <w:rsid w:val="005961BC"/>
    <w:rsid w:val="00597BA9"/>
    <w:rsid w:val="005A2F4A"/>
    <w:rsid w:val="005A4B60"/>
    <w:rsid w:val="005A6B2A"/>
    <w:rsid w:val="005B0B47"/>
    <w:rsid w:val="005B0B97"/>
    <w:rsid w:val="005B1681"/>
    <w:rsid w:val="005B21FC"/>
    <w:rsid w:val="005B2A68"/>
    <w:rsid w:val="005B3AF6"/>
    <w:rsid w:val="005B46CE"/>
    <w:rsid w:val="005B689A"/>
    <w:rsid w:val="005B7C49"/>
    <w:rsid w:val="005C03D3"/>
    <w:rsid w:val="005C0624"/>
    <w:rsid w:val="005C11D8"/>
    <w:rsid w:val="005C21E0"/>
    <w:rsid w:val="005C3D27"/>
    <w:rsid w:val="005C46D5"/>
    <w:rsid w:val="005C5E8D"/>
    <w:rsid w:val="005C6D45"/>
    <w:rsid w:val="005C6DF3"/>
    <w:rsid w:val="005C7481"/>
    <w:rsid w:val="005D0DDE"/>
    <w:rsid w:val="005D2BC5"/>
    <w:rsid w:val="005D3118"/>
    <w:rsid w:val="005D418F"/>
    <w:rsid w:val="005D564B"/>
    <w:rsid w:val="005D56F1"/>
    <w:rsid w:val="005D57EB"/>
    <w:rsid w:val="005D653E"/>
    <w:rsid w:val="005D6F10"/>
    <w:rsid w:val="005D76C4"/>
    <w:rsid w:val="005D78BA"/>
    <w:rsid w:val="005E0375"/>
    <w:rsid w:val="005E039D"/>
    <w:rsid w:val="005E0ECC"/>
    <w:rsid w:val="005E189A"/>
    <w:rsid w:val="005E2645"/>
    <w:rsid w:val="005E27AA"/>
    <w:rsid w:val="005E34A3"/>
    <w:rsid w:val="005E4392"/>
    <w:rsid w:val="005E44DB"/>
    <w:rsid w:val="005E5A38"/>
    <w:rsid w:val="005E6893"/>
    <w:rsid w:val="005E7E0E"/>
    <w:rsid w:val="005F02FA"/>
    <w:rsid w:val="005F0601"/>
    <w:rsid w:val="005F1C4D"/>
    <w:rsid w:val="005F1E81"/>
    <w:rsid w:val="005F6C56"/>
    <w:rsid w:val="005F72FF"/>
    <w:rsid w:val="005F7B27"/>
    <w:rsid w:val="00600352"/>
    <w:rsid w:val="0060162D"/>
    <w:rsid w:val="006025F0"/>
    <w:rsid w:val="0060518D"/>
    <w:rsid w:val="00605BC4"/>
    <w:rsid w:val="006069F4"/>
    <w:rsid w:val="00606E20"/>
    <w:rsid w:val="00606F5E"/>
    <w:rsid w:val="00610433"/>
    <w:rsid w:val="00610B2C"/>
    <w:rsid w:val="0061103D"/>
    <w:rsid w:val="00613422"/>
    <w:rsid w:val="006141B8"/>
    <w:rsid w:val="006163F4"/>
    <w:rsid w:val="00620572"/>
    <w:rsid w:val="0062200A"/>
    <w:rsid w:val="00622A05"/>
    <w:rsid w:val="0062308F"/>
    <w:rsid w:val="00623C8F"/>
    <w:rsid w:val="00625022"/>
    <w:rsid w:val="00625FF9"/>
    <w:rsid w:val="0062714C"/>
    <w:rsid w:val="00627191"/>
    <w:rsid w:val="006310BB"/>
    <w:rsid w:val="006312D6"/>
    <w:rsid w:val="00633211"/>
    <w:rsid w:val="006350BE"/>
    <w:rsid w:val="00635E07"/>
    <w:rsid w:val="00636450"/>
    <w:rsid w:val="00636A49"/>
    <w:rsid w:val="00636F95"/>
    <w:rsid w:val="0063757D"/>
    <w:rsid w:val="00640C4C"/>
    <w:rsid w:val="0064112A"/>
    <w:rsid w:val="006420C1"/>
    <w:rsid w:val="006423BE"/>
    <w:rsid w:val="006425D7"/>
    <w:rsid w:val="00643779"/>
    <w:rsid w:val="00644771"/>
    <w:rsid w:val="00645399"/>
    <w:rsid w:val="00646366"/>
    <w:rsid w:val="0064657E"/>
    <w:rsid w:val="006465BA"/>
    <w:rsid w:val="00646740"/>
    <w:rsid w:val="00646EF2"/>
    <w:rsid w:val="00647DEA"/>
    <w:rsid w:val="00651571"/>
    <w:rsid w:val="00651650"/>
    <w:rsid w:val="006519E9"/>
    <w:rsid w:val="0065291C"/>
    <w:rsid w:val="00652E5B"/>
    <w:rsid w:val="00654B2F"/>
    <w:rsid w:val="00654DC7"/>
    <w:rsid w:val="00655434"/>
    <w:rsid w:val="00655FA5"/>
    <w:rsid w:val="00656510"/>
    <w:rsid w:val="00656AB9"/>
    <w:rsid w:val="006573E7"/>
    <w:rsid w:val="00660648"/>
    <w:rsid w:val="00660744"/>
    <w:rsid w:val="00664C1F"/>
    <w:rsid w:val="006652D8"/>
    <w:rsid w:val="00665776"/>
    <w:rsid w:val="00665B32"/>
    <w:rsid w:val="0066629D"/>
    <w:rsid w:val="00666C20"/>
    <w:rsid w:val="00667850"/>
    <w:rsid w:val="00667864"/>
    <w:rsid w:val="00667C99"/>
    <w:rsid w:val="00671997"/>
    <w:rsid w:val="006727F2"/>
    <w:rsid w:val="00672D68"/>
    <w:rsid w:val="00672EBB"/>
    <w:rsid w:val="00672F0D"/>
    <w:rsid w:val="006733AE"/>
    <w:rsid w:val="00673B95"/>
    <w:rsid w:val="00673F09"/>
    <w:rsid w:val="006740A9"/>
    <w:rsid w:val="0067422A"/>
    <w:rsid w:val="00674577"/>
    <w:rsid w:val="00675A7B"/>
    <w:rsid w:val="00675B58"/>
    <w:rsid w:val="006772D6"/>
    <w:rsid w:val="0068051C"/>
    <w:rsid w:val="00680F6A"/>
    <w:rsid w:val="00681113"/>
    <w:rsid w:val="0068211D"/>
    <w:rsid w:val="006827BF"/>
    <w:rsid w:val="0068389A"/>
    <w:rsid w:val="006838D9"/>
    <w:rsid w:val="00683F32"/>
    <w:rsid w:val="00685396"/>
    <w:rsid w:val="00685EBB"/>
    <w:rsid w:val="0068732D"/>
    <w:rsid w:val="00687758"/>
    <w:rsid w:val="00687905"/>
    <w:rsid w:val="00690E4B"/>
    <w:rsid w:val="0069149B"/>
    <w:rsid w:val="00691781"/>
    <w:rsid w:val="00693CD5"/>
    <w:rsid w:val="00693CDD"/>
    <w:rsid w:val="0069417F"/>
    <w:rsid w:val="00694E8F"/>
    <w:rsid w:val="0069709A"/>
    <w:rsid w:val="00697554"/>
    <w:rsid w:val="00697608"/>
    <w:rsid w:val="00697B5F"/>
    <w:rsid w:val="00697C3F"/>
    <w:rsid w:val="006A185B"/>
    <w:rsid w:val="006A1871"/>
    <w:rsid w:val="006A23DA"/>
    <w:rsid w:val="006A43B1"/>
    <w:rsid w:val="006A57ED"/>
    <w:rsid w:val="006A5A80"/>
    <w:rsid w:val="006A61E6"/>
    <w:rsid w:val="006A6239"/>
    <w:rsid w:val="006A6474"/>
    <w:rsid w:val="006A6A62"/>
    <w:rsid w:val="006A7A56"/>
    <w:rsid w:val="006B05FC"/>
    <w:rsid w:val="006B0A6E"/>
    <w:rsid w:val="006B0E93"/>
    <w:rsid w:val="006B144F"/>
    <w:rsid w:val="006B251B"/>
    <w:rsid w:val="006B26F1"/>
    <w:rsid w:val="006B2732"/>
    <w:rsid w:val="006B598B"/>
    <w:rsid w:val="006B5D41"/>
    <w:rsid w:val="006B760B"/>
    <w:rsid w:val="006C0186"/>
    <w:rsid w:val="006C0C12"/>
    <w:rsid w:val="006C1B88"/>
    <w:rsid w:val="006C1EE4"/>
    <w:rsid w:val="006C27BC"/>
    <w:rsid w:val="006C2EDB"/>
    <w:rsid w:val="006C46E1"/>
    <w:rsid w:val="006C4E99"/>
    <w:rsid w:val="006C4F45"/>
    <w:rsid w:val="006C5DDE"/>
    <w:rsid w:val="006C6AAA"/>
    <w:rsid w:val="006C7D2E"/>
    <w:rsid w:val="006C7E89"/>
    <w:rsid w:val="006D20A5"/>
    <w:rsid w:val="006D53EA"/>
    <w:rsid w:val="006D5675"/>
    <w:rsid w:val="006D5B1E"/>
    <w:rsid w:val="006D72E8"/>
    <w:rsid w:val="006D7509"/>
    <w:rsid w:val="006D75E1"/>
    <w:rsid w:val="006E0020"/>
    <w:rsid w:val="006E166C"/>
    <w:rsid w:val="006E1737"/>
    <w:rsid w:val="006E2216"/>
    <w:rsid w:val="006E232C"/>
    <w:rsid w:val="006E3CDF"/>
    <w:rsid w:val="006E450B"/>
    <w:rsid w:val="006E512F"/>
    <w:rsid w:val="006E5AD1"/>
    <w:rsid w:val="006E5BEE"/>
    <w:rsid w:val="006E6B51"/>
    <w:rsid w:val="006E6E7A"/>
    <w:rsid w:val="006E757C"/>
    <w:rsid w:val="006F00F6"/>
    <w:rsid w:val="006F0617"/>
    <w:rsid w:val="006F16F8"/>
    <w:rsid w:val="006F1C73"/>
    <w:rsid w:val="006F22E3"/>
    <w:rsid w:val="006F29BF"/>
    <w:rsid w:val="006F4463"/>
    <w:rsid w:val="006F4E6C"/>
    <w:rsid w:val="006F507E"/>
    <w:rsid w:val="006F54F4"/>
    <w:rsid w:val="006F6D81"/>
    <w:rsid w:val="00700F97"/>
    <w:rsid w:val="0070135E"/>
    <w:rsid w:val="00701991"/>
    <w:rsid w:val="0070364E"/>
    <w:rsid w:val="00703EC1"/>
    <w:rsid w:val="00704DEF"/>
    <w:rsid w:val="00706D5B"/>
    <w:rsid w:val="00711E96"/>
    <w:rsid w:val="00712A49"/>
    <w:rsid w:val="00712BA9"/>
    <w:rsid w:val="00712CCF"/>
    <w:rsid w:val="00712FAD"/>
    <w:rsid w:val="007149D5"/>
    <w:rsid w:val="00714B49"/>
    <w:rsid w:val="00714C57"/>
    <w:rsid w:val="00716382"/>
    <w:rsid w:val="00716713"/>
    <w:rsid w:val="00716B99"/>
    <w:rsid w:val="00717DAF"/>
    <w:rsid w:val="00721291"/>
    <w:rsid w:val="00721662"/>
    <w:rsid w:val="00721995"/>
    <w:rsid w:val="007238A9"/>
    <w:rsid w:val="0072395B"/>
    <w:rsid w:val="00723CDA"/>
    <w:rsid w:val="00723EA0"/>
    <w:rsid w:val="007242F6"/>
    <w:rsid w:val="00724366"/>
    <w:rsid w:val="00724615"/>
    <w:rsid w:val="00724E92"/>
    <w:rsid w:val="007257CD"/>
    <w:rsid w:val="00727A73"/>
    <w:rsid w:val="00727C66"/>
    <w:rsid w:val="00731718"/>
    <w:rsid w:val="00731F75"/>
    <w:rsid w:val="007333A2"/>
    <w:rsid w:val="0073525A"/>
    <w:rsid w:val="007362CC"/>
    <w:rsid w:val="007374D6"/>
    <w:rsid w:val="00740C6B"/>
    <w:rsid w:val="0074294E"/>
    <w:rsid w:val="00742F63"/>
    <w:rsid w:val="00743239"/>
    <w:rsid w:val="00743D11"/>
    <w:rsid w:val="007448A0"/>
    <w:rsid w:val="00745635"/>
    <w:rsid w:val="00745D99"/>
    <w:rsid w:val="00745EFC"/>
    <w:rsid w:val="007462AD"/>
    <w:rsid w:val="00746750"/>
    <w:rsid w:val="0074735F"/>
    <w:rsid w:val="00750699"/>
    <w:rsid w:val="00751C78"/>
    <w:rsid w:val="007526A5"/>
    <w:rsid w:val="00753FEB"/>
    <w:rsid w:val="0075615D"/>
    <w:rsid w:val="0075637F"/>
    <w:rsid w:val="00756FC7"/>
    <w:rsid w:val="00760995"/>
    <w:rsid w:val="00760A40"/>
    <w:rsid w:val="00760E9B"/>
    <w:rsid w:val="00760F13"/>
    <w:rsid w:val="007611AF"/>
    <w:rsid w:val="00761913"/>
    <w:rsid w:val="00762780"/>
    <w:rsid w:val="0076309D"/>
    <w:rsid w:val="007642B0"/>
    <w:rsid w:val="00764367"/>
    <w:rsid w:val="00764C8F"/>
    <w:rsid w:val="007669B5"/>
    <w:rsid w:val="00767097"/>
    <w:rsid w:val="00771A25"/>
    <w:rsid w:val="00772248"/>
    <w:rsid w:val="00773225"/>
    <w:rsid w:val="00774F2E"/>
    <w:rsid w:val="00776198"/>
    <w:rsid w:val="007769D3"/>
    <w:rsid w:val="007774DB"/>
    <w:rsid w:val="00780C81"/>
    <w:rsid w:val="00781891"/>
    <w:rsid w:val="007830DD"/>
    <w:rsid w:val="007835E0"/>
    <w:rsid w:val="00783616"/>
    <w:rsid w:val="007838D0"/>
    <w:rsid w:val="007840AA"/>
    <w:rsid w:val="007842B1"/>
    <w:rsid w:val="00784495"/>
    <w:rsid w:val="00784CAA"/>
    <w:rsid w:val="0078533E"/>
    <w:rsid w:val="007853CD"/>
    <w:rsid w:val="00785ADC"/>
    <w:rsid w:val="00785CA1"/>
    <w:rsid w:val="00787049"/>
    <w:rsid w:val="00787769"/>
    <w:rsid w:val="00790981"/>
    <w:rsid w:val="00791C19"/>
    <w:rsid w:val="00792937"/>
    <w:rsid w:val="00792D09"/>
    <w:rsid w:val="00794E43"/>
    <w:rsid w:val="0079510B"/>
    <w:rsid w:val="0079510F"/>
    <w:rsid w:val="00795908"/>
    <w:rsid w:val="00797342"/>
    <w:rsid w:val="007975F4"/>
    <w:rsid w:val="007A0997"/>
    <w:rsid w:val="007A1BBE"/>
    <w:rsid w:val="007A1E46"/>
    <w:rsid w:val="007A21A6"/>
    <w:rsid w:val="007A2FA4"/>
    <w:rsid w:val="007A37C3"/>
    <w:rsid w:val="007A3D73"/>
    <w:rsid w:val="007A54BE"/>
    <w:rsid w:val="007A5D9C"/>
    <w:rsid w:val="007A698A"/>
    <w:rsid w:val="007B0D0F"/>
    <w:rsid w:val="007B1339"/>
    <w:rsid w:val="007B1617"/>
    <w:rsid w:val="007B2FCB"/>
    <w:rsid w:val="007B3C76"/>
    <w:rsid w:val="007B5808"/>
    <w:rsid w:val="007B66C5"/>
    <w:rsid w:val="007B6E57"/>
    <w:rsid w:val="007C0B0D"/>
    <w:rsid w:val="007C0BBB"/>
    <w:rsid w:val="007C1867"/>
    <w:rsid w:val="007C2935"/>
    <w:rsid w:val="007C3F8E"/>
    <w:rsid w:val="007C4314"/>
    <w:rsid w:val="007C4495"/>
    <w:rsid w:val="007C4B65"/>
    <w:rsid w:val="007C5120"/>
    <w:rsid w:val="007C643B"/>
    <w:rsid w:val="007C69DC"/>
    <w:rsid w:val="007C6C9C"/>
    <w:rsid w:val="007C791F"/>
    <w:rsid w:val="007C7D77"/>
    <w:rsid w:val="007D0289"/>
    <w:rsid w:val="007D082E"/>
    <w:rsid w:val="007D159C"/>
    <w:rsid w:val="007D28E7"/>
    <w:rsid w:val="007D2B9F"/>
    <w:rsid w:val="007D2F31"/>
    <w:rsid w:val="007D381F"/>
    <w:rsid w:val="007D3E7F"/>
    <w:rsid w:val="007D47E9"/>
    <w:rsid w:val="007D4E92"/>
    <w:rsid w:val="007D579F"/>
    <w:rsid w:val="007D5C73"/>
    <w:rsid w:val="007D5E52"/>
    <w:rsid w:val="007D62FF"/>
    <w:rsid w:val="007D6809"/>
    <w:rsid w:val="007E0401"/>
    <w:rsid w:val="007E0FB6"/>
    <w:rsid w:val="007E210E"/>
    <w:rsid w:val="007E28F1"/>
    <w:rsid w:val="007E2C8C"/>
    <w:rsid w:val="007E30E8"/>
    <w:rsid w:val="007E36C6"/>
    <w:rsid w:val="007E37D8"/>
    <w:rsid w:val="007E3CC3"/>
    <w:rsid w:val="007E4B7D"/>
    <w:rsid w:val="007E4E99"/>
    <w:rsid w:val="007E51B3"/>
    <w:rsid w:val="007E5E2D"/>
    <w:rsid w:val="007E79BD"/>
    <w:rsid w:val="007E7F09"/>
    <w:rsid w:val="007F045A"/>
    <w:rsid w:val="007F0507"/>
    <w:rsid w:val="007F127B"/>
    <w:rsid w:val="007F1AEB"/>
    <w:rsid w:val="007F1F2E"/>
    <w:rsid w:val="007F2B4D"/>
    <w:rsid w:val="007F2C0D"/>
    <w:rsid w:val="007F2DA7"/>
    <w:rsid w:val="007F3386"/>
    <w:rsid w:val="007F3521"/>
    <w:rsid w:val="007F3646"/>
    <w:rsid w:val="007F42B0"/>
    <w:rsid w:val="007F4802"/>
    <w:rsid w:val="007F49AB"/>
    <w:rsid w:val="007F5D57"/>
    <w:rsid w:val="007F6295"/>
    <w:rsid w:val="007F6379"/>
    <w:rsid w:val="007F67A0"/>
    <w:rsid w:val="007F7537"/>
    <w:rsid w:val="00801F11"/>
    <w:rsid w:val="0080217E"/>
    <w:rsid w:val="00802264"/>
    <w:rsid w:val="0080488F"/>
    <w:rsid w:val="008053B6"/>
    <w:rsid w:val="00805696"/>
    <w:rsid w:val="008058FC"/>
    <w:rsid w:val="00806251"/>
    <w:rsid w:val="008064AE"/>
    <w:rsid w:val="00806ADB"/>
    <w:rsid w:val="00806C67"/>
    <w:rsid w:val="00807013"/>
    <w:rsid w:val="00807735"/>
    <w:rsid w:val="0080790C"/>
    <w:rsid w:val="00810559"/>
    <w:rsid w:val="00810E16"/>
    <w:rsid w:val="00810EDC"/>
    <w:rsid w:val="00811572"/>
    <w:rsid w:val="00813FED"/>
    <w:rsid w:val="00814202"/>
    <w:rsid w:val="00815EB3"/>
    <w:rsid w:val="00815F16"/>
    <w:rsid w:val="0081680C"/>
    <w:rsid w:val="00817247"/>
    <w:rsid w:val="00817602"/>
    <w:rsid w:val="00820F5D"/>
    <w:rsid w:val="0082164B"/>
    <w:rsid w:val="00821862"/>
    <w:rsid w:val="00821ECF"/>
    <w:rsid w:val="008220D4"/>
    <w:rsid w:val="00822EAD"/>
    <w:rsid w:val="00823A87"/>
    <w:rsid w:val="00823EFE"/>
    <w:rsid w:val="0082432C"/>
    <w:rsid w:val="008252D2"/>
    <w:rsid w:val="00825638"/>
    <w:rsid w:val="00825D4C"/>
    <w:rsid w:val="00826DCB"/>
    <w:rsid w:val="00830BDA"/>
    <w:rsid w:val="00830BFE"/>
    <w:rsid w:val="008320BA"/>
    <w:rsid w:val="00832508"/>
    <w:rsid w:val="008328A4"/>
    <w:rsid w:val="008328DA"/>
    <w:rsid w:val="00832ACF"/>
    <w:rsid w:val="00833313"/>
    <w:rsid w:val="008340B7"/>
    <w:rsid w:val="00834F0B"/>
    <w:rsid w:val="0083576D"/>
    <w:rsid w:val="0083596B"/>
    <w:rsid w:val="008366C5"/>
    <w:rsid w:val="00836FF0"/>
    <w:rsid w:val="0083739F"/>
    <w:rsid w:val="00837F09"/>
    <w:rsid w:val="008422D9"/>
    <w:rsid w:val="0084595C"/>
    <w:rsid w:val="00847B16"/>
    <w:rsid w:val="00851448"/>
    <w:rsid w:val="008517BA"/>
    <w:rsid w:val="00851B35"/>
    <w:rsid w:val="00852878"/>
    <w:rsid w:val="00853ED1"/>
    <w:rsid w:val="00854AB5"/>
    <w:rsid w:val="00854FFC"/>
    <w:rsid w:val="00857B0D"/>
    <w:rsid w:val="00860126"/>
    <w:rsid w:val="00860170"/>
    <w:rsid w:val="00860FF8"/>
    <w:rsid w:val="0086131C"/>
    <w:rsid w:val="0086174F"/>
    <w:rsid w:val="00861CAC"/>
    <w:rsid w:val="0086213A"/>
    <w:rsid w:val="00862C22"/>
    <w:rsid w:val="00862EE1"/>
    <w:rsid w:val="008649F7"/>
    <w:rsid w:val="00867318"/>
    <w:rsid w:val="00867495"/>
    <w:rsid w:val="008678F5"/>
    <w:rsid w:val="008705F3"/>
    <w:rsid w:val="00870D39"/>
    <w:rsid w:val="00870E93"/>
    <w:rsid w:val="00871C57"/>
    <w:rsid w:val="008723B7"/>
    <w:rsid w:val="008723EF"/>
    <w:rsid w:val="00872504"/>
    <w:rsid w:val="008725E6"/>
    <w:rsid w:val="00872BA2"/>
    <w:rsid w:val="00873637"/>
    <w:rsid w:val="008749FF"/>
    <w:rsid w:val="00875FF1"/>
    <w:rsid w:val="00876158"/>
    <w:rsid w:val="0087694C"/>
    <w:rsid w:val="00876A31"/>
    <w:rsid w:val="00880092"/>
    <w:rsid w:val="008801C3"/>
    <w:rsid w:val="00880BEC"/>
    <w:rsid w:val="00882C09"/>
    <w:rsid w:val="008830A2"/>
    <w:rsid w:val="00883A8E"/>
    <w:rsid w:val="00883DCC"/>
    <w:rsid w:val="00883E26"/>
    <w:rsid w:val="0088506D"/>
    <w:rsid w:val="008851D0"/>
    <w:rsid w:val="008856EB"/>
    <w:rsid w:val="00885E6D"/>
    <w:rsid w:val="00886152"/>
    <w:rsid w:val="0088758D"/>
    <w:rsid w:val="00890353"/>
    <w:rsid w:val="0089073E"/>
    <w:rsid w:val="00892C09"/>
    <w:rsid w:val="0089401F"/>
    <w:rsid w:val="00894A78"/>
    <w:rsid w:val="008957D5"/>
    <w:rsid w:val="00895F9B"/>
    <w:rsid w:val="0089660F"/>
    <w:rsid w:val="008973D5"/>
    <w:rsid w:val="008A0800"/>
    <w:rsid w:val="008A0C4A"/>
    <w:rsid w:val="008A1BBB"/>
    <w:rsid w:val="008A20FD"/>
    <w:rsid w:val="008A2151"/>
    <w:rsid w:val="008A2ECE"/>
    <w:rsid w:val="008A4F2D"/>
    <w:rsid w:val="008A532A"/>
    <w:rsid w:val="008A64D2"/>
    <w:rsid w:val="008A7684"/>
    <w:rsid w:val="008A7D22"/>
    <w:rsid w:val="008B025C"/>
    <w:rsid w:val="008B0C34"/>
    <w:rsid w:val="008B1C48"/>
    <w:rsid w:val="008B2428"/>
    <w:rsid w:val="008B2CED"/>
    <w:rsid w:val="008B54FF"/>
    <w:rsid w:val="008B5642"/>
    <w:rsid w:val="008B5701"/>
    <w:rsid w:val="008B7C08"/>
    <w:rsid w:val="008C007F"/>
    <w:rsid w:val="008C1299"/>
    <w:rsid w:val="008C143B"/>
    <w:rsid w:val="008C1B2F"/>
    <w:rsid w:val="008C236C"/>
    <w:rsid w:val="008C3422"/>
    <w:rsid w:val="008C377F"/>
    <w:rsid w:val="008C3A3C"/>
    <w:rsid w:val="008C3E30"/>
    <w:rsid w:val="008C49BC"/>
    <w:rsid w:val="008C5671"/>
    <w:rsid w:val="008C5BC8"/>
    <w:rsid w:val="008C6BF8"/>
    <w:rsid w:val="008C6E61"/>
    <w:rsid w:val="008D253A"/>
    <w:rsid w:val="008D364D"/>
    <w:rsid w:val="008D3921"/>
    <w:rsid w:val="008D56A3"/>
    <w:rsid w:val="008D5DC4"/>
    <w:rsid w:val="008D742F"/>
    <w:rsid w:val="008E29C3"/>
    <w:rsid w:val="008E2CC8"/>
    <w:rsid w:val="008E342C"/>
    <w:rsid w:val="008E4439"/>
    <w:rsid w:val="008E5794"/>
    <w:rsid w:val="008E5A00"/>
    <w:rsid w:val="008E64AA"/>
    <w:rsid w:val="008E650F"/>
    <w:rsid w:val="008E68F7"/>
    <w:rsid w:val="008E7D49"/>
    <w:rsid w:val="008E7F10"/>
    <w:rsid w:val="008F0DE5"/>
    <w:rsid w:val="008F13F8"/>
    <w:rsid w:val="008F26ED"/>
    <w:rsid w:val="008F2788"/>
    <w:rsid w:val="008F3C66"/>
    <w:rsid w:val="008F4054"/>
    <w:rsid w:val="008F4BA6"/>
    <w:rsid w:val="008F5E8A"/>
    <w:rsid w:val="0090128E"/>
    <w:rsid w:val="0090170F"/>
    <w:rsid w:val="00902A27"/>
    <w:rsid w:val="009058CA"/>
    <w:rsid w:val="009069BE"/>
    <w:rsid w:val="00906A1C"/>
    <w:rsid w:val="009070C1"/>
    <w:rsid w:val="00907306"/>
    <w:rsid w:val="00910C5A"/>
    <w:rsid w:val="009135BE"/>
    <w:rsid w:val="00913660"/>
    <w:rsid w:val="00914A04"/>
    <w:rsid w:val="009150FA"/>
    <w:rsid w:val="009154AF"/>
    <w:rsid w:val="00915FB3"/>
    <w:rsid w:val="00916C20"/>
    <w:rsid w:val="00917704"/>
    <w:rsid w:val="00920C71"/>
    <w:rsid w:val="009216CC"/>
    <w:rsid w:val="009217EA"/>
    <w:rsid w:val="00921B67"/>
    <w:rsid w:val="009245B9"/>
    <w:rsid w:val="009259A9"/>
    <w:rsid w:val="009274B0"/>
    <w:rsid w:val="00927A14"/>
    <w:rsid w:val="00930C67"/>
    <w:rsid w:val="00931981"/>
    <w:rsid w:val="00932637"/>
    <w:rsid w:val="00934E54"/>
    <w:rsid w:val="0093604E"/>
    <w:rsid w:val="00936559"/>
    <w:rsid w:val="00936CD6"/>
    <w:rsid w:val="0094012A"/>
    <w:rsid w:val="00940DBB"/>
    <w:rsid w:val="00941EFF"/>
    <w:rsid w:val="009430E4"/>
    <w:rsid w:val="009432F4"/>
    <w:rsid w:val="00944AD8"/>
    <w:rsid w:val="00945D2D"/>
    <w:rsid w:val="00946B50"/>
    <w:rsid w:val="00946F02"/>
    <w:rsid w:val="0094748B"/>
    <w:rsid w:val="009478D9"/>
    <w:rsid w:val="00950149"/>
    <w:rsid w:val="00950366"/>
    <w:rsid w:val="00951819"/>
    <w:rsid w:val="00951C6D"/>
    <w:rsid w:val="009521D6"/>
    <w:rsid w:val="00953185"/>
    <w:rsid w:val="0095356D"/>
    <w:rsid w:val="0095369F"/>
    <w:rsid w:val="00953F00"/>
    <w:rsid w:val="009577F3"/>
    <w:rsid w:val="0096029F"/>
    <w:rsid w:val="00960B2F"/>
    <w:rsid w:val="00960F45"/>
    <w:rsid w:val="009623F9"/>
    <w:rsid w:val="009628DF"/>
    <w:rsid w:val="00963AB5"/>
    <w:rsid w:val="00963BC4"/>
    <w:rsid w:val="00963D89"/>
    <w:rsid w:val="0096448E"/>
    <w:rsid w:val="00966951"/>
    <w:rsid w:val="009702D0"/>
    <w:rsid w:val="00970698"/>
    <w:rsid w:val="009724C4"/>
    <w:rsid w:val="00972EC4"/>
    <w:rsid w:val="009736E2"/>
    <w:rsid w:val="00974153"/>
    <w:rsid w:val="00974736"/>
    <w:rsid w:val="009752D3"/>
    <w:rsid w:val="009753D3"/>
    <w:rsid w:val="009769D0"/>
    <w:rsid w:val="009772D6"/>
    <w:rsid w:val="00977496"/>
    <w:rsid w:val="00977C98"/>
    <w:rsid w:val="009802DC"/>
    <w:rsid w:val="009814C9"/>
    <w:rsid w:val="00981766"/>
    <w:rsid w:val="00982693"/>
    <w:rsid w:val="009827F6"/>
    <w:rsid w:val="009828C0"/>
    <w:rsid w:val="00982B15"/>
    <w:rsid w:val="009857F9"/>
    <w:rsid w:val="00986388"/>
    <w:rsid w:val="009869F2"/>
    <w:rsid w:val="0098718D"/>
    <w:rsid w:val="009903B4"/>
    <w:rsid w:val="00990493"/>
    <w:rsid w:val="00990BD2"/>
    <w:rsid w:val="009915ED"/>
    <w:rsid w:val="00991E52"/>
    <w:rsid w:val="0099316E"/>
    <w:rsid w:val="00993A96"/>
    <w:rsid w:val="00993D93"/>
    <w:rsid w:val="00994846"/>
    <w:rsid w:val="00994FD5"/>
    <w:rsid w:val="00995387"/>
    <w:rsid w:val="00995AEB"/>
    <w:rsid w:val="00996D34"/>
    <w:rsid w:val="009971BF"/>
    <w:rsid w:val="0099779E"/>
    <w:rsid w:val="00997F84"/>
    <w:rsid w:val="009A0267"/>
    <w:rsid w:val="009A0556"/>
    <w:rsid w:val="009A0ED0"/>
    <w:rsid w:val="009A30D9"/>
    <w:rsid w:val="009A32A9"/>
    <w:rsid w:val="009A37EB"/>
    <w:rsid w:val="009A3C33"/>
    <w:rsid w:val="009A4102"/>
    <w:rsid w:val="009A54CB"/>
    <w:rsid w:val="009A5509"/>
    <w:rsid w:val="009A570B"/>
    <w:rsid w:val="009A63AB"/>
    <w:rsid w:val="009A6BC6"/>
    <w:rsid w:val="009A769A"/>
    <w:rsid w:val="009A79F3"/>
    <w:rsid w:val="009B0648"/>
    <w:rsid w:val="009B1B52"/>
    <w:rsid w:val="009B1F74"/>
    <w:rsid w:val="009B23C2"/>
    <w:rsid w:val="009B298D"/>
    <w:rsid w:val="009B34B5"/>
    <w:rsid w:val="009B3C48"/>
    <w:rsid w:val="009B44FD"/>
    <w:rsid w:val="009B4B71"/>
    <w:rsid w:val="009B5493"/>
    <w:rsid w:val="009B5698"/>
    <w:rsid w:val="009C03B3"/>
    <w:rsid w:val="009C0FFF"/>
    <w:rsid w:val="009C250F"/>
    <w:rsid w:val="009C301C"/>
    <w:rsid w:val="009C39B0"/>
    <w:rsid w:val="009C5A47"/>
    <w:rsid w:val="009D00A4"/>
    <w:rsid w:val="009D0E8C"/>
    <w:rsid w:val="009D1D82"/>
    <w:rsid w:val="009D2201"/>
    <w:rsid w:val="009D3754"/>
    <w:rsid w:val="009D3D4D"/>
    <w:rsid w:val="009D3E58"/>
    <w:rsid w:val="009D485B"/>
    <w:rsid w:val="009D55D2"/>
    <w:rsid w:val="009D7723"/>
    <w:rsid w:val="009E0A9B"/>
    <w:rsid w:val="009E1933"/>
    <w:rsid w:val="009E2F43"/>
    <w:rsid w:val="009E38F5"/>
    <w:rsid w:val="009E40E6"/>
    <w:rsid w:val="009E4E0A"/>
    <w:rsid w:val="009E6A07"/>
    <w:rsid w:val="009E717C"/>
    <w:rsid w:val="009E71E0"/>
    <w:rsid w:val="009F01F6"/>
    <w:rsid w:val="009F06FD"/>
    <w:rsid w:val="009F0AC5"/>
    <w:rsid w:val="009F0B4A"/>
    <w:rsid w:val="009F1349"/>
    <w:rsid w:val="009F1ED7"/>
    <w:rsid w:val="009F3569"/>
    <w:rsid w:val="009F3A29"/>
    <w:rsid w:val="009F4562"/>
    <w:rsid w:val="009F5ABF"/>
    <w:rsid w:val="009F634A"/>
    <w:rsid w:val="009F774E"/>
    <w:rsid w:val="00A003E9"/>
    <w:rsid w:val="00A00FF3"/>
    <w:rsid w:val="00A01D5B"/>
    <w:rsid w:val="00A01DFD"/>
    <w:rsid w:val="00A01F5A"/>
    <w:rsid w:val="00A01FF8"/>
    <w:rsid w:val="00A0363F"/>
    <w:rsid w:val="00A0485A"/>
    <w:rsid w:val="00A04D73"/>
    <w:rsid w:val="00A059DB"/>
    <w:rsid w:val="00A067C6"/>
    <w:rsid w:val="00A06FD3"/>
    <w:rsid w:val="00A10C5D"/>
    <w:rsid w:val="00A10E1A"/>
    <w:rsid w:val="00A12534"/>
    <w:rsid w:val="00A1284B"/>
    <w:rsid w:val="00A13631"/>
    <w:rsid w:val="00A136CE"/>
    <w:rsid w:val="00A15720"/>
    <w:rsid w:val="00A15EE1"/>
    <w:rsid w:val="00A16D5C"/>
    <w:rsid w:val="00A1755C"/>
    <w:rsid w:val="00A17A87"/>
    <w:rsid w:val="00A20BBC"/>
    <w:rsid w:val="00A21DC8"/>
    <w:rsid w:val="00A220E7"/>
    <w:rsid w:val="00A237F5"/>
    <w:rsid w:val="00A23F43"/>
    <w:rsid w:val="00A25225"/>
    <w:rsid w:val="00A2540E"/>
    <w:rsid w:val="00A259E7"/>
    <w:rsid w:val="00A25B28"/>
    <w:rsid w:val="00A26852"/>
    <w:rsid w:val="00A26D4E"/>
    <w:rsid w:val="00A27150"/>
    <w:rsid w:val="00A27FD5"/>
    <w:rsid w:val="00A30081"/>
    <w:rsid w:val="00A318D2"/>
    <w:rsid w:val="00A324C4"/>
    <w:rsid w:val="00A3358A"/>
    <w:rsid w:val="00A338AF"/>
    <w:rsid w:val="00A34025"/>
    <w:rsid w:val="00A342DF"/>
    <w:rsid w:val="00A357EC"/>
    <w:rsid w:val="00A37EB3"/>
    <w:rsid w:val="00A407A6"/>
    <w:rsid w:val="00A42177"/>
    <w:rsid w:val="00A4224F"/>
    <w:rsid w:val="00A42587"/>
    <w:rsid w:val="00A428AA"/>
    <w:rsid w:val="00A4304B"/>
    <w:rsid w:val="00A43886"/>
    <w:rsid w:val="00A43D40"/>
    <w:rsid w:val="00A4426F"/>
    <w:rsid w:val="00A444FC"/>
    <w:rsid w:val="00A44998"/>
    <w:rsid w:val="00A44F81"/>
    <w:rsid w:val="00A4501C"/>
    <w:rsid w:val="00A46111"/>
    <w:rsid w:val="00A4614E"/>
    <w:rsid w:val="00A50C0B"/>
    <w:rsid w:val="00A528BA"/>
    <w:rsid w:val="00A52D68"/>
    <w:rsid w:val="00A5417B"/>
    <w:rsid w:val="00A5431D"/>
    <w:rsid w:val="00A54750"/>
    <w:rsid w:val="00A54BF7"/>
    <w:rsid w:val="00A54FEF"/>
    <w:rsid w:val="00A550D3"/>
    <w:rsid w:val="00A55FDC"/>
    <w:rsid w:val="00A57A0A"/>
    <w:rsid w:val="00A605C3"/>
    <w:rsid w:val="00A6068A"/>
    <w:rsid w:val="00A61E4B"/>
    <w:rsid w:val="00A62089"/>
    <w:rsid w:val="00A620A0"/>
    <w:rsid w:val="00A62558"/>
    <w:rsid w:val="00A66BBF"/>
    <w:rsid w:val="00A677F0"/>
    <w:rsid w:val="00A708DE"/>
    <w:rsid w:val="00A72318"/>
    <w:rsid w:val="00A72F1C"/>
    <w:rsid w:val="00A72F5F"/>
    <w:rsid w:val="00A73DE3"/>
    <w:rsid w:val="00A74727"/>
    <w:rsid w:val="00A74845"/>
    <w:rsid w:val="00A74BBA"/>
    <w:rsid w:val="00A7505F"/>
    <w:rsid w:val="00A7566D"/>
    <w:rsid w:val="00A75CF8"/>
    <w:rsid w:val="00A76DFF"/>
    <w:rsid w:val="00A805F3"/>
    <w:rsid w:val="00A807CE"/>
    <w:rsid w:val="00A81353"/>
    <w:rsid w:val="00A82126"/>
    <w:rsid w:val="00A82414"/>
    <w:rsid w:val="00A84A84"/>
    <w:rsid w:val="00A84F60"/>
    <w:rsid w:val="00A85171"/>
    <w:rsid w:val="00A85A9E"/>
    <w:rsid w:val="00A85CAF"/>
    <w:rsid w:val="00A86715"/>
    <w:rsid w:val="00A86F78"/>
    <w:rsid w:val="00A87620"/>
    <w:rsid w:val="00A87C97"/>
    <w:rsid w:val="00A90373"/>
    <w:rsid w:val="00A91CAC"/>
    <w:rsid w:val="00A91FB1"/>
    <w:rsid w:val="00A92400"/>
    <w:rsid w:val="00A92B9F"/>
    <w:rsid w:val="00A939DB"/>
    <w:rsid w:val="00A9460B"/>
    <w:rsid w:val="00A95F4D"/>
    <w:rsid w:val="00A96DAA"/>
    <w:rsid w:val="00A9704A"/>
    <w:rsid w:val="00A97CDF"/>
    <w:rsid w:val="00A97CF1"/>
    <w:rsid w:val="00A97DB7"/>
    <w:rsid w:val="00AA038F"/>
    <w:rsid w:val="00AA18BF"/>
    <w:rsid w:val="00AA1A79"/>
    <w:rsid w:val="00AA422A"/>
    <w:rsid w:val="00AA6C31"/>
    <w:rsid w:val="00AA6EC3"/>
    <w:rsid w:val="00AA72D0"/>
    <w:rsid w:val="00AB182E"/>
    <w:rsid w:val="00AB2231"/>
    <w:rsid w:val="00AB2D7C"/>
    <w:rsid w:val="00AB31A5"/>
    <w:rsid w:val="00AB324D"/>
    <w:rsid w:val="00AB472E"/>
    <w:rsid w:val="00AB47C7"/>
    <w:rsid w:val="00AB503E"/>
    <w:rsid w:val="00AB6EEF"/>
    <w:rsid w:val="00AB7734"/>
    <w:rsid w:val="00AB7FFA"/>
    <w:rsid w:val="00AC0EA5"/>
    <w:rsid w:val="00AC19D2"/>
    <w:rsid w:val="00AC2967"/>
    <w:rsid w:val="00AC2AAC"/>
    <w:rsid w:val="00AC2BAB"/>
    <w:rsid w:val="00AC36B7"/>
    <w:rsid w:val="00AC415C"/>
    <w:rsid w:val="00AC58D3"/>
    <w:rsid w:val="00AD1BED"/>
    <w:rsid w:val="00AD544A"/>
    <w:rsid w:val="00AD5830"/>
    <w:rsid w:val="00AD5C90"/>
    <w:rsid w:val="00AD6614"/>
    <w:rsid w:val="00AD6EA5"/>
    <w:rsid w:val="00AE0A14"/>
    <w:rsid w:val="00AE0F67"/>
    <w:rsid w:val="00AE1447"/>
    <w:rsid w:val="00AE19FE"/>
    <w:rsid w:val="00AE1F4A"/>
    <w:rsid w:val="00AE3650"/>
    <w:rsid w:val="00AE4F81"/>
    <w:rsid w:val="00AE5CC2"/>
    <w:rsid w:val="00AE6AD1"/>
    <w:rsid w:val="00AE736D"/>
    <w:rsid w:val="00AE7618"/>
    <w:rsid w:val="00AF002B"/>
    <w:rsid w:val="00AF0538"/>
    <w:rsid w:val="00AF062A"/>
    <w:rsid w:val="00AF15A2"/>
    <w:rsid w:val="00AF1B0A"/>
    <w:rsid w:val="00AF1F16"/>
    <w:rsid w:val="00AF6DCB"/>
    <w:rsid w:val="00AF6F0B"/>
    <w:rsid w:val="00AF741F"/>
    <w:rsid w:val="00B013A6"/>
    <w:rsid w:val="00B028CB"/>
    <w:rsid w:val="00B03C0F"/>
    <w:rsid w:val="00B03F63"/>
    <w:rsid w:val="00B0441E"/>
    <w:rsid w:val="00B046C0"/>
    <w:rsid w:val="00B04824"/>
    <w:rsid w:val="00B049A4"/>
    <w:rsid w:val="00B04B8A"/>
    <w:rsid w:val="00B0598B"/>
    <w:rsid w:val="00B0671B"/>
    <w:rsid w:val="00B071DE"/>
    <w:rsid w:val="00B12678"/>
    <w:rsid w:val="00B12703"/>
    <w:rsid w:val="00B12D97"/>
    <w:rsid w:val="00B2283C"/>
    <w:rsid w:val="00B22A1C"/>
    <w:rsid w:val="00B22CD6"/>
    <w:rsid w:val="00B2374E"/>
    <w:rsid w:val="00B23904"/>
    <w:rsid w:val="00B23BB2"/>
    <w:rsid w:val="00B252DA"/>
    <w:rsid w:val="00B25938"/>
    <w:rsid w:val="00B27203"/>
    <w:rsid w:val="00B343A8"/>
    <w:rsid w:val="00B351FB"/>
    <w:rsid w:val="00B357B0"/>
    <w:rsid w:val="00B35BDE"/>
    <w:rsid w:val="00B35E71"/>
    <w:rsid w:val="00B36884"/>
    <w:rsid w:val="00B36BEF"/>
    <w:rsid w:val="00B36C57"/>
    <w:rsid w:val="00B3783B"/>
    <w:rsid w:val="00B37A5E"/>
    <w:rsid w:val="00B409FD"/>
    <w:rsid w:val="00B418CA"/>
    <w:rsid w:val="00B41C9C"/>
    <w:rsid w:val="00B42C53"/>
    <w:rsid w:val="00B44404"/>
    <w:rsid w:val="00B45D98"/>
    <w:rsid w:val="00B45E7E"/>
    <w:rsid w:val="00B46B23"/>
    <w:rsid w:val="00B476AB"/>
    <w:rsid w:val="00B50C7A"/>
    <w:rsid w:val="00B5243E"/>
    <w:rsid w:val="00B524D7"/>
    <w:rsid w:val="00B52AAD"/>
    <w:rsid w:val="00B54A2E"/>
    <w:rsid w:val="00B57BC0"/>
    <w:rsid w:val="00B624E9"/>
    <w:rsid w:val="00B64DC1"/>
    <w:rsid w:val="00B654A6"/>
    <w:rsid w:val="00B65DDE"/>
    <w:rsid w:val="00B6656D"/>
    <w:rsid w:val="00B709A2"/>
    <w:rsid w:val="00B71D37"/>
    <w:rsid w:val="00B722FC"/>
    <w:rsid w:val="00B73FB8"/>
    <w:rsid w:val="00B75DEB"/>
    <w:rsid w:val="00B76169"/>
    <w:rsid w:val="00B779DD"/>
    <w:rsid w:val="00B802CB"/>
    <w:rsid w:val="00B803C1"/>
    <w:rsid w:val="00B81DD0"/>
    <w:rsid w:val="00B82175"/>
    <w:rsid w:val="00B829C0"/>
    <w:rsid w:val="00B82A95"/>
    <w:rsid w:val="00B82B26"/>
    <w:rsid w:val="00B83685"/>
    <w:rsid w:val="00B84785"/>
    <w:rsid w:val="00B84979"/>
    <w:rsid w:val="00B84A3D"/>
    <w:rsid w:val="00B8515C"/>
    <w:rsid w:val="00B85951"/>
    <w:rsid w:val="00B85F1D"/>
    <w:rsid w:val="00B8694A"/>
    <w:rsid w:val="00B87B14"/>
    <w:rsid w:val="00B902F5"/>
    <w:rsid w:val="00B91B06"/>
    <w:rsid w:val="00B94201"/>
    <w:rsid w:val="00B949E5"/>
    <w:rsid w:val="00B954F0"/>
    <w:rsid w:val="00B97799"/>
    <w:rsid w:val="00BA0156"/>
    <w:rsid w:val="00BA05B6"/>
    <w:rsid w:val="00BA0ECC"/>
    <w:rsid w:val="00BA1B05"/>
    <w:rsid w:val="00BA1EA7"/>
    <w:rsid w:val="00BA2234"/>
    <w:rsid w:val="00BA27E1"/>
    <w:rsid w:val="00BA3046"/>
    <w:rsid w:val="00BA362F"/>
    <w:rsid w:val="00BA3818"/>
    <w:rsid w:val="00BA5004"/>
    <w:rsid w:val="00BA6284"/>
    <w:rsid w:val="00BA6C94"/>
    <w:rsid w:val="00BA76F3"/>
    <w:rsid w:val="00BB0A48"/>
    <w:rsid w:val="00BB0A76"/>
    <w:rsid w:val="00BB0A91"/>
    <w:rsid w:val="00BB118C"/>
    <w:rsid w:val="00BB23DB"/>
    <w:rsid w:val="00BB27AE"/>
    <w:rsid w:val="00BB3B1D"/>
    <w:rsid w:val="00BB462A"/>
    <w:rsid w:val="00BB494C"/>
    <w:rsid w:val="00BB6711"/>
    <w:rsid w:val="00BB730E"/>
    <w:rsid w:val="00BB74A6"/>
    <w:rsid w:val="00BB7ABF"/>
    <w:rsid w:val="00BC0B5C"/>
    <w:rsid w:val="00BC1848"/>
    <w:rsid w:val="00BC2958"/>
    <w:rsid w:val="00BC3BB4"/>
    <w:rsid w:val="00BC3E01"/>
    <w:rsid w:val="00BC4DD5"/>
    <w:rsid w:val="00BC5068"/>
    <w:rsid w:val="00BC5E71"/>
    <w:rsid w:val="00BC6369"/>
    <w:rsid w:val="00BC6498"/>
    <w:rsid w:val="00BC6700"/>
    <w:rsid w:val="00BC71F2"/>
    <w:rsid w:val="00BC7519"/>
    <w:rsid w:val="00BC7CD6"/>
    <w:rsid w:val="00BD2506"/>
    <w:rsid w:val="00BD397E"/>
    <w:rsid w:val="00BD3ABE"/>
    <w:rsid w:val="00BD3F17"/>
    <w:rsid w:val="00BD4175"/>
    <w:rsid w:val="00BD44FC"/>
    <w:rsid w:val="00BD5B4D"/>
    <w:rsid w:val="00BD5DA5"/>
    <w:rsid w:val="00BE004D"/>
    <w:rsid w:val="00BE00A4"/>
    <w:rsid w:val="00BE4F48"/>
    <w:rsid w:val="00BE666B"/>
    <w:rsid w:val="00BE68EF"/>
    <w:rsid w:val="00BE6E23"/>
    <w:rsid w:val="00BE7450"/>
    <w:rsid w:val="00BF0F16"/>
    <w:rsid w:val="00BF1F5A"/>
    <w:rsid w:val="00BF2D90"/>
    <w:rsid w:val="00BF3BEF"/>
    <w:rsid w:val="00BF5C06"/>
    <w:rsid w:val="00BF606D"/>
    <w:rsid w:val="00BF6347"/>
    <w:rsid w:val="00C00337"/>
    <w:rsid w:val="00C00F36"/>
    <w:rsid w:val="00C0375A"/>
    <w:rsid w:val="00C03CC2"/>
    <w:rsid w:val="00C04A35"/>
    <w:rsid w:val="00C04D08"/>
    <w:rsid w:val="00C05BE7"/>
    <w:rsid w:val="00C06545"/>
    <w:rsid w:val="00C06AB6"/>
    <w:rsid w:val="00C07AE6"/>
    <w:rsid w:val="00C07CBE"/>
    <w:rsid w:val="00C1023E"/>
    <w:rsid w:val="00C103C3"/>
    <w:rsid w:val="00C105B8"/>
    <w:rsid w:val="00C1104E"/>
    <w:rsid w:val="00C11931"/>
    <w:rsid w:val="00C11E22"/>
    <w:rsid w:val="00C124A0"/>
    <w:rsid w:val="00C12C3E"/>
    <w:rsid w:val="00C12EFF"/>
    <w:rsid w:val="00C13E12"/>
    <w:rsid w:val="00C159E2"/>
    <w:rsid w:val="00C15C04"/>
    <w:rsid w:val="00C1668E"/>
    <w:rsid w:val="00C206E5"/>
    <w:rsid w:val="00C2101C"/>
    <w:rsid w:val="00C2177F"/>
    <w:rsid w:val="00C244F3"/>
    <w:rsid w:val="00C24F78"/>
    <w:rsid w:val="00C257F9"/>
    <w:rsid w:val="00C265AD"/>
    <w:rsid w:val="00C27700"/>
    <w:rsid w:val="00C307C8"/>
    <w:rsid w:val="00C30A22"/>
    <w:rsid w:val="00C30FA4"/>
    <w:rsid w:val="00C31F5E"/>
    <w:rsid w:val="00C32C66"/>
    <w:rsid w:val="00C32C9A"/>
    <w:rsid w:val="00C32D0D"/>
    <w:rsid w:val="00C33636"/>
    <w:rsid w:val="00C33CE8"/>
    <w:rsid w:val="00C3413D"/>
    <w:rsid w:val="00C34BA9"/>
    <w:rsid w:val="00C34D24"/>
    <w:rsid w:val="00C350E0"/>
    <w:rsid w:val="00C36B55"/>
    <w:rsid w:val="00C37664"/>
    <w:rsid w:val="00C37C60"/>
    <w:rsid w:val="00C40E63"/>
    <w:rsid w:val="00C415FE"/>
    <w:rsid w:val="00C42015"/>
    <w:rsid w:val="00C42057"/>
    <w:rsid w:val="00C446A1"/>
    <w:rsid w:val="00C45079"/>
    <w:rsid w:val="00C4538C"/>
    <w:rsid w:val="00C45B6B"/>
    <w:rsid w:val="00C46032"/>
    <w:rsid w:val="00C46CD2"/>
    <w:rsid w:val="00C477DE"/>
    <w:rsid w:val="00C50939"/>
    <w:rsid w:val="00C510E7"/>
    <w:rsid w:val="00C515EE"/>
    <w:rsid w:val="00C5180B"/>
    <w:rsid w:val="00C52B3C"/>
    <w:rsid w:val="00C5345A"/>
    <w:rsid w:val="00C536F8"/>
    <w:rsid w:val="00C53D63"/>
    <w:rsid w:val="00C54051"/>
    <w:rsid w:val="00C541B9"/>
    <w:rsid w:val="00C54214"/>
    <w:rsid w:val="00C54548"/>
    <w:rsid w:val="00C55044"/>
    <w:rsid w:val="00C57448"/>
    <w:rsid w:val="00C57495"/>
    <w:rsid w:val="00C57B09"/>
    <w:rsid w:val="00C6010C"/>
    <w:rsid w:val="00C619F8"/>
    <w:rsid w:val="00C61A32"/>
    <w:rsid w:val="00C61B3B"/>
    <w:rsid w:val="00C62A5C"/>
    <w:rsid w:val="00C62D67"/>
    <w:rsid w:val="00C632F6"/>
    <w:rsid w:val="00C63FAB"/>
    <w:rsid w:val="00C648E8"/>
    <w:rsid w:val="00C66506"/>
    <w:rsid w:val="00C703B2"/>
    <w:rsid w:val="00C713D4"/>
    <w:rsid w:val="00C71B24"/>
    <w:rsid w:val="00C76A77"/>
    <w:rsid w:val="00C772FF"/>
    <w:rsid w:val="00C773AF"/>
    <w:rsid w:val="00C801A8"/>
    <w:rsid w:val="00C80DDE"/>
    <w:rsid w:val="00C81A47"/>
    <w:rsid w:val="00C821F4"/>
    <w:rsid w:val="00C82C0F"/>
    <w:rsid w:val="00C83E76"/>
    <w:rsid w:val="00C8434D"/>
    <w:rsid w:val="00C8496C"/>
    <w:rsid w:val="00C85FD6"/>
    <w:rsid w:val="00C86458"/>
    <w:rsid w:val="00C86515"/>
    <w:rsid w:val="00C87F47"/>
    <w:rsid w:val="00C9195F"/>
    <w:rsid w:val="00C93514"/>
    <w:rsid w:val="00C938AB"/>
    <w:rsid w:val="00C94484"/>
    <w:rsid w:val="00C94AD7"/>
    <w:rsid w:val="00C94E47"/>
    <w:rsid w:val="00C94F80"/>
    <w:rsid w:val="00C9577F"/>
    <w:rsid w:val="00C958A1"/>
    <w:rsid w:val="00C965B3"/>
    <w:rsid w:val="00C96AC5"/>
    <w:rsid w:val="00C96ED1"/>
    <w:rsid w:val="00C97448"/>
    <w:rsid w:val="00C97F4F"/>
    <w:rsid w:val="00CA030A"/>
    <w:rsid w:val="00CA0900"/>
    <w:rsid w:val="00CA1131"/>
    <w:rsid w:val="00CA1FCC"/>
    <w:rsid w:val="00CA2167"/>
    <w:rsid w:val="00CA2626"/>
    <w:rsid w:val="00CA28C6"/>
    <w:rsid w:val="00CA2C0E"/>
    <w:rsid w:val="00CA40A9"/>
    <w:rsid w:val="00CA59CB"/>
    <w:rsid w:val="00CA612F"/>
    <w:rsid w:val="00CA6D8B"/>
    <w:rsid w:val="00CA7DE0"/>
    <w:rsid w:val="00CA7EE2"/>
    <w:rsid w:val="00CB211A"/>
    <w:rsid w:val="00CB24BC"/>
    <w:rsid w:val="00CB266B"/>
    <w:rsid w:val="00CB2EC5"/>
    <w:rsid w:val="00CB3087"/>
    <w:rsid w:val="00CB4067"/>
    <w:rsid w:val="00CB43D2"/>
    <w:rsid w:val="00CB456D"/>
    <w:rsid w:val="00CB5458"/>
    <w:rsid w:val="00CB7BFF"/>
    <w:rsid w:val="00CC0F5D"/>
    <w:rsid w:val="00CC0FB8"/>
    <w:rsid w:val="00CC1F92"/>
    <w:rsid w:val="00CC29E7"/>
    <w:rsid w:val="00CC2CD6"/>
    <w:rsid w:val="00CC3176"/>
    <w:rsid w:val="00CC63DB"/>
    <w:rsid w:val="00CC6D97"/>
    <w:rsid w:val="00CD0029"/>
    <w:rsid w:val="00CD0CED"/>
    <w:rsid w:val="00CD18FB"/>
    <w:rsid w:val="00CD1E1F"/>
    <w:rsid w:val="00CD258A"/>
    <w:rsid w:val="00CD32BE"/>
    <w:rsid w:val="00CD3B21"/>
    <w:rsid w:val="00CD4ADC"/>
    <w:rsid w:val="00CD5879"/>
    <w:rsid w:val="00CD5AC8"/>
    <w:rsid w:val="00CD735E"/>
    <w:rsid w:val="00CD7B23"/>
    <w:rsid w:val="00CE00D8"/>
    <w:rsid w:val="00CE0344"/>
    <w:rsid w:val="00CE1D97"/>
    <w:rsid w:val="00CE23EF"/>
    <w:rsid w:val="00CE301E"/>
    <w:rsid w:val="00CE369B"/>
    <w:rsid w:val="00CE5675"/>
    <w:rsid w:val="00CE585A"/>
    <w:rsid w:val="00CE6510"/>
    <w:rsid w:val="00CE6B31"/>
    <w:rsid w:val="00CE6FA1"/>
    <w:rsid w:val="00CF0170"/>
    <w:rsid w:val="00CF0B8A"/>
    <w:rsid w:val="00CF102E"/>
    <w:rsid w:val="00CF103E"/>
    <w:rsid w:val="00CF1297"/>
    <w:rsid w:val="00CF1552"/>
    <w:rsid w:val="00CF181A"/>
    <w:rsid w:val="00CF1CAF"/>
    <w:rsid w:val="00CF23D0"/>
    <w:rsid w:val="00CF3126"/>
    <w:rsid w:val="00CF35BA"/>
    <w:rsid w:val="00CF4C11"/>
    <w:rsid w:val="00CF5253"/>
    <w:rsid w:val="00CF65A2"/>
    <w:rsid w:val="00D008D1"/>
    <w:rsid w:val="00D00E78"/>
    <w:rsid w:val="00D013C1"/>
    <w:rsid w:val="00D01E72"/>
    <w:rsid w:val="00D02185"/>
    <w:rsid w:val="00D024B8"/>
    <w:rsid w:val="00D04053"/>
    <w:rsid w:val="00D04BF7"/>
    <w:rsid w:val="00D05048"/>
    <w:rsid w:val="00D05F98"/>
    <w:rsid w:val="00D06196"/>
    <w:rsid w:val="00D0664A"/>
    <w:rsid w:val="00D06923"/>
    <w:rsid w:val="00D0777A"/>
    <w:rsid w:val="00D1088A"/>
    <w:rsid w:val="00D1104E"/>
    <w:rsid w:val="00D11570"/>
    <w:rsid w:val="00D14F19"/>
    <w:rsid w:val="00D150D9"/>
    <w:rsid w:val="00D15BCD"/>
    <w:rsid w:val="00D16662"/>
    <w:rsid w:val="00D16C46"/>
    <w:rsid w:val="00D21083"/>
    <w:rsid w:val="00D210E6"/>
    <w:rsid w:val="00D21526"/>
    <w:rsid w:val="00D229B1"/>
    <w:rsid w:val="00D229D9"/>
    <w:rsid w:val="00D22BC3"/>
    <w:rsid w:val="00D245DD"/>
    <w:rsid w:val="00D248AD"/>
    <w:rsid w:val="00D2641D"/>
    <w:rsid w:val="00D278F8"/>
    <w:rsid w:val="00D27D9E"/>
    <w:rsid w:val="00D30CBD"/>
    <w:rsid w:val="00D30DD3"/>
    <w:rsid w:val="00D30E13"/>
    <w:rsid w:val="00D3154B"/>
    <w:rsid w:val="00D32378"/>
    <w:rsid w:val="00D325E1"/>
    <w:rsid w:val="00D329FC"/>
    <w:rsid w:val="00D32F4B"/>
    <w:rsid w:val="00D3322E"/>
    <w:rsid w:val="00D3406B"/>
    <w:rsid w:val="00D34CC7"/>
    <w:rsid w:val="00D34E0A"/>
    <w:rsid w:val="00D35CEB"/>
    <w:rsid w:val="00D362E8"/>
    <w:rsid w:val="00D370E4"/>
    <w:rsid w:val="00D37146"/>
    <w:rsid w:val="00D40147"/>
    <w:rsid w:val="00D404F0"/>
    <w:rsid w:val="00D40518"/>
    <w:rsid w:val="00D40D04"/>
    <w:rsid w:val="00D41A79"/>
    <w:rsid w:val="00D43F61"/>
    <w:rsid w:val="00D45E2B"/>
    <w:rsid w:val="00D45F75"/>
    <w:rsid w:val="00D50257"/>
    <w:rsid w:val="00D509D7"/>
    <w:rsid w:val="00D5211A"/>
    <w:rsid w:val="00D52392"/>
    <w:rsid w:val="00D5289B"/>
    <w:rsid w:val="00D52AD2"/>
    <w:rsid w:val="00D52D2A"/>
    <w:rsid w:val="00D52FDE"/>
    <w:rsid w:val="00D53B1C"/>
    <w:rsid w:val="00D53D34"/>
    <w:rsid w:val="00D53D5A"/>
    <w:rsid w:val="00D54FBF"/>
    <w:rsid w:val="00D572BE"/>
    <w:rsid w:val="00D601B9"/>
    <w:rsid w:val="00D60284"/>
    <w:rsid w:val="00D605F1"/>
    <w:rsid w:val="00D60D95"/>
    <w:rsid w:val="00D633F5"/>
    <w:rsid w:val="00D63649"/>
    <w:rsid w:val="00D63AEE"/>
    <w:rsid w:val="00D64A17"/>
    <w:rsid w:val="00D64D74"/>
    <w:rsid w:val="00D6612F"/>
    <w:rsid w:val="00D6641E"/>
    <w:rsid w:val="00D66AE7"/>
    <w:rsid w:val="00D67381"/>
    <w:rsid w:val="00D70918"/>
    <w:rsid w:val="00D70C02"/>
    <w:rsid w:val="00D70D2F"/>
    <w:rsid w:val="00D724C8"/>
    <w:rsid w:val="00D72528"/>
    <w:rsid w:val="00D73C9A"/>
    <w:rsid w:val="00D75BAD"/>
    <w:rsid w:val="00D76253"/>
    <w:rsid w:val="00D7690E"/>
    <w:rsid w:val="00D76E5C"/>
    <w:rsid w:val="00D77690"/>
    <w:rsid w:val="00D81481"/>
    <w:rsid w:val="00D81BBF"/>
    <w:rsid w:val="00D82242"/>
    <w:rsid w:val="00D82D1F"/>
    <w:rsid w:val="00D82DC6"/>
    <w:rsid w:val="00D82EE2"/>
    <w:rsid w:val="00D84410"/>
    <w:rsid w:val="00D85B77"/>
    <w:rsid w:val="00D86662"/>
    <w:rsid w:val="00D87152"/>
    <w:rsid w:val="00D8746E"/>
    <w:rsid w:val="00D919BF"/>
    <w:rsid w:val="00D91EC4"/>
    <w:rsid w:val="00D921B8"/>
    <w:rsid w:val="00D92D0E"/>
    <w:rsid w:val="00D936BC"/>
    <w:rsid w:val="00D9385F"/>
    <w:rsid w:val="00D93EA4"/>
    <w:rsid w:val="00D942C5"/>
    <w:rsid w:val="00D9513E"/>
    <w:rsid w:val="00D95B73"/>
    <w:rsid w:val="00D961A6"/>
    <w:rsid w:val="00D961EC"/>
    <w:rsid w:val="00D969B2"/>
    <w:rsid w:val="00D96CFF"/>
    <w:rsid w:val="00D97C3B"/>
    <w:rsid w:val="00DA009C"/>
    <w:rsid w:val="00DA2566"/>
    <w:rsid w:val="00DA2843"/>
    <w:rsid w:val="00DA2BFE"/>
    <w:rsid w:val="00DA2FC0"/>
    <w:rsid w:val="00DA52B7"/>
    <w:rsid w:val="00DA5BAD"/>
    <w:rsid w:val="00DA5C9B"/>
    <w:rsid w:val="00DA61E1"/>
    <w:rsid w:val="00DA6A1B"/>
    <w:rsid w:val="00DA6AB3"/>
    <w:rsid w:val="00DA767C"/>
    <w:rsid w:val="00DA7711"/>
    <w:rsid w:val="00DB0294"/>
    <w:rsid w:val="00DB17DF"/>
    <w:rsid w:val="00DB1ED3"/>
    <w:rsid w:val="00DB208C"/>
    <w:rsid w:val="00DB280D"/>
    <w:rsid w:val="00DB2B74"/>
    <w:rsid w:val="00DB3C3B"/>
    <w:rsid w:val="00DB4268"/>
    <w:rsid w:val="00DB4E41"/>
    <w:rsid w:val="00DB4FA6"/>
    <w:rsid w:val="00DB50FE"/>
    <w:rsid w:val="00DB5B08"/>
    <w:rsid w:val="00DB6819"/>
    <w:rsid w:val="00DB73A8"/>
    <w:rsid w:val="00DB7CE4"/>
    <w:rsid w:val="00DB7DE9"/>
    <w:rsid w:val="00DB7E1E"/>
    <w:rsid w:val="00DC014D"/>
    <w:rsid w:val="00DC15E4"/>
    <w:rsid w:val="00DC18EB"/>
    <w:rsid w:val="00DC1CB8"/>
    <w:rsid w:val="00DC318D"/>
    <w:rsid w:val="00DC31A8"/>
    <w:rsid w:val="00DC3981"/>
    <w:rsid w:val="00DC5396"/>
    <w:rsid w:val="00DC5BA0"/>
    <w:rsid w:val="00DC7FB3"/>
    <w:rsid w:val="00DD002F"/>
    <w:rsid w:val="00DD1062"/>
    <w:rsid w:val="00DD1B1E"/>
    <w:rsid w:val="00DD2917"/>
    <w:rsid w:val="00DD322C"/>
    <w:rsid w:val="00DD3354"/>
    <w:rsid w:val="00DD35A5"/>
    <w:rsid w:val="00DD3B75"/>
    <w:rsid w:val="00DD435F"/>
    <w:rsid w:val="00DD450E"/>
    <w:rsid w:val="00DD4886"/>
    <w:rsid w:val="00DD6131"/>
    <w:rsid w:val="00DD6371"/>
    <w:rsid w:val="00DD788C"/>
    <w:rsid w:val="00DE05DD"/>
    <w:rsid w:val="00DE0617"/>
    <w:rsid w:val="00DE1209"/>
    <w:rsid w:val="00DE173D"/>
    <w:rsid w:val="00DE228B"/>
    <w:rsid w:val="00DE2F36"/>
    <w:rsid w:val="00DE34AB"/>
    <w:rsid w:val="00DE4AB9"/>
    <w:rsid w:val="00DE4FA3"/>
    <w:rsid w:val="00DE53A5"/>
    <w:rsid w:val="00DE5880"/>
    <w:rsid w:val="00DE59CB"/>
    <w:rsid w:val="00DE5E1A"/>
    <w:rsid w:val="00DE606D"/>
    <w:rsid w:val="00DE6484"/>
    <w:rsid w:val="00DE6616"/>
    <w:rsid w:val="00DE6BAF"/>
    <w:rsid w:val="00DE7543"/>
    <w:rsid w:val="00DE7897"/>
    <w:rsid w:val="00DE7BE1"/>
    <w:rsid w:val="00DF0AFE"/>
    <w:rsid w:val="00DF0C3F"/>
    <w:rsid w:val="00DF10E7"/>
    <w:rsid w:val="00DF1E4D"/>
    <w:rsid w:val="00DF201F"/>
    <w:rsid w:val="00DF21FA"/>
    <w:rsid w:val="00DF34EC"/>
    <w:rsid w:val="00DF4061"/>
    <w:rsid w:val="00DF52CE"/>
    <w:rsid w:val="00DF53B8"/>
    <w:rsid w:val="00DF5BB5"/>
    <w:rsid w:val="00DF6324"/>
    <w:rsid w:val="00DF6A8E"/>
    <w:rsid w:val="00DF6CAB"/>
    <w:rsid w:val="00E0052C"/>
    <w:rsid w:val="00E005DE"/>
    <w:rsid w:val="00E00F39"/>
    <w:rsid w:val="00E01497"/>
    <w:rsid w:val="00E01C25"/>
    <w:rsid w:val="00E02DBE"/>
    <w:rsid w:val="00E035A7"/>
    <w:rsid w:val="00E03B31"/>
    <w:rsid w:val="00E04704"/>
    <w:rsid w:val="00E04752"/>
    <w:rsid w:val="00E05500"/>
    <w:rsid w:val="00E062C8"/>
    <w:rsid w:val="00E07D20"/>
    <w:rsid w:val="00E1052A"/>
    <w:rsid w:val="00E1058C"/>
    <w:rsid w:val="00E11678"/>
    <w:rsid w:val="00E11966"/>
    <w:rsid w:val="00E11AC2"/>
    <w:rsid w:val="00E11BAD"/>
    <w:rsid w:val="00E120C4"/>
    <w:rsid w:val="00E12A31"/>
    <w:rsid w:val="00E12CD2"/>
    <w:rsid w:val="00E147CE"/>
    <w:rsid w:val="00E149F2"/>
    <w:rsid w:val="00E16477"/>
    <w:rsid w:val="00E17918"/>
    <w:rsid w:val="00E20103"/>
    <w:rsid w:val="00E20DED"/>
    <w:rsid w:val="00E211A2"/>
    <w:rsid w:val="00E222C2"/>
    <w:rsid w:val="00E22803"/>
    <w:rsid w:val="00E23A5A"/>
    <w:rsid w:val="00E241A7"/>
    <w:rsid w:val="00E242A4"/>
    <w:rsid w:val="00E2461A"/>
    <w:rsid w:val="00E252B6"/>
    <w:rsid w:val="00E25525"/>
    <w:rsid w:val="00E256EE"/>
    <w:rsid w:val="00E263C2"/>
    <w:rsid w:val="00E30335"/>
    <w:rsid w:val="00E30940"/>
    <w:rsid w:val="00E30D41"/>
    <w:rsid w:val="00E31127"/>
    <w:rsid w:val="00E32998"/>
    <w:rsid w:val="00E32ACC"/>
    <w:rsid w:val="00E32B09"/>
    <w:rsid w:val="00E359C0"/>
    <w:rsid w:val="00E35D95"/>
    <w:rsid w:val="00E35FC8"/>
    <w:rsid w:val="00E362F6"/>
    <w:rsid w:val="00E373A8"/>
    <w:rsid w:val="00E40123"/>
    <w:rsid w:val="00E4020D"/>
    <w:rsid w:val="00E41382"/>
    <w:rsid w:val="00E432BD"/>
    <w:rsid w:val="00E4421F"/>
    <w:rsid w:val="00E45669"/>
    <w:rsid w:val="00E45CA6"/>
    <w:rsid w:val="00E45D19"/>
    <w:rsid w:val="00E462D3"/>
    <w:rsid w:val="00E47019"/>
    <w:rsid w:val="00E476E1"/>
    <w:rsid w:val="00E47DAA"/>
    <w:rsid w:val="00E5121D"/>
    <w:rsid w:val="00E5156D"/>
    <w:rsid w:val="00E51584"/>
    <w:rsid w:val="00E52405"/>
    <w:rsid w:val="00E52DB4"/>
    <w:rsid w:val="00E53844"/>
    <w:rsid w:val="00E5461B"/>
    <w:rsid w:val="00E550BD"/>
    <w:rsid w:val="00E55207"/>
    <w:rsid w:val="00E567FC"/>
    <w:rsid w:val="00E57003"/>
    <w:rsid w:val="00E572CF"/>
    <w:rsid w:val="00E602F9"/>
    <w:rsid w:val="00E60E20"/>
    <w:rsid w:val="00E617C1"/>
    <w:rsid w:val="00E61D9C"/>
    <w:rsid w:val="00E6213F"/>
    <w:rsid w:val="00E63993"/>
    <w:rsid w:val="00E646D2"/>
    <w:rsid w:val="00E646FC"/>
    <w:rsid w:val="00E65BA9"/>
    <w:rsid w:val="00E65D42"/>
    <w:rsid w:val="00E662EB"/>
    <w:rsid w:val="00E6631F"/>
    <w:rsid w:val="00E67C2C"/>
    <w:rsid w:val="00E71C37"/>
    <w:rsid w:val="00E71CD8"/>
    <w:rsid w:val="00E71F2D"/>
    <w:rsid w:val="00E71F3B"/>
    <w:rsid w:val="00E721A1"/>
    <w:rsid w:val="00E7230E"/>
    <w:rsid w:val="00E73097"/>
    <w:rsid w:val="00E75055"/>
    <w:rsid w:val="00E75E5E"/>
    <w:rsid w:val="00E80BA8"/>
    <w:rsid w:val="00E8293F"/>
    <w:rsid w:val="00E8303B"/>
    <w:rsid w:val="00E83072"/>
    <w:rsid w:val="00E83E6A"/>
    <w:rsid w:val="00E84434"/>
    <w:rsid w:val="00E849B7"/>
    <w:rsid w:val="00E84CDB"/>
    <w:rsid w:val="00E856E9"/>
    <w:rsid w:val="00E85FF4"/>
    <w:rsid w:val="00E86DB6"/>
    <w:rsid w:val="00E8761E"/>
    <w:rsid w:val="00E91B9E"/>
    <w:rsid w:val="00E92162"/>
    <w:rsid w:val="00E92806"/>
    <w:rsid w:val="00E92E65"/>
    <w:rsid w:val="00E932D6"/>
    <w:rsid w:val="00E936FF"/>
    <w:rsid w:val="00E95713"/>
    <w:rsid w:val="00E95F72"/>
    <w:rsid w:val="00E96554"/>
    <w:rsid w:val="00E96AA7"/>
    <w:rsid w:val="00E97FF3"/>
    <w:rsid w:val="00EA05B6"/>
    <w:rsid w:val="00EA0C3F"/>
    <w:rsid w:val="00EA1CA0"/>
    <w:rsid w:val="00EA28CC"/>
    <w:rsid w:val="00EA3BB6"/>
    <w:rsid w:val="00EA4302"/>
    <w:rsid w:val="00EA55B7"/>
    <w:rsid w:val="00EA6330"/>
    <w:rsid w:val="00EA6790"/>
    <w:rsid w:val="00EA68EE"/>
    <w:rsid w:val="00EB03B9"/>
    <w:rsid w:val="00EB156E"/>
    <w:rsid w:val="00EB2232"/>
    <w:rsid w:val="00EB45FC"/>
    <w:rsid w:val="00EB47E2"/>
    <w:rsid w:val="00EB4B15"/>
    <w:rsid w:val="00EB648F"/>
    <w:rsid w:val="00EB79BD"/>
    <w:rsid w:val="00EB7FE2"/>
    <w:rsid w:val="00EC04E0"/>
    <w:rsid w:val="00EC0AA3"/>
    <w:rsid w:val="00EC132C"/>
    <w:rsid w:val="00EC14A8"/>
    <w:rsid w:val="00EC25B6"/>
    <w:rsid w:val="00EC2764"/>
    <w:rsid w:val="00EC290F"/>
    <w:rsid w:val="00EC32C1"/>
    <w:rsid w:val="00EC340F"/>
    <w:rsid w:val="00EC3944"/>
    <w:rsid w:val="00EC3ACD"/>
    <w:rsid w:val="00EC3EFD"/>
    <w:rsid w:val="00EC560E"/>
    <w:rsid w:val="00EC645B"/>
    <w:rsid w:val="00EC65BD"/>
    <w:rsid w:val="00EC6A61"/>
    <w:rsid w:val="00EC6D30"/>
    <w:rsid w:val="00EC7150"/>
    <w:rsid w:val="00EC77BF"/>
    <w:rsid w:val="00ED0CC5"/>
    <w:rsid w:val="00ED1172"/>
    <w:rsid w:val="00ED194D"/>
    <w:rsid w:val="00ED1A24"/>
    <w:rsid w:val="00ED3A67"/>
    <w:rsid w:val="00ED3D64"/>
    <w:rsid w:val="00ED416E"/>
    <w:rsid w:val="00ED46D7"/>
    <w:rsid w:val="00ED4C19"/>
    <w:rsid w:val="00ED53BB"/>
    <w:rsid w:val="00ED5522"/>
    <w:rsid w:val="00ED56E0"/>
    <w:rsid w:val="00EE05EE"/>
    <w:rsid w:val="00EE083C"/>
    <w:rsid w:val="00EE1986"/>
    <w:rsid w:val="00EE1A7B"/>
    <w:rsid w:val="00EE2634"/>
    <w:rsid w:val="00EE55AA"/>
    <w:rsid w:val="00EE5B52"/>
    <w:rsid w:val="00EE64F6"/>
    <w:rsid w:val="00EE6880"/>
    <w:rsid w:val="00EF064A"/>
    <w:rsid w:val="00EF0BAB"/>
    <w:rsid w:val="00EF1737"/>
    <w:rsid w:val="00EF1A54"/>
    <w:rsid w:val="00EF1FA2"/>
    <w:rsid w:val="00EF2C6C"/>
    <w:rsid w:val="00EF2DD7"/>
    <w:rsid w:val="00EF37A0"/>
    <w:rsid w:val="00EF46AF"/>
    <w:rsid w:val="00EF4992"/>
    <w:rsid w:val="00EF531D"/>
    <w:rsid w:val="00EF62A7"/>
    <w:rsid w:val="00EF6B31"/>
    <w:rsid w:val="00EF6EEB"/>
    <w:rsid w:val="00EF7705"/>
    <w:rsid w:val="00EF7C5F"/>
    <w:rsid w:val="00F00D6F"/>
    <w:rsid w:val="00F027D1"/>
    <w:rsid w:val="00F02DA0"/>
    <w:rsid w:val="00F0381C"/>
    <w:rsid w:val="00F04B32"/>
    <w:rsid w:val="00F05398"/>
    <w:rsid w:val="00F05736"/>
    <w:rsid w:val="00F07502"/>
    <w:rsid w:val="00F10961"/>
    <w:rsid w:val="00F10CE9"/>
    <w:rsid w:val="00F12D2B"/>
    <w:rsid w:val="00F137C9"/>
    <w:rsid w:val="00F13967"/>
    <w:rsid w:val="00F1396F"/>
    <w:rsid w:val="00F13D6D"/>
    <w:rsid w:val="00F158A2"/>
    <w:rsid w:val="00F15E00"/>
    <w:rsid w:val="00F16B7F"/>
    <w:rsid w:val="00F17A85"/>
    <w:rsid w:val="00F20987"/>
    <w:rsid w:val="00F21052"/>
    <w:rsid w:val="00F2120C"/>
    <w:rsid w:val="00F224D1"/>
    <w:rsid w:val="00F22593"/>
    <w:rsid w:val="00F22C8A"/>
    <w:rsid w:val="00F23077"/>
    <w:rsid w:val="00F233CC"/>
    <w:rsid w:val="00F23569"/>
    <w:rsid w:val="00F2363C"/>
    <w:rsid w:val="00F249AF"/>
    <w:rsid w:val="00F24AFC"/>
    <w:rsid w:val="00F24FBD"/>
    <w:rsid w:val="00F24FCC"/>
    <w:rsid w:val="00F254EB"/>
    <w:rsid w:val="00F275AF"/>
    <w:rsid w:val="00F27771"/>
    <w:rsid w:val="00F315C9"/>
    <w:rsid w:val="00F31ACC"/>
    <w:rsid w:val="00F339B0"/>
    <w:rsid w:val="00F33D95"/>
    <w:rsid w:val="00F33F33"/>
    <w:rsid w:val="00F34ECA"/>
    <w:rsid w:val="00F35B90"/>
    <w:rsid w:val="00F401C8"/>
    <w:rsid w:val="00F404DC"/>
    <w:rsid w:val="00F4059E"/>
    <w:rsid w:val="00F405E9"/>
    <w:rsid w:val="00F4149E"/>
    <w:rsid w:val="00F420C5"/>
    <w:rsid w:val="00F433CB"/>
    <w:rsid w:val="00F4507D"/>
    <w:rsid w:val="00F452A4"/>
    <w:rsid w:val="00F46016"/>
    <w:rsid w:val="00F462C2"/>
    <w:rsid w:val="00F4697A"/>
    <w:rsid w:val="00F4705E"/>
    <w:rsid w:val="00F47608"/>
    <w:rsid w:val="00F50226"/>
    <w:rsid w:val="00F50495"/>
    <w:rsid w:val="00F510F4"/>
    <w:rsid w:val="00F51582"/>
    <w:rsid w:val="00F516FC"/>
    <w:rsid w:val="00F52F14"/>
    <w:rsid w:val="00F5669E"/>
    <w:rsid w:val="00F573E5"/>
    <w:rsid w:val="00F60523"/>
    <w:rsid w:val="00F60644"/>
    <w:rsid w:val="00F606EA"/>
    <w:rsid w:val="00F60B85"/>
    <w:rsid w:val="00F618AF"/>
    <w:rsid w:val="00F61DF0"/>
    <w:rsid w:val="00F626A3"/>
    <w:rsid w:val="00F62B77"/>
    <w:rsid w:val="00F63424"/>
    <w:rsid w:val="00F648F5"/>
    <w:rsid w:val="00F64CAC"/>
    <w:rsid w:val="00F64E0E"/>
    <w:rsid w:val="00F65046"/>
    <w:rsid w:val="00F65CB9"/>
    <w:rsid w:val="00F65D75"/>
    <w:rsid w:val="00F65DE4"/>
    <w:rsid w:val="00F66939"/>
    <w:rsid w:val="00F6705D"/>
    <w:rsid w:val="00F67332"/>
    <w:rsid w:val="00F70A30"/>
    <w:rsid w:val="00F71CC2"/>
    <w:rsid w:val="00F72231"/>
    <w:rsid w:val="00F727AC"/>
    <w:rsid w:val="00F72838"/>
    <w:rsid w:val="00F72B1C"/>
    <w:rsid w:val="00F72B50"/>
    <w:rsid w:val="00F73C9C"/>
    <w:rsid w:val="00F75ED8"/>
    <w:rsid w:val="00F76069"/>
    <w:rsid w:val="00F76588"/>
    <w:rsid w:val="00F766D3"/>
    <w:rsid w:val="00F76705"/>
    <w:rsid w:val="00F805F5"/>
    <w:rsid w:val="00F8117D"/>
    <w:rsid w:val="00F81A35"/>
    <w:rsid w:val="00F82418"/>
    <w:rsid w:val="00F8399F"/>
    <w:rsid w:val="00F85D3F"/>
    <w:rsid w:val="00F86531"/>
    <w:rsid w:val="00F872E7"/>
    <w:rsid w:val="00F8791C"/>
    <w:rsid w:val="00F917F3"/>
    <w:rsid w:val="00F91B7F"/>
    <w:rsid w:val="00F923BD"/>
    <w:rsid w:val="00F9243E"/>
    <w:rsid w:val="00F93A5A"/>
    <w:rsid w:val="00F93D96"/>
    <w:rsid w:val="00F93F84"/>
    <w:rsid w:val="00F94233"/>
    <w:rsid w:val="00F950BB"/>
    <w:rsid w:val="00F95884"/>
    <w:rsid w:val="00F965BD"/>
    <w:rsid w:val="00F97BD3"/>
    <w:rsid w:val="00F97E7B"/>
    <w:rsid w:val="00FA0D8C"/>
    <w:rsid w:val="00FA1B2C"/>
    <w:rsid w:val="00FA1CDB"/>
    <w:rsid w:val="00FA27D1"/>
    <w:rsid w:val="00FA2A5D"/>
    <w:rsid w:val="00FA64C4"/>
    <w:rsid w:val="00FA73BC"/>
    <w:rsid w:val="00FA7D7D"/>
    <w:rsid w:val="00FA7FD1"/>
    <w:rsid w:val="00FB25B2"/>
    <w:rsid w:val="00FB321F"/>
    <w:rsid w:val="00FB4300"/>
    <w:rsid w:val="00FB438A"/>
    <w:rsid w:val="00FB5E6F"/>
    <w:rsid w:val="00FB61C4"/>
    <w:rsid w:val="00FB62FA"/>
    <w:rsid w:val="00FB7775"/>
    <w:rsid w:val="00FB7B1D"/>
    <w:rsid w:val="00FC1E39"/>
    <w:rsid w:val="00FC26E1"/>
    <w:rsid w:val="00FC29CD"/>
    <w:rsid w:val="00FC32E2"/>
    <w:rsid w:val="00FC4211"/>
    <w:rsid w:val="00FC51C4"/>
    <w:rsid w:val="00FC5578"/>
    <w:rsid w:val="00FC55B5"/>
    <w:rsid w:val="00FC579B"/>
    <w:rsid w:val="00FC60C6"/>
    <w:rsid w:val="00FC6243"/>
    <w:rsid w:val="00FC64A6"/>
    <w:rsid w:val="00FC77DA"/>
    <w:rsid w:val="00FC7A32"/>
    <w:rsid w:val="00FC7AEE"/>
    <w:rsid w:val="00FD1B55"/>
    <w:rsid w:val="00FD2138"/>
    <w:rsid w:val="00FD21AC"/>
    <w:rsid w:val="00FD29C7"/>
    <w:rsid w:val="00FD3096"/>
    <w:rsid w:val="00FD424F"/>
    <w:rsid w:val="00FD4D7C"/>
    <w:rsid w:val="00FD4F27"/>
    <w:rsid w:val="00FD50F0"/>
    <w:rsid w:val="00FD54CB"/>
    <w:rsid w:val="00FD62FF"/>
    <w:rsid w:val="00FD6E0E"/>
    <w:rsid w:val="00FD7B40"/>
    <w:rsid w:val="00FE0607"/>
    <w:rsid w:val="00FE104C"/>
    <w:rsid w:val="00FE2200"/>
    <w:rsid w:val="00FE258B"/>
    <w:rsid w:val="00FE3E15"/>
    <w:rsid w:val="00FE4464"/>
    <w:rsid w:val="00FE4C1C"/>
    <w:rsid w:val="00FE4D47"/>
    <w:rsid w:val="00FE5014"/>
    <w:rsid w:val="00FE5AC4"/>
    <w:rsid w:val="00FE6314"/>
    <w:rsid w:val="00FE6857"/>
    <w:rsid w:val="00FF0FBC"/>
    <w:rsid w:val="00FF1A7E"/>
    <w:rsid w:val="00FF1AE3"/>
    <w:rsid w:val="00FF2156"/>
    <w:rsid w:val="00FF3224"/>
    <w:rsid w:val="00FF3384"/>
    <w:rsid w:val="00FF3511"/>
    <w:rsid w:val="00FF4055"/>
    <w:rsid w:val="00FF477D"/>
    <w:rsid w:val="00FF5E78"/>
    <w:rsid w:val="00FF667A"/>
    <w:rsid w:val="00FF7026"/>
    <w:rsid w:val="00FF7A16"/>
    <w:rsid w:val="00FF7A5A"/>
    <w:rsid w:val="00FF7B67"/>
    <w:rsid w:val="00FF7E2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4F550F"/>
  <w15:docId w15:val="{76714D8E-4DB1-404B-BDD9-11A8226C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B Nazanin"/>
        <w:sz w:val="26"/>
        <w:szCs w:val="26"/>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عنوان سوال"/>
    <w:qFormat/>
    <w:rsid w:val="009E1933"/>
    <w:pPr>
      <w:spacing w:after="80"/>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075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48075F"/>
    <w:rPr>
      <w:color w:val="0000FF"/>
      <w:u w:val="single"/>
    </w:rPr>
  </w:style>
  <w:style w:type="paragraph" w:styleId="BalloonText">
    <w:name w:val="Balloon Text"/>
    <w:basedOn w:val="Normal"/>
    <w:link w:val="BalloonTextChar"/>
    <w:semiHidden/>
    <w:rsid w:val="00D35CEB"/>
    <w:pPr>
      <w:bidi/>
      <w:spacing w:after="0"/>
    </w:pPr>
    <w:rPr>
      <w:rFonts w:ascii="Tahoma" w:hAnsi="Tahoma" w:cs="Tahoma"/>
      <w:sz w:val="16"/>
      <w:szCs w:val="16"/>
    </w:rPr>
  </w:style>
  <w:style w:type="paragraph" w:styleId="ListParagraph">
    <w:name w:val="List Paragraph"/>
    <w:basedOn w:val="Normal"/>
    <w:uiPriority w:val="34"/>
    <w:rsid w:val="00D95B73"/>
    <w:pPr>
      <w:ind w:left="720"/>
      <w:contextualSpacing/>
    </w:pPr>
    <w:rPr>
      <w:rFonts w:ascii="Calibri" w:eastAsia="Calibri" w:hAnsi="Calibri" w:cs="Arial"/>
    </w:rPr>
  </w:style>
  <w:style w:type="paragraph" w:styleId="Header">
    <w:name w:val="header"/>
    <w:basedOn w:val="Normal"/>
    <w:link w:val="HeaderChar"/>
    <w:uiPriority w:val="99"/>
    <w:rsid w:val="004D76CA"/>
    <w:pPr>
      <w:tabs>
        <w:tab w:val="center" w:pos="4680"/>
        <w:tab w:val="right" w:pos="9360"/>
      </w:tabs>
      <w:bidi/>
      <w:spacing w:after="0"/>
    </w:pPr>
    <w:rPr>
      <w:rFonts w:cs="Times New Roman"/>
      <w:sz w:val="24"/>
      <w:szCs w:val="24"/>
    </w:rPr>
  </w:style>
  <w:style w:type="character" w:customStyle="1" w:styleId="HeaderChar">
    <w:name w:val="Header Char"/>
    <w:basedOn w:val="DefaultParagraphFont"/>
    <w:link w:val="Header"/>
    <w:uiPriority w:val="99"/>
    <w:rsid w:val="004D76CA"/>
    <w:rPr>
      <w:sz w:val="24"/>
      <w:szCs w:val="24"/>
    </w:rPr>
  </w:style>
  <w:style w:type="paragraph" w:styleId="Footer">
    <w:name w:val="footer"/>
    <w:basedOn w:val="Normal"/>
    <w:link w:val="FooterChar"/>
    <w:uiPriority w:val="99"/>
    <w:rsid w:val="004D76CA"/>
    <w:pPr>
      <w:tabs>
        <w:tab w:val="center" w:pos="4680"/>
        <w:tab w:val="right" w:pos="9360"/>
      </w:tabs>
      <w:bidi/>
      <w:spacing w:after="0"/>
    </w:pPr>
    <w:rPr>
      <w:rFonts w:cs="Times New Roman"/>
      <w:sz w:val="24"/>
      <w:szCs w:val="24"/>
    </w:rPr>
  </w:style>
  <w:style w:type="character" w:customStyle="1" w:styleId="FooterChar">
    <w:name w:val="Footer Char"/>
    <w:basedOn w:val="DefaultParagraphFont"/>
    <w:link w:val="Footer"/>
    <w:uiPriority w:val="99"/>
    <w:rsid w:val="004D76CA"/>
    <w:rPr>
      <w:sz w:val="24"/>
      <w:szCs w:val="24"/>
    </w:rPr>
  </w:style>
  <w:style w:type="character" w:styleId="PlaceholderText">
    <w:name w:val="Placeholder Text"/>
    <w:basedOn w:val="DefaultParagraphFont"/>
    <w:uiPriority w:val="99"/>
    <w:semiHidden/>
    <w:rsid w:val="00C05BE7"/>
    <w:rPr>
      <w:color w:val="808080"/>
    </w:rPr>
  </w:style>
  <w:style w:type="character" w:customStyle="1" w:styleId="apple-converted-space">
    <w:name w:val="apple-converted-space"/>
    <w:basedOn w:val="DefaultParagraphFont"/>
    <w:rsid w:val="00096E75"/>
  </w:style>
  <w:style w:type="character" w:styleId="Strong">
    <w:name w:val="Strong"/>
    <w:basedOn w:val="DefaultParagraphFont"/>
    <w:rsid w:val="00C244F3"/>
    <w:rPr>
      <w:b/>
      <w:bCs/>
    </w:rPr>
  </w:style>
  <w:style w:type="table" w:styleId="MediumList2-Accent1">
    <w:name w:val="Medium List 2 Accent 1"/>
    <w:basedOn w:val="TableNormal"/>
    <w:uiPriority w:val="66"/>
    <w:rsid w:val="006A6474"/>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dTable4-Accent61">
    <w:name w:val="Grid Table 4 - Accent 61"/>
    <w:basedOn w:val="TableNormal"/>
    <w:uiPriority w:val="49"/>
    <w:rsid w:val="0098718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Shading-Accent3">
    <w:name w:val="Light Shading Accent 3"/>
    <w:basedOn w:val="TableNormal"/>
    <w:uiPriority w:val="60"/>
    <w:rsid w:val="004659E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1">
    <w:name w:val="Light Shading1"/>
    <w:basedOn w:val="TableNormal"/>
    <w:uiPriority w:val="60"/>
    <w:rsid w:val="004659E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rsid w:val="00C1668E"/>
    <w:rPr>
      <w:i/>
      <w:iCs/>
    </w:rPr>
  </w:style>
  <w:style w:type="table" w:styleId="LightShading-Accent6">
    <w:name w:val="Light Shading Accent 6"/>
    <w:basedOn w:val="TableNormal"/>
    <w:uiPriority w:val="60"/>
    <w:rsid w:val="0091770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1">
    <w:name w:val="Light List Accent 1"/>
    <w:basedOn w:val="TableNormal"/>
    <w:uiPriority w:val="61"/>
    <w:rsid w:val="0091770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
    <w:name w:val="معمولی"/>
    <w:basedOn w:val="Normal"/>
    <w:rsid w:val="00994846"/>
    <w:pPr>
      <w:tabs>
        <w:tab w:val="left" w:pos="525"/>
      </w:tabs>
      <w:bidi/>
      <w:jc w:val="both"/>
    </w:pPr>
    <w:rPr>
      <w:rFonts w:ascii="Adobe Arabic" w:hAnsi="Adobe Arabic" w:cs="Adobe Arabic"/>
      <w:sz w:val="32"/>
      <w:szCs w:val="32"/>
      <w:lang w:bidi="fa-IR"/>
    </w:rPr>
  </w:style>
  <w:style w:type="table" w:styleId="MediumGrid3-Accent2">
    <w:name w:val="Medium Grid 3 Accent 2"/>
    <w:basedOn w:val="TableNormal"/>
    <w:uiPriority w:val="69"/>
    <w:rsid w:val="005A4B6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A4B6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Gdmath">
    <w:name w:val="Gdmath"/>
    <w:basedOn w:val="Normal"/>
    <w:link w:val="GdmathChar"/>
    <w:rsid w:val="00F24FCC"/>
    <w:pPr>
      <w:bidi/>
      <w:spacing w:after="0"/>
      <w:jc w:val="center"/>
    </w:pPr>
    <w:rPr>
      <w:rFonts w:cs="Times New Roman"/>
      <w:color w:val="000000"/>
      <w:sz w:val="24"/>
      <w:szCs w:val="28"/>
      <w:lang w:bidi="fa-IR"/>
    </w:rPr>
  </w:style>
  <w:style w:type="character" w:customStyle="1" w:styleId="GdmathChar">
    <w:name w:val="Gdmath Char"/>
    <w:basedOn w:val="DefaultParagraphFont"/>
    <w:link w:val="Gdmath"/>
    <w:rsid w:val="00F24FCC"/>
    <w:rPr>
      <w:rFonts w:eastAsiaTheme="minorHAnsi"/>
      <w:color w:val="000000"/>
      <w:sz w:val="24"/>
      <w:szCs w:val="28"/>
      <w:lang w:bidi="fa-IR"/>
    </w:rPr>
  </w:style>
  <w:style w:type="paragraph" w:customStyle="1" w:styleId="a0">
    <w:name w:val="سوال"/>
    <w:basedOn w:val="Normal"/>
    <w:link w:val="Char"/>
    <w:qFormat/>
    <w:rsid w:val="009E1933"/>
    <w:pPr>
      <w:tabs>
        <w:tab w:val="left" w:pos="2448"/>
        <w:tab w:val="left" w:pos="4882"/>
        <w:tab w:val="left" w:pos="5850"/>
        <w:tab w:val="left" w:pos="7287"/>
      </w:tabs>
      <w:bidi/>
      <w:spacing w:after="0" w:line="276" w:lineRule="auto"/>
      <w:jc w:val="both"/>
    </w:pPr>
    <w:rPr>
      <w:rFonts w:ascii="Euclid" w:hAnsi="Euclid"/>
      <w:bCs w:val="0"/>
      <w:noProof/>
      <w:color w:val="000000" w:themeColor="text1"/>
      <w:sz w:val="24"/>
      <w:lang w:bidi="fa-IR"/>
    </w:rPr>
  </w:style>
  <w:style w:type="paragraph" w:customStyle="1" w:styleId="a1">
    <w:name w:val="تست"/>
    <w:basedOn w:val="Normal"/>
    <w:link w:val="Char0"/>
    <w:qFormat/>
    <w:rsid w:val="00D370E4"/>
    <w:pPr>
      <w:tabs>
        <w:tab w:val="left" w:pos="2333"/>
        <w:tab w:val="left" w:pos="4684"/>
        <w:tab w:val="left" w:pos="7036"/>
      </w:tabs>
      <w:bidi/>
      <w:spacing w:before="120" w:after="0"/>
      <w:jc w:val="both"/>
    </w:pPr>
    <w:rPr>
      <w:rFonts w:ascii="B Nazanin" w:hAnsi="B Nazanin"/>
      <w:bCs w:val="0"/>
      <w:noProof/>
      <w:color w:val="000000" w:themeColor="text1"/>
      <w:sz w:val="24"/>
      <w:lang w:bidi="fa-IR"/>
    </w:rPr>
  </w:style>
  <w:style w:type="character" w:customStyle="1" w:styleId="Char">
    <w:name w:val="سوال Char"/>
    <w:basedOn w:val="DefaultParagraphFont"/>
    <w:link w:val="a0"/>
    <w:rsid w:val="009E1933"/>
    <w:rPr>
      <w:rFonts w:ascii="Euclid" w:hAnsi="Euclid"/>
      <w:noProof/>
      <w:color w:val="000000" w:themeColor="text1"/>
      <w:sz w:val="24"/>
      <w:lang w:bidi="fa-IR"/>
    </w:rPr>
  </w:style>
  <w:style w:type="character" w:customStyle="1" w:styleId="Char0">
    <w:name w:val="تست Char"/>
    <w:basedOn w:val="DefaultParagraphFont"/>
    <w:link w:val="a1"/>
    <w:rsid w:val="00D370E4"/>
    <w:rPr>
      <w:rFonts w:ascii="B Nazanin" w:hAnsi="B Nazanin"/>
      <w:noProof/>
      <w:color w:val="000000" w:themeColor="text1"/>
      <w:sz w:val="24"/>
      <w:lang w:bidi="fa-IR"/>
    </w:rPr>
  </w:style>
  <w:style w:type="paragraph" w:customStyle="1" w:styleId="a2">
    <w:name w:val="صحیح/غلط"/>
    <w:basedOn w:val="a0"/>
    <w:link w:val="Char1"/>
    <w:qFormat/>
    <w:rsid w:val="00E572CF"/>
    <w:pPr>
      <w:tabs>
        <w:tab w:val="clear" w:pos="2448"/>
        <w:tab w:val="clear" w:pos="5850"/>
        <w:tab w:val="right" w:pos="8680"/>
        <w:tab w:val="right" w:pos="9428"/>
      </w:tabs>
    </w:pPr>
  </w:style>
  <w:style w:type="character" w:customStyle="1" w:styleId="Char1">
    <w:name w:val="صحیح/غلط Char"/>
    <w:basedOn w:val="Char"/>
    <w:link w:val="a2"/>
    <w:rsid w:val="00E572CF"/>
    <w:rPr>
      <w:rFonts w:ascii="Euclid" w:hAnsi="Euclid"/>
      <w:i w:val="0"/>
      <w:noProof/>
      <w:color w:val="000000" w:themeColor="text1"/>
      <w:sz w:val="24"/>
      <w:lang w:bidi="fa-IR"/>
    </w:rPr>
  </w:style>
  <w:style w:type="paragraph" w:customStyle="1" w:styleId="a3">
    <w:name w:val="وازگان"/>
    <w:basedOn w:val="Normal"/>
    <w:link w:val="Char2"/>
    <w:rsid w:val="00A00FF3"/>
    <w:pPr>
      <w:pBdr>
        <w:top w:val="single" w:sz="4" w:space="1" w:color="auto"/>
        <w:left w:val="single" w:sz="4" w:space="4" w:color="auto"/>
        <w:bottom w:val="single" w:sz="4" w:space="1" w:color="auto"/>
        <w:right w:val="single" w:sz="4" w:space="4" w:color="auto"/>
      </w:pBdr>
      <w:shd w:val="clear" w:color="auto" w:fill="DAEEF3" w:themeFill="accent5" w:themeFillTint="33"/>
      <w:bidi/>
      <w:spacing w:before="80" w:line="276" w:lineRule="auto"/>
      <w:ind w:left="2414" w:right="1991"/>
      <w:jc w:val="center"/>
    </w:pPr>
    <w:rPr>
      <w:rFonts w:ascii="Euclid" w:hAnsi="Euclid"/>
      <w:i/>
      <w:sz w:val="24"/>
      <w:szCs w:val="24"/>
      <w:lang w:bidi="fa-IR"/>
    </w:rPr>
  </w:style>
  <w:style w:type="character" w:customStyle="1" w:styleId="Char2">
    <w:name w:val="وازگان Char"/>
    <w:basedOn w:val="DefaultParagraphFont"/>
    <w:link w:val="a3"/>
    <w:rsid w:val="00A00FF3"/>
    <w:rPr>
      <w:rFonts w:ascii="Euclid" w:hAnsi="Euclid"/>
      <w:bCs/>
      <w:i/>
      <w:sz w:val="24"/>
      <w:szCs w:val="24"/>
      <w:shd w:val="clear" w:color="auto" w:fill="DAEEF3" w:themeFill="accent5" w:themeFillTint="33"/>
      <w:lang w:bidi="fa-IR"/>
    </w:rPr>
  </w:style>
  <w:style w:type="paragraph" w:customStyle="1" w:styleId="a4">
    <w:name w:val="سربرگ"/>
    <w:basedOn w:val="Header"/>
    <w:link w:val="Char3"/>
    <w:rsid w:val="00CE6B31"/>
    <w:rPr>
      <w:rFonts w:cs="B Titr"/>
      <w:b/>
      <w:color w:val="FFFFFF" w:themeColor="background1"/>
    </w:rPr>
  </w:style>
  <w:style w:type="character" w:customStyle="1" w:styleId="Char3">
    <w:name w:val="سربرگ Char"/>
    <w:basedOn w:val="HeaderChar"/>
    <w:link w:val="a4"/>
    <w:rsid w:val="00CE6B31"/>
    <w:rPr>
      <w:rFonts w:cs="B Titr"/>
      <w:b/>
      <w:bCs/>
      <w:color w:val="FFFFFF" w:themeColor="background1"/>
      <w:sz w:val="24"/>
      <w:szCs w:val="24"/>
    </w:rPr>
  </w:style>
  <w:style w:type="paragraph" w:customStyle="1" w:styleId="a5">
    <w:name w:val="کلمات مرتبط"/>
    <w:basedOn w:val="Normal"/>
    <w:link w:val="Char4"/>
    <w:qFormat/>
    <w:rsid w:val="003627C2"/>
    <w:pPr>
      <w:pBdr>
        <w:top w:val="single" w:sz="4" w:space="1" w:color="auto"/>
        <w:left w:val="single" w:sz="4" w:space="4" w:color="auto"/>
        <w:bottom w:val="single" w:sz="4" w:space="1" w:color="auto"/>
        <w:right w:val="single" w:sz="4" w:space="4" w:color="auto"/>
      </w:pBdr>
      <w:shd w:val="clear" w:color="auto" w:fill="E5DFEC" w:themeFill="accent4" w:themeFillTint="33"/>
      <w:bidi/>
      <w:spacing w:before="60" w:after="60" w:line="276" w:lineRule="auto"/>
      <w:ind w:left="2584" w:right="3156"/>
      <w:jc w:val="center"/>
    </w:pPr>
    <w:rPr>
      <w:b/>
      <w:sz w:val="22"/>
      <w:szCs w:val="22"/>
    </w:rPr>
  </w:style>
  <w:style w:type="character" w:customStyle="1" w:styleId="Char4">
    <w:name w:val="کلمات مرتبط Char"/>
    <w:basedOn w:val="DefaultParagraphFont"/>
    <w:link w:val="a5"/>
    <w:rsid w:val="003627C2"/>
    <w:rPr>
      <w:b/>
      <w:bCs/>
      <w:sz w:val="22"/>
      <w:szCs w:val="22"/>
      <w:shd w:val="clear" w:color="auto" w:fill="E5DFEC" w:themeFill="accent4" w:themeFillTint="33"/>
    </w:rPr>
  </w:style>
  <w:style w:type="paragraph" w:customStyle="1" w:styleId="a6">
    <w:name w:val="وصل کردنی"/>
    <w:basedOn w:val="a0"/>
    <w:link w:val="Char5"/>
    <w:qFormat/>
    <w:rsid w:val="003F37E7"/>
    <w:pPr>
      <w:tabs>
        <w:tab w:val="clear" w:pos="2448"/>
        <w:tab w:val="clear" w:pos="5850"/>
        <w:tab w:val="left" w:pos="5913"/>
      </w:tabs>
      <w:spacing w:line="240" w:lineRule="auto"/>
      <w:ind w:left="113"/>
      <w:jc w:val="left"/>
    </w:pPr>
  </w:style>
  <w:style w:type="character" w:customStyle="1" w:styleId="Char5">
    <w:name w:val="وصل کردنی Char"/>
    <w:basedOn w:val="Char"/>
    <w:link w:val="a6"/>
    <w:rsid w:val="003F37E7"/>
    <w:rPr>
      <w:rFonts w:ascii="Euclid" w:hAnsi="Euclid"/>
      <w:i w:val="0"/>
      <w:noProof/>
      <w:color w:val="000000" w:themeColor="text1"/>
      <w:sz w:val="24"/>
      <w:lang w:bidi="fa-IR"/>
    </w:rPr>
  </w:style>
  <w:style w:type="paragraph" w:customStyle="1" w:styleId="a7">
    <w:name w:val="آیه قرآنی"/>
    <w:basedOn w:val="a0"/>
    <w:link w:val="Char6"/>
    <w:qFormat/>
    <w:rsid w:val="00C33636"/>
    <w:rPr>
      <w:rFonts w:cs="KFGQPC Uthman Taha Naskh"/>
      <w:lang w:val="ar-SA"/>
    </w:rPr>
  </w:style>
  <w:style w:type="character" w:customStyle="1" w:styleId="Char6">
    <w:name w:val="آیه قرآنی Char"/>
    <w:basedOn w:val="Char"/>
    <w:link w:val="a7"/>
    <w:rsid w:val="00C33636"/>
    <w:rPr>
      <w:rFonts w:ascii="Euclid" w:hAnsi="Euclid" w:cs="KFGQPC Uthman Taha Naskh"/>
      <w:i w:val="0"/>
      <w:noProof/>
      <w:color w:val="000000" w:themeColor="text1"/>
      <w:sz w:val="24"/>
      <w:lang w:val="ar-SA" w:bidi="fa-IR"/>
    </w:rPr>
  </w:style>
  <w:style w:type="paragraph" w:customStyle="1" w:styleId="a8">
    <w:name w:val="متن عربی"/>
    <w:basedOn w:val="Normal"/>
    <w:link w:val="Char7"/>
    <w:qFormat/>
    <w:rsid w:val="003F37E7"/>
    <w:pPr>
      <w:bidi/>
      <w:spacing w:after="0"/>
      <w:ind w:left="432" w:right="710"/>
      <w:jc w:val="both"/>
    </w:pPr>
    <w:rPr>
      <w:rFonts w:cs="KFGQPC Uthman Taha Naskh"/>
      <w:b/>
      <w:bCs w:val="0"/>
      <w:noProof/>
      <w:lang w:bidi="fa-IR"/>
    </w:rPr>
  </w:style>
  <w:style w:type="character" w:customStyle="1" w:styleId="Char7">
    <w:name w:val="متن عربی Char"/>
    <w:basedOn w:val="DefaultParagraphFont"/>
    <w:link w:val="a8"/>
    <w:rsid w:val="003F37E7"/>
    <w:rPr>
      <w:rFonts w:cs="KFGQPC Uthman Taha Naskh"/>
      <w:b/>
      <w:noProof/>
      <w:lang w:bidi="fa-IR"/>
    </w:rPr>
  </w:style>
  <w:style w:type="paragraph" w:customStyle="1" w:styleId="a9">
    <w:name w:val="بخش"/>
    <w:basedOn w:val="Normal"/>
    <w:link w:val="Char8"/>
    <w:qFormat/>
    <w:rsid w:val="003627C2"/>
    <w:pPr>
      <w:tabs>
        <w:tab w:val="left" w:pos="2333"/>
        <w:tab w:val="left" w:pos="4684"/>
        <w:tab w:val="left" w:pos="7036"/>
      </w:tabs>
      <w:bidi/>
      <w:spacing w:after="0"/>
      <w:jc w:val="center"/>
    </w:pPr>
    <w:rPr>
      <w:rFonts w:ascii="Euclid" w:hAnsi="Euclid" w:cs="B Titr"/>
      <w:i/>
      <w:noProof/>
      <w:color w:val="7030A0"/>
      <w:sz w:val="24"/>
      <w:lang w:bidi="fa-IR"/>
    </w:rPr>
  </w:style>
  <w:style w:type="character" w:customStyle="1" w:styleId="Char8">
    <w:name w:val="بخش Char"/>
    <w:basedOn w:val="DefaultParagraphFont"/>
    <w:link w:val="a9"/>
    <w:rsid w:val="003627C2"/>
    <w:rPr>
      <w:rFonts w:ascii="Euclid" w:hAnsi="Euclid" w:cs="B Titr"/>
      <w:bCs/>
      <w:i/>
      <w:noProof/>
      <w:color w:val="7030A0"/>
      <w:sz w:val="24"/>
      <w:lang w:bidi="fa-IR"/>
    </w:rPr>
  </w:style>
  <w:style w:type="paragraph" w:customStyle="1" w:styleId="aa">
    <w:name w:val="متن درک مطلب"/>
    <w:basedOn w:val="a0"/>
    <w:link w:val="Char9"/>
    <w:qFormat/>
    <w:rsid w:val="003F37E7"/>
    <w:pPr>
      <w:ind w:left="430" w:right="573"/>
    </w:pPr>
    <w:rPr>
      <w:rFonts w:cs="B Roya"/>
      <w:sz w:val="22"/>
      <w:szCs w:val="24"/>
    </w:rPr>
  </w:style>
  <w:style w:type="character" w:customStyle="1" w:styleId="Char9">
    <w:name w:val="متن درک مطلب Char"/>
    <w:basedOn w:val="Char"/>
    <w:link w:val="aa"/>
    <w:rsid w:val="003F37E7"/>
    <w:rPr>
      <w:rFonts w:ascii="Euclid" w:hAnsi="Euclid" w:cs="B Roya"/>
      <w:i w:val="0"/>
      <w:noProof/>
      <w:color w:val="000000" w:themeColor="text1"/>
      <w:sz w:val="22"/>
      <w:szCs w:val="24"/>
      <w:lang w:bidi="fa-IR"/>
    </w:rPr>
  </w:style>
  <w:style w:type="paragraph" w:customStyle="1" w:styleId="ab">
    <w:name w:val="متن املا"/>
    <w:basedOn w:val="Normal"/>
    <w:link w:val="Chara"/>
    <w:qFormat/>
    <w:rsid w:val="003F37E7"/>
    <w:pPr>
      <w:tabs>
        <w:tab w:val="left" w:pos="2333"/>
        <w:tab w:val="right" w:pos="9220"/>
      </w:tabs>
      <w:bidi/>
      <w:spacing w:before="240" w:after="0" w:line="276" w:lineRule="auto"/>
      <w:ind w:left="432" w:right="419" w:firstLine="283"/>
      <w:jc w:val="both"/>
    </w:pPr>
    <w:rPr>
      <w:rFonts w:ascii="Euclid" w:hAnsi="Euclid"/>
      <w:bCs w:val="0"/>
      <w:i/>
      <w:noProof/>
      <w:color w:val="000000" w:themeColor="text1"/>
      <w:sz w:val="24"/>
      <w:lang w:bidi="fa-IR"/>
    </w:rPr>
  </w:style>
  <w:style w:type="character" w:customStyle="1" w:styleId="Chara">
    <w:name w:val="متن املا Char"/>
    <w:basedOn w:val="DefaultParagraphFont"/>
    <w:link w:val="ab"/>
    <w:rsid w:val="003F37E7"/>
    <w:rPr>
      <w:rFonts w:ascii="Euclid" w:hAnsi="Euclid"/>
      <w:i/>
      <w:noProof/>
      <w:color w:val="000000" w:themeColor="text1"/>
      <w:sz w:val="24"/>
      <w:lang w:bidi="fa-IR"/>
    </w:rPr>
  </w:style>
  <w:style w:type="character" w:customStyle="1" w:styleId="BalloonTextChar">
    <w:name w:val="Balloon Text Char"/>
    <w:basedOn w:val="DefaultParagraphFont"/>
    <w:link w:val="BalloonText"/>
    <w:semiHidden/>
    <w:rsid w:val="00E65D42"/>
    <w:rPr>
      <w:rFonts w:ascii="Tahoma" w:hAnsi="Tahoma" w:cs="Tahoma"/>
      <w:bCs/>
      <w:sz w:val="16"/>
      <w:szCs w:val="16"/>
    </w:rPr>
  </w:style>
  <w:style w:type="paragraph" w:customStyle="1" w:styleId="ac">
    <w:name w:val="شماره درس"/>
    <w:basedOn w:val="Normal"/>
    <w:link w:val="Charb"/>
    <w:qFormat/>
    <w:rsid w:val="003627C2"/>
    <w:pPr>
      <w:tabs>
        <w:tab w:val="left" w:pos="2448"/>
        <w:tab w:val="left" w:pos="4882"/>
        <w:tab w:val="left" w:pos="5850"/>
        <w:tab w:val="left" w:pos="7287"/>
      </w:tabs>
      <w:bidi/>
      <w:spacing w:after="0" w:line="276" w:lineRule="auto"/>
      <w:jc w:val="both"/>
    </w:pPr>
    <w:rPr>
      <w:rFonts w:ascii="Euclid" w:hAnsi="Euclid"/>
      <w:bCs w:val="0"/>
      <w:noProof/>
      <w:color w:val="7030A0"/>
      <w:sz w:val="20"/>
      <w:szCs w:val="20"/>
      <w:lang w:bidi="fa-IR"/>
    </w:rPr>
  </w:style>
  <w:style w:type="character" w:customStyle="1" w:styleId="Charb">
    <w:name w:val="شماره درس Char"/>
    <w:basedOn w:val="DefaultParagraphFont"/>
    <w:link w:val="ac"/>
    <w:rsid w:val="003627C2"/>
    <w:rPr>
      <w:rFonts w:ascii="Euclid" w:hAnsi="Euclid"/>
      <w:noProof/>
      <w:color w:val="7030A0"/>
      <w:sz w:val="20"/>
      <w:szCs w:val="20"/>
      <w:lang w:bidi="fa-IR"/>
    </w:rPr>
  </w:style>
  <w:style w:type="character" w:styleId="CommentReference">
    <w:name w:val="annotation reference"/>
    <w:basedOn w:val="DefaultParagraphFont"/>
    <w:semiHidden/>
    <w:unhideWhenUsed/>
    <w:rsid w:val="002B6F77"/>
    <w:rPr>
      <w:sz w:val="16"/>
      <w:szCs w:val="16"/>
    </w:rPr>
  </w:style>
  <w:style w:type="paragraph" w:styleId="CommentText">
    <w:name w:val="annotation text"/>
    <w:basedOn w:val="Normal"/>
    <w:link w:val="CommentTextChar"/>
    <w:semiHidden/>
    <w:unhideWhenUsed/>
    <w:rsid w:val="002B6F77"/>
    <w:rPr>
      <w:sz w:val="20"/>
      <w:szCs w:val="20"/>
    </w:rPr>
  </w:style>
  <w:style w:type="character" w:customStyle="1" w:styleId="CommentTextChar">
    <w:name w:val="Comment Text Char"/>
    <w:basedOn w:val="DefaultParagraphFont"/>
    <w:link w:val="CommentText"/>
    <w:semiHidden/>
    <w:rsid w:val="002B6F77"/>
    <w:rPr>
      <w:bCs/>
      <w:sz w:val="20"/>
      <w:szCs w:val="20"/>
    </w:rPr>
  </w:style>
  <w:style w:type="paragraph" w:styleId="CommentSubject">
    <w:name w:val="annotation subject"/>
    <w:basedOn w:val="CommentText"/>
    <w:next w:val="CommentText"/>
    <w:link w:val="CommentSubjectChar"/>
    <w:semiHidden/>
    <w:unhideWhenUsed/>
    <w:rsid w:val="002B6F77"/>
    <w:rPr>
      <w:b/>
    </w:rPr>
  </w:style>
  <w:style w:type="character" w:customStyle="1" w:styleId="CommentSubjectChar">
    <w:name w:val="Comment Subject Char"/>
    <w:basedOn w:val="CommentTextChar"/>
    <w:link w:val="CommentSubject"/>
    <w:semiHidden/>
    <w:rsid w:val="002B6F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0945">
      <w:bodyDiv w:val="1"/>
      <w:marLeft w:val="0"/>
      <w:marRight w:val="0"/>
      <w:marTop w:val="0"/>
      <w:marBottom w:val="0"/>
      <w:divBdr>
        <w:top w:val="none" w:sz="0" w:space="0" w:color="auto"/>
        <w:left w:val="none" w:sz="0" w:space="0" w:color="auto"/>
        <w:bottom w:val="none" w:sz="0" w:space="0" w:color="auto"/>
        <w:right w:val="none" w:sz="0" w:space="0" w:color="auto"/>
      </w:divBdr>
    </w:div>
    <w:div w:id="71045080">
      <w:bodyDiv w:val="1"/>
      <w:marLeft w:val="0"/>
      <w:marRight w:val="0"/>
      <w:marTop w:val="0"/>
      <w:marBottom w:val="0"/>
      <w:divBdr>
        <w:top w:val="none" w:sz="0" w:space="0" w:color="auto"/>
        <w:left w:val="none" w:sz="0" w:space="0" w:color="auto"/>
        <w:bottom w:val="none" w:sz="0" w:space="0" w:color="auto"/>
        <w:right w:val="none" w:sz="0" w:space="0" w:color="auto"/>
      </w:divBdr>
    </w:div>
    <w:div w:id="86001853">
      <w:bodyDiv w:val="1"/>
      <w:marLeft w:val="0"/>
      <w:marRight w:val="0"/>
      <w:marTop w:val="0"/>
      <w:marBottom w:val="0"/>
      <w:divBdr>
        <w:top w:val="none" w:sz="0" w:space="0" w:color="auto"/>
        <w:left w:val="none" w:sz="0" w:space="0" w:color="auto"/>
        <w:bottom w:val="none" w:sz="0" w:space="0" w:color="auto"/>
        <w:right w:val="none" w:sz="0" w:space="0" w:color="auto"/>
      </w:divBdr>
    </w:div>
    <w:div w:id="86317734">
      <w:bodyDiv w:val="1"/>
      <w:marLeft w:val="0"/>
      <w:marRight w:val="0"/>
      <w:marTop w:val="0"/>
      <w:marBottom w:val="0"/>
      <w:divBdr>
        <w:top w:val="none" w:sz="0" w:space="0" w:color="auto"/>
        <w:left w:val="none" w:sz="0" w:space="0" w:color="auto"/>
        <w:bottom w:val="none" w:sz="0" w:space="0" w:color="auto"/>
        <w:right w:val="none" w:sz="0" w:space="0" w:color="auto"/>
      </w:divBdr>
    </w:div>
    <w:div w:id="91635425">
      <w:bodyDiv w:val="1"/>
      <w:marLeft w:val="0"/>
      <w:marRight w:val="0"/>
      <w:marTop w:val="0"/>
      <w:marBottom w:val="0"/>
      <w:divBdr>
        <w:top w:val="none" w:sz="0" w:space="0" w:color="auto"/>
        <w:left w:val="none" w:sz="0" w:space="0" w:color="auto"/>
        <w:bottom w:val="none" w:sz="0" w:space="0" w:color="auto"/>
        <w:right w:val="none" w:sz="0" w:space="0" w:color="auto"/>
      </w:divBdr>
    </w:div>
    <w:div w:id="190384978">
      <w:bodyDiv w:val="1"/>
      <w:marLeft w:val="0"/>
      <w:marRight w:val="0"/>
      <w:marTop w:val="0"/>
      <w:marBottom w:val="0"/>
      <w:divBdr>
        <w:top w:val="none" w:sz="0" w:space="0" w:color="auto"/>
        <w:left w:val="none" w:sz="0" w:space="0" w:color="auto"/>
        <w:bottom w:val="none" w:sz="0" w:space="0" w:color="auto"/>
        <w:right w:val="none" w:sz="0" w:space="0" w:color="auto"/>
      </w:divBdr>
    </w:div>
    <w:div w:id="213935165">
      <w:bodyDiv w:val="1"/>
      <w:marLeft w:val="0"/>
      <w:marRight w:val="0"/>
      <w:marTop w:val="0"/>
      <w:marBottom w:val="0"/>
      <w:divBdr>
        <w:top w:val="none" w:sz="0" w:space="0" w:color="auto"/>
        <w:left w:val="none" w:sz="0" w:space="0" w:color="auto"/>
        <w:bottom w:val="none" w:sz="0" w:space="0" w:color="auto"/>
        <w:right w:val="none" w:sz="0" w:space="0" w:color="auto"/>
      </w:divBdr>
    </w:div>
    <w:div w:id="256602011">
      <w:bodyDiv w:val="1"/>
      <w:marLeft w:val="0"/>
      <w:marRight w:val="0"/>
      <w:marTop w:val="0"/>
      <w:marBottom w:val="0"/>
      <w:divBdr>
        <w:top w:val="none" w:sz="0" w:space="0" w:color="auto"/>
        <w:left w:val="none" w:sz="0" w:space="0" w:color="auto"/>
        <w:bottom w:val="none" w:sz="0" w:space="0" w:color="auto"/>
        <w:right w:val="none" w:sz="0" w:space="0" w:color="auto"/>
      </w:divBdr>
    </w:div>
    <w:div w:id="258685136">
      <w:bodyDiv w:val="1"/>
      <w:marLeft w:val="0"/>
      <w:marRight w:val="0"/>
      <w:marTop w:val="0"/>
      <w:marBottom w:val="0"/>
      <w:divBdr>
        <w:top w:val="none" w:sz="0" w:space="0" w:color="auto"/>
        <w:left w:val="none" w:sz="0" w:space="0" w:color="auto"/>
        <w:bottom w:val="none" w:sz="0" w:space="0" w:color="auto"/>
        <w:right w:val="none" w:sz="0" w:space="0" w:color="auto"/>
      </w:divBdr>
    </w:div>
    <w:div w:id="279074220">
      <w:bodyDiv w:val="1"/>
      <w:marLeft w:val="0"/>
      <w:marRight w:val="0"/>
      <w:marTop w:val="0"/>
      <w:marBottom w:val="0"/>
      <w:divBdr>
        <w:top w:val="none" w:sz="0" w:space="0" w:color="auto"/>
        <w:left w:val="none" w:sz="0" w:space="0" w:color="auto"/>
        <w:bottom w:val="none" w:sz="0" w:space="0" w:color="auto"/>
        <w:right w:val="none" w:sz="0" w:space="0" w:color="auto"/>
      </w:divBdr>
    </w:div>
    <w:div w:id="315424826">
      <w:bodyDiv w:val="1"/>
      <w:marLeft w:val="0"/>
      <w:marRight w:val="0"/>
      <w:marTop w:val="0"/>
      <w:marBottom w:val="0"/>
      <w:divBdr>
        <w:top w:val="none" w:sz="0" w:space="0" w:color="auto"/>
        <w:left w:val="none" w:sz="0" w:space="0" w:color="auto"/>
        <w:bottom w:val="none" w:sz="0" w:space="0" w:color="auto"/>
        <w:right w:val="none" w:sz="0" w:space="0" w:color="auto"/>
      </w:divBdr>
    </w:div>
    <w:div w:id="378748410">
      <w:bodyDiv w:val="1"/>
      <w:marLeft w:val="0"/>
      <w:marRight w:val="0"/>
      <w:marTop w:val="0"/>
      <w:marBottom w:val="0"/>
      <w:divBdr>
        <w:top w:val="none" w:sz="0" w:space="0" w:color="auto"/>
        <w:left w:val="none" w:sz="0" w:space="0" w:color="auto"/>
        <w:bottom w:val="none" w:sz="0" w:space="0" w:color="auto"/>
        <w:right w:val="none" w:sz="0" w:space="0" w:color="auto"/>
      </w:divBdr>
    </w:div>
    <w:div w:id="379522900">
      <w:bodyDiv w:val="1"/>
      <w:marLeft w:val="0"/>
      <w:marRight w:val="0"/>
      <w:marTop w:val="0"/>
      <w:marBottom w:val="0"/>
      <w:divBdr>
        <w:top w:val="none" w:sz="0" w:space="0" w:color="auto"/>
        <w:left w:val="none" w:sz="0" w:space="0" w:color="auto"/>
        <w:bottom w:val="none" w:sz="0" w:space="0" w:color="auto"/>
        <w:right w:val="none" w:sz="0" w:space="0" w:color="auto"/>
      </w:divBdr>
    </w:div>
    <w:div w:id="387651925">
      <w:bodyDiv w:val="1"/>
      <w:marLeft w:val="0"/>
      <w:marRight w:val="0"/>
      <w:marTop w:val="0"/>
      <w:marBottom w:val="0"/>
      <w:divBdr>
        <w:top w:val="none" w:sz="0" w:space="0" w:color="auto"/>
        <w:left w:val="none" w:sz="0" w:space="0" w:color="auto"/>
        <w:bottom w:val="none" w:sz="0" w:space="0" w:color="auto"/>
        <w:right w:val="none" w:sz="0" w:space="0" w:color="auto"/>
      </w:divBdr>
    </w:div>
    <w:div w:id="404497153">
      <w:bodyDiv w:val="1"/>
      <w:marLeft w:val="0"/>
      <w:marRight w:val="0"/>
      <w:marTop w:val="0"/>
      <w:marBottom w:val="0"/>
      <w:divBdr>
        <w:top w:val="none" w:sz="0" w:space="0" w:color="auto"/>
        <w:left w:val="none" w:sz="0" w:space="0" w:color="auto"/>
        <w:bottom w:val="none" w:sz="0" w:space="0" w:color="auto"/>
        <w:right w:val="none" w:sz="0" w:space="0" w:color="auto"/>
      </w:divBdr>
    </w:div>
    <w:div w:id="415327052">
      <w:bodyDiv w:val="1"/>
      <w:marLeft w:val="0"/>
      <w:marRight w:val="0"/>
      <w:marTop w:val="0"/>
      <w:marBottom w:val="0"/>
      <w:divBdr>
        <w:top w:val="none" w:sz="0" w:space="0" w:color="auto"/>
        <w:left w:val="none" w:sz="0" w:space="0" w:color="auto"/>
        <w:bottom w:val="none" w:sz="0" w:space="0" w:color="auto"/>
        <w:right w:val="none" w:sz="0" w:space="0" w:color="auto"/>
      </w:divBdr>
    </w:div>
    <w:div w:id="435096290">
      <w:bodyDiv w:val="1"/>
      <w:marLeft w:val="0"/>
      <w:marRight w:val="0"/>
      <w:marTop w:val="0"/>
      <w:marBottom w:val="0"/>
      <w:divBdr>
        <w:top w:val="none" w:sz="0" w:space="0" w:color="auto"/>
        <w:left w:val="none" w:sz="0" w:space="0" w:color="auto"/>
        <w:bottom w:val="none" w:sz="0" w:space="0" w:color="auto"/>
        <w:right w:val="none" w:sz="0" w:space="0" w:color="auto"/>
      </w:divBdr>
    </w:div>
    <w:div w:id="447967809">
      <w:bodyDiv w:val="1"/>
      <w:marLeft w:val="0"/>
      <w:marRight w:val="0"/>
      <w:marTop w:val="0"/>
      <w:marBottom w:val="0"/>
      <w:divBdr>
        <w:top w:val="none" w:sz="0" w:space="0" w:color="auto"/>
        <w:left w:val="none" w:sz="0" w:space="0" w:color="auto"/>
        <w:bottom w:val="none" w:sz="0" w:space="0" w:color="auto"/>
        <w:right w:val="none" w:sz="0" w:space="0" w:color="auto"/>
      </w:divBdr>
    </w:div>
    <w:div w:id="474225974">
      <w:bodyDiv w:val="1"/>
      <w:marLeft w:val="0"/>
      <w:marRight w:val="0"/>
      <w:marTop w:val="0"/>
      <w:marBottom w:val="0"/>
      <w:divBdr>
        <w:top w:val="none" w:sz="0" w:space="0" w:color="auto"/>
        <w:left w:val="none" w:sz="0" w:space="0" w:color="auto"/>
        <w:bottom w:val="none" w:sz="0" w:space="0" w:color="auto"/>
        <w:right w:val="none" w:sz="0" w:space="0" w:color="auto"/>
      </w:divBdr>
    </w:div>
    <w:div w:id="476335995">
      <w:bodyDiv w:val="1"/>
      <w:marLeft w:val="0"/>
      <w:marRight w:val="0"/>
      <w:marTop w:val="0"/>
      <w:marBottom w:val="0"/>
      <w:divBdr>
        <w:top w:val="none" w:sz="0" w:space="0" w:color="auto"/>
        <w:left w:val="none" w:sz="0" w:space="0" w:color="auto"/>
        <w:bottom w:val="none" w:sz="0" w:space="0" w:color="auto"/>
        <w:right w:val="none" w:sz="0" w:space="0" w:color="auto"/>
      </w:divBdr>
    </w:div>
    <w:div w:id="488906065">
      <w:bodyDiv w:val="1"/>
      <w:marLeft w:val="0"/>
      <w:marRight w:val="0"/>
      <w:marTop w:val="0"/>
      <w:marBottom w:val="0"/>
      <w:divBdr>
        <w:top w:val="none" w:sz="0" w:space="0" w:color="auto"/>
        <w:left w:val="none" w:sz="0" w:space="0" w:color="auto"/>
        <w:bottom w:val="none" w:sz="0" w:space="0" w:color="auto"/>
        <w:right w:val="none" w:sz="0" w:space="0" w:color="auto"/>
      </w:divBdr>
    </w:div>
    <w:div w:id="515271751">
      <w:bodyDiv w:val="1"/>
      <w:marLeft w:val="0"/>
      <w:marRight w:val="0"/>
      <w:marTop w:val="0"/>
      <w:marBottom w:val="0"/>
      <w:divBdr>
        <w:top w:val="none" w:sz="0" w:space="0" w:color="auto"/>
        <w:left w:val="none" w:sz="0" w:space="0" w:color="auto"/>
        <w:bottom w:val="none" w:sz="0" w:space="0" w:color="auto"/>
        <w:right w:val="none" w:sz="0" w:space="0" w:color="auto"/>
      </w:divBdr>
    </w:div>
    <w:div w:id="522328201">
      <w:bodyDiv w:val="1"/>
      <w:marLeft w:val="0"/>
      <w:marRight w:val="0"/>
      <w:marTop w:val="0"/>
      <w:marBottom w:val="0"/>
      <w:divBdr>
        <w:top w:val="none" w:sz="0" w:space="0" w:color="auto"/>
        <w:left w:val="none" w:sz="0" w:space="0" w:color="auto"/>
        <w:bottom w:val="none" w:sz="0" w:space="0" w:color="auto"/>
        <w:right w:val="none" w:sz="0" w:space="0" w:color="auto"/>
      </w:divBdr>
    </w:div>
    <w:div w:id="545679676">
      <w:bodyDiv w:val="1"/>
      <w:marLeft w:val="0"/>
      <w:marRight w:val="0"/>
      <w:marTop w:val="0"/>
      <w:marBottom w:val="0"/>
      <w:divBdr>
        <w:top w:val="none" w:sz="0" w:space="0" w:color="auto"/>
        <w:left w:val="none" w:sz="0" w:space="0" w:color="auto"/>
        <w:bottom w:val="none" w:sz="0" w:space="0" w:color="auto"/>
        <w:right w:val="none" w:sz="0" w:space="0" w:color="auto"/>
      </w:divBdr>
    </w:div>
    <w:div w:id="596132458">
      <w:bodyDiv w:val="1"/>
      <w:marLeft w:val="0"/>
      <w:marRight w:val="0"/>
      <w:marTop w:val="0"/>
      <w:marBottom w:val="0"/>
      <w:divBdr>
        <w:top w:val="none" w:sz="0" w:space="0" w:color="auto"/>
        <w:left w:val="none" w:sz="0" w:space="0" w:color="auto"/>
        <w:bottom w:val="none" w:sz="0" w:space="0" w:color="auto"/>
        <w:right w:val="none" w:sz="0" w:space="0" w:color="auto"/>
      </w:divBdr>
    </w:div>
    <w:div w:id="647246099">
      <w:bodyDiv w:val="1"/>
      <w:marLeft w:val="0"/>
      <w:marRight w:val="0"/>
      <w:marTop w:val="0"/>
      <w:marBottom w:val="0"/>
      <w:divBdr>
        <w:top w:val="none" w:sz="0" w:space="0" w:color="auto"/>
        <w:left w:val="none" w:sz="0" w:space="0" w:color="auto"/>
        <w:bottom w:val="none" w:sz="0" w:space="0" w:color="auto"/>
        <w:right w:val="none" w:sz="0" w:space="0" w:color="auto"/>
      </w:divBdr>
    </w:div>
    <w:div w:id="665396573">
      <w:bodyDiv w:val="1"/>
      <w:marLeft w:val="0"/>
      <w:marRight w:val="0"/>
      <w:marTop w:val="0"/>
      <w:marBottom w:val="0"/>
      <w:divBdr>
        <w:top w:val="none" w:sz="0" w:space="0" w:color="auto"/>
        <w:left w:val="none" w:sz="0" w:space="0" w:color="auto"/>
        <w:bottom w:val="none" w:sz="0" w:space="0" w:color="auto"/>
        <w:right w:val="none" w:sz="0" w:space="0" w:color="auto"/>
      </w:divBdr>
    </w:div>
    <w:div w:id="690183405">
      <w:bodyDiv w:val="1"/>
      <w:marLeft w:val="0"/>
      <w:marRight w:val="0"/>
      <w:marTop w:val="0"/>
      <w:marBottom w:val="0"/>
      <w:divBdr>
        <w:top w:val="none" w:sz="0" w:space="0" w:color="auto"/>
        <w:left w:val="none" w:sz="0" w:space="0" w:color="auto"/>
        <w:bottom w:val="none" w:sz="0" w:space="0" w:color="auto"/>
        <w:right w:val="none" w:sz="0" w:space="0" w:color="auto"/>
      </w:divBdr>
    </w:div>
    <w:div w:id="733088244">
      <w:bodyDiv w:val="1"/>
      <w:marLeft w:val="0"/>
      <w:marRight w:val="0"/>
      <w:marTop w:val="0"/>
      <w:marBottom w:val="0"/>
      <w:divBdr>
        <w:top w:val="none" w:sz="0" w:space="0" w:color="auto"/>
        <w:left w:val="none" w:sz="0" w:space="0" w:color="auto"/>
        <w:bottom w:val="none" w:sz="0" w:space="0" w:color="auto"/>
        <w:right w:val="none" w:sz="0" w:space="0" w:color="auto"/>
      </w:divBdr>
    </w:div>
    <w:div w:id="754207057">
      <w:bodyDiv w:val="1"/>
      <w:marLeft w:val="0"/>
      <w:marRight w:val="0"/>
      <w:marTop w:val="0"/>
      <w:marBottom w:val="0"/>
      <w:divBdr>
        <w:top w:val="none" w:sz="0" w:space="0" w:color="auto"/>
        <w:left w:val="none" w:sz="0" w:space="0" w:color="auto"/>
        <w:bottom w:val="none" w:sz="0" w:space="0" w:color="auto"/>
        <w:right w:val="none" w:sz="0" w:space="0" w:color="auto"/>
      </w:divBdr>
    </w:div>
    <w:div w:id="790241934">
      <w:bodyDiv w:val="1"/>
      <w:marLeft w:val="0"/>
      <w:marRight w:val="0"/>
      <w:marTop w:val="0"/>
      <w:marBottom w:val="0"/>
      <w:divBdr>
        <w:top w:val="none" w:sz="0" w:space="0" w:color="auto"/>
        <w:left w:val="none" w:sz="0" w:space="0" w:color="auto"/>
        <w:bottom w:val="none" w:sz="0" w:space="0" w:color="auto"/>
        <w:right w:val="none" w:sz="0" w:space="0" w:color="auto"/>
      </w:divBdr>
    </w:div>
    <w:div w:id="791360319">
      <w:bodyDiv w:val="1"/>
      <w:marLeft w:val="0"/>
      <w:marRight w:val="0"/>
      <w:marTop w:val="0"/>
      <w:marBottom w:val="0"/>
      <w:divBdr>
        <w:top w:val="none" w:sz="0" w:space="0" w:color="auto"/>
        <w:left w:val="none" w:sz="0" w:space="0" w:color="auto"/>
        <w:bottom w:val="none" w:sz="0" w:space="0" w:color="auto"/>
        <w:right w:val="none" w:sz="0" w:space="0" w:color="auto"/>
      </w:divBdr>
    </w:div>
    <w:div w:id="792985661">
      <w:bodyDiv w:val="1"/>
      <w:marLeft w:val="0"/>
      <w:marRight w:val="0"/>
      <w:marTop w:val="0"/>
      <w:marBottom w:val="0"/>
      <w:divBdr>
        <w:top w:val="none" w:sz="0" w:space="0" w:color="auto"/>
        <w:left w:val="none" w:sz="0" w:space="0" w:color="auto"/>
        <w:bottom w:val="none" w:sz="0" w:space="0" w:color="auto"/>
        <w:right w:val="none" w:sz="0" w:space="0" w:color="auto"/>
      </w:divBdr>
    </w:div>
    <w:div w:id="795487471">
      <w:bodyDiv w:val="1"/>
      <w:marLeft w:val="0"/>
      <w:marRight w:val="0"/>
      <w:marTop w:val="0"/>
      <w:marBottom w:val="0"/>
      <w:divBdr>
        <w:top w:val="none" w:sz="0" w:space="0" w:color="auto"/>
        <w:left w:val="none" w:sz="0" w:space="0" w:color="auto"/>
        <w:bottom w:val="none" w:sz="0" w:space="0" w:color="auto"/>
        <w:right w:val="none" w:sz="0" w:space="0" w:color="auto"/>
      </w:divBdr>
    </w:div>
    <w:div w:id="800414910">
      <w:bodyDiv w:val="1"/>
      <w:marLeft w:val="0"/>
      <w:marRight w:val="0"/>
      <w:marTop w:val="0"/>
      <w:marBottom w:val="0"/>
      <w:divBdr>
        <w:top w:val="none" w:sz="0" w:space="0" w:color="auto"/>
        <w:left w:val="none" w:sz="0" w:space="0" w:color="auto"/>
        <w:bottom w:val="none" w:sz="0" w:space="0" w:color="auto"/>
        <w:right w:val="none" w:sz="0" w:space="0" w:color="auto"/>
      </w:divBdr>
    </w:div>
    <w:div w:id="809173908">
      <w:bodyDiv w:val="1"/>
      <w:marLeft w:val="0"/>
      <w:marRight w:val="0"/>
      <w:marTop w:val="0"/>
      <w:marBottom w:val="0"/>
      <w:divBdr>
        <w:top w:val="none" w:sz="0" w:space="0" w:color="auto"/>
        <w:left w:val="none" w:sz="0" w:space="0" w:color="auto"/>
        <w:bottom w:val="none" w:sz="0" w:space="0" w:color="auto"/>
        <w:right w:val="none" w:sz="0" w:space="0" w:color="auto"/>
      </w:divBdr>
    </w:div>
    <w:div w:id="878014803">
      <w:bodyDiv w:val="1"/>
      <w:marLeft w:val="0"/>
      <w:marRight w:val="0"/>
      <w:marTop w:val="0"/>
      <w:marBottom w:val="0"/>
      <w:divBdr>
        <w:top w:val="none" w:sz="0" w:space="0" w:color="auto"/>
        <w:left w:val="none" w:sz="0" w:space="0" w:color="auto"/>
        <w:bottom w:val="none" w:sz="0" w:space="0" w:color="auto"/>
        <w:right w:val="none" w:sz="0" w:space="0" w:color="auto"/>
      </w:divBdr>
    </w:div>
    <w:div w:id="947665026">
      <w:bodyDiv w:val="1"/>
      <w:marLeft w:val="0"/>
      <w:marRight w:val="0"/>
      <w:marTop w:val="0"/>
      <w:marBottom w:val="0"/>
      <w:divBdr>
        <w:top w:val="none" w:sz="0" w:space="0" w:color="auto"/>
        <w:left w:val="none" w:sz="0" w:space="0" w:color="auto"/>
        <w:bottom w:val="none" w:sz="0" w:space="0" w:color="auto"/>
        <w:right w:val="none" w:sz="0" w:space="0" w:color="auto"/>
      </w:divBdr>
    </w:div>
    <w:div w:id="989165223">
      <w:bodyDiv w:val="1"/>
      <w:marLeft w:val="0"/>
      <w:marRight w:val="0"/>
      <w:marTop w:val="0"/>
      <w:marBottom w:val="0"/>
      <w:divBdr>
        <w:top w:val="none" w:sz="0" w:space="0" w:color="auto"/>
        <w:left w:val="none" w:sz="0" w:space="0" w:color="auto"/>
        <w:bottom w:val="none" w:sz="0" w:space="0" w:color="auto"/>
        <w:right w:val="none" w:sz="0" w:space="0" w:color="auto"/>
      </w:divBdr>
    </w:div>
    <w:div w:id="1019040277">
      <w:bodyDiv w:val="1"/>
      <w:marLeft w:val="0"/>
      <w:marRight w:val="0"/>
      <w:marTop w:val="0"/>
      <w:marBottom w:val="0"/>
      <w:divBdr>
        <w:top w:val="none" w:sz="0" w:space="0" w:color="auto"/>
        <w:left w:val="none" w:sz="0" w:space="0" w:color="auto"/>
        <w:bottom w:val="none" w:sz="0" w:space="0" w:color="auto"/>
        <w:right w:val="none" w:sz="0" w:space="0" w:color="auto"/>
      </w:divBdr>
    </w:div>
    <w:div w:id="1028797785">
      <w:bodyDiv w:val="1"/>
      <w:marLeft w:val="0"/>
      <w:marRight w:val="0"/>
      <w:marTop w:val="0"/>
      <w:marBottom w:val="0"/>
      <w:divBdr>
        <w:top w:val="none" w:sz="0" w:space="0" w:color="auto"/>
        <w:left w:val="none" w:sz="0" w:space="0" w:color="auto"/>
        <w:bottom w:val="none" w:sz="0" w:space="0" w:color="auto"/>
        <w:right w:val="none" w:sz="0" w:space="0" w:color="auto"/>
      </w:divBdr>
    </w:div>
    <w:div w:id="1044594331">
      <w:bodyDiv w:val="1"/>
      <w:marLeft w:val="0"/>
      <w:marRight w:val="0"/>
      <w:marTop w:val="0"/>
      <w:marBottom w:val="0"/>
      <w:divBdr>
        <w:top w:val="none" w:sz="0" w:space="0" w:color="auto"/>
        <w:left w:val="none" w:sz="0" w:space="0" w:color="auto"/>
        <w:bottom w:val="none" w:sz="0" w:space="0" w:color="auto"/>
        <w:right w:val="none" w:sz="0" w:space="0" w:color="auto"/>
      </w:divBdr>
    </w:div>
    <w:div w:id="1059479224">
      <w:bodyDiv w:val="1"/>
      <w:marLeft w:val="0"/>
      <w:marRight w:val="0"/>
      <w:marTop w:val="0"/>
      <w:marBottom w:val="0"/>
      <w:divBdr>
        <w:top w:val="none" w:sz="0" w:space="0" w:color="auto"/>
        <w:left w:val="none" w:sz="0" w:space="0" w:color="auto"/>
        <w:bottom w:val="none" w:sz="0" w:space="0" w:color="auto"/>
        <w:right w:val="none" w:sz="0" w:space="0" w:color="auto"/>
      </w:divBdr>
    </w:div>
    <w:div w:id="1073969768">
      <w:bodyDiv w:val="1"/>
      <w:marLeft w:val="0"/>
      <w:marRight w:val="0"/>
      <w:marTop w:val="0"/>
      <w:marBottom w:val="0"/>
      <w:divBdr>
        <w:top w:val="none" w:sz="0" w:space="0" w:color="auto"/>
        <w:left w:val="none" w:sz="0" w:space="0" w:color="auto"/>
        <w:bottom w:val="none" w:sz="0" w:space="0" w:color="auto"/>
        <w:right w:val="none" w:sz="0" w:space="0" w:color="auto"/>
      </w:divBdr>
    </w:div>
    <w:div w:id="1076627069">
      <w:bodyDiv w:val="1"/>
      <w:marLeft w:val="0"/>
      <w:marRight w:val="0"/>
      <w:marTop w:val="0"/>
      <w:marBottom w:val="0"/>
      <w:divBdr>
        <w:top w:val="none" w:sz="0" w:space="0" w:color="auto"/>
        <w:left w:val="none" w:sz="0" w:space="0" w:color="auto"/>
        <w:bottom w:val="none" w:sz="0" w:space="0" w:color="auto"/>
        <w:right w:val="none" w:sz="0" w:space="0" w:color="auto"/>
      </w:divBdr>
    </w:div>
    <w:div w:id="1107971761">
      <w:bodyDiv w:val="1"/>
      <w:marLeft w:val="0"/>
      <w:marRight w:val="0"/>
      <w:marTop w:val="0"/>
      <w:marBottom w:val="0"/>
      <w:divBdr>
        <w:top w:val="none" w:sz="0" w:space="0" w:color="auto"/>
        <w:left w:val="none" w:sz="0" w:space="0" w:color="auto"/>
        <w:bottom w:val="none" w:sz="0" w:space="0" w:color="auto"/>
        <w:right w:val="none" w:sz="0" w:space="0" w:color="auto"/>
      </w:divBdr>
    </w:div>
    <w:div w:id="1158156163">
      <w:bodyDiv w:val="1"/>
      <w:marLeft w:val="0"/>
      <w:marRight w:val="0"/>
      <w:marTop w:val="0"/>
      <w:marBottom w:val="0"/>
      <w:divBdr>
        <w:top w:val="none" w:sz="0" w:space="0" w:color="auto"/>
        <w:left w:val="none" w:sz="0" w:space="0" w:color="auto"/>
        <w:bottom w:val="none" w:sz="0" w:space="0" w:color="auto"/>
        <w:right w:val="none" w:sz="0" w:space="0" w:color="auto"/>
      </w:divBdr>
    </w:div>
    <w:div w:id="1177422190">
      <w:bodyDiv w:val="1"/>
      <w:marLeft w:val="0"/>
      <w:marRight w:val="0"/>
      <w:marTop w:val="0"/>
      <w:marBottom w:val="0"/>
      <w:divBdr>
        <w:top w:val="none" w:sz="0" w:space="0" w:color="auto"/>
        <w:left w:val="none" w:sz="0" w:space="0" w:color="auto"/>
        <w:bottom w:val="none" w:sz="0" w:space="0" w:color="auto"/>
        <w:right w:val="none" w:sz="0" w:space="0" w:color="auto"/>
      </w:divBdr>
    </w:div>
    <w:div w:id="1182354707">
      <w:bodyDiv w:val="1"/>
      <w:marLeft w:val="0"/>
      <w:marRight w:val="0"/>
      <w:marTop w:val="0"/>
      <w:marBottom w:val="0"/>
      <w:divBdr>
        <w:top w:val="none" w:sz="0" w:space="0" w:color="auto"/>
        <w:left w:val="none" w:sz="0" w:space="0" w:color="auto"/>
        <w:bottom w:val="none" w:sz="0" w:space="0" w:color="auto"/>
        <w:right w:val="none" w:sz="0" w:space="0" w:color="auto"/>
      </w:divBdr>
    </w:div>
    <w:div w:id="1224369249">
      <w:bodyDiv w:val="1"/>
      <w:marLeft w:val="0"/>
      <w:marRight w:val="0"/>
      <w:marTop w:val="0"/>
      <w:marBottom w:val="0"/>
      <w:divBdr>
        <w:top w:val="none" w:sz="0" w:space="0" w:color="auto"/>
        <w:left w:val="none" w:sz="0" w:space="0" w:color="auto"/>
        <w:bottom w:val="none" w:sz="0" w:space="0" w:color="auto"/>
        <w:right w:val="none" w:sz="0" w:space="0" w:color="auto"/>
      </w:divBdr>
    </w:div>
    <w:div w:id="1242377261">
      <w:bodyDiv w:val="1"/>
      <w:marLeft w:val="0"/>
      <w:marRight w:val="0"/>
      <w:marTop w:val="0"/>
      <w:marBottom w:val="0"/>
      <w:divBdr>
        <w:top w:val="none" w:sz="0" w:space="0" w:color="auto"/>
        <w:left w:val="none" w:sz="0" w:space="0" w:color="auto"/>
        <w:bottom w:val="none" w:sz="0" w:space="0" w:color="auto"/>
        <w:right w:val="none" w:sz="0" w:space="0" w:color="auto"/>
      </w:divBdr>
    </w:div>
    <w:div w:id="1247301713">
      <w:bodyDiv w:val="1"/>
      <w:marLeft w:val="0"/>
      <w:marRight w:val="0"/>
      <w:marTop w:val="0"/>
      <w:marBottom w:val="0"/>
      <w:divBdr>
        <w:top w:val="none" w:sz="0" w:space="0" w:color="auto"/>
        <w:left w:val="none" w:sz="0" w:space="0" w:color="auto"/>
        <w:bottom w:val="none" w:sz="0" w:space="0" w:color="auto"/>
        <w:right w:val="none" w:sz="0" w:space="0" w:color="auto"/>
      </w:divBdr>
    </w:div>
    <w:div w:id="1276907318">
      <w:bodyDiv w:val="1"/>
      <w:marLeft w:val="0"/>
      <w:marRight w:val="0"/>
      <w:marTop w:val="0"/>
      <w:marBottom w:val="0"/>
      <w:divBdr>
        <w:top w:val="none" w:sz="0" w:space="0" w:color="auto"/>
        <w:left w:val="none" w:sz="0" w:space="0" w:color="auto"/>
        <w:bottom w:val="none" w:sz="0" w:space="0" w:color="auto"/>
        <w:right w:val="none" w:sz="0" w:space="0" w:color="auto"/>
      </w:divBdr>
    </w:div>
    <w:div w:id="1330869993">
      <w:bodyDiv w:val="1"/>
      <w:marLeft w:val="0"/>
      <w:marRight w:val="0"/>
      <w:marTop w:val="0"/>
      <w:marBottom w:val="0"/>
      <w:divBdr>
        <w:top w:val="none" w:sz="0" w:space="0" w:color="auto"/>
        <w:left w:val="none" w:sz="0" w:space="0" w:color="auto"/>
        <w:bottom w:val="none" w:sz="0" w:space="0" w:color="auto"/>
        <w:right w:val="none" w:sz="0" w:space="0" w:color="auto"/>
      </w:divBdr>
    </w:div>
    <w:div w:id="1331102370">
      <w:bodyDiv w:val="1"/>
      <w:marLeft w:val="0"/>
      <w:marRight w:val="0"/>
      <w:marTop w:val="0"/>
      <w:marBottom w:val="0"/>
      <w:divBdr>
        <w:top w:val="none" w:sz="0" w:space="0" w:color="auto"/>
        <w:left w:val="none" w:sz="0" w:space="0" w:color="auto"/>
        <w:bottom w:val="none" w:sz="0" w:space="0" w:color="auto"/>
        <w:right w:val="none" w:sz="0" w:space="0" w:color="auto"/>
      </w:divBdr>
    </w:div>
    <w:div w:id="1333147205">
      <w:bodyDiv w:val="1"/>
      <w:marLeft w:val="0"/>
      <w:marRight w:val="0"/>
      <w:marTop w:val="0"/>
      <w:marBottom w:val="0"/>
      <w:divBdr>
        <w:top w:val="none" w:sz="0" w:space="0" w:color="auto"/>
        <w:left w:val="none" w:sz="0" w:space="0" w:color="auto"/>
        <w:bottom w:val="none" w:sz="0" w:space="0" w:color="auto"/>
        <w:right w:val="none" w:sz="0" w:space="0" w:color="auto"/>
      </w:divBdr>
    </w:div>
    <w:div w:id="1421491468">
      <w:bodyDiv w:val="1"/>
      <w:marLeft w:val="0"/>
      <w:marRight w:val="0"/>
      <w:marTop w:val="0"/>
      <w:marBottom w:val="0"/>
      <w:divBdr>
        <w:top w:val="none" w:sz="0" w:space="0" w:color="auto"/>
        <w:left w:val="none" w:sz="0" w:space="0" w:color="auto"/>
        <w:bottom w:val="none" w:sz="0" w:space="0" w:color="auto"/>
        <w:right w:val="none" w:sz="0" w:space="0" w:color="auto"/>
      </w:divBdr>
    </w:div>
    <w:div w:id="1432581802">
      <w:bodyDiv w:val="1"/>
      <w:marLeft w:val="0"/>
      <w:marRight w:val="0"/>
      <w:marTop w:val="0"/>
      <w:marBottom w:val="0"/>
      <w:divBdr>
        <w:top w:val="none" w:sz="0" w:space="0" w:color="auto"/>
        <w:left w:val="none" w:sz="0" w:space="0" w:color="auto"/>
        <w:bottom w:val="none" w:sz="0" w:space="0" w:color="auto"/>
        <w:right w:val="none" w:sz="0" w:space="0" w:color="auto"/>
      </w:divBdr>
    </w:div>
    <w:div w:id="1476021394">
      <w:bodyDiv w:val="1"/>
      <w:marLeft w:val="0"/>
      <w:marRight w:val="0"/>
      <w:marTop w:val="0"/>
      <w:marBottom w:val="0"/>
      <w:divBdr>
        <w:top w:val="none" w:sz="0" w:space="0" w:color="auto"/>
        <w:left w:val="none" w:sz="0" w:space="0" w:color="auto"/>
        <w:bottom w:val="none" w:sz="0" w:space="0" w:color="auto"/>
        <w:right w:val="none" w:sz="0" w:space="0" w:color="auto"/>
      </w:divBdr>
    </w:div>
    <w:div w:id="1493181224">
      <w:bodyDiv w:val="1"/>
      <w:marLeft w:val="0"/>
      <w:marRight w:val="0"/>
      <w:marTop w:val="0"/>
      <w:marBottom w:val="0"/>
      <w:divBdr>
        <w:top w:val="none" w:sz="0" w:space="0" w:color="auto"/>
        <w:left w:val="none" w:sz="0" w:space="0" w:color="auto"/>
        <w:bottom w:val="none" w:sz="0" w:space="0" w:color="auto"/>
        <w:right w:val="none" w:sz="0" w:space="0" w:color="auto"/>
      </w:divBdr>
    </w:div>
    <w:div w:id="1604528706">
      <w:bodyDiv w:val="1"/>
      <w:marLeft w:val="0"/>
      <w:marRight w:val="0"/>
      <w:marTop w:val="0"/>
      <w:marBottom w:val="0"/>
      <w:divBdr>
        <w:top w:val="none" w:sz="0" w:space="0" w:color="auto"/>
        <w:left w:val="none" w:sz="0" w:space="0" w:color="auto"/>
        <w:bottom w:val="none" w:sz="0" w:space="0" w:color="auto"/>
        <w:right w:val="none" w:sz="0" w:space="0" w:color="auto"/>
      </w:divBdr>
      <w:divsChild>
        <w:div w:id="987900934">
          <w:marLeft w:val="0"/>
          <w:marRight w:val="0"/>
          <w:marTop w:val="0"/>
          <w:marBottom w:val="0"/>
          <w:divBdr>
            <w:top w:val="none" w:sz="0" w:space="0" w:color="auto"/>
            <w:left w:val="none" w:sz="0" w:space="0" w:color="auto"/>
            <w:bottom w:val="none" w:sz="0" w:space="0" w:color="auto"/>
            <w:right w:val="none" w:sz="0" w:space="0" w:color="auto"/>
          </w:divBdr>
        </w:div>
        <w:div w:id="2033804367">
          <w:marLeft w:val="0"/>
          <w:marRight w:val="0"/>
          <w:marTop w:val="0"/>
          <w:marBottom w:val="0"/>
          <w:divBdr>
            <w:top w:val="none" w:sz="0" w:space="0" w:color="auto"/>
            <w:left w:val="none" w:sz="0" w:space="0" w:color="auto"/>
            <w:bottom w:val="none" w:sz="0" w:space="0" w:color="auto"/>
            <w:right w:val="none" w:sz="0" w:space="0" w:color="auto"/>
          </w:divBdr>
        </w:div>
      </w:divsChild>
    </w:div>
    <w:div w:id="1665206011">
      <w:bodyDiv w:val="1"/>
      <w:marLeft w:val="0"/>
      <w:marRight w:val="0"/>
      <w:marTop w:val="0"/>
      <w:marBottom w:val="0"/>
      <w:divBdr>
        <w:top w:val="none" w:sz="0" w:space="0" w:color="auto"/>
        <w:left w:val="none" w:sz="0" w:space="0" w:color="auto"/>
        <w:bottom w:val="none" w:sz="0" w:space="0" w:color="auto"/>
        <w:right w:val="none" w:sz="0" w:space="0" w:color="auto"/>
      </w:divBdr>
    </w:div>
    <w:div w:id="1694114858">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41907368">
      <w:bodyDiv w:val="1"/>
      <w:marLeft w:val="0"/>
      <w:marRight w:val="0"/>
      <w:marTop w:val="0"/>
      <w:marBottom w:val="0"/>
      <w:divBdr>
        <w:top w:val="none" w:sz="0" w:space="0" w:color="auto"/>
        <w:left w:val="none" w:sz="0" w:space="0" w:color="auto"/>
        <w:bottom w:val="none" w:sz="0" w:space="0" w:color="auto"/>
        <w:right w:val="none" w:sz="0" w:space="0" w:color="auto"/>
      </w:divBdr>
    </w:div>
    <w:div w:id="1757283791">
      <w:bodyDiv w:val="1"/>
      <w:marLeft w:val="0"/>
      <w:marRight w:val="0"/>
      <w:marTop w:val="0"/>
      <w:marBottom w:val="0"/>
      <w:divBdr>
        <w:top w:val="none" w:sz="0" w:space="0" w:color="auto"/>
        <w:left w:val="none" w:sz="0" w:space="0" w:color="auto"/>
        <w:bottom w:val="none" w:sz="0" w:space="0" w:color="auto"/>
        <w:right w:val="none" w:sz="0" w:space="0" w:color="auto"/>
      </w:divBdr>
    </w:div>
    <w:div w:id="1784110905">
      <w:bodyDiv w:val="1"/>
      <w:marLeft w:val="0"/>
      <w:marRight w:val="0"/>
      <w:marTop w:val="0"/>
      <w:marBottom w:val="0"/>
      <w:divBdr>
        <w:top w:val="none" w:sz="0" w:space="0" w:color="auto"/>
        <w:left w:val="none" w:sz="0" w:space="0" w:color="auto"/>
        <w:bottom w:val="none" w:sz="0" w:space="0" w:color="auto"/>
        <w:right w:val="none" w:sz="0" w:space="0" w:color="auto"/>
      </w:divBdr>
    </w:div>
    <w:div w:id="1809124758">
      <w:bodyDiv w:val="1"/>
      <w:marLeft w:val="0"/>
      <w:marRight w:val="0"/>
      <w:marTop w:val="0"/>
      <w:marBottom w:val="0"/>
      <w:divBdr>
        <w:top w:val="none" w:sz="0" w:space="0" w:color="auto"/>
        <w:left w:val="none" w:sz="0" w:space="0" w:color="auto"/>
        <w:bottom w:val="none" w:sz="0" w:space="0" w:color="auto"/>
        <w:right w:val="none" w:sz="0" w:space="0" w:color="auto"/>
      </w:divBdr>
    </w:div>
    <w:div w:id="1816139194">
      <w:bodyDiv w:val="1"/>
      <w:marLeft w:val="0"/>
      <w:marRight w:val="0"/>
      <w:marTop w:val="0"/>
      <w:marBottom w:val="0"/>
      <w:divBdr>
        <w:top w:val="none" w:sz="0" w:space="0" w:color="auto"/>
        <w:left w:val="none" w:sz="0" w:space="0" w:color="auto"/>
        <w:bottom w:val="none" w:sz="0" w:space="0" w:color="auto"/>
        <w:right w:val="none" w:sz="0" w:space="0" w:color="auto"/>
      </w:divBdr>
    </w:div>
    <w:div w:id="1825202488">
      <w:bodyDiv w:val="1"/>
      <w:marLeft w:val="0"/>
      <w:marRight w:val="0"/>
      <w:marTop w:val="0"/>
      <w:marBottom w:val="0"/>
      <w:divBdr>
        <w:top w:val="none" w:sz="0" w:space="0" w:color="auto"/>
        <w:left w:val="none" w:sz="0" w:space="0" w:color="auto"/>
        <w:bottom w:val="none" w:sz="0" w:space="0" w:color="auto"/>
        <w:right w:val="none" w:sz="0" w:space="0" w:color="auto"/>
      </w:divBdr>
    </w:div>
    <w:div w:id="1826241191">
      <w:bodyDiv w:val="1"/>
      <w:marLeft w:val="0"/>
      <w:marRight w:val="0"/>
      <w:marTop w:val="0"/>
      <w:marBottom w:val="0"/>
      <w:divBdr>
        <w:top w:val="none" w:sz="0" w:space="0" w:color="auto"/>
        <w:left w:val="none" w:sz="0" w:space="0" w:color="auto"/>
        <w:bottom w:val="none" w:sz="0" w:space="0" w:color="auto"/>
        <w:right w:val="none" w:sz="0" w:space="0" w:color="auto"/>
      </w:divBdr>
    </w:div>
    <w:div w:id="1852866165">
      <w:bodyDiv w:val="1"/>
      <w:marLeft w:val="0"/>
      <w:marRight w:val="0"/>
      <w:marTop w:val="0"/>
      <w:marBottom w:val="0"/>
      <w:divBdr>
        <w:top w:val="none" w:sz="0" w:space="0" w:color="auto"/>
        <w:left w:val="none" w:sz="0" w:space="0" w:color="auto"/>
        <w:bottom w:val="none" w:sz="0" w:space="0" w:color="auto"/>
        <w:right w:val="none" w:sz="0" w:space="0" w:color="auto"/>
      </w:divBdr>
    </w:div>
    <w:div w:id="1909194971">
      <w:bodyDiv w:val="1"/>
      <w:marLeft w:val="0"/>
      <w:marRight w:val="0"/>
      <w:marTop w:val="0"/>
      <w:marBottom w:val="0"/>
      <w:divBdr>
        <w:top w:val="none" w:sz="0" w:space="0" w:color="auto"/>
        <w:left w:val="none" w:sz="0" w:space="0" w:color="auto"/>
        <w:bottom w:val="none" w:sz="0" w:space="0" w:color="auto"/>
        <w:right w:val="none" w:sz="0" w:space="0" w:color="auto"/>
      </w:divBdr>
    </w:div>
    <w:div w:id="1922332277">
      <w:bodyDiv w:val="1"/>
      <w:marLeft w:val="0"/>
      <w:marRight w:val="0"/>
      <w:marTop w:val="0"/>
      <w:marBottom w:val="0"/>
      <w:divBdr>
        <w:top w:val="none" w:sz="0" w:space="0" w:color="auto"/>
        <w:left w:val="none" w:sz="0" w:space="0" w:color="auto"/>
        <w:bottom w:val="none" w:sz="0" w:space="0" w:color="auto"/>
        <w:right w:val="none" w:sz="0" w:space="0" w:color="auto"/>
      </w:divBdr>
    </w:div>
    <w:div w:id="1969164516">
      <w:bodyDiv w:val="1"/>
      <w:marLeft w:val="0"/>
      <w:marRight w:val="0"/>
      <w:marTop w:val="0"/>
      <w:marBottom w:val="0"/>
      <w:divBdr>
        <w:top w:val="none" w:sz="0" w:space="0" w:color="auto"/>
        <w:left w:val="none" w:sz="0" w:space="0" w:color="auto"/>
        <w:bottom w:val="none" w:sz="0" w:space="0" w:color="auto"/>
        <w:right w:val="none" w:sz="0" w:space="0" w:color="auto"/>
      </w:divBdr>
    </w:div>
    <w:div w:id="1974824707">
      <w:bodyDiv w:val="1"/>
      <w:marLeft w:val="0"/>
      <w:marRight w:val="0"/>
      <w:marTop w:val="0"/>
      <w:marBottom w:val="0"/>
      <w:divBdr>
        <w:top w:val="none" w:sz="0" w:space="0" w:color="auto"/>
        <w:left w:val="none" w:sz="0" w:space="0" w:color="auto"/>
        <w:bottom w:val="none" w:sz="0" w:space="0" w:color="auto"/>
        <w:right w:val="none" w:sz="0" w:space="0" w:color="auto"/>
      </w:divBdr>
    </w:div>
    <w:div w:id="1977754089">
      <w:bodyDiv w:val="1"/>
      <w:marLeft w:val="0"/>
      <w:marRight w:val="0"/>
      <w:marTop w:val="0"/>
      <w:marBottom w:val="0"/>
      <w:divBdr>
        <w:top w:val="none" w:sz="0" w:space="0" w:color="auto"/>
        <w:left w:val="none" w:sz="0" w:space="0" w:color="auto"/>
        <w:bottom w:val="none" w:sz="0" w:space="0" w:color="auto"/>
        <w:right w:val="none" w:sz="0" w:space="0" w:color="auto"/>
      </w:divBdr>
    </w:div>
    <w:div w:id="1989942657">
      <w:bodyDiv w:val="1"/>
      <w:marLeft w:val="0"/>
      <w:marRight w:val="0"/>
      <w:marTop w:val="0"/>
      <w:marBottom w:val="0"/>
      <w:divBdr>
        <w:top w:val="none" w:sz="0" w:space="0" w:color="auto"/>
        <w:left w:val="none" w:sz="0" w:space="0" w:color="auto"/>
        <w:bottom w:val="none" w:sz="0" w:space="0" w:color="auto"/>
        <w:right w:val="none" w:sz="0" w:space="0" w:color="auto"/>
      </w:divBdr>
    </w:div>
    <w:div w:id="2018917185">
      <w:bodyDiv w:val="1"/>
      <w:marLeft w:val="0"/>
      <w:marRight w:val="0"/>
      <w:marTop w:val="0"/>
      <w:marBottom w:val="0"/>
      <w:divBdr>
        <w:top w:val="none" w:sz="0" w:space="0" w:color="auto"/>
        <w:left w:val="none" w:sz="0" w:space="0" w:color="auto"/>
        <w:bottom w:val="none" w:sz="0" w:space="0" w:color="auto"/>
        <w:right w:val="none" w:sz="0" w:space="0" w:color="auto"/>
      </w:divBdr>
    </w:div>
    <w:div w:id="2020235735">
      <w:bodyDiv w:val="1"/>
      <w:marLeft w:val="0"/>
      <w:marRight w:val="0"/>
      <w:marTop w:val="0"/>
      <w:marBottom w:val="0"/>
      <w:divBdr>
        <w:top w:val="none" w:sz="0" w:space="0" w:color="auto"/>
        <w:left w:val="none" w:sz="0" w:space="0" w:color="auto"/>
        <w:bottom w:val="none" w:sz="0" w:space="0" w:color="auto"/>
        <w:right w:val="none" w:sz="0" w:space="0" w:color="auto"/>
      </w:divBdr>
    </w:div>
    <w:div w:id="2026012012">
      <w:bodyDiv w:val="1"/>
      <w:marLeft w:val="0"/>
      <w:marRight w:val="0"/>
      <w:marTop w:val="0"/>
      <w:marBottom w:val="0"/>
      <w:divBdr>
        <w:top w:val="none" w:sz="0" w:space="0" w:color="auto"/>
        <w:left w:val="none" w:sz="0" w:space="0" w:color="auto"/>
        <w:bottom w:val="none" w:sz="0" w:space="0" w:color="auto"/>
        <w:right w:val="none" w:sz="0" w:space="0" w:color="auto"/>
      </w:divBdr>
    </w:div>
    <w:div w:id="2056730879">
      <w:bodyDiv w:val="1"/>
      <w:marLeft w:val="0"/>
      <w:marRight w:val="0"/>
      <w:marTop w:val="0"/>
      <w:marBottom w:val="0"/>
      <w:divBdr>
        <w:top w:val="none" w:sz="0" w:space="0" w:color="auto"/>
        <w:left w:val="none" w:sz="0" w:space="0" w:color="auto"/>
        <w:bottom w:val="none" w:sz="0" w:space="0" w:color="auto"/>
        <w:right w:val="none" w:sz="0" w:space="0" w:color="auto"/>
      </w:divBdr>
    </w:div>
    <w:div w:id="2069768636">
      <w:bodyDiv w:val="1"/>
      <w:marLeft w:val="0"/>
      <w:marRight w:val="0"/>
      <w:marTop w:val="0"/>
      <w:marBottom w:val="0"/>
      <w:divBdr>
        <w:top w:val="none" w:sz="0" w:space="0" w:color="auto"/>
        <w:left w:val="none" w:sz="0" w:space="0" w:color="auto"/>
        <w:bottom w:val="none" w:sz="0" w:space="0" w:color="auto"/>
        <w:right w:val="none" w:sz="0" w:space="0" w:color="auto"/>
      </w:divBdr>
    </w:div>
    <w:div w:id="2109887880">
      <w:bodyDiv w:val="1"/>
      <w:marLeft w:val="0"/>
      <w:marRight w:val="0"/>
      <w:marTop w:val="0"/>
      <w:marBottom w:val="0"/>
      <w:divBdr>
        <w:top w:val="none" w:sz="0" w:space="0" w:color="auto"/>
        <w:left w:val="none" w:sz="0" w:space="0" w:color="auto"/>
        <w:bottom w:val="none" w:sz="0" w:space="0" w:color="auto"/>
        <w:right w:val="none" w:sz="0" w:space="0" w:color="auto"/>
      </w:divBdr>
    </w:div>
    <w:div w:id="214454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package" Target="embeddings/Microsoft_Visio_Drawing1.vsdx"/><Relationship Id="rId42" Type="http://schemas.openxmlformats.org/officeDocument/2006/relationships/image" Target="media/image18.wmf"/><Relationship Id="rId47" Type="http://schemas.openxmlformats.org/officeDocument/2006/relationships/oleObject" Target="embeddings/oleObject15.bin"/><Relationship Id="rId63" Type="http://schemas.openxmlformats.org/officeDocument/2006/relationships/image" Target="media/image29.wmf"/><Relationship Id="rId68" Type="http://schemas.openxmlformats.org/officeDocument/2006/relationships/image" Target="media/image32.wmf"/><Relationship Id="rId84" Type="http://schemas.openxmlformats.org/officeDocument/2006/relationships/oleObject" Target="embeddings/oleObject32.bin"/><Relationship Id="rId89" Type="http://schemas.openxmlformats.org/officeDocument/2006/relationships/oleObject" Target="embeddings/oleObject34.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1.bin"/><Relationship Id="rId53" Type="http://schemas.openxmlformats.org/officeDocument/2006/relationships/oleObject" Target="embeddings/oleObject18.bin"/><Relationship Id="rId58" Type="http://schemas.openxmlformats.org/officeDocument/2006/relationships/image" Target="media/image26.wmf"/><Relationship Id="rId74" Type="http://schemas.openxmlformats.org/officeDocument/2006/relationships/oleObject" Target="embeddings/oleObject27.bin"/><Relationship Id="rId79" Type="http://schemas.openxmlformats.org/officeDocument/2006/relationships/image" Target="media/image38.wmf"/><Relationship Id="rId5" Type="http://schemas.openxmlformats.org/officeDocument/2006/relationships/webSettings" Target="webSettings.xml"/><Relationship Id="rId90" Type="http://schemas.openxmlformats.org/officeDocument/2006/relationships/image" Target="media/image44.png"/><Relationship Id="rId95" Type="http://schemas.openxmlformats.org/officeDocument/2006/relationships/footer" Target="footer1.xml"/><Relationship Id="rId22" Type="http://schemas.openxmlformats.org/officeDocument/2006/relationships/image" Target="media/image8.emf"/><Relationship Id="rId27" Type="http://schemas.openxmlformats.org/officeDocument/2006/relationships/oleObject" Target="embeddings/oleObject6.bin"/><Relationship Id="rId43" Type="http://schemas.openxmlformats.org/officeDocument/2006/relationships/oleObject" Target="embeddings/oleObject13.bin"/><Relationship Id="rId48" Type="http://schemas.openxmlformats.org/officeDocument/2006/relationships/image" Target="media/image21.wmf"/><Relationship Id="rId64" Type="http://schemas.openxmlformats.org/officeDocument/2006/relationships/oleObject" Target="embeddings/oleObject23.bin"/><Relationship Id="rId69" Type="http://schemas.openxmlformats.org/officeDocument/2006/relationships/oleObject" Target="embeddings/oleObject25.bin"/><Relationship Id="rId80" Type="http://schemas.openxmlformats.org/officeDocument/2006/relationships/oleObject" Target="embeddings/oleObject30.bin"/><Relationship Id="rId85"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package" Target="embeddings/Microsoft_Visio_Drawing3.vsdx"/><Relationship Id="rId33" Type="http://schemas.openxmlformats.org/officeDocument/2006/relationships/oleObject" Target="embeddings/oleObject9.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1.bin"/><Relationship Id="rId67" Type="http://schemas.openxmlformats.org/officeDocument/2006/relationships/oleObject" Target="embeddings/oleObject24.bin"/><Relationship Id="rId20" Type="http://schemas.openxmlformats.org/officeDocument/2006/relationships/image" Target="media/image7.emf"/><Relationship Id="rId41" Type="http://schemas.openxmlformats.org/officeDocument/2006/relationships/package" Target="embeddings/Microsoft_Visio_Drawing4.vsdx"/><Relationship Id="rId54" Type="http://schemas.openxmlformats.org/officeDocument/2006/relationships/image" Target="media/image24.wmf"/><Relationship Id="rId62" Type="http://schemas.openxmlformats.org/officeDocument/2006/relationships/oleObject" Target="embeddings/oleObject22.bin"/><Relationship Id="rId70" Type="http://schemas.openxmlformats.org/officeDocument/2006/relationships/image" Target="media/image33.png"/><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image" Target="media/image43.wmf"/><Relationship Id="rId91" Type="http://schemas.openxmlformats.org/officeDocument/2006/relationships/image" Target="media/image45.wmf"/><Relationship Id="rId9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package" Target="embeddings/Microsoft_Visio_Drawing2.vsdx"/><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6.bin"/><Relationship Id="rId57" Type="http://schemas.openxmlformats.org/officeDocument/2006/relationships/oleObject" Target="embeddings/oleObject20.bin"/><Relationship Id="rId10" Type="http://schemas.openxmlformats.org/officeDocument/2006/relationships/image" Target="media/image2.wmf"/><Relationship Id="rId31" Type="http://schemas.openxmlformats.org/officeDocument/2006/relationships/oleObject" Target="embeddings/oleObject8.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png"/><Relationship Id="rId65" Type="http://schemas.openxmlformats.org/officeDocument/2006/relationships/image" Target="media/image30.png"/><Relationship Id="rId73" Type="http://schemas.openxmlformats.org/officeDocument/2006/relationships/image" Target="media/image35.wmf"/><Relationship Id="rId78" Type="http://schemas.openxmlformats.org/officeDocument/2006/relationships/oleObject" Target="embeddings/oleObject29.bin"/><Relationship Id="rId81" Type="http://schemas.openxmlformats.org/officeDocument/2006/relationships/image" Target="media/image39.wmf"/><Relationship Id="rId86" Type="http://schemas.openxmlformats.org/officeDocument/2006/relationships/image" Target="media/image42.wmf"/><Relationship Id="rId9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emf"/><Relationship Id="rId39" Type="http://schemas.openxmlformats.org/officeDocument/2006/relationships/oleObject" Target="embeddings/oleObject12.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19.bin"/><Relationship Id="rId76" Type="http://schemas.openxmlformats.org/officeDocument/2006/relationships/oleObject" Target="embeddings/oleObject28.bin"/><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35.bin"/><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9.emf"/><Relationship Id="rId40" Type="http://schemas.openxmlformats.org/officeDocument/2006/relationships/image" Target="media/image17.emf"/><Relationship Id="rId45" Type="http://schemas.openxmlformats.org/officeDocument/2006/relationships/oleObject" Target="embeddings/oleObject14.bin"/><Relationship Id="rId66" Type="http://schemas.openxmlformats.org/officeDocument/2006/relationships/image" Target="media/image31.wmf"/><Relationship Id="rId87" Type="http://schemas.openxmlformats.org/officeDocument/2006/relationships/oleObject" Target="embeddings/oleObject33.bin"/><Relationship Id="rId61" Type="http://schemas.openxmlformats.org/officeDocument/2006/relationships/image" Target="media/image28.wmf"/><Relationship Id="rId82" Type="http://schemas.openxmlformats.org/officeDocument/2006/relationships/oleObject" Target="embeddings/oleObject31.bin"/><Relationship Id="rId19" Type="http://schemas.openxmlformats.org/officeDocument/2006/relationships/package" Target="embeddings/Microsoft_Visio_Drawing.vsdx"/><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0.bin"/><Relationship Id="rId56" Type="http://schemas.openxmlformats.org/officeDocument/2006/relationships/image" Target="media/image25.wmf"/><Relationship Id="rId77" Type="http://schemas.openxmlformats.org/officeDocument/2006/relationships/image" Target="media/image37.wmf"/><Relationship Id="rId8" Type="http://schemas.openxmlformats.org/officeDocument/2006/relationships/image" Target="media/image1.wmf"/><Relationship Id="rId51" Type="http://schemas.openxmlformats.org/officeDocument/2006/relationships/oleObject" Target="embeddings/oleObject17.bin"/><Relationship Id="rId72" Type="http://schemas.openxmlformats.org/officeDocument/2006/relationships/oleObject" Target="embeddings/oleObject26.bin"/><Relationship Id="rId93" Type="http://schemas.openxmlformats.org/officeDocument/2006/relationships/header" Target="header1.xml"/><Relationship Id="rId9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IN\Desktop\1111\&#1711;&#1575;&#1605;&#1575;%20&#1601;&#1575;&#1585;&#1587;&#17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6C442-2D4E-48C6-B1AD-40C1252A8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گاما فارسی</Template>
  <TotalTime>620</TotalTime>
  <Pages>2</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سوالات امتحان هماهنگ استانی پایه نهم</vt:lpstr>
    </vt:vector>
  </TitlesOfParts>
  <Company>GAMA</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سوالات امتحان هماهنگ استانی پایه نهم</dc:title>
  <dc:subject>دریافت شده از سایت گاما</dc:subject>
  <dc:creator>gama.ir;تولید محتوای گاما</dc:creator>
  <cp:keywords>امتحان, نمونه سوال, پایه نهم, هماهنگ استانی</cp:keywords>
  <dc:description>این فایل از سایت گاما دانلود شده و کلیه حقوق آن محفوظ است. هرگونه کپی برداری غیرمجاز است.</dc:description>
  <cp:lastModifiedBy>M.Mahdi Sabbaghi</cp:lastModifiedBy>
  <cp:revision>90</cp:revision>
  <cp:lastPrinted>2025-05-01T04:43:00Z</cp:lastPrinted>
  <dcterms:created xsi:type="dcterms:W3CDTF">2024-05-28T06:46:00Z</dcterms:created>
  <dcterms:modified xsi:type="dcterms:W3CDTF">2025-05-01T05:00:00Z</dcterms:modified>
  <cp:category>نمونه سوال امتحانی;پایه نهم;هماهنگ استانی</cp:category>
  <cp:contentStatus>دانلود شده از gama.ir</cp:contentStatus>
  <dc:language>farsi</dc:language>
  <cp:version>3</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osition">
    <vt:bool>true</vt:bool>
  </property>
  <property fmtid="{D5CDD505-2E9C-101B-9397-08002B2CF9AE}" pid="3" name="MTWinEqns">
    <vt:bool>true</vt:bool>
  </property>
</Properties>
</file>