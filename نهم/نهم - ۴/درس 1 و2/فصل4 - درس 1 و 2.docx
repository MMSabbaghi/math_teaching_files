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236E7" w:rsidRDefault="00D12852" w:rsidP="0064269D">
      <w:pPr>
        <w:jc w:val="center"/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232"/>
        <w:gridCol w:w="3385"/>
        <w:gridCol w:w="2422"/>
        <w:gridCol w:w="591"/>
      </w:tblGrid>
      <w:tr w:rsidR="00F24874" w:rsidRPr="002149D7" w14:paraId="473032A7" w14:textId="55764F0A" w:rsidTr="00FB7F22">
        <w:trPr>
          <w:trHeight w:val="624"/>
        </w:trPr>
        <w:tc>
          <w:tcPr>
            <w:tcW w:w="4232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2149D7" w:rsidRDefault="00B80FC8" w:rsidP="00B80FC8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2149D7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2149D7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2149D7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385" w:type="dxa"/>
            <w:shd w:val="clear" w:color="auto" w:fill="BFBFBF" w:themeFill="background1" w:themeFillShade="BF"/>
            <w:vAlign w:val="center"/>
          </w:tcPr>
          <w:p w14:paraId="567BD29F" w14:textId="68D2B07F" w:rsidR="00F24874" w:rsidRPr="002149D7" w:rsidRDefault="00B80FC8" w:rsidP="00D12852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2149D7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3013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2149D7" w:rsidRDefault="00F24874" w:rsidP="00F24874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2149D7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1247F6" w:rsidRPr="002149D7" w14:paraId="3B4DF1CD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69088382" w14:textId="77777777" w:rsidR="001247F6" w:rsidRDefault="001247F6" w:rsidP="001247F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437CA3">
              <w:rPr>
                <w:sz w:val="28"/>
                <w:szCs w:val="28"/>
                <w:rtl/>
              </w:rPr>
              <w:t>در جاها</w:t>
            </w:r>
            <w:r w:rsidRPr="00437CA3">
              <w:rPr>
                <w:rFonts w:hint="cs"/>
                <w:sz w:val="28"/>
                <w:szCs w:val="28"/>
                <w:rtl/>
              </w:rPr>
              <w:t>ی</w:t>
            </w:r>
            <w:r w:rsidRPr="00437CA3">
              <w:rPr>
                <w:sz w:val="28"/>
                <w:szCs w:val="28"/>
                <w:rtl/>
              </w:rPr>
              <w:t xml:space="preserve"> خال</w:t>
            </w:r>
            <w:r w:rsidRPr="00437CA3">
              <w:rPr>
                <w:rFonts w:hint="cs"/>
                <w:sz w:val="28"/>
                <w:szCs w:val="28"/>
                <w:rtl/>
              </w:rPr>
              <w:t>ی</w:t>
            </w:r>
            <w:r w:rsidRPr="00437CA3">
              <w:rPr>
                <w:sz w:val="28"/>
                <w:szCs w:val="28"/>
                <w:rtl/>
              </w:rPr>
              <w:t xml:space="preserve"> علامت </w:t>
            </w:r>
            <w:r w:rsidRPr="003479DC">
              <w:rPr>
                <w:rFonts w:asciiTheme="majorBidi" w:hAnsiTheme="majorBidi" w:cstheme="majorBidi"/>
                <w:sz w:val="28"/>
                <w:szCs w:val="28"/>
                <w:rtl/>
              </w:rPr>
              <w:t>&gt;</w:t>
            </w:r>
            <w:r w:rsidRPr="00437CA3">
              <w:rPr>
                <w:sz w:val="28"/>
                <w:szCs w:val="28"/>
                <w:rtl/>
              </w:rPr>
              <w:t xml:space="preserve">، </w:t>
            </w:r>
            <w:r w:rsidRPr="003479DC">
              <w:rPr>
                <w:rFonts w:asciiTheme="majorBidi" w:hAnsiTheme="majorBidi" w:cstheme="majorBidi"/>
                <w:sz w:val="28"/>
                <w:szCs w:val="28"/>
                <w:rtl/>
              </w:rPr>
              <w:t>&lt;</w:t>
            </w:r>
            <w:r w:rsidRPr="00437CA3">
              <w:rPr>
                <w:sz w:val="28"/>
                <w:szCs w:val="28"/>
                <w:rtl/>
              </w:rPr>
              <w:t xml:space="preserve"> </w:t>
            </w:r>
            <w:r w:rsidRPr="00437CA3">
              <w:rPr>
                <w:rFonts w:hint="cs"/>
                <w:sz w:val="28"/>
                <w:szCs w:val="28"/>
                <w:rtl/>
              </w:rPr>
              <w:t>ی</w:t>
            </w:r>
            <w:r w:rsidRPr="00437CA3">
              <w:rPr>
                <w:rFonts w:hint="eastAsia"/>
                <w:sz w:val="28"/>
                <w:szCs w:val="28"/>
                <w:rtl/>
              </w:rPr>
              <w:t>ا</w:t>
            </w:r>
            <w:r w:rsidRPr="00437CA3">
              <w:rPr>
                <w:sz w:val="28"/>
                <w:szCs w:val="28"/>
                <w:rtl/>
              </w:rPr>
              <w:t xml:space="preserve"> </w:t>
            </w:r>
            <w:r w:rsidRPr="003479DC">
              <w:rPr>
                <w:rFonts w:asciiTheme="majorBidi" w:hAnsiTheme="majorBidi" w:cstheme="majorBidi"/>
                <w:sz w:val="28"/>
                <w:szCs w:val="28"/>
                <w:rtl/>
              </w:rPr>
              <w:t>=</w:t>
            </w:r>
            <w:r w:rsidRPr="00437CA3">
              <w:rPr>
                <w:sz w:val="28"/>
                <w:szCs w:val="28"/>
                <w:rtl/>
              </w:rPr>
              <w:t xml:space="preserve"> قرار ده</w:t>
            </w:r>
            <w:r w:rsidRPr="00437CA3">
              <w:rPr>
                <w:rFonts w:hint="cs"/>
                <w:sz w:val="28"/>
                <w:szCs w:val="28"/>
                <w:rtl/>
              </w:rPr>
              <w:t>ی</w:t>
            </w:r>
            <w:r w:rsidRPr="00437CA3">
              <w:rPr>
                <w:rFonts w:hint="eastAsia"/>
                <w:sz w:val="28"/>
                <w:szCs w:val="28"/>
                <w:rtl/>
              </w:rPr>
              <w:t>د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399"/>
              <w:gridCol w:w="2219"/>
              <w:gridCol w:w="3094"/>
              <w:gridCol w:w="2213"/>
            </w:tblGrid>
            <w:tr w:rsidR="001247F6" w14:paraId="4405E9C7" w14:textId="77777777" w:rsidTr="006119ED">
              <w:tc>
                <w:tcPr>
                  <w:tcW w:w="2479" w:type="dxa"/>
                </w:tcPr>
                <w:p w14:paraId="06AA13B5" w14:textId="33B1A21D" w:rsidR="001247F6" w:rsidRDefault="00634118" w:rsidP="00B93248">
                  <w:pPr>
                    <w:spacing w:line="276" w:lineRule="auto"/>
                    <w:jc w:val="center"/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</w:pPr>
                  <w:r w:rsidRPr="00B93248">
                    <w:rPr>
                      <w:noProof/>
                      <w:position w:val="-12"/>
                      <w:lang w:bidi="fa-IR"/>
                    </w:rPr>
                    <w:object w:dxaOrig="2020" w:dyaOrig="499" w14:anchorId="03AA948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6" type="#_x0000_t75" style="width:101.75pt;height:24.95pt" o:ole="">
                        <v:imagedata r:id="rId8" o:title=""/>
                      </v:shape>
                      <o:OLEObject Type="Embed" ProgID="Equation.DSMT4" ShapeID="_x0000_i1066" DrawAspect="Content" ObjectID="_1783755407" r:id="rId9"/>
                    </w:object>
                  </w:r>
                </w:p>
              </w:tc>
              <w:tc>
                <w:tcPr>
                  <w:tcW w:w="2480" w:type="dxa"/>
                </w:tcPr>
                <w:p w14:paraId="45C2B56F" w14:textId="2D89F35C" w:rsidR="001247F6" w:rsidRDefault="00BD245E" w:rsidP="00B93248">
                  <w:pPr>
                    <w:spacing w:line="276" w:lineRule="auto"/>
                    <w:jc w:val="center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93248">
                    <w:rPr>
                      <w:noProof/>
                      <w:position w:val="-12"/>
                      <w:lang w:bidi="fa-IR"/>
                    </w:rPr>
                    <w:object w:dxaOrig="1500" w:dyaOrig="499" w14:anchorId="14694872">
                      <v:shape id="_x0000_i1027" type="#_x0000_t75" style="width:75.85pt;height:24.95pt" o:ole="">
                        <v:imagedata r:id="rId10" o:title=""/>
                      </v:shape>
                      <o:OLEObject Type="Embed" ProgID="Equation.DSMT4" ShapeID="_x0000_i1027" DrawAspect="Content" ObjectID="_1783755408" r:id="rId11"/>
                    </w:object>
                  </w:r>
                </w:p>
              </w:tc>
              <w:tc>
                <w:tcPr>
                  <w:tcW w:w="2480" w:type="dxa"/>
                </w:tcPr>
                <w:p w14:paraId="59B74362" w14:textId="11E7B02A" w:rsidR="001247F6" w:rsidRDefault="006119ED" w:rsidP="00B93248">
                  <w:pPr>
                    <w:spacing w:line="276" w:lineRule="auto"/>
                    <w:jc w:val="center"/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</w:pPr>
                  <w:r w:rsidRPr="00B93248">
                    <w:rPr>
                      <w:noProof/>
                      <w:position w:val="-12"/>
                      <w:lang w:bidi="fa-IR"/>
                    </w:rPr>
                    <w:object w:dxaOrig="2860" w:dyaOrig="499" w14:anchorId="61F00C47">
                      <v:shape id="_x0000_i1057" type="#_x0000_t75" style="width:2in;height:24.95pt" o:ole="">
                        <v:imagedata r:id="rId12" o:title=""/>
                      </v:shape>
                      <o:OLEObject Type="Embed" ProgID="Equation.DSMT4" ShapeID="_x0000_i1057" DrawAspect="Content" ObjectID="_1783755409" r:id="rId13"/>
                    </w:object>
                  </w:r>
                </w:p>
              </w:tc>
              <w:tc>
                <w:tcPr>
                  <w:tcW w:w="2480" w:type="dxa"/>
                </w:tcPr>
                <w:p w14:paraId="66A0DB32" w14:textId="74F4693D" w:rsidR="001247F6" w:rsidRDefault="00B93248" w:rsidP="00B93248">
                  <w:pPr>
                    <w:spacing w:line="276" w:lineRule="auto"/>
                    <w:jc w:val="center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93248">
                    <w:rPr>
                      <w:noProof/>
                      <w:position w:val="-12"/>
                      <w:lang w:bidi="fa-IR"/>
                    </w:rPr>
                    <w:object w:dxaOrig="1480" w:dyaOrig="499" w14:anchorId="1623733C">
                      <v:shape id="_x0000_i1029" type="#_x0000_t75" style="width:74.9pt;height:24.95pt" o:ole="">
                        <v:imagedata r:id="rId14" o:title=""/>
                      </v:shape>
                      <o:OLEObject Type="Embed" ProgID="Equation.DSMT4" ShapeID="_x0000_i1029" DrawAspect="Content" ObjectID="_1783755410" r:id="rId15"/>
                    </w:object>
                  </w:r>
                </w:p>
              </w:tc>
            </w:tr>
          </w:tbl>
          <w:p w14:paraId="4AA6EFBC" w14:textId="77777777" w:rsidR="001247F6" w:rsidRPr="00437CA3" w:rsidRDefault="001247F6" w:rsidP="001247F6">
            <w:pPr>
              <w:pStyle w:val="ListParagraph"/>
              <w:spacing w:line="276" w:lineRule="auto"/>
              <w:ind w:left="360"/>
              <w:rPr>
                <w:sz w:val="28"/>
                <w:szCs w:val="28"/>
                <w:rtl/>
              </w:rPr>
            </w:pPr>
          </w:p>
        </w:tc>
        <w:tc>
          <w:tcPr>
            <w:tcW w:w="591" w:type="dxa"/>
            <w:vAlign w:val="center"/>
          </w:tcPr>
          <w:p w14:paraId="0147D1F2" w14:textId="437C4D83" w:rsidR="001247F6" w:rsidRDefault="001247F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37CA3" w:rsidRPr="002149D7" w14:paraId="04E6B966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520F97CD" w14:textId="77777777" w:rsidR="00437CA3" w:rsidRDefault="00437CA3" w:rsidP="00437CA3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</w:rPr>
            </w:pPr>
            <w:r w:rsidRPr="003C5724">
              <w:rPr>
                <w:rFonts w:ascii="Vazirmatn" w:hAnsi="Vazirmatn"/>
                <w:sz w:val="28"/>
                <w:szCs w:val="28"/>
                <w:rtl/>
              </w:rPr>
              <w:t>درست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 w:hint="eastAsia"/>
                <w:sz w:val="28"/>
                <w:szCs w:val="28"/>
                <w:rtl/>
              </w:rPr>
              <w:t>ا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نادرست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عبارت ها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ز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 xml:space="preserve"> را مشخص کن</w:t>
            </w:r>
            <w:r w:rsidRPr="003C5724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3C5724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3C5724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479"/>
              <w:gridCol w:w="2480"/>
              <w:gridCol w:w="2480"/>
              <w:gridCol w:w="2480"/>
            </w:tblGrid>
            <w:tr w:rsidR="00437CA3" w14:paraId="12A0E623" w14:textId="77777777" w:rsidTr="0064269D">
              <w:tc>
                <w:tcPr>
                  <w:tcW w:w="2479" w:type="dxa"/>
                  <w:vAlign w:val="center"/>
                </w:tcPr>
                <w:p w14:paraId="3B3F76AE" w14:textId="699DBDF1" w:rsidR="00437CA3" w:rsidRDefault="001247F6" w:rsidP="001247F6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B4E00">
                    <w:rPr>
                      <w:noProof/>
                      <w:position w:val="-32"/>
                      <w:lang w:bidi="fa-IR"/>
                    </w:rPr>
                    <w:object w:dxaOrig="1080" w:dyaOrig="880" w14:anchorId="61F4062C">
                      <v:shape id="_x0000_i1030" type="#_x0000_t75" style="width:54.7pt;height:44.15pt" o:ole="">
                        <v:imagedata r:id="rId16" o:title=""/>
                      </v:shape>
                      <o:OLEObject Type="Embed" ProgID="Equation.DSMT4" ShapeID="_x0000_i1030" DrawAspect="Content" ObjectID="_1783755411" r:id="rId17"/>
                    </w:object>
                  </w:r>
                </w:p>
              </w:tc>
              <w:tc>
                <w:tcPr>
                  <w:tcW w:w="2480" w:type="dxa"/>
                  <w:vAlign w:val="center"/>
                </w:tcPr>
                <w:p w14:paraId="0CB8B792" w14:textId="24C05E29" w:rsidR="00437CA3" w:rsidRDefault="001247F6" w:rsidP="0064269D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4269D">
                    <w:rPr>
                      <w:noProof/>
                      <w:position w:val="-6"/>
                      <w:lang w:bidi="fa-IR"/>
                    </w:rPr>
                    <w:object w:dxaOrig="1219" w:dyaOrig="440" w14:anchorId="7AEE585A">
                      <v:shape id="_x0000_i1031" type="#_x0000_t75" style="width:61.45pt;height:22.1pt" o:ole="">
                        <v:imagedata r:id="rId18" o:title=""/>
                      </v:shape>
                      <o:OLEObject Type="Embed" ProgID="Equation.DSMT4" ShapeID="_x0000_i1031" DrawAspect="Content" ObjectID="_1783755412" r:id="rId19"/>
                    </w:object>
                  </w:r>
                </w:p>
              </w:tc>
              <w:tc>
                <w:tcPr>
                  <w:tcW w:w="2480" w:type="dxa"/>
                  <w:vAlign w:val="center"/>
                </w:tcPr>
                <w:p w14:paraId="25672505" w14:textId="364199FD" w:rsidR="00437CA3" w:rsidRDefault="00FD2E2C" w:rsidP="0064269D">
                  <w:pPr>
                    <w:spacing w:line="276" w:lineRule="auto"/>
                    <w:jc w:val="center"/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</w:pPr>
                  <w:r w:rsidRPr="0064269D">
                    <w:rPr>
                      <w:noProof/>
                      <w:position w:val="-6"/>
                      <w:lang w:bidi="fa-IR"/>
                    </w:rPr>
                    <w:object w:dxaOrig="1260" w:dyaOrig="440" w14:anchorId="20E8108D">
                      <v:shape id="_x0000_i1071" type="#_x0000_t75" style="width:63.35pt;height:22.1pt" o:ole="">
                        <v:imagedata r:id="rId20" o:title=""/>
                      </v:shape>
                      <o:OLEObject Type="Embed" ProgID="Equation.DSMT4" ShapeID="_x0000_i1071" DrawAspect="Content" ObjectID="_1783755413" r:id="rId21"/>
                    </w:object>
                  </w:r>
                </w:p>
              </w:tc>
              <w:tc>
                <w:tcPr>
                  <w:tcW w:w="2480" w:type="dxa"/>
                  <w:vAlign w:val="center"/>
                </w:tcPr>
                <w:p w14:paraId="01040783" w14:textId="77777777" w:rsidR="00437CA3" w:rsidRDefault="00437CA3" w:rsidP="0064269D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B4E00">
                    <w:rPr>
                      <w:noProof/>
                      <w:position w:val="-32"/>
                      <w:lang w:bidi="fa-IR"/>
                    </w:rPr>
                    <w:object w:dxaOrig="1180" w:dyaOrig="760" w14:anchorId="5F2964DF">
                      <v:shape id="_x0000_i1032" type="#_x0000_t75" style="width:59.5pt;height:37.45pt" o:ole="">
                        <v:imagedata r:id="rId22" o:title=""/>
                      </v:shape>
                      <o:OLEObject Type="Embed" ProgID="Equation.DSMT4" ShapeID="_x0000_i1032" DrawAspect="Content" ObjectID="_1783755414" r:id="rId23"/>
                    </w:object>
                  </w:r>
                </w:p>
              </w:tc>
            </w:tr>
          </w:tbl>
          <w:p w14:paraId="6A4DE1C1" w14:textId="77777777" w:rsidR="00437CA3" w:rsidRPr="00437CA3" w:rsidRDefault="00437CA3" w:rsidP="00437CA3">
            <w:pPr>
              <w:pStyle w:val="ListParagraph"/>
              <w:spacing w:line="276" w:lineRule="auto"/>
              <w:ind w:left="360"/>
              <w:rPr>
                <w:sz w:val="28"/>
                <w:szCs w:val="28"/>
                <w:rtl/>
              </w:rPr>
            </w:pPr>
          </w:p>
        </w:tc>
        <w:tc>
          <w:tcPr>
            <w:tcW w:w="591" w:type="dxa"/>
            <w:vAlign w:val="center"/>
          </w:tcPr>
          <w:p w14:paraId="48DA972F" w14:textId="48DFEE58" w:rsidR="00437CA3" w:rsidRDefault="00437CA3" w:rsidP="00437CA3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E2D90" w:rsidRPr="002149D7" w14:paraId="051E32A1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5D370FFD" w14:textId="77777777" w:rsidR="00FE2D90" w:rsidRPr="00FE2D90" w:rsidRDefault="00FE2D90" w:rsidP="00FE2D9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rtl/>
              </w:rPr>
            </w:pPr>
            <w:r w:rsidRPr="00FE2D90">
              <w:rPr>
                <w:rFonts w:ascii="BNazaninBold" w:hint="cs"/>
                <w:sz w:val="28"/>
                <w:szCs w:val="28"/>
                <w:rtl/>
                <w:lang w:bidi="fa-IR"/>
              </w:rPr>
              <w:t>حاصل</w:t>
            </w:r>
            <w:r w:rsidRPr="00FE2D90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FE2D90">
              <w:rPr>
                <w:rFonts w:ascii="BNazaninBold" w:hint="cs"/>
                <w:sz w:val="28"/>
                <w:szCs w:val="28"/>
                <w:rtl/>
                <w:lang w:bidi="fa-IR"/>
              </w:rPr>
              <w:t>عبارات</w:t>
            </w:r>
            <w:r w:rsidRPr="00FE2D90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FE2D90">
              <w:rPr>
                <w:rFonts w:ascii="BNazaninBold" w:hint="cs"/>
                <w:sz w:val="28"/>
                <w:szCs w:val="28"/>
                <w:rtl/>
                <w:lang w:bidi="fa-IR"/>
              </w:rPr>
              <w:t>زیر</w:t>
            </w:r>
            <w:r w:rsidRPr="00FE2D90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FE2D90">
              <w:rPr>
                <w:rFonts w:ascii="BNazaninBold" w:hint="cs"/>
                <w:sz w:val="28"/>
                <w:szCs w:val="28"/>
                <w:rtl/>
                <w:lang w:bidi="fa-IR"/>
              </w:rPr>
              <w:t>را</w:t>
            </w:r>
            <w:r w:rsidRPr="00FE2D90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FE2D90">
              <w:rPr>
                <w:rFonts w:ascii="BNazaninBold" w:hint="cs"/>
                <w:sz w:val="28"/>
                <w:szCs w:val="28"/>
                <w:rtl/>
                <w:lang w:bidi="fa-IR"/>
              </w:rPr>
              <w:t>به</w:t>
            </w:r>
            <w:r w:rsidRPr="00FE2D90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FE2D90">
              <w:rPr>
                <w:rFonts w:ascii="BNazaninBold" w:hint="cs"/>
                <w:sz w:val="28"/>
                <w:szCs w:val="28"/>
                <w:rtl/>
                <w:lang w:bidi="fa-IR"/>
              </w:rPr>
              <w:t>صورت</w:t>
            </w:r>
            <w:r w:rsidRPr="00FE2D90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FE2D90">
              <w:rPr>
                <w:rFonts w:ascii="BNazaninBold" w:hint="cs"/>
                <w:sz w:val="28"/>
                <w:szCs w:val="28"/>
                <w:u w:val="single"/>
                <w:rtl/>
                <w:lang w:bidi="fa-IR"/>
              </w:rPr>
              <w:t>تواندار</w:t>
            </w:r>
            <w:r w:rsidRPr="00FE2D90">
              <w:rPr>
                <w:rFonts w:ascii="BNazaninBold"/>
                <w:sz w:val="28"/>
                <w:szCs w:val="28"/>
                <w:rtl/>
                <w:lang w:bidi="fa-IR"/>
              </w:rPr>
              <w:t xml:space="preserve"> </w:t>
            </w:r>
            <w:r w:rsidRPr="00FE2D90">
              <w:rPr>
                <w:rFonts w:ascii="BNazaninBold" w:hint="cs"/>
                <w:sz w:val="28"/>
                <w:szCs w:val="28"/>
                <w:rtl/>
                <w:lang w:bidi="fa-IR"/>
              </w:rPr>
              <w:t>بنویسید</w:t>
            </w:r>
            <w:r w:rsidRPr="00FE2D90">
              <w:rPr>
                <w:rFonts w:ascii="BNazaninBold"/>
                <w:sz w:val="28"/>
                <w:szCs w:val="28"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7"/>
              <w:gridCol w:w="4968"/>
            </w:tblGrid>
            <w:tr w:rsidR="00FE2D90" w14:paraId="6C5FF113" w14:textId="77777777" w:rsidTr="003B763E">
              <w:trPr>
                <w:trHeight w:val="737"/>
              </w:trPr>
              <w:tc>
                <w:tcPr>
                  <w:tcW w:w="4957" w:type="dxa"/>
                  <w:vAlign w:val="center"/>
                </w:tcPr>
                <w:p w14:paraId="246D5805" w14:textId="77777777" w:rsidR="00FE2D90" w:rsidRDefault="00FE2D90" w:rsidP="00F10646">
                  <w:pPr>
                    <w:tabs>
                      <w:tab w:val="left" w:pos="7013"/>
                    </w:tabs>
                    <w:jc w:val="right"/>
                    <w:rPr>
                      <w:rFonts w:ascii="IPT.Nazanin" w:hAnsi="IPT.Nazanin"/>
                      <w:sz w:val="28"/>
                      <w:szCs w:val="28"/>
                      <w:rtl/>
                      <w:lang w:bidi="fa-IR"/>
                    </w:rPr>
                  </w:pPr>
                  <w:r w:rsidRPr="00FE2D90">
                    <w:rPr>
                      <w:color w:val="000000" w:themeColor="text1"/>
                      <w:position w:val="-32"/>
                    </w:rPr>
                    <w:object w:dxaOrig="1080" w:dyaOrig="840" w14:anchorId="3B50B45D">
                      <v:shape id="_x0000_i1035" type="#_x0000_t75" style="width:53.75pt;height:46.1pt" o:ole="">
                        <v:imagedata r:id="rId24" o:title=""/>
                      </v:shape>
                      <o:OLEObject Type="Embed" ProgID="Equation.DSMT4" ShapeID="_x0000_i1035" DrawAspect="Content" ObjectID="_1783755415" r:id="rId25"/>
                    </w:object>
                  </w:r>
                </w:p>
              </w:tc>
              <w:tc>
                <w:tcPr>
                  <w:tcW w:w="4968" w:type="dxa"/>
                  <w:vAlign w:val="center"/>
                </w:tcPr>
                <w:p w14:paraId="11D67C01" w14:textId="77777777" w:rsidR="00FE2D90" w:rsidRDefault="00FE2D90" w:rsidP="00F10646">
                  <w:pPr>
                    <w:tabs>
                      <w:tab w:val="left" w:pos="7013"/>
                    </w:tabs>
                    <w:jc w:val="right"/>
                    <w:rPr>
                      <w:rFonts w:ascii="IPT.Nazanin" w:hAnsi="IPT.Nazanin"/>
                      <w:sz w:val="28"/>
                      <w:szCs w:val="28"/>
                      <w:rtl/>
                      <w:lang w:bidi="fa-IR"/>
                    </w:rPr>
                  </w:pPr>
                  <w:r w:rsidRPr="00FE2D90">
                    <w:rPr>
                      <w:color w:val="000000" w:themeColor="text1"/>
                      <w:position w:val="-30"/>
                    </w:rPr>
                    <w:object w:dxaOrig="1980" w:dyaOrig="840" w14:anchorId="2224149A">
                      <v:shape id="_x0000_i1036" type="#_x0000_t75" style="width:97.9pt;height:46.1pt" o:ole="">
                        <v:imagedata r:id="rId26" o:title=""/>
                      </v:shape>
                      <o:OLEObject Type="Embed" ProgID="Equation.DSMT4" ShapeID="_x0000_i1036" DrawAspect="Content" ObjectID="_1783755416" r:id="rId27"/>
                    </w:object>
                  </w:r>
                </w:p>
              </w:tc>
            </w:tr>
            <w:tr w:rsidR="00CB646F" w14:paraId="5EEC673C" w14:textId="77777777" w:rsidTr="003B763E">
              <w:trPr>
                <w:trHeight w:val="737"/>
              </w:trPr>
              <w:tc>
                <w:tcPr>
                  <w:tcW w:w="4957" w:type="dxa"/>
                  <w:vAlign w:val="center"/>
                </w:tcPr>
                <w:p w14:paraId="274DEEB6" w14:textId="4DCB2CC7" w:rsidR="00CB646F" w:rsidRPr="00F76862" w:rsidRDefault="00547FDE" w:rsidP="00CB646F">
                  <w:pPr>
                    <w:tabs>
                      <w:tab w:val="left" w:pos="7013"/>
                    </w:tabs>
                    <w:jc w:val="right"/>
                    <w:rPr>
                      <w:color w:val="000000" w:themeColor="text1"/>
                      <w:rtl/>
                      <w:lang w:bidi="fa-IR"/>
                    </w:rPr>
                  </w:pPr>
                  <w:r w:rsidRPr="00D05F60">
                    <w:rPr>
                      <w:noProof/>
                      <w:position w:val="-6"/>
                      <w:lang w:bidi="fa-IR"/>
                    </w:rPr>
                    <w:object w:dxaOrig="1100" w:dyaOrig="440" w14:anchorId="32DC7041">
                      <v:shape id="_x0000_i1037" type="#_x0000_t75" style="width:55.7pt;height:22.1pt" o:ole="">
                        <v:imagedata r:id="rId28" o:title=""/>
                      </v:shape>
                      <o:OLEObject Type="Embed" ProgID="Equation.DSMT4" ShapeID="_x0000_i1037" DrawAspect="Content" ObjectID="_1783755417" r:id="rId29"/>
                    </w:object>
                  </w:r>
                </w:p>
              </w:tc>
              <w:tc>
                <w:tcPr>
                  <w:tcW w:w="4968" w:type="dxa"/>
                  <w:vAlign w:val="center"/>
                </w:tcPr>
                <w:p w14:paraId="73CB724A" w14:textId="7EA4458C" w:rsidR="00CB646F" w:rsidRPr="00F76862" w:rsidRDefault="00547FDE" w:rsidP="00F10646">
                  <w:pPr>
                    <w:tabs>
                      <w:tab w:val="left" w:pos="7013"/>
                    </w:tabs>
                    <w:jc w:val="right"/>
                    <w:rPr>
                      <w:color w:val="000000" w:themeColor="text1"/>
                      <w:rtl/>
                    </w:rPr>
                  </w:pPr>
                  <w:r w:rsidRPr="00FE2D90">
                    <w:rPr>
                      <w:color w:val="000000" w:themeColor="text1"/>
                      <w:position w:val="-32"/>
                    </w:rPr>
                    <w:object w:dxaOrig="1380" w:dyaOrig="840" w14:anchorId="7E2E1B1F">
                      <v:shape id="_x0000_i1038" type="#_x0000_t75" style="width:69.1pt;height:46.1pt" o:ole="">
                        <v:imagedata r:id="rId30" o:title=""/>
                      </v:shape>
                      <o:OLEObject Type="Embed" ProgID="Equation.DSMT4" ShapeID="_x0000_i1038" DrawAspect="Content" ObjectID="_1783755418" r:id="rId31"/>
                    </w:object>
                  </w:r>
                </w:p>
              </w:tc>
            </w:tr>
            <w:tr w:rsidR="00B86AE6" w14:paraId="67A8C5AA" w14:textId="77777777" w:rsidTr="003B763E">
              <w:trPr>
                <w:trHeight w:val="737"/>
              </w:trPr>
              <w:tc>
                <w:tcPr>
                  <w:tcW w:w="4957" w:type="dxa"/>
                  <w:vAlign w:val="center"/>
                </w:tcPr>
                <w:p w14:paraId="0C394415" w14:textId="771501E6" w:rsidR="00B86AE6" w:rsidRPr="00D05F60" w:rsidRDefault="00B86AE6" w:rsidP="00CB646F">
                  <w:pPr>
                    <w:tabs>
                      <w:tab w:val="left" w:pos="7013"/>
                    </w:tabs>
                    <w:jc w:val="right"/>
                    <w:rPr>
                      <w:rFonts w:hint="cs"/>
                      <w:noProof/>
                      <w:lang w:bidi="fa-IR"/>
                    </w:rPr>
                  </w:pPr>
                  <w:r w:rsidRPr="00FB7F22">
                    <w:rPr>
                      <w:noProof/>
                      <w:position w:val="-12"/>
                      <w:lang w:bidi="fa-IR"/>
                    </w:rPr>
                    <w:object w:dxaOrig="1620" w:dyaOrig="499" w14:anchorId="6742F11C">
                      <v:shape id="_x0000_i1094" type="#_x0000_t75" style="width:81.6pt;height:24.95pt" o:ole="">
                        <v:imagedata r:id="rId32" o:title=""/>
                      </v:shape>
                      <o:OLEObject Type="Embed" ProgID="Equation.DSMT4" ShapeID="_x0000_i1094" DrawAspect="Content" ObjectID="_1783755419" r:id="rId33"/>
                    </w:object>
                  </w:r>
                </w:p>
              </w:tc>
              <w:bookmarkStart w:id="0" w:name="_GoBack"/>
              <w:bookmarkEnd w:id="0"/>
              <w:tc>
                <w:tcPr>
                  <w:tcW w:w="4968" w:type="dxa"/>
                  <w:vAlign w:val="center"/>
                </w:tcPr>
                <w:p w14:paraId="0BF596D9" w14:textId="5F29F258" w:rsidR="00B86AE6" w:rsidRPr="00FE2D90" w:rsidRDefault="00B86AE6" w:rsidP="00F10646">
                  <w:pPr>
                    <w:tabs>
                      <w:tab w:val="left" w:pos="7013"/>
                    </w:tabs>
                    <w:jc w:val="right"/>
                    <w:rPr>
                      <w:rFonts w:hint="cs"/>
                      <w:color w:val="000000" w:themeColor="text1"/>
                      <w:lang w:bidi="fa-IR"/>
                    </w:rPr>
                  </w:pPr>
                  <w:r w:rsidRPr="00FB7F22">
                    <w:rPr>
                      <w:noProof/>
                      <w:position w:val="-12"/>
                      <w:lang w:bidi="fa-IR"/>
                    </w:rPr>
                    <w:object w:dxaOrig="1080" w:dyaOrig="499" w14:anchorId="5516FC1F">
                      <v:shape id="_x0000_i1091" type="#_x0000_t75" style="width:54.7pt;height:24.95pt" o:ole="">
                        <v:imagedata r:id="rId34" o:title=""/>
                      </v:shape>
                      <o:OLEObject Type="Embed" ProgID="Equation.DSMT4" ShapeID="_x0000_i1091" DrawAspect="Content" ObjectID="_1783755420" r:id="rId35"/>
                    </w:object>
                  </w:r>
                </w:p>
              </w:tc>
            </w:tr>
          </w:tbl>
          <w:p w14:paraId="11D4F18E" w14:textId="77777777" w:rsidR="00FE2D90" w:rsidRPr="00EA1D58" w:rsidRDefault="00FE2D90" w:rsidP="00FE2D90">
            <w:pPr>
              <w:pStyle w:val="ListParagraph"/>
              <w:ind w:left="360"/>
              <w:rPr>
                <w:sz w:val="28"/>
                <w:szCs w:val="28"/>
                <w:rtl/>
              </w:rPr>
            </w:pPr>
          </w:p>
        </w:tc>
        <w:tc>
          <w:tcPr>
            <w:tcW w:w="591" w:type="dxa"/>
            <w:vAlign w:val="center"/>
          </w:tcPr>
          <w:p w14:paraId="31437CF9" w14:textId="3BCE87B6" w:rsidR="00FE2D90" w:rsidRDefault="00B86AE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F10646" w:rsidRPr="002149D7" w14:paraId="2EC176DD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1B9996F5" w14:textId="77777777" w:rsidR="00F10646" w:rsidRDefault="00F10646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حاصل عبارت های زیر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F10646" w14:paraId="774B738D" w14:textId="77777777" w:rsidTr="00F10646">
              <w:tc>
                <w:tcPr>
                  <w:tcW w:w="4959" w:type="dxa"/>
                  <w:vAlign w:val="center"/>
                </w:tcPr>
                <w:p w14:paraId="6E4105ED" w14:textId="77777777" w:rsidR="00F10646" w:rsidRDefault="00F10646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FE2D90">
                    <w:rPr>
                      <w:color w:val="000000" w:themeColor="text1"/>
                      <w:position w:val="-30"/>
                    </w:rPr>
                    <w:object w:dxaOrig="1579" w:dyaOrig="840" w14:anchorId="668F048D">
                      <v:shape id="_x0000_i1039" type="#_x0000_t75" style="width:77.75pt;height:46.1pt" o:ole="">
                        <v:imagedata r:id="rId36" o:title=""/>
                      </v:shape>
                      <o:OLEObject Type="Embed" ProgID="Equation.DSMT4" ShapeID="_x0000_i1039" DrawAspect="Content" ObjectID="_1783755421" r:id="rId37"/>
                    </w:object>
                  </w:r>
                </w:p>
              </w:tc>
              <w:tc>
                <w:tcPr>
                  <w:tcW w:w="4960" w:type="dxa"/>
                  <w:vAlign w:val="center"/>
                </w:tcPr>
                <w:p w14:paraId="4F8D3588" w14:textId="77777777" w:rsidR="00F10646" w:rsidRDefault="00F10646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FE2D90">
                    <w:rPr>
                      <w:color w:val="000000" w:themeColor="text1"/>
                      <w:position w:val="-24"/>
                    </w:rPr>
                    <w:object w:dxaOrig="1960" w:dyaOrig="720" w14:anchorId="17AE7A61">
                      <v:shape id="_x0000_i1040" type="#_x0000_t75" style="width:96.95pt;height:39.35pt" o:ole="">
                        <v:imagedata r:id="rId38" o:title=""/>
                      </v:shape>
                      <o:OLEObject Type="Embed" ProgID="Equation.DSMT4" ShapeID="_x0000_i1040" DrawAspect="Content" ObjectID="_1783755422" r:id="rId39"/>
                    </w:object>
                  </w:r>
                </w:p>
              </w:tc>
            </w:tr>
            <w:tr w:rsidR="009E7B26" w14:paraId="3DAF64CA" w14:textId="77777777" w:rsidTr="00F10646">
              <w:tc>
                <w:tcPr>
                  <w:tcW w:w="4959" w:type="dxa"/>
                  <w:vAlign w:val="center"/>
                </w:tcPr>
                <w:p w14:paraId="3AC010E1" w14:textId="23FE91D6" w:rsidR="009E7B26" w:rsidRPr="00F76862" w:rsidRDefault="006119ED" w:rsidP="00F10646">
                  <w:pPr>
                    <w:spacing w:line="276" w:lineRule="auto"/>
                    <w:jc w:val="right"/>
                    <w:rPr>
                      <w:rFonts w:hint="cs"/>
                      <w:color w:val="000000" w:themeColor="text1"/>
                      <w:lang w:bidi="fa-IR"/>
                    </w:rPr>
                  </w:pPr>
                  <w:r w:rsidRPr="00690098">
                    <w:rPr>
                      <w:noProof/>
                      <w:position w:val="-34"/>
                      <w:lang w:bidi="fa-IR"/>
                    </w:rPr>
                    <w:object w:dxaOrig="960" w:dyaOrig="780" w14:anchorId="4DD94A27">
                      <v:shape id="_x0000_i1058" type="#_x0000_t75" style="width:48pt;height:38.4pt" o:ole="">
                        <v:imagedata r:id="rId40" o:title=""/>
                      </v:shape>
                      <o:OLEObject Type="Embed" ProgID="Equation.DSMT4" ShapeID="_x0000_i1058" DrawAspect="Content" ObjectID="_1783755423" r:id="rId41"/>
                    </w:object>
                  </w:r>
                </w:p>
              </w:tc>
              <w:tc>
                <w:tcPr>
                  <w:tcW w:w="4960" w:type="dxa"/>
                  <w:vAlign w:val="center"/>
                </w:tcPr>
                <w:p w14:paraId="75544A32" w14:textId="0B48EA30" w:rsidR="009E7B26" w:rsidRPr="00F76862" w:rsidRDefault="009E7B26" w:rsidP="00F10646">
                  <w:pPr>
                    <w:spacing w:line="276" w:lineRule="auto"/>
                    <w:jc w:val="right"/>
                    <w:rPr>
                      <w:color w:val="000000" w:themeColor="text1"/>
                    </w:rPr>
                  </w:pPr>
                  <w:r w:rsidRPr="00D05F60">
                    <w:rPr>
                      <w:noProof/>
                      <w:position w:val="-6"/>
                      <w:lang w:bidi="fa-IR"/>
                    </w:rPr>
                    <w:object w:dxaOrig="1340" w:dyaOrig="440" w14:anchorId="0CBA6058">
                      <v:shape id="_x0000_i1041" type="#_x0000_t75" style="width:67.2pt;height:22.1pt" o:ole="">
                        <v:imagedata r:id="rId42" o:title=""/>
                      </v:shape>
                      <o:OLEObject Type="Embed" ProgID="Equation.DSMT4" ShapeID="_x0000_i1041" DrawAspect="Content" ObjectID="_1783755424" r:id="rId43"/>
                    </w:object>
                  </w:r>
                </w:p>
              </w:tc>
            </w:tr>
          </w:tbl>
          <w:p w14:paraId="3F703A55" w14:textId="77777777" w:rsidR="00F10646" w:rsidRPr="00FE2D90" w:rsidRDefault="00F10646" w:rsidP="00F10646">
            <w:pPr>
              <w:pStyle w:val="ListParagraph"/>
              <w:ind w:left="360"/>
              <w:rPr>
                <w:rFonts w:ascii="BNazaninBold"/>
                <w:sz w:val="28"/>
                <w:szCs w:val="28"/>
                <w:rtl/>
                <w:lang w:bidi="fa-IR"/>
              </w:rPr>
            </w:pPr>
          </w:p>
        </w:tc>
        <w:tc>
          <w:tcPr>
            <w:tcW w:w="591" w:type="dxa"/>
            <w:vAlign w:val="center"/>
          </w:tcPr>
          <w:p w14:paraId="4F7AA2B9" w14:textId="05803D9E" w:rsidR="00F10646" w:rsidRDefault="006119ED" w:rsidP="009E7B26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8A4A09" w:rsidRPr="002149D7" w14:paraId="3E647409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32780383" w14:textId="77777777" w:rsidR="008A4A09" w:rsidRDefault="008A4A09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در تساوی های زیر مقدار </w:t>
            </w:r>
            <w:r w:rsidRPr="008A4A09"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را با بیابید.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7"/>
              <w:gridCol w:w="4958"/>
            </w:tblGrid>
            <w:tr w:rsidR="008A4A09" w14:paraId="1227F24F" w14:textId="77777777" w:rsidTr="008A4A09">
              <w:tc>
                <w:tcPr>
                  <w:tcW w:w="4957" w:type="dxa"/>
                </w:tcPr>
                <w:p w14:paraId="4EFAF6F0" w14:textId="62C99BB1" w:rsidR="008A4A09" w:rsidRDefault="008A4A09" w:rsidP="008A4A09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</w:pPr>
                  <w:r w:rsidRPr="00FB7F22">
                    <w:rPr>
                      <w:position w:val="-6"/>
                      <w:sz w:val="28"/>
                      <w:szCs w:val="28"/>
                    </w:rPr>
                    <w:object w:dxaOrig="1340" w:dyaOrig="360" w14:anchorId="5EEF8CFB">
                      <v:shape id="_x0000_i1078" type="#_x0000_t75" style="width:67.2pt;height:18.25pt" o:ole="">
                        <v:imagedata r:id="rId44" o:title=""/>
                      </v:shape>
                      <o:OLEObject Type="Embed" ProgID="Equation.DSMT4" ShapeID="_x0000_i1078" DrawAspect="Content" ObjectID="_1783755425" r:id="rId45"/>
                    </w:object>
                  </w:r>
                </w:p>
              </w:tc>
              <w:tc>
                <w:tcPr>
                  <w:tcW w:w="4958" w:type="dxa"/>
                </w:tcPr>
                <w:p w14:paraId="0CE040F0" w14:textId="67453896" w:rsidR="008A4A09" w:rsidRDefault="008A4A09" w:rsidP="008A4A09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</w:pPr>
                  <w:r w:rsidRPr="00FB7F22">
                    <w:rPr>
                      <w:position w:val="-6"/>
                      <w:sz w:val="28"/>
                      <w:szCs w:val="28"/>
                    </w:rPr>
                    <w:object w:dxaOrig="1440" w:dyaOrig="360" w14:anchorId="1FDFC996">
                      <v:shape id="_x0000_i1075" type="#_x0000_t75" style="width:1in;height:18.25pt" o:ole="">
                        <v:imagedata r:id="rId46" o:title=""/>
                      </v:shape>
                      <o:OLEObject Type="Embed" ProgID="Equation.DSMT4" ShapeID="_x0000_i1075" DrawAspect="Content" ObjectID="_1783755426" r:id="rId47"/>
                    </w:object>
                  </w:r>
                </w:p>
              </w:tc>
            </w:tr>
          </w:tbl>
          <w:p w14:paraId="7F65295D" w14:textId="73F5A997" w:rsidR="008A4A09" w:rsidRPr="008A4A09" w:rsidRDefault="008A4A09" w:rsidP="008A4A09">
            <w:pPr>
              <w:spacing w:line="276" w:lineRule="auto"/>
              <w:jc w:val="both"/>
              <w:rPr>
                <w:rFonts w:ascii="Vazirmatn" w:hAnsi="Vazirmatn" w:hint="cs"/>
                <w:sz w:val="28"/>
                <w:szCs w:val="28"/>
                <w:rtl/>
              </w:rPr>
            </w:pPr>
          </w:p>
        </w:tc>
        <w:tc>
          <w:tcPr>
            <w:tcW w:w="591" w:type="dxa"/>
            <w:vAlign w:val="center"/>
          </w:tcPr>
          <w:p w14:paraId="66F0C939" w14:textId="0B1306B9" w:rsidR="008A4A09" w:rsidRDefault="008A4A09" w:rsidP="009E7B26">
            <w:pPr>
              <w:jc w:val="center"/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F10646" w:rsidRPr="002149D7" w14:paraId="4C66B914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4FE3BF88" w14:textId="634F080E" w:rsidR="00F10646" w:rsidRPr="00F10646" w:rsidRDefault="00F10646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اعداد زیر را به صورت نماد علمی نمایش دهید.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F10646" w14:paraId="74C3D988" w14:textId="77777777" w:rsidTr="00F10646">
              <w:tc>
                <w:tcPr>
                  <w:tcW w:w="4959" w:type="dxa"/>
                </w:tcPr>
                <w:p w14:paraId="66D509AC" w14:textId="7DB42782" w:rsidR="00F10646" w:rsidRDefault="008B4E00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8B4E00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=</w:t>
                  </w:r>
                  <w:r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 xml:space="preserve"> 00003/0</w:t>
                  </w:r>
                </w:p>
              </w:tc>
              <w:tc>
                <w:tcPr>
                  <w:tcW w:w="4960" w:type="dxa"/>
                </w:tcPr>
                <w:p w14:paraId="15E10685" w14:textId="7482DA83" w:rsidR="00F10646" w:rsidRDefault="008B4E00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  <w:r w:rsidR="00F10646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10646" w:rsidRPr="008B4E00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fa-IR"/>
                    </w:rPr>
                    <w:t>=</w:t>
                  </w:r>
                  <w:r w:rsidR="00F10646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 920400  </w:t>
                  </w:r>
                </w:p>
              </w:tc>
            </w:tr>
          </w:tbl>
          <w:p w14:paraId="12390D7D" w14:textId="77777777" w:rsidR="00F10646" w:rsidRDefault="00F10646" w:rsidP="00F10646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 - </w:t>
            </w:r>
            <w:r w:rsidRPr="00F10646">
              <w:rPr>
                <w:rFonts w:ascii="Vazirmatn" w:hAnsi="Vazirmatn"/>
                <w:sz w:val="28"/>
                <w:szCs w:val="28"/>
                <w:rtl/>
              </w:rPr>
              <w:t>نما</w:t>
            </w:r>
            <w:r w:rsidRPr="00F1064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10646">
              <w:rPr>
                <w:rFonts w:ascii="Vazirmatn" w:hAnsi="Vazirmatn" w:hint="eastAsia"/>
                <w:sz w:val="28"/>
                <w:szCs w:val="28"/>
                <w:rtl/>
              </w:rPr>
              <w:t>ش</w:t>
            </w:r>
            <w:r w:rsidRPr="00F10646">
              <w:rPr>
                <w:rFonts w:ascii="Vazirmatn" w:hAnsi="Vazirmatn"/>
                <w:sz w:val="28"/>
                <w:szCs w:val="28"/>
                <w:rtl/>
              </w:rPr>
              <w:t xml:space="preserve"> اعشار</w:t>
            </w:r>
            <w:r w:rsidRPr="00F1064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10646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ا</w:t>
            </w:r>
            <w:r w:rsidRPr="00F10646">
              <w:rPr>
                <w:rFonts w:ascii="Vazirmatn" w:hAnsi="Vazirmatn"/>
                <w:sz w:val="28"/>
                <w:szCs w:val="28"/>
                <w:rtl/>
              </w:rPr>
              <w:t>عد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ا</w:t>
            </w:r>
            <w:r w:rsidRPr="00F10646">
              <w:rPr>
                <w:rFonts w:ascii="Vazirmatn" w:hAnsi="Vazirmatn"/>
                <w:sz w:val="28"/>
                <w:szCs w:val="28"/>
                <w:rtl/>
              </w:rPr>
              <w:t>د ز</w:t>
            </w:r>
            <w:r w:rsidRPr="00F1064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10646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F10646">
              <w:rPr>
                <w:rFonts w:ascii="Vazirmatn" w:hAnsi="Vazirmatn"/>
                <w:sz w:val="28"/>
                <w:szCs w:val="28"/>
                <w:rtl/>
              </w:rPr>
              <w:t xml:space="preserve"> را بنو</w:t>
            </w:r>
            <w:r w:rsidRPr="00F1064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10646">
              <w:rPr>
                <w:rFonts w:ascii="Vazirmatn" w:hAnsi="Vazirmatn" w:hint="eastAsia"/>
                <w:sz w:val="28"/>
                <w:szCs w:val="28"/>
                <w:rtl/>
              </w:rPr>
              <w:t>س</w:t>
            </w:r>
            <w:r w:rsidRPr="00F1064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F1064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F10646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F10646" w14:paraId="63B1ABC0" w14:textId="77777777" w:rsidTr="00F10646">
              <w:tc>
                <w:tcPr>
                  <w:tcW w:w="4959" w:type="dxa"/>
                </w:tcPr>
                <w:p w14:paraId="31C73526" w14:textId="4AD54652" w:rsidR="00F10646" w:rsidRDefault="00F10646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854F0E">
                    <w:rPr>
                      <w:noProof/>
                      <w:position w:val="-6"/>
                      <w:lang w:bidi="fa-IR"/>
                    </w:rPr>
                    <w:object w:dxaOrig="1320" w:dyaOrig="420" w14:anchorId="4E89C34B">
                      <v:shape id="_x0000_i1042" type="#_x0000_t75" style="width:66.25pt;height:21.1pt" o:ole="">
                        <v:imagedata r:id="rId48" o:title=""/>
                      </v:shape>
                      <o:OLEObject Type="Embed" ProgID="Equation.DSMT4" ShapeID="_x0000_i1042" DrawAspect="Content" ObjectID="_1783755427" r:id="rId49"/>
                    </w:object>
                  </w:r>
                </w:p>
              </w:tc>
              <w:tc>
                <w:tcPr>
                  <w:tcW w:w="4960" w:type="dxa"/>
                </w:tcPr>
                <w:p w14:paraId="424ECA3F" w14:textId="2D32822F" w:rsidR="00F10646" w:rsidRDefault="00F10646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54F0E">
                    <w:rPr>
                      <w:noProof/>
                      <w:position w:val="-6"/>
                      <w:lang w:bidi="fa-IR"/>
                    </w:rPr>
                    <w:object w:dxaOrig="1380" w:dyaOrig="420" w14:anchorId="3663C969">
                      <v:shape id="_x0000_i1043" type="#_x0000_t75" style="width:69.1pt;height:21.1pt" o:ole="">
                        <v:imagedata r:id="rId50" o:title=""/>
                      </v:shape>
                      <o:OLEObject Type="Embed" ProgID="Equation.DSMT4" ShapeID="_x0000_i1043" DrawAspect="Content" ObjectID="_1783755428" r:id="rId51"/>
                    </w:object>
                  </w:r>
                </w:p>
              </w:tc>
            </w:tr>
          </w:tbl>
          <w:p w14:paraId="2FBB02AF" w14:textId="61C308E4" w:rsidR="00F10646" w:rsidRPr="00F10646" w:rsidRDefault="00F10646" w:rsidP="00F10646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591" w:type="dxa"/>
            <w:vAlign w:val="center"/>
          </w:tcPr>
          <w:p w14:paraId="3462C685" w14:textId="6A37C3D2" w:rsidR="00F10646" w:rsidRDefault="007F453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B91798" w:rsidRPr="002149D7" w14:paraId="3C3B9705" w14:textId="77777777" w:rsidTr="00FB7F22">
        <w:trPr>
          <w:trHeight w:val="1010"/>
        </w:trPr>
        <w:tc>
          <w:tcPr>
            <w:tcW w:w="10039" w:type="dxa"/>
            <w:gridSpan w:val="3"/>
          </w:tcPr>
          <w:p w14:paraId="40797608" w14:textId="77777777" w:rsidR="00B91798" w:rsidRDefault="00690098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28"/>
                <w:szCs w:val="28"/>
              </w:rPr>
            </w:pPr>
            <w:r w:rsidRPr="002E7E3A">
              <w:rPr>
                <w:rFonts w:ascii="Vazirmatn" w:hAnsi="Vazirmatn"/>
                <w:sz w:val="28"/>
                <w:szCs w:val="28"/>
                <w:rtl/>
              </w:rPr>
              <w:t>حاصل عبارت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2E7E3A">
              <w:rPr>
                <w:rFonts w:ascii="Vazirmatn" w:hAnsi="Vazirmatn"/>
                <w:sz w:val="28"/>
                <w:szCs w:val="28"/>
                <w:rtl/>
              </w:rPr>
              <w:t>ز</w:t>
            </w:r>
            <w:r w:rsidRPr="002E7E3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2E7E3A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2E7E3A">
              <w:rPr>
                <w:rFonts w:ascii="Vazirmatn" w:hAnsi="Vazirmatn"/>
                <w:sz w:val="28"/>
                <w:szCs w:val="28"/>
                <w:rtl/>
              </w:rPr>
              <w:t xml:space="preserve"> را به دست آور</w:t>
            </w:r>
            <w:r w:rsidRPr="002E7E3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2E7E3A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2E7E3A">
              <w:rPr>
                <w:rFonts w:ascii="Vazirmatn" w:hAnsi="Vazirmatn"/>
                <w:sz w:val="28"/>
                <w:szCs w:val="28"/>
                <w:rtl/>
              </w:rPr>
              <w:t xml:space="preserve"> و به صورت نماد علم</w:t>
            </w:r>
            <w:r w:rsidRPr="002E7E3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2E7E3A">
              <w:rPr>
                <w:rFonts w:ascii="Vazirmatn" w:hAnsi="Vazirmatn"/>
                <w:sz w:val="28"/>
                <w:szCs w:val="28"/>
                <w:rtl/>
              </w:rPr>
              <w:t xml:space="preserve"> نما</w:t>
            </w:r>
            <w:r w:rsidRPr="002E7E3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2E7E3A">
              <w:rPr>
                <w:rFonts w:ascii="Vazirmatn" w:hAnsi="Vazirmatn" w:hint="eastAsia"/>
                <w:sz w:val="28"/>
                <w:szCs w:val="28"/>
                <w:rtl/>
              </w:rPr>
              <w:t>ش</w:t>
            </w:r>
            <w:r w:rsidRPr="002E7E3A">
              <w:rPr>
                <w:rFonts w:ascii="Vazirmatn" w:hAnsi="Vazirmatn"/>
                <w:sz w:val="28"/>
                <w:szCs w:val="28"/>
                <w:rtl/>
              </w:rPr>
              <w:t xml:space="preserve"> ده</w:t>
            </w:r>
            <w:r w:rsidRPr="002E7E3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2E7E3A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.</w:t>
            </w:r>
          </w:p>
          <w:p w14:paraId="6CDEF700" w14:textId="48E49525" w:rsidR="00835AC5" w:rsidRDefault="00835AC5" w:rsidP="00835AC5">
            <w:pPr>
              <w:pStyle w:val="ListParagraph"/>
              <w:spacing w:line="276" w:lineRule="auto"/>
              <w:ind w:left="360"/>
              <w:jc w:val="right"/>
              <w:rPr>
                <w:rFonts w:ascii="Vazirmatn" w:hAnsi="Vazirmatn"/>
                <w:sz w:val="28"/>
                <w:szCs w:val="28"/>
                <w:rtl/>
              </w:rPr>
            </w:pPr>
            <w:r w:rsidRPr="00835AC5">
              <w:rPr>
                <w:color w:val="000000" w:themeColor="text1"/>
                <w:position w:val="-6"/>
              </w:rPr>
              <w:object w:dxaOrig="2200" w:dyaOrig="420" w14:anchorId="0EB1E31B">
                <v:shape id="_x0000_i1074" type="#_x0000_t75" style="width:108.5pt;height:23.05pt" o:ole="">
                  <v:imagedata r:id="rId52" o:title=""/>
                </v:shape>
                <o:OLEObject Type="Embed" ProgID="Equation.DSMT4" ShapeID="_x0000_i1074" DrawAspect="Content" ObjectID="_1783755429" r:id="rId53"/>
              </w:object>
            </w:r>
          </w:p>
        </w:tc>
        <w:tc>
          <w:tcPr>
            <w:tcW w:w="591" w:type="dxa"/>
            <w:vAlign w:val="center"/>
          </w:tcPr>
          <w:p w14:paraId="40B6B49C" w14:textId="7481962F" w:rsidR="00B91798" w:rsidRDefault="00690098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15D838F" w14:textId="7538FF36" w:rsidR="000B3006" w:rsidRPr="002149D7" w:rsidRDefault="000B3006" w:rsidP="00771433">
      <w:pPr>
        <w:tabs>
          <w:tab w:val="left" w:pos="7696"/>
        </w:tabs>
        <w:jc w:val="right"/>
        <w:rPr>
          <w:rFonts w:ascii="Vazirmatn" w:hAnsi="Vazirmatn"/>
          <w:sz w:val="28"/>
          <w:szCs w:val="28"/>
          <w:rtl/>
        </w:rPr>
      </w:pPr>
    </w:p>
    <w:sectPr w:rsidR="000B3006" w:rsidRPr="002149D7" w:rsidSect="00554692">
      <w:footerReference w:type="even" r:id="rId5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A2B20" w14:textId="77777777" w:rsidR="00FD3B26" w:rsidRDefault="00FD3B26">
      <w:r>
        <w:separator/>
      </w:r>
    </w:p>
  </w:endnote>
  <w:endnote w:type="continuationSeparator" w:id="0">
    <w:p w14:paraId="7208BE73" w14:textId="77777777" w:rsidR="00FD3B26" w:rsidRDefault="00FD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63240" w:rsidRDefault="00A63240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63240" w:rsidRDefault="00A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50A28" w14:textId="77777777" w:rsidR="00FD3B26" w:rsidRDefault="00FD3B26">
      <w:r>
        <w:separator/>
      </w:r>
    </w:p>
  </w:footnote>
  <w:footnote w:type="continuationSeparator" w:id="0">
    <w:p w14:paraId="77A7951D" w14:textId="77777777" w:rsidR="00FD3B26" w:rsidRDefault="00FD3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6EF0"/>
    <w:multiLevelType w:val="hybridMultilevel"/>
    <w:tmpl w:val="CDD86B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11FA7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812E2"/>
    <w:rsid w:val="00081A78"/>
    <w:rsid w:val="00083DAE"/>
    <w:rsid w:val="0008411F"/>
    <w:rsid w:val="00096D6F"/>
    <w:rsid w:val="00096E6C"/>
    <w:rsid w:val="00097C61"/>
    <w:rsid w:val="000A4E0D"/>
    <w:rsid w:val="000A51AD"/>
    <w:rsid w:val="000B0C9E"/>
    <w:rsid w:val="000B3006"/>
    <w:rsid w:val="000B714D"/>
    <w:rsid w:val="000C13A0"/>
    <w:rsid w:val="000C34EE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47F6"/>
    <w:rsid w:val="001260AC"/>
    <w:rsid w:val="0012681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49D7"/>
    <w:rsid w:val="00215A2F"/>
    <w:rsid w:val="0022126B"/>
    <w:rsid w:val="002267EA"/>
    <w:rsid w:val="002304F7"/>
    <w:rsid w:val="0023052B"/>
    <w:rsid w:val="00232982"/>
    <w:rsid w:val="00246F14"/>
    <w:rsid w:val="00257904"/>
    <w:rsid w:val="002650E6"/>
    <w:rsid w:val="00273271"/>
    <w:rsid w:val="00274B80"/>
    <w:rsid w:val="002769E6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E7E3A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479DC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B763E"/>
    <w:rsid w:val="003C5724"/>
    <w:rsid w:val="003C58DD"/>
    <w:rsid w:val="003C6A43"/>
    <w:rsid w:val="003D43BA"/>
    <w:rsid w:val="003D7F40"/>
    <w:rsid w:val="003E2171"/>
    <w:rsid w:val="003E2AA3"/>
    <w:rsid w:val="003F0272"/>
    <w:rsid w:val="003F0CEB"/>
    <w:rsid w:val="003F159E"/>
    <w:rsid w:val="003F272F"/>
    <w:rsid w:val="003F2D10"/>
    <w:rsid w:val="003F58FD"/>
    <w:rsid w:val="00411CD8"/>
    <w:rsid w:val="00417984"/>
    <w:rsid w:val="00427CF4"/>
    <w:rsid w:val="004321F7"/>
    <w:rsid w:val="00437CA3"/>
    <w:rsid w:val="004456AA"/>
    <w:rsid w:val="0045654A"/>
    <w:rsid w:val="004568D6"/>
    <w:rsid w:val="00461409"/>
    <w:rsid w:val="00464B31"/>
    <w:rsid w:val="004675A6"/>
    <w:rsid w:val="00467666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500D0D"/>
    <w:rsid w:val="005055C1"/>
    <w:rsid w:val="00526347"/>
    <w:rsid w:val="00526388"/>
    <w:rsid w:val="00527D9D"/>
    <w:rsid w:val="00531DB8"/>
    <w:rsid w:val="0053656A"/>
    <w:rsid w:val="00544012"/>
    <w:rsid w:val="00547FDE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355E"/>
    <w:rsid w:val="005C6D2F"/>
    <w:rsid w:val="005C70F1"/>
    <w:rsid w:val="005E13ED"/>
    <w:rsid w:val="005E22DE"/>
    <w:rsid w:val="005F5D12"/>
    <w:rsid w:val="00604E3D"/>
    <w:rsid w:val="0061122B"/>
    <w:rsid w:val="006119ED"/>
    <w:rsid w:val="0061446A"/>
    <w:rsid w:val="00614E45"/>
    <w:rsid w:val="006236E7"/>
    <w:rsid w:val="00626BFB"/>
    <w:rsid w:val="00634118"/>
    <w:rsid w:val="006404D1"/>
    <w:rsid w:val="0064269D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0098"/>
    <w:rsid w:val="006917C9"/>
    <w:rsid w:val="0069290B"/>
    <w:rsid w:val="00696564"/>
    <w:rsid w:val="006A0432"/>
    <w:rsid w:val="006A26B9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31E3C"/>
    <w:rsid w:val="007409DF"/>
    <w:rsid w:val="00740FAC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453B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16CA"/>
    <w:rsid w:val="00824E95"/>
    <w:rsid w:val="008274E0"/>
    <w:rsid w:val="00827D24"/>
    <w:rsid w:val="00834E69"/>
    <w:rsid w:val="00835AC5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18CC"/>
    <w:rsid w:val="00885BB4"/>
    <w:rsid w:val="008912D3"/>
    <w:rsid w:val="00897D81"/>
    <w:rsid w:val="008A4A09"/>
    <w:rsid w:val="008B2D29"/>
    <w:rsid w:val="008B327A"/>
    <w:rsid w:val="008B4E00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E7B26"/>
    <w:rsid w:val="009F15B1"/>
    <w:rsid w:val="00A02FD3"/>
    <w:rsid w:val="00A06317"/>
    <w:rsid w:val="00A0747B"/>
    <w:rsid w:val="00A10B78"/>
    <w:rsid w:val="00A20A6A"/>
    <w:rsid w:val="00A20E9F"/>
    <w:rsid w:val="00A210D6"/>
    <w:rsid w:val="00A250F8"/>
    <w:rsid w:val="00A26BF5"/>
    <w:rsid w:val="00A32A40"/>
    <w:rsid w:val="00A332D5"/>
    <w:rsid w:val="00A33F10"/>
    <w:rsid w:val="00A34C25"/>
    <w:rsid w:val="00A40DA9"/>
    <w:rsid w:val="00A52AE5"/>
    <w:rsid w:val="00A54BD7"/>
    <w:rsid w:val="00A5530B"/>
    <w:rsid w:val="00A60BFB"/>
    <w:rsid w:val="00A61699"/>
    <w:rsid w:val="00A61E9F"/>
    <w:rsid w:val="00A6281F"/>
    <w:rsid w:val="00A6324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3EC5"/>
    <w:rsid w:val="00AC448A"/>
    <w:rsid w:val="00AD0171"/>
    <w:rsid w:val="00AD45B7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86AE6"/>
    <w:rsid w:val="00B91798"/>
    <w:rsid w:val="00B93248"/>
    <w:rsid w:val="00B96DB6"/>
    <w:rsid w:val="00BA098C"/>
    <w:rsid w:val="00BA7917"/>
    <w:rsid w:val="00BA7DE9"/>
    <w:rsid w:val="00BB11A8"/>
    <w:rsid w:val="00BC1A19"/>
    <w:rsid w:val="00BD245E"/>
    <w:rsid w:val="00BD3747"/>
    <w:rsid w:val="00BD447E"/>
    <w:rsid w:val="00BE6BEF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B31E1"/>
    <w:rsid w:val="00CB646F"/>
    <w:rsid w:val="00CC05F2"/>
    <w:rsid w:val="00CC13C8"/>
    <w:rsid w:val="00CC26EA"/>
    <w:rsid w:val="00CC318D"/>
    <w:rsid w:val="00CC56BC"/>
    <w:rsid w:val="00CD2A21"/>
    <w:rsid w:val="00CD4A8C"/>
    <w:rsid w:val="00CE133B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849E2"/>
    <w:rsid w:val="00D86FB6"/>
    <w:rsid w:val="00D87200"/>
    <w:rsid w:val="00D87BA6"/>
    <w:rsid w:val="00D97201"/>
    <w:rsid w:val="00DA138D"/>
    <w:rsid w:val="00DA7416"/>
    <w:rsid w:val="00DB1342"/>
    <w:rsid w:val="00DB4350"/>
    <w:rsid w:val="00DC1C76"/>
    <w:rsid w:val="00DD01C4"/>
    <w:rsid w:val="00DD45AC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33963"/>
    <w:rsid w:val="00E36E5D"/>
    <w:rsid w:val="00E576A0"/>
    <w:rsid w:val="00E57C7D"/>
    <w:rsid w:val="00E601F9"/>
    <w:rsid w:val="00E62199"/>
    <w:rsid w:val="00E62D4B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0646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2A75"/>
    <w:rsid w:val="00F63DF6"/>
    <w:rsid w:val="00F65519"/>
    <w:rsid w:val="00F76862"/>
    <w:rsid w:val="00F81292"/>
    <w:rsid w:val="00F96F1E"/>
    <w:rsid w:val="00FA00FC"/>
    <w:rsid w:val="00FA1DE2"/>
    <w:rsid w:val="00FB286E"/>
    <w:rsid w:val="00FB7F22"/>
    <w:rsid w:val="00FC528B"/>
    <w:rsid w:val="00FC5A50"/>
    <w:rsid w:val="00FD1E05"/>
    <w:rsid w:val="00FD2E2C"/>
    <w:rsid w:val="00FD3B26"/>
    <w:rsid w:val="00FD53D3"/>
    <w:rsid w:val="00FD5C9F"/>
    <w:rsid w:val="00FE2D90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AB84B-3E8D-4CBD-8D3A-CFDD6E09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1419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208</cp:revision>
  <cp:lastPrinted>2023-11-01T19:47:00Z</cp:lastPrinted>
  <dcterms:created xsi:type="dcterms:W3CDTF">2018-10-12T13:02:00Z</dcterms:created>
  <dcterms:modified xsi:type="dcterms:W3CDTF">2024-07-29T07:17:00Z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