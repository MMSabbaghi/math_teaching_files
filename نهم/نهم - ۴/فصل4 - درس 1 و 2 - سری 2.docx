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21337F" w:rsidRDefault="00D12852" w:rsidP="0064269D">
      <w:pPr>
        <w:jc w:val="center"/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232"/>
        <w:gridCol w:w="3385"/>
        <w:gridCol w:w="3013"/>
      </w:tblGrid>
      <w:tr w:rsidR="00F24874" w:rsidRPr="0021337F" w14:paraId="473032A7" w14:textId="55764F0A" w:rsidTr="00FB7F22">
        <w:trPr>
          <w:trHeight w:val="624"/>
        </w:trPr>
        <w:tc>
          <w:tcPr>
            <w:tcW w:w="4232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21337F" w:rsidRDefault="00B80FC8" w:rsidP="00B80FC8">
            <w:pPr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/>
                <w:sz w:val="34"/>
                <w:szCs w:val="34"/>
                <w:rtl/>
              </w:rPr>
              <w:t>نام و نام خانوادگ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:</w:t>
            </w:r>
          </w:p>
        </w:tc>
        <w:tc>
          <w:tcPr>
            <w:tcW w:w="3385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21337F" w:rsidRDefault="00B80FC8" w:rsidP="00D12852">
            <w:pPr>
              <w:jc w:val="center"/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کلاس نهم :........................</w:t>
            </w:r>
          </w:p>
        </w:tc>
        <w:tc>
          <w:tcPr>
            <w:tcW w:w="3013" w:type="dxa"/>
            <w:shd w:val="clear" w:color="auto" w:fill="BFBFBF" w:themeFill="background1" w:themeFillShade="BF"/>
            <w:vAlign w:val="center"/>
          </w:tcPr>
          <w:p w14:paraId="36C32234" w14:textId="7E5A6B82" w:rsidR="00F24874" w:rsidRPr="0021337F" w:rsidRDefault="00F24874" w:rsidP="00F24874">
            <w:pPr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/>
                <w:sz w:val="34"/>
                <w:szCs w:val="34"/>
                <w:rtl/>
              </w:rPr>
              <w:t>نمره:</w:t>
            </w:r>
          </w:p>
        </w:tc>
      </w:tr>
      <w:tr w:rsidR="0012790F" w:rsidRPr="0021337F" w14:paraId="3B4DF1CD" w14:textId="77777777" w:rsidTr="00B73458">
        <w:trPr>
          <w:trHeight w:val="1010"/>
        </w:trPr>
        <w:tc>
          <w:tcPr>
            <w:tcW w:w="10630" w:type="dxa"/>
            <w:gridSpan w:val="3"/>
          </w:tcPr>
          <w:p w14:paraId="44C0F071" w14:textId="77777777" w:rsidR="0012790F" w:rsidRPr="0021337F" w:rsidRDefault="0012790F" w:rsidP="001247F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34"/>
                <w:szCs w:val="34"/>
              </w:rPr>
            </w:pPr>
            <w:r w:rsidRPr="0021337F">
              <w:rPr>
                <w:sz w:val="34"/>
                <w:szCs w:val="34"/>
                <w:rtl/>
              </w:rPr>
              <w:t>در جاها</w:t>
            </w:r>
            <w:r w:rsidRPr="0021337F">
              <w:rPr>
                <w:rFonts w:hint="cs"/>
                <w:sz w:val="34"/>
                <w:szCs w:val="34"/>
                <w:rtl/>
              </w:rPr>
              <w:t>ی</w:t>
            </w:r>
            <w:r w:rsidRPr="0021337F">
              <w:rPr>
                <w:sz w:val="34"/>
                <w:szCs w:val="34"/>
                <w:rtl/>
              </w:rPr>
              <w:t xml:space="preserve"> خال</w:t>
            </w:r>
            <w:r w:rsidRPr="0021337F">
              <w:rPr>
                <w:rFonts w:hint="cs"/>
                <w:sz w:val="34"/>
                <w:szCs w:val="34"/>
                <w:rtl/>
              </w:rPr>
              <w:t>ی</w:t>
            </w:r>
            <w:r w:rsidRPr="0021337F">
              <w:rPr>
                <w:sz w:val="34"/>
                <w:szCs w:val="34"/>
                <w:rtl/>
              </w:rPr>
              <w:t xml:space="preserve"> علامت </w:t>
            </w:r>
            <w:r w:rsidRPr="0021337F">
              <w:rPr>
                <w:rFonts w:asciiTheme="majorBidi" w:hAnsiTheme="majorBidi" w:cstheme="majorBidi"/>
                <w:sz w:val="34"/>
                <w:szCs w:val="34"/>
                <w:rtl/>
              </w:rPr>
              <w:t>&gt;</w:t>
            </w:r>
            <w:r w:rsidRPr="0021337F">
              <w:rPr>
                <w:sz w:val="34"/>
                <w:szCs w:val="34"/>
                <w:rtl/>
              </w:rPr>
              <w:t xml:space="preserve">، </w:t>
            </w:r>
            <w:r w:rsidRPr="0021337F">
              <w:rPr>
                <w:rFonts w:asciiTheme="majorBidi" w:hAnsiTheme="majorBidi" w:cstheme="majorBidi"/>
                <w:sz w:val="34"/>
                <w:szCs w:val="34"/>
                <w:rtl/>
              </w:rPr>
              <w:t>&lt;</w:t>
            </w:r>
            <w:r w:rsidRPr="0021337F">
              <w:rPr>
                <w:sz w:val="34"/>
                <w:szCs w:val="34"/>
                <w:rtl/>
              </w:rPr>
              <w:t xml:space="preserve"> </w:t>
            </w:r>
            <w:r w:rsidRPr="0021337F">
              <w:rPr>
                <w:rFonts w:hint="cs"/>
                <w:sz w:val="34"/>
                <w:szCs w:val="34"/>
                <w:rtl/>
              </w:rPr>
              <w:t>ی</w:t>
            </w:r>
            <w:r w:rsidRPr="0021337F">
              <w:rPr>
                <w:rFonts w:hint="eastAsia"/>
                <w:sz w:val="34"/>
                <w:szCs w:val="34"/>
                <w:rtl/>
              </w:rPr>
              <w:t>ا</w:t>
            </w:r>
            <w:r w:rsidRPr="0021337F">
              <w:rPr>
                <w:sz w:val="34"/>
                <w:szCs w:val="34"/>
                <w:rtl/>
              </w:rPr>
              <w:t xml:space="preserve"> </w:t>
            </w:r>
            <w:r w:rsidRPr="0021337F">
              <w:rPr>
                <w:rFonts w:asciiTheme="majorBidi" w:hAnsiTheme="majorBidi" w:cstheme="majorBidi"/>
                <w:sz w:val="34"/>
                <w:szCs w:val="34"/>
                <w:rtl/>
              </w:rPr>
              <w:t>=</w:t>
            </w:r>
            <w:r w:rsidRPr="0021337F">
              <w:rPr>
                <w:sz w:val="34"/>
                <w:szCs w:val="34"/>
                <w:rtl/>
              </w:rPr>
              <w:t xml:space="preserve"> قرار ده</w:t>
            </w:r>
            <w:r w:rsidRPr="0021337F">
              <w:rPr>
                <w:rFonts w:hint="cs"/>
                <w:sz w:val="34"/>
                <w:szCs w:val="34"/>
                <w:rtl/>
              </w:rPr>
              <w:t>ی</w:t>
            </w:r>
            <w:r w:rsidRPr="0021337F">
              <w:rPr>
                <w:rFonts w:hint="eastAsia"/>
                <w:sz w:val="34"/>
                <w:szCs w:val="34"/>
                <w:rtl/>
              </w:rPr>
              <w:t>د</w:t>
            </w:r>
            <w:r w:rsidRPr="0021337F">
              <w:rPr>
                <w:rFonts w:hint="cs"/>
                <w:sz w:val="34"/>
                <w:szCs w:val="34"/>
                <w:rtl/>
              </w:rPr>
              <w:t>. (</w:t>
            </w:r>
            <w:r w:rsidRPr="0021337F">
              <w:rPr>
                <w:rFonts w:ascii="Vazirmatn" w:hAnsi="Vazirmatn" w:hint="cs"/>
                <w:sz w:val="34"/>
                <w:szCs w:val="34"/>
                <w:rtl/>
                <w:lang w:bidi="fa-IR"/>
              </w:rPr>
              <w:t>75/0</w:t>
            </w:r>
            <w:r w:rsidRPr="0021337F">
              <w:rPr>
                <w:rFonts w:hint="cs"/>
                <w:sz w:val="34"/>
                <w:szCs w:val="34"/>
                <w:rtl/>
              </w:rPr>
              <w:t>)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05"/>
              <w:gridCol w:w="3305"/>
              <w:gridCol w:w="3340"/>
            </w:tblGrid>
            <w:tr w:rsidR="0012790F" w:rsidRPr="0021337F" w14:paraId="6AD5B4C5" w14:textId="77777777" w:rsidTr="00092B10">
              <w:tc>
                <w:tcPr>
                  <w:tcW w:w="3305" w:type="dxa"/>
                </w:tcPr>
                <w:p w14:paraId="38D4EBDA" w14:textId="77777777" w:rsidR="0012790F" w:rsidRPr="0021337F" w:rsidRDefault="0012790F" w:rsidP="00092B10">
                  <w:pPr>
                    <w:spacing w:line="276" w:lineRule="auto"/>
                    <w:jc w:val="center"/>
                    <w:rPr>
                      <w:sz w:val="34"/>
                      <w:szCs w:val="34"/>
                      <w:rtl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1500" w:dyaOrig="499" w14:anchorId="638442C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5pt;height:25.5pt" o:ole="">
                        <v:imagedata r:id="rId8" o:title=""/>
                      </v:shape>
                      <o:OLEObject Type="Embed" ProgID="Equation.DSMT4" ShapeID="_x0000_i1025" DrawAspect="Content" ObjectID="_1795804282" r:id="rId9"/>
                    </w:object>
                  </w:r>
                </w:p>
              </w:tc>
              <w:tc>
                <w:tcPr>
                  <w:tcW w:w="3305" w:type="dxa"/>
                </w:tcPr>
                <w:p w14:paraId="5B68EB00" w14:textId="77777777" w:rsidR="0012790F" w:rsidRPr="0021337F" w:rsidRDefault="0012790F" w:rsidP="00092B10">
                  <w:pPr>
                    <w:spacing w:line="276" w:lineRule="auto"/>
                    <w:jc w:val="center"/>
                    <w:rPr>
                      <w:sz w:val="34"/>
                      <w:szCs w:val="34"/>
                      <w:rtl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1480" w:dyaOrig="499" w14:anchorId="5DFFD5E5">
                      <v:shape id="_x0000_i1026" type="#_x0000_t75" style="width:75pt;height:25.5pt" o:ole="">
                        <v:imagedata r:id="rId10" o:title=""/>
                      </v:shape>
                      <o:OLEObject Type="Embed" ProgID="Equation.DSMT4" ShapeID="_x0000_i1026" DrawAspect="Content" ObjectID="_1795804283" r:id="rId11"/>
                    </w:object>
                  </w:r>
                </w:p>
              </w:tc>
              <w:tc>
                <w:tcPr>
                  <w:tcW w:w="3305" w:type="dxa"/>
                </w:tcPr>
                <w:p w14:paraId="630C52EA" w14:textId="391396F5" w:rsidR="0012790F" w:rsidRPr="0021337F" w:rsidRDefault="003E1C0D" w:rsidP="00092B10">
                  <w:pPr>
                    <w:spacing w:line="276" w:lineRule="auto"/>
                    <w:jc w:val="center"/>
                    <w:rPr>
                      <w:sz w:val="34"/>
                      <w:szCs w:val="34"/>
                      <w:rtl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2860" w:dyaOrig="499" w14:anchorId="1A66D2B7">
                      <v:shape id="_x0000_i1027" type="#_x0000_t75" style="width:156pt;height:27pt" o:ole="">
                        <v:imagedata r:id="rId12" o:title=""/>
                      </v:shape>
                      <o:OLEObject Type="Embed" ProgID="Equation.DSMT4" ShapeID="_x0000_i1027" DrawAspect="Content" ObjectID="_1795804284" r:id="rId13"/>
                    </w:object>
                  </w:r>
                </w:p>
              </w:tc>
            </w:tr>
          </w:tbl>
          <w:p w14:paraId="0147D1F2" w14:textId="700E592D" w:rsidR="0012790F" w:rsidRPr="0021337F" w:rsidRDefault="0012790F" w:rsidP="00FD1E05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12790F" w:rsidRPr="0021337F" w14:paraId="051E32A1" w14:textId="77777777" w:rsidTr="00D57566">
        <w:trPr>
          <w:trHeight w:val="1010"/>
        </w:trPr>
        <w:tc>
          <w:tcPr>
            <w:tcW w:w="10630" w:type="dxa"/>
            <w:gridSpan w:val="3"/>
          </w:tcPr>
          <w:p w14:paraId="29EB18A7" w14:textId="77777777" w:rsidR="0012790F" w:rsidRPr="0021337F" w:rsidRDefault="0012790F" w:rsidP="00FE2D90">
            <w:pPr>
              <w:pStyle w:val="ListParagraph"/>
              <w:numPr>
                <w:ilvl w:val="0"/>
                <w:numId w:val="3"/>
              </w:numPr>
              <w:rPr>
                <w:sz w:val="34"/>
                <w:szCs w:val="34"/>
                <w:rtl/>
              </w:rPr>
            </w:pP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حاصل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عبارات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زیر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را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به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صورت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u w:val="single"/>
                <w:rtl/>
                <w:lang w:bidi="fa-IR"/>
              </w:rPr>
              <w:t>تواندار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بنویسید</w:t>
            </w:r>
            <w:r w:rsidRPr="0021337F">
              <w:rPr>
                <w:rFonts w:ascii="BNazaninBold"/>
                <w:sz w:val="34"/>
                <w:szCs w:val="34"/>
                <w:lang w:bidi="fa-IR"/>
              </w:rPr>
              <w:t>.</w:t>
            </w:r>
            <w:r w:rsidRPr="0021337F">
              <w:rPr>
                <w:rFonts w:hint="cs"/>
                <w:sz w:val="34"/>
                <w:szCs w:val="34"/>
                <w:rtl/>
              </w:rPr>
              <w:t xml:space="preserve"> (4)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5473"/>
            </w:tblGrid>
            <w:tr w:rsidR="0012790F" w:rsidRPr="0021337F" w14:paraId="0A65C4FA" w14:textId="77777777" w:rsidTr="0012790F">
              <w:trPr>
                <w:trHeight w:val="737"/>
              </w:trPr>
              <w:tc>
                <w:tcPr>
                  <w:tcW w:w="4957" w:type="dxa"/>
                </w:tcPr>
                <w:p w14:paraId="3B1D9044" w14:textId="77777777" w:rsidR="0012790F" w:rsidRPr="0021337F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ascii="IPT.Nazanin" w:hAnsi="IPT.Nazani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color w:val="000000" w:themeColor="text1"/>
                      <w:position w:val="-32"/>
                      <w:sz w:val="34"/>
                      <w:szCs w:val="34"/>
                    </w:rPr>
                    <w:object w:dxaOrig="1080" w:dyaOrig="840" w14:anchorId="3B50B45D">
                      <v:shape id="_x0000_i1028" type="#_x0000_t75" style="width:54pt;height:46.5pt" o:ole="">
                        <v:imagedata r:id="rId14" o:title=""/>
                      </v:shape>
                      <o:OLEObject Type="Embed" ProgID="Equation.DSMT4" ShapeID="_x0000_i1028" DrawAspect="Content" ObjectID="_1795804285" r:id="rId15"/>
                    </w:object>
                  </w:r>
                </w:p>
              </w:tc>
              <w:tc>
                <w:tcPr>
                  <w:tcW w:w="5473" w:type="dxa"/>
                </w:tcPr>
                <w:p w14:paraId="7834531F" w14:textId="77777777" w:rsidR="0012790F" w:rsidRPr="0021337F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ascii="IPT.Nazanin" w:hAnsi="IPT.Nazani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color w:val="000000" w:themeColor="text1"/>
                      <w:position w:val="-30"/>
                      <w:sz w:val="34"/>
                      <w:szCs w:val="34"/>
                    </w:rPr>
                    <w:object w:dxaOrig="1980" w:dyaOrig="840" w14:anchorId="2224149A">
                      <v:shape id="_x0000_i1029" type="#_x0000_t75" style="width:97.5pt;height:46.5pt" o:ole="">
                        <v:imagedata r:id="rId16" o:title=""/>
                      </v:shape>
                      <o:OLEObject Type="Embed" ProgID="Equation.DSMT4" ShapeID="_x0000_i1029" DrawAspect="Content" ObjectID="_1795804286" r:id="rId17"/>
                    </w:object>
                  </w:r>
                </w:p>
              </w:tc>
            </w:tr>
            <w:tr w:rsidR="0012790F" w:rsidRPr="0021337F" w14:paraId="507347B0" w14:textId="77777777" w:rsidTr="0012790F">
              <w:trPr>
                <w:trHeight w:val="737"/>
              </w:trPr>
              <w:tc>
                <w:tcPr>
                  <w:tcW w:w="4957" w:type="dxa"/>
                </w:tcPr>
                <w:p w14:paraId="7D424FE8" w14:textId="77777777" w:rsidR="0012790F" w:rsidRPr="0021337F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position w:val="-28"/>
                      <w:sz w:val="34"/>
                      <w:szCs w:val="34"/>
                    </w:rPr>
                    <w:object w:dxaOrig="1260" w:dyaOrig="740" w14:anchorId="7554C674">
                      <v:shape id="_x0000_i1030" type="#_x0000_t75" style="width:81pt;height:46.5pt" o:ole="">
                        <v:imagedata r:id="rId18" o:title=""/>
                      </v:shape>
                      <o:OLEObject Type="Embed" ProgID="Equation.DSMT4" ShapeID="_x0000_i1030" DrawAspect="Content" ObjectID="_1795804287" r:id="rId19"/>
                    </w:object>
                  </w:r>
                </w:p>
              </w:tc>
              <w:tc>
                <w:tcPr>
                  <w:tcW w:w="5473" w:type="dxa"/>
                </w:tcPr>
                <w:p w14:paraId="7400741C" w14:textId="77777777" w:rsidR="0012790F" w:rsidRPr="0021337F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4"/>
                      <w:szCs w:val="34"/>
                      <w:rtl/>
                    </w:rPr>
                  </w:pPr>
                  <w:r w:rsidRPr="0021337F">
                    <w:rPr>
                      <w:color w:val="000000" w:themeColor="text1"/>
                      <w:position w:val="-32"/>
                      <w:sz w:val="34"/>
                      <w:szCs w:val="34"/>
                    </w:rPr>
                    <w:object w:dxaOrig="1380" w:dyaOrig="840" w14:anchorId="7E2E1B1F">
                      <v:shape id="_x0000_i1031" type="#_x0000_t75" style="width:69pt;height:46.5pt" o:ole="">
                        <v:imagedata r:id="rId20" o:title=""/>
                      </v:shape>
                      <o:OLEObject Type="Embed" ProgID="Equation.DSMT4" ShapeID="_x0000_i1031" DrawAspect="Content" ObjectID="_1795804288" r:id="rId21"/>
                    </w:object>
                  </w:r>
                </w:p>
              </w:tc>
            </w:tr>
            <w:tr w:rsidR="0012790F" w:rsidRPr="0021337F" w14:paraId="1CE1EDC7" w14:textId="77777777" w:rsidTr="0012790F">
              <w:trPr>
                <w:trHeight w:val="737"/>
              </w:trPr>
              <w:tc>
                <w:tcPr>
                  <w:tcW w:w="4957" w:type="dxa"/>
                </w:tcPr>
                <w:p w14:paraId="71920BF8" w14:textId="77777777" w:rsidR="0012790F" w:rsidRPr="0021337F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4"/>
                      <w:szCs w:val="34"/>
                      <w:lang w:bidi="fa-IR"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1620" w:dyaOrig="499" w14:anchorId="6742F11C">
                      <v:shape id="_x0000_i1032" type="#_x0000_t75" style="width:81pt;height:25.5pt" o:ole="">
                        <v:imagedata r:id="rId22" o:title=""/>
                      </v:shape>
                      <o:OLEObject Type="Embed" ProgID="Equation.DSMT4" ShapeID="_x0000_i1032" DrawAspect="Content" ObjectID="_1795804289" r:id="rId23"/>
                    </w:object>
                  </w:r>
                </w:p>
              </w:tc>
              <w:tc>
                <w:tcPr>
                  <w:tcW w:w="5473" w:type="dxa"/>
                </w:tcPr>
                <w:p w14:paraId="0AE20B8E" w14:textId="77777777" w:rsidR="0012790F" w:rsidRPr="0021337F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4"/>
                      <w:szCs w:val="34"/>
                      <w:lang w:bidi="fa-IR"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1080" w:dyaOrig="499" w14:anchorId="5516FC1F">
                      <v:shape id="_x0000_i1033" type="#_x0000_t75" style="width:55.5pt;height:25.5pt" o:ole="">
                        <v:imagedata r:id="rId24" o:title=""/>
                      </v:shape>
                      <o:OLEObject Type="Embed" ProgID="Equation.DSMT4" ShapeID="_x0000_i1033" DrawAspect="Content" ObjectID="_1795804290" r:id="rId25"/>
                    </w:object>
                  </w:r>
                </w:p>
              </w:tc>
            </w:tr>
            <w:tr w:rsidR="0012790F" w:rsidRPr="0021337F" w14:paraId="30403CA9" w14:textId="77777777" w:rsidTr="0012790F">
              <w:trPr>
                <w:trHeight w:val="737"/>
              </w:trPr>
              <w:tc>
                <w:tcPr>
                  <w:tcW w:w="4957" w:type="dxa"/>
                </w:tcPr>
                <w:p w14:paraId="226B9EB2" w14:textId="77777777" w:rsidR="0012790F" w:rsidRPr="0021337F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4"/>
                      <w:szCs w:val="34"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15B3DD5F" w14:textId="342FB2D4" w:rsidR="0012790F" w:rsidRPr="0021337F" w:rsidRDefault="003E1C0D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noProof/>
                      <w:position w:val="-6"/>
                      <w:sz w:val="34"/>
                      <w:szCs w:val="34"/>
                      <w:lang w:bidi="fa-IR"/>
                    </w:rPr>
                    <w:object w:dxaOrig="1100" w:dyaOrig="440" w14:anchorId="37730223">
                      <v:shape id="_x0000_i1034" type="#_x0000_t75" style="width:64.5pt;height:24pt" o:ole="">
                        <v:imagedata r:id="rId26" o:title=""/>
                      </v:shape>
                      <o:OLEObject Type="Embed" ProgID="Equation.DSMT4" ShapeID="_x0000_i1034" DrawAspect="Content" ObjectID="_1795804291" r:id="rId27"/>
                    </w:object>
                  </w:r>
                </w:p>
              </w:tc>
            </w:tr>
          </w:tbl>
          <w:p w14:paraId="31437CF9" w14:textId="7BE2633F" w:rsidR="0012790F" w:rsidRPr="0021337F" w:rsidRDefault="0012790F" w:rsidP="00FD1E05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12790F" w:rsidRPr="0021337F" w14:paraId="2EC176DD" w14:textId="77777777" w:rsidTr="00157698">
        <w:trPr>
          <w:trHeight w:val="1010"/>
        </w:trPr>
        <w:tc>
          <w:tcPr>
            <w:tcW w:w="10630" w:type="dxa"/>
            <w:gridSpan w:val="3"/>
          </w:tcPr>
          <w:p w14:paraId="073351A6" w14:textId="77777777" w:rsidR="0012790F" w:rsidRPr="0021337F" w:rsidRDefault="0012790F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4"/>
                <w:szCs w:val="34"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حاصل عبارت های زیر را به دست آورید. ( 2)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5471"/>
            </w:tblGrid>
            <w:tr w:rsidR="0012790F" w:rsidRPr="0021337F" w14:paraId="01877987" w14:textId="77777777" w:rsidTr="0012790F">
              <w:tc>
                <w:tcPr>
                  <w:tcW w:w="4959" w:type="dxa"/>
                </w:tcPr>
                <w:p w14:paraId="56CFF098" w14:textId="77777777" w:rsidR="0012790F" w:rsidRPr="0021337F" w:rsidRDefault="0012790F" w:rsidP="00606A7D">
                  <w:pPr>
                    <w:spacing w:line="360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color w:val="000000" w:themeColor="text1"/>
                      <w:position w:val="-30"/>
                      <w:sz w:val="34"/>
                      <w:szCs w:val="34"/>
                    </w:rPr>
                    <w:object w:dxaOrig="1579" w:dyaOrig="840" w14:anchorId="668F048D">
                      <v:shape id="_x0000_i1035" type="#_x0000_t75" style="width:78pt;height:46.5pt" o:ole="">
                        <v:imagedata r:id="rId28" o:title=""/>
                      </v:shape>
                      <o:OLEObject Type="Embed" ProgID="Equation.DSMT4" ShapeID="_x0000_i1035" DrawAspect="Content" ObjectID="_1795804292" r:id="rId29"/>
                    </w:object>
                  </w:r>
                </w:p>
              </w:tc>
              <w:tc>
                <w:tcPr>
                  <w:tcW w:w="5471" w:type="dxa"/>
                </w:tcPr>
                <w:p w14:paraId="024DE644" w14:textId="77777777" w:rsidR="0012790F" w:rsidRPr="0021337F" w:rsidRDefault="0012790F" w:rsidP="00606A7D">
                  <w:pPr>
                    <w:spacing w:line="360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color w:val="000000" w:themeColor="text1"/>
                      <w:position w:val="-24"/>
                      <w:sz w:val="34"/>
                      <w:szCs w:val="34"/>
                    </w:rPr>
                    <w:object w:dxaOrig="1960" w:dyaOrig="720" w14:anchorId="17AE7A61">
                      <v:shape id="_x0000_i1036" type="#_x0000_t75" style="width:97.5pt;height:39pt" o:ole="">
                        <v:imagedata r:id="rId30" o:title=""/>
                      </v:shape>
                      <o:OLEObject Type="Embed" ProgID="Equation.DSMT4" ShapeID="_x0000_i1036" DrawAspect="Content" ObjectID="_1795804293" r:id="rId31"/>
                    </w:object>
                  </w:r>
                </w:p>
              </w:tc>
            </w:tr>
            <w:tr w:rsidR="0012790F" w:rsidRPr="0021337F" w14:paraId="39995933" w14:textId="77777777" w:rsidTr="0012790F">
              <w:trPr>
                <w:trHeight w:val="687"/>
              </w:trPr>
              <w:tc>
                <w:tcPr>
                  <w:tcW w:w="4959" w:type="dxa"/>
                </w:tcPr>
                <w:p w14:paraId="454DD3B6" w14:textId="77777777" w:rsidR="0012790F" w:rsidRPr="0021337F" w:rsidRDefault="0012790F" w:rsidP="00606A7D">
                  <w:pPr>
                    <w:spacing w:line="360" w:lineRule="auto"/>
                    <w:jc w:val="right"/>
                    <w:rPr>
                      <w:color w:val="000000" w:themeColor="text1"/>
                      <w:sz w:val="34"/>
                      <w:szCs w:val="34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55BFC946" w14:textId="77777777" w:rsidR="0012790F" w:rsidRPr="0021337F" w:rsidRDefault="0012790F" w:rsidP="00606A7D">
                  <w:pPr>
                    <w:spacing w:line="360" w:lineRule="auto"/>
                    <w:jc w:val="right"/>
                    <w:rPr>
                      <w:color w:val="000000" w:themeColor="text1"/>
                      <w:sz w:val="34"/>
                      <w:szCs w:val="34"/>
                    </w:rPr>
                  </w:pPr>
                  <w:r w:rsidRPr="0021337F">
                    <w:rPr>
                      <w:noProof/>
                      <w:position w:val="-6"/>
                      <w:sz w:val="34"/>
                      <w:szCs w:val="34"/>
                      <w:lang w:bidi="fa-IR"/>
                    </w:rPr>
                    <w:object w:dxaOrig="1340" w:dyaOrig="440" w14:anchorId="0CBA6058">
                      <v:shape id="_x0000_i1037" type="#_x0000_t75" style="width:67.5pt;height:21pt" o:ole="">
                        <v:imagedata r:id="rId32" o:title=""/>
                      </v:shape>
                      <o:OLEObject Type="Embed" ProgID="Equation.DSMT4" ShapeID="_x0000_i1037" DrawAspect="Content" ObjectID="_1795804294" r:id="rId33"/>
                    </w:object>
                  </w:r>
                </w:p>
              </w:tc>
            </w:tr>
          </w:tbl>
          <w:p w14:paraId="4F7AA2B9" w14:textId="7180198B" w:rsidR="0012790F" w:rsidRPr="0021337F" w:rsidRDefault="0012790F" w:rsidP="009E7B26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12790F" w:rsidRPr="0021337F" w14:paraId="3E647409" w14:textId="77777777" w:rsidTr="0005739D">
        <w:trPr>
          <w:trHeight w:val="1010"/>
        </w:trPr>
        <w:tc>
          <w:tcPr>
            <w:tcW w:w="10630" w:type="dxa"/>
            <w:gridSpan w:val="3"/>
          </w:tcPr>
          <w:p w14:paraId="1C4B54BB" w14:textId="77777777" w:rsidR="0012790F" w:rsidRPr="0021337F" w:rsidRDefault="0012790F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4"/>
                <w:szCs w:val="34"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در تساوی های زیر مقدار </w:t>
            </w:r>
            <w:r w:rsidRPr="0021337F">
              <w:rPr>
                <w:rFonts w:asciiTheme="majorBidi" w:hAnsiTheme="majorBidi" w:cstheme="majorBidi"/>
                <w:sz w:val="34"/>
                <w:szCs w:val="34"/>
              </w:rPr>
              <w:t>x</w:t>
            </w:r>
            <w:r w:rsidRPr="0021337F">
              <w:rPr>
                <w:rFonts w:ascii="Vazirmatn" w:hAnsi="Vazirmatn" w:hint="cs"/>
                <w:sz w:val="34"/>
                <w:szCs w:val="34"/>
                <w:rtl/>
                <w:lang w:bidi="fa-IR"/>
              </w:rPr>
              <w:t xml:space="preserve"> را با بیابید.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 ( 5/0 )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4958"/>
            </w:tblGrid>
            <w:tr w:rsidR="0012790F" w:rsidRPr="0021337F" w14:paraId="17DF54F9" w14:textId="77777777" w:rsidTr="008A4A09">
              <w:tc>
                <w:tcPr>
                  <w:tcW w:w="4957" w:type="dxa"/>
                </w:tcPr>
                <w:p w14:paraId="10FE382B" w14:textId="4FF66D27" w:rsidR="0012790F" w:rsidRPr="0021337F" w:rsidRDefault="0012790F" w:rsidP="008A4A09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position w:val="-6"/>
                      <w:sz w:val="34"/>
                      <w:szCs w:val="34"/>
                    </w:rPr>
                    <w:object w:dxaOrig="1340" w:dyaOrig="360" w14:anchorId="5EEF8CFB">
                      <v:shape id="_x0000_i1038" type="#_x0000_t75" style="width:85.5pt;height:22.5pt" o:ole="">
                        <v:imagedata r:id="rId34" o:title=""/>
                      </v:shape>
                      <o:OLEObject Type="Embed" ProgID="Equation.DSMT4" ShapeID="_x0000_i1038" DrawAspect="Content" ObjectID="_1795804295" r:id="rId35"/>
                    </w:object>
                  </w:r>
                </w:p>
              </w:tc>
              <w:tc>
                <w:tcPr>
                  <w:tcW w:w="4958" w:type="dxa"/>
                </w:tcPr>
                <w:p w14:paraId="03BD7FE0" w14:textId="1888594A" w:rsidR="0012790F" w:rsidRPr="0021337F" w:rsidRDefault="0012790F" w:rsidP="008A4A09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position w:val="-6"/>
                      <w:sz w:val="34"/>
                      <w:szCs w:val="34"/>
                    </w:rPr>
                    <w:object w:dxaOrig="1440" w:dyaOrig="360" w14:anchorId="1FDFC996">
                      <v:shape id="_x0000_i1039" type="#_x0000_t75" style="width:88.5pt;height:21pt" o:ole="">
                        <v:imagedata r:id="rId36" o:title=""/>
                      </v:shape>
                      <o:OLEObject Type="Embed" ProgID="Equation.DSMT4" ShapeID="_x0000_i1039" DrawAspect="Content" ObjectID="_1795804296" r:id="rId37"/>
                    </w:object>
                  </w:r>
                </w:p>
              </w:tc>
            </w:tr>
          </w:tbl>
          <w:p w14:paraId="66F0C939" w14:textId="5A60CF9F" w:rsidR="0012790F" w:rsidRPr="0021337F" w:rsidRDefault="0012790F" w:rsidP="009E7B26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12790F" w:rsidRPr="0021337F" w14:paraId="4C66B914" w14:textId="77777777" w:rsidTr="006F213B">
        <w:trPr>
          <w:trHeight w:val="1010"/>
        </w:trPr>
        <w:tc>
          <w:tcPr>
            <w:tcW w:w="10630" w:type="dxa"/>
            <w:gridSpan w:val="3"/>
          </w:tcPr>
          <w:p w14:paraId="0C2675D1" w14:textId="77777777" w:rsidR="0012790F" w:rsidRPr="0021337F" w:rsidRDefault="0012790F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الف) اعداد زیر را به صورت نماد علمی نمایش دهید. (5/1 )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12790F" w:rsidRPr="0021337F" w14:paraId="0E72F27A" w14:textId="77777777" w:rsidTr="00F10646">
              <w:tc>
                <w:tcPr>
                  <w:tcW w:w="4959" w:type="dxa"/>
                </w:tcPr>
                <w:p w14:paraId="3A829709" w14:textId="77777777" w:rsidR="0012790F" w:rsidRPr="0021337F" w:rsidRDefault="0012790F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</w:rPr>
                  </w:pPr>
                  <w:r w:rsidRPr="0021337F">
                    <w:rPr>
                      <w:rFonts w:asciiTheme="majorBidi" w:hAnsiTheme="majorBidi" w:cstheme="majorBidi"/>
                      <w:sz w:val="34"/>
                      <w:szCs w:val="34"/>
                      <w:rtl/>
                    </w:rPr>
                    <w:t>=</w:t>
                  </w:r>
                  <w:r w:rsidRPr="0021337F">
                    <w:rPr>
                      <w:rFonts w:ascii="Vazirmatn" w:hAnsi="Vazirmatn" w:hint="cs"/>
                      <w:sz w:val="34"/>
                      <w:szCs w:val="34"/>
                      <w:rtl/>
                    </w:rPr>
                    <w:t xml:space="preserve"> 00003/0</w:t>
                  </w:r>
                </w:p>
              </w:tc>
              <w:tc>
                <w:tcPr>
                  <w:tcW w:w="4960" w:type="dxa"/>
                </w:tcPr>
                <w:p w14:paraId="3EE91261" w14:textId="77777777" w:rsidR="0012790F" w:rsidRPr="0021337F" w:rsidRDefault="0012790F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rFonts w:ascii="Vazirmatn" w:hAnsi="Vazirmatn" w:hint="cs"/>
                      <w:sz w:val="34"/>
                      <w:szCs w:val="34"/>
                      <w:rtl/>
                      <w:lang w:bidi="fa-IR"/>
                    </w:rPr>
                    <w:t xml:space="preserve">    </w:t>
                  </w:r>
                  <w:r w:rsidRPr="0021337F"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fa-IR"/>
                    </w:rPr>
                    <w:t>=</w:t>
                  </w:r>
                  <w:r w:rsidRPr="0021337F">
                    <w:rPr>
                      <w:rFonts w:ascii="Vazirmatn" w:hAnsi="Vazirmatn" w:hint="cs"/>
                      <w:sz w:val="34"/>
                      <w:szCs w:val="34"/>
                      <w:rtl/>
                      <w:lang w:bidi="fa-IR"/>
                    </w:rPr>
                    <w:t xml:space="preserve">  920400  </w:t>
                  </w:r>
                </w:p>
              </w:tc>
            </w:tr>
          </w:tbl>
          <w:p w14:paraId="6ACCE0A0" w14:textId="77777777" w:rsidR="0012790F" w:rsidRPr="0021337F" w:rsidRDefault="0012790F" w:rsidP="00F10646">
            <w:pPr>
              <w:spacing w:line="276" w:lineRule="auto"/>
              <w:jc w:val="both"/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ب - 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نما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 w:hint="eastAsia"/>
                <w:sz w:val="34"/>
                <w:szCs w:val="34"/>
                <w:rtl/>
              </w:rPr>
              <w:t>ش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 xml:space="preserve"> اعشار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 xml:space="preserve"> 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ا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عد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ا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د ز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 w:hint="eastAsia"/>
                <w:sz w:val="34"/>
                <w:szCs w:val="34"/>
                <w:rtl/>
              </w:rPr>
              <w:t>ر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 xml:space="preserve"> را بنو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 w:hint="eastAsia"/>
                <w:sz w:val="34"/>
                <w:szCs w:val="34"/>
                <w:rtl/>
              </w:rPr>
              <w:t>س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 w:hint="eastAsia"/>
                <w:sz w:val="34"/>
                <w:szCs w:val="34"/>
                <w:rtl/>
              </w:rPr>
              <w:t>د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.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 ( 5/0)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12790F" w:rsidRPr="0021337F" w14:paraId="134A5A78" w14:textId="77777777" w:rsidTr="00F10646">
              <w:tc>
                <w:tcPr>
                  <w:tcW w:w="4959" w:type="dxa"/>
                </w:tcPr>
                <w:p w14:paraId="50D23DB4" w14:textId="1B3DC24B" w:rsidR="0012790F" w:rsidRPr="0021337F" w:rsidRDefault="003E1C0D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</w:rPr>
                  </w:pPr>
                  <w:r w:rsidRPr="0021337F">
                    <w:rPr>
                      <w:noProof/>
                      <w:position w:val="-6"/>
                      <w:sz w:val="34"/>
                      <w:szCs w:val="34"/>
                      <w:lang w:bidi="fa-IR"/>
                    </w:rPr>
                    <w:object w:dxaOrig="1320" w:dyaOrig="420" w14:anchorId="4E89C34B">
                      <v:shape id="_x0000_i1040" type="#_x0000_t75" style="width:73.5pt;height:24pt" o:ole="">
                        <v:imagedata r:id="rId38" o:title=""/>
                      </v:shape>
                      <o:OLEObject Type="Embed" ProgID="Equation.DSMT4" ShapeID="_x0000_i1040" DrawAspect="Content" ObjectID="_1795804297" r:id="rId39"/>
                    </w:object>
                  </w:r>
                </w:p>
              </w:tc>
              <w:tc>
                <w:tcPr>
                  <w:tcW w:w="4960" w:type="dxa"/>
                </w:tcPr>
                <w:p w14:paraId="2C960BAB" w14:textId="16F333E6" w:rsidR="0012790F" w:rsidRPr="0021337F" w:rsidRDefault="003E1C0D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noProof/>
                      <w:position w:val="-6"/>
                      <w:sz w:val="34"/>
                      <w:szCs w:val="34"/>
                      <w:lang w:bidi="fa-IR"/>
                    </w:rPr>
                    <w:object w:dxaOrig="1380" w:dyaOrig="420" w14:anchorId="3663C969">
                      <v:shape id="_x0000_i1041" type="#_x0000_t75" style="width:76.5pt;height:24pt" o:ole="">
                        <v:imagedata r:id="rId40" o:title=""/>
                      </v:shape>
                      <o:OLEObject Type="Embed" ProgID="Equation.DSMT4" ShapeID="_x0000_i1041" DrawAspect="Content" ObjectID="_1795804298" r:id="rId41"/>
                    </w:object>
                  </w:r>
                </w:p>
              </w:tc>
            </w:tr>
          </w:tbl>
          <w:p w14:paraId="3462C685" w14:textId="4F09F6C7" w:rsidR="0012790F" w:rsidRPr="0021337F" w:rsidRDefault="0012790F" w:rsidP="00FD1E05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12790F" w:rsidRPr="0021337F" w14:paraId="3C3B9705" w14:textId="77777777" w:rsidTr="00D47CC1">
        <w:trPr>
          <w:trHeight w:val="1010"/>
        </w:trPr>
        <w:tc>
          <w:tcPr>
            <w:tcW w:w="10630" w:type="dxa"/>
            <w:gridSpan w:val="3"/>
          </w:tcPr>
          <w:p w14:paraId="7576F7D3" w14:textId="2EDB9B5D" w:rsidR="0012790F" w:rsidRPr="0021337F" w:rsidRDefault="0012790F" w:rsidP="00092B1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4"/>
                <w:szCs w:val="34"/>
              </w:rPr>
            </w:pPr>
            <w:r w:rsidRPr="0021337F">
              <w:rPr>
                <w:rFonts w:hint="cs"/>
                <w:sz w:val="34"/>
                <w:szCs w:val="34"/>
                <w:rtl/>
              </w:rPr>
              <w:t>شعاع خورشید 695000 کیلومتر است، این عدد را با نماد علمی نمایش دهید.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 ( 75/0)</w:t>
            </w:r>
          </w:p>
          <w:p w14:paraId="39E40764" w14:textId="77777777" w:rsidR="003E1C0D" w:rsidRPr="0021337F" w:rsidRDefault="003E1C0D" w:rsidP="003E1C0D">
            <w:pPr>
              <w:spacing w:line="276" w:lineRule="auto"/>
              <w:jc w:val="both"/>
              <w:rPr>
                <w:rFonts w:ascii="Vazirmatn" w:hAnsi="Vazirmatn"/>
                <w:sz w:val="34"/>
                <w:szCs w:val="34"/>
                <w:rtl/>
              </w:rPr>
            </w:pPr>
          </w:p>
          <w:p w14:paraId="40B6B49C" w14:textId="4C4D1F56" w:rsidR="0012790F" w:rsidRPr="0021337F" w:rsidRDefault="0012790F" w:rsidP="00FD1E05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</w:tbl>
    <w:p w14:paraId="11192CD8" w14:textId="0DDA2660" w:rsidR="0021337F" w:rsidRDefault="0021337F" w:rsidP="00771433">
      <w:pPr>
        <w:tabs>
          <w:tab w:val="left" w:pos="7696"/>
        </w:tabs>
        <w:jc w:val="right"/>
        <w:rPr>
          <w:rFonts w:ascii="Vazirmatn" w:hAnsi="Vazirmatn"/>
          <w:sz w:val="34"/>
          <w:szCs w:val="34"/>
          <w:rtl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232"/>
        <w:gridCol w:w="3385"/>
        <w:gridCol w:w="3013"/>
      </w:tblGrid>
      <w:tr w:rsidR="0021337F" w:rsidRPr="0021337F" w14:paraId="1FB54152" w14:textId="77777777" w:rsidTr="00884F26">
        <w:trPr>
          <w:trHeight w:val="624"/>
        </w:trPr>
        <w:tc>
          <w:tcPr>
            <w:tcW w:w="4232" w:type="dxa"/>
            <w:shd w:val="clear" w:color="auto" w:fill="BFBFBF" w:themeFill="background1" w:themeFillShade="BF"/>
            <w:vAlign w:val="center"/>
          </w:tcPr>
          <w:p w14:paraId="63C71A10" w14:textId="77777777" w:rsidR="0021337F" w:rsidRPr="0021337F" w:rsidRDefault="0021337F" w:rsidP="00884F26">
            <w:pPr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/>
                <w:sz w:val="34"/>
                <w:szCs w:val="34"/>
                <w:rtl/>
              </w:rPr>
              <w:lastRenderedPageBreak/>
              <w:t>نام و نام خانوادگ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:</w:t>
            </w:r>
          </w:p>
        </w:tc>
        <w:tc>
          <w:tcPr>
            <w:tcW w:w="3385" w:type="dxa"/>
            <w:shd w:val="clear" w:color="auto" w:fill="BFBFBF" w:themeFill="background1" w:themeFillShade="BF"/>
            <w:vAlign w:val="center"/>
          </w:tcPr>
          <w:p w14:paraId="683FC3EF" w14:textId="77777777" w:rsidR="0021337F" w:rsidRPr="0021337F" w:rsidRDefault="0021337F" w:rsidP="00884F26">
            <w:pPr>
              <w:jc w:val="center"/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کلاس نهم :........................</w:t>
            </w:r>
          </w:p>
        </w:tc>
        <w:tc>
          <w:tcPr>
            <w:tcW w:w="3013" w:type="dxa"/>
            <w:shd w:val="clear" w:color="auto" w:fill="BFBFBF" w:themeFill="background1" w:themeFillShade="BF"/>
            <w:vAlign w:val="center"/>
          </w:tcPr>
          <w:p w14:paraId="714C85C8" w14:textId="77777777" w:rsidR="0021337F" w:rsidRPr="0021337F" w:rsidRDefault="0021337F" w:rsidP="00884F26">
            <w:pPr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/>
                <w:sz w:val="34"/>
                <w:szCs w:val="34"/>
                <w:rtl/>
              </w:rPr>
              <w:t>نمره:</w:t>
            </w:r>
          </w:p>
        </w:tc>
      </w:tr>
      <w:tr w:rsidR="0021337F" w:rsidRPr="0021337F" w14:paraId="1DB3DF60" w14:textId="77777777" w:rsidTr="00884F26">
        <w:trPr>
          <w:trHeight w:val="1010"/>
        </w:trPr>
        <w:tc>
          <w:tcPr>
            <w:tcW w:w="10630" w:type="dxa"/>
            <w:gridSpan w:val="3"/>
          </w:tcPr>
          <w:p w14:paraId="07979D6A" w14:textId="77777777" w:rsidR="0021337F" w:rsidRPr="0021337F" w:rsidRDefault="0021337F" w:rsidP="002133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34"/>
                <w:szCs w:val="34"/>
              </w:rPr>
            </w:pPr>
            <w:r w:rsidRPr="0021337F">
              <w:rPr>
                <w:sz w:val="34"/>
                <w:szCs w:val="34"/>
                <w:rtl/>
              </w:rPr>
              <w:t>در جاها</w:t>
            </w:r>
            <w:r w:rsidRPr="0021337F">
              <w:rPr>
                <w:rFonts w:hint="cs"/>
                <w:sz w:val="34"/>
                <w:szCs w:val="34"/>
                <w:rtl/>
              </w:rPr>
              <w:t>ی</w:t>
            </w:r>
            <w:r w:rsidRPr="0021337F">
              <w:rPr>
                <w:sz w:val="34"/>
                <w:szCs w:val="34"/>
                <w:rtl/>
              </w:rPr>
              <w:t xml:space="preserve"> خال</w:t>
            </w:r>
            <w:r w:rsidRPr="0021337F">
              <w:rPr>
                <w:rFonts w:hint="cs"/>
                <w:sz w:val="34"/>
                <w:szCs w:val="34"/>
                <w:rtl/>
              </w:rPr>
              <w:t>ی</w:t>
            </w:r>
            <w:r w:rsidRPr="0021337F">
              <w:rPr>
                <w:sz w:val="34"/>
                <w:szCs w:val="34"/>
                <w:rtl/>
              </w:rPr>
              <w:t xml:space="preserve"> علامت </w:t>
            </w:r>
            <w:r w:rsidRPr="0021337F">
              <w:rPr>
                <w:rFonts w:asciiTheme="majorBidi" w:hAnsiTheme="majorBidi" w:cstheme="majorBidi"/>
                <w:sz w:val="34"/>
                <w:szCs w:val="34"/>
                <w:rtl/>
              </w:rPr>
              <w:t>&gt;</w:t>
            </w:r>
            <w:r w:rsidRPr="0021337F">
              <w:rPr>
                <w:sz w:val="34"/>
                <w:szCs w:val="34"/>
                <w:rtl/>
              </w:rPr>
              <w:t xml:space="preserve">، </w:t>
            </w:r>
            <w:r w:rsidRPr="0021337F">
              <w:rPr>
                <w:rFonts w:asciiTheme="majorBidi" w:hAnsiTheme="majorBidi" w:cstheme="majorBidi"/>
                <w:sz w:val="34"/>
                <w:szCs w:val="34"/>
                <w:rtl/>
              </w:rPr>
              <w:t>&lt;</w:t>
            </w:r>
            <w:r w:rsidRPr="0021337F">
              <w:rPr>
                <w:sz w:val="34"/>
                <w:szCs w:val="34"/>
                <w:rtl/>
              </w:rPr>
              <w:t xml:space="preserve"> </w:t>
            </w:r>
            <w:r w:rsidRPr="0021337F">
              <w:rPr>
                <w:rFonts w:hint="cs"/>
                <w:sz w:val="34"/>
                <w:szCs w:val="34"/>
                <w:rtl/>
              </w:rPr>
              <w:t>ی</w:t>
            </w:r>
            <w:r w:rsidRPr="0021337F">
              <w:rPr>
                <w:rFonts w:hint="eastAsia"/>
                <w:sz w:val="34"/>
                <w:szCs w:val="34"/>
                <w:rtl/>
              </w:rPr>
              <w:t>ا</w:t>
            </w:r>
            <w:r w:rsidRPr="0021337F">
              <w:rPr>
                <w:sz w:val="34"/>
                <w:szCs w:val="34"/>
                <w:rtl/>
              </w:rPr>
              <w:t xml:space="preserve"> </w:t>
            </w:r>
            <w:r w:rsidRPr="0021337F">
              <w:rPr>
                <w:rFonts w:asciiTheme="majorBidi" w:hAnsiTheme="majorBidi" w:cstheme="majorBidi"/>
                <w:sz w:val="34"/>
                <w:szCs w:val="34"/>
                <w:rtl/>
              </w:rPr>
              <w:t>=</w:t>
            </w:r>
            <w:r w:rsidRPr="0021337F">
              <w:rPr>
                <w:sz w:val="34"/>
                <w:szCs w:val="34"/>
                <w:rtl/>
              </w:rPr>
              <w:t xml:space="preserve"> قرار ده</w:t>
            </w:r>
            <w:r w:rsidRPr="0021337F">
              <w:rPr>
                <w:rFonts w:hint="cs"/>
                <w:sz w:val="34"/>
                <w:szCs w:val="34"/>
                <w:rtl/>
              </w:rPr>
              <w:t>ی</w:t>
            </w:r>
            <w:r w:rsidRPr="0021337F">
              <w:rPr>
                <w:rFonts w:hint="eastAsia"/>
                <w:sz w:val="34"/>
                <w:szCs w:val="34"/>
                <w:rtl/>
              </w:rPr>
              <w:t>د</w:t>
            </w:r>
            <w:r w:rsidRPr="0021337F">
              <w:rPr>
                <w:rFonts w:hint="cs"/>
                <w:sz w:val="34"/>
                <w:szCs w:val="34"/>
                <w:rtl/>
              </w:rPr>
              <w:t>. (</w:t>
            </w:r>
            <w:r w:rsidRPr="0021337F">
              <w:rPr>
                <w:rFonts w:ascii="Vazirmatn" w:hAnsi="Vazirmatn" w:hint="cs"/>
                <w:sz w:val="34"/>
                <w:szCs w:val="34"/>
                <w:rtl/>
                <w:lang w:bidi="fa-IR"/>
              </w:rPr>
              <w:t>75/0</w:t>
            </w:r>
            <w:r w:rsidRPr="0021337F">
              <w:rPr>
                <w:rFonts w:hint="cs"/>
                <w:sz w:val="34"/>
                <w:szCs w:val="34"/>
                <w:rtl/>
              </w:rPr>
              <w:t>)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05"/>
              <w:gridCol w:w="3305"/>
              <w:gridCol w:w="3340"/>
            </w:tblGrid>
            <w:tr w:rsidR="0021337F" w:rsidRPr="0021337F" w14:paraId="330DF1B6" w14:textId="77777777" w:rsidTr="00884F26">
              <w:tc>
                <w:tcPr>
                  <w:tcW w:w="3305" w:type="dxa"/>
                </w:tcPr>
                <w:p w14:paraId="5E7EAEF1" w14:textId="77777777" w:rsidR="0021337F" w:rsidRPr="0021337F" w:rsidRDefault="0021337F" w:rsidP="00884F26">
                  <w:pPr>
                    <w:spacing w:line="276" w:lineRule="auto"/>
                    <w:jc w:val="center"/>
                    <w:rPr>
                      <w:sz w:val="34"/>
                      <w:szCs w:val="34"/>
                      <w:rtl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1500" w:dyaOrig="499" w14:anchorId="418E023D">
                      <v:shape id="_x0000_i1071" type="#_x0000_t75" style="width:75pt;height:25.5pt" o:ole="">
                        <v:imagedata r:id="rId8" o:title=""/>
                      </v:shape>
                      <o:OLEObject Type="Embed" ProgID="Equation.DSMT4" ShapeID="_x0000_i1071" DrawAspect="Content" ObjectID="_1795804299" r:id="rId42"/>
                    </w:object>
                  </w:r>
                </w:p>
              </w:tc>
              <w:tc>
                <w:tcPr>
                  <w:tcW w:w="3305" w:type="dxa"/>
                </w:tcPr>
                <w:p w14:paraId="3D0A3FAC" w14:textId="77777777" w:rsidR="0021337F" w:rsidRPr="0021337F" w:rsidRDefault="0021337F" w:rsidP="00884F26">
                  <w:pPr>
                    <w:spacing w:line="276" w:lineRule="auto"/>
                    <w:jc w:val="center"/>
                    <w:rPr>
                      <w:sz w:val="34"/>
                      <w:szCs w:val="34"/>
                      <w:rtl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1480" w:dyaOrig="499" w14:anchorId="7FF8B36D">
                      <v:shape id="_x0000_i1072" type="#_x0000_t75" style="width:75pt;height:25.5pt" o:ole="">
                        <v:imagedata r:id="rId10" o:title=""/>
                      </v:shape>
                      <o:OLEObject Type="Embed" ProgID="Equation.DSMT4" ShapeID="_x0000_i1072" DrawAspect="Content" ObjectID="_1795804300" r:id="rId43"/>
                    </w:object>
                  </w:r>
                </w:p>
              </w:tc>
              <w:tc>
                <w:tcPr>
                  <w:tcW w:w="3305" w:type="dxa"/>
                </w:tcPr>
                <w:p w14:paraId="4D398772" w14:textId="77777777" w:rsidR="0021337F" w:rsidRPr="0021337F" w:rsidRDefault="0021337F" w:rsidP="00884F26">
                  <w:pPr>
                    <w:spacing w:line="276" w:lineRule="auto"/>
                    <w:jc w:val="center"/>
                    <w:rPr>
                      <w:sz w:val="34"/>
                      <w:szCs w:val="34"/>
                      <w:rtl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2860" w:dyaOrig="499" w14:anchorId="03085191">
                      <v:shape id="_x0000_i1073" type="#_x0000_t75" style="width:156pt;height:27pt" o:ole="">
                        <v:imagedata r:id="rId12" o:title=""/>
                      </v:shape>
                      <o:OLEObject Type="Embed" ProgID="Equation.DSMT4" ShapeID="_x0000_i1073" DrawAspect="Content" ObjectID="_1795804301" r:id="rId44"/>
                    </w:object>
                  </w:r>
                </w:p>
              </w:tc>
            </w:tr>
          </w:tbl>
          <w:p w14:paraId="38FEB007" w14:textId="77777777" w:rsidR="0021337F" w:rsidRPr="0021337F" w:rsidRDefault="0021337F" w:rsidP="00884F26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21337F" w:rsidRPr="0021337F" w14:paraId="37425D07" w14:textId="77777777" w:rsidTr="00884F26">
        <w:trPr>
          <w:trHeight w:val="1010"/>
        </w:trPr>
        <w:tc>
          <w:tcPr>
            <w:tcW w:w="10630" w:type="dxa"/>
            <w:gridSpan w:val="3"/>
          </w:tcPr>
          <w:p w14:paraId="188D2FC2" w14:textId="77777777" w:rsidR="0021337F" w:rsidRPr="0021337F" w:rsidRDefault="0021337F" w:rsidP="0021337F">
            <w:pPr>
              <w:pStyle w:val="ListParagraph"/>
              <w:numPr>
                <w:ilvl w:val="0"/>
                <w:numId w:val="3"/>
              </w:numPr>
              <w:rPr>
                <w:sz w:val="34"/>
                <w:szCs w:val="34"/>
                <w:rtl/>
              </w:rPr>
            </w:pP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حاصل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عبارات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زیر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را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به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صورت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u w:val="single"/>
                <w:rtl/>
                <w:lang w:bidi="fa-IR"/>
              </w:rPr>
              <w:t>تواندار</w:t>
            </w:r>
            <w:r w:rsidRPr="0021337F">
              <w:rPr>
                <w:rFonts w:ascii="BNazaninBold"/>
                <w:sz w:val="34"/>
                <w:szCs w:val="34"/>
                <w:rtl/>
                <w:lang w:bidi="fa-IR"/>
              </w:rPr>
              <w:t xml:space="preserve"> </w:t>
            </w:r>
            <w:r w:rsidRPr="0021337F">
              <w:rPr>
                <w:rFonts w:ascii="BNazaninBold" w:hint="cs"/>
                <w:sz w:val="34"/>
                <w:szCs w:val="34"/>
                <w:rtl/>
                <w:lang w:bidi="fa-IR"/>
              </w:rPr>
              <w:t>بنویسید</w:t>
            </w:r>
            <w:r w:rsidRPr="0021337F">
              <w:rPr>
                <w:rFonts w:ascii="BNazaninBold"/>
                <w:sz w:val="34"/>
                <w:szCs w:val="34"/>
                <w:lang w:bidi="fa-IR"/>
              </w:rPr>
              <w:t>.</w:t>
            </w:r>
            <w:r w:rsidRPr="0021337F">
              <w:rPr>
                <w:rFonts w:hint="cs"/>
                <w:sz w:val="34"/>
                <w:szCs w:val="34"/>
                <w:rtl/>
              </w:rPr>
              <w:t xml:space="preserve"> (4)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5473"/>
            </w:tblGrid>
            <w:tr w:rsidR="0021337F" w:rsidRPr="0021337F" w14:paraId="040CB6FD" w14:textId="77777777" w:rsidTr="00884F26">
              <w:trPr>
                <w:trHeight w:val="737"/>
              </w:trPr>
              <w:tc>
                <w:tcPr>
                  <w:tcW w:w="4957" w:type="dxa"/>
                </w:tcPr>
                <w:p w14:paraId="7B6DDCB2" w14:textId="77777777" w:rsidR="0021337F" w:rsidRPr="0021337F" w:rsidRDefault="0021337F" w:rsidP="00884F26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ascii="IPT.Nazanin" w:hAnsi="IPT.Nazani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color w:val="000000" w:themeColor="text1"/>
                      <w:position w:val="-32"/>
                      <w:sz w:val="34"/>
                      <w:szCs w:val="34"/>
                    </w:rPr>
                    <w:object w:dxaOrig="1080" w:dyaOrig="840" w14:anchorId="712DC99E">
                      <v:shape id="_x0000_i1074" type="#_x0000_t75" style="width:54pt;height:46.5pt" o:ole="">
                        <v:imagedata r:id="rId14" o:title=""/>
                      </v:shape>
                      <o:OLEObject Type="Embed" ProgID="Equation.DSMT4" ShapeID="_x0000_i1074" DrawAspect="Content" ObjectID="_1795804302" r:id="rId45"/>
                    </w:object>
                  </w:r>
                </w:p>
              </w:tc>
              <w:tc>
                <w:tcPr>
                  <w:tcW w:w="5473" w:type="dxa"/>
                </w:tcPr>
                <w:p w14:paraId="40B893D9" w14:textId="77777777" w:rsidR="0021337F" w:rsidRPr="0021337F" w:rsidRDefault="0021337F" w:rsidP="00884F26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ascii="IPT.Nazanin" w:hAnsi="IPT.Nazani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color w:val="000000" w:themeColor="text1"/>
                      <w:position w:val="-30"/>
                      <w:sz w:val="34"/>
                      <w:szCs w:val="34"/>
                    </w:rPr>
                    <w:object w:dxaOrig="1980" w:dyaOrig="840" w14:anchorId="049C971C">
                      <v:shape id="_x0000_i1075" type="#_x0000_t75" style="width:97.5pt;height:46.5pt" o:ole="">
                        <v:imagedata r:id="rId16" o:title=""/>
                      </v:shape>
                      <o:OLEObject Type="Embed" ProgID="Equation.DSMT4" ShapeID="_x0000_i1075" DrawAspect="Content" ObjectID="_1795804303" r:id="rId46"/>
                    </w:object>
                  </w:r>
                </w:p>
              </w:tc>
            </w:tr>
            <w:tr w:rsidR="0021337F" w:rsidRPr="0021337F" w14:paraId="5B32104A" w14:textId="77777777" w:rsidTr="00884F26">
              <w:trPr>
                <w:trHeight w:val="737"/>
              </w:trPr>
              <w:tc>
                <w:tcPr>
                  <w:tcW w:w="4957" w:type="dxa"/>
                </w:tcPr>
                <w:p w14:paraId="76D4C280" w14:textId="77777777" w:rsidR="0021337F" w:rsidRPr="0021337F" w:rsidRDefault="0021337F" w:rsidP="00884F26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position w:val="-28"/>
                      <w:sz w:val="34"/>
                      <w:szCs w:val="34"/>
                    </w:rPr>
                    <w:object w:dxaOrig="1260" w:dyaOrig="740" w14:anchorId="065DB629">
                      <v:shape id="_x0000_i1076" type="#_x0000_t75" style="width:81pt;height:46.5pt" o:ole="">
                        <v:imagedata r:id="rId18" o:title=""/>
                      </v:shape>
                      <o:OLEObject Type="Embed" ProgID="Equation.DSMT4" ShapeID="_x0000_i1076" DrawAspect="Content" ObjectID="_1795804304" r:id="rId47"/>
                    </w:object>
                  </w:r>
                </w:p>
              </w:tc>
              <w:tc>
                <w:tcPr>
                  <w:tcW w:w="5473" w:type="dxa"/>
                </w:tcPr>
                <w:p w14:paraId="5B36AA59" w14:textId="77777777" w:rsidR="0021337F" w:rsidRPr="0021337F" w:rsidRDefault="0021337F" w:rsidP="00884F26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4"/>
                      <w:szCs w:val="34"/>
                      <w:rtl/>
                    </w:rPr>
                  </w:pPr>
                  <w:r w:rsidRPr="0021337F">
                    <w:rPr>
                      <w:color w:val="000000" w:themeColor="text1"/>
                      <w:position w:val="-32"/>
                      <w:sz w:val="34"/>
                      <w:szCs w:val="34"/>
                    </w:rPr>
                    <w:object w:dxaOrig="1380" w:dyaOrig="840" w14:anchorId="54220415">
                      <v:shape id="_x0000_i1077" type="#_x0000_t75" style="width:69pt;height:46.5pt" o:ole="">
                        <v:imagedata r:id="rId20" o:title=""/>
                      </v:shape>
                      <o:OLEObject Type="Embed" ProgID="Equation.DSMT4" ShapeID="_x0000_i1077" DrawAspect="Content" ObjectID="_1795804305" r:id="rId48"/>
                    </w:object>
                  </w:r>
                </w:p>
              </w:tc>
            </w:tr>
            <w:tr w:rsidR="0021337F" w:rsidRPr="0021337F" w14:paraId="7B7347F8" w14:textId="77777777" w:rsidTr="00884F26">
              <w:trPr>
                <w:trHeight w:val="737"/>
              </w:trPr>
              <w:tc>
                <w:tcPr>
                  <w:tcW w:w="4957" w:type="dxa"/>
                </w:tcPr>
                <w:p w14:paraId="2AA7DFAB" w14:textId="77777777" w:rsidR="0021337F" w:rsidRPr="0021337F" w:rsidRDefault="0021337F" w:rsidP="00884F26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4"/>
                      <w:szCs w:val="34"/>
                      <w:lang w:bidi="fa-IR"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1620" w:dyaOrig="499" w14:anchorId="38037485">
                      <v:shape id="_x0000_i1078" type="#_x0000_t75" style="width:81pt;height:25.5pt" o:ole="">
                        <v:imagedata r:id="rId22" o:title=""/>
                      </v:shape>
                      <o:OLEObject Type="Embed" ProgID="Equation.DSMT4" ShapeID="_x0000_i1078" DrawAspect="Content" ObjectID="_1795804306" r:id="rId49"/>
                    </w:object>
                  </w:r>
                </w:p>
              </w:tc>
              <w:tc>
                <w:tcPr>
                  <w:tcW w:w="5473" w:type="dxa"/>
                </w:tcPr>
                <w:p w14:paraId="053C7579" w14:textId="77777777" w:rsidR="0021337F" w:rsidRPr="0021337F" w:rsidRDefault="0021337F" w:rsidP="00884F26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4"/>
                      <w:szCs w:val="34"/>
                      <w:lang w:bidi="fa-IR"/>
                    </w:rPr>
                  </w:pPr>
                  <w:r w:rsidRPr="0021337F">
                    <w:rPr>
                      <w:noProof/>
                      <w:position w:val="-12"/>
                      <w:sz w:val="34"/>
                      <w:szCs w:val="34"/>
                      <w:lang w:bidi="fa-IR"/>
                    </w:rPr>
                    <w:object w:dxaOrig="1080" w:dyaOrig="499" w14:anchorId="7799D274">
                      <v:shape id="_x0000_i1079" type="#_x0000_t75" style="width:55.5pt;height:25.5pt" o:ole="">
                        <v:imagedata r:id="rId24" o:title=""/>
                      </v:shape>
                      <o:OLEObject Type="Embed" ProgID="Equation.DSMT4" ShapeID="_x0000_i1079" DrawAspect="Content" ObjectID="_1795804307" r:id="rId50"/>
                    </w:object>
                  </w:r>
                </w:p>
              </w:tc>
            </w:tr>
            <w:tr w:rsidR="0021337F" w:rsidRPr="0021337F" w14:paraId="4FEC0C81" w14:textId="77777777" w:rsidTr="00884F26">
              <w:trPr>
                <w:trHeight w:val="737"/>
              </w:trPr>
              <w:tc>
                <w:tcPr>
                  <w:tcW w:w="4957" w:type="dxa"/>
                </w:tcPr>
                <w:p w14:paraId="109CEAF6" w14:textId="77777777" w:rsidR="0021337F" w:rsidRPr="0021337F" w:rsidRDefault="0021337F" w:rsidP="00884F26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4"/>
                      <w:szCs w:val="34"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6EEE8833" w14:textId="77777777" w:rsidR="0021337F" w:rsidRPr="0021337F" w:rsidRDefault="0021337F" w:rsidP="00884F26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noProof/>
                      <w:position w:val="-6"/>
                      <w:sz w:val="34"/>
                      <w:szCs w:val="34"/>
                      <w:lang w:bidi="fa-IR"/>
                    </w:rPr>
                    <w:object w:dxaOrig="1100" w:dyaOrig="440" w14:anchorId="632B988F">
                      <v:shape id="_x0000_i1080" type="#_x0000_t75" style="width:64.5pt;height:24pt" o:ole="">
                        <v:imagedata r:id="rId26" o:title=""/>
                      </v:shape>
                      <o:OLEObject Type="Embed" ProgID="Equation.DSMT4" ShapeID="_x0000_i1080" DrawAspect="Content" ObjectID="_1795804308" r:id="rId51"/>
                    </w:object>
                  </w:r>
                </w:p>
              </w:tc>
            </w:tr>
          </w:tbl>
          <w:p w14:paraId="2DA893FF" w14:textId="77777777" w:rsidR="0021337F" w:rsidRPr="0021337F" w:rsidRDefault="0021337F" w:rsidP="00884F26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21337F" w:rsidRPr="0021337F" w14:paraId="26BA265E" w14:textId="77777777" w:rsidTr="00884F26">
        <w:trPr>
          <w:trHeight w:val="1010"/>
        </w:trPr>
        <w:tc>
          <w:tcPr>
            <w:tcW w:w="10630" w:type="dxa"/>
            <w:gridSpan w:val="3"/>
          </w:tcPr>
          <w:p w14:paraId="07F7A2A6" w14:textId="77777777" w:rsidR="0021337F" w:rsidRPr="0021337F" w:rsidRDefault="0021337F" w:rsidP="0021337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4"/>
                <w:szCs w:val="34"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حاصل عبارت های زیر را به دست آورید. ( 2)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5471"/>
            </w:tblGrid>
            <w:tr w:rsidR="0021337F" w:rsidRPr="0021337F" w14:paraId="7420F60B" w14:textId="77777777" w:rsidTr="00884F26">
              <w:tc>
                <w:tcPr>
                  <w:tcW w:w="4959" w:type="dxa"/>
                </w:tcPr>
                <w:p w14:paraId="42276A42" w14:textId="77777777" w:rsidR="0021337F" w:rsidRPr="0021337F" w:rsidRDefault="0021337F" w:rsidP="00884F26">
                  <w:pPr>
                    <w:spacing w:line="360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color w:val="000000" w:themeColor="text1"/>
                      <w:position w:val="-30"/>
                      <w:sz w:val="34"/>
                      <w:szCs w:val="34"/>
                    </w:rPr>
                    <w:object w:dxaOrig="1579" w:dyaOrig="840" w14:anchorId="1A889FDC">
                      <v:shape id="_x0000_i1081" type="#_x0000_t75" style="width:78pt;height:46.5pt" o:ole="">
                        <v:imagedata r:id="rId28" o:title=""/>
                      </v:shape>
                      <o:OLEObject Type="Embed" ProgID="Equation.DSMT4" ShapeID="_x0000_i1081" DrawAspect="Content" ObjectID="_1795804309" r:id="rId52"/>
                    </w:object>
                  </w:r>
                </w:p>
              </w:tc>
              <w:tc>
                <w:tcPr>
                  <w:tcW w:w="5471" w:type="dxa"/>
                </w:tcPr>
                <w:p w14:paraId="7D244967" w14:textId="77777777" w:rsidR="0021337F" w:rsidRPr="0021337F" w:rsidRDefault="0021337F" w:rsidP="00884F26">
                  <w:pPr>
                    <w:spacing w:line="360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color w:val="000000" w:themeColor="text1"/>
                      <w:position w:val="-24"/>
                      <w:sz w:val="34"/>
                      <w:szCs w:val="34"/>
                    </w:rPr>
                    <w:object w:dxaOrig="1960" w:dyaOrig="720" w14:anchorId="066982B5">
                      <v:shape id="_x0000_i1082" type="#_x0000_t75" style="width:97.5pt;height:39pt" o:ole="">
                        <v:imagedata r:id="rId30" o:title=""/>
                      </v:shape>
                      <o:OLEObject Type="Embed" ProgID="Equation.DSMT4" ShapeID="_x0000_i1082" DrawAspect="Content" ObjectID="_1795804310" r:id="rId53"/>
                    </w:object>
                  </w:r>
                </w:p>
              </w:tc>
            </w:tr>
            <w:tr w:rsidR="0021337F" w:rsidRPr="0021337F" w14:paraId="0834E237" w14:textId="77777777" w:rsidTr="00884F26">
              <w:trPr>
                <w:trHeight w:val="687"/>
              </w:trPr>
              <w:tc>
                <w:tcPr>
                  <w:tcW w:w="4959" w:type="dxa"/>
                </w:tcPr>
                <w:p w14:paraId="2F8BE721" w14:textId="77777777" w:rsidR="0021337F" w:rsidRPr="0021337F" w:rsidRDefault="0021337F" w:rsidP="00884F26">
                  <w:pPr>
                    <w:spacing w:line="360" w:lineRule="auto"/>
                    <w:jc w:val="right"/>
                    <w:rPr>
                      <w:color w:val="000000" w:themeColor="text1"/>
                      <w:sz w:val="34"/>
                      <w:szCs w:val="34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252E9C74" w14:textId="77777777" w:rsidR="0021337F" w:rsidRPr="0021337F" w:rsidRDefault="0021337F" w:rsidP="00884F26">
                  <w:pPr>
                    <w:spacing w:line="360" w:lineRule="auto"/>
                    <w:jc w:val="right"/>
                    <w:rPr>
                      <w:color w:val="000000" w:themeColor="text1"/>
                      <w:sz w:val="34"/>
                      <w:szCs w:val="34"/>
                    </w:rPr>
                  </w:pPr>
                  <w:r w:rsidRPr="0021337F">
                    <w:rPr>
                      <w:noProof/>
                      <w:position w:val="-6"/>
                      <w:sz w:val="34"/>
                      <w:szCs w:val="34"/>
                      <w:lang w:bidi="fa-IR"/>
                    </w:rPr>
                    <w:object w:dxaOrig="1340" w:dyaOrig="440" w14:anchorId="18C80DAF">
                      <v:shape id="_x0000_i1083" type="#_x0000_t75" style="width:67.5pt;height:21pt" o:ole="">
                        <v:imagedata r:id="rId32" o:title=""/>
                      </v:shape>
                      <o:OLEObject Type="Embed" ProgID="Equation.DSMT4" ShapeID="_x0000_i1083" DrawAspect="Content" ObjectID="_1795804311" r:id="rId54"/>
                    </w:object>
                  </w:r>
                </w:p>
              </w:tc>
            </w:tr>
          </w:tbl>
          <w:p w14:paraId="6FD703D0" w14:textId="77777777" w:rsidR="0021337F" w:rsidRPr="0021337F" w:rsidRDefault="0021337F" w:rsidP="00884F26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21337F" w:rsidRPr="0021337F" w14:paraId="725E52EB" w14:textId="77777777" w:rsidTr="00884F26">
        <w:trPr>
          <w:trHeight w:val="1010"/>
        </w:trPr>
        <w:tc>
          <w:tcPr>
            <w:tcW w:w="10630" w:type="dxa"/>
            <w:gridSpan w:val="3"/>
          </w:tcPr>
          <w:p w14:paraId="4E5EBBE4" w14:textId="77777777" w:rsidR="0021337F" w:rsidRPr="0021337F" w:rsidRDefault="0021337F" w:rsidP="0021337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4"/>
                <w:szCs w:val="34"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در تساوی های زیر مقدار </w:t>
            </w:r>
            <w:r w:rsidRPr="0021337F">
              <w:rPr>
                <w:rFonts w:asciiTheme="majorBidi" w:hAnsiTheme="majorBidi" w:cstheme="majorBidi"/>
                <w:sz w:val="34"/>
                <w:szCs w:val="34"/>
              </w:rPr>
              <w:t>x</w:t>
            </w:r>
            <w:r w:rsidRPr="0021337F">
              <w:rPr>
                <w:rFonts w:ascii="Vazirmatn" w:hAnsi="Vazirmatn" w:hint="cs"/>
                <w:sz w:val="34"/>
                <w:szCs w:val="34"/>
                <w:rtl/>
                <w:lang w:bidi="fa-IR"/>
              </w:rPr>
              <w:t xml:space="preserve"> را با بیابید.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 ( 5/0 )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4958"/>
            </w:tblGrid>
            <w:tr w:rsidR="0021337F" w:rsidRPr="0021337F" w14:paraId="79A2D3DC" w14:textId="77777777" w:rsidTr="00884F26">
              <w:tc>
                <w:tcPr>
                  <w:tcW w:w="4957" w:type="dxa"/>
                </w:tcPr>
                <w:p w14:paraId="235AE835" w14:textId="77777777" w:rsidR="0021337F" w:rsidRPr="0021337F" w:rsidRDefault="0021337F" w:rsidP="00884F2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position w:val="-6"/>
                      <w:sz w:val="34"/>
                      <w:szCs w:val="34"/>
                    </w:rPr>
                    <w:object w:dxaOrig="1340" w:dyaOrig="360" w14:anchorId="4DC1A154">
                      <v:shape id="_x0000_i1084" type="#_x0000_t75" style="width:85.5pt;height:22.5pt" o:ole="">
                        <v:imagedata r:id="rId34" o:title=""/>
                      </v:shape>
                      <o:OLEObject Type="Embed" ProgID="Equation.DSMT4" ShapeID="_x0000_i1084" DrawAspect="Content" ObjectID="_1795804312" r:id="rId55"/>
                    </w:object>
                  </w:r>
                </w:p>
              </w:tc>
              <w:tc>
                <w:tcPr>
                  <w:tcW w:w="4958" w:type="dxa"/>
                </w:tcPr>
                <w:p w14:paraId="718AEC94" w14:textId="77777777" w:rsidR="0021337F" w:rsidRPr="0021337F" w:rsidRDefault="0021337F" w:rsidP="00884F2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position w:val="-6"/>
                      <w:sz w:val="34"/>
                      <w:szCs w:val="34"/>
                    </w:rPr>
                    <w:object w:dxaOrig="1440" w:dyaOrig="360" w14:anchorId="1856FA8B">
                      <v:shape id="_x0000_i1085" type="#_x0000_t75" style="width:88.5pt;height:21pt" o:ole="">
                        <v:imagedata r:id="rId36" o:title=""/>
                      </v:shape>
                      <o:OLEObject Type="Embed" ProgID="Equation.DSMT4" ShapeID="_x0000_i1085" DrawAspect="Content" ObjectID="_1795804313" r:id="rId56"/>
                    </w:object>
                  </w:r>
                </w:p>
              </w:tc>
            </w:tr>
          </w:tbl>
          <w:p w14:paraId="76A6A6EA" w14:textId="77777777" w:rsidR="0021337F" w:rsidRPr="0021337F" w:rsidRDefault="0021337F" w:rsidP="00884F26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21337F" w:rsidRPr="0021337F" w14:paraId="77A91B07" w14:textId="77777777" w:rsidTr="00884F26">
        <w:trPr>
          <w:trHeight w:val="1010"/>
        </w:trPr>
        <w:tc>
          <w:tcPr>
            <w:tcW w:w="10630" w:type="dxa"/>
            <w:gridSpan w:val="3"/>
          </w:tcPr>
          <w:p w14:paraId="27A00193" w14:textId="77777777" w:rsidR="0021337F" w:rsidRPr="0021337F" w:rsidRDefault="0021337F" w:rsidP="0021337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الف) اعداد زیر را به صورت نماد علمی نمایش دهید. (5/1 )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1337F" w:rsidRPr="0021337F" w14:paraId="3BF7855D" w14:textId="77777777" w:rsidTr="00884F26">
              <w:tc>
                <w:tcPr>
                  <w:tcW w:w="4959" w:type="dxa"/>
                </w:tcPr>
                <w:p w14:paraId="40693626" w14:textId="77777777" w:rsidR="0021337F" w:rsidRPr="0021337F" w:rsidRDefault="0021337F" w:rsidP="00884F2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</w:rPr>
                  </w:pPr>
                  <w:r w:rsidRPr="0021337F">
                    <w:rPr>
                      <w:rFonts w:asciiTheme="majorBidi" w:hAnsiTheme="majorBidi" w:cstheme="majorBidi"/>
                      <w:sz w:val="34"/>
                      <w:szCs w:val="34"/>
                      <w:rtl/>
                    </w:rPr>
                    <w:t>=</w:t>
                  </w:r>
                  <w:r w:rsidRPr="0021337F">
                    <w:rPr>
                      <w:rFonts w:ascii="Vazirmatn" w:hAnsi="Vazirmatn" w:hint="cs"/>
                      <w:sz w:val="34"/>
                      <w:szCs w:val="34"/>
                      <w:rtl/>
                    </w:rPr>
                    <w:t xml:space="preserve"> 00003/0</w:t>
                  </w:r>
                </w:p>
              </w:tc>
              <w:tc>
                <w:tcPr>
                  <w:tcW w:w="4960" w:type="dxa"/>
                </w:tcPr>
                <w:p w14:paraId="1F4F302A" w14:textId="77777777" w:rsidR="0021337F" w:rsidRPr="0021337F" w:rsidRDefault="0021337F" w:rsidP="00884F2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rFonts w:ascii="Vazirmatn" w:hAnsi="Vazirmatn" w:hint="cs"/>
                      <w:sz w:val="34"/>
                      <w:szCs w:val="34"/>
                      <w:rtl/>
                      <w:lang w:bidi="fa-IR"/>
                    </w:rPr>
                    <w:t xml:space="preserve">    </w:t>
                  </w:r>
                  <w:r w:rsidRPr="0021337F"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fa-IR"/>
                    </w:rPr>
                    <w:t>=</w:t>
                  </w:r>
                  <w:r w:rsidRPr="0021337F">
                    <w:rPr>
                      <w:rFonts w:ascii="Vazirmatn" w:hAnsi="Vazirmatn" w:hint="cs"/>
                      <w:sz w:val="34"/>
                      <w:szCs w:val="34"/>
                      <w:rtl/>
                      <w:lang w:bidi="fa-IR"/>
                    </w:rPr>
                    <w:t xml:space="preserve">  920400  </w:t>
                  </w:r>
                </w:p>
              </w:tc>
            </w:tr>
          </w:tbl>
          <w:p w14:paraId="21C40CEA" w14:textId="77777777" w:rsidR="0021337F" w:rsidRPr="0021337F" w:rsidRDefault="0021337F" w:rsidP="00884F26">
            <w:pPr>
              <w:spacing w:line="276" w:lineRule="auto"/>
              <w:jc w:val="both"/>
              <w:rPr>
                <w:rFonts w:ascii="Vazirmatn" w:hAnsi="Vazirmatn"/>
                <w:sz w:val="34"/>
                <w:szCs w:val="34"/>
                <w:rtl/>
              </w:rPr>
            </w:pP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ب - 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نما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 w:hint="eastAsia"/>
                <w:sz w:val="34"/>
                <w:szCs w:val="34"/>
                <w:rtl/>
              </w:rPr>
              <w:t>ش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 xml:space="preserve"> اعشار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 xml:space="preserve"> 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ا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عد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ا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د ز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 w:hint="eastAsia"/>
                <w:sz w:val="34"/>
                <w:szCs w:val="34"/>
                <w:rtl/>
              </w:rPr>
              <w:t>ر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 xml:space="preserve"> را بنو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 w:hint="eastAsia"/>
                <w:sz w:val="34"/>
                <w:szCs w:val="34"/>
                <w:rtl/>
              </w:rPr>
              <w:t>س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>ی</w:t>
            </w:r>
            <w:r w:rsidRPr="0021337F">
              <w:rPr>
                <w:rFonts w:ascii="Vazirmatn" w:hAnsi="Vazirmatn" w:hint="eastAsia"/>
                <w:sz w:val="34"/>
                <w:szCs w:val="34"/>
                <w:rtl/>
              </w:rPr>
              <w:t>د</w:t>
            </w:r>
            <w:r w:rsidRPr="0021337F">
              <w:rPr>
                <w:rFonts w:ascii="Vazirmatn" w:hAnsi="Vazirmatn"/>
                <w:sz w:val="34"/>
                <w:szCs w:val="34"/>
                <w:rtl/>
              </w:rPr>
              <w:t>.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 ( 5/0)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1337F" w:rsidRPr="0021337F" w14:paraId="4A216BC5" w14:textId="77777777" w:rsidTr="00884F26">
              <w:tc>
                <w:tcPr>
                  <w:tcW w:w="4959" w:type="dxa"/>
                </w:tcPr>
                <w:p w14:paraId="79303576" w14:textId="77777777" w:rsidR="0021337F" w:rsidRPr="0021337F" w:rsidRDefault="0021337F" w:rsidP="00884F2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</w:rPr>
                  </w:pPr>
                  <w:r w:rsidRPr="0021337F">
                    <w:rPr>
                      <w:noProof/>
                      <w:position w:val="-6"/>
                      <w:sz w:val="34"/>
                      <w:szCs w:val="34"/>
                      <w:lang w:bidi="fa-IR"/>
                    </w:rPr>
                    <w:object w:dxaOrig="1320" w:dyaOrig="420" w14:anchorId="5BD676F8">
                      <v:shape id="_x0000_i1086" type="#_x0000_t75" style="width:73.5pt;height:24pt" o:ole="">
                        <v:imagedata r:id="rId38" o:title=""/>
                      </v:shape>
                      <o:OLEObject Type="Embed" ProgID="Equation.DSMT4" ShapeID="_x0000_i1086" DrawAspect="Content" ObjectID="_1795804314" r:id="rId57"/>
                    </w:object>
                  </w:r>
                </w:p>
              </w:tc>
              <w:tc>
                <w:tcPr>
                  <w:tcW w:w="4960" w:type="dxa"/>
                </w:tcPr>
                <w:p w14:paraId="497FE282" w14:textId="77777777" w:rsidR="0021337F" w:rsidRPr="0021337F" w:rsidRDefault="0021337F" w:rsidP="00884F26">
                  <w:pPr>
                    <w:spacing w:line="276" w:lineRule="auto"/>
                    <w:jc w:val="right"/>
                    <w:rPr>
                      <w:rFonts w:ascii="Vazirmatn" w:hAnsi="Vazirmatn"/>
                      <w:sz w:val="34"/>
                      <w:szCs w:val="34"/>
                      <w:rtl/>
                      <w:lang w:bidi="fa-IR"/>
                    </w:rPr>
                  </w:pPr>
                  <w:r w:rsidRPr="0021337F">
                    <w:rPr>
                      <w:noProof/>
                      <w:position w:val="-6"/>
                      <w:sz w:val="34"/>
                      <w:szCs w:val="34"/>
                      <w:lang w:bidi="fa-IR"/>
                    </w:rPr>
                    <w:object w:dxaOrig="1380" w:dyaOrig="420" w14:anchorId="4D9EE514">
                      <v:shape id="_x0000_i1087" type="#_x0000_t75" style="width:76.5pt;height:24pt" o:ole="">
                        <v:imagedata r:id="rId40" o:title=""/>
                      </v:shape>
                      <o:OLEObject Type="Embed" ProgID="Equation.DSMT4" ShapeID="_x0000_i1087" DrawAspect="Content" ObjectID="_1795804315" r:id="rId58"/>
                    </w:object>
                  </w:r>
                </w:p>
              </w:tc>
            </w:tr>
          </w:tbl>
          <w:p w14:paraId="7F303689" w14:textId="77777777" w:rsidR="0021337F" w:rsidRPr="0021337F" w:rsidRDefault="0021337F" w:rsidP="00884F26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  <w:tr w:rsidR="0021337F" w:rsidRPr="0021337F" w14:paraId="1D2B6435" w14:textId="77777777" w:rsidTr="00884F26">
        <w:trPr>
          <w:trHeight w:val="1010"/>
        </w:trPr>
        <w:tc>
          <w:tcPr>
            <w:tcW w:w="10630" w:type="dxa"/>
            <w:gridSpan w:val="3"/>
          </w:tcPr>
          <w:p w14:paraId="2D7EE616" w14:textId="77777777" w:rsidR="0021337F" w:rsidRPr="0021337F" w:rsidRDefault="0021337F" w:rsidP="0021337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4"/>
                <w:szCs w:val="34"/>
              </w:rPr>
            </w:pPr>
            <w:r w:rsidRPr="0021337F">
              <w:rPr>
                <w:rFonts w:hint="cs"/>
                <w:sz w:val="34"/>
                <w:szCs w:val="34"/>
                <w:rtl/>
              </w:rPr>
              <w:t>شعاع خورشید 695000 کیلومتر است، این عدد را با نماد علمی نمایش دهید.</w:t>
            </w:r>
            <w:r w:rsidRPr="0021337F">
              <w:rPr>
                <w:rFonts w:ascii="Vazirmatn" w:hAnsi="Vazirmatn" w:hint="cs"/>
                <w:sz w:val="34"/>
                <w:szCs w:val="34"/>
                <w:rtl/>
              </w:rPr>
              <w:t xml:space="preserve"> ( 75/0)</w:t>
            </w:r>
          </w:p>
          <w:p w14:paraId="784DAE49" w14:textId="77777777" w:rsidR="0021337F" w:rsidRPr="0021337F" w:rsidRDefault="0021337F" w:rsidP="00884F26">
            <w:pPr>
              <w:spacing w:line="276" w:lineRule="auto"/>
              <w:jc w:val="both"/>
              <w:rPr>
                <w:rFonts w:ascii="Vazirmatn" w:hAnsi="Vazirmatn"/>
                <w:sz w:val="34"/>
                <w:szCs w:val="34"/>
                <w:rtl/>
              </w:rPr>
            </w:pPr>
          </w:p>
          <w:p w14:paraId="57240D9F" w14:textId="77777777" w:rsidR="0021337F" w:rsidRPr="0021337F" w:rsidRDefault="0021337F" w:rsidP="00884F26">
            <w:pPr>
              <w:jc w:val="center"/>
              <w:rPr>
                <w:rFonts w:ascii="Vazirmatn" w:hAnsi="Vazirmatn"/>
                <w:sz w:val="34"/>
                <w:szCs w:val="34"/>
                <w:rtl/>
                <w:lang w:bidi="fa-IR"/>
              </w:rPr>
            </w:pPr>
          </w:p>
        </w:tc>
      </w:tr>
    </w:tbl>
    <w:p w14:paraId="04FEE46E" w14:textId="77777777" w:rsidR="0021337F" w:rsidRPr="0021337F" w:rsidRDefault="0021337F" w:rsidP="00771433">
      <w:pPr>
        <w:tabs>
          <w:tab w:val="left" w:pos="7696"/>
        </w:tabs>
        <w:jc w:val="right"/>
        <w:rPr>
          <w:rFonts w:ascii="Vazirmatn" w:hAnsi="Vazirmatn"/>
          <w:sz w:val="34"/>
          <w:szCs w:val="34"/>
          <w:rtl/>
        </w:rPr>
      </w:pPr>
      <w:bookmarkStart w:id="0" w:name="_GoBack"/>
      <w:bookmarkEnd w:id="0"/>
    </w:p>
    <w:sectPr w:rsidR="0021337F" w:rsidRPr="0021337F" w:rsidSect="00554692">
      <w:footerReference w:type="even" r:id="rId59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3C450" w14:textId="77777777" w:rsidR="00DE20D9" w:rsidRDefault="00DE20D9">
      <w:r>
        <w:separator/>
      </w:r>
    </w:p>
  </w:endnote>
  <w:endnote w:type="continuationSeparator" w:id="0">
    <w:p w14:paraId="09C44553" w14:textId="77777777" w:rsidR="00DE20D9" w:rsidRDefault="00DE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64B75" w14:textId="77777777" w:rsidR="00DE20D9" w:rsidRDefault="00DE20D9">
      <w:r>
        <w:separator/>
      </w:r>
    </w:p>
  </w:footnote>
  <w:footnote w:type="continuationSeparator" w:id="0">
    <w:p w14:paraId="342611C8" w14:textId="77777777" w:rsidR="00DE20D9" w:rsidRDefault="00DE2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6EF0"/>
    <w:multiLevelType w:val="hybridMultilevel"/>
    <w:tmpl w:val="CDD86B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812E2"/>
    <w:rsid w:val="00081A78"/>
    <w:rsid w:val="00083DAE"/>
    <w:rsid w:val="0008411F"/>
    <w:rsid w:val="00092B10"/>
    <w:rsid w:val="00096D6F"/>
    <w:rsid w:val="00096E6C"/>
    <w:rsid w:val="00097C61"/>
    <w:rsid w:val="000A4E0D"/>
    <w:rsid w:val="000A51AD"/>
    <w:rsid w:val="000B0C9E"/>
    <w:rsid w:val="000B3006"/>
    <w:rsid w:val="000B3F49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90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316C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337F"/>
    <w:rsid w:val="002149D7"/>
    <w:rsid w:val="00215A2F"/>
    <w:rsid w:val="0022126B"/>
    <w:rsid w:val="002267EA"/>
    <w:rsid w:val="002304F7"/>
    <w:rsid w:val="0023052B"/>
    <w:rsid w:val="00232982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1C0D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37CA3"/>
    <w:rsid w:val="004456AA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055C1"/>
    <w:rsid w:val="00507B6A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6D2F"/>
    <w:rsid w:val="005C70F1"/>
    <w:rsid w:val="005E13ED"/>
    <w:rsid w:val="005E22DE"/>
    <w:rsid w:val="005F5D12"/>
    <w:rsid w:val="00604E3D"/>
    <w:rsid w:val="00606A7D"/>
    <w:rsid w:val="0061122B"/>
    <w:rsid w:val="006119ED"/>
    <w:rsid w:val="0061446A"/>
    <w:rsid w:val="00614E45"/>
    <w:rsid w:val="006236E7"/>
    <w:rsid w:val="00626BFB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31E3C"/>
    <w:rsid w:val="007409DF"/>
    <w:rsid w:val="00740FAC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74E0"/>
    <w:rsid w:val="00827D24"/>
    <w:rsid w:val="00834E69"/>
    <w:rsid w:val="00835AC5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4A09"/>
    <w:rsid w:val="008B2D29"/>
    <w:rsid w:val="008B327A"/>
    <w:rsid w:val="008B4E00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733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42BF8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B646F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E6795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20D9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96F1E"/>
    <w:rsid w:val="00FA00FC"/>
    <w:rsid w:val="00FA1DE2"/>
    <w:rsid w:val="00FB286E"/>
    <w:rsid w:val="00FB7F22"/>
    <w:rsid w:val="00FC528B"/>
    <w:rsid w:val="00FC5A50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279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8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56AD0-7D64-4C1B-803E-2E018F55F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1444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218</cp:revision>
  <cp:lastPrinted>2024-12-15T18:13:00Z</cp:lastPrinted>
  <dcterms:created xsi:type="dcterms:W3CDTF">2018-10-12T13:02:00Z</dcterms:created>
  <dcterms:modified xsi:type="dcterms:W3CDTF">2024-12-15T18:13:00Z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