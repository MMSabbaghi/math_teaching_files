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158"/>
        <w:bidiVisual/>
        <w:tblW w:w="7508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3259"/>
        <w:gridCol w:w="2313"/>
        <w:gridCol w:w="1515"/>
        <w:gridCol w:w="421"/>
      </w:tblGrid>
      <w:tr w:rsidR="000F6FB5" w:rsidRPr="005F77EE" w14:paraId="56BDE7EB" w14:textId="77777777" w:rsidTr="001B4C44">
        <w:trPr>
          <w:trHeight w:val="510"/>
        </w:trPr>
        <w:tc>
          <w:tcPr>
            <w:tcW w:w="3259" w:type="dxa"/>
            <w:shd w:val="clear" w:color="auto" w:fill="BFBFBF" w:themeFill="background1" w:themeFillShade="BF"/>
            <w:vAlign w:val="center"/>
          </w:tcPr>
          <w:p w14:paraId="00D4FFAC" w14:textId="77777777" w:rsidR="000F6FB5" w:rsidRPr="008259DE" w:rsidRDefault="000F6FB5" w:rsidP="001B4C44">
            <w:pPr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8259DE">
              <w:rPr>
                <w:rFonts w:ascii="Vazirmatn" w:hAnsi="Vazirmatn"/>
                <w:sz w:val="26"/>
                <w:szCs w:val="26"/>
                <w:rtl/>
              </w:rPr>
              <w:t>نام و نام خانوادگ</w:t>
            </w:r>
            <w:r w:rsidRPr="008259DE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259DE">
              <w:rPr>
                <w:rFonts w:ascii="Vazirmatn" w:hAnsi="Vazirmatn"/>
                <w:sz w:val="26"/>
                <w:szCs w:val="26"/>
                <w:rtl/>
              </w:rPr>
              <w:t>:</w:t>
            </w: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066111BA" w14:textId="1C71C325" w:rsidR="000F6FB5" w:rsidRPr="008259DE" w:rsidRDefault="000F6FB5" w:rsidP="001B4C44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8259DE">
              <w:rPr>
                <w:rFonts w:ascii="Vazirmatn" w:hAnsi="Vazirmatn" w:hint="cs"/>
                <w:sz w:val="26"/>
                <w:szCs w:val="26"/>
                <w:rtl/>
              </w:rPr>
              <w:t>کلاس نهم :..................</w:t>
            </w:r>
          </w:p>
        </w:tc>
        <w:tc>
          <w:tcPr>
            <w:tcW w:w="1936" w:type="dxa"/>
            <w:gridSpan w:val="2"/>
            <w:shd w:val="clear" w:color="auto" w:fill="BFBFBF" w:themeFill="background1" w:themeFillShade="BF"/>
            <w:vAlign w:val="center"/>
          </w:tcPr>
          <w:p w14:paraId="54F1AE70" w14:textId="77777777" w:rsidR="000F6FB5" w:rsidRPr="008259DE" w:rsidRDefault="000F6FB5" w:rsidP="001B4C44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8259DE">
              <w:rPr>
                <w:rFonts w:ascii="Vazirmatn" w:hAnsi="Vazirmatn"/>
                <w:sz w:val="26"/>
                <w:szCs w:val="26"/>
                <w:rtl/>
              </w:rPr>
              <w:t>نمره:</w:t>
            </w:r>
          </w:p>
        </w:tc>
      </w:tr>
      <w:tr w:rsidR="000F6FB5" w:rsidRPr="005F77EE" w14:paraId="7AAF6A6A" w14:textId="77777777" w:rsidTr="001B4C44">
        <w:trPr>
          <w:trHeight w:val="1172"/>
        </w:trPr>
        <w:tc>
          <w:tcPr>
            <w:tcW w:w="7087" w:type="dxa"/>
            <w:gridSpan w:val="3"/>
          </w:tcPr>
          <w:p w14:paraId="4E770C2B" w14:textId="66BFD601" w:rsidR="000F6FB5" w:rsidRDefault="000F6FB5" w:rsidP="001B4C4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26421">
              <w:rPr>
                <w:sz w:val="26"/>
                <w:szCs w:val="26"/>
                <w:rtl/>
              </w:rPr>
              <w:t>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ا</w:t>
            </w:r>
            <w:r w:rsidRPr="00726421">
              <w:rPr>
                <w:sz w:val="26"/>
                <w:szCs w:val="26"/>
                <w:rtl/>
              </w:rPr>
              <w:t xml:space="preserve"> نادرست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هر</w:t>
            </w:r>
            <w:r w:rsidR="001B4C44">
              <w:rPr>
                <w:rFonts w:hint="cs"/>
                <w:sz w:val="26"/>
                <w:szCs w:val="26"/>
                <w:rtl/>
              </w:rPr>
              <w:t xml:space="preserve">یک از تساوی های زیر </w:t>
            </w:r>
            <w:r w:rsidRPr="00726421">
              <w:rPr>
                <w:sz w:val="26"/>
                <w:szCs w:val="26"/>
                <w:rtl/>
              </w:rPr>
              <w:t>را مشخص کن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د</w:t>
            </w:r>
            <w:r w:rsidRPr="00726421">
              <w:rPr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481"/>
              <w:gridCol w:w="3482"/>
            </w:tblGrid>
            <w:tr w:rsidR="001B4C44" w14:paraId="24A93C1F" w14:textId="77777777" w:rsidTr="00987D5E">
              <w:tc>
                <w:tcPr>
                  <w:tcW w:w="3481" w:type="dxa"/>
                  <w:vAlign w:val="center"/>
                </w:tcPr>
                <w:p w14:paraId="62505BC3" w14:textId="660633A0" w:rsidR="001B4C44" w:rsidRDefault="001B4C44" w:rsidP="00987D5E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B5331A">
                    <w:rPr>
                      <w:rFonts w:cs="0 Nazanin Bold"/>
                      <w:position w:val="-14"/>
                      <w:sz w:val="26"/>
                      <w:szCs w:val="26"/>
                    </w:rPr>
                    <w:object w:dxaOrig="1680" w:dyaOrig="580" w14:anchorId="04E87CBE">
                      <v:shape id="_x0000_i3043" type="#_x0000_t75" style="width:70.3pt;height:24.95pt" o:ole="">
                        <v:imagedata r:id="rId8" o:title=""/>
                      </v:shape>
                      <o:OLEObject Type="Embed" ProgID="Equation.DSMT4" ShapeID="_x0000_i3043" DrawAspect="Content" ObjectID="_1784031081" r:id="rId9"/>
                    </w:object>
                  </w:r>
                </w:p>
              </w:tc>
              <w:tc>
                <w:tcPr>
                  <w:tcW w:w="3482" w:type="dxa"/>
                  <w:vAlign w:val="center"/>
                </w:tcPr>
                <w:p w14:paraId="3FDD378F" w14:textId="27C36ABF" w:rsidR="001B4C44" w:rsidRDefault="001B4C44" w:rsidP="00987D5E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2060" w:dyaOrig="400" w14:anchorId="46904567">
                      <v:shape id="_x0000_i3041" type="#_x0000_t75" style="width:97.5pt;height:19.85pt" o:ole="">
                        <v:imagedata r:id="rId10" o:title=""/>
                      </v:shape>
                      <o:OLEObject Type="Embed" ProgID="Equation.DSMT4" ShapeID="_x0000_i3041" DrawAspect="Content" ObjectID="_1784031082" r:id="rId11"/>
                    </w:object>
                  </w:r>
                </w:p>
              </w:tc>
            </w:tr>
            <w:tr w:rsidR="001B4C44" w14:paraId="289F7780" w14:textId="77777777" w:rsidTr="00987D5E">
              <w:tc>
                <w:tcPr>
                  <w:tcW w:w="3481" w:type="dxa"/>
                  <w:vAlign w:val="center"/>
                </w:tcPr>
                <w:p w14:paraId="0B743C91" w14:textId="031B9E4C" w:rsidR="001B4C44" w:rsidRDefault="00987D5E" w:rsidP="00987D5E">
                  <w:pPr>
                    <w:framePr w:hSpace="180" w:wrap="around" w:vAnchor="text" w:hAnchor="margin" w:xAlign="center" w:y="-158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987D5E">
                    <w:rPr>
                      <w:position w:val="-12"/>
                      <w:sz w:val="26"/>
                      <w:szCs w:val="26"/>
                    </w:rPr>
                    <w:object w:dxaOrig="1540" w:dyaOrig="499" w14:anchorId="061CB1CA">
                      <v:shape id="_x0000_i3050" type="#_x0000_t75" style="width:72.55pt;height:24.4pt" o:ole="">
                        <v:imagedata r:id="rId12" o:title=""/>
                      </v:shape>
                      <o:OLEObject Type="Embed" ProgID="Equation.DSMT4" ShapeID="_x0000_i3050" DrawAspect="Content" ObjectID="_1784031083" r:id="rId13"/>
                    </w:object>
                  </w:r>
                </w:p>
              </w:tc>
              <w:tc>
                <w:tcPr>
                  <w:tcW w:w="3482" w:type="dxa"/>
                  <w:vAlign w:val="center"/>
                </w:tcPr>
                <w:p w14:paraId="05444F36" w14:textId="70A6AF02" w:rsidR="001B4C44" w:rsidRDefault="001B4C44" w:rsidP="00987D5E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440" w:dyaOrig="400" w14:anchorId="53229478">
                      <v:shape id="_x0000_i3045" type="#_x0000_t75" style="width:73.15pt;height:21pt" o:ole="">
                        <v:imagedata r:id="rId14" o:title=""/>
                      </v:shape>
                      <o:OLEObject Type="Embed" ProgID="Equation.DSMT4" ShapeID="_x0000_i3045" DrawAspect="Content" ObjectID="_1784031084" r:id="rId15"/>
                    </w:object>
                  </w:r>
                </w:p>
              </w:tc>
            </w:tr>
          </w:tbl>
          <w:p w14:paraId="44852261" w14:textId="3CDFA705" w:rsidR="000F6FB5" w:rsidRPr="005F77EE" w:rsidRDefault="000F6FB5" w:rsidP="001B4C44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21" w:type="dxa"/>
            <w:vAlign w:val="center"/>
          </w:tcPr>
          <w:p w14:paraId="4284C612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0F6FB5" w:rsidRPr="005F77EE" w14:paraId="3929A20F" w14:textId="77777777" w:rsidTr="001B4C44">
        <w:trPr>
          <w:trHeight w:val="1452"/>
        </w:trPr>
        <w:tc>
          <w:tcPr>
            <w:tcW w:w="7087" w:type="dxa"/>
            <w:gridSpan w:val="3"/>
          </w:tcPr>
          <w:p w14:paraId="36926875" w14:textId="77777777" w:rsidR="000F6FB5" w:rsidRDefault="000F6FB5" w:rsidP="001B4C4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29BE2566" w14:textId="77777777" w:rsidR="000F6FB5" w:rsidRDefault="000F6FB5" w:rsidP="001B4C44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Pr="00726421">
              <w:rPr>
                <w:position w:val="-28"/>
                <w:sz w:val="26"/>
                <w:szCs w:val="26"/>
              </w:rPr>
              <w:object w:dxaOrig="680" w:dyaOrig="720" w14:anchorId="2E0C6F37">
                <v:shape id="_x0000_i2777" type="#_x0000_t75" style="width:27.8pt;height:30.05pt" o:ole="">
                  <v:imagedata r:id="rId16" o:title=""/>
                </v:shape>
                <o:OLEObject Type="Embed" ProgID="Equation.DSMT4" ShapeID="_x0000_i2777" DrawAspect="Content" ObjectID="_1784031085" r:id="rId17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7EAD8C2C" w14:textId="77777777" w:rsidR="000F6FB5" w:rsidRDefault="000F6FB5" w:rsidP="001B4C44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ب- 7 و ................. ریشه های دوم عدد .............. هستند.</w:t>
            </w:r>
          </w:p>
          <w:p w14:paraId="62E7772F" w14:textId="77777777" w:rsidR="000F6FB5" w:rsidRPr="00726421" w:rsidRDefault="000F6FB5" w:rsidP="001B4C44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ج- حاصل عبارت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300" w:dyaOrig="400" w14:anchorId="2E135012">
                <v:shape id="_x0000_i2778" type="#_x0000_t75" style="width:58.95pt;height:18.15pt" o:ole="">
                  <v:imagedata r:id="rId18" o:title=""/>
                </v:shape>
                <o:OLEObject Type="Embed" ProgID="Equation.DSMT4" ShapeID="_x0000_i2778" DrawAspect="Content" ObjectID="_1784031086" r:id="rId19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</w:t>
            </w:r>
          </w:p>
        </w:tc>
        <w:tc>
          <w:tcPr>
            <w:tcW w:w="421" w:type="dxa"/>
            <w:vAlign w:val="center"/>
          </w:tcPr>
          <w:p w14:paraId="64D42202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0F6FB5" w:rsidRPr="005F77EE" w14:paraId="2378D2CC" w14:textId="77777777" w:rsidTr="001B4C44">
        <w:trPr>
          <w:trHeight w:val="1010"/>
        </w:trPr>
        <w:tc>
          <w:tcPr>
            <w:tcW w:w="7087" w:type="dxa"/>
            <w:gridSpan w:val="3"/>
          </w:tcPr>
          <w:p w14:paraId="0D3AF28B" w14:textId="77777777" w:rsidR="000F6FB5" w:rsidRPr="005F77EE" w:rsidRDefault="000F6FB5" w:rsidP="001B4C44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rtl/>
              </w:rPr>
            </w:pPr>
            <w:r w:rsidRPr="005F77EE">
              <w:rPr>
                <w:sz w:val="26"/>
                <w:szCs w:val="26"/>
                <w:rtl/>
              </w:rPr>
              <w:t>حاصل عبارت ها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ر</w:t>
            </w:r>
            <w:r w:rsidRPr="005F77EE">
              <w:rPr>
                <w:sz w:val="26"/>
                <w:szCs w:val="26"/>
                <w:rtl/>
              </w:rPr>
              <w:t xml:space="preserve"> را به دست آور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د</w:t>
            </w:r>
            <w:r w:rsidRPr="005F77EE">
              <w:rPr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599"/>
              <w:gridCol w:w="3374"/>
            </w:tblGrid>
            <w:tr w:rsidR="000F6FB5" w:rsidRPr="005F77EE" w14:paraId="0368AA06" w14:textId="77777777" w:rsidTr="00B25FF9">
              <w:tc>
                <w:tcPr>
                  <w:tcW w:w="5188" w:type="dxa"/>
                  <w:vAlign w:val="center"/>
                </w:tcPr>
                <w:p w14:paraId="297770DA" w14:textId="77777777" w:rsidR="000F6FB5" w:rsidRPr="005F77EE" w:rsidRDefault="000F6FB5" w:rsidP="001B4C44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620" w:dyaOrig="440" w14:anchorId="35F39A22">
                      <v:shape id="_x0000_i2779" type="#_x0000_t75" style="width:82.2pt;height:22.7pt" o:ole="">
                        <v:imagedata r:id="rId20" o:title=""/>
                      </v:shape>
                      <o:OLEObject Type="Embed" ProgID="Equation.DSMT4" ShapeID="_x0000_i2779" DrawAspect="Content" ObjectID="_1784031087" r:id="rId21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66311111" w14:textId="67E0468A" w:rsidR="000F6FB5" w:rsidRPr="005F77EE" w:rsidRDefault="000F6FB5" w:rsidP="001B4C44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FF50D7">
                    <w:rPr>
                      <w:rFonts w:cs="0 Nazanin Bold"/>
                      <w:position w:val="-8"/>
                      <w:sz w:val="26"/>
                      <w:szCs w:val="26"/>
                    </w:rPr>
                    <w:object w:dxaOrig="1640" w:dyaOrig="400" w14:anchorId="51348BB4">
                      <v:shape id="_x0000_i2781" type="#_x0000_t75" style="width:83.9pt;height:21pt" o:ole="">
                        <v:imagedata r:id="rId22" o:title=""/>
                      </v:shape>
                      <o:OLEObject Type="Embed" ProgID="Equation.DSMT4" ShapeID="_x0000_i2781" DrawAspect="Content" ObjectID="_1784031088" r:id="rId23"/>
                    </w:object>
                  </w:r>
                </w:p>
              </w:tc>
            </w:tr>
            <w:tr w:rsidR="000F6FB5" w:rsidRPr="005F77EE" w14:paraId="6AE368ED" w14:textId="77777777" w:rsidTr="00B25FF9">
              <w:tc>
                <w:tcPr>
                  <w:tcW w:w="5188" w:type="dxa"/>
                  <w:vAlign w:val="center"/>
                </w:tcPr>
                <w:p w14:paraId="614F4A6C" w14:textId="7AE8D4B1" w:rsidR="000F6FB5" w:rsidRPr="005F77EE" w:rsidRDefault="000F6FB5" w:rsidP="001B4C44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727" w:type="dxa"/>
                  <w:vAlign w:val="center"/>
                </w:tcPr>
                <w:p w14:paraId="39E6EB73" w14:textId="09E887CB" w:rsidR="000F6FB5" w:rsidRPr="005F77EE" w:rsidRDefault="000F6FB5" w:rsidP="001B4C44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36"/>
                      <w:sz w:val="26"/>
                      <w:szCs w:val="26"/>
                    </w:rPr>
                    <w:object w:dxaOrig="1400" w:dyaOrig="920" w14:anchorId="1179D4E1">
                      <v:shape id="_x0000_i2780" type="#_x0000_t75" style="width:71.45pt;height:47.6pt" o:ole="">
                        <v:imagedata r:id="rId24" o:title=""/>
                      </v:shape>
                      <o:OLEObject Type="Embed" ProgID="Equation.DSMT4" ShapeID="_x0000_i2780" DrawAspect="Content" ObjectID="_1784031089" r:id="rId25"/>
                    </w:object>
                  </w:r>
                </w:p>
              </w:tc>
            </w:tr>
          </w:tbl>
          <w:p w14:paraId="313D373F" w14:textId="77777777" w:rsidR="000F6FB5" w:rsidRPr="005F77EE" w:rsidRDefault="000F6FB5" w:rsidP="001B4C44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21" w:type="dxa"/>
            <w:vAlign w:val="center"/>
          </w:tcPr>
          <w:p w14:paraId="147D3C23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5/2</w:t>
            </w:r>
          </w:p>
        </w:tc>
      </w:tr>
      <w:tr w:rsidR="000F6FB5" w:rsidRPr="005F77EE" w14:paraId="3FD4A62D" w14:textId="77777777" w:rsidTr="001B4C44">
        <w:trPr>
          <w:trHeight w:val="1010"/>
        </w:trPr>
        <w:tc>
          <w:tcPr>
            <w:tcW w:w="7087" w:type="dxa"/>
            <w:gridSpan w:val="3"/>
          </w:tcPr>
          <w:p w14:paraId="6D3BABE8" w14:textId="77777777" w:rsidR="000F6FB5" w:rsidRPr="005F77EE" w:rsidRDefault="000F6FB5" w:rsidP="001B4C4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اگر </w:t>
            </w:r>
            <w:r w:rsidRPr="005F77EE">
              <w:rPr>
                <w:position w:val="-4"/>
                <w:sz w:val="26"/>
                <w:szCs w:val="26"/>
              </w:rPr>
              <w:object w:dxaOrig="600" w:dyaOrig="220" w14:anchorId="3DE8C3D2">
                <v:shape id="_x0000_i2782" type="#_x0000_t75" style="width:30.6pt;height:11.35pt" o:ole="">
                  <v:imagedata r:id="rId26" o:title=""/>
                </v:shape>
                <o:OLEObject Type="Embed" ProgID="Equation.DSMT4" ShapeID="_x0000_i2782" DrawAspect="Content" ObjectID="_1784031090" r:id="rId27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و </w:t>
            </w:r>
            <w:r w:rsidRPr="005F77EE">
              <w:rPr>
                <w:position w:val="-12"/>
                <w:sz w:val="26"/>
                <w:szCs w:val="26"/>
              </w:rPr>
              <w:object w:dxaOrig="639" w:dyaOrig="300" w14:anchorId="25AD1F9D">
                <v:shape id="_x0000_i2783" type="#_x0000_t75" style="width:33.45pt;height:15.85pt" o:ole="">
                  <v:imagedata r:id="rId28" o:title=""/>
                </v:shape>
                <o:OLEObject Type="Embed" ProgID="Equation.DSMT4" ShapeID="_x0000_i2783" DrawAspect="Content" ObjectID="_1784031091" r:id="rId29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باشد</w:t>
            </w:r>
            <w:r w:rsidRPr="005F77EE">
              <w:rPr>
                <w:rFonts w:ascii="Vazirmatn" w:hAnsi="Vazirmatn" w:hint="cs"/>
                <w:sz w:val="26"/>
                <w:szCs w:val="26"/>
                <w:rtl/>
              </w:rPr>
              <w:t xml:space="preserve"> ، 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حاصل عبارت زیر را به دست آورید.</w:t>
            </w:r>
          </w:p>
          <w:p w14:paraId="253ECE48" w14:textId="77777777" w:rsidR="000F6FB5" w:rsidRPr="005F77EE" w:rsidRDefault="000F6FB5" w:rsidP="001B4C44">
            <w:pPr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F77EE">
              <w:rPr>
                <w:position w:val="-14"/>
                <w:sz w:val="26"/>
                <w:szCs w:val="26"/>
              </w:rPr>
              <w:object w:dxaOrig="1660" w:dyaOrig="580" w14:anchorId="7DA29915">
                <v:shape id="_x0000_i2784" type="#_x0000_t75" style="width:85.05pt;height:30.05pt" o:ole="">
                  <v:imagedata r:id="rId30" o:title=""/>
                </v:shape>
                <o:OLEObject Type="Embed" ProgID="Equation.DSMT4" ShapeID="_x0000_i2784" DrawAspect="Content" ObjectID="_1784031092" r:id="rId31"/>
              </w:object>
            </w:r>
          </w:p>
        </w:tc>
        <w:tc>
          <w:tcPr>
            <w:tcW w:w="421" w:type="dxa"/>
            <w:vAlign w:val="center"/>
          </w:tcPr>
          <w:p w14:paraId="757C6251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0F6FB5" w:rsidRPr="005F77EE" w14:paraId="26BEF270" w14:textId="77777777" w:rsidTr="001B4C44">
        <w:trPr>
          <w:trHeight w:val="1010"/>
        </w:trPr>
        <w:tc>
          <w:tcPr>
            <w:tcW w:w="7087" w:type="dxa"/>
            <w:gridSpan w:val="3"/>
          </w:tcPr>
          <w:p w14:paraId="5BF7E3CA" w14:textId="77777777" w:rsidR="000F6FB5" w:rsidRDefault="000F6FB5" w:rsidP="001B4C4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>عبارت ها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ر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ساده کن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د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. </w:t>
            </w:r>
          </w:p>
          <w:p w14:paraId="4FEA953F" w14:textId="77777777" w:rsidR="000F6FB5" w:rsidRDefault="000F6FB5" w:rsidP="001B4C44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480" w:dyaOrig="400" w14:anchorId="61D7ACAB">
                <v:shape id="_x0000_i3083" type="#_x0000_t75" style="width:75.4pt;height:21pt" o:ole="">
                  <v:imagedata r:id="rId32" o:title=""/>
                </v:shape>
                <o:OLEObject Type="Embed" ProgID="Equation.DSMT4" ShapeID="_x0000_i3083" DrawAspect="Content" ObjectID="_1784031093" r:id="rId33"/>
              </w:object>
            </w:r>
          </w:p>
          <w:p w14:paraId="756C7C0F" w14:textId="77777777" w:rsidR="000F6FB5" w:rsidRDefault="000F6FB5" w:rsidP="001B4C44">
            <w:pPr>
              <w:spacing w:line="360" w:lineRule="auto"/>
              <w:jc w:val="right"/>
              <w:rPr>
                <w:rFonts w:cs="0 Nazanin Bold"/>
                <w:sz w:val="26"/>
                <w:szCs w:val="26"/>
              </w:rPr>
            </w:pPr>
            <w:r w:rsidRPr="00B5331A">
              <w:rPr>
                <w:rFonts w:cs="0 Nazanin Bold"/>
                <w:position w:val="-8"/>
                <w:sz w:val="26"/>
                <w:szCs w:val="26"/>
              </w:rPr>
              <w:object w:dxaOrig="2240" w:dyaOrig="440" w14:anchorId="2A0807A5">
                <v:shape id="_x0000_i3084" type="#_x0000_t75" style="width:113.95pt;height:23.25pt" o:ole="">
                  <v:imagedata r:id="rId34" o:title=""/>
                </v:shape>
                <o:OLEObject Type="Embed" ProgID="Equation.DSMT4" ShapeID="_x0000_i3084" DrawAspect="Content" ObjectID="_1784031094" r:id="rId35"/>
              </w:object>
            </w:r>
          </w:p>
          <w:p w14:paraId="5DE0340C" w14:textId="77777777" w:rsidR="000F6FB5" w:rsidRPr="005F77EE" w:rsidRDefault="000F6FB5" w:rsidP="001B4C44">
            <w:pPr>
              <w:spacing w:line="360" w:lineRule="auto"/>
              <w:jc w:val="right"/>
              <w:rPr>
                <w:rFonts w:ascii="Shabnam" w:hAnsi="Shabnam"/>
                <w:sz w:val="26"/>
                <w:szCs w:val="26"/>
                <w:rtl/>
              </w:rPr>
            </w:pPr>
            <w:r w:rsidRPr="00053872">
              <w:rPr>
                <w:rFonts w:cs="0 Nazanin Bold"/>
                <w:position w:val="-12"/>
                <w:sz w:val="26"/>
                <w:szCs w:val="26"/>
              </w:rPr>
              <w:object w:dxaOrig="2260" w:dyaOrig="440" w14:anchorId="111A1185">
                <v:shape id="_x0000_i3085" type="#_x0000_t75" style="width:116.2pt;height:23.25pt" o:ole="">
                  <v:imagedata r:id="rId36" o:title=""/>
                </v:shape>
                <o:OLEObject Type="Embed" ProgID="Equation.DSMT4" ShapeID="_x0000_i3085" DrawAspect="Content" ObjectID="_1784031095" r:id="rId37"/>
              </w:objec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421" w:type="dxa"/>
            <w:vAlign w:val="center"/>
          </w:tcPr>
          <w:p w14:paraId="7D39A013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3</w:t>
            </w:r>
          </w:p>
        </w:tc>
      </w:tr>
      <w:tr w:rsidR="000F6FB5" w:rsidRPr="005F77EE" w14:paraId="6B8AAC3E" w14:textId="77777777" w:rsidTr="001B4C44">
        <w:trPr>
          <w:trHeight w:val="699"/>
        </w:trPr>
        <w:tc>
          <w:tcPr>
            <w:tcW w:w="7087" w:type="dxa"/>
            <w:gridSpan w:val="3"/>
          </w:tcPr>
          <w:p w14:paraId="06677E25" w14:textId="77777777" w:rsidR="000F6FB5" w:rsidRPr="001B4C44" w:rsidRDefault="000F6FB5" w:rsidP="001B4C44">
            <w:pPr>
              <w:pStyle w:val="ListParagraph"/>
              <w:numPr>
                <w:ilvl w:val="0"/>
                <w:numId w:val="3"/>
              </w:numPr>
              <w:rPr>
                <w:rFonts w:ascii="Shabnam" w:hAnsi="Shabnam"/>
                <w:sz w:val="26"/>
                <w:szCs w:val="28"/>
              </w:rPr>
            </w:pPr>
            <w:r w:rsidRPr="001B4C44">
              <w:rPr>
                <w:rFonts w:ascii="Shabnam" w:hAnsi="Shabnam" w:hint="cs"/>
                <w:sz w:val="26"/>
                <w:szCs w:val="28"/>
                <w:rtl/>
              </w:rPr>
              <w:t>مخرج کسرهای زیر را گویا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51"/>
              <w:gridCol w:w="2315"/>
              <w:gridCol w:w="2307"/>
            </w:tblGrid>
            <w:tr w:rsidR="000F6FB5" w:rsidRPr="001B4C44" w14:paraId="0826D312" w14:textId="77777777" w:rsidTr="00B25FF9">
              <w:tc>
                <w:tcPr>
                  <w:tcW w:w="3305" w:type="dxa"/>
                  <w:vAlign w:val="center"/>
                </w:tcPr>
                <w:p w14:paraId="4B5F018C" w14:textId="371C99EF" w:rsidR="000F6FB5" w:rsidRPr="001B4C44" w:rsidRDefault="001B4C44" w:rsidP="001B4C44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  <w:lang w:bidi="fa-IR"/>
                    </w:rPr>
                  </w:pPr>
                  <w:r w:rsidRPr="001B4C44">
                    <w:rPr>
                      <w:rFonts w:cs="0 Nazanin Bold"/>
                      <w:position w:val="-42"/>
                      <w:sz w:val="26"/>
                      <w:szCs w:val="28"/>
                    </w:rPr>
                    <w:object w:dxaOrig="620" w:dyaOrig="859" w14:anchorId="301EE738">
                      <v:shape id="_x0000_i2848" type="#_x0000_t75" style="width:28.9pt;height:43.1pt" o:ole="">
                        <v:imagedata r:id="rId38" o:title=""/>
                      </v:shape>
                      <o:OLEObject Type="Embed" ProgID="Equation.DSMT4" ShapeID="_x0000_i2848" DrawAspect="Content" ObjectID="_1784031096" r:id="rId39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16CB22DE" w14:textId="77777777" w:rsidR="000F6FB5" w:rsidRPr="001B4C44" w:rsidRDefault="000F6FB5" w:rsidP="001B4C44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</w:rPr>
                  </w:pPr>
                  <w:r w:rsidRPr="001B4C44">
                    <w:rPr>
                      <w:rFonts w:cs="0 Nazanin Bold"/>
                      <w:position w:val="-32"/>
                      <w:sz w:val="26"/>
                      <w:szCs w:val="28"/>
                    </w:rPr>
                    <w:object w:dxaOrig="480" w:dyaOrig="760" w14:anchorId="2C992942">
                      <v:shape id="_x0000_i2849" type="#_x0000_t75" style="width:24.4pt;height:41.4pt" o:ole="">
                        <v:imagedata r:id="rId40" o:title=""/>
                      </v:shape>
                      <o:OLEObject Type="Embed" ProgID="Equation.DSMT4" ShapeID="_x0000_i2849" DrawAspect="Content" ObjectID="_1784031097" r:id="rId41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0A054B4F" w14:textId="77777777" w:rsidR="000F6FB5" w:rsidRPr="001B4C44" w:rsidRDefault="000F6FB5" w:rsidP="001B4C44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  <w:lang w:bidi="fa-IR"/>
                    </w:rPr>
                  </w:pPr>
                  <w:r w:rsidRPr="001B4C44">
                    <w:rPr>
                      <w:rFonts w:cs="0 Nazanin Bold"/>
                      <w:position w:val="-36"/>
                      <w:sz w:val="26"/>
                      <w:szCs w:val="28"/>
                    </w:rPr>
                    <w:object w:dxaOrig="460" w:dyaOrig="800" w14:anchorId="0AD0A19F">
                      <v:shape id="_x0000_i2850" type="#_x0000_t75" style="width:23.25pt;height:41.95pt" o:ole="">
                        <v:imagedata r:id="rId42" o:title=""/>
                      </v:shape>
                      <o:OLEObject Type="Embed" ProgID="Equation.DSMT4" ShapeID="_x0000_i2850" DrawAspect="Content" ObjectID="_1784031098" r:id="rId43"/>
                    </w:object>
                  </w:r>
                </w:p>
              </w:tc>
            </w:tr>
          </w:tbl>
          <w:p w14:paraId="547C03F3" w14:textId="77777777" w:rsidR="000F6FB5" w:rsidRPr="001B4C44" w:rsidRDefault="000F6FB5" w:rsidP="001B4C44">
            <w:pPr>
              <w:jc w:val="both"/>
              <w:rPr>
                <w:rFonts w:ascii="Shabnam" w:hAnsi="Shabnam"/>
                <w:sz w:val="26"/>
                <w:szCs w:val="28"/>
                <w:rtl/>
              </w:rPr>
            </w:pPr>
          </w:p>
        </w:tc>
        <w:tc>
          <w:tcPr>
            <w:tcW w:w="421" w:type="dxa"/>
            <w:vAlign w:val="center"/>
          </w:tcPr>
          <w:p w14:paraId="34B053C6" w14:textId="77777777" w:rsidR="000F6FB5" w:rsidRPr="00007A6D" w:rsidRDefault="000F6FB5" w:rsidP="001B4C44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5/1</w:t>
            </w:r>
          </w:p>
        </w:tc>
      </w:tr>
    </w:tbl>
    <w:p w14:paraId="451EB996" w14:textId="77777777" w:rsidR="00D12852" w:rsidRPr="005F77EE" w:rsidRDefault="00D12852" w:rsidP="0064269D">
      <w:pPr>
        <w:jc w:val="center"/>
        <w:rPr>
          <w:rFonts w:ascii="Vazirmatn" w:hAnsi="Vazirmatn"/>
          <w:sz w:val="2"/>
          <w:szCs w:val="2"/>
          <w:lang w:bidi="fa-IR"/>
        </w:rPr>
      </w:pPr>
    </w:p>
    <w:p w14:paraId="615D838F" w14:textId="53452E94" w:rsidR="000B3006" w:rsidRDefault="000B3006" w:rsidP="00771433">
      <w:pPr>
        <w:tabs>
          <w:tab w:val="left" w:pos="7696"/>
        </w:tabs>
        <w:jc w:val="right"/>
        <w:rPr>
          <w:rFonts w:ascii="Vazirmatn" w:hAnsi="Vazirmatn"/>
          <w:sz w:val="12"/>
          <w:szCs w:val="12"/>
          <w:rtl/>
        </w:rPr>
      </w:pPr>
    </w:p>
    <w:p w14:paraId="7D48B50C" w14:textId="69568E02" w:rsidR="00611F2B" w:rsidRDefault="00611F2B" w:rsidP="00771433">
      <w:pPr>
        <w:tabs>
          <w:tab w:val="left" w:pos="7696"/>
        </w:tabs>
        <w:jc w:val="right"/>
        <w:rPr>
          <w:rFonts w:ascii="Vazirmatn" w:hAnsi="Vazirmatn"/>
          <w:sz w:val="12"/>
          <w:szCs w:val="12"/>
          <w:rtl/>
        </w:rPr>
      </w:pPr>
    </w:p>
    <w:tbl>
      <w:tblPr>
        <w:tblStyle w:val="TableGrid"/>
        <w:tblpPr w:leftFromText="180" w:rightFromText="180" w:vertAnchor="text" w:horzAnchor="margin" w:tblpXSpec="center" w:tblpY="-158"/>
        <w:bidiVisual/>
        <w:tblW w:w="7508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3259"/>
        <w:gridCol w:w="2313"/>
        <w:gridCol w:w="1515"/>
        <w:gridCol w:w="421"/>
      </w:tblGrid>
      <w:tr w:rsidR="00611F2B" w:rsidRPr="005F77EE" w14:paraId="6E430663" w14:textId="77777777" w:rsidTr="000E34AD">
        <w:trPr>
          <w:trHeight w:val="510"/>
        </w:trPr>
        <w:tc>
          <w:tcPr>
            <w:tcW w:w="3259" w:type="dxa"/>
            <w:shd w:val="clear" w:color="auto" w:fill="BFBFBF" w:themeFill="background1" w:themeFillShade="BF"/>
            <w:vAlign w:val="center"/>
          </w:tcPr>
          <w:p w14:paraId="22B2C2EA" w14:textId="77777777" w:rsidR="00611F2B" w:rsidRPr="008259DE" w:rsidRDefault="00611F2B" w:rsidP="000E34AD">
            <w:pPr>
              <w:rPr>
                <w:rFonts w:ascii="Vazirmatn" w:hAnsi="Vazirmatn" w:hint="cs"/>
                <w:sz w:val="26"/>
                <w:szCs w:val="26"/>
                <w:rtl/>
                <w:lang w:bidi="fa-IR"/>
              </w:rPr>
            </w:pPr>
            <w:r w:rsidRPr="008259DE">
              <w:rPr>
                <w:rFonts w:ascii="Vazirmatn" w:hAnsi="Vazirmatn"/>
                <w:sz w:val="26"/>
                <w:szCs w:val="26"/>
                <w:rtl/>
              </w:rPr>
              <w:lastRenderedPageBreak/>
              <w:t>نام و نام خانوادگ</w:t>
            </w:r>
            <w:r w:rsidRPr="008259DE">
              <w:rPr>
                <w:rFonts w:ascii="Vazirmatn" w:hAnsi="Vazirmatn" w:hint="cs"/>
                <w:sz w:val="26"/>
                <w:szCs w:val="26"/>
                <w:rtl/>
              </w:rPr>
              <w:t>ی</w:t>
            </w:r>
            <w:r w:rsidRPr="008259DE">
              <w:rPr>
                <w:rFonts w:ascii="Vazirmatn" w:hAnsi="Vazirmatn"/>
                <w:sz w:val="26"/>
                <w:szCs w:val="26"/>
                <w:rtl/>
              </w:rPr>
              <w:t>:</w:t>
            </w:r>
          </w:p>
        </w:tc>
        <w:tc>
          <w:tcPr>
            <w:tcW w:w="2313" w:type="dxa"/>
            <w:shd w:val="clear" w:color="auto" w:fill="BFBFBF" w:themeFill="background1" w:themeFillShade="BF"/>
            <w:vAlign w:val="center"/>
          </w:tcPr>
          <w:p w14:paraId="3EEC5C88" w14:textId="77777777" w:rsidR="00611F2B" w:rsidRPr="008259DE" w:rsidRDefault="00611F2B" w:rsidP="000E34AD">
            <w:pPr>
              <w:jc w:val="center"/>
              <w:rPr>
                <w:rFonts w:ascii="Vazirmatn" w:hAnsi="Vazirmatn"/>
                <w:sz w:val="26"/>
                <w:szCs w:val="26"/>
                <w:rtl/>
              </w:rPr>
            </w:pPr>
            <w:r w:rsidRPr="008259DE">
              <w:rPr>
                <w:rFonts w:ascii="Vazirmatn" w:hAnsi="Vazirmatn" w:hint="cs"/>
                <w:sz w:val="26"/>
                <w:szCs w:val="26"/>
                <w:rtl/>
              </w:rPr>
              <w:t>کلاس نهم :..................</w:t>
            </w:r>
          </w:p>
        </w:tc>
        <w:tc>
          <w:tcPr>
            <w:tcW w:w="1936" w:type="dxa"/>
            <w:gridSpan w:val="2"/>
            <w:shd w:val="clear" w:color="auto" w:fill="BFBFBF" w:themeFill="background1" w:themeFillShade="BF"/>
            <w:vAlign w:val="center"/>
          </w:tcPr>
          <w:p w14:paraId="0CA698DD" w14:textId="77777777" w:rsidR="00611F2B" w:rsidRPr="008259DE" w:rsidRDefault="00611F2B" w:rsidP="000E34AD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8259DE">
              <w:rPr>
                <w:rFonts w:ascii="Vazirmatn" w:hAnsi="Vazirmatn"/>
                <w:sz w:val="26"/>
                <w:szCs w:val="26"/>
                <w:rtl/>
              </w:rPr>
              <w:t>نمره:</w:t>
            </w:r>
          </w:p>
        </w:tc>
      </w:tr>
      <w:tr w:rsidR="00611F2B" w:rsidRPr="005F77EE" w14:paraId="65EAE83E" w14:textId="77777777" w:rsidTr="000E34AD">
        <w:trPr>
          <w:trHeight w:val="1172"/>
        </w:trPr>
        <w:tc>
          <w:tcPr>
            <w:tcW w:w="7087" w:type="dxa"/>
            <w:gridSpan w:val="3"/>
          </w:tcPr>
          <w:p w14:paraId="1C58F555" w14:textId="77777777" w:rsidR="00611F2B" w:rsidRDefault="00611F2B" w:rsidP="000E34AD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26421">
              <w:rPr>
                <w:sz w:val="26"/>
                <w:szCs w:val="26"/>
                <w:rtl/>
              </w:rPr>
              <w:t>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ا</w:t>
            </w:r>
            <w:r w:rsidRPr="00726421">
              <w:rPr>
                <w:sz w:val="26"/>
                <w:szCs w:val="26"/>
                <w:rtl/>
              </w:rPr>
              <w:t xml:space="preserve"> نادرست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sz w:val="26"/>
                <w:szCs w:val="26"/>
                <w:rtl/>
              </w:rPr>
              <w:t xml:space="preserve"> هر</w:t>
            </w:r>
            <w:r>
              <w:rPr>
                <w:rFonts w:hint="cs"/>
                <w:sz w:val="26"/>
                <w:szCs w:val="26"/>
                <w:rtl/>
              </w:rPr>
              <w:t xml:space="preserve">یک از تساوی های زیر </w:t>
            </w:r>
            <w:r w:rsidRPr="00726421">
              <w:rPr>
                <w:sz w:val="26"/>
                <w:szCs w:val="26"/>
                <w:rtl/>
              </w:rPr>
              <w:t>را مشخص کن</w:t>
            </w:r>
            <w:r w:rsidRPr="00726421">
              <w:rPr>
                <w:rFonts w:hint="cs"/>
                <w:sz w:val="26"/>
                <w:szCs w:val="26"/>
                <w:rtl/>
              </w:rPr>
              <w:t>ی</w:t>
            </w:r>
            <w:r w:rsidRPr="00726421">
              <w:rPr>
                <w:rFonts w:hint="eastAsia"/>
                <w:sz w:val="26"/>
                <w:szCs w:val="26"/>
                <w:rtl/>
              </w:rPr>
              <w:t>د</w:t>
            </w:r>
            <w:r w:rsidRPr="00726421">
              <w:rPr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481"/>
              <w:gridCol w:w="3482"/>
            </w:tblGrid>
            <w:tr w:rsidR="00611F2B" w14:paraId="43DD4A2F" w14:textId="77777777" w:rsidTr="000E34AD">
              <w:tc>
                <w:tcPr>
                  <w:tcW w:w="3481" w:type="dxa"/>
                  <w:vAlign w:val="center"/>
                </w:tcPr>
                <w:p w14:paraId="1BC890FA" w14:textId="77777777" w:rsidR="00611F2B" w:rsidRDefault="00611F2B" w:rsidP="000E34AD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B5331A">
                    <w:rPr>
                      <w:rFonts w:cs="0 Nazanin Bold"/>
                      <w:position w:val="-14"/>
                      <w:sz w:val="26"/>
                      <w:szCs w:val="26"/>
                    </w:rPr>
                    <w:object w:dxaOrig="1680" w:dyaOrig="580" w14:anchorId="75665E26">
                      <v:shape id="_x0000_i3098" type="#_x0000_t75" style="width:70.3pt;height:24.95pt" o:ole="">
                        <v:imagedata r:id="rId8" o:title=""/>
                      </v:shape>
                      <o:OLEObject Type="Embed" ProgID="Equation.DSMT4" ShapeID="_x0000_i3098" DrawAspect="Content" ObjectID="_1784031099" r:id="rId44"/>
                    </w:object>
                  </w:r>
                </w:p>
              </w:tc>
              <w:tc>
                <w:tcPr>
                  <w:tcW w:w="3482" w:type="dxa"/>
                  <w:vAlign w:val="center"/>
                </w:tcPr>
                <w:p w14:paraId="786E8B27" w14:textId="77777777" w:rsidR="00611F2B" w:rsidRDefault="00611F2B" w:rsidP="000E34AD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2060" w:dyaOrig="400" w14:anchorId="7336CA84">
                      <v:shape id="_x0000_i3097" type="#_x0000_t75" style="width:97.5pt;height:19.85pt" o:ole="">
                        <v:imagedata r:id="rId10" o:title=""/>
                      </v:shape>
                      <o:OLEObject Type="Embed" ProgID="Equation.DSMT4" ShapeID="_x0000_i3097" DrawAspect="Content" ObjectID="_1784031100" r:id="rId45"/>
                    </w:object>
                  </w:r>
                </w:p>
              </w:tc>
            </w:tr>
            <w:tr w:rsidR="00611F2B" w14:paraId="36DE6EA9" w14:textId="77777777" w:rsidTr="000E34AD">
              <w:tc>
                <w:tcPr>
                  <w:tcW w:w="3481" w:type="dxa"/>
                  <w:vAlign w:val="center"/>
                </w:tcPr>
                <w:p w14:paraId="1B73C006" w14:textId="77777777" w:rsidR="00611F2B" w:rsidRDefault="00611F2B" w:rsidP="000E34AD">
                  <w:pPr>
                    <w:framePr w:hSpace="180" w:wrap="around" w:vAnchor="text" w:hAnchor="margin" w:xAlign="center" w:y="-158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987D5E">
                    <w:rPr>
                      <w:position w:val="-12"/>
                      <w:sz w:val="26"/>
                      <w:szCs w:val="26"/>
                    </w:rPr>
                    <w:object w:dxaOrig="1540" w:dyaOrig="499" w14:anchorId="18042DC1">
                      <v:shape id="_x0000_i3100" type="#_x0000_t75" style="width:72.55pt;height:24.4pt" o:ole="">
                        <v:imagedata r:id="rId12" o:title=""/>
                      </v:shape>
                      <o:OLEObject Type="Embed" ProgID="Equation.DSMT4" ShapeID="_x0000_i3100" DrawAspect="Content" ObjectID="_1784031101" r:id="rId46"/>
                    </w:object>
                  </w:r>
                </w:p>
              </w:tc>
              <w:tc>
                <w:tcPr>
                  <w:tcW w:w="3482" w:type="dxa"/>
                  <w:vAlign w:val="center"/>
                </w:tcPr>
                <w:p w14:paraId="429A5C94" w14:textId="77777777" w:rsidR="00611F2B" w:rsidRDefault="00611F2B" w:rsidP="000E34AD">
                  <w:pPr>
                    <w:framePr w:hSpace="180" w:wrap="around" w:vAnchor="text" w:hAnchor="margin" w:xAlign="center" w:y="-158"/>
                    <w:jc w:val="right"/>
                    <w:rPr>
                      <w:sz w:val="26"/>
                      <w:szCs w:val="26"/>
                      <w:rtl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440" w:dyaOrig="400" w14:anchorId="735C0C11">
                      <v:shape id="_x0000_i3099" type="#_x0000_t75" style="width:73.15pt;height:21pt" o:ole="">
                        <v:imagedata r:id="rId14" o:title=""/>
                      </v:shape>
                      <o:OLEObject Type="Embed" ProgID="Equation.DSMT4" ShapeID="_x0000_i3099" DrawAspect="Content" ObjectID="_1784031102" r:id="rId47"/>
                    </w:object>
                  </w:r>
                </w:p>
              </w:tc>
            </w:tr>
          </w:tbl>
          <w:p w14:paraId="0E481B85" w14:textId="77777777" w:rsidR="00611F2B" w:rsidRPr="005F77EE" w:rsidRDefault="00611F2B" w:rsidP="000E34AD">
            <w:pPr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21" w:type="dxa"/>
            <w:vAlign w:val="center"/>
          </w:tcPr>
          <w:p w14:paraId="7F5473C9" w14:textId="77777777" w:rsidR="00611F2B" w:rsidRPr="00007A6D" w:rsidRDefault="00611F2B" w:rsidP="000E34AD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611F2B" w:rsidRPr="005F77EE" w14:paraId="1509FDF2" w14:textId="77777777" w:rsidTr="000E34AD">
        <w:trPr>
          <w:trHeight w:val="1452"/>
        </w:trPr>
        <w:tc>
          <w:tcPr>
            <w:tcW w:w="7087" w:type="dxa"/>
            <w:gridSpan w:val="3"/>
          </w:tcPr>
          <w:p w14:paraId="7FDC8709" w14:textId="77777777" w:rsidR="00611F2B" w:rsidRDefault="00611F2B" w:rsidP="000E34AD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در جاهای خالی اعداد مناسب قرار دهید.</w:t>
            </w:r>
          </w:p>
          <w:p w14:paraId="4A354F6B" w14:textId="77777777" w:rsidR="00611F2B" w:rsidRDefault="00611F2B" w:rsidP="000E34AD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الف- ریشه سوم عدد  </w:t>
            </w:r>
            <w:r w:rsidRPr="00726421">
              <w:rPr>
                <w:position w:val="-28"/>
                <w:sz w:val="26"/>
                <w:szCs w:val="26"/>
              </w:rPr>
              <w:object w:dxaOrig="680" w:dyaOrig="720" w14:anchorId="2D47E8E7">
                <v:shape id="_x0000_i3086" type="#_x0000_t75" style="width:27.8pt;height:30.05pt" o:ole="">
                  <v:imagedata r:id="rId16" o:title=""/>
                </v:shape>
                <o:OLEObject Type="Embed" ProgID="Equation.DSMT4" ShapeID="_x0000_i3086" DrawAspect="Content" ObjectID="_1784031103" r:id="rId48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..................</w:t>
            </w:r>
          </w:p>
          <w:p w14:paraId="7A348C1E" w14:textId="77777777" w:rsidR="00611F2B" w:rsidRDefault="00611F2B" w:rsidP="000E34AD">
            <w:pPr>
              <w:rPr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>ب- 7 و ................. ریشه های دوم عدد .............. هستند.</w:t>
            </w:r>
          </w:p>
          <w:p w14:paraId="4CF04958" w14:textId="77777777" w:rsidR="00611F2B" w:rsidRPr="00726421" w:rsidRDefault="00611F2B" w:rsidP="000E34AD">
            <w:pPr>
              <w:rPr>
                <w:rFonts w:hint="cs"/>
                <w:sz w:val="26"/>
                <w:szCs w:val="26"/>
                <w:rtl/>
                <w:lang w:bidi="fa-IR"/>
              </w:rPr>
            </w:pP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ج- حاصل عبارت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300" w:dyaOrig="400" w14:anchorId="3ABEC228">
                <v:shape id="_x0000_i3087" type="#_x0000_t75" style="width:58.95pt;height:18.15pt" o:ole="">
                  <v:imagedata r:id="rId18" o:title=""/>
                </v:shape>
                <o:OLEObject Type="Embed" ProgID="Equation.DSMT4" ShapeID="_x0000_i3087" DrawAspect="Content" ObjectID="_1784031104" r:id="rId49"/>
              </w:object>
            </w:r>
            <w:r>
              <w:rPr>
                <w:rFonts w:hint="cs"/>
                <w:sz w:val="26"/>
                <w:szCs w:val="26"/>
                <w:rtl/>
                <w:lang w:bidi="fa-IR"/>
              </w:rPr>
              <w:t xml:space="preserve"> برابر است با ................</w:t>
            </w:r>
          </w:p>
        </w:tc>
        <w:tc>
          <w:tcPr>
            <w:tcW w:w="421" w:type="dxa"/>
            <w:vAlign w:val="center"/>
          </w:tcPr>
          <w:p w14:paraId="393A84EB" w14:textId="77777777" w:rsidR="00611F2B" w:rsidRPr="00007A6D" w:rsidRDefault="00611F2B" w:rsidP="000E34AD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611F2B" w:rsidRPr="005F77EE" w14:paraId="46964027" w14:textId="77777777" w:rsidTr="000E34AD">
        <w:trPr>
          <w:trHeight w:val="1010"/>
        </w:trPr>
        <w:tc>
          <w:tcPr>
            <w:tcW w:w="7087" w:type="dxa"/>
            <w:gridSpan w:val="3"/>
          </w:tcPr>
          <w:p w14:paraId="3B5FE6D6" w14:textId="77777777" w:rsidR="00611F2B" w:rsidRPr="005F77EE" w:rsidRDefault="00611F2B" w:rsidP="000E34AD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  <w:rtl/>
              </w:rPr>
            </w:pPr>
            <w:r w:rsidRPr="005F77EE">
              <w:rPr>
                <w:sz w:val="26"/>
                <w:szCs w:val="26"/>
                <w:rtl/>
              </w:rPr>
              <w:t>حاصل عبارت ها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ر</w:t>
            </w:r>
            <w:r w:rsidRPr="005F77EE">
              <w:rPr>
                <w:sz w:val="26"/>
                <w:szCs w:val="26"/>
                <w:rtl/>
              </w:rPr>
              <w:t xml:space="preserve"> را به دست آور</w:t>
            </w:r>
            <w:r w:rsidRPr="005F77EE">
              <w:rPr>
                <w:rFonts w:hint="cs"/>
                <w:sz w:val="26"/>
                <w:szCs w:val="26"/>
                <w:rtl/>
              </w:rPr>
              <w:t>ی</w:t>
            </w:r>
            <w:r w:rsidRPr="005F77EE">
              <w:rPr>
                <w:rFonts w:hint="eastAsia"/>
                <w:sz w:val="26"/>
                <w:szCs w:val="26"/>
                <w:rtl/>
              </w:rPr>
              <w:t>د</w:t>
            </w:r>
            <w:r w:rsidRPr="005F77EE">
              <w:rPr>
                <w:sz w:val="26"/>
                <w:szCs w:val="26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599"/>
              <w:gridCol w:w="3374"/>
            </w:tblGrid>
            <w:tr w:rsidR="00611F2B" w:rsidRPr="005F77EE" w14:paraId="2469AEFE" w14:textId="77777777" w:rsidTr="000E34AD">
              <w:tc>
                <w:tcPr>
                  <w:tcW w:w="5188" w:type="dxa"/>
                  <w:vAlign w:val="center"/>
                </w:tcPr>
                <w:p w14:paraId="692762E0" w14:textId="77777777" w:rsidR="00611F2B" w:rsidRPr="005F77EE" w:rsidRDefault="00611F2B" w:rsidP="000E34AD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8"/>
                      <w:sz w:val="26"/>
                      <w:szCs w:val="26"/>
                    </w:rPr>
                    <w:object w:dxaOrig="1620" w:dyaOrig="440" w14:anchorId="432B4303">
                      <v:shape id="_x0000_i3088" type="#_x0000_t75" style="width:82.2pt;height:22.7pt" o:ole="">
                        <v:imagedata r:id="rId20" o:title=""/>
                      </v:shape>
                      <o:OLEObject Type="Embed" ProgID="Equation.DSMT4" ShapeID="_x0000_i3088" DrawAspect="Content" ObjectID="_1784031105" r:id="rId50"/>
                    </w:object>
                  </w:r>
                </w:p>
              </w:tc>
              <w:tc>
                <w:tcPr>
                  <w:tcW w:w="4727" w:type="dxa"/>
                  <w:vAlign w:val="center"/>
                </w:tcPr>
                <w:p w14:paraId="270921FD" w14:textId="77777777" w:rsidR="00611F2B" w:rsidRPr="005F77EE" w:rsidRDefault="00611F2B" w:rsidP="000E34AD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FF50D7">
                    <w:rPr>
                      <w:rFonts w:cs="0 Nazanin Bold"/>
                      <w:position w:val="-8"/>
                      <w:sz w:val="26"/>
                      <w:szCs w:val="26"/>
                    </w:rPr>
                    <w:object w:dxaOrig="1640" w:dyaOrig="400" w14:anchorId="6DB692B1">
                      <v:shape id="_x0000_i3090" type="#_x0000_t75" style="width:83.9pt;height:21pt" o:ole="">
                        <v:imagedata r:id="rId22" o:title=""/>
                      </v:shape>
                      <o:OLEObject Type="Embed" ProgID="Equation.DSMT4" ShapeID="_x0000_i3090" DrawAspect="Content" ObjectID="_1784031106" r:id="rId51"/>
                    </w:object>
                  </w:r>
                </w:p>
              </w:tc>
            </w:tr>
            <w:tr w:rsidR="00611F2B" w:rsidRPr="005F77EE" w14:paraId="7B6DBF4B" w14:textId="77777777" w:rsidTr="000E34AD">
              <w:tc>
                <w:tcPr>
                  <w:tcW w:w="5188" w:type="dxa"/>
                  <w:vAlign w:val="center"/>
                </w:tcPr>
                <w:p w14:paraId="056B1613" w14:textId="77777777" w:rsidR="00611F2B" w:rsidRPr="005F77EE" w:rsidRDefault="00611F2B" w:rsidP="000E34AD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</w:p>
              </w:tc>
              <w:tc>
                <w:tcPr>
                  <w:tcW w:w="4727" w:type="dxa"/>
                  <w:vAlign w:val="center"/>
                </w:tcPr>
                <w:p w14:paraId="783A9B89" w14:textId="77777777" w:rsidR="00611F2B" w:rsidRPr="005F77EE" w:rsidRDefault="00611F2B" w:rsidP="000E34AD">
                  <w:pPr>
                    <w:framePr w:hSpace="180" w:wrap="around" w:vAnchor="text" w:hAnchor="margin" w:xAlign="center" w:y="-158"/>
                    <w:spacing w:line="276" w:lineRule="auto"/>
                    <w:jc w:val="right"/>
                    <w:rPr>
                      <w:rFonts w:hint="cs"/>
                      <w:sz w:val="26"/>
                      <w:szCs w:val="26"/>
                      <w:rtl/>
                      <w:lang w:bidi="fa-IR"/>
                    </w:rPr>
                  </w:pPr>
                  <w:r w:rsidRPr="005F77EE">
                    <w:rPr>
                      <w:position w:val="-36"/>
                      <w:sz w:val="26"/>
                      <w:szCs w:val="26"/>
                    </w:rPr>
                    <w:object w:dxaOrig="1400" w:dyaOrig="920" w14:anchorId="102690E2">
                      <v:shape id="_x0000_i3089" type="#_x0000_t75" style="width:71.45pt;height:47.6pt" o:ole="">
                        <v:imagedata r:id="rId24" o:title=""/>
                      </v:shape>
                      <o:OLEObject Type="Embed" ProgID="Equation.DSMT4" ShapeID="_x0000_i3089" DrawAspect="Content" ObjectID="_1784031107" r:id="rId52"/>
                    </w:object>
                  </w:r>
                </w:p>
              </w:tc>
            </w:tr>
          </w:tbl>
          <w:p w14:paraId="3C508912" w14:textId="77777777" w:rsidR="00611F2B" w:rsidRPr="005F77EE" w:rsidRDefault="00611F2B" w:rsidP="000E34AD">
            <w:pPr>
              <w:spacing w:line="276" w:lineRule="auto"/>
              <w:rPr>
                <w:sz w:val="26"/>
                <w:szCs w:val="26"/>
                <w:rtl/>
                <w:lang w:bidi="fa-IR"/>
              </w:rPr>
            </w:pPr>
          </w:p>
        </w:tc>
        <w:tc>
          <w:tcPr>
            <w:tcW w:w="421" w:type="dxa"/>
            <w:vAlign w:val="center"/>
          </w:tcPr>
          <w:p w14:paraId="78A755DF" w14:textId="77777777" w:rsidR="00611F2B" w:rsidRPr="00007A6D" w:rsidRDefault="00611F2B" w:rsidP="000E34AD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5/2</w:t>
            </w:r>
          </w:p>
        </w:tc>
      </w:tr>
      <w:tr w:rsidR="00611F2B" w:rsidRPr="005F77EE" w14:paraId="5F83D699" w14:textId="77777777" w:rsidTr="000E34AD">
        <w:trPr>
          <w:trHeight w:val="1010"/>
        </w:trPr>
        <w:tc>
          <w:tcPr>
            <w:tcW w:w="7087" w:type="dxa"/>
            <w:gridSpan w:val="3"/>
          </w:tcPr>
          <w:p w14:paraId="0D27E0A1" w14:textId="77777777" w:rsidR="00611F2B" w:rsidRPr="005F77EE" w:rsidRDefault="00611F2B" w:rsidP="000E34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Vazirmatn" w:hAnsi="Vazirmatn"/>
                <w:sz w:val="26"/>
                <w:szCs w:val="26"/>
              </w:rPr>
            </w:pP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اگر </w:t>
            </w:r>
            <w:r w:rsidRPr="005F77EE">
              <w:rPr>
                <w:position w:val="-4"/>
                <w:sz w:val="26"/>
                <w:szCs w:val="26"/>
              </w:rPr>
              <w:object w:dxaOrig="600" w:dyaOrig="220" w14:anchorId="3290D5E4">
                <v:shape id="_x0000_i3091" type="#_x0000_t75" style="width:30.6pt;height:11.35pt" o:ole="">
                  <v:imagedata r:id="rId26" o:title=""/>
                </v:shape>
                <o:OLEObject Type="Embed" ProgID="Equation.DSMT4" ShapeID="_x0000_i3091" DrawAspect="Content" ObjectID="_1784031108" r:id="rId53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و </w:t>
            </w:r>
            <w:r w:rsidRPr="005F77EE">
              <w:rPr>
                <w:position w:val="-12"/>
                <w:sz w:val="26"/>
                <w:szCs w:val="26"/>
              </w:rPr>
              <w:object w:dxaOrig="639" w:dyaOrig="300" w14:anchorId="796A509C">
                <v:shape id="_x0000_i3092" type="#_x0000_t75" style="width:33.45pt;height:15.85pt" o:ole="">
                  <v:imagedata r:id="rId28" o:title=""/>
                </v:shape>
                <o:OLEObject Type="Embed" ProgID="Equation.DSMT4" ShapeID="_x0000_i3092" DrawAspect="Content" ObjectID="_1784031109" r:id="rId54"/>
              </w:objec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 xml:space="preserve"> باشد</w:t>
            </w:r>
            <w:r w:rsidRPr="005F77EE">
              <w:rPr>
                <w:rFonts w:ascii="Vazirmatn" w:hAnsi="Vazirmatn" w:hint="cs"/>
                <w:sz w:val="26"/>
                <w:szCs w:val="26"/>
                <w:rtl/>
              </w:rPr>
              <w:t xml:space="preserve"> ، 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حاصل عبارت زیر را به دست آورید.</w:t>
            </w:r>
          </w:p>
          <w:p w14:paraId="4DE12667" w14:textId="77777777" w:rsidR="00611F2B" w:rsidRPr="005F77EE" w:rsidRDefault="00611F2B" w:rsidP="000E34AD">
            <w:pPr>
              <w:jc w:val="right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5F77EE">
              <w:rPr>
                <w:position w:val="-14"/>
                <w:sz w:val="26"/>
                <w:szCs w:val="26"/>
              </w:rPr>
              <w:object w:dxaOrig="1660" w:dyaOrig="580" w14:anchorId="7EA36721">
                <v:shape id="_x0000_i3093" type="#_x0000_t75" style="width:85.05pt;height:30.05pt" o:ole="">
                  <v:imagedata r:id="rId30" o:title=""/>
                </v:shape>
                <o:OLEObject Type="Embed" ProgID="Equation.DSMT4" ShapeID="_x0000_i3093" DrawAspect="Content" ObjectID="_1784031110" r:id="rId55"/>
              </w:object>
            </w:r>
          </w:p>
        </w:tc>
        <w:tc>
          <w:tcPr>
            <w:tcW w:w="421" w:type="dxa"/>
            <w:vAlign w:val="center"/>
          </w:tcPr>
          <w:p w14:paraId="518B13CF" w14:textId="77777777" w:rsidR="00611F2B" w:rsidRPr="00007A6D" w:rsidRDefault="00611F2B" w:rsidP="000E34AD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1</w:t>
            </w:r>
          </w:p>
        </w:tc>
      </w:tr>
      <w:tr w:rsidR="00611F2B" w:rsidRPr="005F77EE" w14:paraId="2CB5615C" w14:textId="77777777" w:rsidTr="000E34AD">
        <w:trPr>
          <w:trHeight w:val="1010"/>
        </w:trPr>
        <w:tc>
          <w:tcPr>
            <w:tcW w:w="7087" w:type="dxa"/>
            <w:gridSpan w:val="3"/>
          </w:tcPr>
          <w:p w14:paraId="5FCC82B9" w14:textId="77777777" w:rsidR="00611F2B" w:rsidRDefault="00611F2B" w:rsidP="000E34AD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Shabnam" w:hAnsi="Shabnam"/>
                <w:sz w:val="26"/>
                <w:szCs w:val="26"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>عبارت ها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ز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ر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ساده کن</w:t>
            </w:r>
            <w:r w:rsidRPr="005F77EE">
              <w:rPr>
                <w:rFonts w:ascii="Shabnam" w:hAnsi="Shabnam" w:hint="cs"/>
                <w:sz w:val="26"/>
                <w:szCs w:val="26"/>
                <w:rtl/>
              </w:rPr>
              <w:t>ی</w:t>
            </w:r>
            <w:r w:rsidRPr="005F77EE">
              <w:rPr>
                <w:rFonts w:ascii="Shabnam" w:hAnsi="Shabnam" w:hint="eastAsia"/>
                <w:sz w:val="26"/>
                <w:szCs w:val="26"/>
                <w:rtl/>
              </w:rPr>
              <w:t>د</w: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. </w:t>
            </w:r>
          </w:p>
          <w:p w14:paraId="43BFD690" w14:textId="77777777" w:rsidR="00611F2B" w:rsidRDefault="00611F2B" w:rsidP="000E34AD">
            <w:pPr>
              <w:spacing w:line="360" w:lineRule="auto"/>
              <w:jc w:val="right"/>
              <w:rPr>
                <w:rFonts w:cs="0 Nazanin Bold"/>
                <w:sz w:val="26"/>
                <w:szCs w:val="26"/>
                <w:rtl/>
              </w:rPr>
            </w:pP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</w:t>
            </w:r>
            <w:r w:rsidRPr="00530738">
              <w:rPr>
                <w:rFonts w:cs="0 Nazanin Bold"/>
                <w:position w:val="-8"/>
                <w:sz w:val="26"/>
                <w:szCs w:val="26"/>
              </w:rPr>
              <w:object w:dxaOrig="1480" w:dyaOrig="400" w14:anchorId="5DB863EF">
                <v:shape id="_x0000_i3101" type="#_x0000_t75" style="width:75.4pt;height:21pt" o:ole="">
                  <v:imagedata r:id="rId32" o:title=""/>
                </v:shape>
                <o:OLEObject Type="Embed" ProgID="Equation.DSMT4" ShapeID="_x0000_i3101" DrawAspect="Content" ObjectID="_1784031111" r:id="rId56"/>
              </w:object>
            </w:r>
          </w:p>
          <w:p w14:paraId="3197269C" w14:textId="77777777" w:rsidR="00611F2B" w:rsidRDefault="00611F2B" w:rsidP="000E34AD">
            <w:pPr>
              <w:spacing w:line="360" w:lineRule="auto"/>
              <w:jc w:val="right"/>
              <w:rPr>
                <w:rFonts w:cs="0 Nazanin Bold"/>
                <w:sz w:val="26"/>
                <w:szCs w:val="26"/>
              </w:rPr>
            </w:pPr>
            <w:r w:rsidRPr="00B5331A">
              <w:rPr>
                <w:rFonts w:cs="0 Nazanin Bold"/>
                <w:position w:val="-8"/>
                <w:sz w:val="26"/>
                <w:szCs w:val="26"/>
              </w:rPr>
              <w:object w:dxaOrig="2240" w:dyaOrig="440" w14:anchorId="05DEA6E9">
                <v:shape id="_x0000_i3102" type="#_x0000_t75" style="width:113.95pt;height:23.25pt" o:ole="">
                  <v:imagedata r:id="rId34" o:title=""/>
                </v:shape>
                <o:OLEObject Type="Embed" ProgID="Equation.DSMT4" ShapeID="_x0000_i3102" DrawAspect="Content" ObjectID="_1784031112" r:id="rId57"/>
              </w:object>
            </w:r>
          </w:p>
          <w:p w14:paraId="0EB0EF6A" w14:textId="77777777" w:rsidR="00611F2B" w:rsidRPr="005F77EE" w:rsidRDefault="00611F2B" w:rsidP="000E34AD">
            <w:pPr>
              <w:spacing w:line="360" w:lineRule="auto"/>
              <w:jc w:val="right"/>
              <w:rPr>
                <w:rFonts w:ascii="Shabnam" w:hAnsi="Shabnam"/>
                <w:sz w:val="26"/>
                <w:szCs w:val="26"/>
                <w:rtl/>
              </w:rPr>
            </w:pPr>
            <w:r w:rsidRPr="00053872">
              <w:rPr>
                <w:rFonts w:cs="0 Nazanin Bold"/>
                <w:position w:val="-12"/>
                <w:sz w:val="26"/>
                <w:szCs w:val="26"/>
              </w:rPr>
              <w:object w:dxaOrig="2260" w:dyaOrig="440" w14:anchorId="49B5FF60">
                <v:shape id="_x0000_i3103" type="#_x0000_t75" style="width:116.2pt;height:23.25pt" o:ole="">
                  <v:imagedata r:id="rId36" o:title=""/>
                </v:shape>
                <o:OLEObject Type="Embed" ProgID="Equation.DSMT4" ShapeID="_x0000_i3103" DrawAspect="Content" ObjectID="_1784031113" r:id="rId58"/>
              </w:object>
            </w:r>
            <w:r w:rsidRPr="005F77EE">
              <w:rPr>
                <w:rFonts w:ascii="Shabnam" w:hAnsi="Shabnam"/>
                <w:sz w:val="26"/>
                <w:szCs w:val="26"/>
                <w:rtl/>
              </w:rPr>
              <w:t xml:space="preserve">   </w:t>
            </w:r>
          </w:p>
        </w:tc>
        <w:tc>
          <w:tcPr>
            <w:tcW w:w="421" w:type="dxa"/>
            <w:vAlign w:val="center"/>
          </w:tcPr>
          <w:p w14:paraId="34DD6696" w14:textId="77777777" w:rsidR="00611F2B" w:rsidRPr="00007A6D" w:rsidRDefault="00611F2B" w:rsidP="000E34AD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3</w:t>
            </w:r>
          </w:p>
        </w:tc>
      </w:tr>
      <w:tr w:rsidR="00611F2B" w:rsidRPr="005F77EE" w14:paraId="54EAA895" w14:textId="77777777" w:rsidTr="000E34AD">
        <w:trPr>
          <w:trHeight w:val="699"/>
        </w:trPr>
        <w:tc>
          <w:tcPr>
            <w:tcW w:w="7087" w:type="dxa"/>
            <w:gridSpan w:val="3"/>
          </w:tcPr>
          <w:p w14:paraId="4564CA3B" w14:textId="77777777" w:rsidR="00611F2B" w:rsidRPr="001B4C44" w:rsidRDefault="00611F2B" w:rsidP="000E34AD">
            <w:pPr>
              <w:pStyle w:val="ListParagraph"/>
              <w:numPr>
                <w:ilvl w:val="0"/>
                <w:numId w:val="3"/>
              </w:numPr>
              <w:rPr>
                <w:rFonts w:ascii="Shabnam" w:hAnsi="Shabnam"/>
                <w:sz w:val="26"/>
                <w:szCs w:val="28"/>
              </w:rPr>
            </w:pPr>
            <w:r w:rsidRPr="001B4C44">
              <w:rPr>
                <w:rFonts w:ascii="Shabnam" w:hAnsi="Shabnam" w:hint="cs"/>
                <w:sz w:val="26"/>
                <w:szCs w:val="28"/>
                <w:rtl/>
              </w:rPr>
              <w:t>مخرج کسرهای زیر را گویا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51"/>
              <w:gridCol w:w="2315"/>
              <w:gridCol w:w="2307"/>
            </w:tblGrid>
            <w:tr w:rsidR="00611F2B" w:rsidRPr="001B4C44" w14:paraId="331303EA" w14:textId="77777777" w:rsidTr="000E34AD">
              <w:tc>
                <w:tcPr>
                  <w:tcW w:w="3305" w:type="dxa"/>
                  <w:vAlign w:val="center"/>
                </w:tcPr>
                <w:p w14:paraId="46AF2209" w14:textId="77777777" w:rsidR="00611F2B" w:rsidRPr="001B4C44" w:rsidRDefault="00611F2B" w:rsidP="000E34AD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  <w:lang w:bidi="fa-IR"/>
                    </w:rPr>
                  </w:pPr>
                  <w:r w:rsidRPr="001B4C44">
                    <w:rPr>
                      <w:rFonts w:cs="0 Nazanin Bold"/>
                      <w:position w:val="-42"/>
                      <w:sz w:val="26"/>
                      <w:szCs w:val="28"/>
                    </w:rPr>
                    <w:object w:dxaOrig="620" w:dyaOrig="859" w14:anchorId="6612F1B2">
                      <v:shape id="_x0000_i3094" type="#_x0000_t75" style="width:28.9pt;height:43.1pt" o:ole="">
                        <v:imagedata r:id="rId38" o:title=""/>
                      </v:shape>
                      <o:OLEObject Type="Embed" ProgID="Equation.DSMT4" ShapeID="_x0000_i3094" DrawAspect="Content" ObjectID="_1784031114" r:id="rId59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47B97CA0" w14:textId="77777777" w:rsidR="00611F2B" w:rsidRPr="001B4C44" w:rsidRDefault="00611F2B" w:rsidP="000E34AD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</w:rPr>
                  </w:pPr>
                  <w:r w:rsidRPr="001B4C44">
                    <w:rPr>
                      <w:rFonts w:cs="0 Nazanin Bold"/>
                      <w:position w:val="-32"/>
                      <w:sz w:val="26"/>
                      <w:szCs w:val="28"/>
                    </w:rPr>
                    <w:object w:dxaOrig="480" w:dyaOrig="760" w14:anchorId="7FCF221C">
                      <v:shape id="_x0000_i3095" type="#_x0000_t75" style="width:24.4pt;height:41.4pt" o:ole="">
                        <v:imagedata r:id="rId40" o:title=""/>
                      </v:shape>
                      <o:OLEObject Type="Embed" ProgID="Equation.DSMT4" ShapeID="_x0000_i3095" DrawAspect="Content" ObjectID="_1784031115" r:id="rId60"/>
                    </w:object>
                  </w:r>
                </w:p>
              </w:tc>
              <w:tc>
                <w:tcPr>
                  <w:tcW w:w="3305" w:type="dxa"/>
                  <w:vAlign w:val="center"/>
                </w:tcPr>
                <w:p w14:paraId="31EED94C" w14:textId="77777777" w:rsidR="00611F2B" w:rsidRPr="001B4C44" w:rsidRDefault="00611F2B" w:rsidP="000E34AD">
                  <w:pPr>
                    <w:framePr w:hSpace="180" w:wrap="around" w:vAnchor="text" w:hAnchor="margin" w:xAlign="center" w:y="-158"/>
                    <w:jc w:val="right"/>
                    <w:rPr>
                      <w:rFonts w:ascii="Shabnam" w:hAnsi="Shabnam"/>
                      <w:sz w:val="26"/>
                      <w:szCs w:val="28"/>
                      <w:rtl/>
                      <w:lang w:bidi="fa-IR"/>
                    </w:rPr>
                  </w:pPr>
                  <w:r w:rsidRPr="001B4C44">
                    <w:rPr>
                      <w:rFonts w:cs="0 Nazanin Bold"/>
                      <w:position w:val="-36"/>
                      <w:sz w:val="26"/>
                      <w:szCs w:val="28"/>
                    </w:rPr>
                    <w:object w:dxaOrig="460" w:dyaOrig="800" w14:anchorId="485C9451">
                      <v:shape id="_x0000_i3096" type="#_x0000_t75" style="width:23.25pt;height:41.95pt" o:ole="">
                        <v:imagedata r:id="rId42" o:title=""/>
                      </v:shape>
                      <o:OLEObject Type="Embed" ProgID="Equation.DSMT4" ShapeID="_x0000_i3096" DrawAspect="Content" ObjectID="_1784031116" r:id="rId61"/>
                    </w:object>
                  </w:r>
                </w:p>
              </w:tc>
            </w:tr>
          </w:tbl>
          <w:p w14:paraId="7B89F089" w14:textId="77777777" w:rsidR="00611F2B" w:rsidRPr="001B4C44" w:rsidRDefault="00611F2B" w:rsidP="000E34AD">
            <w:pPr>
              <w:jc w:val="both"/>
              <w:rPr>
                <w:rFonts w:ascii="Shabnam" w:hAnsi="Shabnam"/>
                <w:sz w:val="26"/>
                <w:szCs w:val="28"/>
                <w:rtl/>
              </w:rPr>
            </w:pPr>
          </w:p>
        </w:tc>
        <w:tc>
          <w:tcPr>
            <w:tcW w:w="421" w:type="dxa"/>
            <w:vAlign w:val="center"/>
          </w:tcPr>
          <w:p w14:paraId="75DDB160" w14:textId="77777777" w:rsidR="00611F2B" w:rsidRPr="00007A6D" w:rsidRDefault="00611F2B" w:rsidP="000E34AD">
            <w:pPr>
              <w:jc w:val="center"/>
              <w:rPr>
                <w:rFonts w:ascii="Vazirmatn" w:hAnsi="Vazirmatn"/>
                <w:sz w:val="22"/>
                <w:szCs w:val="22"/>
                <w:rtl/>
                <w:lang w:bidi="fa-IR"/>
              </w:rPr>
            </w:pPr>
            <w:r w:rsidRPr="00007A6D">
              <w:rPr>
                <w:rFonts w:ascii="Vazirmatn" w:hAnsi="Vazirmatn" w:hint="cs"/>
                <w:sz w:val="22"/>
                <w:szCs w:val="22"/>
                <w:rtl/>
                <w:lang w:bidi="fa-IR"/>
              </w:rPr>
              <w:t>5/1</w:t>
            </w:r>
          </w:p>
        </w:tc>
      </w:tr>
    </w:tbl>
    <w:p w14:paraId="3892DE49" w14:textId="77777777" w:rsidR="00611F2B" w:rsidRPr="00747C5A" w:rsidRDefault="00611F2B" w:rsidP="00771433">
      <w:pPr>
        <w:tabs>
          <w:tab w:val="left" w:pos="7696"/>
        </w:tabs>
        <w:jc w:val="right"/>
        <w:rPr>
          <w:rFonts w:ascii="Vazirmatn" w:hAnsi="Vazirmatn"/>
          <w:sz w:val="12"/>
          <w:szCs w:val="12"/>
          <w:rtl/>
        </w:rPr>
      </w:pPr>
      <w:bookmarkStart w:id="0" w:name="_GoBack"/>
      <w:bookmarkEnd w:id="0"/>
    </w:p>
    <w:sectPr w:rsidR="00611F2B" w:rsidRPr="00747C5A" w:rsidSect="00007A6D">
      <w:footerReference w:type="even" r:id="rId62"/>
      <w:pgSz w:w="8391" w:h="11906" w:code="11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D0B57" w14:textId="77777777" w:rsidR="00C74A8E" w:rsidRDefault="00C74A8E">
      <w:r>
        <w:separator/>
      </w:r>
    </w:p>
  </w:endnote>
  <w:endnote w:type="continuationSeparator" w:id="0">
    <w:p w14:paraId="0417C0AA" w14:textId="77777777" w:rsidR="00C74A8E" w:rsidRDefault="00C7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5779A" w14:textId="77777777" w:rsidR="00C74A8E" w:rsidRDefault="00C74A8E">
      <w:r>
        <w:separator/>
      </w:r>
    </w:p>
  </w:footnote>
  <w:footnote w:type="continuationSeparator" w:id="0">
    <w:p w14:paraId="1714C485" w14:textId="77777777" w:rsidR="00C74A8E" w:rsidRDefault="00C7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35pt;height:11.35pt" o:bullet="t">
        <v:imagedata r:id="rId1" o:title="msoB3E5"/>
      </v:shape>
    </w:pict>
  </w:numPicBullet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06EF0"/>
    <w:multiLevelType w:val="hybridMultilevel"/>
    <w:tmpl w:val="88F47A8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A6D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4B47"/>
    <w:rsid w:val="000812E2"/>
    <w:rsid w:val="00081A78"/>
    <w:rsid w:val="00083DAE"/>
    <w:rsid w:val="0008411F"/>
    <w:rsid w:val="00096D6F"/>
    <w:rsid w:val="00096E6C"/>
    <w:rsid w:val="00097C61"/>
    <w:rsid w:val="000A4E0D"/>
    <w:rsid w:val="000A51AD"/>
    <w:rsid w:val="000B0C9E"/>
    <w:rsid w:val="000B3006"/>
    <w:rsid w:val="000B714D"/>
    <w:rsid w:val="000C13A0"/>
    <w:rsid w:val="000C34EE"/>
    <w:rsid w:val="000E2D5C"/>
    <w:rsid w:val="000F0AEE"/>
    <w:rsid w:val="000F1DC0"/>
    <w:rsid w:val="000F6FB5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1AE0"/>
    <w:rsid w:val="00183AB2"/>
    <w:rsid w:val="001964DB"/>
    <w:rsid w:val="001A678E"/>
    <w:rsid w:val="001A773D"/>
    <w:rsid w:val="001B2CBC"/>
    <w:rsid w:val="001B430A"/>
    <w:rsid w:val="001B4C44"/>
    <w:rsid w:val="001B76FF"/>
    <w:rsid w:val="001C1AAD"/>
    <w:rsid w:val="001C558A"/>
    <w:rsid w:val="001D18D6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49D7"/>
    <w:rsid w:val="00215A2F"/>
    <w:rsid w:val="0022126B"/>
    <w:rsid w:val="002267EA"/>
    <w:rsid w:val="002304F7"/>
    <w:rsid w:val="0023052B"/>
    <w:rsid w:val="00232982"/>
    <w:rsid w:val="00246F14"/>
    <w:rsid w:val="00257904"/>
    <w:rsid w:val="002650E6"/>
    <w:rsid w:val="00273271"/>
    <w:rsid w:val="00274B80"/>
    <w:rsid w:val="002769E6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2171"/>
    <w:rsid w:val="003E2AA3"/>
    <w:rsid w:val="003F0272"/>
    <w:rsid w:val="003F0CEB"/>
    <w:rsid w:val="003F159E"/>
    <w:rsid w:val="003F272F"/>
    <w:rsid w:val="003F2D10"/>
    <w:rsid w:val="003F58FD"/>
    <w:rsid w:val="004046F1"/>
    <w:rsid w:val="00411CD8"/>
    <w:rsid w:val="00417984"/>
    <w:rsid w:val="00427CF4"/>
    <w:rsid w:val="00430148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500D0D"/>
    <w:rsid w:val="005055C1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0CF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355E"/>
    <w:rsid w:val="005C6D2F"/>
    <w:rsid w:val="005C70F1"/>
    <w:rsid w:val="005E13ED"/>
    <w:rsid w:val="005E22DE"/>
    <w:rsid w:val="005F5D12"/>
    <w:rsid w:val="005F77EE"/>
    <w:rsid w:val="00604E3D"/>
    <w:rsid w:val="0061122B"/>
    <w:rsid w:val="006119ED"/>
    <w:rsid w:val="00611F2B"/>
    <w:rsid w:val="0061446A"/>
    <w:rsid w:val="00614E45"/>
    <w:rsid w:val="006236E7"/>
    <w:rsid w:val="00626BFB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26421"/>
    <w:rsid w:val="00731E3C"/>
    <w:rsid w:val="007409DF"/>
    <w:rsid w:val="00740FAC"/>
    <w:rsid w:val="00742506"/>
    <w:rsid w:val="0074647C"/>
    <w:rsid w:val="00747C5A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59DE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02DAB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87D5E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4A8E"/>
    <w:rsid w:val="00C77310"/>
    <w:rsid w:val="00C82809"/>
    <w:rsid w:val="00C82A22"/>
    <w:rsid w:val="00C83AB0"/>
    <w:rsid w:val="00C924A3"/>
    <w:rsid w:val="00C94531"/>
    <w:rsid w:val="00CA1554"/>
    <w:rsid w:val="00CB31E1"/>
    <w:rsid w:val="00CB646F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F2157"/>
    <w:rsid w:val="00CF3E0D"/>
    <w:rsid w:val="00CF404F"/>
    <w:rsid w:val="00CF444A"/>
    <w:rsid w:val="00CF5820"/>
    <w:rsid w:val="00D00D0B"/>
    <w:rsid w:val="00D030C9"/>
    <w:rsid w:val="00D033C5"/>
    <w:rsid w:val="00D1197F"/>
    <w:rsid w:val="00D12852"/>
    <w:rsid w:val="00D2389A"/>
    <w:rsid w:val="00D30350"/>
    <w:rsid w:val="00D35FF1"/>
    <w:rsid w:val="00D43C9D"/>
    <w:rsid w:val="00D43EFD"/>
    <w:rsid w:val="00D5617D"/>
    <w:rsid w:val="00D56C37"/>
    <w:rsid w:val="00D656B0"/>
    <w:rsid w:val="00D70DCE"/>
    <w:rsid w:val="00D7226F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1B7B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96F1E"/>
    <w:rsid w:val="00FA00FC"/>
    <w:rsid w:val="00FA1DE2"/>
    <w:rsid w:val="00FB286E"/>
    <w:rsid w:val="00FB2F96"/>
    <w:rsid w:val="00FB7F22"/>
    <w:rsid w:val="00FC528B"/>
    <w:rsid w:val="00FC5A50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31.bin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9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1BB5C-8F38-44F0-8E87-602E7FE36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1468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222</cp:revision>
  <cp:lastPrinted>2023-11-01T19:47:00Z</cp:lastPrinted>
  <dcterms:created xsi:type="dcterms:W3CDTF">2018-10-12T13:02:00Z</dcterms:created>
  <dcterms:modified xsi:type="dcterms:W3CDTF">2024-08-01T11:52:00Z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