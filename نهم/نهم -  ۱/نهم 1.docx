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EA1D58" w:rsidRDefault="00D12852">
      <w:pPr>
        <w:rPr>
          <w:rFonts w:ascii="Vazirmatn" w:hAnsi="Vazirmatn" w:hint="cs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9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264"/>
        <w:gridCol w:w="3402"/>
        <w:gridCol w:w="2453"/>
        <w:gridCol w:w="511"/>
      </w:tblGrid>
      <w:tr w:rsidR="00F24874" w:rsidRPr="00EA1D58" w14:paraId="473032A7" w14:textId="55764F0A" w:rsidTr="00B80FC8">
        <w:trPr>
          <w:trHeight w:val="624"/>
        </w:trPr>
        <w:tc>
          <w:tcPr>
            <w:tcW w:w="4264" w:type="dxa"/>
            <w:shd w:val="clear" w:color="auto" w:fill="BFBFBF" w:themeFill="background1" w:themeFillShade="BF"/>
            <w:vAlign w:val="center"/>
          </w:tcPr>
          <w:p w14:paraId="0502602C" w14:textId="5052FE14" w:rsidR="00F24874" w:rsidRPr="00EA1D58" w:rsidRDefault="00B80FC8" w:rsidP="00B80FC8">
            <w:pPr>
              <w:rPr>
                <w:rFonts w:ascii="Vazirmatn" w:hAnsi="Vazirmatn"/>
                <w:sz w:val="32"/>
                <w:szCs w:val="32"/>
                <w:rtl/>
              </w:rPr>
            </w:pPr>
            <w:r w:rsidRPr="00EA1D58">
              <w:rPr>
                <w:rFonts w:ascii="Vazirmatn" w:hAnsi="Vazirmatn"/>
                <w:sz w:val="32"/>
                <w:szCs w:val="32"/>
                <w:rtl/>
              </w:rPr>
              <w:t>نام و نام خانوادگ</w:t>
            </w:r>
            <w:r w:rsidRPr="00EA1D58">
              <w:rPr>
                <w:rFonts w:ascii="Vazirmatn" w:hAnsi="Vazirmatn" w:hint="cs"/>
                <w:sz w:val="32"/>
                <w:szCs w:val="32"/>
                <w:rtl/>
              </w:rPr>
              <w:t>ی</w:t>
            </w:r>
            <w:r w:rsidRPr="00EA1D58">
              <w:rPr>
                <w:rFonts w:ascii="Vazirmatn" w:hAnsi="Vazirmatn"/>
                <w:sz w:val="32"/>
                <w:szCs w:val="32"/>
                <w:rtl/>
              </w:rPr>
              <w:t>: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567BD29F" w14:textId="68D2B07F" w:rsidR="00F24874" w:rsidRPr="00EA1D58" w:rsidRDefault="00B80FC8" w:rsidP="00D12852">
            <w:pPr>
              <w:jc w:val="center"/>
              <w:rPr>
                <w:rFonts w:ascii="Vazirmatn" w:hAnsi="Vazirmatn"/>
                <w:sz w:val="32"/>
                <w:szCs w:val="32"/>
                <w:rtl/>
              </w:rPr>
            </w:pPr>
            <w:r w:rsidRPr="00EA1D58">
              <w:rPr>
                <w:rFonts w:ascii="Vazirmatn" w:hAnsi="Vazirmatn" w:hint="cs"/>
                <w:sz w:val="32"/>
                <w:szCs w:val="32"/>
                <w:rtl/>
              </w:rPr>
              <w:t>کلاس نهم :........................</w:t>
            </w:r>
          </w:p>
        </w:tc>
        <w:tc>
          <w:tcPr>
            <w:tcW w:w="2964" w:type="dxa"/>
            <w:gridSpan w:val="2"/>
            <w:shd w:val="clear" w:color="auto" w:fill="BFBFBF" w:themeFill="background1" w:themeFillShade="BF"/>
            <w:vAlign w:val="center"/>
          </w:tcPr>
          <w:p w14:paraId="36C32234" w14:textId="7E5A6B82" w:rsidR="00F24874" w:rsidRPr="00EA1D58" w:rsidRDefault="00F24874" w:rsidP="00F24874">
            <w:pPr>
              <w:rPr>
                <w:rFonts w:ascii="Vazirmatn" w:hAnsi="Vazirmatn"/>
                <w:sz w:val="32"/>
                <w:szCs w:val="32"/>
                <w:rtl/>
              </w:rPr>
            </w:pPr>
            <w:r w:rsidRPr="00EA1D58">
              <w:rPr>
                <w:rFonts w:ascii="Vazirmatn" w:hAnsi="Vazirmatn"/>
                <w:sz w:val="32"/>
                <w:szCs w:val="32"/>
                <w:rtl/>
              </w:rPr>
              <w:t>نمره:</w:t>
            </w:r>
          </w:p>
        </w:tc>
      </w:tr>
      <w:tr w:rsidR="00F24874" w:rsidRPr="00EA1D58" w14:paraId="52F37251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1EB0BCF7" w14:textId="17FB7674" w:rsidR="004A3D9B" w:rsidRPr="00EA1D58" w:rsidRDefault="004A3D9B" w:rsidP="004A3D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8"/>
                <w:szCs w:val="28"/>
                <w:lang w:bidi="fa-IR"/>
              </w:rPr>
            </w:pPr>
            <w:r w:rsidRPr="00EA1D58">
              <w:rPr>
                <w:sz w:val="28"/>
                <w:szCs w:val="28"/>
                <w:rtl/>
              </w:rPr>
              <w:t>جملات صح</w:t>
            </w:r>
            <w:r w:rsidRPr="00EA1D58">
              <w:rPr>
                <w:rFonts w:hint="cs"/>
                <w:sz w:val="28"/>
                <w:szCs w:val="28"/>
                <w:rtl/>
              </w:rPr>
              <w:t>ی</w:t>
            </w:r>
            <w:r w:rsidRPr="00EA1D58">
              <w:rPr>
                <w:rFonts w:hint="eastAsia"/>
                <w:sz w:val="28"/>
                <w:szCs w:val="28"/>
                <w:rtl/>
              </w:rPr>
              <w:t>ح</w:t>
            </w:r>
            <w:r w:rsidRPr="00EA1D58">
              <w:rPr>
                <w:sz w:val="28"/>
                <w:szCs w:val="28"/>
                <w:rtl/>
              </w:rPr>
              <w:t xml:space="preserve"> را با (ص) و جملات غلط را</w:t>
            </w:r>
            <w:r w:rsidR="005D1DB6" w:rsidRPr="00EA1D58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EA1D58">
              <w:rPr>
                <w:sz w:val="28"/>
                <w:szCs w:val="28"/>
                <w:rtl/>
              </w:rPr>
              <w:t>با (غ) مشخص کن</w:t>
            </w:r>
            <w:r w:rsidRPr="00EA1D58">
              <w:rPr>
                <w:rFonts w:hint="cs"/>
                <w:sz w:val="28"/>
                <w:szCs w:val="28"/>
                <w:rtl/>
              </w:rPr>
              <w:t>ی</w:t>
            </w:r>
            <w:r w:rsidRPr="00EA1D58">
              <w:rPr>
                <w:rFonts w:hint="eastAsia"/>
                <w:sz w:val="28"/>
                <w:szCs w:val="28"/>
                <w:rtl/>
              </w:rPr>
              <w:t>د</w:t>
            </w:r>
            <w:r w:rsidRPr="00EA1D58">
              <w:rPr>
                <w:sz w:val="28"/>
                <w:szCs w:val="28"/>
                <w:rtl/>
              </w:rPr>
              <w:t xml:space="preserve"> .</w:t>
            </w:r>
          </w:p>
          <w:p w14:paraId="3FE6BB7B" w14:textId="00098F02" w:rsidR="00995A53" w:rsidRPr="00EA1D58" w:rsidRDefault="00995A53" w:rsidP="00995A53">
            <w:pPr>
              <w:rPr>
                <w:sz w:val="28"/>
                <w:szCs w:val="28"/>
                <w:rtl/>
              </w:rPr>
            </w:pPr>
            <w:r w:rsidRPr="00EA1D58">
              <w:rPr>
                <w:rFonts w:hint="cs"/>
                <w:sz w:val="28"/>
                <w:szCs w:val="28"/>
                <w:rtl/>
              </w:rPr>
              <w:t xml:space="preserve">الف) اگر </w:t>
            </w:r>
            <w:r w:rsidRPr="00EA1D58">
              <w:rPr>
                <w:position w:val="-8"/>
                <w:sz w:val="28"/>
                <w:szCs w:val="28"/>
              </w:rPr>
              <w:object w:dxaOrig="760" w:dyaOrig="300" w14:anchorId="13A4F6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.05pt;height:14.7pt" o:ole="">
                  <v:imagedata r:id="rId8" o:title=""/>
                </v:shape>
                <o:OLEObject Type="Embed" ProgID="Equation.DSMT4" ShapeID="_x0000_i1025" DrawAspect="Content" ObjectID="_1784637763" r:id="rId9"/>
              </w:object>
            </w:r>
            <w:r w:rsidRPr="00EA1D58">
              <w:rPr>
                <w:sz w:val="28"/>
                <w:szCs w:val="28"/>
                <w:rtl/>
              </w:rPr>
              <w:t xml:space="preserve"> </w:t>
            </w:r>
            <w:r w:rsidRPr="00EA1D58">
              <w:rPr>
                <w:rFonts w:hint="cs"/>
                <w:sz w:val="28"/>
                <w:szCs w:val="28"/>
                <w:rtl/>
                <w:lang w:bidi="fa-IR"/>
              </w:rPr>
              <w:t xml:space="preserve">باشد  آنگاه </w:t>
            </w:r>
            <w:r w:rsidRPr="00EA1D58">
              <w:rPr>
                <w:position w:val="-8"/>
                <w:sz w:val="28"/>
                <w:szCs w:val="28"/>
                <w:lang w:bidi="fa-IR"/>
              </w:rPr>
              <w:object w:dxaOrig="1219" w:dyaOrig="320" w14:anchorId="3A926027">
                <v:shape id="_x0000_i1026" type="#_x0000_t75" style="width:61.35pt;height:17.25pt" o:ole="">
                  <v:imagedata r:id="rId10" o:title=""/>
                </v:shape>
                <o:OLEObject Type="Embed" ProgID="Equation.DSMT4" ShapeID="_x0000_i1026" DrawAspect="Content" ObjectID="_1784637764" r:id="rId11"/>
              </w:object>
            </w:r>
            <w:r w:rsidRPr="00EA1D58">
              <w:rPr>
                <w:rFonts w:hint="cs"/>
                <w:sz w:val="28"/>
                <w:szCs w:val="28"/>
                <w:rtl/>
                <w:lang w:bidi="fa-IR"/>
              </w:rPr>
              <w:t xml:space="preserve"> . </w:t>
            </w:r>
            <w:r w:rsidRPr="00EA1D58">
              <w:rPr>
                <w:rFonts w:hint="cs"/>
                <w:sz w:val="28"/>
                <w:szCs w:val="28"/>
                <w:rtl/>
              </w:rPr>
              <w:t>(      )</w:t>
            </w:r>
          </w:p>
          <w:p w14:paraId="11B342B1" w14:textId="6A0A799A" w:rsidR="00995A53" w:rsidRPr="00EA1D58" w:rsidRDefault="00995A53" w:rsidP="00995A53">
            <w:pPr>
              <w:rPr>
                <w:sz w:val="28"/>
                <w:szCs w:val="28"/>
                <w:rtl/>
              </w:rPr>
            </w:pPr>
            <w:r w:rsidRPr="00EA1D58">
              <w:rPr>
                <w:rFonts w:hint="cs"/>
                <w:sz w:val="28"/>
                <w:szCs w:val="28"/>
                <w:rtl/>
              </w:rPr>
              <w:t>ب) عبارت "</w:t>
            </w:r>
            <w:r w:rsidR="00BA1672" w:rsidRPr="00EA1D58">
              <w:rPr>
                <w:rFonts w:hint="cs"/>
                <w:sz w:val="28"/>
                <w:szCs w:val="28"/>
                <w:rtl/>
              </w:rPr>
              <w:t>چهار عدد فرد متوالی</w:t>
            </w:r>
            <w:r w:rsidRPr="00EA1D58">
              <w:rPr>
                <w:rFonts w:hint="cs"/>
                <w:sz w:val="28"/>
                <w:szCs w:val="28"/>
                <w:rtl/>
              </w:rPr>
              <w:t>" یک مجموعه را مشخص می کند.</w:t>
            </w:r>
            <w:r w:rsidR="00535BC5" w:rsidRPr="00EA1D58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EA1D58">
              <w:rPr>
                <w:rFonts w:hint="cs"/>
                <w:sz w:val="28"/>
                <w:szCs w:val="28"/>
                <w:rtl/>
              </w:rPr>
              <w:t>(        )</w:t>
            </w:r>
          </w:p>
          <w:p w14:paraId="25122E15" w14:textId="7C4A96C8" w:rsidR="00995A53" w:rsidRPr="00EA1D58" w:rsidRDefault="00C84D59" w:rsidP="00995A53">
            <w:pPr>
              <w:rPr>
                <w:sz w:val="28"/>
                <w:szCs w:val="28"/>
                <w:rtl/>
              </w:rPr>
            </w:pPr>
            <w:r w:rsidRPr="00EA1D58">
              <w:rPr>
                <w:rFonts w:hint="cs"/>
                <w:sz w:val="28"/>
                <w:szCs w:val="28"/>
                <w:rtl/>
                <w:lang w:bidi="fa-IR"/>
              </w:rPr>
              <w:t>پ</w:t>
            </w:r>
            <w:r w:rsidR="00995A53" w:rsidRPr="00EA1D58">
              <w:rPr>
                <w:rFonts w:hint="cs"/>
                <w:sz w:val="28"/>
                <w:szCs w:val="28"/>
                <w:rtl/>
              </w:rPr>
              <w:t>)</w:t>
            </w:r>
            <w:r w:rsidR="00F4007D" w:rsidRPr="00EA1D58">
              <w:rPr>
                <w:rFonts w:hint="cs"/>
                <w:sz w:val="28"/>
                <w:szCs w:val="28"/>
                <w:rtl/>
              </w:rPr>
              <w:t xml:space="preserve"> هر مجموعه زیرمجموعه خودش است</w:t>
            </w:r>
            <w:r w:rsidR="00995A53" w:rsidRPr="00EA1D58">
              <w:rPr>
                <w:rFonts w:hint="cs"/>
                <w:sz w:val="28"/>
                <w:szCs w:val="28"/>
                <w:rtl/>
              </w:rPr>
              <w:t xml:space="preserve">.(      )    </w:t>
            </w:r>
          </w:p>
          <w:p w14:paraId="1B785B92" w14:textId="77777777" w:rsidR="00C84D59" w:rsidRPr="00EA1D58" w:rsidRDefault="00C84D59" w:rsidP="00DF75DF">
            <w:pPr>
              <w:rPr>
                <w:sz w:val="28"/>
                <w:szCs w:val="28"/>
                <w:rtl/>
              </w:rPr>
            </w:pPr>
            <w:r w:rsidRPr="00EA1D58">
              <w:rPr>
                <w:rFonts w:hint="cs"/>
                <w:sz w:val="28"/>
                <w:szCs w:val="28"/>
                <w:rtl/>
              </w:rPr>
              <w:t>ت</w:t>
            </w:r>
            <w:r w:rsidR="00995A53" w:rsidRPr="00EA1D58">
              <w:rPr>
                <w:rFonts w:hint="cs"/>
                <w:sz w:val="28"/>
                <w:szCs w:val="28"/>
                <w:rtl/>
              </w:rPr>
              <w:t>)</w:t>
            </w:r>
            <w:r w:rsidR="0092004C" w:rsidRPr="00EA1D58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C23FB6" w:rsidRPr="00EA1D58">
              <w:rPr>
                <w:sz w:val="28"/>
                <w:szCs w:val="28"/>
                <w:rtl/>
              </w:rPr>
              <w:t>هر عدد گو</w:t>
            </w:r>
            <w:r w:rsidR="00C23FB6" w:rsidRPr="00EA1D58">
              <w:rPr>
                <w:rFonts w:hint="cs"/>
                <w:sz w:val="28"/>
                <w:szCs w:val="28"/>
                <w:rtl/>
              </w:rPr>
              <w:t>ی</w:t>
            </w:r>
            <w:r w:rsidR="00C23FB6" w:rsidRPr="00EA1D58">
              <w:rPr>
                <w:rFonts w:hint="eastAsia"/>
                <w:sz w:val="28"/>
                <w:szCs w:val="28"/>
                <w:rtl/>
              </w:rPr>
              <w:t>ا</w:t>
            </w:r>
            <w:r w:rsidR="00C23FB6" w:rsidRPr="00EA1D58">
              <w:rPr>
                <w:sz w:val="28"/>
                <w:szCs w:val="28"/>
                <w:rtl/>
              </w:rPr>
              <w:t xml:space="preserve"> عدد</w:t>
            </w:r>
            <w:r w:rsidR="00C23FB6" w:rsidRPr="00EA1D58">
              <w:rPr>
                <w:rFonts w:hint="cs"/>
                <w:sz w:val="28"/>
                <w:szCs w:val="28"/>
                <w:rtl/>
              </w:rPr>
              <w:t>ی</w:t>
            </w:r>
            <w:r w:rsidR="00C23FB6" w:rsidRPr="00EA1D58">
              <w:rPr>
                <w:sz w:val="28"/>
                <w:szCs w:val="28"/>
                <w:rtl/>
              </w:rPr>
              <w:t xml:space="preserve"> حساب</w:t>
            </w:r>
            <w:r w:rsidR="00C23FB6" w:rsidRPr="00EA1D58">
              <w:rPr>
                <w:rFonts w:hint="cs"/>
                <w:sz w:val="28"/>
                <w:szCs w:val="28"/>
                <w:rtl/>
              </w:rPr>
              <w:t>ی</w:t>
            </w:r>
            <w:r w:rsidR="00C23FB6" w:rsidRPr="00EA1D58">
              <w:rPr>
                <w:sz w:val="28"/>
                <w:szCs w:val="28"/>
                <w:rtl/>
              </w:rPr>
              <w:t xml:space="preserve"> است.</w:t>
            </w:r>
            <w:r w:rsidR="00C23FB6" w:rsidRPr="00EA1D58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4456AA" w:rsidRPr="00EA1D58">
              <w:rPr>
                <w:rFonts w:hint="cs"/>
                <w:sz w:val="28"/>
                <w:szCs w:val="28"/>
                <w:rtl/>
              </w:rPr>
              <w:t>(        )</w:t>
            </w:r>
          </w:p>
          <w:p w14:paraId="29139B60" w14:textId="55C5646E" w:rsidR="00C9059B" w:rsidRPr="00EA1D58" w:rsidRDefault="00C9059B" w:rsidP="00C9059B">
            <w:pPr>
              <w:rPr>
                <w:sz w:val="28"/>
                <w:szCs w:val="28"/>
                <w:rtl/>
              </w:rPr>
            </w:pPr>
            <w:r w:rsidRPr="00EA1D58">
              <w:rPr>
                <w:rFonts w:hint="cs"/>
                <w:sz w:val="28"/>
                <w:szCs w:val="28"/>
                <w:rtl/>
              </w:rPr>
              <w:t xml:space="preserve">ث) </w:t>
            </w:r>
            <w:r w:rsidRPr="00EA1D58">
              <w:rPr>
                <w:sz w:val="28"/>
                <w:szCs w:val="28"/>
                <w:rtl/>
              </w:rPr>
              <w:t>با جابه جا</w:t>
            </w:r>
            <w:r w:rsidRPr="00EA1D58">
              <w:rPr>
                <w:rFonts w:hint="cs"/>
                <w:sz w:val="28"/>
                <w:szCs w:val="28"/>
                <w:rtl/>
              </w:rPr>
              <w:t xml:space="preserve">یی </w:t>
            </w:r>
            <w:r w:rsidRPr="00EA1D58">
              <w:rPr>
                <w:rFonts w:hint="eastAsia"/>
                <w:sz w:val="28"/>
                <w:szCs w:val="28"/>
                <w:rtl/>
              </w:rPr>
              <w:t>عضوها</w:t>
            </w:r>
            <w:r w:rsidRPr="00EA1D58">
              <w:rPr>
                <w:rFonts w:hint="cs"/>
                <w:sz w:val="28"/>
                <w:szCs w:val="28"/>
                <w:rtl/>
              </w:rPr>
              <w:t>ی</w:t>
            </w:r>
            <w:r w:rsidRPr="00EA1D58">
              <w:rPr>
                <w:sz w:val="28"/>
                <w:szCs w:val="28"/>
                <w:rtl/>
              </w:rPr>
              <w:t xml:space="preserve"> </w:t>
            </w:r>
            <w:r w:rsidRPr="00EA1D58">
              <w:rPr>
                <w:rFonts w:hint="cs"/>
                <w:sz w:val="28"/>
                <w:szCs w:val="28"/>
                <w:rtl/>
              </w:rPr>
              <w:t>ی</w:t>
            </w:r>
            <w:r w:rsidRPr="00EA1D58">
              <w:rPr>
                <w:rFonts w:hint="eastAsia"/>
                <w:sz w:val="28"/>
                <w:szCs w:val="28"/>
                <w:rtl/>
              </w:rPr>
              <w:t>ک</w:t>
            </w:r>
            <w:r w:rsidRPr="00EA1D58">
              <w:rPr>
                <w:sz w:val="28"/>
                <w:szCs w:val="28"/>
                <w:rtl/>
              </w:rPr>
              <w:t xml:space="preserve"> مجموعه،</w:t>
            </w:r>
            <w:r w:rsidRPr="00EA1D58">
              <w:rPr>
                <w:rFonts w:hint="cs"/>
                <w:sz w:val="28"/>
                <w:szCs w:val="28"/>
                <w:rtl/>
              </w:rPr>
              <w:t xml:space="preserve"> می توان</w:t>
            </w:r>
            <w:r w:rsidRPr="00EA1D58">
              <w:rPr>
                <w:sz w:val="28"/>
                <w:szCs w:val="28"/>
                <w:rtl/>
              </w:rPr>
              <w:t xml:space="preserve"> مجموعه </w:t>
            </w:r>
            <w:r w:rsidRPr="00EA1D58">
              <w:rPr>
                <w:rFonts w:hint="cs"/>
                <w:sz w:val="28"/>
                <w:szCs w:val="28"/>
                <w:rtl/>
              </w:rPr>
              <w:t>جدی</w:t>
            </w:r>
            <w:r w:rsidRPr="00EA1D58">
              <w:rPr>
                <w:rFonts w:hint="eastAsia"/>
                <w:sz w:val="28"/>
                <w:szCs w:val="28"/>
                <w:rtl/>
              </w:rPr>
              <w:t>د</w:t>
            </w:r>
            <w:r w:rsidRPr="00EA1D58">
              <w:rPr>
                <w:rFonts w:hint="cs"/>
                <w:sz w:val="28"/>
                <w:szCs w:val="28"/>
                <w:rtl/>
              </w:rPr>
              <w:t>ی</w:t>
            </w:r>
            <w:r w:rsidRPr="00EA1D58">
              <w:rPr>
                <w:sz w:val="28"/>
                <w:szCs w:val="28"/>
                <w:rtl/>
              </w:rPr>
              <w:t xml:space="preserve"> </w:t>
            </w:r>
            <w:r w:rsidRPr="00EA1D58">
              <w:rPr>
                <w:rFonts w:hint="cs"/>
                <w:sz w:val="28"/>
                <w:szCs w:val="28"/>
                <w:rtl/>
              </w:rPr>
              <w:t xml:space="preserve">ساخت. </w:t>
            </w:r>
            <w:r w:rsidRPr="00EA1D58">
              <w:rPr>
                <w:sz w:val="28"/>
                <w:szCs w:val="28"/>
                <w:rtl/>
              </w:rPr>
              <w:t>(        )</w:t>
            </w:r>
          </w:p>
          <w:p w14:paraId="4CFAF115" w14:textId="265B3F9E" w:rsidR="00C9059B" w:rsidRPr="00EA1D58" w:rsidRDefault="00C9059B" w:rsidP="00DF75DF">
            <w:pPr>
              <w:rPr>
                <w:sz w:val="28"/>
                <w:szCs w:val="28"/>
                <w:rtl/>
              </w:rPr>
            </w:pPr>
            <w:r w:rsidRPr="00EA1D58">
              <w:rPr>
                <w:rFonts w:hint="cs"/>
                <w:sz w:val="28"/>
                <w:szCs w:val="28"/>
                <w:rtl/>
              </w:rPr>
              <w:t xml:space="preserve">ج) </w:t>
            </w:r>
            <w:r w:rsidR="00804D2D">
              <w:rPr>
                <w:rFonts w:hint="cs"/>
                <w:sz w:val="28"/>
                <w:szCs w:val="28"/>
                <w:rtl/>
              </w:rPr>
              <w:t>عبارت «اعداد اول زوج» یک مجموعه تک عضوی را مشخص می کند.</w:t>
            </w:r>
            <w:r w:rsidRPr="00EA1D58">
              <w:rPr>
                <w:sz w:val="28"/>
                <w:szCs w:val="28"/>
                <w:rtl/>
              </w:rPr>
              <w:t>(        )</w:t>
            </w:r>
          </w:p>
        </w:tc>
        <w:tc>
          <w:tcPr>
            <w:tcW w:w="511" w:type="dxa"/>
            <w:vAlign w:val="center"/>
          </w:tcPr>
          <w:p w14:paraId="51FF8739" w14:textId="3C61EA2D" w:rsidR="00F24874" w:rsidRPr="00EA1D58" w:rsidRDefault="001F5576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4A4FE9" w:rsidRPr="00EA1D58" w14:paraId="16A82687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00EE4335" w14:textId="77777777" w:rsidR="004A4FE9" w:rsidRPr="00EA1D58" w:rsidRDefault="004A4FE9" w:rsidP="004A4FE9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EA1D58">
              <w:rPr>
                <w:rFonts w:hint="cs"/>
                <w:sz w:val="28"/>
                <w:szCs w:val="28"/>
                <w:rtl/>
              </w:rPr>
              <w:t>جاهای خالی را با اعداد یا عبارات مناسب کامل کنید.</w:t>
            </w:r>
          </w:p>
          <w:p w14:paraId="4C3652B7" w14:textId="6F289C87" w:rsidR="004A4FE9" w:rsidRPr="00EA1D58" w:rsidRDefault="004A4FE9" w:rsidP="004A4FE9">
            <w:pPr>
              <w:rPr>
                <w:sz w:val="28"/>
                <w:szCs w:val="28"/>
                <w:rtl/>
              </w:rPr>
            </w:pPr>
            <w:r w:rsidRPr="00EA1D58">
              <w:rPr>
                <w:rFonts w:hint="cs"/>
                <w:sz w:val="28"/>
                <w:szCs w:val="28"/>
                <w:rtl/>
              </w:rPr>
              <w:t xml:space="preserve">الف) </w:t>
            </w:r>
            <w:r w:rsidR="00A0747B" w:rsidRPr="00EA1D58">
              <w:rPr>
                <w:rFonts w:hint="cs"/>
                <w:sz w:val="28"/>
                <w:szCs w:val="28"/>
                <w:rtl/>
              </w:rPr>
              <w:t>اگر در مجموعه ای عضوی وجود نداشته باشد ، آن را مجموعه ............. می نامیم.</w:t>
            </w:r>
          </w:p>
          <w:p w14:paraId="7B2BCDCA" w14:textId="57489C24" w:rsidR="004A4FE9" w:rsidRPr="00EA1D58" w:rsidRDefault="004A4FE9" w:rsidP="004A4FE9">
            <w:pPr>
              <w:rPr>
                <w:sz w:val="28"/>
                <w:szCs w:val="28"/>
                <w:rtl/>
                <w:lang w:bidi="fa-IR"/>
              </w:rPr>
            </w:pPr>
            <w:r w:rsidRPr="00EA1D58">
              <w:rPr>
                <w:rFonts w:hint="cs"/>
                <w:sz w:val="28"/>
                <w:szCs w:val="28"/>
                <w:rtl/>
              </w:rPr>
              <w:t>ب)</w:t>
            </w:r>
            <w:r w:rsidR="00097C61" w:rsidRPr="00EA1D58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F4007D" w:rsidRPr="00EA1D58">
              <w:rPr>
                <w:rFonts w:hint="cs"/>
                <w:sz w:val="28"/>
                <w:szCs w:val="28"/>
                <w:rtl/>
              </w:rPr>
              <w:t xml:space="preserve">مجموعه </w:t>
            </w:r>
            <w:r w:rsidR="00F4007D" w:rsidRPr="00EA1D58">
              <w:rPr>
                <w:position w:val="-12"/>
                <w:sz w:val="28"/>
                <w:szCs w:val="28"/>
              </w:rPr>
              <w:object w:dxaOrig="1840" w:dyaOrig="360" w14:anchorId="180F3F90">
                <v:shape id="_x0000_i1027" type="#_x0000_t75" style="width:92.3pt;height:18.75pt" o:ole="">
                  <v:imagedata r:id="rId12" o:title=""/>
                </v:shape>
                <o:OLEObject Type="Embed" ProgID="Equation.DSMT4" ShapeID="_x0000_i1027" DrawAspect="Content" ObjectID="_1784637765" r:id="rId13"/>
              </w:object>
            </w:r>
            <w:r w:rsidR="00F4007D" w:rsidRPr="00EA1D58">
              <w:rPr>
                <w:rFonts w:hint="cs"/>
                <w:sz w:val="28"/>
                <w:szCs w:val="28"/>
                <w:rtl/>
                <w:lang w:bidi="fa-IR"/>
              </w:rPr>
              <w:t xml:space="preserve"> یک مجموعه ............. عضوی است.</w:t>
            </w:r>
          </w:p>
          <w:p w14:paraId="51857B88" w14:textId="7EFEA92F" w:rsidR="004A4FE9" w:rsidRPr="00EA1D58" w:rsidRDefault="00E52A8E" w:rsidP="004A4FE9">
            <w:pPr>
              <w:rPr>
                <w:rFonts w:asciiTheme="minorHAnsi" w:hAnsiTheme="minorHAnsi"/>
                <w:sz w:val="28"/>
                <w:szCs w:val="28"/>
                <w:rtl/>
                <w:lang w:bidi="fa-IR"/>
              </w:rPr>
            </w:pPr>
            <w:r w:rsidRPr="00EA1D58">
              <w:rPr>
                <w:rFonts w:hint="cs"/>
                <w:sz w:val="28"/>
                <w:szCs w:val="28"/>
                <w:rtl/>
                <w:lang w:bidi="fa-IR"/>
              </w:rPr>
              <w:t>پ</w:t>
            </w:r>
            <w:r w:rsidR="004A4FE9" w:rsidRPr="00EA1D58">
              <w:rPr>
                <w:rFonts w:hint="cs"/>
                <w:sz w:val="28"/>
                <w:szCs w:val="28"/>
                <w:rtl/>
              </w:rPr>
              <w:t>)</w:t>
            </w:r>
            <w:r w:rsidR="004E7F00" w:rsidRPr="00EA1D58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800042" w:rsidRPr="00EA1D58">
              <w:rPr>
                <w:sz w:val="28"/>
                <w:szCs w:val="28"/>
                <w:rtl/>
                <w:lang w:bidi="fa-IR"/>
              </w:rPr>
              <w:t>در آزما</w:t>
            </w:r>
            <w:r w:rsidR="00800042" w:rsidRPr="00EA1D58">
              <w:rPr>
                <w:rFonts w:hint="cs"/>
                <w:sz w:val="28"/>
                <w:szCs w:val="28"/>
                <w:rtl/>
                <w:lang w:bidi="fa-IR"/>
              </w:rPr>
              <w:t>ی</w:t>
            </w:r>
            <w:r w:rsidR="00800042" w:rsidRPr="00EA1D58">
              <w:rPr>
                <w:rFonts w:hint="eastAsia"/>
                <w:sz w:val="28"/>
                <w:szCs w:val="28"/>
                <w:rtl/>
                <w:lang w:bidi="fa-IR"/>
              </w:rPr>
              <w:t>ش</w:t>
            </w:r>
            <w:r w:rsidR="00800042" w:rsidRPr="00EA1D58">
              <w:rPr>
                <w:sz w:val="28"/>
                <w:szCs w:val="28"/>
                <w:rtl/>
                <w:lang w:bidi="fa-IR"/>
              </w:rPr>
              <w:t xml:space="preserve"> پرتاب دوسکه، تعداد کل حالت ها</w:t>
            </w:r>
            <w:r w:rsidR="00800042" w:rsidRPr="00EA1D58">
              <w:rPr>
                <w:rFonts w:hint="cs"/>
                <w:sz w:val="28"/>
                <w:szCs w:val="28"/>
                <w:rtl/>
                <w:lang w:bidi="fa-IR"/>
              </w:rPr>
              <w:t>ی</w:t>
            </w:r>
            <w:r w:rsidR="00800042" w:rsidRPr="00EA1D58">
              <w:rPr>
                <w:sz w:val="28"/>
                <w:szCs w:val="28"/>
                <w:rtl/>
                <w:lang w:bidi="fa-IR"/>
              </w:rPr>
              <w:t xml:space="preserve"> ممکن برابر ........ است.</w:t>
            </w:r>
          </w:p>
          <w:p w14:paraId="04FAD72F" w14:textId="77777777" w:rsidR="00BA1672" w:rsidRPr="00EA1D58" w:rsidRDefault="00E52A8E" w:rsidP="000E4CC0">
            <w:pPr>
              <w:rPr>
                <w:sz w:val="28"/>
                <w:szCs w:val="28"/>
                <w:rtl/>
                <w:lang w:bidi="fa-IR"/>
              </w:rPr>
            </w:pPr>
            <w:r w:rsidRPr="00EA1D58">
              <w:rPr>
                <w:rFonts w:hint="cs"/>
                <w:sz w:val="28"/>
                <w:szCs w:val="28"/>
                <w:rtl/>
                <w:lang w:bidi="fa-IR"/>
              </w:rPr>
              <w:t>ت</w:t>
            </w:r>
            <w:r w:rsidR="00873645" w:rsidRPr="00EA1D58">
              <w:rPr>
                <w:rFonts w:hint="cs"/>
                <w:sz w:val="28"/>
                <w:szCs w:val="28"/>
                <w:rtl/>
                <w:lang w:bidi="fa-IR"/>
              </w:rPr>
              <w:t>)</w:t>
            </w:r>
            <w:r w:rsidR="003817C2" w:rsidRPr="00EA1D58">
              <w:rPr>
                <w:rFonts w:hint="cs"/>
                <w:sz w:val="28"/>
                <w:szCs w:val="28"/>
                <w:rtl/>
                <w:lang w:bidi="fa-IR"/>
              </w:rPr>
              <w:t xml:space="preserve"> مجموعه </w:t>
            </w:r>
            <w:r w:rsidR="003817C2" w:rsidRPr="00EA1D58">
              <w:rPr>
                <w:rFonts w:ascii="Vazirmatn" w:hAnsi="Vazirmatn"/>
                <w:position w:val="-4"/>
                <w:sz w:val="28"/>
                <w:szCs w:val="28"/>
                <w:lang w:bidi="fa-IR"/>
              </w:rPr>
              <w:object w:dxaOrig="760" w:dyaOrig="279" w14:anchorId="4FE24DD6">
                <v:shape id="_x0000_i1028" type="#_x0000_t75" style="width:43.1pt;height:15.2pt" o:ole="">
                  <v:imagedata r:id="rId14" o:title=""/>
                </v:shape>
                <o:OLEObject Type="Embed" ProgID="Equation.DSMT4" ShapeID="_x0000_i1028" DrawAspect="Content" ObjectID="_1784637766" r:id="rId15"/>
              </w:object>
            </w:r>
            <w:r w:rsidR="003817C2" w:rsidRPr="00EA1D58">
              <w:rPr>
                <w:rFonts w:hint="cs"/>
                <w:sz w:val="28"/>
                <w:szCs w:val="28"/>
                <w:rtl/>
                <w:lang w:bidi="fa-IR"/>
              </w:rPr>
              <w:t xml:space="preserve"> زیر مجموعه .................. است. (</w:t>
            </w:r>
            <w:r w:rsidR="003817C2" w:rsidRPr="00EA1D58">
              <w:rPr>
                <w:sz w:val="28"/>
                <w:szCs w:val="28"/>
                <w:lang w:bidi="fa-IR"/>
              </w:rPr>
              <w:t>A</w:t>
            </w:r>
            <w:r w:rsidR="003817C2" w:rsidRPr="00EA1D58">
              <w:rPr>
                <w:rFonts w:hint="cs"/>
                <w:sz w:val="28"/>
                <w:szCs w:val="28"/>
                <w:rtl/>
                <w:lang w:bidi="fa-IR"/>
              </w:rPr>
              <w:t xml:space="preserve"> ، </w:t>
            </w:r>
            <w:r w:rsidR="003817C2" w:rsidRPr="00EA1D58">
              <w:rPr>
                <w:sz w:val="28"/>
                <w:szCs w:val="28"/>
                <w:lang w:bidi="fa-IR"/>
              </w:rPr>
              <w:t>B</w:t>
            </w:r>
            <w:r w:rsidR="003817C2" w:rsidRPr="00EA1D58">
              <w:rPr>
                <w:rFonts w:hint="cs"/>
                <w:sz w:val="28"/>
                <w:szCs w:val="28"/>
                <w:rtl/>
                <w:lang w:bidi="fa-IR"/>
              </w:rPr>
              <w:t>)</w:t>
            </w:r>
          </w:p>
          <w:p w14:paraId="16D2A236" w14:textId="6BC802C0" w:rsidR="00E52A8E" w:rsidRPr="00EA1D58" w:rsidRDefault="00E52A8E" w:rsidP="000E4CC0">
            <w:pPr>
              <w:rPr>
                <w:sz w:val="28"/>
                <w:szCs w:val="28"/>
                <w:rtl/>
                <w:lang w:bidi="fa-IR"/>
              </w:rPr>
            </w:pPr>
            <w:r w:rsidRPr="00EA1D58">
              <w:rPr>
                <w:rFonts w:hint="cs"/>
                <w:sz w:val="28"/>
                <w:szCs w:val="28"/>
                <w:rtl/>
                <w:lang w:bidi="fa-IR"/>
              </w:rPr>
              <w:t>ث)</w:t>
            </w:r>
            <w:r w:rsidR="00804D2D">
              <w:rPr>
                <w:rFonts w:hint="cs"/>
                <w:sz w:val="28"/>
                <w:szCs w:val="28"/>
                <w:rtl/>
                <w:lang w:bidi="fa-IR"/>
              </w:rPr>
              <w:t xml:space="preserve"> هرگاه عضو های مجموعه </w:t>
            </w:r>
            <w:r w:rsidR="00804D2D">
              <w:rPr>
                <w:sz w:val="28"/>
                <w:szCs w:val="28"/>
                <w:lang w:bidi="fa-IR"/>
              </w:rPr>
              <w:t>A</w:t>
            </w:r>
            <w:r w:rsidR="00804D2D">
              <w:rPr>
                <w:rFonts w:hint="cs"/>
                <w:sz w:val="28"/>
                <w:szCs w:val="28"/>
                <w:rtl/>
                <w:lang w:bidi="fa-IR"/>
              </w:rPr>
              <w:t xml:space="preserve"> همگی در </w:t>
            </w:r>
            <w:r w:rsidR="00804D2D">
              <w:rPr>
                <w:sz w:val="28"/>
                <w:szCs w:val="28"/>
                <w:lang w:bidi="fa-IR"/>
              </w:rPr>
              <w:t>B</w:t>
            </w:r>
            <w:r w:rsidR="00804D2D">
              <w:rPr>
                <w:rFonts w:hint="cs"/>
                <w:sz w:val="28"/>
                <w:szCs w:val="28"/>
                <w:rtl/>
                <w:lang w:bidi="fa-IR"/>
              </w:rPr>
              <w:t xml:space="preserve"> باشند در این صورت</w:t>
            </w:r>
            <w:r w:rsidR="00C71DCA">
              <w:rPr>
                <w:rFonts w:hint="cs"/>
                <w:sz w:val="28"/>
                <w:szCs w:val="28"/>
                <w:rtl/>
                <w:lang w:bidi="fa-IR"/>
              </w:rPr>
              <w:t xml:space="preserve"> می گوییم</w:t>
            </w:r>
            <w:r w:rsidR="00804D2D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="00804D2D">
              <w:rPr>
                <w:sz w:val="28"/>
                <w:szCs w:val="28"/>
                <w:lang w:bidi="fa-IR"/>
              </w:rPr>
              <w:t>A</w:t>
            </w:r>
            <w:r w:rsidR="00804D2D">
              <w:rPr>
                <w:rFonts w:hint="cs"/>
                <w:sz w:val="28"/>
                <w:szCs w:val="28"/>
                <w:rtl/>
                <w:lang w:bidi="fa-IR"/>
              </w:rPr>
              <w:t xml:space="preserve"> .................. </w:t>
            </w:r>
            <w:r w:rsidR="00804D2D">
              <w:rPr>
                <w:sz w:val="28"/>
                <w:szCs w:val="28"/>
                <w:lang w:bidi="fa-IR"/>
              </w:rPr>
              <w:t xml:space="preserve"> B</w:t>
            </w:r>
            <w:r w:rsidR="00804D2D">
              <w:rPr>
                <w:rFonts w:hint="cs"/>
                <w:sz w:val="28"/>
                <w:szCs w:val="28"/>
                <w:rtl/>
                <w:lang w:bidi="fa-IR"/>
              </w:rPr>
              <w:t>است.</w:t>
            </w:r>
            <w:r w:rsidR="00DE7898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</w:p>
          <w:p w14:paraId="697566B9" w14:textId="71B3DC50" w:rsidR="00E52A8E" w:rsidRPr="00EA1D58" w:rsidRDefault="00E52A8E" w:rsidP="000E4CC0">
            <w:pPr>
              <w:rPr>
                <w:sz w:val="28"/>
                <w:szCs w:val="28"/>
                <w:rtl/>
                <w:lang w:bidi="fa-IR"/>
              </w:rPr>
            </w:pPr>
            <w:r w:rsidRPr="00EA1D58">
              <w:rPr>
                <w:rFonts w:hint="cs"/>
                <w:sz w:val="28"/>
                <w:szCs w:val="28"/>
                <w:rtl/>
                <w:lang w:bidi="fa-IR"/>
              </w:rPr>
              <w:t>ج)</w:t>
            </w:r>
            <w:r w:rsidR="00804D2D">
              <w:rPr>
                <w:rFonts w:hint="cs"/>
                <w:sz w:val="28"/>
                <w:szCs w:val="28"/>
                <w:rtl/>
                <w:lang w:bidi="fa-IR"/>
              </w:rPr>
              <w:t xml:space="preserve"> اگر </w:t>
            </w:r>
            <w:r w:rsidR="00804D2D" w:rsidRPr="00804D2D">
              <w:rPr>
                <w:rFonts w:ascii="Vazirmatn" w:hAnsi="Vazirmatn"/>
                <w:position w:val="-12"/>
                <w:sz w:val="28"/>
                <w:szCs w:val="28"/>
                <w:lang w:bidi="fa-IR"/>
              </w:rPr>
              <w:object w:dxaOrig="1120" w:dyaOrig="360" w14:anchorId="0862B050">
                <v:shape id="_x0000_i1029" type="#_x0000_t75" style="width:63.9pt;height:20.3pt" o:ole="">
                  <v:imagedata r:id="rId16" o:title=""/>
                </v:shape>
                <o:OLEObject Type="Embed" ProgID="Equation.DSMT4" ShapeID="_x0000_i1029" DrawAspect="Content" ObjectID="_1784637767" r:id="rId17"/>
              </w:object>
            </w:r>
            <w:r w:rsidR="00804D2D">
              <w:rPr>
                <w:rFonts w:hint="cs"/>
                <w:sz w:val="28"/>
                <w:szCs w:val="28"/>
                <w:rtl/>
                <w:lang w:bidi="fa-IR"/>
              </w:rPr>
              <w:t xml:space="preserve"> و </w:t>
            </w:r>
            <w:r w:rsidR="00804D2D">
              <w:rPr>
                <w:rFonts w:ascii="Vazirmatn" w:hAnsi="Vazirmatn"/>
                <w:sz w:val="28"/>
                <w:szCs w:val="28"/>
                <w:lang w:bidi="fa-IR"/>
              </w:rPr>
              <w:t xml:space="preserve"> </w:t>
            </w:r>
            <w:r w:rsidR="00804D2D" w:rsidRPr="00804D2D">
              <w:rPr>
                <w:rFonts w:ascii="Vazirmatn" w:hAnsi="Vazirmatn"/>
                <w:position w:val="-12"/>
                <w:sz w:val="28"/>
                <w:szCs w:val="28"/>
                <w:lang w:bidi="fa-IR"/>
              </w:rPr>
              <w:object w:dxaOrig="1040" w:dyaOrig="360" w14:anchorId="1B4C8845">
                <v:shape id="_x0000_i1030" type="#_x0000_t75" style="width:59.3pt;height:20.3pt" o:ole="">
                  <v:imagedata r:id="rId18" o:title=""/>
                </v:shape>
                <o:OLEObject Type="Embed" ProgID="Equation.DSMT4" ShapeID="_x0000_i1030" DrawAspect="Content" ObjectID="_1784637768" r:id="rId19"/>
              </w:object>
            </w:r>
            <w:r w:rsidR="00804D2D">
              <w:rPr>
                <w:rFonts w:hint="cs"/>
                <w:sz w:val="28"/>
                <w:szCs w:val="28"/>
                <w:rtl/>
                <w:lang w:bidi="fa-IR"/>
              </w:rPr>
              <w:t xml:space="preserve">باشد ، </w:t>
            </w:r>
            <w:r w:rsidR="00804D2D" w:rsidRPr="00804D2D">
              <w:rPr>
                <w:rFonts w:ascii="Vazirmatn" w:hAnsi="Vazirmatn"/>
                <w:position w:val="-12"/>
                <w:sz w:val="28"/>
                <w:szCs w:val="28"/>
                <w:lang w:bidi="fa-IR"/>
              </w:rPr>
              <w:object w:dxaOrig="680" w:dyaOrig="360" w14:anchorId="3E8DD35B">
                <v:shape id="_x0000_i1031" type="#_x0000_t75" style="width:38.05pt;height:20.3pt" o:ole="">
                  <v:imagedata r:id="rId20" o:title=""/>
                </v:shape>
                <o:OLEObject Type="Embed" ProgID="Equation.DSMT4" ShapeID="_x0000_i1031" DrawAspect="Content" ObjectID="_1784637769" r:id="rId21"/>
              </w:object>
            </w:r>
            <w:r w:rsidR="00804D2D">
              <w:rPr>
                <w:rFonts w:hint="cs"/>
                <w:sz w:val="28"/>
                <w:szCs w:val="28"/>
                <w:rtl/>
                <w:lang w:bidi="fa-IR"/>
              </w:rPr>
              <w:t xml:space="preserve"> برابر با .............. است.</w:t>
            </w:r>
          </w:p>
        </w:tc>
        <w:tc>
          <w:tcPr>
            <w:tcW w:w="511" w:type="dxa"/>
            <w:vAlign w:val="center"/>
          </w:tcPr>
          <w:p w14:paraId="57F2BF77" w14:textId="0C2B39A4" w:rsidR="004A4FE9" w:rsidRPr="00EA1D58" w:rsidRDefault="00723B9F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8D7A7C" w:rsidRPr="00EA1D58" w14:paraId="57C0F332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772B7656" w14:textId="284BCF5A" w:rsidR="008D7A7C" w:rsidRPr="00EA1D58" w:rsidRDefault="008D7A7C" w:rsidP="00F14D2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EA1D58">
              <w:rPr>
                <w:rFonts w:hint="cs"/>
                <w:sz w:val="28"/>
                <w:szCs w:val="28"/>
                <w:rtl/>
              </w:rPr>
              <w:t>هر عبارت سمت راست را به عبارت مناسب در سمت چپ وصل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6028"/>
              <w:gridCol w:w="2265"/>
              <w:gridCol w:w="1702"/>
            </w:tblGrid>
            <w:tr w:rsidR="006C6596" w:rsidRPr="00EA1D58" w14:paraId="1ECA052D" w14:textId="402AAA2B" w:rsidTr="006C6596">
              <w:tc>
                <w:tcPr>
                  <w:tcW w:w="6028" w:type="dxa"/>
                </w:tcPr>
                <w:p w14:paraId="6F5CC0BD" w14:textId="5896CB1C" w:rsidR="006C6596" w:rsidRPr="00EA1D58" w:rsidRDefault="006C6596" w:rsidP="00F14D22">
                  <w:pPr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hint="cs"/>
                      <w:sz w:val="28"/>
                      <w:szCs w:val="28"/>
                      <w:rtl/>
                    </w:rPr>
                    <w:t xml:space="preserve">الف) </w:t>
                  </w:r>
                  <w:r w:rsidR="000E4CC0" w:rsidRPr="00EA1D58">
                    <w:rPr>
                      <w:sz w:val="28"/>
                      <w:szCs w:val="28"/>
                      <w:rtl/>
                    </w:rPr>
                    <w:t>تعداد ز</w:t>
                  </w:r>
                  <w:r w:rsidR="000E4CC0" w:rsidRPr="00EA1D58">
                    <w:rPr>
                      <w:rFonts w:hint="cs"/>
                      <w:sz w:val="28"/>
                      <w:szCs w:val="28"/>
                      <w:rtl/>
                    </w:rPr>
                    <w:t>ی</w:t>
                  </w:r>
                  <w:r w:rsidR="000E4CC0" w:rsidRPr="00EA1D58">
                    <w:rPr>
                      <w:rFonts w:hint="eastAsia"/>
                      <w:sz w:val="28"/>
                      <w:szCs w:val="28"/>
                      <w:rtl/>
                    </w:rPr>
                    <w:t>ر</w:t>
                  </w:r>
                  <w:r w:rsidR="000E4CC0" w:rsidRPr="00EA1D58">
                    <w:rPr>
                      <w:sz w:val="28"/>
                      <w:szCs w:val="28"/>
                      <w:rtl/>
                    </w:rPr>
                    <w:t xml:space="preserve"> مجموعه ها</w:t>
                  </w:r>
                  <w:r w:rsidR="000E4CC0" w:rsidRPr="00EA1D58">
                    <w:rPr>
                      <w:rFonts w:hint="cs"/>
                      <w:sz w:val="28"/>
                      <w:szCs w:val="28"/>
                      <w:rtl/>
                    </w:rPr>
                    <w:t>ی</w:t>
                  </w:r>
                  <w:r w:rsidR="000E4CC0" w:rsidRPr="00EA1D58">
                    <w:rPr>
                      <w:sz w:val="28"/>
                      <w:szCs w:val="28"/>
                      <w:rtl/>
                    </w:rPr>
                    <w:t xml:space="preserve"> </w:t>
                  </w:r>
                  <w:r w:rsidR="000E4CC0" w:rsidRPr="00EA1D58">
                    <w:rPr>
                      <w:rFonts w:hint="cs"/>
                      <w:sz w:val="28"/>
                      <w:szCs w:val="28"/>
                      <w:rtl/>
                    </w:rPr>
                    <w:t>ی</w:t>
                  </w:r>
                  <w:r w:rsidR="000E4CC0" w:rsidRPr="00EA1D58">
                    <w:rPr>
                      <w:rFonts w:hint="eastAsia"/>
                      <w:sz w:val="28"/>
                      <w:szCs w:val="28"/>
                      <w:rtl/>
                    </w:rPr>
                    <w:t>ک</w:t>
                  </w:r>
                  <w:r w:rsidR="000E4CC0" w:rsidRPr="00EA1D58">
                    <w:rPr>
                      <w:sz w:val="28"/>
                      <w:szCs w:val="28"/>
                      <w:rtl/>
                    </w:rPr>
                    <w:t xml:space="preserve"> مجموعه 3 عضو</w:t>
                  </w:r>
                  <w:r w:rsidR="000E4CC0" w:rsidRPr="00EA1D58">
                    <w:rPr>
                      <w:rFonts w:hint="cs"/>
                      <w:sz w:val="28"/>
                      <w:szCs w:val="28"/>
                      <w:rtl/>
                    </w:rPr>
                    <w:t>ی</w:t>
                  </w:r>
                </w:p>
              </w:tc>
              <w:tc>
                <w:tcPr>
                  <w:tcW w:w="2265" w:type="dxa"/>
                </w:tcPr>
                <w:p w14:paraId="43152F72" w14:textId="59528EA1" w:rsidR="006C6596" w:rsidRPr="00EA1D58" w:rsidRDefault="006C6596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702" w:type="dxa"/>
                </w:tcPr>
                <w:p w14:paraId="3FCF1986" w14:textId="7D2D47F2" w:rsidR="006C6596" w:rsidRPr="00EA1D58" w:rsidRDefault="004419D0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>2</w:t>
                  </w:r>
                </w:p>
              </w:tc>
            </w:tr>
            <w:tr w:rsidR="006C6596" w:rsidRPr="00EA1D58" w14:paraId="193A8127" w14:textId="071304B9" w:rsidTr="006C6596">
              <w:tc>
                <w:tcPr>
                  <w:tcW w:w="6028" w:type="dxa"/>
                </w:tcPr>
                <w:p w14:paraId="4A284924" w14:textId="705C8E8C" w:rsidR="006C6596" w:rsidRPr="00EA1D58" w:rsidRDefault="006C6596" w:rsidP="00F14D22">
                  <w:pPr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hint="cs"/>
                      <w:sz w:val="28"/>
                      <w:szCs w:val="28"/>
                      <w:rtl/>
                    </w:rPr>
                    <w:t>ب)</w:t>
                  </w:r>
                  <w:r w:rsidRPr="00EA1D58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 xml:space="preserve"> تعداد عضو های مجموعه </w:t>
                  </w:r>
                  <w:r w:rsidRPr="00EA1D58">
                    <w:rPr>
                      <w:position w:val="-12"/>
                      <w:sz w:val="28"/>
                      <w:szCs w:val="28"/>
                      <w:lang w:bidi="fa-IR"/>
                    </w:rPr>
                    <w:object w:dxaOrig="680" w:dyaOrig="360" w14:anchorId="64AEFD7B">
                      <v:shape id="_x0000_i1032" type="#_x0000_t75" style="width:39.05pt;height:20.3pt" o:ole="">
                        <v:imagedata r:id="rId22" o:title=""/>
                      </v:shape>
                      <o:OLEObject Type="Embed" ProgID="Equation.DSMT4" ShapeID="_x0000_i1032" DrawAspect="Content" ObjectID="_1784637770" r:id="rId23"/>
                    </w:object>
                  </w:r>
                </w:p>
              </w:tc>
              <w:tc>
                <w:tcPr>
                  <w:tcW w:w="2265" w:type="dxa"/>
                </w:tcPr>
                <w:p w14:paraId="13BEC93A" w14:textId="4F369CEA" w:rsidR="006C6596" w:rsidRPr="00EA1D58" w:rsidRDefault="006C6596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702" w:type="dxa"/>
                </w:tcPr>
                <w:p w14:paraId="7FA8D4EA" w14:textId="31E77DF2" w:rsidR="006C6596" w:rsidRPr="00EA1D58" w:rsidRDefault="00E647E1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>12</w:t>
                  </w:r>
                </w:p>
              </w:tc>
            </w:tr>
            <w:tr w:rsidR="006C6596" w:rsidRPr="00EA1D58" w14:paraId="7AAB4AC7" w14:textId="0AFD1F8E" w:rsidTr="006C6596">
              <w:tc>
                <w:tcPr>
                  <w:tcW w:w="6028" w:type="dxa"/>
                </w:tcPr>
                <w:p w14:paraId="42ACEE51" w14:textId="5B6C0100" w:rsidR="006C6596" w:rsidRPr="00EA1D58" w:rsidRDefault="006C6596" w:rsidP="00F14D22">
                  <w:pPr>
                    <w:rPr>
                      <w:sz w:val="28"/>
                      <w:szCs w:val="28"/>
                      <w:rtl/>
                    </w:rPr>
                  </w:pPr>
                  <w:r w:rsidRPr="00EA1D58">
                    <w:rPr>
                      <w:rFonts w:hint="cs"/>
                      <w:sz w:val="28"/>
                      <w:szCs w:val="28"/>
                      <w:rtl/>
                    </w:rPr>
                    <w:t xml:space="preserve">ج) </w:t>
                  </w:r>
                  <w:r w:rsidR="006625C1" w:rsidRPr="00EA1D58">
                    <w:rPr>
                      <w:sz w:val="28"/>
                      <w:szCs w:val="28"/>
                      <w:rtl/>
                    </w:rPr>
                    <w:t>احتمال آمدن عدد</w:t>
                  </w:r>
                  <w:r w:rsidR="006625C1" w:rsidRPr="00EA1D58">
                    <w:rPr>
                      <w:rFonts w:hint="cs"/>
                      <w:sz w:val="28"/>
                      <w:szCs w:val="28"/>
                      <w:rtl/>
                    </w:rPr>
                    <w:t>ی</w:t>
                  </w:r>
                  <w:r w:rsidR="006625C1" w:rsidRPr="00EA1D58">
                    <w:rPr>
                      <w:sz w:val="28"/>
                      <w:szCs w:val="28"/>
                      <w:rtl/>
                    </w:rPr>
                    <w:t xml:space="preserve"> اول در پرتاب </w:t>
                  </w:r>
                  <w:r w:rsidR="006625C1" w:rsidRPr="00EA1D58">
                    <w:rPr>
                      <w:rFonts w:hint="cs"/>
                      <w:sz w:val="28"/>
                      <w:szCs w:val="28"/>
                      <w:rtl/>
                    </w:rPr>
                    <w:t>ی</w:t>
                  </w:r>
                  <w:r w:rsidR="006625C1" w:rsidRPr="00EA1D58">
                    <w:rPr>
                      <w:rFonts w:hint="eastAsia"/>
                      <w:sz w:val="28"/>
                      <w:szCs w:val="28"/>
                      <w:rtl/>
                    </w:rPr>
                    <w:t>ک</w:t>
                  </w:r>
                  <w:r w:rsidR="006625C1" w:rsidRPr="00EA1D58">
                    <w:rPr>
                      <w:sz w:val="28"/>
                      <w:szCs w:val="28"/>
                      <w:rtl/>
                    </w:rPr>
                    <w:t xml:space="preserve"> تاس</w:t>
                  </w:r>
                </w:p>
              </w:tc>
              <w:tc>
                <w:tcPr>
                  <w:tcW w:w="2265" w:type="dxa"/>
                </w:tcPr>
                <w:p w14:paraId="3D9AE761" w14:textId="011B6076" w:rsidR="006C6596" w:rsidRPr="00EA1D58" w:rsidRDefault="006C6596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702" w:type="dxa"/>
                </w:tcPr>
                <w:p w14:paraId="2BB03885" w14:textId="2061DFE4" w:rsidR="006C6596" w:rsidRPr="00EA1D58" w:rsidRDefault="00E647E1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8</w:t>
                  </w:r>
                </w:p>
              </w:tc>
            </w:tr>
            <w:tr w:rsidR="006C6596" w:rsidRPr="00EA1D58" w14:paraId="67161CA4" w14:textId="2275070E" w:rsidTr="006C6596">
              <w:tc>
                <w:tcPr>
                  <w:tcW w:w="6028" w:type="dxa"/>
                </w:tcPr>
                <w:p w14:paraId="2F308E52" w14:textId="27401380" w:rsidR="006C6596" w:rsidRPr="00EA1D58" w:rsidRDefault="006C6596" w:rsidP="00F14D22">
                  <w:pPr>
                    <w:rPr>
                      <w:sz w:val="28"/>
                      <w:szCs w:val="28"/>
                      <w:rtl/>
                    </w:rPr>
                  </w:pPr>
                  <w:r w:rsidRPr="00EA1D58">
                    <w:rPr>
                      <w:rFonts w:hint="cs"/>
                      <w:sz w:val="28"/>
                      <w:szCs w:val="28"/>
                      <w:rtl/>
                    </w:rPr>
                    <w:t>د) تعداد کل حالت های</w:t>
                  </w:r>
                  <w:r w:rsidR="000B0A86" w:rsidRPr="00EA1D58">
                    <w:rPr>
                      <w:rFonts w:hint="cs"/>
                      <w:sz w:val="28"/>
                      <w:szCs w:val="28"/>
                      <w:rtl/>
                    </w:rPr>
                    <w:t xml:space="preserve"> ممکن در</w:t>
                  </w:r>
                  <w:r w:rsidRPr="00EA1D58">
                    <w:rPr>
                      <w:rFonts w:hint="cs"/>
                      <w:sz w:val="28"/>
                      <w:szCs w:val="28"/>
                      <w:rtl/>
                    </w:rPr>
                    <w:t xml:space="preserve"> پرتاب یک سکه و یک تاس</w:t>
                  </w:r>
                </w:p>
              </w:tc>
              <w:tc>
                <w:tcPr>
                  <w:tcW w:w="2265" w:type="dxa"/>
                </w:tcPr>
                <w:p w14:paraId="0299F344" w14:textId="3B1B4643" w:rsidR="006C6596" w:rsidRPr="00EA1D58" w:rsidRDefault="006C6596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702" w:type="dxa"/>
                </w:tcPr>
                <w:p w14:paraId="7E9C7B86" w14:textId="14FB3269" w:rsidR="006C6596" w:rsidRPr="00EA1D58" w:rsidRDefault="006625C1" w:rsidP="00F14D2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>5/0</w:t>
                  </w:r>
                </w:p>
              </w:tc>
            </w:tr>
          </w:tbl>
          <w:p w14:paraId="4CC5F54F" w14:textId="6A7DCCEC" w:rsidR="008D7A7C" w:rsidRPr="00EA1D58" w:rsidRDefault="008D7A7C" w:rsidP="008D7A7C">
            <w:pPr>
              <w:rPr>
                <w:sz w:val="28"/>
                <w:szCs w:val="28"/>
                <w:rtl/>
              </w:rPr>
            </w:pPr>
          </w:p>
        </w:tc>
        <w:tc>
          <w:tcPr>
            <w:tcW w:w="511" w:type="dxa"/>
            <w:vAlign w:val="center"/>
          </w:tcPr>
          <w:p w14:paraId="6160C05F" w14:textId="6BF32921" w:rsidR="008D7A7C" w:rsidRPr="00EA1D58" w:rsidRDefault="008D7A7C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FE4C20" w:rsidRPr="00EA1D58" w14:paraId="7AD29153" w14:textId="77777777" w:rsidTr="00F14D22">
        <w:trPr>
          <w:trHeight w:val="2290"/>
        </w:trPr>
        <w:tc>
          <w:tcPr>
            <w:tcW w:w="10119" w:type="dxa"/>
            <w:gridSpan w:val="3"/>
          </w:tcPr>
          <w:p w14:paraId="2CC5CA03" w14:textId="4922B0F3" w:rsidR="004456AA" w:rsidRPr="00EA1D58" w:rsidRDefault="000B0A86" w:rsidP="004456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8"/>
                <w:szCs w:val="28"/>
                <w:lang w:bidi="fa-IR"/>
              </w:rPr>
            </w:pPr>
            <w:r w:rsidRPr="00EA1D58">
              <w:rPr>
                <w:rFonts w:hint="cs"/>
                <w:sz w:val="28"/>
                <w:szCs w:val="28"/>
                <w:rtl/>
                <w:lang w:bidi="fa-IR"/>
              </w:rPr>
              <w:t xml:space="preserve">مجموعه های </w:t>
            </w:r>
            <w:r w:rsidR="006A5A68" w:rsidRPr="00EA1D58">
              <w:rPr>
                <w:position w:val="-12"/>
                <w:sz w:val="28"/>
                <w:szCs w:val="28"/>
              </w:rPr>
              <w:object w:dxaOrig="1620" w:dyaOrig="360" w14:anchorId="5707F4C7">
                <v:shape id="_x0000_i1033" type="#_x0000_t75" style="width:80.1pt;height:18.75pt" o:ole="">
                  <v:imagedata r:id="rId24" o:title=""/>
                </v:shape>
                <o:OLEObject Type="Embed" ProgID="Equation.DSMT4" ShapeID="_x0000_i1033" DrawAspect="Content" ObjectID="_1784637771" r:id="rId25"/>
              </w:object>
            </w:r>
            <w:r w:rsidR="004456AA"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و </w:t>
            </w:r>
            <w:r w:rsidR="006A5A68" w:rsidRPr="00EA1D58">
              <w:rPr>
                <w:position w:val="-12"/>
                <w:sz w:val="28"/>
                <w:szCs w:val="28"/>
                <w:lang w:bidi="fa-IR"/>
              </w:rPr>
              <w:object w:dxaOrig="1240" w:dyaOrig="360" w14:anchorId="67466855">
                <v:shape id="_x0000_i1034" type="#_x0000_t75" style="width:62.35pt;height:18.75pt" o:ole="">
                  <v:imagedata r:id="rId26" o:title=""/>
                </v:shape>
                <o:OLEObject Type="Embed" ProgID="Equation.DSMT4" ShapeID="_x0000_i1034" DrawAspect="Content" ObjectID="_1784637772" r:id="rId27"/>
              </w:object>
            </w:r>
            <w:r w:rsidR="004456AA" w:rsidRPr="00EA1D58">
              <w:rPr>
                <w:rFonts w:ascii="Vazirmatn" w:hAnsi="Vazirmatn"/>
                <w:sz w:val="28"/>
                <w:szCs w:val="28"/>
                <w:lang w:bidi="fa-IR"/>
              </w:rPr>
              <w:t xml:space="preserve"> </w:t>
            </w:r>
            <w:r w:rsidR="004456AA"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و </w:t>
            </w:r>
            <w:r w:rsidR="006A5A68" w:rsidRPr="00EA1D58">
              <w:rPr>
                <w:position w:val="-12"/>
                <w:sz w:val="28"/>
                <w:szCs w:val="28"/>
              </w:rPr>
              <w:object w:dxaOrig="1359" w:dyaOrig="360" w14:anchorId="131D7BB8">
                <v:shape id="_x0000_i1035" type="#_x0000_t75" style="width:66.95pt;height:18.75pt" o:ole="">
                  <v:imagedata r:id="rId28" o:title=""/>
                </v:shape>
                <o:OLEObject Type="Embed" ProgID="Equation.DSMT4" ShapeID="_x0000_i1035" DrawAspect="Content" ObjectID="_1784637773" r:id="rId29"/>
              </w:object>
            </w:r>
            <w:r w:rsidR="004456AA"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  <w:r w:rsidR="006A5A68"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را در نظر بگیرید.</w:t>
            </w:r>
          </w:p>
          <w:p w14:paraId="05F3AC08" w14:textId="55159CBD" w:rsidR="006A5A68" w:rsidRPr="00EA1D58" w:rsidRDefault="006A5A68" w:rsidP="00F14D22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الف</w:t>
            </w:r>
            <w:r w:rsidR="00935A47"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)</w:t>
            </w: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  <w:r w:rsidRPr="00EA1D58">
              <w:rPr>
                <w:rFonts w:hint="cs"/>
                <w:sz w:val="28"/>
                <w:szCs w:val="28"/>
                <w:rtl/>
                <w:lang w:bidi="fa-IR"/>
              </w:rPr>
              <w:t>مجموعه</w:t>
            </w:r>
            <w:r w:rsidRPr="00EA1D58">
              <w:rPr>
                <w:sz w:val="28"/>
                <w:szCs w:val="28"/>
                <w:rtl/>
                <w:lang w:bidi="fa-IR"/>
              </w:rPr>
              <w:softHyphen/>
            </w:r>
            <w:r w:rsidRPr="00EA1D58">
              <w:rPr>
                <w:rFonts w:hint="cs"/>
                <w:sz w:val="28"/>
                <w:szCs w:val="28"/>
                <w:rtl/>
                <w:lang w:bidi="fa-IR"/>
              </w:rPr>
              <w:t>های خواسته شده را با اعضایشان بنویسید.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897"/>
              <w:gridCol w:w="4098"/>
            </w:tblGrid>
            <w:tr w:rsidR="004456AA" w:rsidRPr="00EA1D58" w14:paraId="4C76D145" w14:textId="77777777" w:rsidTr="006A5A68">
              <w:trPr>
                <w:trHeight w:val="106"/>
              </w:trPr>
              <w:tc>
                <w:tcPr>
                  <w:tcW w:w="5897" w:type="dxa"/>
                </w:tcPr>
                <w:p w14:paraId="3AE3ADE1" w14:textId="1E4C9D71" w:rsidR="004456AA" w:rsidRPr="00EA1D58" w:rsidRDefault="006A5A68" w:rsidP="00F14D22">
                  <w:pPr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ascii="Vazirmatn" w:hAnsi="Vazirmatn"/>
                      <w:position w:val="-12"/>
                      <w:sz w:val="28"/>
                      <w:szCs w:val="28"/>
                      <w:lang w:bidi="fa-IR"/>
                    </w:rPr>
                    <w:object w:dxaOrig="1660" w:dyaOrig="380" w14:anchorId="6D1FF877">
                      <v:shape id="_x0000_i1036" type="#_x0000_t75" style="width:82.65pt;height:19.25pt" o:ole="">
                        <v:imagedata r:id="rId30" o:title=""/>
                      </v:shape>
                      <o:OLEObject Type="Embed" ProgID="Equation.DSMT4" ShapeID="_x0000_i1036" DrawAspect="Content" ObjectID="_1784637774" r:id="rId31"/>
                    </w:object>
                  </w:r>
                </w:p>
              </w:tc>
              <w:tc>
                <w:tcPr>
                  <w:tcW w:w="4098" w:type="dxa"/>
                </w:tcPr>
                <w:p w14:paraId="4B9273F1" w14:textId="590F5F8F" w:rsidR="004456AA" w:rsidRPr="00EA1D58" w:rsidRDefault="006A5A68" w:rsidP="00F14D22">
                  <w:pPr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ascii="Vazirmatn" w:hAnsi="Vazirmatn"/>
                      <w:position w:val="-8"/>
                      <w:sz w:val="28"/>
                      <w:szCs w:val="28"/>
                      <w:lang w:bidi="fa-IR"/>
                    </w:rPr>
                    <w:object w:dxaOrig="999" w:dyaOrig="340" w14:anchorId="7E8BD707">
                      <v:shape id="_x0000_i1037" type="#_x0000_t75" style="width:57.3pt;height:19.25pt" o:ole="">
                        <v:imagedata r:id="rId32" o:title=""/>
                      </v:shape>
                      <o:OLEObject Type="Embed" ProgID="Equation.DSMT4" ShapeID="_x0000_i1037" DrawAspect="Content" ObjectID="_1784637775" r:id="rId33"/>
                    </w:object>
                  </w:r>
                </w:p>
              </w:tc>
            </w:tr>
          </w:tbl>
          <w:p w14:paraId="43AE271D" w14:textId="47691CB8" w:rsidR="006A5A68" w:rsidRPr="00EA1D58" w:rsidRDefault="006A5A68" w:rsidP="00F14D22">
            <w:pPr>
              <w:rPr>
                <w:sz w:val="28"/>
                <w:szCs w:val="28"/>
                <w:rtl/>
                <w:lang w:bidi="fa-IR"/>
              </w:rPr>
            </w:pPr>
            <w:r w:rsidRPr="00EA1D58">
              <w:rPr>
                <w:rFonts w:hint="cs"/>
                <w:sz w:val="28"/>
                <w:szCs w:val="28"/>
                <w:rtl/>
                <w:lang w:bidi="fa-IR"/>
              </w:rPr>
              <w:t>ب) تساوی</w:t>
            </w:r>
            <w:r w:rsidRPr="00EA1D58">
              <w:rPr>
                <w:sz w:val="28"/>
                <w:szCs w:val="28"/>
                <w:rtl/>
                <w:lang w:bidi="fa-IR"/>
              </w:rPr>
              <w:softHyphen/>
            </w:r>
            <w:r w:rsidRPr="00EA1D58">
              <w:rPr>
                <w:rFonts w:hint="cs"/>
                <w:sz w:val="28"/>
                <w:szCs w:val="28"/>
                <w:rtl/>
                <w:lang w:bidi="fa-IR"/>
              </w:rPr>
              <w:t>های زیر را کامل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897"/>
              <w:gridCol w:w="4098"/>
            </w:tblGrid>
            <w:tr w:rsidR="006A5A68" w:rsidRPr="00EA1D58" w14:paraId="2EC73013" w14:textId="77777777" w:rsidTr="00935A47">
              <w:trPr>
                <w:trHeight w:val="83"/>
              </w:trPr>
              <w:tc>
                <w:tcPr>
                  <w:tcW w:w="5897" w:type="dxa"/>
                </w:tcPr>
                <w:p w14:paraId="6F150E48" w14:textId="39EBA41B" w:rsidR="006A5A68" w:rsidRPr="00EA1D58" w:rsidRDefault="006A5A68" w:rsidP="00F14D22">
                  <w:pPr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ascii="Vazirmatn" w:hAnsi="Vazirmatn"/>
                      <w:position w:val="-12"/>
                      <w:sz w:val="28"/>
                      <w:szCs w:val="28"/>
                      <w:lang w:bidi="fa-IR"/>
                    </w:rPr>
                    <w:object w:dxaOrig="1340" w:dyaOrig="360" w14:anchorId="7A57467F">
                      <v:shape id="_x0000_i1038" type="#_x0000_t75" style="width:77.05pt;height:19.25pt" o:ole="">
                        <v:imagedata r:id="rId34" o:title=""/>
                      </v:shape>
                      <o:OLEObject Type="Embed" ProgID="Equation.DSMT4" ShapeID="_x0000_i1038" DrawAspect="Content" ObjectID="_1784637776" r:id="rId35"/>
                    </w:object>
                  </w:r>
                </w:p>
              </w:tc>
              <w:tc>
                <w:tcPr>
                  <w:tcW w:w="4098" w:type="dxa"/>
                </w:tcPr>
                <w:p w14:paraId="15D1DAE5" w14:textId="0730DB2E" w:rsidR="006A5A68" w:rsidRPr="00EA1D58" w:rsidRDefault="006A5A68" w:rsidP="00F14D22">
                  <w:pPr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ascii="Vazirmatn" w:hAnsi="Vazirmatn"/>
                      <w:position w:val="-12"/>
                      <w:sz w:val="28"/>
                      <w:szCs w:val="28"/>
                      <w:lang w:bidi="fa-IR"/>
                    </w:rPr>
                    <w:object w:dxaOrig="1359" w:dyaOrig="380" w14:anchorId="01387CB6">
                      <v:shape id="_x0000_i1039" type="#_x0000_t75" style="width:77.6pt;height:21.8pt" o:ole="">
                        <v:imagedata r:id="rId36" o:title=""/>
                      </v:shape>
                      <o:OLEObject Type="Embed" ProgID="Equation.DSMT4" ShapeID="_x0000_i1039" DrawAspect="Content" ObjectID="_1784637777" r:id="rId37"/>
                    </w:object>
                  </w:r>
                </w:p>
              </w:tc>
            </w:tr>
          </w:tbl>
          <w:p w14:paraId="2098AEA7" w14:textId="267F9BAF" w:rsidR="00FE4C20" w:rsidRPr="00EA1D58" w:rsidRDefault="00DE7898" w:rsidP="00935A47">
            <w:pPr>
              <w:rPr>
                <w:sz w:val="28"/>
                <w:szCs w:val="28"/>
                <w:rtl/>
                <w:lang w:bidi="fa-IR"/>
              </w:rPr>
            </w:pPr>
            <w:r w:rsidRPr="00EA1D58">
              <w:rPr>
                <w:rFonts w:hint="cs"/>
                <w:noProof/>
                <w:sz w:val="28"/>
                <w:szCs w:val="28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1ECBBBAD" wp14:editId="3B894746">
                      <wp:simplePos x="0" y="0"/>
                      <wp:positionH relativeFrom="column">
                        <wp:posOffset>636905</wp:posOffset>
                      </wp:positionH>
                      <wp:positionV relativeFrom="paragraph">
                        <wp:posOffset>11660</wp:posOffset>
                      </wp:positionV>
                      <wp:extent cx="1512994" cy="758576"/>
                      <wp:effectExtent l="0" t="0" r="0" b="22860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2994" cy="758576"/>
                                <a:chOff x="0" y="-19436"/>
                                <a:chExt cx="1512994" cy="758576"/>
                              </a:xfrm>
                            </wpg:grpSpPr>
                            <wpg:grpSp>
                              <wpg:cNvPr id="23" name="Group 23"/>
                              <wpg:cNvGrpSpPr/>
                              <wpg:grpSpPr>
                                <a:xfrm>
                                  <a:off x="0" y="-19436"/>
                                  <a:ext cx="1512994" cy="758576"/>
                                  <a:chOff x="-68094" y="-68078"/>
                                  <a:chExt cx="1513494" cy="758742"/>
                                </a:xfrm>
                              </wpg:grpSpPr>
                              <wps:wsp>
                                <wps:cNvPr id="25" name="Oval 25"/>
                                <wps:cNvSpPr/>
                                <wps:spPr>
                                  <a:xfrm>
                                    <a:off x="122944" y="76841"/>
                                    <a:ext cx="645541" cy="61382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Text Box 30"/>
                                <wps:cNvSpPr txBox="1"/>
                                <wps:spPr>
                                  <a:xfrm>
                                    <a:off x="-68094" y="-48638"/>
                                    <a:ext cx="308077" cy="2915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2295F9" w14:textId="65DD563E" w:rsidR="00935A47" w:rsidRPr="00C36CB7" w:rsidRDefault="00935A47" w:rsidP="00935A47">
                                      <w:pPr>
                                        <w:rPr>
                                          <w:sz w:val="28"/>
                                          <w:szCs w:val="28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Text Box 31"/>
                                <wps:cNvSpPr txBox="1"/>
                                <wps:spPr>
                                  <a:xfrm>
                                    <a:off x="1127160" y="-68078"/>
                                    <a:ext cx="318240" cy="2915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7B548C5" w14:textId="48F81921" w:rsidR="00935A47" w:rsidRPr="00C36CB7" w:rsidRDefault="00935A47" w:rsidP="00935A47">
                                      <w:pPr>
                                        <w:rPr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505838" y="204281"/>
                                  <a:ext cx="775970" cy="466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CBBBAD" id="Group 34" o:spid="_x0000_s1026" style="position:absolute;left:0;text-align:left;margin-left:50.15pt;margin-top:.9pt;width:119.15pt;height:59.75pt;z-index:251692032;mso-width-relative:margin;mso-height-relative:margin" coordorigin=",-194" coordsize="15129,7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">
                      <v:group id="Group 23" o:spid="_x0000_s1027" style="position:absolute;top:-194;width:15129;height:7585" coordorigin="-680,-680" coordsize="15134,7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oval id="Oval 25" o:spid="_x0000_s1028" style="position:absolute;left:1229;top:768;width:6455;height:6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" filled="f" strokecolor="windowText" strokeweight="2pt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30" o:spid="_x0000_s1029" type="#_x0000_t202" style="position:absolute;left:-680;top:-486;width:3079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xT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AWM7xTwgAAANsAAAAPAAAA&#10;AAAAAAAAAAAAAAcCAABkcnMvZG93bnJldi54bWxQSwUGAAAAAAMAAwC3AAAA9gIAAAAA&#10;" filled="f" stroked="f" strokeweight=".5pt">
                          <v:textbox>
                            <w:txbxContent>
                              <w:p w14:paraId="6A2295F9" w14:textId="65DD563E" w:rsidR="00935A47" w:rsidRPr="00C36CB7" w:rsidRDefault="00935A47" w:rsidP="00935A47">
                                <w:pPr>
                                  <w:rPr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31" o:spid="_x0000_s1030" type="#_x0000_t202" style="position:absolute;left:11271;top:-680;width:3183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        <v:textbox>
                            <w:txbxContent>
                              <w:p w14:paraId="77B548C5" w14:textId="48F81921" w:rsidR="00935A47" w:rsidRPr="00C36CB7" w:rsidRDefault="00935A47" w:rsidP="00935A47">
                                <w:pPr>
                                  <w:rPr>
                                    <w:sz w:val="28"/>
                                    <w:szCs w:val="28"/>
                                    <w:lang w:bidi="fa-IR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bidi="fa-IR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  <v:rect id="Rectangle 32" o:spid="_x0000_s1031" style="position:absolute;left:5058;top:2042;width:7760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" filled="f" strokecolor="black [3213]" strokeweight="2pt"/>
                    </v:group>
                  </w:pict>
                </mc:Fallback>
              </mc:AlternateContent>
            </w:r>
            <w:r w:rsidR="00935A47" w:rsidRPr="00EA1D58">
              <w:rPr>
                <w:rFonts w:hint="cs"/>
                <w:sz w:val="28"/>
                <w:szCs w:val="28"/>
                <w:rtl/>
                <w:lang w:bidi="fa-IR"/>
              </w:rPr>
              <w:t xml:space="preserve">ج) نمودار ون دو مجموعه </w:t>
            </w:r>
            <w:r w:rsidR="00935A47" w:rsidRPr="00EA1D58">
              <w:rPr>
                <w:sz w:val="28"/>
                <w:szCs w:val="28"/>
                <w:lang w:bidi="fa-IR"/>
              </w:rPr>
              <w:t>B</w:t>
            </w:r>
            <w:r w:rsidR="00935A47" w:rsidRPr="00EA1D58">
              <w:rPr>
                <w:rFonts w:hint="cs"/>
                <w:sz w:val="28"/>
                <w:szCs w:val="28"/>
                <w:rtl/>
                <w:lang w:bidi="fa-IR"/>
              </w:rPr>
              <w:t xml:space="preserve"> و </w:t>
            </w:r>
            <w:r w:rsidR="00935A47" w:rsidRPr="00EA1D58">
              <w:rPr>
                <w:sz w:val="28"/>
                <w:szCs w:val="28"/>
                <w:lang w:bidi="fa-IR"/>
              </w:rPr>
              <w:t>C</w:t>
            </w:r>
            <w:r w:rsidR="00935A47" w:rsidRPr="00EA1D58">
              <w:rPr>
                <w:rFonts w:hint="cs"/>
                <w:sz w:val="28"/>
                <w:szCs w:val="28"/>
                <w:rtl/>
                <w:lang w:bidi="fa-IR"/>
              </w:rPr>
              <w:t xml:space="preserve"> را کامل کنید.</w:t>
            </w:r>
          </w:p>
          <w:p w14:paraId="68529916" w14:textId="51CAF7B1" w:rsidR="00935A47" w:rsidRPr="00EA1D58" w:rsidRDefault="00935A47" w:rsidP="00935A47">
            <w:pPr>
              <w:rPr>
                <w:sz w:val="28"/>
                <w:szCs w:val="28"/>
                <w:rtl/>
                <w:lang w:bidi="fa-IR"/>
              </w:rPr>
            </w:pPr>
          </w:p>
          <w:p w14:paraId="229DFE7E" w14:textId="574C267F" w:rsidR="00935A47" w:rsidRPr="00EA1D58" w:rsidRDefault="00935A47" w:rsidP="00935A47">
            <w:pPr>
              <w:rPr>
                <w:sz w:val="28"/>
                <w:szCs w:val="28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2238DF13" w14:textId="1E8BB943" w:rsidR="00FE4C20" w:rsidRPr="00EA1D58" w:rsidRDefault="00250AE2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2</w:t>
            </w:r>
          </w:p>
        </w:tc>
      </w:tr>
      <w:tr w:rsidR="00C36CB7" w:rsidRPr="00EA1D58" w14:paraId="1D1ABF11" w14:textId="77777777" w:rsidTr="00C36CB7">
        <w:trPr>
          <w:trHeight w:val="2020"/>
        </w:trPr>
        <w:tc>
          <w:tcPr>
            <w:tcW w:w="10119" w:type="dxa"/>
            <w:gridSpan w:val="3"/>
          </w:tcPr>
          <w:p w14:paraId="4AF51101" w14:textId="7C28865D" w:rsidR="00C36CB7" w:rsidRPr="00EA1D58" w:rsidRDefault="00BA1672" w:rsidP="004456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8"/>
                <w:szCs w:val="28"/>
              </w:rPr>
            </w:pPr>
            <w:r w:rsidRPr="00EA1D58">
              <w:rPr>
                <w:rFonts w:ascii="Vazirmatn" w:hAnsi="Vazirmatn" w:hint="cs"/>
                <w:noProof/>
                <w:sz w:val="28"/>
                <w:szCs w:val="28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39B7A196" wp14:editId="2A7E46E2">
                      <wp:simplePos x="0" y="0"/>
                      <wp:positionH relativeFrom="column">
                        <wp:posOffset>166254</wp:posOffset>
                      </wp:positionH>
                      <wp:positionV relativeFrom="paragraph">
                        <wp:posOffset>245167</wp:posOffset>
                      </wp:positionV>
                      <wp:extent cx="1921528" cy="1098790"/>
                      <wp:effectExtent l="0" t="0" r="0" b="2540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1528" cy="1098790"/>
                                <a:chOff x="0" y="0"/>
                                <a:chExt cx="1921528" cy="1098790"/>
                              </a:xfrm>
                            </wpg:grpSpPr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122945" y="76841"/>
                                  <a:ext cx="1644186" cy="1021949"/>
                                  <a:chOff x="0" y="0"/>
                                  <a:chExt cx="1644186" cy="1021949"/>
                                </a:xfrm>
                              </wpg:grpSpPr>
                              <wps:wsp>
                                <wps:cNvPr id="2" name="Oval 2"/>
                                <wps:cNvSpPr/>
                                <wps:spPr>
                                  <a:xfrm>
                                    <a:off x="0" y="0"/>
                                    <a:ext cx="1014095" cy="101409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Oval 4"/>
                                <wps:cNvSpPr/>
                                <wps:spPr>
                                  <a:xfrm>
                                    <a:off x="630091" y="7684"/>
                                    <a:ext cx="1014095" cy="101409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Text Box 5"/>
                                <wps:cNvSpPr txBox="1"/>
                                <wps:spPr>
                                  <a:xfrm>
                                    <a:off x="207429" y="46092"/>
                                    <a:ext cx="299085" cy="9137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923D467" w14:textId="055636B4" w:rsidR="00C36CB7" w:rsidRPr="00C36CB7" w:rsidRDefault="00C36CB7">
                                      <w:pPr>
                                        <w:rPr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 w:rsidRPr="00C36CB7"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4</w:t>
                                      </w:r>
                                    </w:p>
                                    <w:p w14:paraId="577D4BD7" w14:textId="7CD356A3" w:rsidR="00C36CB7" w:rsidRPr="00C36CB7" w:rsidRDefault="00C36CB7">
                                      <w:pPr>
                                        <w:rPr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</w:pPr>
                                    </w:p>
                                    <w:p w14:paraId="52AF9BC2" w14:textId="35F734B9" w:rsidR="00C36CB7" w:rsidRPr="00C36CB7" w:rsidRDefault="00C36CB7">
                                      <w:pPr>
                                        <w:rPr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 w:rsidRPr="00C36CB7"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Text Box 6"/>
                                <wps:cNvSpPr txBox="1"/>
                                <wps:spPr>
                                  <a:xfrm>
                                    <a:off x="683746" y="107549"/>
                                    <a:ext cx="304165" cy="914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94D88F8" w14:textId="4EF494A1" w:rsidR="00C36CB7" w:rsidRPr="00C36CB7" w:rsidRDefault="00C36CB7" w:rsidP="00C36CB7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0</w:t>
                                      </w:r>
                                    </w:p>
                                    <w:p w14:paraId="4E8C52FB" w14:textId="77777777" w:rsidR="00C36CB7" w:rsidRPr="00C36CB7" w:rsidRDefault="00C36CB7" w:rsidP="00C36CB7">
                                      <w:pPr>
                                        <w:rPr>
                                          <w:sz w:val="6"/>
                                          <w:szCs w:val="6"/>
                                          <w:rtl/>
                                          <w:lang w:bidi="fa-IR"/>
                                        </w:rPr>
                                      </w:pPr>
                                    </w:p>
                                    <w:p w14:paraId="78584C8F" w14:textId="4B39E632" w:rsidR="00C36CB7" w:rsidRPr="00C36CB7" w:rsidRDefault="00C36CB7" w:rsidP="00C36CB7">
                                      <w:pPr>
                                        <w:rPr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Text Box 10"/>
                                <wps:cNvSpPr txBox="1"/>
                                <wps:spPr>
                                  <a:xfrm>
                                    <a:off x="1113968" y="107595"/>
                                    <a:ext cx="405765" cy="3765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AED3005" w14:textId="7CDF9684" w:rsidR="00C36CB7" w:rsidRPr="00C36CB7" w:rsidRDefault="00C36CB7" w:rsidP="00C36CB7">
                                      <w:pPr>
                                        <w:rPr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8-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0" y="0"/>
                                  <a:ext cx="318135" cy="291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C04DFA1" w14:textId="77777777" w:rsidR="00C36CB7" w:rsidRPr="00C36CB7" w:rsidRDefault="00C36CB7" w:rsidP="00C36CB7">
                                    <w:pPr>
                                      <w:rPr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</w:pPr>
                                    <w:r w:rsidRPr="00C36CB7">
                                      <w:rPr>
                                        <w:sz w:val="28"/>
                                        <w:szCs w:val="28"/>
                                        <w:lang w:bidi="fa-IR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1613553" y="38413"/>
                                  <a:ext cx="307975" cy="291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4DE6C44" w14:textId="02F2F96F" w:rsidR="00C36CB7" w:rsidRPr="00C36CB7" w:rsidRDefault="00C36CB7" w:rsidP="00C36CB7">
                                    <w:pPr>
                                      <w:rPr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bidi="fa-IR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B7A196" id="Group 15" o:spid="_x0000_s1032" style="position:absolute;left:0;text-align:left;margin-left:13.1pt;margin-top:19.3pt;width:151.3pt;height:86.5pt;z-index:251683840" coordsize="19215,10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">
                      <v:group id="Group 11" o:spid="_x0000_s1033" style="position:absolute;left:1229;top:768;width:16442;height:10219" coordsize="16441,1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oval id="Oval 2" o:spid="_x0000_s1034" style="position:absolute;width:10140;height:10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" filled="f" strokecolor="black [3213]" strokeweight="2pt"/>
                        <v:oval id="Oval 4" o:spid="_x0000_s1035" style="position:absolute;left:6300;top:76;width:10141;height:10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" filled="f" strokecolor="windowText" strokeweight="2pt"/>
                        <v:shape id="Text Box 5" o:spid="_x0000_s1036" type="#_x0000_t202" style="position:absolute;left:2074;top:460;width:2991;height:91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        <v:textbox>
                            <w:txbxContent>
                              <w:p w14:paraId="1923D467" w14:textId="055636B4" w:rsidR="00C36CB7" w:rsidRPr="00C36CB7" w:rsidRDefault="00C36CB7">
                                <w:pPr>
                                  <w:rPr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C36CB7"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4</w:t>
                                </w:r>
                              </w:p>
                              <w:p w14:paraId="577D4BD7" w14:textId="7CD356A3" w:rsidR="00C36CB7" w:rsidRPr="00C36CB7" w:rsidRDefault="00C36CB7">
                                <w:pPr>
                                  <w:rPr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</w:p>
                              <w:p w14:paraId="52AF9BC2" w14:textId="35F734B9" w:rsidR="00C36CB7" w:rsidRPr="00C36CB7" w:rsidRDefault="00C36CB7">
                                <w:pPr>
                                  <w:rPr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 w:rsidRPr="00C36CB7"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Text Box 6" o:spid="_x0000_s1037" type="#_x0000_t202" style="position:absolute;left:6837;top:1075;width:3042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        <v:textbox>
                            <w:txbxContent>
                              <w:p w14:paraId="194D88F8" w14:textId="4EF494A1" w:rsidR="00C36CB7" w:rsidRPr="00C36CB7" w:rsidRDefault="00C36CB7" w:rsidP="00C36CB7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0</w:t>
                                </w:r>
                              </w:p>
                              <w:p w14:paraId="4E8C52FB" w14:textId="77777777" w:rsidR="00C36CB7" w:rsidRPr="00C36CB7" w:rsidRDefault="00C36CB7" w:rsidP="00C36CB7">
                                <w:pPr>
                                  <w:rPr>
                                    <w:sz w:val="6"/>
                                    <w:szCs w:val="6"/>
                                    <w:rtl/>
                                    <w:lang w:bidi="fa-IR"/>
                                  </w:rPr>
                                </w:pPr>
                              </w:p>
                              <w:p w14:paraId="78584C8F" w14:textId="4B39E632" w:rsidR="00C36CB7" w:rsidRPr="00C36CB7" w:rsidRDefault="00C36CB7" w:rsidP="00C36CB7">
                                <w:pPr>
                                  <w:rPr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10" o:spid="_x0000_s1038" type="#_x0000_t202" style="position:absolute;left:11139;top:1075;width:4058;height:37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        <v:textbox>
                            <w:txbxContent>
                              <w:p w14:paraId="1AED3005" w14:textId="7CDF9684" w:rsidR="00C36CB7" w:rsidRPr="00C36CB7" w:rsidRDefault="00C36CB7" w:rsidP="00C36CB7">
                                <w:pPr>
                                  <w:rPr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8-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2" o:spid="_x0000_s1039" type="#_x0000_t202" style="position:absolute;width:3181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      <v:textbox>
                          <w:txbxContent>
                            <w:p w14:paraId="1C04DFA1" w14:textId="77777777" w:rsidR="00C36CB7" w:rsidRPr="00C36CB7" w:rsidRDefault="00C36CB7" w:rsidP="00C36CB7">
                              <w:pPr>
                                <w:rPr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 w:rsidRPr="00C36CB7">
                                <w:rPr>
                                  <w:sz w:val="28"/>
                                  <w:szCs w:val="28"/>
                                  <w:lang w:bidi="fa-IR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13" o:spid="_x0000_s1040" type="#_x0000_t202" style="position:absolute;left:16135;top:384;width:3080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      <v:textbox>
                          <w:txbxContent>
                            <w:p w14:paraId="64DE6C44" w14:textId="02F2F96F" w:rsidR="00C36CB7" w:rsidRPr="00C36CB7" w:rsidRDefault="00C36CB7" w:rsidP="00C36CB7">
                              <w:pPr>
                                <w:rPr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bidi="fa-IR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36CB7" w:rsidRPr="00EA1D58">
              <w:rPr>
                <w:rFonts w:ascii="Vazirmatn" w:hAnsi="Vazirmatn" w:hint="cs"/>
                <w:sz w:val="28"/>
                <w:szCs w:val="28"/>
                <w:rtl/>
              </w:rPr>
              <w:t xml:space="preserve">باتوجه به نمودار ون مقابل ، جاهای خالی را کامل کنید. </w:t>
            </w:r>
          </w:p>
          <w:p w14:paraId="53D2B2A4" w14:textId="493B4513" w:rsidR="00C36CB7" w:rsidRPr="00EA1D58" w:rsidRDefault="00C36CB7" w:rsidP="00C36CB7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الف) </w:t>
            </w:r>
            <w:r w:rsidR="008C0D4F" w:rsidRPr="00EA1D58">
              <w:rPr>
                <w:rFonts w:ascii="Vazirmatn" w:hAnsi="Vazirmatn"/>
                <w:position w:val="-12"/>
                <w:sz w:val="28"/>
                <w:szCs w:val="28"/>
                <w:lang w:bidi="fa-IR"/>
              </w:rPr>
              <w:object w:dxaOrig="2540" w:dyaOrig="380" w14:anchorId="682F681D">
                <v:shape id="_x0000_i1040" type="#_x0000_t75" style="width:145pt;height:21.8pt" o:ole="">
                  <v:imagedata r:id="rId38" o:title=""/>
                </v:shape>
                <o:OLEObject Type="Embed" ProgID="Equation.DSMT4" ShapeID="_x0000_i1040" DrawAspect="Content" ObjectID="_1784637778" r:id="rId39"/>
              </w:object>
            </w:r>
          </w:p>
          <w:p w14:paraId="512C31AA" w14:textId="54BAC9A9" w:rsidR="00C36CB7" w:rsidRPr="00EA1D58" w:rsidRDefault="00C36CB7" w:rsidP="00C36CB7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ب)   </w:t>
            </w:r>
            <w:r w:rsidRPr="00EA1D58">
              <w:rPr>
                <w:rFonts w:ascii="Vazirmatn" w:hAnsi="Vazirmatn"/>
                <w:position w:val="-12"/>
                <w:sz w:val="28"/>
                <w:szCs w:val="28"/>
                <w:lang w:bidi="fa-IR"/>
              </w:rPr>
              <w:object w:dxaOrig="2520" w:dyaOrig="380" w14:anchorId="0B7733FE">
                <v:shape id="_x0000_i1041" type="#_x0000_t75" style="width:143.5pt;height:21.8pt" o:ole="">
                  <v:imagedata r:id="rId40" o:title=""/>
                </v:shape>
                <o:OLEObject Type="Embed" ProgID="Equation.DSMT4" ShapeID="_x0000_i1041" DrawAspect="Content" ObjectID="_1784637779" r:id="rId41"/>
              </w:object>
            </w:r>
          </w:p>
          <w:p w14:paraId="5A8CFC3C" w14:textId="77777777" w:rsidR="00C36CB7" w:rsidRPr="00EA1D58" w:rsidRDefault="00C36CB7" w:rsidP="00C36CB7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ج)</w:t>
            </w:r>
            <w:r w:rsidR="00BA1672"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         </w:t>
            </w: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  <w:r w:rsidR="00BA1672" w:rsidRPr="00EA1D58">
              <w:rPr>
                <w:rFonts w:ascii="Vazirmatn" w:hAnsi="Vazirmatn"/>
                <w:sz w:val="28"/>
                <w:szCs w:val="28"/>
                <w:lang w:bidi="fa-IR"/>
              </w:rPr>
              <w:t xml:space="preserve">  </w:t>
            </w:r>
            <w:r w:rsidR="00BA1672" w:rsidRPr="00EA1D58">
              <w:rPr>
                <w:rFonts w:ascii="Vazirmatn" w:hAnsi="Vazirmatn"/>
                <w:position w:val="-12"/>
                <w:sz w:val="28"/>
                <w:szCs w:val="28"/>
                <w:lang w:bidi="fa-IR"/>
              </w:rPr>
              <w:object w:dxaOrig="2020" w:dyaOrig="380" w14:anchorId="47471454">
                <v:shape id="_x0000_i1042" type="#_x0000_t75" style="width:115.1pt;height:21.8pt" o:ole="">
                  <v:imagedata r:id="rId42" o:title=""/>
                </v:shape>
                <o:OLEObject Type="Embed" ProgID="Equation.DSMT4" ShapeID="_x0000_i1042" DrawAspect="Content" ObjectID="_1784637780" r:id="rId43"/>
              </w:object>
            </w:r>
          </w:p>
          <w:p w14:paraId="345EDF37" w14:textId="1598F923" w:rsidR="00074A41" w:rsidRPr="00EA1D58" w:rsidRDefault="00074A41" w:rsidP="00074A41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د) در جای خالی علامت </w:t>
            </w:r>
            <w:r w:rsidRPr="00EA1D58">
              <w:rPr>
                <w:rFonts w:ascii="Vazirmatn" w:hAnsi="Vazirmatn"/>
                <w:position w:val="-6"/>
                <w:sz w:val="28"/>
                <w:szCs w:val="28"/>
                <w:lang w:bidi="fa-IR"/>
              </w:rPr>
              <w:object w:dxaOrig="200" w:dyaOrig="240" w14:anchorId="64ABD5D2">
                <v:shape id="_x0000_i1043" type="#_x0000_t75" style="width:12.15pt;height:15.2pt" o:ole="">
                  <v:imagedata r:id="rId44" o:title=""/>
                </v:shape>
                <o:OLEObject Type="Embed" ProgID="Equation.DSMT4" ShapeID="_x0000_i1043" DrawAspect="Content" ObjectID="_1784637781" r:id="rId45"/>
              </w:object>
            </w: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یا </w:t>
            </w:r>
            <w:r w:rsidRPr="00EA1D58">
              <w:rPr>
                <w:rFonts w:ascii="Vazirmatn" w:hAnsi="Vazirmatn"/>
                <w:position w:val="-6"/>
                <w:sz w:val="28"/>
                <w:szCs w:val="28"/>
                <w:lang w:bidi="fa-IR"/>
              </w:rPr>
              <w:object w:dxaOrig="240" w:dyaOrig="240" w14:anchorId="6A49B9A3">
                <v:shape id="_x0000_i1044" type="#_x0000_t75" style="width:14.7pt;height:15.2pt" o:ole="">
                  <v:imagedata r:id="rId46" o:title=""/>
                </v:shape>
                <o:OLEObject Type="Embed" ProgID="Equation.DSMT4" ShapeID="_x0000_i1044" DrawAspect="Content" ObjectID="_1784637782" r:id="rId47"/>
              </w:object>
            </w: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قرار دهید:     </w:t>
            </w:r>
            <w:r w:rsidRPr="00EA1D58">
              <w:rPr>
                <w:rFonts w:ascii="Vazirmatn" w:hAnsi="Vazirmatn"/>
                <w:position w:val="-12"/>
                <w:sz w:val="28"/>
                <w:szCs w:val="28"/>
                <w:lang w:bidi="fa-IR"/>
              </w:rPr>
              <w:object w:dxaOrig="1200" w:dyaOrig="360" w14:anchorId="226169F2">
                <v:shape id="_x0000_i1045" type="#_x0000_t75" style="width:67.95pt;height:19.25pt" o:ole="">
                  <v:imagedata r:id="rId48" o:title=""/>
                </v:shape>
                <o:OLEObject Type="Embed" ProgID="Equation.DSMT4" ShapeID="_x0000_i1045" DrawAspect="Content" ObjectID="_1784637783" r:id="rId49"/>
              </w:object>
            </w:r>
          </w:p>
        </w:tc>
        <w:tc>
          <w:tcPr>
            <w:tcW w:w="511" w:type="dxa"/>
            <w:vAlign w:val="center"/>
          </w:tcPr>
          <w:p w14:paraId="36A61906" w14:textId="4AFD9723" w:rsidR="00C36CB7" w:rsidRPr="00EA1D58" w:rsidRDefault="008C0D4F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2</w:t>
            </w:r>
          </w:p>
        </w:tc>
      </w:tr>
      <w:tr w:rsidR="00002DB4" w:rsidRPr="00EA1D58" w14:paraId="5CBD581A" w14:textId="77777777" w:rsidTr="008005D0">
        <w:trPr>
          <w:trHeight w:val="983"/>
        </w:trPr>
        <w:tc>
          <w:tcPr>
            <w:tcW w:w="10119" w:type="dxa"/>
            <w:gridSpan w:val="3"/>
          </w:tcPr>
          <w:p w14:paraId="3633F916" w14:textId="48A4FA76" w:rsidR="00002DB4" w:rsidRPr="002B53CC" w:rsidRDefault="002B53CC" w:rsidP="0044505C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8"/>
                <w:szCs w:val="28"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lastRenderedPageBreak/>
              <w:t xml:space="preserve">الف - مجموعه </w:t>
            </w:r>
            <w:r w:rsidR="008005D0" w:rsidRPr="008005D0">
              <w:rPr>
                <w:rFonts w:ascii="Vazirmatn" w:hAnsi="Vazirmatn"/>
                <w:sz w:val="28"/>
                <w:szCs w:val="28"/>
                <w:rtl/>
              </w:rPr>
              <w:t>متناظر با عبارت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 کلامی «</w:t>
            </w:r>
            <w:r w:rsidRPr="002B53CC">
              <w:rPr>
                <w:rFonts w:ascii="Vazirmatn" w:hAnsi="Vazirmatn"/>
                <w:sz w:val="28"/>
                <w:szCs w:val="28"/>
                <w:rtl/>
              </w:rPr>
              <w:t xml:space="preserve"> </w:t>
            </w:r>
            <w:r w:rsidRPr="002B53CC">
              <w:rPr>
                <w:rFonts w:ascii="Vazirmatn" w:hAnsi="Vazirmatn"/>
                <w:sz w:val="28"/>
                <w:szCs w:val="28"/>
                <w:rtl/>
              </w:rPr>
              <w:t xml:space="preserve">اعداد اول </w:t>
            </w:r>
            <w:r w:rsidRPr="002B53CC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2B53CC">
              <w:rPr>
                <w:rFonts w:ascii="Vazirmatn" w:hAnsi="Vazirmatn" w:hint="eastAsia"/>
                <w:sz w:val="28"/>
                <w:szCs w:val="28"/>
                <w:rtl/>
              </w:rPr>
              <w:t>ک</w:t>
            </w:r>
            <w:r w:rsidRPr="002B53CC">
              <w:rPr>
                <w:rFonts w:ascii="Vazirmatn" w:hAnsi="Vazirmatn"/>
                <w:sz w:val="28"/>
                <w:szCs w:val="28"/>
                <w:rtl/>
              </w:rPr>
              <w:t xml:space="preserve"> رقم</w:t>
            </w:r>
            <w:r w:rsidRPr="002B53CC">
              <w:rPr>
                <w:rFonts w:ascii="Vazirmatn" w:hAnsi="Vazirmatn" w:hint="cs"/>
                <w:sz w:val="28"/>
                <w:szCs w:val="28"/>
                <w:rtl/>
              </w:rPr>
              <w:t xml:space="preserve">ی 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» را </w:t>
            </w:r>
            <w:r w:rsidR="008005D0" w:rsidRPr="008005D0">
              <w:rPr>
                <w:rFonts w:ascii="Vazirmatn" w:hAnsi="Vazirmatn"/>
                <w:sz w:val="28"/>
                <w:szCs w:val="28"/>
                <w:rtl/>
              </w:rPr>
              <w:t>بنو</w:t>
            </w:r>
            <w:r w:rsidR="008005D0" w:rsidRPr="008005D0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8005D0" w:rsidRPr="008005D0">
              <w:rPr>
                <w:rFonts w:ascii="Vazirmatn" w:hAnsi="Vazirmatn" w:hint="eastAsia"/>
                <w:sz w:val="28"/>
                <w:szCs w:val="28"/>
                <w:rtl/>
              </w:rPr>
              <w:t>س</w:t>
            </w:r>
            <w:r w:rsidR="008005D0" w:rsidRPr="008005D0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8005D0" w:rsidRPr="008005D0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>: ............................................</w:t>
            </w:r>
          </w:p>
          <w:p w14:paraId="1B6F6181" w14:textId="76DE51DF" w:rsidR="00002DB4" w:rsidRPr="008005D0" w:rsidRDefault="002B53CC" w:rsidP="0044505C">
            <w:pPr>
              <w:spacing w:line="276" w:lineRule="auto"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ب</w:t>
            </w:r>
            <w:r w:rsidR="008005D0">
              <w:rPr>
                <w:rFonts w:ascii="Vazirmatn" w:hAnsi="Vazirmatn" w:hint="cs"/>
                <w:sz w:val="28"/>
                <w:szCs w:val="28"/>
                <w:rtl/>
              </w:rPr>
              <w:t xml:space="preserve">- 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برای مجموعه </w:t>
            </w:r>
            <w:r w:rsidRPr="00EA1D58">
              <w:rPr>
                <w:position w:val="-12"/>
                <w:sz w:val="28"/>
                <w:szCs w:val="28"/>
              </w:rPr>
              <w:object w:dxaOrig="980" w:dyaOrig="360" w14:anchorId="4FCAB0F0">
                <v:shape id="_x0000_i1094" type="#_x0000_t75" style="width:49.2pt;height:18.75pt" o:ole="">
                  <v:imagedata r:id="rId50" o:title=""/>
                </v:shape>
                <o:OLEObject Type="Embed" ProgID="Equation.DSMT4" ShapeID="_x0000_i1094" DrawAspect="Content" ObjectID="_1784637784" r:id="rId51"/>
              </w:objec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 یک </w:t>
            </w:r>
            <w:r w:rsidRPr="008005D0">
              <w:rPr>
                <w:rFonts w:ascii="Vazirmatn" w:hAnsi="Vazirmatn"/>
                <w:sz w:val="28"/>
                <w:szCs w:val="28"/>
                <w:rtl/>
              </w:rPr>
              <w:t>عبارت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 کلامی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 w:rsidRPr="008005D0">
              <w:rPr>
                <w:rFonts w:ascii="Vazirmatn" w:hAnsi="Vazirmatn"/>
                <w:sz w:val="28"/>
                <w:szCs w:val="28"/>
                <w:rtl/>
              </w:rPr>
              <w:t>بنو</w:t>
            </w:r>
            <w:r w:rsidRPr="008005D0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8005D0">
              <w:rPr>
                <w:rFonts w:ascii="Vazirmatn" w:hAnsi="Vazirmatn" w:hint="eastAsia"/>
                <w:sz w:val="28"/>
                <w:szCs w:val="28"/>
                <w:rtl/>
              </w:rPr>
              <w:t>س</w:t>
            </w:r>
            <w:r w:rsidRPr="008005D0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>د:</w:t>
            </w:r>
            <w:r w:rsidRPr="00EA1D5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>.....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>..........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>.......................................</w:t>
            </w:r>
          </w:p>
        </w:tc>
        <w:tc>
          <w:tcPr>
            <w:tcW w:w="511" w:type="dxa"/>
            <w:vAlign w:val="center"/>
          </w:tcPr>
          <w:p w14:paraId="1AFC5108" w14:textId="310F24A7" w:rsidR="00002DB4" w:rsidRPr="00EA1D58" w:rsidRDefault="00002DB4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F616BA" w:rsidRPr="00EA1D58" w14:paraId="423C94D4" w14:textId="77777777" w:rsidTr="00E965FB">
        <w:trPr>
          <w:trHeight w:val="972"/>
        </w:trPr>
        <w:tc>
          <w:tcPr>
            <w:tcW w:w="10119" w:type="dxa"/>
            <w:gridSpan w:val="3"/>
          </w:tcPr>
          <w:p w14:paraId="5FC5D8D8" w14:textId="77777777" w:rsidR="00E965FB" w:rsidRPr="00EA1D58" w:rsidRDefault="009C1230" w:rsidP="00E965FB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  <w:sz w:val="28"/>
                <w:szCs w:val="28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 xml:space="preserve">جاهای خالی را </w:t>
            </w:r>
            <w:r w:rsidR="00873DA9" w:rsidRPr="00EA1D58">
              <w:rPr>
                <w:rFonts w:ascii="Vazirmatn" w:hAnsi="Vazirmatn" w:hint="cs"/>
                <w:sz w:val="28"/>
                <w:szCs w:val="28"/>
                <w:rtl/>
              </w:rPr>
              <w:t xml:space="preserve">با اعداد مناسب </w: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>پر کنید‌.</w:t>
            </w:r>
            <w:r w:rsidR="00DE575C" w:rsidRPr="00EA1D58">
              <w:rPr>
                <w:rFonts w:ascii="Vazirmatn" w:hAnsi="Vazirmatn" w:hint="cs"/>
                <w:sz w:val="28"/>
                <w:szCs w:val="28"/>
                <w:rtl/>
              </w:rPr>
              <w:t xml:space="preserve">  </w:t>
            </w:r>
          </w:p>
          <w:p w14:paraId="620FE89F" w14:textId="6DA14F03" w:rsidR="00F616BA" w:rsidRPr="00EA1D58" w:rsidRDefault="00873DA9" w:rsidP="00E965FB">
            <w:pPr>
              <w:pStyle w:val="ListParagraph"/>
              <w:ind w:left="360"/>
              <w:jc w:val="both"/>
              <w:rPr>
                <w:rFonts w:ascii="Vazirmatn" w:hAnsi="Vazirmatn"/>
                <w:sz w:val="28"/>
                <w:szCs w:val="28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  </w:t>
            </w:r>
            <w:r w:rsidR="00E965FB"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                                                            </w:t>
            </w: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</w:t>
            </w:r>
            <w:r w:rsidR="00DE575C" w:rsidRPr="00EA1D58">
              <w:rPr>
                <w:rFonts w:ascii="Vazirmatn" w:hAnsi="Vazirmatn" w:hint="cs"/>
                <w:sz w:val="28"/>
                <w:szCs w:val="28"/>
                <w:rtl/>
              </w:rPr>
              <w:t xml:space="preserve">  </w:t>
            </w:r>
            <w:r w:rsidRPr="00EA1D58">
              <w:rPr>
                <w:rFonts w:ascii="Vazirmatn" w:hAnsi="Vazirmatn"/>
                <w:sz w:val="28"/>
                <w:szCs w:val="28"/>
              </w:rPr>
              <w:t xml:space="preserve">   </w:t>
            </w:r>
            <w:r w:rsidR="00DE575C" w:rsidRPr="00EA1D58">
              <w:rPr>
                <w:position w:val="-12"/>
                <w:sz w:val="28"/>
                <w:szCs w:val="28"/>
              </w:rPr>
              <w:object w:dxaOrig="4599" w:dyaOrig="440" w14:anchorId="6766CF17">
                <v:shape id="_x0000_i1047" type="#_x0000_t75" style="width:246.95pt;height:23.3pt" o:ole="">
                  <v:imagedata r:id="rId52" o:title=""/>
                </v:shape>
                <o:OLEObject Type="Embed" ProgID="Equation.DSMT4" ShapeID="_x0000_i1047" DrawAspect="Content" ObjectID="_1784637785" r:id="rId53"/>
              </w:object>
            </w:r>
          </w:p>
        </w:tc>
        <w:tc>
          <w:tcPr>
            <w:tcW w:w="511" w:type="dxa"/>
            <w:vAlign w:val="center"/>
          </w:tcPr>
          <w:p w14:paraId="175C1273" w14:textId="641BC11F" w:rsidR="00F616BA" w:rsidRPr="00EA1D58" w:rsidRDefault="00DE575C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76089" w:rsidRPr="00EA1D58" w14:paraId="5C9051AF" w14:textId="77777777" w:rsidTr="00752D2B">
        <w:trPr>
          <w:trHeight w:val="1408"/>
        </w:trPr>
        <w:tc>
          <w:tcPr>
            <w:tcW w:w="10119" w:type="dxa"/>
            <w:gridSpan w:val="3"/>
          </w:tcPr>
          <w:p w14:paraId="09BA927C" w14:textId="13014404" w:rsidR="00076089" w:rsidRPr="00EA1D58" w:rsidRDefault="00076089" w:rsidP="0007608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8"/>
                <w:szCs w:val="28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 xml:space="preserve">در هریک از تساوی های زیر </w:t>
            </w:r>
            <w:r w:rsidRPr="00EA1D58">
              <w:rPr>
                <w:rFonts w:ascii="Vazirmatn" w:hAnsi="Vazirmatn"/>
                <w:sz w:val="28"/>
                <w:szCs w:val="28"/>
                <w:rtl/>
              </w:rPr>
              <w:t>مقدار</w:t>
            </w:r>
            <w:r w:rsidRPr="00766CB0">
              <w:rPr>
                <w:rFonts w:ascii="Cambria Math" w:hAnsi="Cambria Math" w:cs="Cambria Math"/>
                <w:b w:val="0"/>
                <w:bCs w:val="0"/>
                <w:sz w:val="28"/>
                <w:szCs w:val="28"/>
              </w:rPr>
              <w:t>𝒙</w:t>
            </w:r>
            <w:r w:rsidRPr="00EA1D58">
              <w:rPr>
                <w:rFonts w:ascii="Vazirmatn" w:hAnsi="Vazirmatn"/>
                <w:sz w:val="28"/>
                <w:szCs w:val="28"/>
                <w:rtl/>
              </w:rPr>
              <w:t xml:space="preserve"> و </w:t>
            </w:r>
            <w:r w:rsidRPr="00766CB0">
              <w:rPr>
                <w:rFonts w:ascii="Cambria Math" w:hAnsi="Cambria Math"/>
                <w:b w:val="0"/>
                <w:bCs w:val="0"/>
                <w:sz w:val="28"/>
                <w:szCs w:val="28"/>
              </w:rPr>
              <w:t>𝒚</w:t>
            </w:r>
            <w:r w:rsidRPr="00EA1D58">
              <w:rPr>
                <w:rFonts w:ascii="Vazirmatn" w:hAnsi="Vazirmatn"/>
                <w:sz w:val="28"/>
                <w:szCs w:val="28"/>
                <w:rtl/>
              </w:rPr>
              <w:t xml:space="preserve"> را بدست آور</w: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EA1D58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Pr="00EA1D58">
              <w:rPr>
                <w:rFonts w:ascii="Vazirmatn" w:hAnsi="Vazirmatn"/>
                <w:sz w:val="28"/>
                <w:szCs w:val="28"/>
                <w:rtl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97"/>
              <w:gridCol w:w="4998"/>
            </w:tblGrid>
            <w:tr w:rsidR="00076089" w:rsidRPr="00EA1D58" w14:paraId="11AEA6B8" w14:textId="77777777" w:rsidTr="00E27DAA">
              <w:trPr>
                <w:trHeight w:val="743"/>
              </w:trPr>
              <w:tc>
                <w:tcPr>
                  <w:tcW w:w="4997" w:type="dxa"/>
                </w:tcPr>
                <w:p w14:paraId="55924303" w14:textId="77777777" w:rsidR="00076089" w:rsidRPr="00EA1D58" w:rsidRDefault="00076089" w:rsidP="00076089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ascii="Vazirmatn" w:hAnsi="Vazirmatn"/>
                      <w:position w:val="-12"/>
                      <w:sz w:val="28"/>
                      <w:szCs w:val="28"/>
                      <w:lang w:bidi="fa-IR"/>
                    </w:rPr>
                    <w:object w:dxaOrig="2360" w:dyaOrig="360" w14:anchorId="2F68CE3F">
                      <v:shape id="_x0000_i1048" type="#_x0000_t75" style="width:134.85pt;height:19.25pt" o:ole="">
                        <v:imagedata r:id="rId54" o:title=""/>
                      </v:shape>
                      <o:OLEObject Type="Embed" ProgID="Equation.DSMT4" ShapeID="_x0000_i1048" DrawAspect="Content" ObjectID="_1784637786" r:id="rId55"/>
                    </w:object>
                  </w:r>
                </w:p>
              </w:tc>
              <w:tc>
                <w:tcPr>
                  <w:tcW w:w="4998" w:type="dxa"/>
                </w:tcPr>
                <w:p w14:paraId="6721AB1F" w14:textId="77777777" w:rsidR="00076089" w:rsidRPr="00EA1D58" w:rsidRDefault="00076089" w:rsidP="00076089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ascii="Vazirmatn" w:hAnsi="Vazirmatn"/>
                      <w:position w:val="-12"/>
                      <w:sz w:val="28"/>
                      <w:szCs w:val="28"/>
                      <w:lang w:bidi="fa-IR"/>
                    </w:rPr>
                    <w:object w:dxaOrig="1740" w:dyaOrig="360" w14:anchorId="62BD0D78">
                      <v:shape id="_x0000_i1049" type="#_x0000_t75" style="width:99.4pt;height:19.25pt" o:ole="">
                        <v:imagedata r:id="rId56" o:title=""/>
                      </v:shape>
                      <o:OLEObject Type="Embed" ProgID="Equation.DSMT4" ShapeID="_x0000_i1049" DrawAspect="Content" ObjectID="_1784637787" r:id="rId57"/>
                    </w:object>
                  </w:r>
                </w:p>
              </w:tc>
            </w:tr>
          </w:tbl>
          <w:p w14:paraId="266C16A3" w14:textId="77777777" w:rsidR="00076089" w:rsidRPr="00EA1D58" w:rsidRDefault="00076089" w:rsidP="00076089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1BAD25D0" w14:textId="0DBB7952" w:rsidR="00076089" w:rsidRPr="00EA1D58" w:rsidRDefault="00076089" w:rsidP="00076089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75C" w:rsidRPr="00EA1D58" w14:paraId="1F693CEF" w14:textId="77777777" w:rsidTr="00C04B4C">
        <w:trPr>
          <w:trHeight w:val="339"/>
        </w:trPr>
        <w:tc>
          <w:tcPr>
            <w:tcW w:w="10119" w:type="dxa"/>
            <w:gridSpan w:val="3"/>
          </w:tcPr>
          <w:p w14:paraId="5D0B9804" w14:textId="3F92130D" w:rsidR="00DE575C" w:rsidRPr="00EA1D58" w:rsidRDefault="00C04B4C" w:rsidP="00C04B4C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8"/>
                <w:szCs w:val="28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 xml:space="preserve">با توجه به مجموعه </w:t>
            </w:r>
            <w:r w:rsidRPr="00EA1D58">
              <w:rPr>
                <w:position w:val="-12"/>
                <w:sz w:val="28"/>
                <w:szCs w:val="28"/>
              </w:rPr>
              <w:object w:dxaOrig="1520" w:dyaOrig="360" w14:anchorId="469EDA08">
                <v:shape id="_x0000_i1050" type="#_x0000_t75" style="width:76.05pt;height:18.75pt" o:ole="">
                  <v:imagedata r:id="rId58" o:title=""/>
                </v:shape>
                <o:OLEObject Type="Embed" ProgID="Equation.DSMT4" ShapeID="_x0000_i1050" DrawAspect="Content" ObjectID="_1784637788" r:id="rId59"/>
              </w:object>
            </w:r>
            <w:r w:rsidR="004A4FE9" w:rsidRPr="00EA1D58"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>درستی یا نادرستی عبارت های زیر را مشخص کنید.</w:t>
            </w:r>
            <w:r w:rsidR="00DE575C" w:rsidRPr="00EA1D58"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498"/>
              <w:gridCol w:w="2499"/>
              <w:gridCol w:w="2499"/>
              <w:gridCol w:w="2499"/>
            </w:tblGrid>
            <w:tr w:rsidR="00C04B4C" w:rsidRPr="00EA1D58" w14:paraId="78FFD082" w14:textId="77777777" w:rsidTr="00B55B72">
              <w:tc>
                <w:tcPr>
                  <w:tcW w:w="2498" w:type="dxa"/>
                  <w:vAlign w:val="center"/>
                </w:tcPr>
                <w:p w14:paraId="2013CDE2" w14:textId="77777777" w:rsidR="00C04B4C" w:rsidRPr="00EA1D58" w:rsidRDefault="00C04B4C" w:rsidP="00C04B4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ascii="Vazirmatn" w:hAnsi="Vazirmatn"/>
                      <w:position w:val="-8"/>
                      <w:sz w:val="28"/>
                      <w:szCs w:val="28"/>
                      <w:lang w:bidi="fa-IR"/>
                    </w:rPr>
                    <w:object w:dxaOrig="680" w:dyaOrig="320" w14:anchorId="04A2ED53">
                      <v:shape id="_x0000_i1051" type="#_x0000_t75" style="width:39.55pt;height:18.75pt" o:ole="">
                        <v:imagedata r:id="rId60" o:title=""/>
                      </v:shape>
                      <o:OLEObject Type="Embed" ProgID="Equation.DSMT4" ShapeID="_x0000_i1051" DrawAspect="Content" ObjectID="_1784637789" r:id="rId61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32CE107F" w14:textId="00B3096C" w:rsidR="00C04B4C" w:rsidRPr="00EA1D58" w:rsidRDefault="0058174E" w:rsidP="00C04B4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ascii="Vazirmatn" w:hAnsi="Vazirmatn"/>
                      <w:position w:val="-8"/>
                      <w:sz w:val="28"/>
                      <w:szCs w:val="28"/>
                      <w:lang w:bidi="fa-IR"/>
                    </w:rPr>
                    <w:object w:dxaOrig="820" w:dyaOrig="320" w14:anchorId="79774C96">
                      <v:shape id="_x0000_i1052" type="#_x0000_t75" style="width:47.65pt;height:17.25pt" o:ole="">
                        <v:imagedata r:id="rId62" o:title=""/>
                      </v:shape>
                      <o:OLEObject Type="Embed" ProgID="Equation.DSMT4" ShapeID="_x0000_i1052" DrawAspect="Content" ObjectID="_1784637790" r:id="rId63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265BB739" w14:textId="0494EFE5" w:rsidR="00C04B4C" w:rsidRPr="00EA1D58" w:rsidRDefault="0058174E" w:rsidP="00C04B4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ascii="Vazirmatn" w:hAnsi="Vazirmatn"/>
                      <w:position w:val="-12"/>
                      <w:sz w:val="28"/>
                      <w:szCs w:val="28"/>
                      <w:lang w:bidi="fa-IR"/>
                    </w:rPr>
                    <w:object w:dxaOrig="1120" w:dyaOrig="360" w14:anchorId="70C2029C">
                      <v:shape id="_x0000_i1053" type="#_x0000_t75" style="width:64.9pt;height:19.25pt" o:ole="">
                        <v:imagedata r:id="rId64" o:title=""/>
                      </v:shape>
                      <o:OLEObject Type="Embed" ProgID="Equation.DSMT4" ShapeID="_x0000_i1053" DrawAspect="Content" ObjectID="_1784637791" r:id="rId65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2790CC71" w14:textId="3101C531" w:rsidR="00C04B4C" w:rsidRPr="00EA1D58" w:rsidRDefault="00C04B4C" w:rsidP="00C04B4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ascii="Vazirmatn" w:hAnsi="Vazirmatn"/>
                      <w:position w:val="-8"/>
                      <w:sz w:val="28"/>
                      <w:szCs w:val="28"/>
                      <w:lang w:bidi="fa-IR"/>
                    </w:rPr>
                    <w:object w:dxaOrig="680" w:dyaOrig="320" w14:anchorId="5DEB1F12">
                      <v:shape id="_x0000_i1054" type="#_x0000_t75" style="width:39.55pt;height:18.75pt" o:ole="">
                        <v:imagedata r:id="rId66" o:title=""/>
                      </v:shape>
                      <o:OLEObject Type="Embed" ProgID="Equation.DSMT4" ShapeID="_x0000_i1054" DrawAspect="Content" ObjectID="_1784637792" r:id="rId67"/>
                    </w:object>
                  </w:r>
                </w:p>
              </w:tc>
            </w:tr>
          </w:tbl>
          <w:p w14:paraId="1FA9C9CE" w14:textId="047D7C06" w:rsidR="00C04B4C" w:rsidRPr="00EA1D58" w:rsidRDefault="00C04B4C" w:rsidP="00C04B4C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4FAF9EBB" w14:textId="6CB92798" w:rsidR="00DE575C" w:rsidRPr="00EA1D58" w:rsidRDefault="00F30601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۱</w:t>
            </w:r>
          </w:p>
        </w:tc>
      </w:tr>
      <w:tr w:rsidR="00D87BA6" w:rsidRPr="00EA1D58" w14:paraId="1A57B711" w14:textId="77777777" w:rsidTr="006A5A68">
        <w:trPr>
          <w:trHeight w:val="1034"/>
        </w:trPr>
        <w:tc>
          <w:tcPr>
            <w:tcW w:w="10119" w:type="dxa"/>
            <w:gridSpan w:val="3"/>
          </w:tcPr>
          <w:p w14:paraId="52F5A21A" w14:textId="1BEE8609" w:rsidR="00DC7318" w:rsidRPr="00EA1D58" w:rsidRDefault="004A7AB6" w:rsidP="00DC731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8"/>
                <w:szCs w:val="28"/>
                <w:lang w:bidi="fa-IR"/>
              </w:rPr>
            </w:pPr>
            <w:r w:rsidRPr="00EA1D58">
              <w:rPr>
                <w:rFonts w:hint="cs"/>
                <w:i/>
                <w:noProof/>
                <w:sz w:val="28"/>
                <w:szCs w:val="28"/>
                <w:rtl/>
              </w:rPr>
              <w:t xml:space="preserve">مجموعه های زیر را به صورت دیگر نمایش دهید.                                                                                                                             </w:t>
            </w:r>
          </w:p>
          <w:p w14:paraId="5423FE40" w14:textId="1A3A8B10" w:rsidR="004A7AB6" w:rsidRPr="00EA1D58" w:rsidRDefault="004A7AB6" w:rsidP="00C8407B">
            <w:pPr>
              <w:spacing w:line="360" w:lineRule="auto"/>
              <w:jc w:val="right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position w:val="-14"/>
              </w:rPr>
              <w:object w:dxaOrig="3180" w:dyaOrig="440" w14:anchorId="52B225BD">
                <v:shape id="_x0000_i1055" type="#_x0000_t75" style="width:158.7pt;height:21.8pt" o:ole="">
                  <v:imagedata r:id="rId68" o:title=""/>
                </v:shape>
                <o:OLEObject Type="Embed" ProgID="Equation.DSMT4" ShapeID="_x0000_i1055" DrawAspect="Content" ObjectID="_1784637793" r:id="rId69"/>
              </w:object>
            </w:r>
            <w:r w:rsidRPr="00EA1D58">
              <w:rPr>
                <w:rFonts w:hint="cs"/>
                <w:i/>
                <w:noProof/>
                <w:sz w:val="28"/>
                <w:szCs w:val="28"/>
                <w:rtl/>
              </w:rPr>
              <w:t xml:space="preserve">                                                                                                                                </w:t>
            </w:r>
            <w:r w:rsidRPr="00EA1D58">
              <w:rPr>
                <w:noProof/>
                <w:position w:val="-14"/>
              </w:rPr>
              <w:object w:dxaOrig="2640" w:dyaOrig="440" w14:anchorId="175E969C">
                <v:shape id="_x0000_i1056" type="#_x0000_t75" style="width:129.3pt;height:22.8pt" o:ole="">
                  <v:imagedata r:id="rId70" o:title=""/>
                </v:shape>
                <o:OLEObject Type="Embed" ProgID="Equation.DSMT4" ShapeID="_x0000_i1056" DrawAspect="Content" ObjectID="_1784637794" r:id="rId71"/>
              </w:object>
            </w:r>
            <w:r w:rsidRPr="00EA1D58">
              <w:rPr>
                <w:rFonts w:hint="cs"/>
                <w:i/>
                <w:noProof/>
                <w:sz w:val="28"/>
                <w:szCs w:val="28"/>
                <w:rtl/>
              </w:rPr>
              <w:t xml:space="preserve">    </w:t>
            </w:r>
          </w:p>
          <w:p w14:paraId="32C1BF27" w14:textId="27B10FF7" w:rsidR="00C15528" w:rsidRPr="00EA1D58" w:rsidRDefault="004A7AB6" w:rsidP="00C8407B">
            <w:pPr>
              <w:spacing w:line="360" w:lineRule="auto"/>
              <w:jc w:val="right"/>
              <w:rPr>
                <w:rFonts w:ascii="Vazirmatn" w:hAnsi="Vazirmatn"/>
                <w:sz w:val="28"/>
                <w:szCs w:val="28"/>
                <w:rtl/>
              </w:rPr>
            </w:pPr>
            <w:r w:rsidRPr="00EA1D58">
              <w:rPr>
                <w:i/>
                <w:noProof/>
                <w:sz w:val="28"/>
                <w:szCs w:val="28"/>
                <w:rtl/>
              </w:rPr>
              <w:tab/>
            </w:r>
            <w:r w:rsidRPr="00EA1D58">
              <w:rPr>
                <w:rFonts w:hint="cs"/>
                <w:i/>
                <w:noProof/>
                <w:sz w:val="28"/>
                <w:szCs w:val="28"/>
                <w:rtl/>
              </w:rPr>
              <w:t xml:space="preserve">                  </w:t>
            </w:r>
            <w:r w:rsidRPr="00EA1D58">
              <w:rPr>
                <w:position w:val="-16"/>
                <w:sz w:val="28"/>
                <w:szCs w:val="28"/>
              </w:rPr>
              <w:object w:dxaOrig="3620" w:dyaOrig="480" w14:anchorId="22C49512">
                <v:shape id="_x0000_i1057" type="#_x0000_t75" style="width:182.05pt;height:23.3pt" o:ole="">
                  <v:imagedata r:id="rId72" o:title=""/>
                </v:shape>
                <o:OLEObject Type="Embed" ProgID="Equation.DSMT4" ShapeID="_x0000_i1057" DrawAspect="Content" ObjectID="_1784637795" r:id="rId73"/>
              </w:object>
            </w:r>
            <w:r w:rsidRPr="00EA1D58">
              <w:rPr>
                <w:rFonts w:hint="cs"/>
                <w:i/>
                <w:noProof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511" w:type="dxa"/>
            <w:vAlign w:val="center"/>
          </w:tcPr>
          <w:p w14:paraId="4DCF074B" w14:textId="2B7AAA07" w:rsidR="00D87BA6" w:rsidRPr="00EA1D58" w:rsidRDefault="00016C91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2</w:t>
            </w:r>
          </w:p>
        </w:tc>
      </w:tr>
      <w:tr w:rsidR="003F0CEB" w:rsidRPr="00EA1D58" w14:paraId="527FB9EE" w14:textId="77777777" w:rsidTr="0058174E">
        <w:trPr>
          <w:trHeight w:val="941"/>
        </w:trPr>
        <w:tc>
          <w:tcPr>
            <w:tcW w:w="10119" w:type="dxa"/>
            <w:gridSpan w:val="3"/>
            <w:shd w:val="clear" w:color="auto" w:fill="FFFFFF" w:themeFill="background1"/>
          </w:tcPr>
          <w:p w14:paraId="4D81A469" w14:textId="77777777" w:rsidR="003F0CEB" w:rsidRPr="00EA1D58" w:rsidRDefault="007B593A" w:rsidP="00FE4C2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8"/>
                <w:szCs w:val="28"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 xml:space="preserve"> همه</w:t>
            </w:r>
            <w:r w:rsidR="008C662D" w:rsidRPr="00EA1D58">
              <w:rPr>
                <w:rFonts w:ascii="Vazirmatn" w:hAnsi="Vazirmatn" w:hint="cs"/>
                <w:sz w:val="28"/>
                <w:szCs w:val="28"/>
                <w:rtl/>
              </w:rPr>
              <w:t xml:space="preserve"> ی</w: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 xml:space="preserve"> زیر مجموعه ها</w:t>
            </w:r>
            <w:r w:rsidR="009C1230" w:rsidRPr="00EA1D58">
              <w:rPr>
                <w:rFonts w:ascii="Vazirmatn" w:hAnsi="Vazirmatn" w:hint="cs"/>
                <w:sz w:val="28"/>
                <w:szCs w:val="28"/>
                <w:rtl/>
              </w:rPr>
              <w:t xml:space="preserve">ی </w:t>
            </w:r>
            <w:r w:rsidRPr="00EA1D58">
              <w:rPr>
                <w:position w:val="-12"/>
                <w:sz w:val="28"/>
                <w:szCs w:val="28"/>
              </w:rPr>
              <w:object w:dxaOrig="1080" w:dyaOrig="360" w14:anchorId="0453858C">
                <v:shape id="_x0000_i1058" type="#_x0000_t75" style="width:54.25pt;height:18.75pt" o:ole="">
                  <v:imagedata r:id="rId74" o:title=""/>
                </v:shape>
                <o:OLEObject Type="Embed" ProgID="Equation.DSMT4" ShapeID="_x0000_i1058" DrawAspect="Content" ObjectID="_1784637796" r:id="rId75"/>
              </w:objec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 xml:space="preserve"> را بنویسید.</w:t>
            </w:r>
          </w:p>
          <w:p w14:paraId="754E1518" w14:textId="2DD730A9" w:rsidR="004D4211" w:rsidRPr="00EA1D58" w:rsidRDefault="004D4211" w:rsidP="004D4211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511" w:type="dxa"/>
            <w:shd w:val="clear" w:color="auto" w:fill="auto"/>
            <w:vAlign w:val="center"/>
          </w:tcPr>
          <w:p w14:paraId="4F8C3FFD" w14:textId="3049E0D8" w:rsidR="003F0CEB" w:rsidRPr="00EA1D58" w:rsidRDefault="003F0CEB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۱</w:t>
            </w:r>
          </w:p>
        </w:tc>
      </w:tr>
      <w:tr w:rsidR="003F0CEB" w:rsidRPr="00EA1D58" w14:paraId="46E342F1" w14:textId="77777777" w:rsidTr="005A55C0">
        <w:trPr>
          <w:trHeight w:val="1493"/>
        </w:trPr>
        <w:tc>
          <w:tcPr>
            <w:tcW w:w="10119" w:type="dxa"/>
            <w:gridSpan w:val="3"/>
          </w:tcPr>
          <w:p w14:paraId="3C9C8485" w14:textId="527D8E79" w:rsidR="00BB11A8" w:rsidRPr="00EA1D58" w:rsidRDefault="00CA1554" w:rsidP="00FE4C20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8"/>
                <w:szCs w:val="28"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 w:rsidR="003B6912" w:rsidRPr="00EA1D58">
              <w:rPr>
                <w:rFonts w:ascii="Vazirmatn" w:hAnsi="Vazirmatn"/>
                <w:sz w:val="28"/>
                <w:szCs w:val="28"/>
                <w:rtl/>
                <w:lang w:bidi="fa-IR"/>
              </w:rPr>
              <w:t>در هر</w:t>
            </w:r>
            <w:r w:rsidR="003B6912"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3B6912" w:rsidRPr="00EA1D58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ک</w:t>
            </w:r>
            <w:r w:rsidR="003B6912" w:rsidRPr="00EA1D58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از شکل ها</w:t>
            </w:r>
            <w:r w:rsidR="003B6912"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3B6912" w:rsidRPr="00EA1D58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ز</w:t>
            </w:r>
            <w:r w:rsidR="003B6912"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3B6912" w:rsidRPr="00EA1D58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ر</w:t>
            </w:r>
            <w:r w:rsidR="003B6912" w:rsidRPr="00EA1D58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مجموعه</w:t>
            </w:r>
            <w:r w:rsidR="003B6912"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موردنظر</w:t>
            </w:r>
            <w:r w:rsidR="003B6912" w:rsidRPr="00EA1D58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</w:t>
            </w:r>
            <w:r w:rsidR="003B6912"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را</w:t>
            </w:r>
            <w:r w:rsidR="003B6912" w:rsidRPr="00EA1D58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</w:t>
            </w:r>
            <w:r w:rsidR="003B6912"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هاشور</w:t>
            </w:r>
            <w:r w:rsidR="003B6912" w:rsidRPr="00EA1D58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</w:t>
            </w:r>
            <w:r w:rsidR="003B6912"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بزنی</w:t>
            </w:r>
            <w:r w:rsidR="003B6912" w:rsidRPr="00EA1D58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د</w:t>
            </w:r>
            <w:r w:rsidR="003B6912" w:rsidRPr="00EA1D58">
              <w:rPr>
                <w:rFonts w:ascii="Vazirmatn" w:hAnsi="Vazirmatn"/>
                <w:sz w:val="28"/>
                <w:szCs w:val="28"/>
                <w:rtl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97"/>
              <w:gridCol w:w="4998"/>
            </w:tblGrid>
            <w:tr w:rsidR="005A55C0" w:rsidRPr="00EA1D58" w14:paraId="10079439" w14:textId="77777777" w:rsidTr="005A55C0">
              <w:tc>
                <w:tcPr>
                  <w:tcW w:w="4997" w:type="dxa"/>
                </w:tcPr>
                <w:p w14:paraId="3D0B5091" w14:textId="35CF885B" w:rsidR="005A55C0" w:rsidRPr="00EA1D58" w:rsidRDefault="009447F7" w:rsidP="005A55C0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ascii="Vazirmatn" w:hAnsi="Vazirmatn"/>
                      <w:noProof/>
                      <w:sz w:val="28"/>
                      <w:szCs w:val="28"/>
                      <w:rtl/>
                      <w:lang w:val="ar-S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7936" behindDoc="0" locked="0" layoutInCell="1" allowOverlap="1" wp14:anchorId="32CF2CC0" wp14:editId="334F0F98">
                            <wp:simplePos x="0" y="0"/>
                            <wp:positionH relativeFrom="column">
                              <wp:posOffset>-481249</wp:posOffset>
                            </wp:positionH>
                            <wp:positionV relativeFrom="paragraph">
                              <wp:posOffset>-135255</wp:posOffset>
                            </wp:positionV>
                            <wp:extent cx="1173480" cy="711200"/>
                            <wp:effectExtent l="0" t="0" r="0" b="12700"/>
                            <wp:wrapNone/>
                            <wp:docPr id="17" name="Group 1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73480" cy="711200"/>
                                      <a:chOff x="-129384" y="-27277"/>
                                      <a:chExt cx="1416217" cy="917358"/>
                                    </a:xfrm>
                                  </wpg:grpSpPr>
                                  <wpg:grpSp>
                                    <wpg:cNvPr id="18" name="Group 18"/>
                                    <wpg:cNvGrpSpPr/>
                                    <wpg:grpSpPr>
                                      <a:xfrm>
                                        <a:off x="-129384" y="-27277"/>
                                        <a:ext cx="1416217" cy="917358"/>
                                        <a:chOff x="-63633" y="-61012"/>
                                        <a:chExt cx="1530594" cy="975412"/>
                                      </a:xfrm>
                                    </wpg:grpSpPr>
                                    <wps:wsp>
                                      <wps:cNvPr id="19" name="Oval 19"/>
                                      <wps:cNvSpPr/>
                                      <wps:spPr>
                                        <a:xfrm>
                                          <a:off x="76200" y="123825"/>
                                          <a:ext cx="790575" cy="79057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" name="Text Box 20"/>
                                      <wps:cNvSpPr txBox="1"/>
                                      <wps:spPr>
                                        <a:xfrm>
                                          <a:off x="-63633" y="-26309"/>
                                          <a:ext cx="380164" cy="39103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312FD92" w14:textId="77777777" w:rsidR="005A55C0" w:rsidRDefault="005A55C0" w:rsidP="005A55C0">
                                            <w:pPr>
                                              <w:rPr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" name="Text Box 21"/>
                                      <wps:cNvSpPr txBox="1"/>
                                      <wps:spPr>
                                        <a:xfrm>
                                          <a:off x="1076499" y="-61012"/>
                                          <a:ext cx="390462" cy="37548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AC17DF8" w14:textId="77777777" w:rsidR="005A55C0" w:rsidRDefault="005A55C0" w:rsidP="005A55C0">
                                            <w:pPr>
                                              <w:rPr>
                                                <w:rtl/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2" name="Oval 22"/>
                                    <wps:cNvSpPr/>
                                    <wps:spPr>
                                      <a:xfrm>
                                        <a:off x="429533" y="146477"/>
                                        <a:ext cx="716894" cy="728297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2CF2CC0" id="Group 17" o:spid="_x0000_s1041" style="position:absolute;left:0;text-align:left;margin-left:-37.9pt;margin-top:-10.65pt;width:92.4pt;height:56pt;z-index:251687936;mso-width-relative:margin;mso-height-relative:margin" coordorigin="-1293,-272" coordsize="14162,9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">
                            <v:group id="Group 18" o:spid="_x0000_s1042" style="position:absolute;left:-1293;top:-272;width:14161;height:9172" coordorigin="-636,-610" coordsize="15305,9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v:oval id="Oval 19" o:spid="_x0000_s1043" style="position:absolute;left:762;top:1238;width:7905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" fillcolor="window" strokecolor="windowText" strokeweight="1.5pt"/>
                              <v:shape id="Text Box 20" o:spid="_x0000_s1044" type="#_x0000_t202" style="position:absolute;left:-636;top:-263;width:3801;height:39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 filled="f" stroked="f" strokeweight=".5pt">
                                <v:textbox>
                                  <w:txbxContent>
                                    <w:p w14:paraId="2312FD92" w14:textId="77777777" w:rsidR="005A55C0" w:rsidRDefault="005A55C0" w:rsidP="005A55C0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1" o:spid="_x0000_s1045" type="#_x0000_t202" style="position:absolute;left:10764;top:-610;width:3905;height:37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              <v:textbox>
                                  <w:txbxContent>
                                    <w:p w14:paraId="6AC17DF8" w14:textId="77777777" w:rsidR="005A55C0" w:rsidRDefault="005A55C0" w:rsidP="005A55C0">
                                      <w:pPr>
                                        <w:rPr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A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oval id="Oval 22" o:spid="_x0000_s1046" style="position:absolute;left:4295;top:1464;width:7169;height:7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" filled="f" strokecolor="windowText" strokeweight="1.5pt"/>
                          </v:group>
                        </w:pict>
                      </mc:Fallback>
                    </mc:AlternateContent>
                  </w:r>
                  <w:r w:rsidR="005A55C0" w:rsidRPr="00EA1D58">
                    <w:rPr>
                      <w:rFonts w:ascii="Vazirmatn" w:hAnsi="Vazirmatn"/>
                      <w:position w:val="-12"/>
                      <w:sz w:val="28"/>
                      <w:szCs w:val="28"/>
                      <w:lang w:bidi="fa-IR"/>
                    </w:rPr>
                    <w:object w:dxaOrig="2120" w:dyaOrig="380" w14:anchorId="4DA933F7">
                      <v:shape id="_x0000_i1059" type="#_x0000_t75" style="width:123.7pt;height:22.8pt" o:ole="">
                        <v:imagedata r:id="rId76" o:title=""/>
                      </v:shape>
                      <o:OLEObject Type="Embed" ProgID="Equation.DSMT4" ShapeID="_x0000_i1059" DrawAspect="Content" ObjectID="_1784637797" r:id="rId77"/>
                    </w:object>
                  </w:r>
                </w:p>
              </w:tc>
              <w:tc>
                <w:tcPr>
                  <w:tcW w:w="4998" w:type="dxa"/>
                </w:tcPr>
                <w:p w14:paraId="761EA0B1" w14:textId="4EF94E8B" w:rsidR="005A55C0" w:rsidRPr="00EA1D58" w:rsidRDefault="005A55C0" w:rsidP="005A55C0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ascii="Vazirmatn" w:hAnsi="Vazirmatn"/>
                      <w:noProof/>
                      <w:sz w:val="28"/>
                      <w:szCs w:val="28"/>
                      <w:rtl/>
                      <w:lang w:val="ar-S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9504" behindDoc="0" locked="0" layoutInCell="1" allowOverlap="1" wp14:anchorId="0EADB3D6" wp14:editId="0BB62A8F">
                            <wp:simplePos x="0" y="0"/>
                            <wp:positionH relativeFrom="column">
                              <wp:posOffset>392603</wp:posOffset>
                            </wp:positionH>
                            <wp:positionV relativeFrom="paragraph">
                              <wp:posOffset>-111673</wp:posOffset>
                            </wp:positionV>
                            <wp:extent cx="713822" cy="686839"/>
                            <wp:effectExtent l="0" t="0" r="10160" b="18415"/>
                            <wp:wrapNone/>
                            <wp:docPr id="16" name="Group 1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13822" cy="686839"/>
                                      <a:chOff x="-129384" y="5361"/>
                                      <a:chExt cx="860881" cy="884720"/>
                                    </a:xfrm>
                                  </wpg:grpSpPr>
                                  <wpg:grpSp>
                                    <wpg:cNvPr id="9" name="Group 9"/>
                                    <wpg:cNvGrpSpPr/>
                                    <wpg:grpSpPr>
                                      <a:xfrm>
                                        <a:off x="-129384" y="5361"/>
                                        <a:ext cx="860881" cy="884720"/>
                                        <a:chOff x="-63633" y="-26309"/>
                                        <a:chExt cx="930408" cy="940709"/>
                                      </a:xfrm>
                                    </wpg:grpSpPr>
                                    <wps:wsp>
                                      <wps:cNvPr id="1" name="Oval 1"/>
                                      <wps:cNvSpPr/>
                                      <wps:spPr>
                                        <a:xfrm>
                                          <a:off x="76200" y="123825"/>
                                          <a:ext cx="790575" cy="79057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" name="Text Box 8"/>
                                      <wps:cNvSpPr txBox="1"/>
                                      <wps:spPr>
                                        <a:xfrm>
                                          <a:off x="-63633" y="-26309"/>
                                          <a:ext cx="373914" cy="391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AB5C355" w14:textId="77777777" w:rsidR="00CA1554" w:rsidRDefault="00CA1554" w:rsidP="00CA1554">
                                            <w:pPr>
                                              <w:rPr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" name="Text Box 7"/>
                                      <wps:cNvSpPr txBox="1"/>
                                      <wps:spPr>
                                        <a:xfrm>
                                          <a:off x="175766" y="152285"/>
                                          <a:ext cx="390462" cy="37548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6064C9C" w14:textId="77777777" w:rsidR="00CA1554" w:rsidRDefault="00CA1554" w:rsidP="00CA1554">
                                            <w:pPr>
                                              <w:rPr>
                                                <w:rtl/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lang w:bidi="fa-IR"/>
                                              </w:rPr>
                                              <w:t>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" name="Oval 3"/>
                                    <wps:cNvSpPr/>
                                    <wps:spPr>
                                      <a:xfrm>
                                        <a:off x="249382" y="387927"/>
                                        <a:ext cx="361740" cy="367706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EADB3D6" id="Group 16" o:spid="_x0000_s1047" style="position:absolute;left:0;text-align:left;margin-left:30.9pt;margin-top:-8.8pt;width:56.2pt;height:54.1pt;z-index:251669504;mso-width-relative:margin;mso-height-relative:margin" coordorigin="-1293,53" coordsize="8608,8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">
                            <v:group id="Group 9" o:spid="_x0000_s1048" style="position:absolute;left:-1293;top:53;width:8607;height:8847" coordorigin="-636,-263" coordsize="9304,9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  <v:oval id="Oval 1" o:spid="_x0000_s1049" style="position:absolute;left:762;top:1238;width:7905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" fillcolor="white [3212]" strokecolor="black [3213]" strokeweight="1.5pt"/>
                              <v:shape id="Text Box 8" o:spid="_x0000_s1050" type="#_x0000_t202" style="position:absolute;left:-636;top:-263;width:3738;height:39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" filled="f" stroked="f" strokeweight=".5pt">
                                <v:textbox>
                                  <w:txbxContent>
                                    <w:p w14:paraId="0AB5C355" w14:textId="77777777" w:rsidR="00CA1554" w:rsidRDefault="00CA1554" w:rsidP="00CA1554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7" o:spid="_x0000_s1051" type="#_x0000_t202" style="position:absolute;left:1757;top:1522;width:3905;height:37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16064C9C" w14:textId="77777777" w:rsidR="00CA1554" w:rsidRDefault="00CA1554" w:rsidP="00CA1554">
                                      <w:pPr>
                                        <w:rPr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A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oval id="Oval 3" o:spid="_x0000_s1052" style="position:absolute;left:2493;top:3879;width:3618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" filled="f" strokecolor="windowText" strokeweight="1.5pt"/>
                          </v:group>
                        </w:pict>
                      </mc:Fallback>
                    </mc:AlternateContent>
                  </w:r>
                  <w:r w:rsidRPr="00EA1D58">
                    <w:rPr>
                      <w:rFonts w:ascii="Vazirmatn" w:hAnsi="Vazirmatn"/>
                      <w:position w:val="-4"/>
                      <w:sz w:val="28"/>
                      <w:szCs w:val="28"/>
                      <w:lang w:bidi="fa-IR"/>
                    </w:rPr>
                    <w:object w:dxaOrig="760" w:dyaOrig="279" w14:anchorId="0D55FFBA">
                      <v:shape id="_x0000_i1060" type="#_x0000_t75" style="width:44.6pt;height:17.25pt" o:ole="">
                        <v:imagedata r:id="rId78" o:title=""/>
                      </v:shape>
                      <o:OLEObject Type="Embed" ProgID="Equation.DSMT4" ShapeID="_x0000_i1060" DrawAspect="Content" ObjectID="_1784637798" r:id="rId79"/>
                    </w:object>
                  </w:r>
                </w:p>
              </w:tc>
            </w:tr>
          </w:tbl>
          <w:p w14:paraId="10B01DFE" w14:textId="01E3077B" w:rsidR="00647A2F" w:rsidRPr="00EA1D58" w:rsidRDefault="00647A2F" w:rsidP="005A55C0">
            <w:pPr>
              <w:spacing w:line="276" w:lineRule="auto"/>
              <w:rPr>
                <w:rFonts w:ascii="Vazirmatn" w:hAnsi="Vazirmatn"/>
                <w:noProof/>
                <w:sz w:val="28"/>
                <w:szCs w:val="28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4F7B43C2" w14:textId="07FC08BD" w:rsidR="003F0CEB" w:rsidRPr="00EA1D58" w:rsidRDefault="005A55C0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C27DBD" w:rsidRPr="00EA1D58" w14:paraId="1B3AFBF0" w14:textId="77777777" w:rsidTr="00E001A1">
        <w:trPr>
          <w:trHeight w:val="949"/>
        </w:trPr>
        <w:tc>
          <w:tcPr>
            <w:tcW w:w="10119" w:type="dxa"/>
            <w:gridSpan w:val="3"/>
          </w:tcPr>
          <w:p w14:paraId="1B3A1E1D" w14:textId="7063CD75" w:rsidR="00C27DBD" w:rsidRPr="00EA1D58" w:rsidRDefault="00C27DBD" w:rsidP="00E001A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Vazirmatn" w:hAnsi="Vazirmatn"/>
                <w:sz w:val="28"/>
                <w:szCs w:val="28"/>
                <w:rtl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>طرف دوم تساوی های زیر را بنویسید.</w:t>
            </w:r>
            <w:r w:rsidR="00DF75DF" w:rsidRPr="00EA1D58">
              <w:rPr>
                <w:rFonts w:ascii="Vazirmatn" w:hAnsi="Vazirmatn" w:hint="cs"/>
                <w:sz w:val="28"/>
                <w:szCs w:val="28"/>
                <w:rtl/>
              </w:rPr>
              <w:t xml:space="preserve"> (</w:t>
            </w:r>
            <w:r w:rsidR="00DF75DF" w:rsidRPr="00EA1D58">
              <w:rPr>
                <w:rFonts w:asciiTheme="majorBidi" w:hAnsiTheme="majorBidi"/>
                <w:sz w:val="28"/>
                <w:szCs w:val="28"/>
              </w:rPr>
              <w:t>A</w:t>
            </w:r>
            <w:r w:rsidR="00DF75DF" w:rsidRPr="00EA1D58">
              <w:rPr>
                <w:rFonts w:asciiTheme="majorBidi" w:hAnsiTheme="majorBidi"/>
                <w:sz w:val="28"/>
                <w:szCs w:val="28"/>
                <w:rtl/>
                <w:lang w:bidi="fa-IR"/>
              </w:rPr>
              <w:t xml:space="preserve"> </w:t>
            </w:r>
            <w:r w:rsidR="00DF75DF"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یک مجموعه دلخواه است</w:t>
            </w:r>
            <w:r w:rsidR="00346DCD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.</w:t>
            </w:r>
            <w:r w:rsidR="00DF75DF"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)</w:t>
            </w:r>
          </w:p>
          <w:tbl>
            <w:tblPr>
              <w:tblStyle w:val="PlainTable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498"/>
              <w:gridCol w:w="2499"/>
              <w:gridCol w:w="2499"/>
              <w:gridCol w:w="2499"/>
            </w:tblGrid>
            <w:tr w:rsidR="00C27DBD" w:rsidRPr="00EA1D58" w14:paraId="6591B272" w14:textId="77777777" w:rsidTr="00EF22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8" w:type="dxa"/>
                  <w:shd w:val="clear" w:color="auto" w:fill="FFFFFF" w:themeFill="background1"/>
                </w:tcPr>
                <w:p w14:paraId="1FA1EFD7" w14:textId="1D504285" w:rsidR="00C27DBD" w:rsidRPr="00EA1D58" w:rsidRDefault="00DF75DF" w:rsidP="00E001A1">
                  <w:pPr>
                    <w:jc w:val="right"/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ascii="Vazirmatn" w:hAnsi="Vazirmatn"/>
                      <w:b/>
                      <w:bCs/>
                      <w:position w:val="-6"/>
                      <w:sz w:val="28"/>
                      <w:szCs w:val="28"/>
                    </w:rPr>
                    <w:object w:dxaOrig="980" w:dyaOrig="300" w14:anchorId="62EC4642">
                      <v:shape id="_x0000_i1061" type="#_x0000_t75" style="width:49.2pt;height:14.7pt" o:ole="">
                        <v:imagedata r:id="rId80" o:title=""/>
                      </v:shape>
                      <o:OLEObject Type="Embed" ProgID="Equation.DSMT4" ShapeID="_x0000_i1061" DrawAspect="Content" ObjectID="_1784637799" r:id="rId81"/>
                    </w:object>
                  </w:r>
                </w:p>
              </w:tc>
              <w:tc>
                <w:tcPr>
                  <w:tcW w:w="2499" w:type="dxa"/>
                  <w:shd w:val="clear" w:color="auto" w:fill="FFFFFF" w:themeFill="background1"/>
                </w:tcPr>
                <w:p w14:paraId="227AD284" w14:textId="77777777" w:rsidR="00C27DBD" w:rsidRPr="00EA1D58" w:rsidRDefault="00C27DBD" w:rsidP="00E001A1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ascii="Vazirmatn" w:hAnsi="Vazirmatn"/>
                      <w:b/>
                      <w:bCs/>
                      <w:position w:val="-6"/>
                      <w:sz w:val="28"/>
                      <w:szCs w:val="28"/>
                    </w:rPr>
                    <w:object w:dxaOrig="1040" w:dyaOrig="300" w14:anchorId="1AA556B8">
                      <v:shape id="_x0000_i1062" type="#_x0000_t75" style="width:51.2pt;height:13.7pt" o:ole="">
                        <v:imagedata r:id="rId82" o:title=""/>
                      </v:shape>
                      <o:OLEObject Type="Embed" ProgID="Equation.DSMT4" ShapeID="_x0000_i1062" DrawAspect="Content" ObjectID="_1784637800" r:id="rId83"/>
                    </w:object>
                  </w:r>
                </w:p>
              </w:tc>
              <w:tc>
                <w:tcPr>
                  <w:tcW w:w="2499" w:type="dxa"/>
                  <w:shd w:val="clear" w:color="auto" w:fill="FFFFFF" w:themeFill="background1"/>
                </w:tcPr>
                <w:p w14:paraId="5CEAC966" w14:textId="0FF8FFD2" w:rsidR="00C27DBD" w:rsidRPr="00EA1D58" w:rsidRDefault="00DF75DF" w:rsidP="00E001A1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EA1D58">
                    <w:rPr>
                      <w:rFonts w:ascii="Vazirmatn" w:hAnsi="Vazirmatn"/>
                      <w:b/>
                      <w:bCs/>
                      <w:position w:val="-8"/>
                      <w:sz w:val="28"/>
                      <w:szCs w:val="28"/>
                    </w:rPr>
                    <w:object w:dxaOrig="999" w:dyaOrig="340" w14:anchorId="4A754586">
                      <v:shape id="_x0000_i1063" type="#_x0000_t75" style="width:50.2pt;height:17.25pt" o:ole="">
                        <v:imagedata r:id="rId84" o:title=""/>
                      </v:shape>
                      <o:OLEObject Type="Embed" ProgID="Equation.DSMT4" ShapeID="_x0000_i1063" DrawAspect="Content" ObjectID="_1784637801" r:id="rId85"/>
                    </w:object>
                  </w:r>
                </w:p>
              </w:tc>
              <w:tc>
                <w:tcPr>
                  <w:tcW w:w="2499" w:type="dxa"/>
                  <w:shd w:val="clear" w:color="auto" w:fill="FFFFFF" w:themeFill="background1"/>
                </w:tcPr>
                <w:p w14:paraId="363D37C8" w14:textId="77777777" w:rsidR="00C27DBD" w:rsidRPr="00EA1D58" w:rsidRDefault="00C27DBD" w:rsidP="00E001A1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8"/>
                      <w:szCs w:val="28"/>
                    </w:rPr>
                  </w:pPr>
                  <w:r w:rsidRPr="00EA1D58">
                    <w:rPr>
                      <w:rFonts w:ascii="Vazirmatn" w:hAnsi="Vazirmatn"/>
                      <w:b/>
                      <w:bCs/>
                      <w:position w:val="-8"/>
                      <w:sz w:val="28"/>
                      <w:szCs w:val="28"/>
                    </w:rPr>
                    <w:object w:dxaOrig="960" w:dyaOrig="340" w14:anchorId="1C0231B8">
                      <v:shape id="_x0000_i1064" type="#_x0000_t75" style="width:48.7pt;height:17.25pt" o:ole="">
                        <v:imagedata r:id="rId86" o:title=""/>
                      </v:shape>
                      <o:OLEObject Type="Embed" ProgID="Equation.DSMT4" ShapeID="_x0000_i1064" DrawAspect="Content" ObjectID="_1784637802" r:id="rId87"/>
                    </w:object>
                  </w:r>
                </w:p>
              </w:tc>
            </w:tr>
          </w:tbl>
          <w:p w14:paraId="1DD0E766" w14:textId="77777777" w:rsidR="00C27DBD" w:rsidRPr="00EA1D58" w:rsidRDefault="00C27DBD" w:rsidP="00C27DBD">
            <w:pPr>
              <w:pStyle w:val="ListParagraph"/>
              <w:spacing w:line="276" w:lineRule="auto"/>
              <w:ind w:left="360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7249FB4F" w14:textId="2E56C347" w:rsidR="00C27DBD" w:rsidRPr="00EA1D58" w:rsidRDefault="006D19D7" w:rsidP="00C27DBD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242E45" w:rsidRPr="00EA1D58" w14:paraId="6931F1C1" w14:textId="77777777" w:rsidTr="00460AF7">
        <w:trPr>
          <w:trHeight w:val="1102"/>
        </w:trPr>
        <w:tc>
          <w:tcPr>
            <w:tcW w:w="10119" w:type="dxa"/>
            <w:gridSpan w:val="3"/>
          </w:tcPr>
          <w:p w14:paraId="61785A65" w14:textId="77777777" w:rsidR="00DE7898" w:rsidRDefault="00242E45" w:rsidP="00733137">
            <w:pPr>
              <w:pStyle w:val="ListParagraph"/>
              <w:numPr>
                <w:ilvl w:val="0"/>
                <w:numId w:val="3"/>
              </w:numPr>
              <w:spacing w:line="276" w:lineRule="auto"/>
              <w:jc w:val="lowKashida"/>
              <w:rPr>
                <w:rFonts w:ascii="Vazirmatn" w:hAnsi="Vazirmatn"/>
                <w:sz w:val="28"/>
                <w:szCs w:val="28"/>
              </w:rPr>
            </w:pPr>
            <w:r w:rsidRPr="00EA1D58">
              <w:rPr>
                <w:rFonts w:ascii="Vazirmatn" w:hAnsi="Vazirmatn"/>
                <w:sz w:val="28"/>
                <w:szCs w:val="28"/>
                <w:rtl/>
              </w:rPr>
              <w:t xml:space="preserve">١٠ کارت </w: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EA1D58">
              <w:rPr>
                <w:rFonts w:ascii="Vazirmatn" w:hAnsi="Vazirmatn" w:hint="eastAsia"/>
                <w:sz w:val="28"/>
                <w:szCs w:val="28"/>
                <w:rtl/>
              </w:rPr>
              <w:t>کسان</w:t>
            </w:r>
            <w:r w:rsidRPr="00EA1D58">
              <w:rPr>
                <w:rFonts w:ascii="Vazirmatn" w:hAnsi="Vazirmatn"/>
                <w:sz w:val="28"/>
                <w:szCs w:val="28"/>
                <w:rtl/>
              </w:rPr>
              <w:t xml:space="preserve"> با شماره ها</w: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EA1D58">
              <w:rPr>
                <w:rFonts w:ascii="Vazirmatn" w:hAnsi="Vazirmatn"/>
                <w:sz w:val="28"/>
                <w:szCs w:val="28"/>
                <w:rtl/>
              </w:rPr>
              <w:t xml:space="preserve"> ١ تا ١٠ را </w: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>روی میز</w:t>
            </w:r>
            <w:r w:rsidRPr="00EA1D58">
              <w:rPr>
                <w:rFonts w:ascii="Vazirmatn" w:hAnsi="Vazirmatn"/>
                <w:sz w:val="28"/>
                <w:szCs w:val="28"/>
                <w:rtl/>
              </w:rPr>
              <w:t xml:space="preserve"> قرار م</w: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EA1D58">
              <w:rPr>
                <w:rFonts w:ascii="Vazirmatn" w:hAnsi="Vazirmatn"/>
                <w:sz w:val="28"/>
                <w:szCs w:val="28"/>
                <w:rtl/>
              </w:rPr>
              <w:t xml:space="preserve"> ده</w: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EA1D58">
              <w:rPr>
                <w:rFonts w:ascii="Vazirmatn" w:hAnsi="Vazirmatn" w:hint="eastAsia"/>
                <w:sz w:val="28"/>
                <w:szCs w:val="28"/>
                <w:rtl/>
              </w:rPr>
              <w:t>م</w:t>
            </w:r>
            <w:r w:rsidRPr="00EA1D58">
              <w:rPr>
                <w:rFonts w:ascii="Vazirmatn" w:hAnsi="Vazirmatn"/>
                <w:sz w:val="28"/>
                <w:szCs w:val="28"/>
                <w:rtl/>
              </w:rPr>
              <w:t xml:space="preserve"> و تصادف</w: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EA1D58">
              <w:rPr>
                <w:rFonts w:ascii="Vazirmatn" w:hAnsi="Vazirmatn"/>
                <w:sz w:val="28"/>
                <w:szCs w:val="28"/>
                <w:rtl/>
              </w:rPr>
              <w:t xml:space="preserve"> </w: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EA1D58">
              <w:rPr>
                <w:rFonts w:ascii="Vazirmatn" w:hAnsi="Vazirmatn" w:hint="eastAsia"/>
                <w:sz w:val="28"/>
                <w:szCs w:val="28"/>
                <w:rtl/>
              </w:rPr>
              <w:t>ک</w:t>
            </w:r>
            <w:r w:rsidRPr="00EA1D58">
              <w:rPr>
                <w:rFonts w:ascii="Vazirmatn" w:hAnsi="Vazirmatn"/>
                <w:sz w:val="28"/>
                <w:szCs w:val="28"/>
                <w:rtl/>
              </w:rPr>
              <w:t xml:space="preserve"> کارت</w: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 xml:space="preserve"> برمی داریم</w:t>
            </w:r>
            <w:r w:rsidRPr="00EA1D58">
              <w:rPr>
                <w:rFonts w:ascii="Vazirmatn" w:hAnsi="Vazirmatn"/>
                <w:sz w:val="28"/>
                <w:szCs w:val="28"/>
                <w:rtl/>
              </w:rPr>
              <w:t>.</w: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</w:p>
          <w:p w14:paraId="70974CE2" w14:textId="77777777" w:rsidR="00242E45" w:rsidRDefault="00DE7898" w:rsidP="00733137">
            <w:pPr>
              <w:spacing w:line="276" w:lineRule="auto"/>
              <w:jc w:val="lowKashida"/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الف) </w:t>
            </w:r>
            <w:r w:rsidR="00242E45" w:rsidRPr="00DE7898">
              <w:rPr>
                <w:rFonts w:ascii="Vazirmatn" w:hAnsi="Vazirmatn" w:hint="cs"/>
                <w:sz w:val="28"/>
                <w:szCs w:val="28"/>
                <w:rtl/>
              </w:rPr>
              <w:t xml:space="preserve">با کدام احتمال </w:t>
            </w:r>
            <w:r w:rsidR="00242E45" w:rsidRPr="00DE7898">
              <w:rPr>
                <w:rFonts w:ascii="Vazirmatn" w:hAnsi="Vazirmatn"/>
                <w:sz w:val="28"/>
                <w:szCs w:val="28"/>
                <w:rtl/>
              </w:rPr>
              <w:t>عدد رو</w:t>
            </w:r>
            <w:r w:rsidR="00242E45" w:rsidRPr="00DE7898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242E45" w:rsidRPr="00DE7898">
              <w:rPr>
                <w:rFonts w:ascii="Vazirmatn" w:hAnsi="Vazirmatn"/>
                <w:sz w:val="28"/>
                <w:szCs w:val="28"/>
                <w:rtl/>
              </w:rPr>
              <w:t xml:space="preserve"> کارت خارج شده از ٥ کمتر </w:t>
            </w:r>
            <w:r w:rsidR="00242E45" w:rsidRPr="00DE7898">
              <w:rPr>
                <w:rFonts w:ascii="Vazirmatn" w:hAnsi="Vazirmatn" w:hint="cs"/>
                <w:sz w:val="28"/>
                <w:szCs w:val="28"/>
                <w:rtl/>
              </w:rPr>
              <w:t>است؟</w:t>
            </w:r>
          </w:p>
          <w:p w14:paraId="0FA6DCDD" w14:textId="6CC67D7C" w:rsidR="00DE7898" w:rsidRPr="00DE7898" w:rsidRDefault="00DE7898" w:rsidP="00733137">
            <w:pPr>
              <w:spacing w:line="276" w:lineRule="auto"/>
              <w:jc w:val="lowKashida"/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ب) پیشامدی بنویسید که احتمال رخ دادن آن برابر 1/0 باشد.</w:t>
            </w: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0F73D152" w14:textId="58508BB5" w:rsidR="00242E45" w:rsidRPr="00EA1D58" w:rsidRDefault="00DE7898" w:rsidP="00C27DBD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752D2B" w:rsidRPr="00EA1D58" w14:paraId="18E8DFCE" w14:textId="77777777" w:rsidTr="009C7534">
        <w:trPr>
          <w:trHeight w:val="1012"/>
        </w:trPr>
        <w:tc>
          <w:tcPr>
            <w:tcW w:w="10119" w:type="dxa"/>
            <w:gridSpan w:val="3"/>
          </w:tcPr>
          <w:p w14:paraId="74E4E94D" w14:textId="77777777" w:rsidR="00691213" w:rsidRPr="00EA1D58" w:rsidRDefault="00691213" w:rsidP="00691213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  <w:sz w:val="28"/>
                <w:szCs w:val="28"/>
                <w:rtl/>
              </w:rPr>
            </w:pPr>
            <w:r w:rsidRPr="00EA1D58">
              <w:rPr>
                <w:rFonts w:ascii="Vazirmatn" w:hAnsi="Vazirmatn"/>
                <w:sz w:val="28"/>
                <w:szCs w:val="28"/>
                <w:rtl/>
              </w:rPr>
              <w:t>اگر خانواده ا</w: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EA1D58">
              <w:rPr>
                <w:rFonts w:ascii="Vazirmatn" w:hAnsi="Vazirmatn"/>
                <w:sz w:val="28"/>
                <w:szCs w:val="28"/>
                <w:rtl/>
              </w:rPr>
              <w:t xml:space="preserve"> دارا</w: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EA1D58">
              <w:rPr>
                <w:rFonts w:ascii="Vazirmatn" w:hAnsi="Vazirmatn"/>
                <w:sz w:val="28"/>
                <w:szCs w:val="28"/>
                <w:rtl/>
              </w:rPr>
              <w:t xml:space="preserve"> سه فرزند باشد ، چقدر احتمال دارد ا</w: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EA1D58">
              <w:rPr>
                <w:rFonts w:ascii="Vazirmatn" w:hAnsi="Vazirmatn" w:hint="eastAsia"/>
                <w:sz w:val="28"/>
                <w:szCs w:val="28"/>
                <w:rtl/>
              </w:rPr>
              <w:t>ن</w:t>
            </w:r>
            <w:r w:rsidRPr="00EA1D58">
              <w:rPr>
                <w:rFonts w:ascii="Vazirmatn" w:hAnsi="Vazirmatn"/>
                <w:sz w:val="28"/>
                <w:szCs w:val="28"/>
                <w:rtl/>
              </w:rPr>
              <w:t xml:space="preserve"> خانواده دارا</w: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EA1D58">
              <w:rPr>
                <w:rFonts w:ascii="Vazirmatn" w:hAnsi="Vazirmatn"/>
                <w:sz w:val="28"/>
                <w:szCs w:val="28"/>
                <w:rtl/>
              </w:rPr>
              <w:t xml:space="preserve"> دق</w: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EA1D58">
              <w:rPr>
                <w:rFonts w:ascii="Vazirmatn" w:hAnsi="Vazirmatn" w:hint="eastAsia"/>
                <w:sz w:val="28"/>
                <w:szCs w:val="28"/>
                <w:rtl/>
              </w:rPr>
              <w:t>قاً</w:t>
            </w:r>
            <w:r w:rsidRPr="00EA1D58">
              <w:rPr>
                <w:rFonts w:ascii="Vazirmatn" w:hAnsi="Vazirmatn"/>
                <w:sz w:val="28"/>
                <w:szCs w:val="28"/>
                <w:rtl/>
              </w:rPr>
              <w:t xml:space="preserve"> </w:t>
            </w: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EA1D58">
              <w:rPr>
                <w:rFonts w:ascii="Vazirmatn" w:hAnsi="Vazirmatn" w:hint="eastAsia"/>
                <w:sz w:val="28"/>
                <w:szCs w:val="28"/>
                <w:rtl/>
              </w:rPr>
              <w:t>ک</w:t>
            </w:r>
            <w:r w:rsidRPr="00EA1D58">
              <w:rPr>
                <w:rFonts w:ascii="Vazirmatn" w:hAnsi="Vazirmatn"/>
                <w:sz w:val="28"/>
                <w:szCs w:val="28"/>
                <w:rtl/>
              </w:rPr>
              <w:t xml:space="preserve"> پسر باشد؟</w:t>
            </w:r>
          </w:p>
          <w:p w14:paraId="69D3B919" w14:textId="77777777" w:rsidR="00752D2B" w:rsidRPr="00EA1D58" w:rsidRDefault="00752D2B" w:rsidP="00691213">
            <w:pPr>
              <w:pStyle w:val="ListParagraph"/>
              <w:ind w:left="360"/>
              <w:jc w:val="both"/>
              <w:rPr>
                <w:rFonts w:ascii="Vazirmatn" w:hAnsi="Vazirmatn"/>
                <w:sz w:val="28"/>
                <w:szCs w:val="28"/>
                <w:rtl/>
              </w:rPr>
            </w:pPr>
          </w:p>
          <w:p w14:paraId="0682599A" w14:textId="77777777" w:rsidR="00691213" w:rsidRDefault="00691213" w:rsidP="00691213">
            <w:pPr>
              <w:pStyle w:val="ListParagraph"/>
              <w:ind w:left="360"/>
              <w:jc w:val="both"/>
              <w:rPr>
                <w:rFonts w:ascii="Vazirmatn" w:hAnsi="Vazirmatn"/>
                <w:sz w:val="20"/>
                <w:szCs w:val="20"/>
                <w:rtl/>
                <w:lang w:bidi="fa-IR"/>
              </w:rPr>
            </w:pPr>
          </w:p>
          <w:p w14:paraId="3A3AC38D" w14:textId="77C9745F" w:rsidR="00803B9B" w:rsidRPr="00EA1D58" w:rsidRDefault="00803B9B" w:rsidP="00691213">
            <w:pPr>
              <w:pStyle w:val="ListParagraph"/>
              <w:ind w:left="360"/>
              <w:jc w:val="both"/>
              <w:rPr>
                <w:rFonts w:ascii="Vazirmatn" w:hAnsi="Vazirmatn"/>
                <w:sz w:val="20"/>
                <w:szCs w:val="20"/>
                <w:rtl/>
                <w:lang w:bidi="fa-IR"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7B6CD308" w14:textId="198A7721" w:rsidR="00752D2B" w:rsidRPr="00EA1D58" w:rsidRDefault="00691213" w:rsidP="00C27DBD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691213" w:rsidRPr="00EA1D58" w14:paraId="1F66089D" w14:textId="77777777" w:rsidTr="00E001A1">
        <w:trPr>
          <w:trHeight w:val="949"/>
        </w:trPr>
        <w:tc>
          <w:tcPr>
            <w:tcW w:w="10119" w:type="dxa"/>
            <w:gridSpan w:val="3"/>
          </w:tcPr>
          <w:p w14:paraId="7ADB1786" w14:textId="77777777" w:rsidR="00691213" w:rsidRPr="00EA1D58" w:rsidRDefault="00691213" w:rsidP="0069121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 xml:space="preserve">یک تاس را دوبار پرتاب می کنیم: </w:t>
            </w:r>
          </w:p>
          <w:p w14:paraId="42225F53" w14:textId="77777777" w:rsidR="00691213" w:rsidRPr="00EA1D58" w:rsidRDefault="00691213" w:rsidP="00691213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</w:rPr>
              <w:t>الف) احتمال اینکه هر دو تاس عدد اول بیاید چقدر است؟</w:t>
            </w:r>
          </w:p>
          <w:p w14:paraId="3BAFBF81" w14:textId="77777777" w:rsidR="00691213" w:rsidRPr="00EA1D58" w:rsidRDefault="00691213" w:rsidP="00691213">
            <w:pPr>
              <w:spacing w:line="276" w:lineRule="auto"/>
              <w:rPr>
                <w:rFonts w:ascii="Vazirmatn" w:hAnsi="Vazirmatn"/>
                <w:sz w:val="18"/>
                <w:szCs w:val="18"/>
                <w:rtl/>
                <w:lang w:bidi="fa-IR"/>
              </w:rPr>
            </w:pPr>
          </w:p>
          <w:p w14:paraId="60529539" w14:textId="77777777" w:rsidR="00691213" w:rsidRPr="00EA1D58" w:rsidRDefault="00691213" w:rsidP="00691213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ب) احتمال اینکه مجموع دو عدد رو شده برابر ۱۰ باشد چقدر است ؟</w:t>
            </w:r>
          </w:p>
          <w:p w14:paraId="0E7A5D79" w14:textId="77777777" w:rsidR="00691213" w:rsidRPr="00EA1D58" w:rsidRDefault="00691213" w:rsidP="00691213">
            <w:pPr>
              <w:pStyle w:val="ListParagraph"/>
              <w:ind w:left="360"/>
              <w:rPr>
                <w:rFonts w:ascii="Vazirmatn" w:hAnsi="Vazirmatn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076095F8" w14:textId="318D6C8F" w:rsidR="00691213" w:rsidRPr="00EA1D58" w:rsidRDefault="00691213" w:rsidP="00C27DBD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EA1D5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</w:tbl>
    <w:p w14:paraId="615D838F" w14:textId="487FE761" w:rsidR="000B3006" w:rsidRPr="00C8407B" w:rsidRDefault="000B3006" w:rsidP="00B02D00">
      <w:pPr>
        <w:tabs>
          <w:tab w:val="left" w:pos="7696"/>
        </w:tabs>
        <w:rPr>
          <w:rFonts w:ascii="Vazirmatn" w:hAnsi="Vazirmatn"/>
          <w:sz w:val="8"/>
          <w:szCs w:val="8"/>
          <w:rtl/>
        </w:rPr>
      </w:pPr>
      <w:bookmarkStart w:id="0" w:name="_GoBack"/>
      <w:bookmarkEnd w:id="0"/>
    </w:p>
    <w:sectPr w:rsidR="000B3006" w:rsidRPr="00C8407B" w:rsidSect="00554692">
      <w:footerReference w:type="even" r:id="rId88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146AB" w14:textId="77777777" w:rsidR="000D719B" w:rsidRDefault="000D719B">
      <w:r>
        <w:separator/>
      </w:r>
    </w:p>
  </w:endnote>
  <w:endnote w:type="continuationSeparator" w:id="0">
    <w:p w14:paraId="2CE2CF1B" w14:textId="77777777" w:rsidR="000D719B" w:rsidRDefault="000D7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C6348" w14:textId="77777777" w:rsidR="000D719B" w:rsidRDefault="000D719B">
      <w:r>
        <w:separator/>
      </w:r>
    </w:p>
  </w:footnote>
  <w:footnote w:type="continuationSeparator" w:id="0">
    <w:p w14:paraId="136C1B6B" w14:textId="77777777" w:rsidR="000D719B" w:rsidRDefault="000D7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219C"/>
    <w:multiLevelType w:val="hybridMultilevel"/>
    <w:tmpl w:val="2C54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06EF0"/>
    <w:multiLevelType w:val="hybridMultilevel"/>
    <w:tmpl w:val="67D4CB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2DB4"/>
    <w:rsid w:val="000073AE"/>
    <w:rsid w:val="00007EA0"/>
    <w:rsid w:val="00010ED4"/>
    <w:rsid w:val="00016C91"/>
    <w:rsid w:val="0003119D"/>
    <w:rsid w:val="00044CE5"/>
    <w:rsid w:val="00051F35"/>
    <w:rsid w:val="000604D0"/>
    <w:rsid w:val="00060B1B"/>
    <w:rsid w:val="000633DE"/>
    <w:rsid w:val="00064B47"/>
    <w:rsid w:val="00074A41"/>
    <w:rsid w:val="00076089"/>
    <w:rsid w:val="000812E2"/>
    <w:rsid w:val="00081A78"/>
    <w:rsid w:val="00083DAE"/>
    <w:rsid w:val="00096D6F"/>
    <w:rsid w:val="00097C61"/>
    <w:rsid w:val="000A1864"/>
    <w:rsid w:val="000A4E0D"/>
    <w:rsid w:val="000B0A86"/>
    <w:rsid w:val="000B0C9E"/>
    <w:rsid w:val="000B3006"/>
    <w:rsid w:val="000B714D"/>
    <w:rsid w:val="000C13A0"/>
    <w:rsid w:val="000C34EE"/>
    <w:rsid w:val="000D719B"/>
    <w:rsid w:val="000E2D5C"/>
    <w:rsid w:val="000E4CC0"/>
    <w:rsid w:val="000F0AEE"/>
    <w:rsid w:val="000F1DC0"/>
    <w:rsid w:val="000F7D7C"/>
    <w:rsid w:val="00100A2E"/>
    <w:rsid w:val="001012EE"/>
    <w:rsid w:val="00102989"/>
    <w:rsid w:val="00105998"/>
    <w:rsid w:val="00106CED"/>
    <w:rsid w:val="001369CE"/>
    <w:rsid w:val="00151A37"/>
    <w:rsid w:val="00153216"/>
    <w:rsid w:val="00156A69"/>
    <w:rsid w:val="00156AEC"/>
    <w:rsid w:val="001631AF"/>
    <w:rsid w:val="00163738"/>
    <w:rsid w:val="001648CA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0B44"/>
    <w:rsid w:val="001C1AAD"/>
    <w:rsid w:val="001C558A"/>
    <w:rsid w:val="001D764F"/>
    <w:rsid w:val="001E0DCC"/>
    <w:rsid w:val="001E3EE1"/>
    <w:rsid w:val="001E526C"/>
    <w:rsid w:val="001F07AB"/>
    <w:rsid w:val="001F5576"/>
    <w:rsid w:val="001F6C57"/>
    <w:rsid w:val="0020059D"/>
    <w:rsid w:val="002037DE"/>
    <w:rsid w:val="002078FB"/>
    <w:rsid w:val="0022126B"/>
    <w:rsid w:val="002304F7"/>
    <w:rsid w:val="0023052B"/>
    <w:rsid w:val="00232982"/>
    <w:rsid w:val="00242E45"/>
    <w:rsid w:val="00250AE2"/>
    <w:rsid w:val="00255611"/>
    <w:rsid w:val="00257904"/>
    <w:rsid w:val="002650E6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D7E"/>
    <w:rsid w:val="002A33DE"/>
    <w:rsid w:val="002A548E"/>
    <w:rsid w:val="002A5A4F"/>
    <w:rsid w:val="002B53CC"/>
    <w:rsid w:val="002B77C0"/>
    <w:rsid w:val="002C3808"/>
    <w:rsid w:val="002C3C0E"/>
    <w:rsid w:val="002C51BB"/>
    <w:rsid w:val="002D298D"/>
    <w:rsid w:val="002D7D6C"/>
    <w:rsid w:val="003013D7"/>
    <w:rsid w:val="003054F1"/>
    <w:rsid w:val="003110C8"/>
    <w:rsid w:val="00320319"/>
    <w:rsid w:val="00320504"/>
    <w:rsid w:val="00322A3F"/>
    <w:rsid w:val="0032391D"/>
    <w:rsid w:val="00324880"/>
    <w:rsid w:val="00325DBF"/>
    <w:rsid w:val="00343621"/>
    <w:rsid w:val="00346DCD"/>
    <w:rsid w:val="00352925"/>
    <w:rsid w:val="00363EA9"/>
    <w:rsid w:val="00366B83"/>
    <w:rsid w:val="0037499B"/>
    <w:rsid w:val="003817C2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5073"/>
    <w:rsid w:val="003B6912"/>
    <w:rsid w:val="003B6D7E"/>
    <w:rsid w:val="003C58DD"/>
    <w:rsid w:val="003C6A43"/>
    <w:rsid w:val="003D43BA"/>
    <w:rsid w:val="003D7F40"/>
    <w:rsid w:val="003E05BE"/>
    <w:rsid w:val="003E2171"/>
    <w:rsid w:val="003E2AA3"/>
    <w:rsid w:val="003F0CEB"/>
    <w:rsid w:val="003F159E"/>
    <w:rsid w:val="003F272F"/>
    <w:rsid w:val="003F58FD"/>
    <w:rsid w:val="00427CF4"/>
    <w:rsid w:val="004419D0"/>
    <w:rsid w:val="0044505C"/>
    <w:rsid w:val="004456AA"/>
    <w:rsid w:val="0045654A"/>
    <w:rsid w:val="004568D6"/>
    <w:rsid w:val="00460AF7"/>
    <w:rsid w:val="00464B31"/>
    <w:rsid w:val="0047166E"/>
    <w:rsid w:val="00480E18"/>
    <w:rsid w:val="00492EE4"/>
    <w:rsid w:val="00495CCA"/>
    <w:rsid w:val="00496963"/>
    <w:rsid w:val="004A0E94"/>
    <w:rsid w:val="004A1F88"/>
    <w:rsid w:val="004A3D9B"/>
    <w:rsid w:val="004A4FE9"/>
    <w:rsid w:val="004A7AB6"/>
    <w:rsid w:val="004B1925"/>
    <w:rsid w:val="004B4415"/>
    <w:rsid w:val="004B5D83"/>
    <w:rsid w:val="004B7F7B"/>
    <w:rsid w:val="004C5B3D"/>
    <w:rsid w:val="004D4211"/>
    <w:rsid w:val="004E1746"/>
    <w:rsid w:val="004E7F00"/>
    <w:rsid w:val="004F1A82"/>
    <w:rsid w:val="00500D0D"/>
    <w:rsid w:val="00526347"/>
    <w:rsid w:val="00526388"/>
    <w:rsid w:val="00527D9D"/>
    <w:rsid w:val="00531DB8"/>
    <w:rsid w:val="00535BC5"/>
    <w:rsid w:val="0053656A"/>
    <w:rsid w:val="0054372C"/>
    <w:rsid w:val="00550734"/>
    <w:rsid w:val="0055206D"/>
    <w:rsid w:val="005532B4"/>
    <w:rsid w:val="0055430A"/>
    <w:rsid w:val="00554692"/>
    <w:rsid w:val="005704C3"/>
    <w:rsid w:val="0058174E"/>
    <w:rsid w:val="00586070"/>
    <w:rsid w:val="00592C7E"/>
    <w:rsid w:val="0059312F"/>
    <w:rsid w:val="0059556C"/>
    <w:rsid w:val="00596339"/>
    <w:rsid w:val="005A04D4"/>
    <w:rsid w:val="005A55C0"/>
    <w:rsid w:val="005A5D92"/>
    <w:rsid w:val="005B0A9C"/>
    <w:rsid w:val="005B355E"/>
    <w:rsid w:val="005C70F1"/>
    <w:rsid w:val="005D1DB6"/>
    <w:rsid w:val="005D6F26"/>
    <w:rsid w:val="005E13ED"/>
    <w:rsid w:val="005E22DE"/>
    <w:rsid w:val="005F5D12"/>
    <w:rsid w:val="00604E3D"/>
    <w:rsid w:val="0061122B"/>
    <w:rsid w:val="0061446A"/>
    <w:rsid w:val="00614E45"/>
    <w:rsid w:val="006404D1"/>
    <w:rsid w:val="006450D1"/>
    <w:rsid w:val="00645BBA"/>
    <w:rsid w:val="00647A2F"/>
    <w:rsid w:val="00647DFB"/>
    <w:rsid w:val="00651A39"/>
    <w:rsid w:val="00652AE5"/>
    <w:rsid w:val="00654641"/>
    <w:rsid w:val="0065487D"/>
    <w:rsid w:val="006625C1"/>
    <w:rsid w:val="00662D5E"/>
    <w:rsid w:val="00666C36"/>
    <w:rsid w:val="00673641"/>
    <w:rsid w:val="00674005"/>
    <w:rsid w:val="006753DE"/>
    <w:rsid w:val="00691213"/>
    <w:rsid w:val="006917C9"/>
    <w:rsid w:val="0069290B"/>
    <w:rsid w:val="006A45B3"/>
    <w:rsid w:val="006A5A68"/>
    <w:rsid w:val="006A6789"/>
    <w:rsid w:val="006B1CD3"/>
    <w:rsid w:val="006C1DAF"/>
    <w:rsid w:val="006C36D2"/>
    <w:rsid w:val="006C5E32"/>
    <w:rsid w:val="006C6596"/>
    <w:rsid w:val="006D1307"/>
    <w:rsid w:val="006D19D7"/>
    <w:rsid w:val="006F074B"/>
    <w:rsid w:val="006F0F16"/>
    <w:rsid w:val="00701928"/>
    <w:rsid w:val="007030CB"/>
    <w:rsid w:val="00712340"/>
    <w:rsid w:val="0071794E"/>
    <w:rsid w:val="00723B9F"/>
    <w:rsid w:val="007248D3"/>
    <w:rsid w:val="00731E3C"/>
    <w:rsid w:val="00733137"/>
    <w:rsid w:val="007409DF"/>
    <w:rsid w:val="00742506"/>
    <w:rsid w:val="0074318E"/>
    <w:rsid w:val="0074647C"/>
    <w:rsid w:val="0075109F"/>
    <w:rsid w:val="00752D2B"/>
    <w:rsid w:val="0076488E"/>
    <w:rsid w:val="007660E8"/>
    <w:rsid w:val="00766CB0"/>
    <w:rsid w:val="007702DA"/>
    <w:rsid w:val="00771433"/>
    <w:rsid w:val="00776D3F"/>
    <w:rsid w:val="00777B43"/>
    <w:rsid w:val="00777D5B"/>
    <w:rsid w:val="00783232"/>
    <w:rsid w:val="0078625B"/>
    <w:rsid w:val="00786C62"/>
    <w:rsid w:val="007B0A27"/>
    <w:rsid w:val="007B24DA"/>
    <w:rsid w:val="007B2915"/>
    <w:rsid w:val="007B3075"/>
    <w:rsid w:val="007B4428"/>
    <w:rsid w:val="007B593A"/>
    <w:rsid w:val="007D7552"/>
    <w:rsid w:val="007E582B"/>
    <w:rsid w:val="007E7962"/>
    <w:rsid w:val="007F110E"/>
    <w:rsid w:val="007F1602"/>
    <w:rsid w:val="007F5653"/>
    <w:rsid w:val="00800042"/>
    <w:rsid w:val="008005D0"/>
    <w:rsid w:val="00803B9B"/>
    <w:rsid w:val="00804D2D"/>
    <w:rsid w:val="008064FD"/>
    <w:rsid w:val="00812683"/>
    <w:rsid w:val="00814666"/>
    <w:rsid w:val="00820188"/>
    <w:rsid w:val="00824E95"/>
    <w:rsid w:val="008274E0"/>
    <w:rsid w:val="00827D24"/>
    <w:rsid w:val="00834E69"/>
    <w:rsid w:val="00847C1F"/>
    <w:rsid w:val="0085529B"/>
    <w:rsid w:val="008605CB"/>
    <w:rsid w:val="008642EB"/>
    <w:rsid w:val="008717DF"/>
    <w:rsid w:val="00871AD4"/>
    <w:rsid w:val="0087271B"/>
    <w:rsid w:val="00873645"/>
    <w:rsid w:val="00873DA9"/>
    <w:rsid w:val="008770E7"/>
    <w:rsid w:val="008817EA"/>
    <w:rsid w:val="00885BB4"/>
    <w:rsid w:val="00897D81"/>
    <w:rsid w:val="008B2D29"/>
    <w:rsid w:val="008B327A"/>
    <w:rsid w:val="008C0D4F"/>
    <w:rsid w:val="008C653C"/>
    <w:rsid w:val="008C662D"/>
    <w:rsid w:val="008D4375"/>
    <w:rsid w:val="008D43E1"/>
    <w:rsid w:val="008D7A7C"/>
    <w:rsid w:val="008E3DB6"/>
    <w:rsid w:val="008E4060"/>
    <w:rsid w:val="008E431A"/>
    <w:rsid w:val="008E4A1D"/>
    <w:rsid w:val="008F1579"/>
    <w:rsid w:val="008F4B46"/>
    <w:rsid w:val="00912525"/>
    <w:rsid w:val="009129B2"/>
    <w:rsid w:val="00914A5E"/>
    <w:rsid w:val="0092004C"/>
    <w:rsid w:val="009215E0"/>
    <w:rsid w:val="0093468C"/>
    <w:rsid w:val="00935A47"/>
    <w:rsid w:val="00937508"/>
    <w:rsid w:val="009447F7"/>
    <w:rsid w:val="00947F17"/>
    <w:rsid w:val="00952302"/>
    <w:rsid w:val="00961862"/>
    <w:rsid w:val="00965911"/>
    <w:rsid w:val="00971D08"/>
    <w:rsid w:val="0098025A"/>
    <w:rsid w:val="00984794"/>
    <w:rsid w:val="0099294B"/>
    <w:rsid w:val="00992D1A"/>
    <w:rsid w:val="00992D67"/>
    <w:rsid w:val="009934FF"/>
    <w:rsid w:val="00995A53"/>
    <w:rsid w:val="009960AB"/>
    <w:rsid w:val="009C1230"/>
    <w:rsid w:val="009C7534"/>
    <w:rsid w:val="009D1721"/>
    <w:rsid w:val="009E0671"/>
    <w:rsid w:val="009E3297"/>
    <w:rsid w:val="009E5676"/>
    <w:rsid w:val="009F15B1"/>
    <w:rsid w:val="00A008B5"/>
    <w:rsid w:val="00A02FD3"/>
    <w:rsid w:val="00A06317"/>
    <w:rsid w:val="00A0747B"/>
    <w:rsid w:val="00A10B78"/>
    <w:rsid w:val="00A14D70"/>
    <w:rsid w:val="00A20A6A"/>
    <w:rsid w:val="00A20E9F"/>
    <w:rsid w:val="00A210D6"/>
    <w:rsid w:val="00A26BF5"/>
    <w:rsid w:val="00A322EE"/>
    <w:rsid w:val="00A32A40"/>
    <w:rsid w:val="00A332D5"/>
    <w:rsid w:val="00A34C25"/>
    <w:rsid w:val="00A40DA9"/>
    <w:rsid w:val="00A54BD7"/>
    <w:rsid w:val="00A5530B"/>
    <w:rsid w:val="00A60BFB"/>
    <w:rsid w:val="00A61699"/>
    <w:rsid w:val="00A6281F"/>
    <w:rsid w:val="00A67220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A529B"/>
    <w:rsid w:val="00AB012B"/>
    <w:rsid w:val="00AB67DD"/>
    <w:rsid w:val="00AC448A"/>
    <w:rsid w:val="00AD0171"/>
    <w:rsid w:val="00AD45B7"/>
    <w:rsid w:val="00AE0FE7"/>
    <w:rsid w:val="00AE7D23"/>
    <w:rsid w:val="00AE7F98"/>
    <w:rsid w:val="00AF346F"/>
    <w:rsid w:val="00AF59E1"/>
    <w:rsid w:val="00B02D00"/>
    <w:rsid w:val="00B10C05"/>
    <w:rsid w:val="00B14347"/>
    <w:rsid w:val="00B2713C"/>
    <w:rsid w:val="00B305E1"/>
    <w:rsid w:val="00B40735"/>
    <w:rsid w:val="00B44A14"/>
    <w:rsid w:val="00B463C0"/>
    <w:rsid w:val="00B52219"/>
    <w:rsid w:val="00B52E66"/>
    <w:rsid w:val="00B56F1A"/>
    <w:rsid w:val="00B60161"/>
    <w:rsid w:val="00B62053"/>
    <w:rsid w:val="00B73028"/>
    <w:rsid w:val="00B80042"/>
    <w:rsid w:val="00B80E06"/>
    <w:rsid w:val="00B80FC8"/>
    <w:rsid w:val="00B9620A"/>
    <w:rsid w:val="00BA098C"/>
    <w:rsid w:val="00BA0EB7"/>
    <w:rsid w:val="00BA1672"/>
    <w:rsid w:val="00BA7917"/>
    <w:rsid w:val="00BA7DE9"/>
    <w:rsid w:val="00BB11A8"/>
    <w:rsid w:val="00BB2F7F"/>
    <w:rsid w:val="00BC1A19"/>
    <w:rsid w:val="00BD3747"/>
    <w:rsid w:val="00BD447E"/>
    <w:rsid w:val="00BE776E"/>
    <w:rsid w:val="00BF4523"/>
    <w:rsid w:val="00C03D5E"/>
    <w:rsid w:val="00C04B4C"/>
    <w:rsid w:val="00C0768D"/>
    <w:rsid w:val="00C07A74"/>
    <w:rsid w:val="00C15528"/>
    <w:rsid w:val="00C23FB6"/>
    <w:rsid w:val="00C27826"/>
    <w:rsid w:val="00C27DBD"/>
    <w:rsid w:val="00C323A2"/>
    <w:rsid w:val="00C326B1"/>
    <w:rsid w:val="00C36CB7"/>
    <w:rsid w:val="00C40BBF"/>
    <w:rsid w:val="00C42C13"/>
    <w:rsid w:val="00C4546A"/>
    <w:rsid w:val="00C4602A"/>
    <w:rsid w:val="00C50975"/>
    <w:rsid w:val="00C60163"/>
    <w:rsid w:val="00C71DCA"/>
    <w:rsid w:val="00C77310"/>
    <w:rsid w:val="00C82809"/>
    <w:rsid w:val="00C82A22"/>
    <w:rsid w:val="00C8407B"/>
    <w:rsid w:val="00C84D59"/>
    <w:rsid w:val="00C9059B"/>
    <w:rsid w:val="00C924A3"/>
    <w:rsid w:val="00C94531"/>
    <w:rsid w:val="00CA1554"/>
    <w:rsid w:val="00CB31E1"/>
    <w:rsid w:val="00CC05F2"/>
    <w:rsid w:val="00CC13C8"/>
    <w:rsid w:val="00CC26EA"/>
    <w:rsid w:val="00CC318D"/>
    <w:rsid w:val="00CC56BC"/>
    <w:rsid w:val="00CD4A8C"/>
    <w:rsid w:val="00CE2F34"/>
    <w:rsid w:val="00CF2157"/>
    <w:rsid w:val="00CF3E0D"/>
    <w:rsid w:val="00CF404F"/>
    <w:rsid w:val="00CF444A"/>
    <w:rsid w:val="00CF5820"/>
    <w:rsid w:val="00CF7A6B"/>
    <w:rsid w:val="00D030C9"/>
    <w:rsid w:val="00D033C5"/>
    <w:rsid w:val="00D1197F"/>
    <w:rsid w:val="00D12852"/>
    <w:rsid w:val="00D2389A"/>
    <w:rsid w:val="00D30350"/>
    <w:rsid w:val="00D33378"/>
    <w:rsid w:val="00D35FF1"/>
    <w:rsid w:val="00D4269B"/>
    <w:rsid w:val="00D43C9D"/>
    <w:rsid w:val="00D43EFD"/>
    <w:rsid w:val="00D56C37"/>
    <w:rsid w:val="00D656B0"/>
    <w:rsid w:val="00D67F28"/>
    <w:rsid w:val="00D70DCE"/>
    <w:rsid w:val="00D849E2"/>
    <w:rsid w:val="00D86FB6"/>
    <w:rsid w:val="00D87200"/>
    <w:rsid w:val="00D87BA6"/>
    <w:rsid w:val="00D97201"/>
    <w:rsid w:val="00DA4860"/>
    <w:rsid w:val="00DA7416"/>
    <w:rsid w:val="00DB1342"/>
    <w:rsid w:val="00DB24EF"/>
    <w:rsid w:val="00DB4350"/>
    <w:rsid w:val="00DC1C76"/>
    <w:rsid w:val="00DC7318"/>
    <w:rsid w:val="00DD01C4"/>
    <w:rsid w:val="00DE575C"/>
    <w:rsid w:val="00DE7898"/>
    <w:rsid w:val="00DE7A0F"/>
    <w:rsid w:val="00DF06AC"/>
    <w:rsid w:val="00DF24A7"/>
    <w:rsid w:val="00DF3E96"/>
    <w:rsid w:val="00DF51A3"/>
    <w:rsid w:val="00DF75DF"/>
    <w:rsid w:val="00E001A1"/>
    <w:rsid w:val="00E00254"/>
    <w:rsid w:val="00E12811"/>
    <w:rsid w:val="00E14C5C"/>
    <w:rsid w:val="00E16179"/>
    <w:rsid w:val="00E21646"/>
    <w:rsid w:val="00E33963"/>
    <w:rsid w:val="00E52A8E"/>
    <w:rsid w:val="00E576A0"/>
    <w:rsid w:val="00E57C7D"/>
    <w:rsid w:val="00E601F9"/>
    <w:rsid w:val="00E62199"/>
    <w:rsid w:val="00E63EBC"/>
    <w:rsid w:val="00E64600"/>
    <w:rsid w:val="00E647E1"/>
    <w:rsid w:val="00E66FC4"/>
    <w:rsid w:val="00E71DBC"/>
    <w:rsid w:val="00E7282F"/>
    <w:rsid w:val="00E72F7B"/>
    <w:rsid w:val="00E860C4"/>
    <w:rsid w:val="00E92EB7"/>
    <w:rsid w:val="00E939CA"/>
    <w:rsid w:val="00E94499"/>
    <w:rsid w:val="00E965FB"/>
    <w:rsid w:val="00E96E6B"/>
    <w:rsid w:val="00EA05B8"/>
    <w:rsid w:val="00EA1D58"/>
    <w:rsid w:val="00EA3FB0"/>
    <w:rsid w:val="00EC2C10"/>
    <w:rsid w:val="00ED4AA8"/>
    <w:rsid w:val="00EF59FB"/>
    <w:rsid w:val="00F01A3F"/>
    <w:rsid w:val="00F05AAD"/>
    <w:rsid w:val="00F05EBA"/>
    <w:rsid w:val="00F12681"/>
    <w:rsid w:val="00F14030"/>
    <w:rsid w:val="00F14AF6"/>
    <w:rsid w:val="00F14D22"/>
    <w:rsid w:val="00F16533"/>
    <w:rsid w:val="00F17EC5"/>
    <w:rsid w:val="00F22377"/>
    <w:rsid w:val="00F24874"/>
    <w:rsid w:val="00F27946"/>
    <w:rsid w:val="00F30601"/>
    <w:rsid w:val="00F35E5B"/>
    <w:rsid w:val="00F36768"/>
    <w:rsid w:val="00F4007D"/>
    <w:rsid w:val="00F44108"/>
    <w:rsid w:val="00F45380"/>
    <w:rsid w:val="00F521DE"/>
    <w:rsid w:val="00F6113D"/>
    <w:rsid w:val="00F615BA"/>
    <w:rsid w:val="00F616BA"/>
    <w:rsid w:val="00F63DF6"/>
    <w:rsid w:val="00F81292"/>
    <w:rsid w:val="00F96F1E"/>
    <w:rsid w:val="00FA00FC"/>
    <w:rsid w:val="00FA1DE2"/>
    <w:rsid w:val="00FB06F3"/>
    <w:rsid w:val="00FC528B"/>
    <w:rsid w:val="00FC5A50"/>
    <w:rsid w:val="00FD1E05"/>
    <w:rsid w:val="00FD53D3"/>
    <w:rsid w:val="00FD5C9F"/>
    <w:rsid w:val="00FE4C20"/>
    <w:rsid w:val="00FE4E5A"/>
    <w:rsid w:val="00FE531E"/>
    <w:rsid w:val="00FE5EEC"/>
    <w:rsid w:val="00FE624D"/>
    <w:rsid w:val="00FF128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6339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fontTable" Target="fontTable.xml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90" Type="http://schemas.openxmlformats.org/officeDocument/2006/relationships/theme" Target="theme/theme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02C04-AAE2-4290-BBE9-10B714901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1259</TotalTime>
  <Pages>2</Pages>
  <Words>581</Words>
  <Characters>3318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197</cp:revision>
  <cp:lastPrinted>2023-11-01T19:47:00Z</cp:lastPrinted>
  <dcterms:created xsi:type="dcterms:W3CDTF">2018-10-12T13:02:00Z</dcterms:created>
  <dcterms:modified xsi:type="dcterms:W3CDTF">2024-08-08T12:22:00Z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