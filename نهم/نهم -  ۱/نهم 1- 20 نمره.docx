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10F08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322DF0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322DF0" w:rsidRDefault="00B80FC8" w:rsidP="00B80FC8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نام و نام خانوادگ</w:t>
            </w: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ی</w:t>
            </w:r>
            <w:r w:rsidRPr="00322DF0">
              <w:rPr>
                <w:rFonts w:ascii="Vazirmatn" w:hAnsi="Vazirmatn"/>
                <w:sz w:val="30"/>
                <w:szCs w:val="30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322DF0" w:rsidRDefault="00B80FC8" w:rsidP="00D12852">
            <w:pPr>
              <w:jc w:val="center"/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 w:hint="cs"/>
                <w:sz w:val="30"/>
                <w:szCs w:val="30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322DF0" w:rsidRDefault="00F24874" w:rsidP="00F24874">
            <w:pPr>
              <w:rPr>
                <w:rFonts w:ascii="Vazirmatn" w:hAnsi="Vazirmatn"/>
                <w:sz w:val="30"/>
                <w:szCs w:val="30"/>
                <w:rtl/>
              </w:rPr>
            </w:pPr>
            <w:r w:rsidRPr="00322DF0">
              <w:rPr>
                <w:rFonts w:ascii="Vazirmatn" w:hAnsi="Vazirmatn"/>
                <w:sz w:val="30"/>
                <w:szCs w:val="30"/>
                <w:rtl/>
              </w:rPr>
              <w:t>نمره:</w:t>
            </w:r>
          </w:p>
        </w:tc>
      </w:tr>
      <w:tr w:rsidR="00F24874" w:rsidRPr="00322DF0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322DF0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sz w:val="26"/>
                <w:szCs w:val="26"/>
                <w:rtl/>
              </w:rPr>
              <w:t>جملات صح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ح</w:t>
            </w:r>
            <w:r w:rsidRPr="00322DF0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</w:rPr>
              <w:t>با (غ) مشخص کن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د</w:t>
            </w:r>
            <w:r w:rsidRPr="00322DF0">
              <w:rPr>
                <w:sz w:val="26"/>
                <w:szCs w:val="26"/>
                <w:rtl/>
              </w:rPr>
              <w:t xml:space="preserve"> .</w:t>
            </w:r>
          </w:p>
          <w:p w14:paraId="3FE6BB7B" w14:textId="00098F02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اگر </w:t>
            </w:r>
            <w:r w:rsidRPr="00322DF0">
              <w:rPr>
                <w:position w:val="-8"/>
                <w:sz w:val="26"/>
                <w:szCs w:val="26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5pt" o:ole="">
                  <v:imagedata r:id="rId8" o:title=""/>
                </v:shape>
                <o:OLEObject Type="Embed" ProgID="Equation.DSMT4" ShapeID="_x0000_i1025" DrawAspect="Content" ObjectID="_1821550066" r:id="rId9"/>
              </w:objec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باشد  آنگاه </w:t>
            </w:r>
            <w:r w:rsidRPr="00322DF0">
              <w:rPr>
                <w:position w:val="-8"/>
                <w:sz w:val="26"/>
                <w:szCs w:val="26"/>
                <w:lang w:bidi="fa-IR"/>
              </w:rPr>
              <w:object w:dxaOrig="1219" w:dyaOrig="320" w14:anchorId="3A926027">
                <v:shape id="_x0000_i1026" type="#_x0000_t75" style="width:61.5pt;height:17.25pt" o:ole="">
                  <v:imagedata r:id="rId10" o:title=""/>
                </v:shape>
                <o:OLEObject Type="Embed" ProgID="Equation.DSMT4" ShapeID="_x0000_i1026" DrawAspect="Content" ObjectID="_1821550067" r:id="rId11"/>
              </w:objec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 </w:t>
            </w:r>
            <w:r w:rsidRPr="00322DF0">
              <w:rPr>
                <w:rFonts w:hint="cs"/>
                <w:sz w:val="26"/>
                <w:szCs w:val="26"/>
                <w:rtl/>
              </w:rPr>
              <w:t>(      )</w:t>
            </w:r>
          </w:p>
          <w:p w14:paraId="11B342B1" w14:textId="6A0A799A" w:rsidR="00995A53" w:rsidRPr="00322DF0" w:rsidRDefault="00995A53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 عبارت "</w:t>
            </w:r>
            <w:r w:rsidR="00BA1672" w:rsidRPr="00322DF0">
              <w:rPr>
                <w:rFonts w:hint="cs"/>
                <w:sz w:val="26"/>
                <w:szCs w:val="26"/>
                <w:rtl/>
              </w:rPr>
              <w:t>چهار عدد فرد متوالی</w:t>
            </w:r>
            <w:r w:rsidRPr="00322DF0">
              <w:rPr>
                <w:rFonts w:hint="cs"/>
                <w:sz w:val="26"/>
                <w:szCs w:val="26"/>
                <w:rtl/>
              </w:rPr>
              <w:t>" یک مجموعه را مشخص می کند.</w:t>
            </w:r>
            <w:r w:rsidR="00535BC5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5122E15" w14:textId="7C4A96C8" w:rsidR="00995A53" w:rsidRPr="00322DF0" w:rsidRDefault="00C84D59" w:rsidP="00995A53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 هر مجموعه زیرمجموعه خودش است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 xml:space="preserve">.(      )    </w:t>
            </w:r>
          </w:p>
          <w:p w14:paraId="1B785B92" w14:textId="77777777" w:rsidR="00C84D59" w:rsidRPr="00322DF0" w:rsidRDefault="00C84D59" w:rsidP="00DF75DF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ت</w:t>
            </w:r>
            <w:r w:rsidR="00995A53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92004C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23FB6" w:rsidRPr="00322DF0">
              <w:rPr>
                <w:sz w:val="26"/>
                <w:szCs w:val="26"/>
                <w:rtl/>
              </w:rPr>
              <w:t>هر عدد گو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rFonts w:hint="eastAsia"/>
                <w:sz w:val="26"/>
                <w:szCs w:val="26"/>
                <w:rtl/>
              </w:rPr>
              <w:t>ا</w:t>
            </w:r>
            <w:r w:rsidR="00C23FB6" w:rsidRPr="00322DF0">
              <w:rPr>
                <w:sz w:val="26"/>
                <w:szCs w:val="26"/>
                <w:rtl/>
              </w:rPr>
              <w:t xml:space="preserve"> عدد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حساب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C23FB6" w:rsidRPr="00322DF0">
              <w:rPr>
                <w:sz w:val="26"/>
                <w:szCs w:val="26"/>
                <w:rtl/>
              </w:rPr>
              <w:t xml:space="preserve"> است.</w:t>
            </w:r>
            <w:r w:rsidR="00C23FB6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4456AA" w:rsidRPr="00322DF0">
              <w:rPr>
                <w:rFonts w:hint="cs"/>
                <w:sz w:val="26"/>
                <w:szCs w:val="26"/>
                <w:rtl/>
              </w:rPr>
              <w:t>(        )</w:t>
            </w:r>
          </w:p>
          <w:p w14:paraId="29139B60" w14:textId="55C5646E" w:rsidR="00C9059B" w:rsidRPr="00322DF0" w:rsidRDefault="00C9059B" w:rsidP="00C9059B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ث) </w:t>
            </w:r>
            <w:r w:rsidRPr="00322DF0">
              <w:rPr>
                <w:sz w:val="26"/>
                <w:szCs w:val="26"/>
                <w:rtl/>
              </w:rPr>
              <w:t>با جابه جا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یی </w:t>
            </w:r>
            <w:r w:rsidRPr="00322DF0">
              <w:rPr>
                <w:rFonts w:hint="eastAsia"/>
                <w:sz w:val="26"/>
                <w:szCs w:val="26"/>
                <w:rtl/>
              </w:rPr>
              <w:t>عضوها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rFonts w:hint="eastAsia"/>
                <w:sz w:val="26"/>
                <w:szCs w:val="26"/>
                <w:rtl/>
              </w:rPr>
              <w:t>ک</w:t>
            </w:r>
            <w:r w:rsidRPr="00322DF0">
              <w:rPr>
                <w:sz w:val="26"/>
                <w:szCs w:val="26"/>
                <w:rtl/>
              </w:rPr>
              <w:t xml:space="preserve"> مجموعه،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می توان</w:t>
            </w:r>
            <w:r w:rsidRPr="00322DF0">
              <w:rPr>
                <w:sz w:val="26"/>
                <w:szCs w:val="26"/>
                <w:rtl/>
              </w:rPr>
              <w:t xml:space="preserve"> مجموعه </w:t>
            </w:r>
            <w:r w:rsidRPr="00322DF0">
              <w:rPr>
                <w:rFonts w:hint="cs"/>
                <w:sz w:val="26"/>
                <w:szCs w:val="26"/>
                <w:rtl/>
              </w:rPr>
              <w:t>جدی</w:t>
            </w:r>
            <w:r w:rsidRPr="00322DF0">
              <w:rPr>
                <w:rFonts w:hint="eastAsia"/>
                <w:sz w:val="26"/>
                <w:szCs w:val="26"/>
                <w:rtl/>
              </w:rPr>
              <w:t>د</w:t>
            </w:r>
            <w:r w:rsidRPr="00322DF0">
              <w:rPr>
                <w:rFonts w:hint="cs"/>
                <w:sz w:val="26"/>
                <w:szCs w:val="26"/>
                <w:rtl/>
              </w:rPr>
              <w:t>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ساخت. </w:t>
            </w:r>
            <w:r w:rsidRPr="00322DF0">
              <w:rPr>
                <w:sz w:val="26"/>
                <w:szCs w:val="26"/>
                <w:rtl/>
              </w:rPr>
              <w:t>(        )</w:t>
            </w:r>
          </w:p>
          <w:p w14:paraId="4CFAF115" w14:textId="265B3F9E" w:rsidR="00C9059B" w:rsidRPr="00322DF0" w:rsidRDefault="00C9059B" w:rsidP="00DF75DF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ج) </w:t>
            </w:r>
            <w:r w:rsidR="00804D2D" w:rsidRPr="00322DF0">
              <w:rPr>
                <w:rFonts w:hint="cs"/>
                <w:sz w:val="26"/>
                <w:szCs w:val="26"/>
                <w:rtl/>
              </w:rPr>
              <w:t>عبارت «اعداد اول زوج» یک مجموعه تک عضوی را مشخص می کند.</w:t>
            </w:r>
            <w:r w:rsidRPr="00322DF0">
              <w:rPr>
                <w:sz w:val="26"/>
                <w:szCs w:val="26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322DF0" w:rsidRDefault="001F557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4A4FE9" w:rsidRPr="00322DF0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322DF0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4C3652B7" w14:textId="328B57DA" w:rsidR="004A4FE9" w:rsidRPr="00322DF0" w:rsidRDefault="004A4FE9" w:rsidP="004A4FE9">
            <w:pPr>
              <w:rPr>
                <w:sz w:val="26"/>
                <w:szCs w:val="26"/>
                <w:rtl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D40E86" w:rsidRPr="00322DF0">
              <w:rPr>
                <w:sz w:val="26"/>
                <w:szCs w:val="26"/>
                <w:rtl/>
              </w:rPr>
              <w:t xml:space="preserve">مجموعه 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......................</w:t>
            </w:r>
            <w:r w:rsidR="00D40E86" w:rsidRPr="00322DF0">
              <w:rPr>
                <w:sz w:val="26"/>
                <w:szCs w:val="26"/>
                <w:rtl/>
              </w:rPr>
              <w:t xml:space="preserve"> ز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rFonts w:hint="eastAsia"/>
                <w:sz w:val="26"/>
                <w:szCs w:val="26"/>
                <w:rtl/>
              </w:rPr>
              <w:t>ر</w:t>
            </w:r>
            <w:r w:rsidR="00D40E86" w:rsidRPr="00322DF0">
              <w:rPr>
                <w:sz w:val="26"/>
                <w:szCs w:val="26"/>
                <w:rtl/>
              </w:rPr>
              <w:t xml:space="preserve"> مجموعه، هر مجموعه دلخواه</w:t>
            </w:r>
            <w:r w:rsidR="00D40E86" w:rsidRPr="00322DF0">
              <w:rPr>
                <w:rFonts w:hint="cs"/>
                <w:sz w:val="26"/>
                <w:szCs w:val="26"/>
                <w:rtl/>
              </w:rPr>
              <w:t>ی</w:t>
            </w:r>
            <w:r w:rsidR="00D40E86" w:rsidRPr="00322DF0">
              <w:rPr>
                <w:sz w:val="26"/>
                <w:szCs w:val="26"/>
                <w:rtl/>
              </w:rPr>
              <w:t xml:space="preserve"> است.</w:t>
            </w:r>
          </w:p>
          <w:p w14:paraId="7B2BCDCA" w14:textId="771F85B8" w:rsidR="004A4FE9" w:rsidRPr="00322DF0" w:rsidRDefault="004A4FE9" w:rsidP="004A4FE9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ب)</w:t>
            </w:r>
            <w:r w:rsidR="00097C61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4007D" w:rsidRPr="00322DF0">
              <w:rPr>
                <w:rFonts w:hint="cs"/>
                <w:sz w:val="26"/>
                <w:szCs w:val="26"/>
                <w:rtl/>
              </w:rPr>
              <w:t xml:space="preserve">مجموعه </w:t>
            </w:r>
            <w:r w:rsidR="00F4007D" w:rsidRPr="00322DF0">
              <w:rPr>
                <w:position w:val="-12"/>
                <w:sz w:val="26"/>
                <w:szCs w:val="26"/>
              </w:rPr>
              <w:object w:dxaOrig="1840" w:dyaOrig="360" w14:anchorId="180F3F90">
                <v:shape id="_x0000_i1027" type="#_x0000_t75" style="width:92.25pt;height:18.75pt" o:ole="">
                  <v:imagedata r:id="rId12" o:title=""/>
                </v:shape>
                <o:OLEObject Type="Embed" ProgID="Equation.DSMT4" ShapeID="_x0000_i1027" DrawAspect="Content" ObjectID="_1821550068" r:id="rId13"/>
              </w:object>
            </w:r>
            <w:r w:rsidR="00E71B13">
              <w:rPr>
                <w:rFonts w:hint="cs"/>
                <w:sz w:val="26"/>
                <w:szCs w:val="26"/>
                <w:rtl/>
                <w:lang w:bidi="fa-IR"/>
              </w:rPr>
              <w:t xml:space="preserve"> دارای</w:t>
            </w:r>
            <w:r w:rsidR="00F4007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 عضو</w:t>
            </w:r>
            <w:r w:rsidR="00E71B13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F4007D" w:rsidRPr="00322DF0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</w:p>
          <w:p w14:paraId="51857B88" w14:textId="7EFEA92F" w:rsidR="004A4FE9" w:rsidRPr="00322DF0" w:rsidRDefault="00E52A8E" w:rsidP="004A4FE9">
            <w:pPr>
              <w:rPr>
                <w:rFonts w:asciiTheme="minorHAnsi" w:hAnsiTheme="minorHAnsi"/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="004A4FE9" w:rsidRPr="00322DF0">
              <w:rPr>
                <w:rFonts w:hint="cs"/>
                <w:sz w:val="26"/>
                <w:szCs w:val="26"/>
                <w:rtl/>
              </w:rPr>
              <w:t>)</w:t>
            </w:r>
            <w:r w:rsidR="004E7F00" w:rsidRPr="00322DF0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>در آزما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rFonts w:hint="eastAsia"/>
                <w:sz w:val="26"/>
                <w:szCs w:val="26"/>
                <w:rtl/>
                <w:lang w:bidi="fa-IR"/>
              </w:rPr>
              <w:t>ش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پرتاب دوسکه، تعداد کل حالت ها</w:t>
            </w:r>
            <w:r w:rsidR="00800042" w:rsidRPr="00322DF0">
              <w:rPr>
                <w:rFonts w:hint="cs"/>
                <w:sz w:val="26"/>
                <w:szCs w:val="26"/>
                <w:rtl/>
                <w:lang w:bidi="fa-IR"/>
              </w:rPr>
              <w:t>ی</w:t>
            </w:r>
            <w:r w:rsidR="00800042" w:rsidRPr="00322DF0">
              <w:rPr>
                <w:sz w:val="26"/>
                <w:szCs w:val="26"/>
                <w:rtl/>
                <w:lang w:bidi="fa-IR"/>
              </w:rPr>
              <w:t xml:space="preserve"> ممکن برابر ........ است.</w:t>
            </w:r>
          </w:p>
          <w:p w14:paraId="04FAD72F" w14:textId="7A6FD3C1" w:rsidR="00BA1672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ت</w:t>
            </w:r>
            <w:r w:rsidR="00873645" w:rsidRPr="00322DF0">
              <w:rPr>
                <w:rFonts w:hint="cs"/>
                <w:sz w:val="26"/>
                <w:szCs w:val="26"/>
                <w:rtl/>
                <w:lang w:bidi="fa-IR"/>
              </w:rPr>
              <w:t>)</w:t>
            </w:r>
            <w:r w:rsidR="003817C2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16D2A236" w14:textId="6BC802C0" w:rsidR="00E52A8E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ث)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هرگاه عضو های مجموعه </w:t>
            </w:r>
            <w:r w:rsidR="00804D2D" w:rsidRPr="00322DF0">
              <w:rPr>
                <w:sz w:val="26"/>
                <w:szCs w:val="26"/>
                <w:lang w:bidi="fa-IR"/>
              </w:rPr>
              <w:t>A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همگی در </w:t>
            </w:r>
            <w:r w:rsidR="00804D2D" w:rsidRPr="00322DF0">
              <w:rPr>
                <w:sz w:val="26"/>
                <w:szCs w:val="26"/>
                <w:lang w:bidi="fa-IR"/>
              </w:rPr>
              <w:t>B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باشند در این صورت</w:t>
            </w:r>
            <w:r w:rsidR="00C71DCA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می گوییم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804D2D" w:rsidRPr="00322DF0">
              <w:rPr>
                <w:sz w:val="26"/>
                <w:szCs w:val="26"/>
                <w:lang w:bidi="fa-IR"/>
              </w:rPr>
              <w:t>A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.................. </w:t>
            </w:r>
            <w:r w:rsidR="00804D2D" w:rsidRPr="00322DF0">
              <w:rPr>
                <w:sz w:val="26"/>
                <w:szCs w:val="26"/>
                <w:lang w:bidi="fa-IR"/>
              </w:rPr>
              <w:t xml:space="preserve"> B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>است.</w:t>
            </w:r>
            <w:r w:rsidR="00DE7898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697566B9" w14:textId="5A242C7B" w:rsidR="00E52A8E" w:rsidRPr="00322DF0" w:rsidRDefault="00E52A8E" w:rsidP="000E4CC0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ج)</w: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اگر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120" w:dyaOrig="360" w14:anchorId="0862B050">
                <v:shape id="_x0000_i1029" type="#_x0000_t75" style="width:63.75pt;height:20.25pt" o:ole="">
                  <v:imagedata r:id="rId14" o:title=""/>
                </v:shape>
                <o:OLEObject Type="Embed" ProgID="Equation.DSMT4" ShapeID="_x0000_i1029" DrawAspect="Content" ObjectID="_1821550069" r:id="rId15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804D2D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040" w:dyaOrig="360" w14:anchorId="1B4C8845">
                <v:shape id="_x0000_i1030" type="#_x0000_t75" style="width:59.25pt;height:20.25pt" o:ole="">
                  <v:imagedata r:id="rId16" o:title=""/>
                </v:shape>
                <o:OLEObject Type="Embed" ProgID="Equation.DSMT4" ShapeID="_x0000_i1030" DrawAspect="Content" ObjectID="_1821550070" r:id="rId17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باشد ، </w:t>
            </w:r>
            <w:r w:rsidR="00804D2D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680" w:dyaOrig="360" w14:anchorId="3E8DD35B">
                <v:shape id="_x0000_i1031" type="#_x0000_t75" style="width:38.25pt;height:20.25pt" o:ole="">
                  <v:imagedata r:id="rId18" o:title=""/>
                </v:shape>
                <o:OLEObject Type="Embed" ProgID="Equation.DSMT4" ShapeID="_x0000_i1031" DrawAspect="Content" ObjectID="_1821550071" r:id="rId19"/>
              </w:object>
            </w:r>
            <w:r w:rsidR="00804D2D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برابر با .............. است.</w:t>
            </w:r>
            <w:r w:rsidR="004A4C03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322DF0" w:rsidRDefault="00723B9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D7A7C" w:rsidRPr="00322DF0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322DF0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322DF0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322DF0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الف) 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>تعداد ز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rFonts w:hint="eastAsia"/>
                      <w:sz w:val="26"/>
                      <w:szCs w:val="26"/>
                      <w:rtl/>
                    </w:rPr>
                    <w:t>ر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مجموعه ها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  <w:r w:rsidR="000E4CC0" w:rsidRPr="00322DF0">
                    <w:rPr>
                      <w:rFonts w:hint="eastAsia"/>
                      <w:sz w:val="26"/>
                      <w:szCs w:val="26"/>
                      <w:rtl/>
                    </w:rPr>
                    <w:t>ک</w:t>
                  </w:r>
                  <w:r w:rsidR="000E4CC0" w:rsidRPr="00322DF0">
                    <w:rPr>
                      <w:sz w:val="26"/>
                      <w:szCs w:val="26"/>
                      <w:rtl/>
                    </w:rPr>
                    <w:t xml:space="preserve"> مجموعه 3 عضو</w:t>
                  </w:r>
                  <w:r w:rsidR="000E4CC0" w:rsidRPr="00322DF0">
                    <w:rPr>
                      <w:rFonts w:hint="cs"/>
                      <w:sz w:val="26"/>
                      <w:szCs w:val="26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322DF0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322DF0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322DF0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ب)</w:t>
                  </w:r>
                  <w:r w:rsidRPr="00322DF0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تعداد عضو های مجموعه </w:t>
                  </w:r>
                  <w:r w:rsidRPr="00322DF0">
                    <w:rPr>
                      <w:position w:val="-12"/>
                      <w:sz w:val="26"/>
                      <w:szCs w:val="26"/>
                      <w:lang w:bidi="fa-IR"/>
                    </w:rPr>
                    <w:object w:dxaOrig="680" w:dyaOrig="360" w14:anchorId="64AEFD7B">
                      <v:shape id="_x0000_i1032" type="#_x0000_t75" style="width:39pt;height:20.25pt" o:ole="">
                        <v:imagedata r:id="rId20" o:title=""/>
                      </v:shape>
                      <o:OLEObject Type="Embed" ProgID="Equation.DSMT4" ShapeID="_x0000_i1032" DrawAspect="Content" ObjectID="_1821550072" r:id="rId21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322DF0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322DF0" w14:paraId="7AAB4AC7" w14:textId="0AFD1F8E" w:rsidTr="006C6596">
              <w:tc>
                <w:tcPr>
                  <w:tcW w:w="6028" w:type="dxa"/>
                </w:tcPr>
                <w:p w14:paraId="42ACEE51" w14:textId="3FCC001F" w:rsidR="006C6596" w:rsidRPr="00322DF0" w:rsidRDefault="006C6596" w:rsidP="00F14D22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322DF0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8</w:t>
                  </w:r>
                </w:p>
              </w:tc>
            </w:tr>
            <w:tr w:rsidR="006C6596" w:rsidRPr="00322DF0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322DF0" w:rsidRDefault="006C6596" w:rsidP="00F14D22">
                  <w:pPr>
                    <w:rPr>
                      <w:sz w:val="26"/>
                      <w:szCs w:val="26"/>
                      <w:rtl/>
                    </w:rPr>
                  </w:pP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>د) تعداد کل حالت های</w:t>
                  </w:r>
                  <w:r w:rsidR="000B0A86"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 ممکن در</w:t>
                  </w:r>
                  <w:r w:rsidRPr="00322DF0">
                    <w:rPr>
                      <w:rFonts w:hint="cs"/>
                      <w:sz w:val="26"/>
                      <w:szCs w:val="26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FF162B3" w:rsidR="006C6596" w:rsidRPr="00322DF0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CC5F54F" w14:textId="6A7DCCEC" w:rsidR="008D7A7C" w:rsidRPr="00322DF0" w:rsidRDefault="008D7A7C" w:rsidP="008D7A7C">
            <w:pPr>
              <w:rPr>
                <w:sz w:val="26"/>
                <w:szCs w:val="26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322DF0" w:rsidRDefault="008D7A7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FE4C20" w:rsidRPr="00322DF0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322DF0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620" w:dyaOrig="360" w14:anchorId="5707F4C7">
                <v:shape id="_x0000_i1033" type="#_x0000_t75" style="width:80.25pt;height:18.75pt" o:ole="">
                  <v:imagedata r:id="rId22" o:title=""/>
                </v:shape>
                <o:OLEObject Type="Embed" ProgID="Equation.DSMT4" ShapeID="_x0000_i1033" DrawAspect="Content" ObjectID="_1821550073" r:id="rId23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="006A5A68" w:rsidRPr="00322DF0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034" type="#_x0000_t75" style="width:62.25pt;height:18.75pt" o:ole="">
                  <v:imagedata r:id="rId24" o:title=""/>
                </v:shape>
                <o:OLEObject Type="Embed" ProgID="Equation.DSMT4" ShapeID="_x0000_i1034" DrawAspect="Content" ObjectID="_1821550074" r:id="rId25"/>
              </w:object>
            </w:r>
            <w:r w:rsidR="004456AA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="006A5A68" w:rsidRPr="00322DF0">
              <w:rPr>
                <w:position w:val="-12"/>
                <w:sz w:val="26"/>
                <w:szCs w:val="26"/>
              </w:rPr>
              <w:object w:dxaOrig="1359" w:dyaOrig="360" w14:anchorId="131D7BB8">
                <v:shape id="_x0000_i1035" type="#_x0000_t75" style="width:66.75pt;height:18.75pt" o:ole="">
                  <v:imagedata r:id="rId26" o:title=""/>
                </v:shape>
                <o:OLEObject Type="Embed" ProgID="Equation.DSMT4" ShapeID="_x0000_i1035" DrawAspect="Content" ObjectID="_1821550075" r:id="rId27"/>
              </w:object>
            </w:r>
            <w:r w:rsidR="004456AA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6A5A68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 در نظر بگیرید.</w:t>
            </w:r>
          </w:p>
          <w:p w14:paraId="05F3AC08" w14:textId="55159CBD" w:rsidR="006A5A68" w:rsidRPr="00322DF0" w:rsidRDefault="006A5A68" w:rsidP="00F14D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الف</w:t>
            </w:r>
            <w:r w:rsidR="00935A47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322DF0">
              <w:rPr>
                <w:sz w:val="26"/>
                <w:szCs w:val="26"/>
                <w:rtl/>
                <w:lang w:bidi="fa-IR"/>
              </w:rPr>
              <w:softHyphen/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322DF0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036" type="#_x0000_t75" style="width:82.5pt;height:19.5pt" o:ole="">
                        <v:imagedata r:id="rId28" o:title=""/>
                      </v:shape>
                      <o:OLEObject Type="Embed" ProgID="Equation.DSMT4" ShapeID="_x0000_i1036" DrawAspect="Content" ObjectID="_1821550076" r:id="rId29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037" type="#_x0000_t75" style="width:57pt;height:19.5pt" o:ole="">
                        <v:imagedata r:id="rId30" o:title=""/>
                      </v:shape>
                      <o:OLEObject Type="Embed" ProgID="Equation.DSMT4" ShapeID="_x0000_i1037" DrawAspect="Content" ObjectID="_1821550077" r:id="rId31"/>
                    </w:object>
                  </w:r>
                </w:p>
              </w:tc>
            </w:tr>
          </w:tbl>
          <w:p w14:paraId="43AE271D" w14:textId="47691CB8" w:rsidR="006A5A68" w:rsidRPr="00322DF0" w:rsidRDefault="006A5A68" w:rsidP="00F14D22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322DF0">
              <w:rPr>
                <w:sz w:val="26"/>
                <w:szCs w:val="26"/>
                <w:rtl/>
                <w:lang w:bidi="fa-IR"/>
              </w:rPr>
              <w:softHyphen/>
            </w:r>
            <w:r w:rsidRPr="00322DF0">
              <w:rPr>
                <w:rFonts w:hint="cs"/>
                <w:sz w:val="26"/>
                <w:szCs w:val="26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322DF0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40" w:dyaOrig="360" w14:anchorId="7A57467F">
                      <v:shape id="_x0000_i1038" type="#_x0000_t75" style="width:77.25pt;height:19.5pt" o:ole="">
                        <v:imagedata r:id="rId32" o:title=""/>
                      </v:shape>
                      <o:OLEObject Type="Embed" ProgID="Equation.DSMT4" ShapeID="_x0000_i1038" DrawAspect="Content" ObjectID="_1821550078" r:id="rId33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322DF0" w:rsidRDefault="006A5A68" w:rsidP="00F14D22">
                  <w:pPr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359" w:dyaOrig="380" w14:anchorId="01387CB6">
                      <v:shape id="_x0000_i1039" type="#_x0000_t75" style="width:77.25pt;height:21.75pt" o:ole="">
                        <v:imagedata r:id="rId34" o:title=""/>
                      </v:shape>
                      <o:OLEObject Type="Embed" ProgID="Equation.DSMT4" ShapeID="_x0000_i1039" DrawAspect="Content" ObjectID="_1821550079" r:id="rId35"/>
                    </w:object>
                  </w:r>
                </w:p>
              </w:tc>
            </w:tr>
          </w:tbl>
          <w:p w14:paraId="2098AEA7" w14:textId="267F9BAF" w:rsidR="00FE4C20" w:rsidRPr="00322DF0" w:rsidRDefault="00DE7898" w:rsidP="00935A47">
            <w:pPr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ج) نمودار ون دو مجموعه </w:t>
            </w:r>
            <w:r w:rsidR="00935A47" w:rsidRPr="00322DF0">
              <w:rPr>
                <w:sz w:val="26"/>
                <w:szCs w:val="26"/>
                <w:lang w:bidi="fa-IR"/>
              </w:rPr>
              <w:t>B</w: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و </w:t>
            </w:r>
            <w:r w:rsidR="00935A47" w:rsidRPr="00322DF0">
              <w:rPr>
                <w:sz w:val="26"/>
                <w:szCs w:val="26"/>
                <w:lang w:bidi="fa-IR"/>
              </w:rPr>
              <w:t>C</w:t>
            </w:r>
            <w:r w:rsidR="00935A47" w:rsidRPr="00322DF0">
              <w:rPr>
                <w:rFonts w:hint="cs"/>
                <w:sz w:val="26"/>
                <w:szCs w:val="26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322DF0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  <w:p w14:paraId="229DFE7E" w14:textId="574C267F" w:rsidR="00935A47" w:rsidRPr="00322DF0" w:rsidRDefault="00935A47" w:rsidP="00935A47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322DF0" w:rsidRDefault="00250AE2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36CB7" w:rsidRPr="00322DF0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322DF0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03623A64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="00CF52DE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066" type="#_x0000_t75" style="width:144.75pt;height:21.75pt" o:ole="">
                  <v:imagedata r:id="rId36" o:title=""/>
                </v:shape>
                <o:OLEObject Type="Embed" ProgID="Equation.DSMT4" ShapeID="_x0000_i1066" DrawAspect="Content" ObjectID="_1821550080" r:id="rId37"/>
              </w:object>
            </w:r>
          </w:p>
          <w:p w14:paraId="512C31AA" w14:textId="47D400AE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  </w:t>
            </w:r>
            <w:r w:rsidR="00CF52DE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0B7733FE">
                <v:shape id="_x0000_i1068" type="#_x0000_t75" style="width:143.25pt;height:21.75pt" o:ole="">
                  <v:imagedata r:id="rId38" o:title=""/>
                </v:shape>
                <o:OLEObject Type="Embed" ProgID="Equation.DSMT4" ShapeID="_x0000_i1068" DrawAspect="Content" ObjectID="_1821550081" r:id="rId39"/>
              </w:object>
            </w:r>
          </w:p>
          <w:p w14:paraId="5A8CFC3C" w14:textId="77777777" w:rsidR="00C36CB7" w:rsidRPr="00322DF0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BA167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BA1672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 </w:t>
            </w:r>
            <w:r w:rsidR="00BA1672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20" w:dyaOrig="380" w14:anchorId="47471454">
                <v:shape id="_x0000_i1042" type="#_x0000_t75" style="width:115.5pt;height:21.75pt" o:ole="">
                  <v:imagedata r:id="rId40" o:title=""/>
                </v:shape>
                <o:OLEObject Type="Embed" ProgID="Equation.DSMT4" ShapeID="_x0000_i1042" DrawAspect="Content" ObjectID="_1821550082" r:id="rId41"/>
              </w:object>
            </w:r>
          </w:p>
          <w:p w14:paraId="345EDF37" w14:textId="3E889BEC" w:rsidR="00074A41" w:rsidRPr="00322DF0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د) در جای خالی علامت </w:t>
            </w:r>
            <w:r w:rsidR="00986EDE" w:rsidRPr="00986EDE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240" w:dyaOrig="240" w14:anchorId="64ABD5D2">
                <v:shape id="_x0000_i1043" type="#_x0000_t75" style="width:14.25pt;height:15pt" o:ole="">
                  <v:imagedata r:id="rId42" o:title=""/>
                </v:shape>
                <o:OLEObject Type="Embed" ProgID="Equation.DSMT4" ShapeID="_x0000_i1043" DrawAspect="Content" ObjectID="_1821550083" r:id="rId43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یا </w:t>
            </w:r>
            <w:r w:rsidRPr="00322DF0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40" w:dyaOrig="240" w14:anchorId="6A49B9A3">
                <v:shape id="_x0000_i1044" type="#_x0000_t75" style="width:15pt;height:15pt" o:ole="">
                  <v:imagedata r:id="rId44" o:title=""/>
                </v:shape>
                <o:OLEObject Type="Embed" ProgID="Equation.DSMT4" ShapeID="_x0000_i1044" DrawAspect="Content" ObjectID="_1821550084" r:id="rId45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قرار دهید:     </w:t>
            </w:r>
            <w:r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200" w:dyaOrig="360" w14:anchorId="226169F2">
                <v:shape id="_x0000_i1045" type="#_x0000_t75" style="width:68.25pt;height:19.5pt" o:ole="">
                  <v:imagedata r:id="rId46" o:title=""/>
                </v:shape>
                <o:OLEObject Type="Embed" ProgID="Equation.DSMT4" ShapeID="_x0000_i1045" DrawAspect="Content" ObjectID="_1821550085" r:id="rId47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322DF0" w:rsidRDefault="008C0D4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002DB4" w:rsidRPr="00322DF0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7E4916A4" w:rsidR="00002DB4" w:rsidRPr="00322DF0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الف - مجموعه «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اعداد اول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رقم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 » را</w:t>
            </w:r>
            <w:r w:rsidR="00E43891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با نوشتن عضوها مشخص کنید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: </w:t>
            </w:r>
            <w:r w:rsidR="00E43891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E43891" w:rsidRPr="00322DF0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43891" w:rsidRPr="00322DF0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040" w:dyaOrig="380" w14:anchorId="67F2E6D5">
                <v:shape id="_x0000_i1046" type="#_x0000_t75" style="width:116.25pt;height:21.75pt" o:ole="">
                  <v:imagedata r:id="rId48" o:title=""/>
                </v:shape>
                <o:OLEObject Type="Embed" ProgID="Equation.DSMT4" ShapeID="_x0000_i1046" DrawAspect="Content" ObjectID="_1821550086" r:id="rId49"/>
              </w:object>
            </w:r>
          </w:p>
          <w:p w14:paraId="1B6F6181" w14:textId="76DE51DF" w:rsidR="00002DB4" w:rsidRPr="00322DF0" w:rsidRDefault="002B53CC" w:rsidP="0044505C">
            <w:pPr>
              <w:spacing w:line="276" w:lineRule="auto"/>
              <w:rPr>
                <w:rFonts w:hint="cs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8005D0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-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برای مجموعه </w:t>
            </w:r>
            <w:r w:rsidRPr="00322DF0">
              <w:rPr>
                <w:position w:val="-12"/>
                <w:sz w:val="26"/>
                <w:szCs w:val="26"/>
              </w:rPr>
              <w:object w:dxaOrig="980" w:dyaOrig="360" w14:anchorId="4FCAB0F0">
                <v:shape id="_x0000_i1047" type="#_x0000_t75" style="width:49.5pt;height:18.75pt" o:ole="">
                  <v:imagedata r:id="rId50" o:title=""/>
                </v:shape>
                <o:OLEObject Type="Embed" ProgID="Equation.DSMT4" ShapeID="_x0000_i1047" DrawAspect="Content" ObjectID="_1821550087" r:id="rId51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یک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عبارت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کلامی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بنو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س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ید:</w:t>
            </w:r>
            <w:r w:rsidRPr="00322DF0">
              <w:rPr>
                <w:sz w:val="26"/>
                <w:szCs w:val="26"/>
              </w:rPr>
              <w:t xml:space="preserve">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......................................................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322DF0" w:rsidRDefault="00002DB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bookmarkStart w:id="0" w:name="_GoBack"/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bookmarkEnd w:id="0"/>
          </w:p>
        </w:tc>
      </w:tr>
      <w:tr w:rsidR="00F616BA" w:rsidRPr="00322DF0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322DF0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 xml:space="preserve">جاهای خالی را </w:t>
            </w:r>
            <w:r w:rsidR="00873DA9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 اعداد مناسب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پر کنید‌.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</w:p>
          <w:p w14:paraId="620FE89F" w14:textId="6DA14F03" w:rsidR="00F616BA" w:rsidRPr="00322DF0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E965FB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</w:t>
            </w: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 </w:t>
            </w:r>
            <w:r w:rsidRPr="00322DF0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="00DE575C" w:rsidRPr="00322DF0">
              <w:rPr>
                <w:position w:val="-12"/>
                <w:sz w:val="26"/>
                <w:szCs w:val="26"/>
              </w:rPr>
              <w:object w:dxaOrig="4599" w:dyaOrig="440" w14:anchorId="6766CF17">
                <v:shape id="_x0000_i1048" type="#_x0000_t75" style="width:246.75pt;height:23.25pt" o:ole="">
                  <v:imagedata r:id="rId52" o:title=""/>
                </v:shape>
                <o:OLEObject Type="Embed" ProgID="Equation.DSMT4" ShapeID="_x0000_i1048" DrawAspect="Content" ObjectID="_1821550088" r:id="rId53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322DF0" w:rsidRDefault="00DE575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76089" w:rsidRPr="00322DF0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206F3913" w:rsidR="00076089" w:rsidRPr="00322DF0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در تساوی زیر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مقدار</w:t>
            </w:r>
            <w:r w:rsidRPr="00322DF0">
              <w:rPr>
                <w:rFonts w:ascii="Cambria Math" w:hAnsi="Cambria Math" w:cs="Cambria Math"/>
                <w:b w:val="0"/>
                <w:bCs w:val="0"/>
                <w:sz w:val="26"/>
                <w:szCs w:val="26"/>
              </w:rPr>
              <w:t>𝒙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و </w:t>
            </w:r>
            <w:r w:rsidRPr="00322DF0">
              <w:rPr>
                <w:rFonts w:ascii="Cambria Math" w:hAnsi="Cambria Math"/>
                <w:b w:val="0"/>
                <w:bCs w:val="0"/>
                <w:sz w:val="26"/>
                <w:szCs w:val="26"/>
              </w:rPr>
              <w:t>𝒚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را بدست آور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322DF0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56B343F4" w:rsidR="00076089" w:rsidRPr="00322DF0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998" w:type="dxa"/>
                </w:tcPr>
                <w:p w14:paraId="6721AB1F" w14:textId="2957F015" w:rsidR="00076089" w:rsidRPr="00322DF0" w:rsidRDefault="00D20EB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680" w:dyaOrig="360" w14:anchorId="3642BE09">
                      <v:shape id="_x0000_i1049" type="#_x0000_t75" style="width:153pt;height:19.5pt" o:ole="">
                        <v:imagedata r:id="rId54" o:title=""/>
                      </v:shape>
                      <o:OLEObject Type="Embed" ProgID="Equation.DSMT4" ShapeID="_x0000_i1049" DrawAspect="Content" ObjectID="_1821550089" r:id="rId55"/>
                    </w:object>
                  </w:r>
                </w:p>
              </w:tc>
            </w:tr>
          </w:tbl>
          <w:p w14:paraId="266C16A3" w14:textId="77777777" w:rsidR="00076089" w:rsidRPr="00322DF0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322DF0" w:rsidRDefault="00076089" w:rsidP="00076089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E575C" w:rsidRPr="00322DF0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322DF0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با توجه به مجموعه </w:t>
            </w:r>
            <w:r w:rsidRPr="00322DF0">
              <w:rPr>
                <w:position w:val="-12"/>
                <w:sz w:val="26"/>
                <w:szCs w:val="26"/>
              </w:rPr>
              <w:object w:dxaOrig="1520" w:dyaOrig="360" w14:anchorId="469EDA08">
                <v:shape id="_x0000_i1050" type="#_x0000_t75" style="width:75.75pt;height:18.75pt" o:ole="">
                  <v:imagedata r:id="rId56" o:title=""/>
                </v:shape>
                <o:OLEObject Type="Embed" ProgID="Equation.DSMT4" ShapeID="_x0000_i1050" DrawAspect="Content" ObjectID="_1821550090" r:id="rId57"/>
              </w:object>
            </w:r>
            <w:r w:rsidR="004A4FE9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  <w:r w:rsidR="00DE575C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322DF0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322DF0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04A2ED53">
                      <v:shape id="_x0000_i1051" type="#_x0000_t75" style="width:39.75pt;height:18.75pt" o:ole="">
                        <v:imagedata r:id="rId58" o:title=""/>
                      </v:shape>
                      <o:OLEObject Type="Embed" ProgID="Equation.DSMT4" ShapeID="_x0000_i1051" DrawAspect="Content" ObjectID="_1821550091" r:id="rId59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322DF0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820" w:dyaOrig="320" w14:anchorId="79774C96">
                      <v:shape id="_x0000_i1052" type="#_x0000_t75" style="width:48pt;height:17.25pt" o:ole="">
                        <v:imagedata r:id="rId60" o:title=""/>
                      </v:shape>
                      <o:OLEObject Type="Embed" ProgID="Equation.DSMT4" ShapeID="_x0000_i1052" DrawAspect="Content" ObjectID="_1821550092" r:id="rId6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322DF0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120" w:dyaOrig="360" w14:anchorId="70C2029C">
                      <v:shape id="_x0000_i1053" type="#_x0000_t75" style="width:65.25pt;height:19.5pt" o:ole="">
                        <v:imagedata r:id="rId62" o:title=""/>
                      </v:shape>
                      <o:OLEObject Type="Embed" ProgID="Equation.DSMT4" ShapeID="_x0000_i1053" DrawAspect="Content" ObjectID="_1821550093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322DF0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680" w:dyaOrig="320" w14:anchorId="5DEB1F12">
                      <v:shape id="_x0000_i1054" type="#_x0000_t75" style="width:39.75pt;height:18.75pt" o:ole="">
                        <v:imagedata r:id="rId64" o:title=""/>
                      </v:shape>
                      <o:OLEObject Type="Embed" ProgID="Equation.DSMT4" ShapeID="_x0000_i1054" DrawAspect="Content" ObjectID="_1821550094" r:id="rId65"/>
                    </w:object>
                  </w:r>
                </w:p>
              </w:tc>
            </w:tr>
          </w:tbl>
          <w:p w14:paraId="1FA9C9CE" w14:textId="047D7C06" w:rsidR="00C04B4C" w:rsidRPr="00322DF0" w:rsidRDefault="00C04B4C" w:rsidP="00C04B4C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322DF0" w:rsidRDefault="00F3060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87BA6" w:rsidRPr="00322DF0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322DF0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position w:val="-14"/>
                <w:sz w:val="26"/>
                <w:szCs w:val="26"/>
              </w:rPr>
              <w:object w:dxaOrig="3180" w:dyaOrig="440" w14:anchorId="52B225BD">
                <v:shape id="_x0000_i1055" type="#_x0000_t75" style="width:159pt;height:21.75pt" o:ole="">
                  <v:imagedata r:id="rId66" o:title=""/>
                </v:shape>
                <o:OLEObject Type="Embed" ProgID="Equation.DSMT4" ShapeID="_x0000_i1055" DrawAspect="Content" ObjectID="_1821550095" r:id="rId67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322DF0">
              <w:rPr>
                <w:noProof/>
                <w:position w:val="-14"/>
                <w:sz w:val="26"/>
                <w:szCs w:val="26"/>
              </w:rPr>
              <w:object w:dxaOrig="2640" w:dyaOrig="440" w14:anchorId="175E969C">
                <v:shape id="_x0000_i1056" type="#_x0000_t75" style="width:129pt;height:22.5pt" o:ole="">
                  <v:imagedata r:id="rId68" o:title=""/>
                </v:shape>
                <o:OLEObject Type="Embed" ProgID="Equation.DSMT4" ShapeID="_x0000_i1056" DrawAspect="Content" ObjectID="_1821550096" r:id="rId69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27B10FF7" w:rsidR="00C15528" w:rsidRPr="00322DF0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i/>
                <w:noProof/>
                <w:sz w:val="26"/>
                <w:szCs w:val="26"/>
                <w:rtl/>
              </w:rPr>
              <w:tab/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322DF0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057" type="#_x0000_t75" style="width:182.25pt;height:23.25pt" o:ole="">
                  <v:imagedata r:id="rId70" o:title=""/>
                </v:shape>
                <o:OLEObject Type="Embed" ProgID="Equation.DSMT4" ShapeID="_x0000_i1057" DrawAspect="Content" ObjectID="_1821550097" r:id="rId71"/>
              </w:object>
            </w:r>
            <w:r w:rsidRPr="00322DF0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322DF0" w:rsidRDefault="00016C9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3F0CEB" w:rsidRPr="00322DF0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322DF0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همه</w:t>
            </w:r>
            <w:r w:rsidR="008C662D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ی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زیر مجموعه ها</w:t>
            </w:r>
            <w:r w:rsidR="009C1230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ی </w:t>
            </w:r>
            <w:r w:rsidRPr="00322DF0">
              <w:rPr>
                <w:position w:val="-12"/>
                <w:sz w:val="26"/>
                <w:szCs w:val="26"/>
              </w:rPr>
              <w:object w:dxaOrig="1080" w:dyaOrig="360" w14:anchorId="0453858C">
                <v:shape id="_x0000_i1058" type="#_x0000_t75" style="width:54pt;height:18.75pt" o:ole="">
                  <v:imagedata r:id="rId72" o:title=""/>
                </v:shape>
                <o:OLEObject Type="Embed" ProgID="Equation.DSMT4" ShapeID="_x0000_i1058" DrawAspect="Content" ObjectID="_1821550098" r:id="rId73"/>
              </w:objec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را بنویسید.</w:t>
            </w:r>
          </w:p>
          <w:p w14:paraId="754E1518" w14:textId="2DD730A9" w:rsidR="004D4211" w:rsidRPr="00322DF0" w:rsidRDefault="004D4211" w:rsidP="004D421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322DF0" w:rsidRDefault="003F0CE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3F0CEB" w:rsidRPr="00322DF0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322DF0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>در هر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شکل ها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3B6912"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="003B6912" w:rsidRPr="00322DF0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3B6912" w:rsidRPr="00322DF0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322DF0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322DF0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322DF0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2120" w:dyaOrig="380" w14:anchorId="4DA933F7">
                      <v:shape id="_x0000_i1059" type="#_x0000_t75" style="width:123.75pt;height:22.5pt" o:ole="">
                        <v:imagedata r:id="rId74" o:title=""/>
                      </v:shape>
                      <o:OLEObject Type="Embed" ProgID="Equation.DSMT4" ShapeID="_x0000_i1059" DrawAspect="Content" ObjectID="_1821550099" r:id="rId75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322DF0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22DF0">
                    <w:rPr>
                      <w:rFonts w:ascii="Vazirmatn" w:hAnsi="Vazirmatn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322DF0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060" type="#_x0000_t75" style="width:44.25pt;height:17.25pt" o:ole="">
                        <v:imagedata r:id="rId76" o:title=""/>
                      </v:shape>
                      <o:OLEObject Type="Embed" ProgID="Equation.DSMT4" ShapeID="_x0000_i1060" DrawAspect="Content" ObjectID="_1821550100" r:id="rId77"/>
                    </w:object>
                  </w:r>
                </w:p>
              </w:tc>
            </w:tr>
          </w:tbl>
          <w:p w14:paraId="10B01DFE" w14:textId="01E3077B" w:rsidR="00647A2F" w:rsidRPr="00322DF0" w:rsidRDefault="00647A2F" w:rsidP="005A55C0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322DF0" w:rsidRDefault="005A55C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27DBD" w:rsidRPr="00322DF0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991FCDD" w:rsidR="00C27DBD" w:rsidRPr="00322DF0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  <w:r w:rsidR="00DF75DF"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ListTable1Light-Accent6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97"/>
              <w:gridCol w:w="3387"/>
              <w:gridCol w:w="3260"/>
            </w:tblGrid>
            <w:tr w:rsidR="00CE4C39" w:rsidRPr="00322DF0" w14:paraId="6591B272" w14:textId="77777777" w:rsidTr="00A75A43">
              <w:tc>
                <w:tcPr>
                  <w:tcW w:w="3197" w:type="dxa"/>
                </w:tcPr>
                <w:p w14:paraId="227AD284" w14:textId="1953B70E" w:rsidR="00CE4C39" w:rsidRPr="00322DF0" w:rsidRDefault="00CE4C39" w:rsidP="00E001A1">
                  <w:pPr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</w:rPr>
                    <w:t xml:space="preserve"> </w:t>
                  </w:r>
                  <w:r w:rsidRPr="00322DF0">
                    <w:rPr>
                      <w:rFonts w:ascii="Vazirmatn" w:hAnsi="Vazirmatn"/>
                      <w:position w:val="-6"/>
                      <w:sz w:val="26"/>
                      <w:szCs w:val="26"/>
                    </w:rPr>
                    <w:object w:dxaOrig="1040" w:dyaOrig="300" w14:anchorId="1AA556B8">
                      <v:shape id="_x0000_i1061" type="#_x0000_t75" style="width:51pt;height:13.5pt" o:ole="">
                        <v:imagedata r:id="rId78" o:title=""/>
                      </v:shape>
                      <o:OLEObject Type="Embed" ProgID="Equation.DSMT4" ShapeID="_x0000_i1061" DrawAspect="Content" ObjectID="_1821550101" r:id="rId79"/>
                    </w:object>
                  </w:r>
                </w:p>
              </w:tc>
              <w:tc>
                <w:tcPr>
                  <w:tcW w:w="3387" w:type="dxa"/>
                </w:tcPr>
                <w:p w14:paraId="5CEAC966" w14:textId="554DDB25" w:rsidR="00CE4C39" w:rsidRPr="00322DF0" w:rsidRDefault="00CE4C39" w:rsidP="00E001A1">
                  <w:pPr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rtl/>
                      <w:lang w:bidi="fa-IR"/>
                    </w:rPr>
                  </w:pPr>
                  <w:r w:rsidRPr="00CE4C39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</w:rPr>
                    <w:object w:dxaOrig="999" w:dyaOrig="300" w14:anchorId="4A754586">
                      <v:shape id="_x0000_i1062" type="#_x0000_t75" style="width:50.25pt;height:15pt" o:ole="">
                        <v:imagedata r:id="rId80" o:title=""/>
                      </v:shape>
                      <o:OLEObject Type="Embed" ProgID="Equation.DSMT4" ShapeID="_x0000_i1062" DrawAspect="Content" ObjectID="_1821550102" r:id="rId81"/>
                    </w:object>
                  </w:r>
                </w:p>
              </w:tc>
              <w:tc>
                <w:tcPr>
                  <w:tcW w:w="3260" w:type="dxa"/>
                </w:tcPr>
                <w:p w14:paraId="363D37C8" w14:textId="77777777" w:rsidR="00CE4C39" w:rsidRPr="00322DF0" w:rsidRDefault="00CE4C39" w:rsidP="00E001A1">
                  <w:pPr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</w:rPr>
                  </w:pPr>
                  <w:r w:rsidRPr="00322DF0">
                    <w:rPr>
                      <w:rFonts w:ascii="Vazirmatn" w:hAnsi="Vazirmatn"/>
                      <w:position w:val="-8"/>
                      <w:sz w:val="26"/>
                      <w:szCs w:val="26"/>
                    </w:rPr>
                    <w:object w:dxaOrig="960" w:dyaOrig="340" w14:anchorId="1C0231B8">
                      <v:shape id="_x0000_i1063" type="#_x0000_t75" style="width:48.75pt;height:17.25pt" o:ole="">
                        <v:imagedata r:id="rId82" o:title=""/>
                      </v:shape>
                      <o:OLEObject Type="Embed" ProgID="Equation.DSMT4" ShapeID="_x0000_i1063" DrawAspect="Content" ObjectID="_1821550103" r:id="rId83"/>
                    </w:object>
                  </w:r>
                </w:p>
              </w:tc>
            </w:tr>
          </w:tbl>
          <w:p w14:paraId="1DD0E766" w14:textId="77777777" w:rsidR="00C27DBD" w:rsidRPr="00322DF0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322DF0" w:rsidRDefault="006D19D7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242E45" w:rsidRPr="00322DF0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0FA6DCDD" w14:textId="0C1D4C18" w:rsidR="00DE7898" w:rsidRPr="00322DF0" w:rsidRDefault="00242E45" w:rsidP="005E5F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١٠ کارت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احتمال 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49A6390A" w:rsidR="00242E45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410F08" w:rsidRPr="00322DF0" w14:paraId="058569C6" w14:textId="77777777" w:rsidTr="00331366">
        <w:trPr>
          <w:trHeight w:val="1175"/>
        </w:trPr>
        <w:tc>
          <w:tcPr>
            <w:tcW w:w="10119" w:type="dxa"/>
            <w:gridSpan w:val="3"/>
          </w:tcPr>
          <w:p w14:paraId="0687F5AA" w14:textId="77777777" w:rsidR="00410F08" w:rsidRPr="00322DF0" w:rsidRDefault="00410F08" w:rsidP="00410F0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 xml:space="preserve"> در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 ای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3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سفید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۵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قرمز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sz w:val="26"/>
                <w:szCs w:val="26"/>
                <w:rtl/>
                <w:lang w:bidi="fa-IR"/>
              </w:rPr>
              <w:t>۳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وجود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دارد.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یک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مهره 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تصادف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از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جعبه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برمی‌داریم.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</w:p>
          <w:p w14:paraId="218B7C7F" w14:textId="268C400C" w:rsidR="00410F08" w:rsidRPr="00322DF0" w:rsidRDefault="00410F08" w:rsidP="00331366">
            <w:pPr>
              <w:spacing w:line="276" w:lineRule="auto"/>
              <w:jc w:val="both"/>
              <w:rPr>
                <w:sz w:val="26"/>
                <w:szCs w:val="26"/>
                <w:rtl/>
                <w:lang w:bidi="fa-IR"/>
              </w:rPr>
            </w:pPr>
            <w:r w:rsidRPr="00322DF0">
              <w:rPr>
                <w:rFonts w:hint="cs"/>
                <w:sz w:val="26"/>
                <w:szCs w:val="26"/>
                <w:rtl/>
              </w:rPr>
              <w:t>احتمال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آنکه مهره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خارج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شده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rtl/>
              </w:rPr>
              <w:t>زرد</w:t>
            </w:r>
            <w:r w:rsidRPr="00322DF0">
              <w:rPr>
                <w:sz w:val="26"/>
                <w:szCs w:val="26"/>
                <w:rtl/>
              </w:rPr>
              <w:t xml:space="preserve"> </w:t>
            </w:r>
            <w:r w:rsidRPr="00322DF0">
              <w:rPr>
                <w:rFonts w:hint="cs"/>
                <w:sz w:val="26"/>
                <w:szCs w:val="26"/>
                <w:u w:val="single"/>
                <w:rtl/>
              </w:rPr>
              <w:t>نباشد</w:t>
            </w:r>
            <w:r w:rsidRPr="00322DF0">
              <w:rPr>
                <w:rFonts w:hint="cs"/>
                <w:sz w:val="26"/>
                <w:szCs w:val="26"/>
                <w:rtl/>
              </w:rPr>
              <w:t xml:space="preserve"> چقدر است؟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F33E92D" w14:textId="3A97CBAA" w:rsidR="00410F08" w:rsidRPr="00322DF0" w:rsidRDefault="00410F08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52D2B" w:rsidRPr="00322DF0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322DF0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322DF0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752D2B" w:rsidRPr="00322DF0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  <w:p w14:paraId="0682599A" w14:textId="77777777" w:rsidR="00691213" w:rsidRPr="00322DF0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A3AC38D" w14:textId="77C9745F" w:rsidR="00803B9B" w:rsidRPr="00322DF0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322DF0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91213" w:rsidRPr="00410F0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322DF0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0529539" w14:textId="77777777" w:rsidR="00691213" w:rsidRPr="00322DF0" w:rsidRDefault="00691213" w:rsidP="0069121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322DF0" w:rsidRDefault="00691213" w:rsidP="00691213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410F08" w:rsidRDefault="00691213" w:rsidP="00C27DB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322DF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0268F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</w:rPr>
      </w:pPr>
    </w:p>
    <w:sectPr w:rsidR="000B3006" w:rsidRPr="000268F6" w:rsidSect="00554692">
      <w:footerReference w:type="even" r:id="rId8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27BE" w14:textId="77777777" w:rsidR="004F2253" w:rsidRDefault="004F2253">
      <w:r>
        <w:separator/>
      </w:r>
    </w:p>
  </w:endnote>
  <w:endnote w:type="continuationSeparator" w:id="0">
    <w:p w14:paraId="1AF1462B" w14:textId="77777777" w:rsidR="004F2253" w:rsidRDefault="004F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1900" w14:textId="77777777" w:rsidR="004F2253" w:rsidRDefault="004F2253">
      <w:r>
        <w:separator/>
      </w:r>
    </w:p>
  </w:footnote>
  <w:footnote w:type="continuationSeparator" w:id="0">
    <w:p w14:paraId="7CE5BAEB" w14:textId="77777777" w:rsidR="004F2253" w:rsidRDefault="004F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3B23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969E3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2DF0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C03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4F2253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E5F60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09AA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86EDE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5A43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E4C39"/>
    <w:rsid w:val="00CF2157"/>
    <w:rsid w:val="00CF3E0D"/>
    <w:rsid w:val="00CF404F"/>
    <w:rsid w:val="00CF444A"/>
    <w:rsid w:val="00CF52DE"/>
    <w:rsid w:val="00CF5820"/>
    <w:rsid w:val="00CF7A6B"/>
    <w:rsid w:val="00D030C9"/>
    <w:rsid w:val="00D033C5"/>
    <w:rsid w:val="00D1197F"/>
    <w:rsid w:val="00D12852"/>
    <w:rsid w:val="00D20EB9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B13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75A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6">
    <w:name w:val="List Table 1 Light Accent 6"/>
    <w:basedOn w:val="TableNormal"/>
    <w:uiPriority w:val="46"/>
    <w:rsid w:val="00A75A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987AE-C0FE-4A46-9BC1-6ABA3F78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1282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214</cp:revision>
  <cp:lastPrinted>2025-10-09T15:40:00Z</cp:lastPrinted>
  <dcterms:created xsi:type="dcterms:W3CDTF">2018-10-12T13:02:00Z</dcterms:created>
  <dcterms:modified xsi:type="dcterms:W3CDTF">2025-10-09T17:50:00Z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