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CB77FC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264"/>
        <w:gridCol w:w="3402"/>
        <w:gridCol w:w="2453"/>
        <w:gridCol w:w="511"/>
      </w:tblGrid>
      <w:tr w:rsidR="00F24874" w:rsidRPr="00CB77FC" w14:paraId="473032A7" w14:textId="55764F0A" w:rsidTr="00D55F96">
        <w:trPr>
          <w:trHeight w:val="522"/>
        </w:trPr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0502602C" w14:textId="5052FE14" w:rsidR="00F24874" w:rsidRPr="00CB77FC" w:rsidRDefault="00B80FC8" w:rsidP="00B80FC8">
            <w:pPr>
              <w:rPr>
                <w:rFonts w:ascii="Vazirmatn" w:hAnsi="Vazirmatn"/>
                <w:rtl/>
              </w:rPr>
            </w:pPr>
            <w:r w:rsidRPr="00CB77FC">
              <w:rPr>
                <w:rFonts w:ascii="Vazirmatn" w:hAnsi="Vazirmatn"/>
                <w:rtl/>
              </w:rPr>
              <w:t>نام و نام خانوادگ</w:t>
            </w:r>
            <w:r w:rsidRPr="00CB77FC">
              <w:rPr>
                <w:rFonts w:ascii="Vazirmatn" w:hAnsi="Vazirmatn" w:hint="cs"/>
                <w:rtl/>
              </w:rPr>
              <w:t>ی</w:t>
            </w:r>
            <w:r w:rsidRPr="00CB77FC">
              <w:rPr>
                <w:rFonts w:ascii="Vazirmatn" w:hAnsi="Vazirmatn"/>
                <w:rtl/>
              </w:rPr>
              <w:t>: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67BD29F" w14:textId="68D2B07F" w:rsidR="00F24874" w:rsidRPr="00CB77FC" w:rsidRDefault="00B80FC8" w:rsidP="00D12852">
            <w:pPr>
              <w:jc w:val="center"/>
              <w:rPr>
                <w:rFonts w:ascii="Vazirmatn" w:hAnsi="Vazirmatn"/>
                <w:rtl/>
              </w:rPr>
            </w:pPr>
            <w:r w:rsidRPr="00CB77FC">
              <w:rPr>
                <w:rFonts w:ascii="Vazirmatn" w:hAnsi="Vazirmatn" w:hint="cs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D9D9D9" w:themeFill="background1" w:themeFillShade="D9"/>
            <w:vAlign w:val="center"/>
          </w:tcPr>
          <w:p w14:paraId="36C32234" w14:textId="7E5A6B82" w:rsidR="00F24874" w:rsidRPr="00CB77FC" w:rsidRDefault="00F24874" w:rsidP="00F24874">
            <w:pPr>
              <w:rPr>
                <w:rFonts w:ascii="Vazirmatn" w:hAnsi="Vazirmatn"/>
                <w:rtl/>
              </w:rPr>
            </w:pPr>
            <w:r w:rsidRPr="00CB77FC">
              <w:rPr>
                <w:rFonts w:ascii="Vazirmatn" w:hAnsi="Vazirmatn"/>
                <w:rtl/>
              </w:rPr>
              <w:t>نمره:</w:t>
            </w:r>
          </w:p>
        </w:tc>
      </w:tr>
      <w:tr w:rsidR="00F24874" w:rsidRPr="00CB77FC" w14:paraId="52F37251" w14:textId="77777777" w:rsidTr="00D55F96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CB77FC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CB77FC">
              <w:rPr>
                <w:rtl/>
              </w:rPr>
              <w:t>جملات صح</w:t>
            </w:r>
            <w:r w:rsidRPr="00CB77FC">
              <w:rPr>
                <w:rFonts w:hint="cs"/>
                <w:rtl/>
              </w:rPr>
              <w:t>ی</w:t>
            </w:r>
            <w:r w:rsidRPr="00CB77FC">
              <w:rPr>
                <w:rFonts w:hint="eastAsia"/>
                <w:rtl/>
              </w:rPr>
              <w:t>ح</w:t>
            </w:r>
            <w:r w:rsidRPr="00CB77FC">
              <w:rPr>
                <w:rtl/>
              </w:rPr>
              <w:t xml:space="preserve"> را با (ص) و جملات غلط را</w:t>
            </w:r>
            <w:r w:rsidR="005D1DB6" w:rsidRPr="00CB77FC">
              <w:rPr>
                <w:rFonts w:hint="cs"/>
                <w:rtl/>
              </w:rPr>
              <w:t xml:space="preserve"> </w:t>
            </w:r>
            <w:r w:rsidRPr="00CB77FC">
              <w:rPr>
                <w:rtl/>
              </w:rPr>
              <w:t>با (غ) مشخص کن</w:t>
            </w:r>
            <w:r w:rsidRPr="00CB77FC">
              <w:rPr>
                <w:rFonts w:hint="cs"/>
                <w:rtl/>
              </w:rPr>
              <w:t>ی</w:t>
            </w:r>
            <w:r w:rsidRPr="00CB77FC">
              <w:rPr>
                <w:rFonts w:hint="eastAsia"/>
                <w:rtl/>
              </w:rPr>
              <w:t>د</w:t>
            </w:r>
            <w:r w:rsidRPr="00CB77FC">
              <w:rPr>
                <w:rtl/>
              </w:rPr>
              <w:t xml:space="preserve"> .</w:t>
            </w:r>
          </w:p>
          <w:p w14:paraId="4CFAF115" w14:textId="1AB671C7" w:rsidR="0012735C" w:rsidRPr="00CB77FC" w:rsidRDefault="00995A53" w:rsidP="003E04DC">
            <w:pPr>
              <w:rPr>
                <w:rtl/>
              </w:rPr>
            </w:pPr>
            <w:r w:rsidRPr="00CB77FC">
              <w:rPr>
                <w:rFonts w:hint="cs"/>
                <w:rtl/>
              </w:rPr>
              <w:t xml:space="preserve">الف) اگر </w:t>
            </w:r>
            <w:r w:rsidRPr="00CB77FC">
              <w:rPr>
                <w:position w:val="-8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97" type="#_x0000_t75" style="width:38.05pt;height:14.9pt" o:ole="">
                  <v:imagedata r:id="rId8" o:title=""/>
                </v:shape>
                <o:OLEObject Type="Embed" ProgID="Equation.DSMT4" ShapeID="_x0000_i2097" DrawAspect="Content" ObjectID="_1822065779" r:id="rId9"/>
              </w:objec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  <w:lang w:bidi="fa-IR"/>
              </w:rPr>
              <w:t xml:space="preserve">باشد آنگاه </w:t>
            </w:r>
            <w:r w:rsidRPr="00CB77FC">
              <w:rPr>
                <w:position w:val="-8"/>
                <w:lang w:bidi="fa-IR"/>
              </w:rPr>
              <w:object w:dxaOrig="1219" w:dyaOrig="320" w14:anchorId="3A926027">
                <v:shape id="_x0000_i2098" type="#_x0000_t75" style="width:61.25pt;height:15.7pt" o:ole="">
                  <v:imagedata r:id="rId10" o:title=""/>
                </v:shape>
                <o:OLEObject Type="Embed" ProgID="Equation.DSMT4" ShapeID="_x0000_i2098" DrawAspect="Content" ObjectID="_1822065780" r:id="rId11"/>
              </w:object>
            </w:r>
            <w:r w:rsidRPr="00CB77FC">
              <w:rPr>
                <w:rFonts w:hint="cs"/>
                <w:rtl/>
              </w:rPr>
              <w:t>(      )</w:t>
            </w:r>
            <w:r w:rsidR="003E04DC">
              <w:rPr>
                <w:rFonts w:hint="cs"/>
                <w:rtl/>
              </w:rPr>
              <w:t xml:space="preserve">    </w:t>
            </w:r>
            <w:r w:rsidR="00E91B4C">
              <w:rPr>
                <w:rFonts w:hint="cs"/>
                <w:rtl/>
                <w:lang w:bidi="fa-IR"/>
              </w:rPr>
              <w:t xml:space="preserve"> </w:t>
            </w:r>
            <w:r w:rsidR="003E04DC">
              <w:rPr>
                <w:rFonts w:hint="cs"/>
                <w:rtl/>
                <w:lang w:bidi="fa-IR"/>
              </w:rPr>
              <w:t xml:space="preserve">  </w:t>
            </w:r>
            <w:r w:rsidRPr="00CB77FC">
              <w:rPr>
                <w:rFonts w:hint="cs"/>
                <w:rtl/>
              </w:rPr>
              <w:t>ب) "</w:t>
            </w:r>
            <w:r w:rsidR="004612CD" w:rsidRPr="00CB77FC">
              <w:rPr>
                <w:rFonts w:hint="cs"/>
                <w:rtl/>
              </w:rPr>
              <w:t>سه عدد اول کمتر از 20</w:t>
            </w:r>
            <w:r w:rsidRPr="00CB77FC">
              <w:rPr>
                <w:rFonts w:hint="cs"/>
                <w:rtl/>
              </w:rPr>
              <w:t>" یک مجموعه را مشخص میکند.</w:t>
            </w:r>
            <w:r w:rsidR="00535BC5" w:rsidRPr="00CB77FC">
              <w:rPr>
                <w:rFonts w:hint="cs"/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 xml:space="preserve">(    </w:t>
            </w:r>
            <w:r w:rsidR="00E91B4C">
              <w:rPr>
                <w:rFonts w:hint="cs"/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 xml:space="preserve">  )</w:t>
            </w:r>
            <w:r w:rsidR="003E04DC">
              <w:rPr>
                <w:rFonts w:hint="cs"/>
                <w:rtl/>
              </w:rPr>
              <w:t xml:space="preserve">                         </w:t>
            </w:r>
            <w:r w:rsidR="00F20942" w:rsidRPr="00CB77FC">
              <w:rPr>
                <w:rFonts w:hint="cs"/>
                <w:rtl/>
                <w:lang w:bidi="fa-IR"/>
              </w:rPr>
              <w:t>ج</w:t>
            </w:r>
            <w:r w:rsidRPr="00CB77FC">
              <w:rPr>
                <w:rFonts w:hint="cs"/>
                <w:rtl/>
              </w:rPr>
              <w:t>)</w:t>
            </w:r>
            <w:r w:rsidR="00F4007D" w:rsidRPr="00CB77FC">
              <w:rPr>
                <w:rFonts w:hint="cs"/>
                <w:rtl/>
              </w:rPr>
              <w:t xml:space="preserve"> هر مجموعه زیرمجموعه خودش است</w:t>
            </w:r>
            <w:r w:rsidRPr="00CB77FC">
              <w:rPr>
                <w:rFonts w:hint="cs"/>
                <w:rtl/>
              </w:rPr>
              <w:t>.(      )</w:t>
            </w:r>
            <w:r w:rsidR="003E04DC">
              <w:rPr>
                <w:rFonts w:hint="cs"/>
                <w:rtl/>
              </w:rPr>
              <w:t xml:space="preserve">            </w:t>
            </w:r>
            <w:r w:rsidR="00E91B4C">
              <w:rPr>
                <w:rFonts w:hint="cs"/>
                <w:rtl/>
              </w:rPr>
              <w:t xml:space="preserve">  </w:t>
            </w:r>
            <w:r w:rsidR="003E04DC">
              <w:rPr>
                <w:rFonts w:hint="cs"/>
                <w:rtl/>
              </w:rPr>
              <w:t xml:space="preserve"> </w:t>
            </w:r>
            <w:r w:rsidR="00F20942" w:rsidRPr="00CB77FC">
              <w:rPr>
                <w:rFonts w:hint="cs"/>
                <w:rtl/>
              </w:rPr>
              <w:t>د</w:t>
            </w:r>
            <w:r w:rsidR="007056FA" w:rsidRPr="00CB77FC">
              <w:rPr>
                <w:rFonts w:hint="cs"/>
                <w:rtl/>
              </w:rPr>
              <w:t>)</w:t>
            </w:r>
            <w:r w:rsidR="00F20942" w:rsidRPr="00CB77FC">
              <w:rPr>
                <w:rFonts w:hint="cs"/>
                <w:rtl/>
              </w:rPr>
              <w:t xml:space="preserve"> </w:t>
            </w:r>
            <w:r w:rsidR="00DC078C" w:rsidRPr="00CB77FC">
              <w:rPr>
                <w:rFonts w:hint="cs"/>
                <w:rtl/>
              </w:rPr>
              <w:t>هر عدد گویا عددی حسابی است</w:t>
            </w:r>
            <w:r w:rsidR="00F20942" w:rsidRPr="00CB77FC">
              <w:rPr>
                <w:rtl/>
              </w:rPr>
              <w:t>. (       )</w:t>
            </w:r>
            <w:r w:rsidRPr="00CB77FC">
              <w:rPr>
                <w:rFonts w:hint="cs"/>
                <w:rtl/>
              </w:rPr>
              <w:t xml:space="preserve"> </w:t>
            </w:r>
            <w:r w:rsidR="0012735C" w:rsidRPr="00CB77FC">
              <w:rPr>
                <w:rtl/>
              </w:rPr>
              <w:t xml:space="preserve"> </w:t>
            </w:r>
          </w:p>
        </w:tc>
        <w:tc>
          <w:tcPr>
            <w:tcW w:w="511" w:type="dxa"/>
            <w:vAlign w:val="center"/>
          </w:tcPr>
          <w:p w14:paraId="51FF8739" w14:textId="056367FD" w:rsidR="00F24874" w:rsidRPr="00CB77FC" w:rsidRDefault="00DD59FF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CB77F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4A4FE9" w:rsidRPr="00CB77FC" w14:paraId="16A82687" w14:textId="77777777" w:rsidTr="00D55F96">
        <w:trPr>
          <w:trHeight w:val="1010"/>
        </w:trPr>
        <w:tc>
          <w:tcPr>
            <w:tcW w:w="10119" w:type="dxa"/>
            <w:gridSpan w:val="3"/>
          </w:tcPr>
          <w:p w14:paraId="4C3652B7" w14:textId="3D554CF8" w:rsidR="004A4FE9" w:rsidRPr="00CB77FC" w:rsidRDefault="004A4FE9" w:rsidP="00F616EF">
            <w:pPr>
              <w:pStyle w:val="ListParagraph"/>
              <w:numPr>
                <w:ilvl w:val="0"/>
                <w:numId w:val="3"/>
              </w:numPr>
              <w:rPr>
                <w:rtl/>
              </w:rPr>
            </w:pPr>
            <w:r w:rsidRPr="00CB77FC">
              <w:rPr>
                <w:rFonts w:hint="cs"/>
                <w:rtl/>
              </w:rPr>
              <w:t xml:space="preserve">الف) </w:t>
            </w:r>
            <w:r w:rsidR="00D40E86" w:rsidRPr="00CB77FC">
              <w:rPr>
                <w:rtl/>
              </w:rPr>
              <w:t xml:space="preserve">مجموعه </w:t>
            </w:r>
            <w:r w:rsidR="00D40E86" w:rsidRPr="00CB77FC">
              <w:rPr>
                <w:rFonts w:hint="cs"/>
                <w:rtl/>
              </w:rPr>
              <w:t>......................</w:t>
            </w:r>
            <w:r w:rsidR="00D40E86" w:rsidRPr="00CB77FC">
              <w:rPr>
                <w:rtl/>
              </w:rPr>
              <w:t xml:space="preserve"> ز</w:t>
            </w:r>
            <w:r w:rsidR="00D40E86" w:rsidRPr="00CB77FC">
              <w:rPr>
                <w:rFonts w:hint="cs"/>
                <w:rtl/>
              </w:rPr>
              <w:t>ی</w:t>
            </w:r>
            <w:r w:rsidR="00D40E86" w:rsidRPr="00CB77FC">
              <w:rPr>
                <w:rFonts w:hint="eastAsia"/>
                <w:rtl/>
              </w:rPr>
              <w:t>ر</w:t>
            </w:r>
            <w:r w:rsidR="00D40E86" w:rsidRPr="00CB77FC">
              <w:rPr>
                <w:rtl/>
              </w:rPr>
              <w:t xml:space="preserve"> مجموعه هر مجموعه دلخواه است.</w:t>
            </w:r>
          </w:p>
          <w:p w14:paraId="7B2BCDCA" w14:textId="69C55E5D" w:rsidR="004A4FE9" w:rsidRPr="00CB77FC" w:rsidRDefault="004A4FE9" w:rsidP="004A4FE9">
            <w:pPr>
              <w:rPr>
                <w:rtl/>
                <w:lang w:bidi="fa-IR"/>
              </w:rPr>
            </w:pPr>
            <w:r w:rsidRPr="00CB77FC">
              <w:rPr>
                <w:rFonts w:hint="cs"/>
                <w:rtl/>
              </w:rPr>
              <w:t>ب)</w:t>
            </w:r>
            <w:r w:rsidR="00097C61" w:rsidRPr="00CB77FC">
              <w:rPr>
                <w:rFonts w:hint="cs"/>
                <w:rtl/>
              </w:rPr>
              <w:t xml:space="preserve"> </w:t>
            </w:r>
            <w:r w:rsidR="00F4007D" w:rsidRPr="00CB77FC">
              <w:rPr>
                <w:rFonts w:hint="cs"/>
                <w:rtl/>
              </w:rPr>
              <w:t xml:space="preserve">مجموعه </w:t>
            </w:r>
            <w:r w:rsidR="00EE03CE" w:rsidRPr="00CB77FC">
              <w:rPr>
                <w:position w:val="-12"/>
              </w:rPr>
              <w:object w:dxaOrig="1780" w:dyaOrig="440" w14:anchorId="180F3F90">
                <v:shape id="_x0000_i2126" type="#_x0000_t75" style="width:84.4pt;height:22.35pt" o:ole="">
                  <v:imagedata r:id="rId12" o:title=""/>
                </v:shape>
                <o:OLEObject Type="Embed" ProgID="Equation.DSMT4" ShapeID="_x0000_i2126" DrawAspect="Content" ObjectID="_1822065781" r:id="rId13"/>
              </w:object>
            </w:r>
            <w:r w:rsidR="00F4007D" w:rsidRPr="00CB77FC">
              <w:rPr>
                <w:rFonts w:hint="cs"/>
                <w:rtl/>
                <w:lang w:bidi="fa-IR"/>
              </w:rPr>
              <w:t xml:space="preserve">  </w:t>
            </w:r>
            <w:r w:rsidR="00FA5065" w:rsidRPr="00CB77FC">
              <w:rPr>
                <w:rFonts w:hint="cs"/>
                <w:rtl/>
                <w:lang w:bidi="fa-IR"/>
              </w:rPr>
              <w:t>دارای</w:t>
            </w:r>
            <w:r w:rsidR="00F4007D" w:rsidRPr="00CB77FC">
              <w:rPr>
                <w:rFonts w:hint="cs"/>
                <w:rtl/>
                <w:lang w:bidi="fa-IR"/>
              </w:rPr>
              <w:t xml:space="preserve"> ............. عضو است.</w:t>
            </w:r>
          </w:p>
          <w:p w14:paraId="1EF10EC6" w14:textId="3162C1BC" w:rsidR="007056FA" w:rsidRPr="00CB77FC" w:rsidRDefault="00DD59FF" w:rsidP="00F20942">
            <w:pPr>
              <w:rPr>
                <w:rtl/>
              </w:rPr>
            </w:pPr>
            <w:r w:rsidRPr="00CB77FC">
              <w:rPr>
                <w:rFonts w:asciiTheme="minorHAnsi" w:hAnsiTheme="minorHAnsi" w:hint="cs"/>
                <w:rtl/>
                <w:lang w:bidi="fa-IR"/>
              </w:rPr>
              <w:t>ج</w:t>
            </w:r>
            <w:r w:rsidR="007056FA" w:rsidRPr="00CB77FC">
              <w:rPr>
                <w:rFonts w:asciiTheme="minorHAnsi" w:hAnsiTheme="minorHAnsi" w:hint="cs"/>
                <w:rtl/>
                <w:lang w:bidi="fa-IR"/>
              </w:rPr>
              <w:t xml:space="preserve">) </w:t>
            </w:r>
            <w:r w:rsidR="004612CD" w:rsidRPr="00CB77FC">
              <w:rPr>
                <w:rFonts w:asciiTheme="minorHAnsi" w:hAnsiTheme="minorHAnsi" w:hint="cs"/>
                <w:rtl/>
              </w:rPr>
              <w:t>در پرتاب یک سکه و یک تاس تعداد کل حالت های ممکن ............... است.</w:t>
            </w:r>
          </w:p>
          <w:p w14:paraId="697566B9" w14:textId="51A4EC64" w:rsidR="0012735C" w:rsidRPr="00CB77FC" w:rsidRDefault="00DD59FF" w:rsidP="00DD59FF">
            <w:pPr>
              <w:rPr>
                <w:rFonts w:cs="Cambria"/>
                <w:rtl/>
              </w:rPr>
            </w:pPr>
            <w:r w:rsidRPr="00CB77FC">
              <w:rPr>
                <w:rFonts w:hint="cs"/>
                <w:rtl/>
              </w:rPr>
              <w:t>د</w:t>
            </w:r>
            <w:r w:rsidR="0012735C" w:rsidRPr="00CB77FC">
              <w:rPr>
                <w:rFonts w:hint="cs"/>
                <w:rtl/>
              </w:rPr>
              <w:t xml:space="preserve">) </w:t>
            </w:r>
            <w:r w:rsidR="004612CD" w:rsidRPr="00CB77FC">
              <w:rPr>
                <w:rFonts w:hint="cs"/>
                <w:rtl/>
                <w:lang w:bidi="fa-IR"/>
              </w:rPr>
              <w:t>یک مجموعه 16 زیرمجموعه دارد. این مجموعه</w:t>
            </w:r>
            <w:r w:rsidR="0012735C" w:rsidRPr="00CB77FC">
              <w:rPr>
                <w:rFonts w:hint="cs"/>
                <w:rtl/>
                <w:lang w:bidi="fa-IR"/>
              </w:rPr>
              <w:t xml:space="preserve"> ................</w:t>
            </w:r>
            <w:r w:rsidR="004612CD" w:rsidRPr="00CB77FC">
              <w:rPr>
                <w:rFonts w:hint="cs"/>
                <w:rtl/>
                <w:lang w:bidi="fa-IR"/>
              </w:rPr>
              <w:t xml:space="preserve"> عضو دارد</w:t>
            </w:r>
            <w:r w:rsidR="0012735C" w:rsidRPr="00CB77FC">
              <w:rPr>
                <w:rFonts w:hint="cs"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57F2BF77" w14:textId="5E621161" w:rsidR="004A4FE9" w:rsidRPr="00CB77FC" w:rsidRDefault="00DD59FF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CB77F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D55F96" w:rsidRPr="00CB77FC" w14:paraId="526E63B0" w14:textId="77777777" w:rsidTr="00D55F96">
        <w:trPr>
          <w:trHeight w:val="1010"/>
        </w:trPr>
        <w:tc>
          <w:tcPr>
            <w:tcW w:w="10119" w:type="dxa"/>
            <w:gridSpan w:val="3"/>
          </w:tcPr>
          <w:p w14:paraId="28CE79B2" w14:textId="0C5CA592" w:rsidR="00D55F96" w:rsidRPr="00CB77FC" w:rsidRDefault="00D55F96" w:rsidP="00CB77FC">
            <w:pPr>
              <w:pStyle w:val="ListParagraph"/>
              <w:numPr>
                <w:ilvl w:val="0"/>
                <w:numId w:val="3"/>
              </w:numPr>
              <w:rPr>
                <w:rtl/>
              </w:rPr>
            </w:pPr>
            <w:r w:rsidRPr="00CB77FC">
              <w:rPr>
                <w:rFonts w:hint="cs"/>
                <w:rtl/>
              </w:rPr>
              <w:t xml:space="preserve">الف) </w:t>
            </w:r>
            <w:r w:rsidRPr="00CB77FC">
              <w:rPr>
                <w:rFonts w:hint="cs"/>
                <w:rtl/>
                <w:lang w:bidi="fa-IR"/>
              </w:rPr>
              <w:t xml:space="preserve">در تساوی </w:t>
            </w:r>
            <w:r w:rsidR="00B717E9" w:rsidRPr="00CB77FC">
              <w:rPr>
                <w:rFonts w:ascii="Vazirmatn" w:hAnsi="Vazirmatn"/>
                <w:position w:val="-12"/>
                <w:lang w:bidi="fa-IR"/>
              </w:rPr>
              <w:object w:dxaOrig="2280" w:dyaOrig="360" w14:anchorId="6FF329BB">
                <v:shape id="_x0000_i2108" type="#_x0000_t75" style="width:120.85pt;height:18.2pt" o:ole="">
                  <v:imagedata r:id="rId14" o:title=""/>
                </v:shape>
                <o:OLEObject Type="Embed" ProgID="Equation.DSMT4" ShapeID="_x0000_i2108" DrawAspect="Content" ObjectID="_1822065782" r:id="rId15"/>
              </w:object>
            </w:r>
            <w:r w:rsidRPr="00CB77FC">
              <w:rPr>
                <w:rFonts w:hint="cs"/>
                <w:rtl/>
                <w:lang w:bidi="fa-IR"/>
              </w:rPr>
              <w:t xml:space="preserve"> مقدار </w:t>
            </w:r>
            <w:r w:rsidRPr="00CB77FC">
              <w:rPr>
                <w:lang w:bidi="fa-IR"/>
              </w:rPr>
              <w:t>x</w:t>
            </w:r>
            <w:r w:rsidRPr="00CB77FC">
              <w:rPr>
                <w:rFonts w:hint="cs"/>
                <w:rtl/>
                <w:lang w:bidi="fa-IR"/>
              </w:rPr>
              <w:t xml:space="preserve">  با کدام گزینه برابر است؟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D55F96" w:rsidRPr="00CB77FC" w14:paraId="6F15BC7E" w14:textId="77777777" w:rsidTr="00E53150">
              <w:tc>
                <w:tcPr>
                  <w:tcW w:w="2483" w:type="dxa"/>
                </w:tcPr>
                <w:p w14:paraId="141F7583" w14:textId="77777777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>1) 7</w:t>
                  </w:r>
                </w:p>
              </w:tc>
              <w:tc>
                <w:tcPr>
                  <w:tcW w:w="2483" w:type="dxa"/>
                </w:tcPr>
                <w:p w14:paraId="15EBDFE2" w14:textId="77777777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>2) 6</w:t>
                  </w:r>
                </w:p>
              </w:tc>
              <w:tc>
                <w:tcPr>
                  <w:tcW w:w="2483" w:type="dxa"/>
                </w:tcPr>
                <w:p w14:paraId="14F8AAE9" w14:textId="77777777" w:rsidR="00D55F96" w:rsidRPr="00B717E9" w:rsidRDefault="00D55F96" w:rsidP="00D55F96">
                  <w:pPr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>3)8</w:t>
                  </w:r>
                </w:p>
              </w:tc>
              <w:tc>
                <w:tcPr>
                  <w:tcW w:w="2483" w:type="dxa"/>
                </w:tcPr>
                <w:p w14:paraId="22C15CE7" w14:textId="77777777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>4) 9</w:t>
                  </w:r>
                </w:p>
              </w:tc>
            </w:tr>
          </w:tbl>
          <w:p w14:paraId="2FED1EEB" w14:textId="77777777" w:rsidR="00D55F96" w:rsidRPr="00CB77FC" w:rsidRDefault="00D55F96" w:rsidP="00D55F96">
            <w:pPr>
              <w:rPr>
                <w:rFonts w:hint="cs"/>
                <w:b w:val="0"/>
                <w:bCs w:val="0"/>
                <w:rtl/>
                <w:lang w:bidi="fa-IR"/>
              </w:rPr>
            </w:pPr>
            <w:r w:rsidRPr="00CB77FC">
              <w:rPr>
                <w:rFonts w:hint="cs"/>
                <w:rtl/>
              </w:rPr>
              <w:t xml:space="preserve">ب)عبارت مربوط به کدام گزینه صحیح </w:t>
            </w:r>
            <w:r w:rsidRPr="00CB77FC">
              <w:rPr>
                <w:rFonts w:hint="cs"/>
                <w:u w:val="single"/>
                <w:rtl/>
              </w:rPr>
              <w:t>نیست</w:t>
            </w:r>
            <w:r w:rsidRPr="00CB77FC">
              <w:rPr>
                <w:rFonts w:hint="cs"/>
                <w:rtl/>
              </w:rPr>
              <w:t xml:space="preserve"> 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D55F96" w:rsidRPr="00CB77FC" w14:paraId="589643FE" w14:textId="77777777" w:rsidTr="00E53150">
              <w:tc>
                <w:tcPr>
                  <w:tcW w:w="2483" w:type="dxa"/>
                </w:tcPr>
                <w:p w14:paraId="36C7DBA3" w14:textId="2A56654C" w:rsidR="00D55F96" w:rsidRPr="00B717E9" w:rsidRDefault="00D55F96" w:rsidP="00D55F96">
                  <w:pPr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 xml:space="preserve">1) </w:t>
                  </w:r>
                  <w:r w:rsidR="00B717E9" w:rsidRPr="00B717E9">
                    <w:rPr>
                      <w:rFonts w:ascii="Vazirmatn" w:hAnsi="Vazirmatn"/>
                      <w:position w:val="-8"/>
                      <w:sz w:val="22"/>
                      <w:szCs w:val="22"/>
                    </w:rPr>
                    <w:object w:dxaOrig="1219" w:dyaOrig="340" w14:anchorId="5E94E01F">
                      <v:shape id="_x0000_i2100" type="#_x0000_t75" style="width:51.3pt;height:14.05pt" o:ole="">
                        <v:imagedata r:id="rId16" o:title=""/>
                      </v:shape>
                      <o:OLEObject Type="Embed" ProgID="Equation.DSMT4" ShapeID="_x0000_i2100" DrawAspect="Content" ObjectID="_1822065783" r:id="rId17"/>
                    </w:object>
                  </w:r>
                </w:p>
              </w:tc>
              <w:tc>
                <w:tcPr>
                  <w:tcW w:w="2483" w:type="dxa"/>
                </w:tcPr>
                <w:p w14:paraId="2C41D3E2" w14:textId="68C0443B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 xml:space="preserve">2) </w:t>
                  </w:r>
                  <w:r w:rsidR="00B717E9" w:rsidRPr="00B717E9">
                    <w:rPr>
                      <w:rFonts w:ascii="Vazirmatn" w:hAnsi="Vazirmatn"/>
                      <w:position w:val="-12"/>
                      <w:sz w:val="22"/>
                      <w:szCs w:val="22"/>
                    </w:rPr>
                    <w:object w:dxaOrig="1380" w:dyaOrig="360" w14:anchorId="1066E267">
                      <v:shape id="_x0000_i2101" type="#_x0000_t75" style="width:61.25pt;height:14.9pt" o:ole="">
                        <v:imagedata r:id="rId18" o:title=""/>
                      </v:shape>
                      <o:OLEObject Type="Embed" ProgID="Equation.DSMT4" ShapeID="_x0000_i2101" DrawAspect="Content" ObjectID="_1822065784" r:id="rId19"/>
                    </w:object>
                  </w:r>
                </w:p>
              </w:tc>
              <w:tc>
                <w:tcPr>
                  <w:tcW w:w="2483" w:type="dxa"/>
                </w:tcPr>
                <w:p w14:paraId="746A4C81" w14:textId="1B02B697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 xml:space="preserve">3) </w:t>
                  </w:r>
                  <w:r w:rsidR="00B717E9" w:rsidRPr="00B717E9">
                    <w:rPr>
                      <w:rFonts w:ascii="Vazirmatn" w:hAnsi="Vazirmatn"/>
                      <w:position w:val="-12"/>
                      <w:sz w:val="22"/>
                      <w:szCs w:val="22"/>
                    </w:rPr>
                    <w:object w:dxaOrig="1380" w:dyaOrig="360" w14:anchorId="5608346D">
                      <v:shape id="_x0000_i2102" type="#_x0000_t75" style="width:59.6pt;height:14.9pt" o:ole="">
                        <v:imagedata r:id="rId20" o:title=""/>
                      </v:shape>
                      <o:OLEObject Type="Embed" ProgID="Equation.DSMT4" ShapeID="_x0000_i2102" DrawAspect="Content" ObjectID="_1822065785" r:id="rId21"/>
                    </w:object>
                  </w:r>
                </w:p>
              </w:tc>
              <w:tc>
                <w:tcPr>
                  <w:tcW w:w="2483" w:type="dxa"/>
                </w:tcPr>
                <w:p w14:paraId="2D05F50A" w14:textId="77777777" w:rsidR="00D55F96" w:rsidRPr="00B717E9" w:rsidRDefault="00D55F96" w:rsidP="00D55F96">
                  <w:pPr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 xml:space="preserve">4) </w:t>
                  </w:r>
                  <w:r w:rsidRPr="00B717E9">
                    <w:rPr>
                      <w:rFonts w:ascii="Vazirmatn" w:hAnsi="Vazirmatn"/>
                      <w:position w:val="-10"/>
                      <w:sz w:val="22"/>
                      <w:szCs w:val="22"/>
                    </w:rPr>
                    <w:object w:dxaOrig="820" w:dyaOrig="340" w14:anchorId="13D01D7B">
                      <v:shape id="_x0000_i2109" type="#_x0000_t75" style="width:40.55pt;height:14.9pt" o:ole="">
                        <v:imagedata r:id="rId22" o:title=""/>
                      </v:shape>
                      <o:OLEObject Type="Embed" ProgID="Equation.DSMT4" ShapeID="_x0000_i2109" DrawAspect="Content" ObjectID="_1822065786" r:id="rId23"/>
                    </w:object>
                  </w:r>
                </w:p>
              </w:tc>
            </w:tr>
          </w:tbl>
          <w:p w14:paraId="17BB4C6E" w14:textId="77777777" w:rsidR="00D55F96" w:rsidRPr="00CB77FC" w:rsidRDefault="00D55F96" w:rsidP="00D55F96">
            <w:pPr>
              <w:rPr>
                <w:rFonts w:hint="cs"/>
                <w:rtl/>
                <w:lang w:bidi="fa-IR"/>
              </w:rPr>
            </w:pPr>
            <w:r w:rsidRPr="00CB77FC">
              <w:rPr>
                <w:rFonts w:hint="cs"/>
                <w:rtl/>
              </w:rPr>
              <w:t>پ) کدام عبارت یک مجموعه تهی را نشان می دهد؟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D55F96" w:rsidRPr="00CB77FC" w14:paraId="2C8FFFBA" w14:textId="77777777" w:rsidTr="00E53150">
              <w:tc>
                <w:tcPr>
                  <w:tcW w:w="2483" w:type="dxa"/>
                </w:tcPr>
                <w:p w14:paraId="076FD3AF" w14:textId="77777777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>1) اعداد اول زوج</w:t>
                  </w:r>
                </w:p>
              </w:tc>
              <w:tc>
                <w:tcPr>
                  <w:tcW w:w="2483" w:type="dxa"/>
                </w:tcPr>
                <w:p w14:paraId="68188B22" w14:textId="16CB12F9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 xml:space="preserve">2) اعداد حسابی کمتر از </w:t>
                  </w:r>
                  <w:r w:rsidR="00717367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>صفر</w:t>
                  </w:r>
                </w:p>
              </w:tc>
              <w:tc>
                <w:tcPr>
                  <w:tcW w:w="2483" w:type="dxa"/>
                </w:tcPr>
                <w:p w14:paraId="109E77CA" w14:textId="77777777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>3)اعداد زوج بین 14 و18</w:t>
                  </w:r>
                </w:p>
              </w:tc>
              <w:tc>
                <w:tcPr>
                  <w:tcW w:w="2483" w:type="dxa"/>
                </w:tcPr>
                <w:p w14:paraId="2A662B18" w14:textId="77777777" w:rsidR="00D55F96" w:rsidRPr="00B717E9" w:rsidRDefault="00D55F96" w:rsidP="00D55F96">
                  <w:pPr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>4) اعداد صحیح بین 1و1-</w:t>
                  </w:r>
                </w:p>
              </w:tc>
            </w:tr>
          </w:tbl>
          <w:p w14:paraId="2B524B67" w14:textId="77777777" w:rsidR="00D55F96" w:rsidRPr="00CB77FC" w:rsidRDefault="00D55F96" w:rsidP="00D55F96">
            <w:pPr>
              <w:rPr>
                <w:rFonts w:hint="cs"/>
                <w:rtl/>
                <w:lang w:bidi="fa-IR"/>
              </w:rPr>
            </w:pPr>
            <w:r w:rsidRPr="00CB77FC">
              <w:rPr>
                <w:rFonts w:hint="cs"/>
                <w:rtl/>
              </w:rPr>
              <w:t xml:space="preserve">ت) </w:t>
            </w:r>
            <w:r w:rsidRPr="00CB77FC">
              <w:rPr>
                <w:rFonts w:hint="cs"/>
                <w:rtl/>
                <w:lang w:bidi="fa-IR"/>
              </w:rPr>
              <w:t xml:space="preserve">اگر </w:t>
            </w:r>
            <w:r w:rsidRPr="00CB77FC">
              <w:rPr>
                <w:position w:val="-12"/>
              </w:rPr>
              <w:object w:dxaOrig="1520" w:dyaOrig="360" w14:anchorId="3207B008">
                <v:shape id="_x0000_i2103" type="#_x0000_t75" style="width:76.15pt;height:19.05pt" o:ole="">
                  <v:imagedata r:id="rId24" o:title=""/>
                </v:shape>
                <o:OLEObject Type="Embed" ProgID="Equation.DSMT4" ShapeID="_x0000_i2103" DrawAspect="Content" ObjectID="_1822065787" r:id="rId25"/>
              </w:object>
            </w:r>
            <w:r w:rsidRPr="00CB77FC">
              <w:rPr>
                <w:rFonts w:hint="cs"/>
                <w:rtl/>
              </w:rPr>
              <w:t xml:space="preserve"> باشد</w:t>
            </w:r>
            <w:r w:rsidRPr="00CB77FC">
              <w:rPr>
                <w:rFonts w:hint="cs"/>
                <w:rtl/>
                <w:lang w:bidi="fa-IR"/>
              </w:rPr>
              <w:t xml:space="preserve"> ، کدام گزینه صحیح است؟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83"/>
              <w:gridCol w:w="2483"/>
              <w:gridCol w:w="2483"/>
              <w:gridCol w:w="2483"/>
            </w:tblGrid>
            <w:tr w:rsidR="00D55F96" w:rsidRPr="00CB77FC" w14:paraId="3A294A73" w14:textId="77777777" w:rsidTr="00E53150">
              <w:tc>
                <w:tcPr>
                  <w:tcW w:w="2483" w:type="dxa"/>
                </w:tcPr>
                <w:p w14:paraId="0F23772D" w14:textId="77777777" w:rsidR="00D55F96" w:rsidRPr="00B717E9" w:rsidRDefault="00D55F96" w:rsidP="00D55F96">
                  <w:pPr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 xml:space="preserve">1) </w:t>
                  </w:r>
                  <w:r w:rsidRPr="00B717E9">
                    <w:rPr>
                      <w:rFonts w:ascii="Vazirmatn" w:hAnsi="Vazirmatn"/>
                      <w:position w:val="-8"/>
                      <w:sz w:val="22"/>
                      <w:szCs w:val="22"/>
                    </w:rPr>
                    <w:object w:dxaOrig="620" w:dyaOrig="320" w14:anchorId="6BF8ED28">
                      <v:shape id="_x0000_i2104" type="#_x0000_t75" style="width:31.45pt;height:16.55pt" o:ole="">
                        <v:imagedata r:id="rId26" o:title=""/>
                      </v:shape>
                      <o:OLEObject Type="Embed" ProgID="Equation.DSMT4" ShapeID="_x0000_i2104" DrawAspect="Content" ObjectID="_1822065788" r:id="rId27"/>
                    </w:object>
                  </w:r>
                </w:p>
              </w:tc>
              <w:tc>
                <w:tcPr>
                  <w:tcW w:w="2483" w:type="dxa"/>
                </w:tcPr>
                <w:p w14:paraId="5E9FBB22" w14:textId="77777777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 xml:space="preserve">2) </w:t>
                  </w:r>
                  <w:r w:rsidRPr="00B717E9">
                    <w:rPr>
                      <w:rFonts w:ascii="Vazirmatn" w:hAnsi="Vazirmatn"/>
                      <w:position w:val="-12"/>
                      <w:sz w:val="22"/>
                      <w:szCs w:val="22"/>
                    </w:rPr>
                    <w:object w:dxaOrig="1080" w:dyaOrig="360" w14:anchorId="47AF17F5">
                      <v:shape id="_x0000_i2107" type="#_x0000_t75" style="width:54.6pt;height:18.2pt" o:ole="">
                        <v:imagedata r:id="rId28" o:title=""/>
                      </v:shape>
                      <o:OLEObject Type="Embed" ProgID="Equation.DSMT4" ShapeID="_x0000_i2107" DrawAspect="Content" ObjectID="_1822065789" r:id="rId29"/>
                    </w:object>
                  </w:r>
                </w:p>
              </w:tc>
              <w:tc>
                <w:tcPr>
                  <w:tcW w:w="2483" w:type="dxa"/>
                </w:tcPr>
                <w:p w14:paraId="30DAF3A0" w14:textId="77777777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 xml:space="preserve">3) </w:t>
                  </w:r>
                  <w:r w:rsidRPr="00B717E9">
                    <w:rPr>
                      <w:rFonts w:ascii="Vazirmatn" w:hAnsi="Vazirmatn"/>
                      <w:position w:val="-6"/>
                      <w:sz w:val="22"/>
                      <w:szCs w:val="22"/>
                    </w:rPr>
                    <w:object w:dxaOrig="680" w:dyaOrig="300" w14:anchorId="2336F8BC">
                      <v:shape id="_x0000_i2105" type="#_x0000_t75" style="width:34.75pt;height:14.9pt" o:ole="">
                        <v:imagedata r:id="rId30" o:title=""/>
                      </v:shape>
                      <o:OLEObject Type="Embed" ProgID="Equation.DSMT4" ShapeID="_x0000_i2105" DrawAspect="Content" ObjectID="_1822065790" r:id="rId31"/>
                    </w:object>
                  </w:r>
                </w:p>
              </w:tc>
              <w:tc>
                <w:tcPr>
                  <w:tcW w:w="2483" w:type="dxa"/>
                </w:tcPr>
                <w:p w14:paraId="5AC106A8" w14:textId="77777777" w:rsidR="00D55F96" w:rsidRPr="00B717E9" w:rsidRDefault="00D55F96" w:rsidP="00D55F96">
                  <w:pPr>
                    <w:rPr>
                      <w:sz w:val="22"/>
                      <w:szCs w:val="22"/>
                      <w:rtl/>
                      <w:lang w:bidi="fa-IR"/>
                    </w:rPr>
                  </w:pPr>
                  <w:r w:rsidRPr="00B717E9">
                    <w:rPr>
                      <w:rFonts w:hint="cs"/>
                      <w:sz w:val="22"/>
                      <w:szCs w:val="22"/>
                      <w:rtl/>
                      <w:lang w:bidi="fa-IR"/>
                    </w:rPr>
                    <w:t xml:space="preserve">4) </w:t>
                  </w:r>
                  <w:r w:rsidRPr="00B717E9">
                    <w:rPr>
                      <w:rFonts w:ascii="Vazirmatn" w:hAnsi="Vazirmatn"/>
                      <w:position w:val="-8"/>
                      <w:sz w:val="22"/>
                      <w:szCs w:val="22"/>
                    </w:rPr>
                    <w:object w:dxaOrig="680" w:dyaOrig="320" w14:anchorId="0EF0F8E6">
                      <v:shape id="_x0000_i2106" type="#_x0000_t75" style="width:34.75pt;height:16.55pt" o:ole="">
                        <v:imagedata r:id="rId32" o:title=""/>
                      </v:shape>
                      <o:OLEObject Type="Embed" ProgID="Equation.DSMT4" ShapeID="_x0000_i2106" DrawAspect="Content" ObjectID="_1822065791" r:id="rId33"/>
                    </w:object>
                  </w:r>
                </w:p>
              </w:tc>
            </w:tr>
          </w:tbl>
          <w:p w14:paraId="0796FD7D" w14:textId="77777777" w:rsidR="00D55F96" w:rsidRPr="00CB77FC" w:rsidRDefault="00D55F96" w:rsidP="00D55F96">
            <w:pPr>
              <w:pStyle w:val="ListParagraph"/>
              <w:ind w:left="360"/>
              <w:rPr>
                <w:rFonts w:hint="cs"/>
                <w:rtl/>
              </w:rPr>
            </w:pPr>
          </w:p>
        </w:tc>
        <w:tc>
          <w:tcPr>
            <w:tcW w:w="511" w:type="dxa"/>
            <w:vAlign w:val="center"/>
          </w:tcPr>
          <w:p w14:paraId="46875FAE" w14:textId="67F0B65A" w:rsidR="00D55F96" w:rsidRPr="00CB77FC" w:rsidRDefault="00D55F96" w:rsidP="00D55F96">
            <w:pPr>
              <w:jc w:val="center"/>
              <w:rPr>
                <w:rFonts w:ascii="Vazirmatn" w:hAnsi="Vazirmatn" w:hint="cs"/>
                <w:rtl/>
                <w:lang w:bidi="fa-IR"/>
              </w:rPr>
            </w:pPr>
            <w:r w:rsidRPr="00CB77F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FE4C20" w:rsidRPr="00CB77FC" w14:paraId="7AD29153" w14:textId="77777777" w:rsidTr="00D55F96">
        <w:trPr>
          <w:trHeight w:val="958"/>
        </w:trPr>
        <w:tc>
          <w:tcPr>
            <w:tcW w:w="10119" w:type="dxa"/>
            <w:gridSpan w:val="3"/>
          </w:tcPr>
          <w:p w14:paraId="68B4D1EB" w14:textId="1EBB462D" w:rsidR="00FB6225" w:rsidRPr="00CB77FC" w:rsidRDefault="00FB6225" w:rsidP="00FB62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CB77FC">
              <w:rPr>
                <w:rFonts w:hint="cs"/>
                <w:rtl/>
                <w:lang w:bidi="fa-IR"/>
              </w:rPr>
              <w:t xml:space="preserve">با توجه به مجموعه های </w:t>
            </w:r>
            <w:r w:rsidRPr="00CB77FC">
              <w:rPr>
                <w:position w:val="-12"/>
              </w:rPr>
              <w:object w:dxaOrig="1620" w:dyaOrig="360" w14:anchorId="24A7AD86">
                <v:shape id="_x0000_i2110" type="#_x0000_t75" style="width:80.3pt;height:19.05pt" o:ole="">
                  <v:imagedata r:id="rId34" o:title=""/>
                </v:shape>
                <o:OLEObject Type="Embed" ProgID="Equation.DSMT4" ShapeID="_x0000_i2110" DrawAspect="Content" ObjectID="_1822065792" r:id="rId35"/>
              </w:object>
            </w:r>
            <w:r w:rsidRPr="00CB77FC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Pr="00CB77FC">
              <w:rPr>
                <w:position w:val="-12"/>
                <w:lang w:bidi="fa-IR"/>
              </w:rPr>
              <w:object w:dxaOrig="1240" w:dyaOrig="360" w14:anchorId="4FB8B2C3">
                <v:shape id="_x0000_i2111" type="#_x0000_t75" style="width:62.05pt;height:19.05pt" o:ole="">
                  <v:imagedata r:id="rId36" o:title=""/>
                </v:shape>
                <o:OLEObject Type="Embed" ProgID="Equation.DSMT4" ShapeID="_x0000_i2111" DrawAspect="Content" ObjectID="_1822065793" r:id="rId37"/>
              </w:object>
            </w:r>
            <w:r w:rsidRPr="00CB77FC">
              <w:rPr>
                <w:rFonts w:ascii="Vazirmatn" w:hAnsi="Vazirmatn"/>
                <w:lang w:bidi="fa-IR"/>
              </w:rPr>
              <w:t xml:space="preserve"> </w:t>
            </w:r>
            <w:r w:rsidRPr="00CB77FC">
              <w:rPr>
                <w:rFonts w:ascii="Vazirmatn" w:hAnsi="Vazirmatn" w:hint="cs"/>
                <w:rtl/>
                <w:lang w:bidi="fa-IR"/>
              </w:rPr>
              <w:t xml:space="preserve">و </w:t>
            </w:r>
            <w:r w:rsidRPr="00CB77FC">
              <w:rPr>
                <w:position w:val="-12"/>
              </w:rPr>
              <w:object w:dxaOrig="1359" w:dyaOrig="360" w14:anchorId="7BAECECF">
                <v:shape id="_x0000_i2112" type="#_x0000_t75" style="width:67.05pt;height:19.05pt" o:ole="">
                  <v:imagedata r:id="rId38" o:title=""/>
                </v:shape>
                <o:OLEObject Type="Embed" ProgID="Equation.DSMT4" ShapeID="_x0000_i2112" DrawAspect="Content" ObjectID="_1822065794" r:id="rId39"/>
              </w:object>
            </w:r>
            <w:r w:rsidRPr="00CB77FC">
              <w:rPr>
                <w:rFonts w:ascii="Vazirmatn" w:hAnsi="Vazirmatn" w:hint="cs"/>
                <w:rtl/>
                <w:lang w:bidi="fa-IR"/>
              </w:rPr>
              <w:t xml:space="preserve"> ،</w:t>
            </w:r>
            <w:r w:rsidRPr="00CB77FC">
              <w:rPr>
                <w:rFonts w:hint="cs"/>
                <w:rtl/>
                <w:lang w:bidi="fa-IR"/>
              </w:rPr>
              <w:t>تساوی های زیر را کامل ک</w:t>
            </w:r>
            <w:r w:rsidRPr="00CB77FC">
              <w:rPr>
                <w:rFonts w:ascii="Vazirmatn" w:hAnsi="Vazirmatn" w:hint="cs"/>
                <w:rtl/>
                <w:lang w:bidi="fa-IR"/>
              </w:rPr>
              <w:t>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47"/>
              <w:gridCol w:w="3696"/>
              <w:gridCol w:w="3162"/>
            </w:tblGrid>
            <w:tr w:rsidR="00FB6225" w:rsidRPr="00CB77FC" w14:paraId="20D7BBD6" w14:textId="77777777" w:rsidTr="00E53150">
              <w:tc>
                <w:tcPr>
                  <w:tcW w:w="3310" w:type="dxa"/>
                </w:tcPr>
                <w:p w14:paraId="7BE61356" w14:textId="471C9752" w:rsidR="00FB6225" w:rsidRPr="00CB77FC" w:rsidRDefault="006F0CD6" w:rsidP="00FB6225">
                  <w:pPr>
                    <w:spacing w:line="276" w:lineRule="auto"/>
                    <w:rPr>
                      <w:rFonts w:ascii="Vazirmatn" w:hAnsi="Vazirmatn"/>
                      <w:rtl/>
                      <w:lang w:bidi="fa-IR"/>
                    </w:rPr>
                  </w:pPr>
                  <w:r w:rsidRPr="00CB77FC">
                    <w:rPr>
                      <w:rFonts w:ascii="Vazirmatn" w:hAnsi="Vazirmatn"/>
                      <w:position w:val="-12"/>
                      <w:lang w:bidi="fa-IR"/>
                    </w:rPr>
                    <w:object w:dxaOrig="1760" w:dyaOrig="380" w14:anchorId="7C40D195">
                      <v:shape id="_x0000_i2114" type="#_x0000_t75" style="width:91.05pt;height:19.85pt" o:ole="">
                        <v:imagedata r:id="rId40" o:title=""/>
                      </v:shape>
                      <o:OLEObject Type="Embed" ProgID="Equation.DSMT4" ShapeID="_x0000_i2114" DrawAspect="Content" ObjectID="_1822065795" r:id="rId41"/>
                    </w:object>
                  </w:r>
                </w:p>
              </w:tc>
              <w:tc>
                <w:tcPr>
                  <w:tcW w:w="3311" w:type="dxa"/>
                </w:tcPr>
                <w:p w14:paraId="4480CAD2" w14:textId="055EDF91" w:rsidR="00FB6225" w:rsidRPr="00CB77FC" w:rsidRDefault="006F0CD6" w:rsidP="00FB6225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CB77FC">
                    <w:rPr>
                      <w:rFonts w:ascii="Vazirmatn" w:hAnsi="Vazirmatn"/>
                      <w:position w:val="-12"/>
                      <w:lang w:bidi="fa-IR"/>
                    </w:rPr>
                    <w:object w:dxaOrig="3240" w:dyaOrig="380" w14:anchorId="5DB54108">
                      <v:shape id="_x0000_i2113" type="#_x0000_t75" style="width:173.8pt;height:20.7pt" o:ole="">
                        <v:imagedata r:id="rId42" o:title=""/>
                      </v:shape>
                      <o:OLEObject Type="Embed" ProgID="Equation.DSMT4" ShapeID="_x0000_i2113" DrawAspect="Content" ObjectID="_1822065796" r:id="rId43"/>
                    </w:object>
                  </w:r>
                </w:p>
              </w:tc>
              <w:tc>
                <w:tcPr>
                  <w:tcW w:w="3311" w:type="dxa"/>
                </w:tcPr>
                <w:p w14:paraId="1BF1A871" w14:textId="4E21E317" w:rsidR="00FB6225" w:rsidRPr="00CB77FC" w:rsidRDefault="006F0CD6" w:rsidP="00FB6225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CB77FC">
                    <w:rPr>
                      <w:rFonts w:ascii="Vazirmatn" w:hAnsi="Vazirmatn"/>
                      <w:position w:val="-12"/>
                      <w:lang w:bidi="fa-IR"/>
                    </w:rPr>
                    <w:object w:dxaOrig="1800" w:dyaOrig="380" w14:anchorId="0D8CAC25">
                      <v:shape id="_x0000_i2115" type="#_x0000_t75" style="width:96pt;height:20.7pt" o:ole="">
                        <v:imagedata r:id="rId44" o:title=""/>
                      </v:shape>
                      <o:OLEObject Type="Embed" ProgID="Equation.DSMT4" ShapeID="_x0000_i2115" DrawAspect="Content" ObjectID="_1822065797" r:id="rId45"/>
                    </w:object>
                  </w:r>
                </w:p>
              </w:tc>
            </w:tr>
          </w:tbl>
          <w:p w14:paraId="229DFE7E" w14:textId="0A51B1E2" w:rsidR="00FB6225" w:rsidRPr="00CB77FC" w:rsidRDefault="00FB6225" w:rsidP="00FB6225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62A9C2DB" w:rsidR="00FE4C20" w:rsidRPr="00CB77FC" w:rsidRDefault="00FB6225" w:rsidP="0075235D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CB77F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36CB7" w:rsidRPr="00CB77FC" w14:paraId="1D1ABF11" w14:textId="77777777" w:rsidTr="00EE03CE">
        <w:trPr>
          <w:trHeight w:val="1333"/>
        </w:trPr>
        <w:tc>
          <w:tcPr>
            <w:tcW w:w="10119" w:type="dxa"/>
            <w:gridSpan w:val="3"/>
          </w:tcPr>
          <w:p w14:paraId="4AF51101" w14:textId="2BA94FEC" w:rsidR="00C36CB7" w:rsidRPr="00CB77FC" w:rsidRDefault="00D91BF7" w:rsidP="00450AAD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</w:rPr>
            </w:pPr>
            <w:r>
              <w:rPr>
                <w:rFonts w:ascii="Vazirmatn" w:hAnsi="Vazirmatn"/>
                <w:noProof/>
                <w:sz w:val="14"/>
                <w:szCs w:val="14"/>
                <w:lang w:bidi="fa-IR"/>
              </w:rPr>
              <w:drawing>
                <wp:anchor distT="0" distB="0" distL="114300" distR="114300" simplePos="0" relativeHeight="251670528" behindDoc="0" locked="0" layoutInCell="1" allowOverlap="1" wp14:anchorId="70AC7A71" wp14:editId="3AA8F1D0">
                  <wp:simplePos x="0" y="0"/>
                  <wp:positionH relativeFrom="column">
                    <wp:posOffset>57743</wp:posOffset>
                  </wp:positionH>
                  <wp:positionV relativeFrom="paragraph">
                    <wp:posOffset>79375</wp:posOffset>
                  </wp:positionV>
                  <wp:extent cx="1447800" cy="780836"/>
                  <wp:effectExtent l="0" t="0" r="0" b="63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780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6CB7" w:rsidRPr="00CB77FC">
              <w:rPr>
                <w:rFonts w:ascii="Vazirmatn" w:hAnsi="Vazirmatn" w:hint="cs"/>
                <w:rtl/>
              </w:rPr>
              <w:t>با</w:t>
            </w:r>
            <w:r w:rsidR="00450AAD" w:rsidRPr="00CB77FC">
              <w:rPr>
                <w:rFonts w:ascii="Vazirmatn" w:hAnsi="Vazirmatn" w:hint="cs"/>
                <w:rtl/>
              </w:rPr>
              <w:t xml:space="preserve"> </w:t>
            </w:r>
            <w:r w:rsidR="00C36CB7" w:rsidRPr="00CB77FC">
              <w:rPr>
                <w:rFonts w:ascii="Vazirmatn" w:hAnsi="Vazirmatn" w:hint="cs"/>
                <w:rtl/>
              </w:rPr>
              <w:t xml:space="preserve">توجه به نمودار ون مقابل ، جاهای خالی را کامل کنید. </w:t>
            </w:r>
          </w:p>
          <w:p w14:paraId="53D2B2A4" w14:textId="6B97AF79" w:rsidR="00C36CB7" w:rsidRPr="00CB77FC" w:rsidRDefault="00C36CB7" w:rsidP="00450AAD">
            <w:pPr>
              <w:pStyle w:val="ListParagraph"/>
              <w:ind w:left="360"/>
              <w:rPr>
                <w:rFonts w:ascii="Vazirmatn" w:hAnsi="Vazirmatn"/>
                <w:rtl/>
                <w:lang w:bidi="fa-IR"/>
              </w:rPr>
            </w:pPr>
            <w:r w:rsidRPr="00CB77FC">
              <w:rPr>
                <w:rFonts w:ascii="Vazirmatn" w:hAnsi="Vazirmatn" w:hint="cs"/>
                <w:rtl/>
                <w:lang w:bidi="fa-IR"/>
              </w:rPr>
              <w:t xml:space="preserve">الف) </w:t>
            </w:r>
            <w:r w:rsidR="00EE03CE" w:rsidRPr="00CB77FC">
              <w:rPr>
                <w:rFonts w:ascii="Vazirmatn" w:hAnsi="Vazirmatn"/>
                <w:position w:val="-12"/>
                <w:lang w:bidi="fa-IR"/>
              </w:rPr>
              <w:object w:dxaOrig="2540" w:dyaOrig="380" w14:anchorId="682F681D">
                <v:shape id="_x0000_i2254" type="#_x0000_t75" style="width:133.25pt;height:20.7pt" o:ole="">
                  <v:imagedata r:id="rId47" o:title=""/>
                </v:shape>
                <o:OLEObject Type="Embed" ProgID="Equation.DSMT4" ShapeID="_x0000_i2254" DrawAspect="Content" ObjectID="_1822065798" r:id="rId48"/>
              </w:object>
            </w:r>
            <w:r w:rsidR="00163B86" w:rsidRPr="00CB77FC">
              <w:rPr>
                <w:rFonts w:ascii="Vazirmatn" w:hAnsi="Vazirmatn" w:hint="cs"/>
                <w:rtl/>
                <w:lang w:bidi="fa-IR"/>
              </w:rPr>
              <w:t xml:space="preserve">        ب) </w:t>
            </w:r>
            <w:r w:rsidR="00EE03CE" w:rsidRPr="00CB77FC">
              <w:rPr>
                <w:position w:val="-12"/>
                <w:lang w:bidi="fa-IR"/>
              </w:rPr>
              <w:object w:dxaOrig="2020" w:dyaOrig="380" w14:anchorId="092AA01B">
                <v:shape id="_x0000_i2255" type="#_x0000_t75" style="width:106.75pt;height:20.7pt" o:ole="">
                  <v:imagedata r:id="rId49" o:title=""/>
                </v:shape>
                <o:OLEObject Type="Embed" ProgID="Equation.DSMT4" ShapeID="_x0000_i2255" DrawAspect="Content" ObjectID="_1822065799" r:id="rId50"/>
              </w:object>
            </w:r>
          </w:p>
          <w:p w14:paraId="45417085" w14:textId="7E696088" w:rsidR="00163B86" w:rsidRPr="005C6852" w:rsidRDefault="00163B86" w:rsidP="00450AAD">
            <w:pPr>
              <w:pStyle w:val="ListParagraph"/>
              <w:ind w:left="360"/>
              <w:rPr>
                <w:rFonts w:ascii="Vazirmatn" w:hAnsi="Vazirmatn" w:hint="cs"/>
                <w:sz w:val="10"/>
                <w:szCs w:val="10"/>
                <w:rtl/>
                <w:lang w:bidi="fa-IR"/>
              </w:rPr>
            </w:pPr>
          </w:p>
          <w:p w14:paraId="345EDF37" w14:textId="1C0A3406" w:rsidR="00074A41" w:rsidRPr="00CB77FC" w:rsidRDefault="005C6852" w:rsidP="00450AAD">
            <w:pPr>
              <w:pStyle w:val="ListParagraph"/>
              <w:ind w:left="360"/>
              <w:rPr>
                <w:rFonts w:ascii="Vazirmatn" w:hAnsi="Vazirmatn" w:hint="cs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 xml:space="preserve">                             </w:t>
            </w:r>
            <w:r w:rsidR="00163B86" w:rsidRPr="00CB77FC">
              <w:rPr>
                <w:rFonts w:ascii="Vazirmatn" w:hAnsi="Vazirmatn" w:hint="cs"/>
                <w:rtl/>
                <w:lang w:bidi="fa-IR"/>
              </w:rPr>
              <w:t>ج</w:t>
            </w:r>
            <w:r w:rsidR="00C36CB7" w:rsidRPr="00CB77FC">
              <w:rPr>
                <w:rFonts w:ascii="Vazirmatn" w:hAnsi="Vazirmatn" w:hint="cs"/>
                <w:rtl/>
                <w:lang w:bidi="fa-IR"/>
              </w:rPr>
              <w:t xml:space="preserve">)   </w:t>
            </w:r>
            <w:r w:rsidR="00163B86" w:rsidRPr="00CB77FC">
              <w:rPr>
                <w:rFonts w:ascii="Vazirmatn" w:hAnsi="Vazirmatn"/>
                <w:lang w:bidi="fa-IR"/>
              </w:rPr>
              <w:t xml:space="preserve">     </w:t>
            </w:r>
            <w:r w:rsidR="00EE03CE" w:rsidRPr="00CB77FC">
              <w:rPr>
                <w:rFonts w:ascii="Vazirmatn" w:hAnsi="Vazirmatn"/>
                <w:position w:val="-12"/>
                <w:lang w:bidi="fa-IR"/>
              </w:rPr>
              <w:object w:dxaOrig="2520" w:dyaOrig="380" w14:anchorId="0B7733FE">
                <v:shape id="_x0000_i2256" type="#_x0000_t75" style="width:131.6pt;height:20.7pt" o:ole="">
                  <v:imagedata r:id="rId51" o:title=""/>
                </v:shape>
                <o:OLEObject Type="Embed" ProgID="Equation.DSMT4" ShapeID="_x0000_i2256" DrawAspect="Content" ObjectID="_1822065800" r:id="rId52"/>
              </w:object>
            </w:r>
          </w:p>
        </w:tc>
        <w:tc>
          <w:tcPr>
            <w:tcW w:w="511" w:type="dxa"/>
            <w:vAlign w:val="center"/>
          </w:tcPr>
          <w:p w14:paraId="36A61906" w14:textId="3C8CB93B" w:rsidR="00C36CB7" w:rsidRPr="00CB77FC" w:rsidRDefault="00DD59FF" w:rsidP="00FD1E05">
            <w:pPr>
              <w:jc w:val="center"/>
              <w:rPr>
                <w:rFonts w:ascii="Vazirmatn" w:hAnsi="Vazirmatn"/>
                <w:lang w:bidi="fa-IR"/>
              </w:rPr>
            </w:pPr>
            <w:r w:rsidRPr="00CB77FC">
              <w:rPr>
                <w:rFonts w:ascii="Vazirmatn" w:hAnsi="Vazirmatn"/>
                <w:lang w:bidi="fa-IR"/>
              </w:rPr>
              <w:t>1</w:t>
            </w:r>
          </w:p>
        </w:tc>
      </w:tr>
      <w:tr w:rsidR="00D87BA6" w:rsidRPr="00CB77FC" w14:paraId="1A57B711" w14:textId="77777777" w:rsidTr="00D55F96">
        <w:trPr>
          <w:trHeight w:val="1034"/>
        </w:trPr>
        <w:tc>
          <w:tcPr>
            <w:tcW w:w="10119" w:type="dxa"/>
            <w:gridSpan w:val="3"/>
          </w:tcPr>
          <w:p w14:paraId="52F5A21A" w14:textId="79BF1418" w:rsidR="00DC7318" w:rsidRPr="00CB77FC" w:rsidRDefault="00467C10" w:rsidP="003F20D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Vazirmatn" w:hAnsi="Vazirmatn"/>
                <w:lang w:bidi="fa-IR"/>
              </w:rPr>
            </w:pPr>
            <w:r>
              <w:rPr>
                <w:rFonts w:hint="cs"/>
                <w:i/>
                <w:noProof/>
                <w:rtl/>
              </w:rPr>
              <w:t>الف) اعضای مجموعه مقابل را بنویسید.</w:t>
            </w:r>
            <w:r w:rsidR="004A7AB6" w:rsidRPr="00CB77FC">
              <w:rPr>
                <w:rFonts w:hint="cs"/>
                <w:i/>
                <w:noProof/>
                <w:rtl/>
              </w:rPr>
              <w:t xml:space="preserve">                                                  </w:t>
            </w:r>
            <w:r w:rsidR="003306C8">
              <w:rPr>
                <w:rFonts w:hint="cs"/>
                <w:i/>
                <w:noProof/>
                <w:rtl/>
              </w:rPr>
              <w:t xml:space="preserve">    </w:t>
            </w:r>
            <w:r w:rsidR="004A7AB6" w:rsidRPr="00CB77FC">
              <w:rPr>
                <w:rFonts w:hint="cs"/>
                <w:i/>
                <w:noProof/>
                <w:rtl/>
              </w:rPr>
              <w:t xml:space="preserve">   </w:t>
            </w:r>
            <w:r w:rsidR="003306C8" w:rsidRPr="00CB77FC">
              <w:rPr>
                <w:position w:val="-16"/>
              </w:rPr>
              <w:object w:dxaOrig="3680" w:dyaOrig="480" w14:anchorId="05EE01F5">
                <v:shape id="_x0000_i2152" type="#_x0000_t75" style="width:177.1pt;height:23.15pt" o:ole="">
                  <v:imagedata r:id="rId53" o:title=""/>
                </v:shape>
                <o:OLEObject Type="Embed" ProgID="Equation.DSMT4" ShapeID="_x0000_i2152" DrawAspect="Content" ObjectID="_1822065801" r:id="rId54"/>
              </w:object>
            </w:r>
            <w:r w:rsidR="004A7AB6" w:rsidRPr="00CB77FC">
              <w:rPr>
                <w:rFonts w:hint="cs"/>
                <w:i/>
                <w:noProof/>
                <w:rtl/>
              </w:rPr>
              <w:t xml:space="preserve">                                                                        </w:t>
            </w:r>
          </w:p>
          <w:p w14:paraId="32C1BF27" w14:textId="7EE2FC6A" w:rsidR="00C15528" w:rsidRPr="00CB77FC" w:rsidRDefault="00467C10" w:rsidP="003F20DB">
            <w:pPr>
              <w:spacing w:line="360" w:lineRule="auto"/>
              <w:rPr>
                <w:rFonts w:ascii="Vazirmatn" w:hAnsi="Vazirmatn"/>
                <w:rtl/>
                <w:lang w:bidi="fa-IR"/>
              </w:rPr>
            </w:pPr>
            <w:r>
              <w:rPr>
                <w:rFonts w:hint="cs"/>
                <w:i/>
                <w:noProof/>
                <w:rtl/>
              </w:rPr>
              <w:t xml:space="preserve">ب) مجموعه مقابل را با نمادهای ریاضی بنویسید.                                                             </w:t>
            </w:r>
            <w:r w:rsidR="003306C8">
              <w:rPr>
                <w:rFonts w:hint="cs"/>
                <w:i/>
                <w:noProof/>
                <w:rtl/>
                <w:lang w:bidi="fa-IR"/>
              </w:rPr>
              <w:t xml:space="preserve">    </w:t>
            </w:r>
            <w:r>
              <w:rPr>
                <w:rFonts w:hint="cs"/>
                <w:i/>
                <w:noProof/>
                <w:rtl/>
              </w:rPr>
              <w:t xml:space="preserve">       </w:t>
            </w:r>
            <w:r w:rsidR="003306C8" w:rsidRPr="00CB77FC">
              <w:rPr>
                <w:noProof/>
                <w:position w:val="-14"/>
              </w:rPr>
              <w:object w:dxaOrig="2640" w:dyaOrig="440" w14:anchorId="2FE7CA87">
                <v:shape id="_x0000_i2155" type="#_x0000_t75" style="width:119.15pt;height:20.7pt" o:ole="">
                  <v:imagedata r:id="rId55" o:title=""/>
                </v:shape>
                <o:OLEObject Type="Embed" ProgID="Equation.DSMT4" ShapeID="_x0000_i2155" DrawAspect="Content" ObjectID="_1822065802" r:id="rId56"/>
              </w:object>
            </w:r>
            <w:r w:rsidR="004A7AB6" w:rsidRPr="00CB77FC">
              <w:rPr>
                <w:rFonts w:hint="cs"/>
                <w:i/>
                <w:noProof/>
                <w:rtl/>
              </w:rPr>
              <w:t xml:space="preserve">                     </w:t>
            </w:r>
          </w:p>
        </w:tc>
        <w:tc>
          <w:tcPr>
            <w:tcW w:w="511" w:type="dxa"/>
            <w:vAlign w:val="center"/>
          </w:tcPr>
          <w:p w14:paraId="4DCF074B" w14:textId="47963F79" w:rsidR="00D87BA6" w:rsidRPr="00CB77FC" w:rsidRDefault="00163B86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CB77F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952029" w:rsidRPr="00CB77FC" w14:paraId="1BA11F2F" w14:textId="77777777" w:rsidTr="00952029">
        <w:trPr>
          <w:trHeight w:val="445"/>
        </w:trPr>
        <w:tc>
          <w:tcPr>
            <w:tcW w:w="10119" w:type="dxa"/>
            <w:gridSpan w:val="3"/>
          </w:tcPr>
          <w:p w14:paraId="069C26D6" w14:textId="4D6E242D" w:rsidR="00952029" w:rsidRDefault="00952029" w:rsidP="0095202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/>
                <w:noProof/>
              </w:rPr>
            </w:pPr>
            <w:r w:rsidRPr="00CB77FC">
              <w:rPr>
                <w:rFonts w:ascii="Vazirmatn" w:hAnsi="Vazirmatn" w:hint="cs"/>
                <w:rtl/>
              </w:rPr>
              <w:t xml:space="preserve">جاهای خالی را با اعداد مناسب پر کنید‌.             </w:t>
            </w:r>
          </w:p>
          <w:p w14:paraId="221838EE" w14:textId="0BB06BBC" w:rsidR="003E04DC" w:rsidRPr="003E04DC" w:rsidRDefault="00EE03CE" w:rsidP="003E04DC">
            <w:pPr>
              <w:spacing w:line="276" w:lineRule="auto"/>
              <w:jc w:val="center"/>
              <w:rPr>
                <w:rFonts w:hint="cs"/>
                <w:i/>
                <w:noProof/>
                <w:rtl/>
              </w:rPr>
            </w:pPr>
            <w:r w:rsidRPr="00CB77FC">
              <w:rPr>
                <w:rFonts w:ascii="Vazirmatn" w:hAnsi="Vazirmatn"/>
                <w:noProof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EADB3D6" wp14:editId="483868A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317842</wp:posOffset>
                      </wp:positionV>
                      <wp:extent cx="732790" cy="589280"/>
                      <wp:effectExtent l="0" t="0" r="10160" b="2032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2790" cy="589280"/>
                                <a:chOff x="-152367" y="97959"/>
                                <a:chExt cx="883864" cy="76039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-152367" y="97959"/>
                                  <a:ext cx="883864" cy="760392"/>
                                  <a:chOff x="-88472" y="72149"/>
                                  <a:chExt cx="955247" cy="808513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76200" y="123826"/>
                                    <a:ext cx="790575" cy="7568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-88472" y="72149"/>
                                    <a:ext cx="335247" cy="3910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B5C355" w14:textId="77777777" w:rsidR="00CA1554" w:rsidRPr="00A03C02" w:rsidRDefault="00CA1554" w:rsidP="00CA1554">
                                      <w:pPr>
                                        <w:rPr>
                                          <w:rFonts w:hint="cs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</w:pPr>
                                      <w:r w:rsidRPr="00A03C02">
                                        <w:rPr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145203" y="187677"/>
                                    <a:ext cx="354286" cy="3753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064C9C" w14:textId="77777777" w:rsidR="00CA1554" w:rsidRPr="00A03C02" w:rsidRDefault="00CA1554" w:rsidP="00CA1554">
                                      <w:pPr>
                                        <w:rPr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</w:pPr>
                                      <w:r w:rsidRPr="00A03C02">
                                        <w:rPr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Oval 3"/>
                              <wps:cNvSpPr/>
                              <wps:spPr>
                                <a:xfrm>
                                  <a:off x="294957" y="314820"/>
                                  <a:ext cx="313778" cy="3192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ADB3D6" id="Group 16" o:spid="_x0000_s1026" style="position:absolute;left:0;text-align:left;margin-left:-3.7pt;margin-top:25.05pt;width:57.7pt;height:46.4pt;z-index:251669504;mso-width-relative:margin;mso-height-relative:margin" coordorigin="-1523,979" coordsize="8838,7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">
                      <v:group id="Group 9" o:spid="_x0000_s1027" style="position:absolute;left:-1523;top:979;width:8837;height:7604" coordorigin="-884,721" coordsize="9552,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oval id="Oval 1" o:spid="_x0000_s1028" style="position:absolute;left:762;top:1238;width:7905;height:7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" o:spid="_x0000_s1029" type="#_x0000_t202" style="position:absolute;left:-884;top:721;width:335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<v:textbox>
                            <w:txbxContent>
                              <w:p w14:paraId="0AB5C355" w14:textId="77777777" w:rsidR="00CA1554" w:rsidRPr="00A03C02" w:rsidRDefault="00CA1554" w:rsidP="00CA1554">
                                <w:pPr>
                                  <w:rPr>
                                    <w:rFonts w:hint="cs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A03C02">
                                  <w:rPr>
                                    <w:sz w:val="16"/>
                                    <w:szCs w:val="16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7" o:spid="_x0000_s1030" type="#_x0000_t202" style="position:absolute;left:1452;top:1876;width:3542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<v:textbox>
                            <w:txbxContent>
                              <w:p w14:paraId="16064C9C" w14:textId="77777777" w:rsidR="00CA1554" w:rsidRPr="00A03C02" w:rsidRDefault="00CA1554" w:rsidP="00CA1554">
                                <w:pPr>
                                  <w:rPr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 w:rsidRPr="00A03C02">
                                  <w:rPr>
                                    <w:sz w:val="18"/>
                                    <w:szCs w:val="18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oval id="Oval 3" o:spid="_x0000_s1031" style="position:absolute;left:2949;top:3148;width:3138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</v:group>
                  </w:pict>
                </mc:Fallback>
              </mc:AlternateContent>
            </w:r>
            <w:r w:rsidR="003E04DC" w:rsidRPr="00CB77FC">
              <w:rPr>
                <w:position w:val="-12"/>
              </w:rPr>
              <w:object w:dxaOrig="4599" w:dyaOrig="440" w14:anchorId="0C80860B">
                <v:shape id="_x0000_i2224" type="#_x0000_t75" style="width:231.7pt;height:22.35pt" o:ole="">
                  <v:imagedata r:id="rId57" o:title=""/>
                </v:shape>
                <o:OLEObject Type="Embed" ProgID="Equation.DSMT4" ShapeID="_x0000_i2224" DrawAspect="Content" ObjectID="_1822065803" r:id="rId58"/>
              </w:object>
            </w:r>
          </w:p>
        </w:tc>
        <w:tc>
          <w:tcPr>
            <w:tcW w:w="511" w:type="dxa"/>
            <w:vAlign w:val="center"/>
          </w:tcPr>
          <w:p w14:paraId="164CCEAA" w14:textId="2852CDDD" w:rsidR="00952029" w:rsidRPr="00CB77FC" w:rsidRDefault="00F616EF" w:rsidP="00952029">
            <w:pPr>
              <w:jc w:val="center"/>
              <w:rPr>
                <w:rFonts w:ascii="Vazirmatn" w:hAnsi="Vazirmatn" w:hint="cs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tr w:rsidR="00952029" w:rsidRPr="00CB77FC" w14:paraId="46E342F1" w14:textId="77777777" w:rsidTr="00A03C02">
        <w:trPr>
          <w:trHeight w:val="997"/>
        </w:trPr>
        <w:tc>
          <w:tcPr>
            <w:tcW w:w="10119" w:type="dxa"/>
            <w:gridSpan w:val="3"/>
          </w:tcPr>
          <w:p w14:paraId="3C9C8485" w14:textId="35E27053" w:rsidR="00952029" w:rsidRPr="00CB77FC" w:rsidRDefault="00952029" w:rsidP="0095202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lang w:bidi="fa-IR"/>
              </w:rPr>
            </w:pPr>
            <w:r w:rsidRPr="00CB77FC">
              <w:rPr>
                <w:rFonts w:ascii="Vazirmatn" w:hAnsi="Vazirmatn" w:hint="cs"/>
                <w:rtl/>
              </w:rPr>
              <w:t xml:space="preserve"> </w:t>
            </w:r>
            <w:r w:rsidRPr="00CB77FC">
              <w:rPr>
                <w:rFonts w:ascii="Vazirmatn" w:hAnsi="Vazirmatn"/>
                <w:rtl/>
                <w:lang w:bidi="fa-IR"/>
              </w:rPr>
              <w:t>در</w:t>
            </w:r>
            <w:r w:rsidRPr="00CB77FC">
              <w:rPr>
                <w:rFonts w:ascii="Vazirmatn" w:hAnsi="Vazirmatn" w:hint="cs"/>
                <w:rtl/>
                <w:lang w:bidi="fa-IR"/>
              </w:rPr>
              <w:t xml:space="preserve"> </w:t>
            </w:r>
            <w:r w:rsidRPr="00CB77FC">
              <w:rPr>
                <w:rFonts w:ascii="Vazirmatn" w:hAnsi="Vazirmatn"/>
                <w:rtl/>
                <w:lang w:bidi="fa-IR"/>
              </w:rPr>
              <w:t>شکل</w:t>
            </w:r>
            <w:r w:rsidRPr="00CB77FC">
              <w:rPr>
                <w:rFonts w:ascii="Vazirmatn" w:hAnsi="Vazirmatn" w:hint="cs"/>
                <w:rtl/>
                <w:lang w:bidi="fa-IR"/>
              </w:rPr>
              <w:t xml:space="preserve"> مقابل</w:t>
            </w:r>
            <w:r w:rsidRPr="00CB77FC">
              <w:rPr>
                <w:rFonts w:ascii="Vazirmatn" w:hAnsi="Vazirmatn"/>
                <w:rtl/>
                <w:lang w:bidi="fa-IR"/>
              </w:rPr>
              <w:t xml:space="preserve"> مجموعه</w:t>
            </w:r>
            <w:r w:rsidRPr="00CB77FC">
              <w:rPr>
                <w:rFonts w:ascii="Vazirmatn" w:hAnsi="Vazirmatn" w:hint="cs"/>
                <w:rtl/>
                <w:lang w:bidi="fa-IR"/>
              </w:rPr>
              <w:t xml:space="preserve"> موردنظر</w:t>
            </w:r>
            <w:r w:rsidRPr="00CB77FC">
              <w:rPr>
                <w:rFonts w:ascii="Vazirmatn" w:hAnsi="Vazirmatn"/>
                <w:rtl/>
                <w:lang w:bidi="fa-IR"/>
              </w:rPr>
              <w:t xml:space="preserve"> </w:t>
            </w:r>
            <w:r w:rsidRPr="00CB77FC">
              <w:rPr>
                <w:rFonts w:ascii="Vazirmatn" w:hAnsi="Vazirmatn" w:hint="cs"/>
                <w:rtl/>
                <w:lang w:bidi="fa-IR"/>
              </w:rPr>
              <w:t>را</w:t>
            </w:r>
            <w:r w:rsidRPr="00CB77FC">
              <w:rPr>
                <w:rFonts w:ascii="Vazirmatn" w:hAnsi="Vazirmatn"/>
                <w:rtl/>
                <w:lang w:bidi="fa-IR"/>
              </w:rPr>
              <w:t xml:space="preserve"> </w:t>
            </w:r>
            <w:r w:rsidRPr="00CB77FC">
              <w:rPr>
                <w:rFonts w:ascii="Vazirmatn" w:hAnsi="Vazirmatn" w:hint="cs"/>
                <w:rtl/>
                <w:lang w:bidi="fa-IR"/>
              </w:rPr>
              <w:t>هاشور</w:t>
            </w:r>
            <w:r w:rsidRPr="00CB77FC">
              <w:rPr>
                <w:rFonts w:ascii="Vazirmatn" w:hAnsi="Vazirmatn"/>
                <w:rtl/>
                <w:lang w:bidi="fa-IR"/>
              </w:rPr>
              <w:t xml:space="preserve"> </w:t>
            </w:r>
            <w:r w:rsidRPr="00CB77FC">
              <w:rPr>
                <w:rFonts w:ascii="Vazirmatn" w:hAnsi="Vazirmatn" w:hint="cs"/>
                <w:rtl/>
                <w:lang w:bidi="fa-IR"/>
              </w:rPr>
              <w:t>بزنی</w:t>
            </w:r>
            <w:r w:rsidRPr="00CB77FC">
              <w:rPr>
                <w:rFonts w:ascii="Vazirmatn" w:hAnsi="Vazirmatn" w:hint="eastAsia"/>
                <w:rtl/>
                <w:lang w:bidi="fa-IR"/>
              </w:rPr>
              <w:t>د</w:t>
            </w:r>
            <w:r w:rsidRPr="00CB77FC">
              <w:rPr>
                <w:rFonts w:ascii="Vazirmatn" w:hAnsi="Vazirmatn"/>
                <w:rtl/>
                <w:lang w:bidi="fa-IR"/>
              </w:rPr>
              <w:t>.</w:t>
            </w:r>
            <w:r w:rsidRPr="00CB77FC">
              <w:rPr>
                <w:rFonts w:ascii="Vazirmatn" w:hAnsi="Vazirmatn"/>
                <w:noProof/>
                <w:rtl/>
                <w:lang w:val="ar-SA"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952029" w:rsidRPr="00CB77FC" w14:paraId="10079439" w14:textId="77777777" w:rsidTr="005A55C0">
              <w:tc>
                <w:tcPr>
                  <w:tcW w:w="4997" w:type="dxa"/>
                </w:tcPr>
                <w:p w14:paraId="3D0B5091" w14:textId="12E693DB" w:rsidR="00952029" w:rsidRPr="00CB77FC" w:rsidRDefault="00952029" w:rsidP="00952029">
                  <w:pPr>
                    <w:spacing w:line="276" w:lineRule="auto"/>
                    <w:jc w:val="right"/>
                    <w:rPr>
                      <w:rFonts w:ascii="Vazirmatn" w:hAnsi="Vazirmatn" w:hint="cs"/>
                      <w:rtl/>
                      <w:lang w:bidi="fa-IR"/>
                    </w:rPr>
                  </w:pPr>
                </w:p>
              </w:tc>
              <w:tc>
                <w:tcPr>
                  <w:tcW w:w="4998" w:type="dxa"/>
                </w:tcPr>
                <w:p w14:paraId="761EA0B1" w14:textId="3D79FAA3" w:rsidR="00952029" w:rsidRPr="00CB77FC" w:rsidRDefault="00952029" w:rsidP="00952029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CB77FC">
                    <w:rPr>
                      <w:rFonts w:ascii="Vazirmatn" w:hAnsi="Vazirmatn"/>
                      <w:lang w:bidi="fa-IR"/>
                    </w:rPr>
                    <w:t xml:space="preserve">                 </w:t>
                  </w:r>
                  <w:r w:rsidRPr="00CB77FC">
                    <w:rPr>
                      <w:rFonts w:ascii="Vazirmatn" w:hAnsi="Vazirmatn"/>
                      <w:position w:val="-4"/>
                      <w:lang w:bidi="fa-IR"/>
                    </w:rPr>
                    <w:object w:dxaOrig="760" w:dyaOrig="279" w14:anchorId="0D55FFBA">
                      <v:shape id="_x0000_i2203" type="#_x0000_t75" style="width:44.7pt;height:15.7pt" o:ole="">
                        <v:imagedata r:id="rId59" o:title=""/>
                      </v:shape>
                      <o:OLEObject Type="Embed" ProgID="Equation.DSMT4" ShapeID="_x0000_i2203" DrawAspect="Content" ObjectID="_1822065804" r:id="rId60"/>
                    </w:object>
                  </w:r>
                  <w:r w:rsidRPr="00CB77FC">
                    <w:rPr>
                      <w:rFonts w:ascii="Vazirmatn" w:hAnsi="Vazirmatn"/>
                      <w:lang w:bidi="fa-IR"/>
                    </w:rPr>
                    <w:t xml:space="preserve">      </w:t>
                  </w:r>
                </w:p>
              </w:tc>
            </w:tr>
          </w:tbl>
          <w:p w14:paraId="10B01DFE" w14:textId="01E3077B" w:rsidR="00952029" w:rsidRPr="00CB77FC" w:rsidRDefault="00952029" w:rsidP="00952029">
            <w:pPr>
              <w:spacing w:line="276" w:lineRule="auto"/>
              <w:rPr>
                <w:rFonts w:ascii="Vazirmatn" w:hAnsi="Vazirmatn"/>
                <w:noProof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68BF1ACA" w:rsidR="00952029" w:rsidRPr="00CB77FC" w:rsidRDefault="00952029" w:rsidP="00952029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CB77FC"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tr w:rsidR="00952029" w:rsidRPr="00CB77FC" w14:paraId="058569C6" w14:textId="77777777" w:rsidTr="00D91BF7">
        <w:trPr>
          <w:trHeight w:val="894"/>
        </w:trPr>
        <w:tc>
          <w:tcPr>
            <w:tcW w:w="10119" w:type="dxa"/>
            <w:gridSpan w:val="3"/>
          </w:tcPr>
          <w:p w14:paraId="6A773376" w14:textId="77777777" w:rsidR="00952029" w:rsidRDefault="00952029" w:rsidP="0095202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 w:rsidRPr="00CB77FC">
              <w:rPr>
                <w:rFonts w:hint="cs"/>
                <w:rtl/>
              </w:rPr>
              <w:t xml:space="preserve"> در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جعبه ای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3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مهره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سفید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و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tl/>
                <w:lang w:bidi="fa-IR"/>
              </w:rPr>
              <w:t>۵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مهره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قرمز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و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tl/>
                <w:lang w:bidi="fa-IR"/>
              </w:rPr>
              <w:t>۳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مهره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زرد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داریم.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یک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مهره</w:t>
            </w:r>
            <w:bookmarkStart w:id="0" w:name="_GoBack"/>
            <w:bookmarkEnd w:id="0"/>
            <w:r w:rsidRPr="00CB77FC">
              <w:rPr>
                <w:rFonts w:hint="cs"/>
                <w:rtl/>
              </w:rPr>
              <w:t xml:space="preserve"> به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تصادف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برمی‌داریم.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ascii="Vazirmatn" w:hAnsi="Vazirmatn" w:hint="cs"/>
                <w:rtl/>
              </w:rPr>
              <w:t>با کدام احتمال</w:t>
            </w:r>
            <w:r>
              <w:rPr>
                <w:rFonts w:ascii="Vazirmatn" w:hAnsi="Vazirmatn" w:hint="cs"/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مهره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خارج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شده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rtl/>
              </w:rPr>
              <w:t>زرد</w:t>
            </w:r>
            <w:r w:rsidRPr="00CB77FC">
              <w:rPr>
                <w:rtl/>
              </w:rPr>
              <w:t xml:space="preserve"> </w:t>
            </w:r>
            <w:r w:rsidRPr="00CB77FC">
              <w:rPr>
                <w:rFonts w:hint="cs"/>
                <w:u w:val="single"/>
                <w:rtl/>
              </w:rPr>
              <w:t xml:space="preserve">نیست </w:t>
            </w:r>
            <w:r w:rsidRPr="00CB77FC">
              <w:rPr>
                <w:rFonts w:hint="cs"/>
                <w:rtl/>
              </w:rPr>
              <w:t xml:space="preserve">؟ </w:t>
            </w:r>
            <w:r w:rsidRPr="00F06BFB">
              <w:rPr>
                <w:rFonts w:hint="cs"/>
                <w:sz w:val="20"/>
                <w:szCs w:val="20"/>
                <w:rtl/>
              </w:rPr>
              <w:t xml:space="preserve">( نوشتن فرمول احتمال الزامی است.)      </w:t>
            </w:r>
          </w:p>
          <w:p w14:paraId="218B7C7F" w14:textId="10A0234E" w:rsidR="00EE03CE" w:rsidRPr="00EE03CE" w:rsidRDefault="00EE03CE" w:rsidP="00EE03CE">
            <w:pPr>
              <w:spacing w:line="276" w:lineRule="auto"/>
              <w:jc w:val="both"/>
              <w:rPr>
                <w:sz w:val="8"/>
                <w:szCs w:val="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F33E92D" w14:textId="71E339BD" w:rsidR="00952029" w:rsidRPr="00CB77FC" w:rsidRDefault="00467C10" w:rsidP="00952029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952029" w:rsidRPr="00CB77FC" w14:paraId="6668A759" w14:textId="77777777" w:rsidTr="00D55F96">
        <w:trPr>
          <w:trHeight w:val="977"/>
        </w:trPr>
        <w:tc>
          <w:tcPr>
            <w:tcW w:w="10119" w:type="dxa"/>
            <w:gridSpan w:val="3"/>
          </w:tcPr>
          <w:p w14:paraId="3E4958DA" w14:textId="77777777" w:rsidR="00952029" w:rsidRPr="00CB77FC" w:rsidRDefault="00952029" w:rsidP="0095202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CB77FC">
              <w:rPr>
                <w:rFonts w:ascii="Vazirmatn" w:hAnsi="Vazirmatn" w:hint="cs"/>
                <w:rtl/>
              </w:rPr>
              <w:t>یک تاس را دوبار پرتاب می کنیم . چقدر احتمال دارد :</w:t>
            </w:r>
          </w:p>
          <w:p w14:paraId="489D8AB7" w14:textId="77777777" w:rsidR="005B218F" w:rsidRDefault="00952029" w:rsidP="00A2350C">
            <w:pPr>
              <w:spacing w:line="276" w:lineRule="auto"/>
              <w:jc w:val="both"/>
              <w:rPr>
                <w:rFonts w:ascii="Vazirmatn" w:hAnsi="Vazirmatn"/>
                <w:rtl/>
                <w:lang w:bidi="fa-IR"/>
              </w:rPr>
            </w:pPr>
            <w:r w:rsidRPr="00A2350C">
              <w:rPr>
                <w:rFonts w:ascii="Vazirmatn" w:hAnsi="Vazirmatn" w:hint="cs"/>
                <w:rtl/>
              </w:rPr>
              <w:t xml:space="preserve">الف- </w:t>
            </w:r>
            <w:r w:rsidRPr="00A2350C">
              <w:rPr>
                <w:rFonts w:ascii="Vazirmatn" w:hAnsi="Vazirmatn" w:hint="cs"/>
                <w:rtl/>
              </w:rPr>
              <w:t>تاس اول عدد زوج و تاس دوم فرد ب</w:t>
            </w:r>
            <w:r w:rsidRPr="00A2350C">
              <w:rPr>
                <w:rFonts w:ascii="Vazirmatn" w:hAnsi="Vazirmatn" w:hint="cs"/>
                <w:rtl/>
              </w:rPr>
              <w:t>یاید؟</w:t>
            </w:r>
            <w:r w:rsidR="00BB5B40" w:rsidRPr="00A2350C">
              <w:rPr>
                <w:rFonts w:ascii="Vazirmatn" w:hAnsi="Vazirmatn" w:hint="cs"/>
                <w:rtl/>
              </w:rPr>
              <w:t xml:space="preserve"> .................</w:t>
            </w:r>
            <w:r w:rsidRPr="00A2350C">
              <w:rPr>
                <w:rFonts w:ascii="Vazirmatn" w:hAnsi="Vazirmatn" w:hint="cs"/>
                <w:rtl/>
              </w:rPr>
              <w:t xml:space="preserve">     </w:t>
            </w:r>
            <w:r w:rsidR="00A2350C">
              <w:rPr>
                <w:rFonts w:ascii="Vazirmatn" w:hAnsi="Vazirmatn" w:hint="cs"/>
                <w:rtl/>
              </w:rPr>
              <w:t xml:space="preserve">  </w:t>
            </w:r>
            <w:r w:rsidRPr="00A2350C">
              <w:rPr>
                <w:rFonts w:ascii="Vazirmatn" w:hAnsi="Vazirmatn" w:hint="cs"/>
                <w:rtl/>
              </w:rPr>
              <w:t xml:space="preserve">    </w:t>
            </w:r>
          </w:p>
          <w:p w14:paraId="52F77AFD" w14:textId="5EDF798D" w:rsidR="00D25B4D" w:rsidRPr="005B218F" w:rsidRDefault="00952029" w:rsidP="005B218F">
            <w:pPr>
              <w:spacing w:line="276" w:lineRule="auto"/>
              <w:jc w:val="both"/>
              <w:rPr>
                <w:rFonts w:hint="cs"/>
                <w:rtl/>
              </w:rPr>
            </w:pPr>
            <w:r w:rsidRPr="00A2350C">
              <w:rPr>
                <w:rFonts w:ascii="Vazirmatn" w:hAnsi="Vazirmatn" w:hint="cs"/>
                <w:rtl/>
                <w:lang w:bidi="fa-IR"/>
              </w:rPr>
              <w:t>ب- مجموع دو عدد رو شده برابر ۱۰ باشد؟</w:t>
            </w:r>
            <w:r w:rsidR="00BB5B40">
              <w:rPr>
                <w:rFonts w:hint="cs"/>
                <w:rtl/>
              </w:rPr>
              <w:t>..................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361FA3" w14:textId="7BCE2F3A" w:rsidR="00952029" w:rsidRPr="00CB77FC" w:rsidRDefault="00952029" w:rsidP="00952029">
            <w:pPr>
              <w:jc w:val="center"/>
              <w:rPr>
                <w:rFonts w:ascii="Vazirmatn" w:hAnsi="Vazirmatn" w:hint="cs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952029" w:rsidRPr="00CB77FC" w14:paraId="18E8DFCE" w14:textId="77777777" w:rsidTr="001A786B">
        <w:trPr>
          <w:trHeight w:val="70"/>
        </w:trPr>
        <w:tc>
          <w:tcPr>
            <w:tcW w:w="10119" w:type="dxa"/>
            <w:gridSpan w:val="3"/>
          </w:tcPr>
          <w:p w14:paraId="77C55DC6" w14:textId="515842F6" w:rsidR="00BB5B40" w:rsidRPr="00BB5B40" w:rsidRDefault="00952029" w:rsidP="00952029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</w:rPr>
            </w:pPr>
            <w:r w:rsidRPr="00CB77FC">
              <w:rPr>
                <w:rFonts w:ascii="Vazirmatn" w:hAnsi="Vazirmatn"/>
                <w:rtl/>
              </w:rPr>
              <w:t>اگر خانواده ا</w:t>
            </w:r>
            <w:r w:rsidRPr="00CB77FC">
              <w:rPr>
                <w:rFonts w:ascii="Vazirmatn" w:hAnsi="Vazirmatn" w:hint="cs"/>
                <w:rtl/>
              </w:rPr>
              <w:t>ی</w:t>
            </w:r>
            <w:r w:rsidRPr="00CB77FC">
              <w:rPr>
                <w:rFonts w:ascii="Vazirmatn" w:hAnsi="Vazirmatn"/>
                <w:rtl/>
              </w:rPr>
              <w:t xml:space="preserve"> دارا</w:t>
            </w:r>
            <w:r w:rsidRPr="00CB77FC">
              <w:rPr>
                <w:rFonts w:ascii="Vazirmatn" w:hAnsi="Vazirmatn" w:hint="cs"/>
                <w:rtl/>
              </w:rPr>
              <w:t>ی</w:t>
            </w:r>
            <w:r w:rsidRPr="00CB77FC">
              <w:rPr>
                <w:rFonts w:ascii="Vazirmatn" w:hAnsi="Vazirmatn"/>
                <w:rtl/>
              </w:rPr>
              <w:t xml:space="preserve"> سه فرزند باشد ، چقدر احتمال دارد ا</w:t>
            </w:r>
            <w:r w:rsidRPr="00CB77FC">
              <w:rPr>
                <w:rFonts w:ascii="Vazirmatn" w:hAnsi="Vazirmatn" w:hint="cs"/>
                <w:rtl/>
              </w:rPr>
              <w:t>ی</w:t>
            </w:r>
            <w:r w:rsidRPr="00CB77FC">
              <w:rPr>
                <w:rFonts w:ascii="Vazirmatn" w:hAnsi="Vazirmatn" w:hint="eastAsia"/>
                <w:rtl/>
              </w:rPr>
              <w:t>ن</w:t>
            </w:r>
            <w:r w:rsidRPr="00CB77FC">
              <w:rPr>
                <w:rFonts w:ascii="Vazirmatn" w:hAnsi="Vazirmatn"/>
                <w:rtl/>
              </w:rPr>
              <w:t xml:space="preserve"> خانواده دارا</w:t>
            </w:r>
            <w:r w:rsidRPr="00CB77FC">
              <w:rPr>
                <w:rFonts w:ascii="Vazirmatn" w:hAnsi="Vazirmatn" w:hint="cs"/>
                <w:rtl/>
              </w:rPr>
              <w:t>ی</w:t>
            </w:r>
            <w:r w:rsidRPr="00CB77FC">
              <w:rPr>
                <w:rFonts w:ascii="Vazirmatn" w:hAnsi="Vazirmatn"/>
                <w:rtl/>
              </w:rPr>
              <w:t xml:space="preserve"> دق</w:t>
            </w:r>
            <w:r w:rsidRPr="00CB77FC">
              <w:rPr>
                <w:rFonts w:ascii="Vazirmatn" w:hAnsi="Vazirmatn" w:hint="cs"/>
                <w:rtl/>
              </w:rPr>
              <w:t>ی</w:t>
            </w:r>
            <w:r w:rsidRPr="00CB77FC">
              <w:rPr>
                <w:rFonts w:ascii="Vazirmatn" w:hAnsi="Vazirmatn" w:hint="eastAsia"/>
                <w:rtl/>
              </w:rPr>
              <w:t>قاً</w:t>
            </w:r>
            <w:r w:rsidRPr="00CB77FC">
              <w:rPr>
                <w:rFonts w:ascii="Vazirmatn" w:hAnsi="Vazirmatn"/>
                <w:rtl/>
              </w:rPr>
              <w:t xml:space="preserve"> </w:t>
            </w:r>
            <w:r w:rsidRPr="00CB77FC">
              <w:rPr>
                <w:rFonts w:ascii="Vazirmatn" w:hAnsi="Vazirmatn" w:hint="cs"/>
                <w:rtl/>
              </w:rPr>
              <w:t>ی</w:t>
            </w:r>
            <w:r w:rsidRPr="00CB77FC">
              <w:rPr>
                <w:rFonts w:ascii="Vazirmatn" w:hAnsi="Vazirmatn" w:hint="eastAsia"/>
                <w:rtl/>
              </w:rPr>
              <w:t>ک</w:t>
            </w:r>
            <w:r w:rsidRPr="00CB77FC">
              <w:rPr>
                <w:rFonts w:ascii="Vazirmatn" w:hAnsi="Vazirmatn"/>
                <w:rtl/>
              </w:rPr>
              <w:t xml:space="preserve"> پسر باشد</w:t>
            </w:r>
            <w:r>
              <w:rPr>
                <w:rFonts w:ascii="Vazirmatn" w:hAnsi="Vazirmatn" w:hint="cs"/>
                <w:rtl/>
              </w:rPr>
              <w:t>؟</w:t>
            </w:r>
            <w:r w:rsidRPr="00CB77FC">
              <w:rPr>
                <w:rFonts w:hint="cs"/>
                <w:rtl/>
              </w:rPr>
              <w:t xml:space="preserve">    </w:t>
            </w:r>
          </w:p>
          <w:p w14:paraId="74E4E94D" w14:textId="5E9791E8" w:rsidR="00952029" w:rsidRPr="00A03C02" w:rsidRDefault="00952029" w:rsidP="00BB5B40">
            <w:pPr>
              <w:pStyle w:val="ListParagraph"/>
              <w:ind w:left="360"/>
              <w:rPr>
                <w:rFonts w:ascii="Vazirmatn" w:hAnsi="Vazirmatn"/>
                <w:sz w:val="28"/>
                <w:szCs w:val="28"/>
                <w:rtl/>
              </w:rPr>
            </w:pPr>
            <w:r w:rsidRPr="00CB77FC">
              <w:rPr>
                <w:rFonts w:hint="cs"/>
                <w:rtl/>
              </w:rPr>
              <w:t xml:space="preserve">  </w:t>
            </w:r>
          </w:p>
          <w:p w14:paraId="204194BA" w14:textId="77777777" w:rsidR="00952029" w:rsidRDefault="00952029" w:rsidP="00952029">
            <w:pPr>
              <w:jc w:val="both"/>
              <w:rPr>
                <w:rFonts w:ascii="Vazirmatn" w:hAnsi="Vazirmatn"/>
                <w:sz w:val="8"/>
                <w:szCs w:val="8"/>
                <w:rtl/>
                <w:lang w:bidi="fa-IR"/>
              </w:rPr>
            </w:pPr>
          </w:p>
          <w:p w14:paraId="286218E7" w14:textId="77777777" w:rsidR="003E04DC" w:rsidRDefault="003E04DC" w:rsidP="00952029">
            <w:pPr>
              <w:jc w:val="both"/>
              <w:rPr>
                <w:rFonts w:ascii="Vazirmatn" w:hAnsi="Vazirmatn"/>
                <w:sz w:val="8"/>
                <w:szCs w:val="8"/>
                <w:rtl/>
                <w:lang w:bidi="fa-IR"/>
              </w:rPr>
            </w:pPr>
          </w:p>
          <w:p w14:paraId="3A3AC38D" w14:textId="4B250ADD" w:rsidR="003E04DC" w:rsidRPr="00EE03CE" w:rsidRDefault="003E04DC" w:rsidP="00952029">
            <w:pPr>
              <w:jc w:val="both"/>
              <w:rPr>
                <w:rFonts w:ascii="Vazirmatn" w:hAnsi="Vazirmatn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952029" w:rsidRPr="00CB77FC" w:rsidRDefault="00952029" w:rsidP="00952029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CB77F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</w:tbl>
    <w:p w14:paraId="615D838F" w14:textId="487FE761" w:rsidR="000B3006" w:rsidRPr="005B218F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5B218F" w:rsidSect="00554692">
      <w:footerReference w:type="even" r:id="rId6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67E4E" w14:textId="77777777" w:rsidR="00F85A38" w:rsidRDefault="00F85A38">
      <w:r>
        <w:separator/>
      </w:r>
    </w:p>
  </w:endnote>
  <w:endnote w:type="continuationSeparator" w:id="0">
    <w:p w14:paraId="28647686" w14:textId="77777777" w:rsidR="00F85A38" w:rsidRDefault="00F8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1B9E9" w14:textId="77777777" w:rsidR="00F85A38" w:rsidRDefault="00F85A38">
      <w:r>
        <w:separator/>
      </w:r>
    </w:p>
  </w:footnote>
  <w:footnote w:type="continuationSeparator" w:id="0">
    <w:p w14:paraId="58B50537" w14:textId="77777777" w:rsidR="00F85A38" w:rsidRDefault="00F85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E530D"/>
    <w:rsid w:val="000F0AEE"/>
    <w:rsid w:val="000F1DC0"/>
    <w:rsid w:val="000F7D7C"/>
    <w:rsid w:val="00100A2E"/>
    <w:rsid w:val="001012EE"/>
    <w:rsid w:val="00102989"/>
    <w:rsid w:val="00105998"/>
    <w:rsid w:val="00106CED"/>
    <w:rsid w:val="0012735C"/>
    <w:rsid w:val="001369CE"/>
    <w:rsid w:val="00151A37"/>
    <w:rsid w:val="00153216"/>
    <w:rsid w:val="00156A69"/>
    <w:rsid w:val="00156AEC"/>
    <w:rsid w:val="001631AF"/>
    <w:rsid w:val="00163738"/>
    <w:rsid w:val="00163B86"/>
    <w:rsid w:val="001648CA"/>
    <w:rsid w:val="001671F0"/>
    <w:rsid w:val="001752AE"/>
    <w:rsid w:val="00180E9B"/>
    <w:rsid w:val="00183AB2"/>
    <w:rsid w:val="001964DB"/>
    <w:rsid w:val="001A0BEA"/>
    <w:rsid w:val="001A678E"/>
    <w:rsid w:val="001A773D"/>
    <w:rsid w:val="001A786B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2F09B4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06C8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4DC"/>
    <w:rsid w:val="003E05BE"/>
    <w:rsid w:val="003E2171"/>
    <w:rsid w:val="003E2AA3"/>
    <w:rsid w:val="003F0CEB"/>
    <w:rsid w:val="003F159E"/>
    <w:rsid w:val="003F20DB"/>
    <w:rsid w:val="003F272F"/>
    <w:rsid w:val="003F58FD"/>
    <w:rsid w:val="003F72BD"/>
    <w:rsid w:val="00401BF1"/>
    <w:rsid w:val="00410F08"/>
    <w:rsid w:val="00427CF4"/>
    <w:rsid w:val="004419D0"/>
    <w:rsid w:val="0044505C"/>
    <w:rsid w:val="004456AA"/>
    <w:rsid w:val="00450AAD"/>
    <w:rsid w:val="0045654A"/>
    <w:rsid w:val="004568D6"/>
    <w:rsid w:val="00460AF7"/>
    <w:rsid w:val="004612CD"/>
    <w:rsid w:val="00464B31"/>
    <w:rsid w:val="00467C10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65EC1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B09D4"/>
    <w:rsid w:val="005B0A9C"/>
    <w:rsid w:val="005B218F"/>
    <w:rsid w:val="005B355E"/>
    <w:rsid w:val="005C6852"/>
    <w:rsid w:val="005C70F1"/>
    <w:rsid w:val="005D1DB6"/>
    <w:rsid w:val="005D6F26"/>
    <w:rsid w:val="005E13ED"/>
    <w:rsid w:val="005E22DE"/>
    <w:rsid w:val="005E5F60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169F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CD6"/>
    <w:rsid w:val="006F0F16"/>
    <w:rsid w:val="00701928"/>
    <w:rsid w:val="007030CB"/>
    <w:rsid w:val="007056FA"/>
    <w:rsid w:val="00712340"/>
    <w:rsid w:val="00717367"/>
    <w:rsid w:val="0071794E"/>
    <w:rsid w:val="00723B9F"/>
    <w:rsid w:val="007248D3"/>
    <w:rsid w:val="00731E3C"/>
    <w:rsid w:val="00733137"/>
    <w:rsid w:val="00733F24"/>
    <w:rsid w:val="007409DF"/>
    <w:rsid w:val="00742506"/>
    <w:rsid w:val="0074318E"/>
    <w:rsid w:val="0074647C"/>
    <w:rsid w:val="007472A7"/>
    <w:rsid w:val="0075109F"/>
    <w:rsid w:val="0075235D"/>
    <w:rsid w:val="00752D2B"/>
    <w:rsid w:val="00761A74"/>
    <w:rsid w:val="0076488E"/>
    <w:rsid w:val="007660E8"/>
    <w:rsid w:val="00766CB0"/>
    <w:rsid w:val="007702C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2338"/>
    <w:rsid w:val="00803B9B"/>
    <w:rsid w:val="00804D2D"/>
    <w:rsid w:val="008064FD"/>
    <w:rsid w:val="00812683"/>
    <w:rsid w:val="00814666"/>
    <w:rsid w:val="00815C27"/>
    <w:rsid w:val="00820188"/>
    <w:rsid w:val="00820A3D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3501"/>
    <w:rsid w:val="00914A5E"/>
    <w:rsid w:val="0092004C"/>
    <w:rsid w:val="009215E0"/>
    <w:rsid w:val="0093468C"/>
    <w:rsid w:val="00935A47"/>
    <w:rsid w:val="00937508"/>
    <w:rsid w:val="009447F7"/>
    <w:rsid w:val="00947F17"/>
    <w:rsid w:val="00952029"/>
    <w:rsid w:val="00952302"/>
    <w:rsid w:val="00961862"/>
    <w:rsid w:val="00965911"/>
    <w:rsid w:val="00971D08"/>
    <w:rsid w:val="0098025A"/>
    <w:rsid w:val="0098426A"/>
    <w:rsid w:val="00984794"/>
    <w:rsid w:val="0099294B"/>
    <w:rsid w:val="00992D1A"/>
    <w:rsid w:val="00992D67"/>
    <w:rsid w:val="009934FF"/>
    <w:rsid w:val="00995A53"/>
    <w:rsid w:val="009960AB"/>
    <w:rsid w:val="009B624F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3C02"/>
    <w:rsid w:val="00A06317"/>
    <w:rsid w:val="00A0747B"/>
    <w:rsid w:val="00A10B78"/>
    <w:rsid w:val="00A14D70"/>
    <w:rsid w:val="00A20A6A"/>
    <w:rsid w:val="00A20E9F"/>
    <w:rsid w:val="00A210D6"/>
    <w:rsid w:val="00A2350C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775F2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07EA"/>
    <w:rsid w:val="00B62053"/>
    <w:rsid w:val="00B717E9"/>
    <w:rsid w:val="00B73028"/>
    <w:rsid w:val="00B80042"/>
    <w:rsid w:val="00B80E06"/>
    <w:rsid w:val="00B80FC8"/>
    <w:rsid w:val="00B90A16"/>
    <w:rsid w:val="00B9620A"/>
    <w:rsid w:val="00BA098C"/>
    <w:rsid w:val="00BA0EB7"/>
    <w:rsid w:val="00BA1672"/>
    <w:rsid w:val="00BA7917"/>
    <w:rsid w:val="00BA7DE9"/>
    <w:rsid w:val="00BB11A8"/>
    <w:rsid w:val="00BB2F7F"/>
    <w:rsid w:val="00BB5B40"/>
    <w:rsid w:val="00BC1A19"/>
    <w:rsid w:val="00BD3747"/>
    <w:rsid w:val="00BD447E"/>
    <w:rsid w:val="00BE3B81"/>
    <w:rsid w:val="00BE776E"/>
    <w:rsid w:val="00BF4523"/>
    <w:rsid w:val="00C03D5E"/>
    <w:rsid w:val="00C04B4C"/>
    <w:rsid w:val="00C0768D"/>
    <w:rsid w:val="00C07A74"/>
    <w:rsid w:val="00C15528"/>
    <w:rsid w:val="00C16EE0"/>
    <w:rsid w:val="00C23FB6"/>
    <w:rsid w:val="00C27819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B77FC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25B4D"/>
    <w:rsid w:val="00D30350"/>
    <w:rsid w:val="00D33378"/>
    <w:rsid w:val="00D35FF1"/>
    <w:rsid w:val="00D40E86"/>
    <w:rsid w:val="00D4269B"/>
    <w:rsid w:val="00D43C9D"/>
    <w:rsid w:val="00D43EFD"/>
    <w:rsid w:val="00D55F96"/>
    <w:rsid w:val="00D56C37"/>
    <w:rsid w:val="00D656B0"/>
    <w:rsid w:val="00D67F28"/>
    <w:rsid w:val="00D70DCE"/>
    <w:rsid w:val="00D849E2"/>
    <w:rsid w:val="00D86FB6"/>
    <w:rsid w:val="00D87200"/>
    <w:rsid w:val="00D87BA6"/>
    <w:rsid w:val="00D91BF7"/>
    <w:rsid w:val="00D97201"/>
    <w:rsid w:val="00DA4860"/>
    <w:rsid w:val="00DA7416"/>
    <w:rsid w:val="00DB1342"/>
    <w:rsid w:val="00DB24EF"/>
    <w:rsid w:val="00DB4350"/>
    <w:rsid w:val="00DC078C"/>
    <w:rsid w:val="00DC1C76"/>
    <w:rsid w:val="00DC6464"/>
    <w:rsid w:val="00DC7318"/>
    <w:rsid w:val="00DD01C4"/>
    <w:rsid w:val="00DD59FF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1B4C"/>
    <w:rsid w:val="00E92EB7"/>
    <w:rsid w:val="00E939CA"/>
    <w:rsid w:val="00E94499"/>
    <w:rsid w:val="00E965FB"/>
    <w:rsid w:val="00E96C63"/>
    <w:rsid w:val="00E96E6B"/>
    <w:rsid w:val="00EA05B8"/>
    <w:rsid w:val="00EA1D58"/>
    <w:rsid w:val="00EA3FB0"/>
    <w:rsid w:val="00EB2889"/>
    <w:rsid w:val="00EC2C10"/>
    <w:rsid w:val="00ED4AA8"/>
    <w:rsid w:val="00EE03CE"/>
    <w:rsid w:val="00EF59FB"/>
    <w:rsid w:val="00F01A3F"/>
    <w:rsid w:val="00F05AAD"/>
    <w:rsid w:val="00F05EBA"/>
    <w:rsid w:val="00F06BFB"/>
    <w:rsid w:val="00F12681"/>
    <w:rsid w:val="00F14030"/>
    <w:rsid w:val="00F14AF6"/>
    <w:rsid w:val="00F14D22"/>
    <w:rsid w:val="00F16533"/>
    <w:rsid w:val="00F17EC5"/>
    <w:rsid w:val="00F20942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16EF"/>
    <w:rsid w:val="00F63DF6"/>
    <w:rsid w:val="00F81292"/>
    <w:rsid w:val="00F85A38"/>
    <w:rsid w:val="00F96F1E"/>
    <w:rsid w:val="00FA00FC"/>
    <w:rsid w:val="00FA1DE2"/>
    <w:rsid w:val="00FA5065"/>
    <w:rsid w:val="00FB06F3"/>
    <w:rsid w:val="00FB6225"/>
    <w:rsid w:val="00FC528B"/>
    <w:rsid w:val="00FC5A23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7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D59F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B37F-660C-4DC0-9E8D-DB5DD7D3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1411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255</cp:revision>
  <cp:lastPrinted>2025-10-15T16:42:00Z</cp:lastPrinted>
  <dcterms:created xsi:type="dcterms:W3CDTF">2018-10-12T13:02:00Z</dcterms:created>
  <dcterms:modified xsi:type="dcterms:W3CDTF">2025-10-15T16:47:00Z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