
<file path=[Content_Types].xml><?xml version="1.0" encoding="utf-8"?>
<Types xmlns="http://schemas.openxmlformats.org/package/2006/content-types">
  <Default Extension="bin" ContentType="application/vnd.openxmlformats-officedocument.oleObject"/>
  <Default Extension="gif" ContentType="image/gi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10962" w:type="dxa"/>
        <w:tblInd w:w="-818" w:type="dxa"/>
        <w:tblBorders>
          <w:top w:val="thinThickSmallGap" w:sz="12" w:space="0" w:color="auto"/>
          <w:left w:val="thickThinSmallGap" w:sz="12" w:space="0" w:color="auto"/>
          <w:bottom w:val="thickThinSmallGap" w:sz="12" w:space="0" w:color="auto"/>
          <w:right w:val="thinThickSmallGap" w:sz="12" w:space="0" w:color="auto"/>
          <w:insideH w:val="single" w:sz="4" w:space="0" w:color="auto"/>
          <w:insideV w:val="single" w:sz="4" w:space="0" w:color="auto"/>
        </w:tblBorders>
        <w:tblLayout w:type="fixed"/>
        <w:tblLook w:val="01E0" w:firstRow="1" w:lastRow="1" w:firstColumn="1" w:lastColumn="1" w:noHBand="0" w:noVBand="0"/>
      </w:tblPr>
      <w:tblGrid>
        <w:gridCol w:w="676"/>
        <w:gridCol w:w="10286"/>
      </w:tblGrid>
      <w:tr w:rsidR="002E1B48" w:rsidRPr="00225ED1" w14:paraId="78098B7D" w14:textId="77777777" w:rsidTr="002E1B48">
        <w:trPr>
          <w:trHeight w:val="851"/>
        </w:trPr>
        <w:tc>
          <w:tcPr>
            <w:tcW w:w="676" w:type="dxa"/>
            <w:tcBorders>
              <w:right w:val="thinThickSmallGap" w:sz="12" w:space="0" w:color="auto"/>
            </w:tcBorders>
            <w:vAlign w:val="center"/>
          </w:tcPr>
          <w:p w14:paraId="2506CD73" w14:textId="5A248939" w:rsidR="002E1B48" w:rsidRPr="00225ED1" w:rsidRDefault="002E1B48" w:rsidP="00BB0006">
            <w:pPr>
              <w:pStyle w:val="ListParagraph"/>
              <w:numPr>
                <w:ilvl w:val="0"/>
                <w:numId w:val="2"/>
              </w:numPr>
              <w:jc w:val="center"/>
              <w:rPr>
                <w:rFonts w:cs="B Nazanin"/>
                <w:b/>
                <w:bCs/>
                <w:rtl/>
              </w:rPr>
            </w:pPr>
            <w:r w:rsidRPr="00225ED1">
              <w:rPr>
                <w:rFonts w:cs="B Nazanin" w:hint="cs"/>
                <w:b/>
                <w:bCs/>
                <w:rtl/>
              </w:rPr>
              <w:t>۱</w:t>
            </w:r>
          </w:p>
        </w:tc>
        <w:tc>
          <w:tcPr>
            <w:tcW w:w="10286" w:type="dxa"/>
            <w:tcBorders>
              <w:left w:val="thinThickSmallGap" w:sz="12" w:space="0" w:color="auto"/>
              <w:right w:val="thickThinSmallGap" w:sz="12" w:space="0" w:color="auto"/>
            </w:tcBorders>
          </w:tcPr>
          <w:p w14:paraId="64E7BBED" w14:textId="13BCB81B" w:rsidR="002E1B48" w:rsidRPr="00225ED1" w:rsidRDefault="002E1B48" w:rsidP="002E1B48">
            <w:pPr>
              <w:bidi/>
              <w:spacing w:line="276" w:lineRule="auto"/>
              <w:jc w:val="both"/>
              <w:rPr>
                <w:rFonts w:asciiTheme="majorBidi" w:hAnsiTheme="majorBidi" w:cs="B Nazanin"/>
                <w:b/>
                <w:bCs/>
                <w:rtl/>
              </w:rPr>
            </w:pPr>
            <w:r w:rsidRPr="00225ED1">
              <w:rPr>
                <w:rFonts w:asciiTheme="majorBidi" w:hAnsiTheme="majorBidi" w:cs="B Nazanin" w:hint="cs"/>
                <w:b/>
                <w:bCs/>
                <w:rtl/>
              </w:rPr>
              <w:t>درستی یا نادرستی هر یک از عبارت های زیر را مشخص کنید.</w:t>
            </w:r>
          </w:p>
          <w:p w14:paraId="6CD4B513" w14:textId="53D3EDDF" w:rsidR="002E1B48" w:rsidRPr="00225ED1" w:rsidRDefault="002E1B48" w:rsidP="002E1B48">
            <w:pPr>
              <w:bidi/>
              <w:spacing w:line="276" w:lineRule="auto"/>
              <w:jc w:val="both"/>
              <w:rPr>
                <w:rFonts w:asciiTheme="majorBidi" w:hAnsiTheme="majorBidi" w:cs="B Nazanin"/>
                <w:b/>
                <w:bCs/>
                <w:rtl/>
              </w:rPr>
            </w:pPr>
            <w:r w:rsidRPr="00225ED1">
              <w:rPr>
                <w:rFonts w:asciiTheme="majorBidi" w:hAnsiTheme="majorBidi" w:cs="B Nazanin" w:hint="cs"/>
                <w:b/>
                <w:bCs/>
                <w:rtl/>
              </w:rPr>
              <w:t xml:space="preserve">الف) اگر </w:t>
            </w:r>
            <w:r w:rsidRPr="00225ED1">
              <w:rPr>
                <w:rFonts w:asciiTheme="majorBidi" w:hAnsiTheme="majorBidi" w:cs="B Nazanin"/>
                <w:b/>
                <w:bCs/>
                <w:position w:val="-10"/>
              </w:rPr>
              <w:object w:dxaOrig="1060" w:dyaOrig="320" w14:anchorId="7944A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6.5pt" o:ole="">
                  <v:imagedata r:id="rId8" o:title=""/>
                </v:shape>
                <o:OLEObject Type="Embed" ProgID="Equation.DSMT4" ShapeID="_x0000_i1025" DrawAspect="Content" ObjectID="_1826445719" r:id="rId9"/>
              </w:object>
            </w:r>
            <w:r w:rsidRPr="00225ED1">
              <w:rPr>
                <w:rFonts w:asciiTheme="majorBidi" w:hAnsiTheme="majorBidi" w:cs="B Nazanin" w:hint="cs"/>
                <w:b/>
                <w:bCs/>
                <w:rtl/>
              </w:rPr>
              <w:t xml:space="preserve"> آنگاه </w:t>
            </w:r>
            <w:r w:rsidRPr="00225ED1">
              <w:rPr>
                <w:rFonts w:asciiTheme="majorBidi" w:hAnsiTheme="majorBidi" w:cs="B Nazanin"/>
                <w:b/>
                <w:bCs/>
                <w:position w:val="-4"/>
              </w:rPr>
              <w:object w:dxaOrig="1060" w:dyaOrig="260" w14:anchorId="64320916">
                <v:shape id="_x0000_i1026" type="#_x0000_t75" style="width:52.5pt;height:13.5pt" o:ole="">
                  <v:imagedata r:id="rId10" o:title=""/>
                </v:shape>
                <o:OLEObject Type="Embed" ProgID="Equation.DSMT4" ShapeID="_x0000_i1026" DrawAspect="Content" ObjectID="_1826445720" r:id="rId11"/>
              </w:object>
            </w:r>
            <w:r w:rsidRPr="00225ED1">
              <w:rPr>
                <w:rFonts w:asciiTheme="majorBidi" w:hAnsiTheme="majorBidi" w:cs="B Nazanin" w:hint="cs"/>
                <w:b/>
                <w:bCs/>
                <w:rtl/>
              </w:rPr>
              <w:t>.</w:t>
            </w:r>
            <w:r w:rsidR="00315DE2">
              <w:rPr>
                <w:rFonts w:asciiTheme="majorBidi" w:hAnsiTheme="majorBidi" w:cs="B Nazanin" w:hint="cs"/>
                <w:b/>
                <w:bCs/>
                <w:rtl/>
              </w:rPr>
              <w:t xml:space="preserve"> (           )</w:t>
            </w:r>
          </w:p>
          <w:p w14:paraId="6F429EA7" w14:textId="13C34CCA" w:rsidR="002E1B48" w:rsidRPr="00225ED1" w:rsidRDefault="002E1B48" w:rsidP="002E1B48">
            <w:pPr>
              <w:bidi/>
              <w:spacing w:line="276" w:lineRule="auto"/>
              <w:jc w:val="both"/>
              <w:rPr>
                <w:rFonts w:asciiTheme="majorBidi" w:hAnsiTheme="majorBidi" w:cs="B Nazanin"/>
                <w:b/>
                <w:bCs/>
                <w:rtl/>
              </w:rPr>
            </w:pPr>
            <w:r w:rsidRPr="00225ED1">
              <w:rPr>
                <w:rFonts w:asciiTheme="majorBidi" w:hAnsiTheme="majorBidi" w:cs="B Nazanin" w:hint="cs"/>
                <w:b/>
                <w:bCs/>
                <w:rtl/>
              </w:rPr>
              <w:t>ب) عددی وجود ندارد که صحیح و گنگ باشد.</w:t>
            </w:r>
            <w:r w:rsidR="00315DE2">
              <w:rPr>
                <w:rFonts w:asciiTheme="majorBidi" w:hAnsiTheme="majorBidi" w:cs="B Nazanin" w:hint="cs"/>
                <w:b/>
                <w:bCs/>
                <w:rtl/>
              </w:rPr>
              <w:t xml:space="preserve"> (           )</w:t>
            </w:r>
          </w:p>
          <w:p w14:paraId="7EB805E9" w14:textId="58E05F7E" w:rsidR="002E1B48" w:rsidRPr="00225ED1" w:rsidRDefault="002E1B48" w:rsidP="00EE153F">
            <w:pPr>
              <w:bidi/>
              <w:spacing w:line="276" w:lineRule="auto"/>
              <w:jc w:val="both"/>
              <w:rPr>
                <w:rFonts w:asciiTheme="majorBidi" w:hAnsiTheme="majorBidi" w:cs="B Nazanin"/>
                <w:b/>
                <w:bCs/>
                <w:rtl/>
              </w:rPr>
            </w:pPr>
            <w:r w:rsidRPr="00225ED1">
              <w:rPr>
                <w:rFonts w:asciiTheme="majorBidi" w:hAnsiTheme="majorBidi" w:cs="B Nazanin" w:hint="cs"/>
                <w:b/>
                <w:bCs/>
                <w:rtl/>
              </w:rPr>
              <w:t>پ) حاصل</w:t>
            </w:r>
            <w:r w:rsidRPr="00225ED1">
              <w:rPr>
                <w:rFonts w:asciiTheme="majorBidi" w:hAnsiTheme="majorBidi" w:cs="B Nazanin"/>
                <w:b/>
                <w:bCs/>
                <w:position w:val="-8"/>
              </w:rPr>
              <w:object w:dxaOrig="480" w:dyaOrig="400" w14:anchorId="1B5F7943">
                <v:shape id="_x0000_i1027" type="#_x0000_t75" style="width:24pt;height:19.5pt" o:ole="">
                  <v:imagedata r:id="rId12" o:title=""/>
                </v:shape>
                <o:OLEObject Type="Embed" ProgID="Equation.DSMT4" ShapeID="_x0000_i1027" DrawAspect="Content" ObjectID="_1826445721" r:id="rId13"/>
              </w:object>
            </w:r>
            <w:r w:rsidRPr="00225ED1">
              <w:rPr>
                <w:rFonts w:asciiTheme="majorBidi" w:hAnsiTheme="majorBidi" w:cs="B Nazanin"/>
                <w:b/>
                <w:bCs/>
              </w:rPr>
              <w:t xml:space="preserve"> </w:t>
            </w:r>
            <w:r w:rsidRPr="00225ED1">
              <w:rPr>
                <w:rFonts w:asciiTheme="majorBidi" w:hAnsiTheme="majorBidi" w:cs="B Nazanin" w:hint="cs"/>
                <w:b/>
                <w:bCs/>
                <w:rtl/>
              </w:rPr>
              <w:t xml:space="preserve"> برابر است با </w:t>
            </w:r>
            <w:r w:rsidRPr="00225ED1">
              <w:rPr>
                <w:rFonts w:asciiTheme="majorBidi" w:hAnsiTheme="majorBidi" w:cs="B Nazanin"/>
                <w:b/>
                <w:bCs/>
                <w:position w:val="-6"/>
              </w:rPr>
              <w:object w:dxaOrig="200" w:dyaOrig="220" w14:anchorId="0FEDF9B3">
                <v:shape id="_x0000_i1028" type="#_x0000_t75" style="width:10.5pt;height:10.5pt" o:ole="">
                  <v:imagedata r:id="rId14" o:title=""/>
                </v:shape>
                <o:OLEObject Type="Embed" ProgID="Equation.DSMT4" ShapeID="_x0000_i1028" DrawAspect="Content" ObjectID="_1826445722" r:id="rId15"/>
              </w:object>
            </w:r>
            <w:r w:rsidRPr="00225ED1">
              <w:rPr>
                <w:rFonts w:asciiTheme="majorBidi" w:hAnsiTheme="majorBidi" w:cs="B Nazanin"/>
                <w:b/>
                <w:bCs/>
              </w:rPr>
              <w:t>.</w:t>
            </w:r>
            <w:r w:rsidRPr="00225ED1">
              <w:rPr>
                <w:rFonts w:asciiTheme="majorBidi" w:hAnsiTheme="majorBidi" w:cs="B Nazanin" w:hint="cs"/>
                <w:b/>
                <w:bCs/>
                <w:rtl/>
              </w:rPr>
              <w:t xml:space="preserve"> </w:t>
            </w:r>
            <w:r w:rsidR="00315DE2">
              <w:rPr>
                <w:rFonts w:asciiTheme="majorBidi" w:hAnsiTheme="majorBidi" w:cs="B Nazanin" w:hint="cs"/>
                <w:b/>
                <w:bCs/>
                <w:rtl/>
              </w:rPr>
              <w:t xml:space="preserve"> (           )</w:t>
            </w:r>
          </w:p>
          <w:p w14:paraId="10A133E6" w14:textId="2D5F81EC" w:rsidR="002E1B48" w:rsidRDefault="008F6C19" w:rsidP="002E1B48">
            <w:pPr>
              <w:bidi/>
              <w:spacing w:line="276" w:lineRule="auto"/>
              <w:jc w:val="both"/>
              <w:rPr>
                <w:rFonts w:asciiTheme="majorBidi" w:hAnsiTheme="majorBidi" w:cs="B Nazanin"/>
                <w:b/>
                <w:bCs/>
                <w:rtl/>
                <w:lang w:bidi="fa-IR"/>
              </w:rPr>
            </w:pPr>
            <w:r>
              <w:rPr>
                <w:rFonts w:asciiTheme="majorBidi" w:hAnsiTheme="majorBidi" w:cs="B Nazanin" w:hint="cs"/>
                <w:b/>
                <w:bCs/>
                <w:rtl/>
              </w:rPr>
              <w:t>ت</w:t>
            </w:r>
            <w:r w:rsidR="002E1B48" w:rsidRPr="00225ED1">
              <w:rPr>
                <w:rFonts w:asciiTheme="majorBidi" w:hAnsiTheme="majorBidi" w:cs="B Nazanin" w:hint="cs"/>
                <w:b/>
                <w:bCs/>
                <w:rtl/>
              </w:rPr>
              <w:t>) عبارت "سه عدد طبیعی کمتر از 20"</w:t>
            </w:r>
            <w:r w:rsidR="002E1B48" w:rsidRPr="00225ED1">
              <w:rPr>
                <w:rFonts w:asciiTheme="majorBidi" w:hAnsiTheme="majorBidi" w:cs="B Nazanin" w:hint="cs"/>
                <w:b/>
                <w:bCs/>
                <w:rtl/>
                <w:lang w:bidi="fa-IR"/>
              </w:rPr>
              <w:t xml:space="preserve"> یک مجموعه را مشخص می کند.</w:t>
            </w:r>
            <w:r w:rsidR="00315DE2">
              <w:rPr>
                <w:rFonts w:asciiTheme="majorBidi" w:hAnsiTheme="majorBidi" w:cs="B Nazanin" w:hint="cs"/>
                <w:b/>
                <w:bCs/>
                <w:rtl/>
                <w:lang w:bidi="fa-IR"/>
              </w:rPr>
              <w:t xml:space="preserve"> </w:t>
            </w:r>
            <w:r w:rsidR="00315DE2">
              <w:rPr>
                <w:rFonts w:asciiTheme="majorBidi" w:hAnsiTheme="majorBidi" w:cs="B Nazanin" w:hint="cs"/>
                <w:b/>
                <w:bCs/>
                <w:rtl/>
              </w:rPr>
              <w:t>(           )</w:t>
            </w:r>
          </w:p>
          <w:p w14:paraId="4C8AC38A" w14:textId="03F4F65E" w:rsidR="00063377" w:rsidRPr="00225ED1" w:rsidRDefault="008F6C19" w:rsidP="00063377">
            <w:pPr>
              <w:bidi/>
              <w:spacing w:line="276" w:lineRule="auto"/>
              <w:jc w:val="both"/>
              <w:rPr>
                <w:rFonts w:asciiTheme="majorBidi" w:hAnsiTheme="majorBidi" w:cs="B Nazanin"/>
                <w:b/>
                <w:bCs/>
                <w:rtl/>
                <w:lang w:bidi="fa-IR"/>
              </w:rPr>
            </w:pPr>
            <w:r>
              <w:rPr>
                <w:rFonts w:asciiTheme="majorBidi" w:hAnsiTheme="majorBidi" w:cs="B Nazanin" w:hint="cs"/>
                <w:b/>
                <w:bCs/>
                <w:rtl/>
                <w:lang w:bidi="fa-IR"/>
              </w:rPr>
              <w:t>ث</w:t>
            </w:r>
            <w:r w:rsidR="00063377">
              <w:rPr>
                <w:rFonts w:asciiTheme="majorBidi" w:hAnsiTheme="majorBidi" w:cs="B Nazanin" w:hint="cs"/>
                <w:b/>
                <w:bCs/>
                <w:rtl/>
                <w:lang w:bidi="fa-IR"/>
              </w:rPr>
              <w:t>) 14/3 عددی گنگ است.</w:t>
            </w:r>
            <w:r w:rsidR="00315DE2">
              <w:rPr>
                <w:rFonts w:asciiTheme="majorBidi" w:hAnsiTheme="majorBidi" w:cs="B Nazanin" w:hint="cs"/>
                <w:b/>
                <w:bCs/>
                <w:rtl/>
                <w:lang w:bidi="fa-IR"/>
              </w:rPr>
              <w:t xml:space="preserve"> </w:t>
            </w:r>
            <w:r w:rsidR="00315DE2">
              <w:rPr>
                <w:rFonts w:asciiTheme="majorBidi" w:hAnsiTheme="majorBidi" w:cs="B Nazanin" w:hint="cs"/>
                <w:b/>
                <w:bCs/>
                <w:rtl/>
              </w:rPr>
              <w:t>(           )</w:t>
            </w:r>
          </w:p>
        </w:tc>
      </w:tr>
      <w:tr w:rsidR="002E1B48" w:rsidRPr="00225ED1" w14:paraId="4383BE7E" w14:textId="77777777" w:rsidTr="002E1B48">
        <w:trPr>
          <w:trHeight w:val="851"/>
        </w:trPr>
        <w:tc>
          <w:tcPr>
            <w:tcW w:w="676" w:type="dxa"/>
            <w:tcBorders>
              <w:right w:val="thinThickSmallGap" w:sz="12" w:space="0" w:color="auto"/>
            </w:tcBorders>
            <w:vAlign w:val="center"/>
          </w:tcPr>
          <w:p w14:paraId="1AD1067D" w14:textId="5CD8F79B" w:rsidR="002E1B48" w:rsidRPr="00225ED1" w:rsidRDefault="002E1B48" w:rsidP="00BB0006">
            <w:pPr>
              <w:pStyle w:val="ListParagraph"/>
              <w:numPr>
                <w:ilvl w:val="0"/>
                <w:numId w:val="2"/>
              </w:numPr>
              <w:jc w:val="center"/>
              <w:rPr>
                <w:rFonts w:cs="B Nazanin"/>
                <w:b/>
                <w:bCs/>
                <w:rtl/>
              </w:rPr>
            </w:pPr>
            <w:r w:rsidRPr="00225ED1">
              <w:rPr>
                <w:rFonts w:cs="B Nazanin" w:hint="cs"/>
                <w:b/>
                <w:bCs/>
                <w:rtl/>
              </w:rPr>
              <w:t>۲</w:t>
            </w:r>
          </w:p>
        </w:tc>
        <w:tc>
          <w:tcPr>
            <w:tcW w:w="10286" w:type="dxa"/>
            <w:tcBorders>
              <w:left w:val="thinThickSmallGap" w:sz="12" w:space="0" w:color="auto"/>
              <w:right w:val="thickThinSmallGap" w:sz="12" w:space="0" w:color="auto"/>
            </w:tcBorders>
          </w:tcPr>
          <w:p w14:paraId="03263EE8" w14:textId="77777777" w:rsidR="002E1B48" w:rsidRPr="00225ED1" w:rsidRDefault="002E1B48" w:rsidP="002E1B48">
            <w:pPr>
              <w:tabs>
                <w:tab w:val="left" w:pos="225"/>
                <w:tab w:val="right" w:pos="9497"/>
              </w:tabs>
              <w:bidi/>
              <w:spacing w:line="276" w:lineRule="auto"/>
              <w:rPr>
                <w:rFonts w:cs="B Nazanin"/>
                <w:b/>
                <w:bCs/>
                <w:rtl/>
              </w:rPr>
            </w:pPr>
            <w:r w:rsidRPr="00225ED1">
              <w:rPr>
                <w:rFonts w:cs="B Nazanin" w:hint="cs"/>
                <w:b/>
                <w:bCs/>
                <w:rtl/>
              </w:rPr>
              <w:t>در جای خالی عدد یا عبارت مناسب بنویسید.</w:t>
            </w:r>
          </w:p>
          <w:p w14:paraId="1BC15BCF" w14:textId="274267F4" w:rsidR="002E1B48" w:rsidRPr="00225ED1" w:rsidRDefault="002E1B48" w:rsidP="002E1B48">
            <w:pPr>
              <w:tabs>
                <w:tab w:val="left" w:pos="225"/>
                <w:tab w:val="right" w:pos="9497"/>
              </w:tabs>
              <w:bidi/>
              <w:spacing w:line="276" w:lineRule="auto"/>
              <w:rPr>
                <w:rFonts w:cs="B Nazanin"/>
                <w:b/>
                <w:bCs/>
                <w:rtl/>
              </w:rPr>
            </w:pPr>
            <w:r w:rsidRPr="00225ED1">
              <w:rPr>
                <w:rFonts w:cs="B Nazanin" w:hint="cs"/>
                <w:b/>
                <w:bCs/>
                <w:rtl/>
              </w:rPr>
              <w:t xml:space="preserve">الف) </w:t>
            </w:r>
            <w:r w:rsidR="003B085C">
              <w:rPr>
                <w:rFonts w:cs="B Nazanin" w:hint="cs"/>
                <w:b/>
                <w:bCs/>
                <w:sz w:val="26"/>
                <w:szCs w:val="26"/>
                <w:rtl/>
                <w:lang w:bidi="fa-IR"/>
              </w:rPr>
              <w:t xml:space="preserve">اگر </w:t>
            </w:r>
            <m:oMath>
              <m:r>
                <m:rPr>
                  <m:sty m:val="bi"/>
                </m:rPr>
                <w:rPr>
                  <w:rFonts w:ascii="Cambria Math" w:hAnsi="Cambria Math" w:cs="B Nazanin"/>
                  <w:sz w:val="26"/>
                  <w:szCs w:val="26"/>
                  <w:lang w:bidi="fa-IR"/>
                </w:rPr>
                <m:t>A⊆B</m:t>
              </m:r>
            </m:oMath>
            <w:r w:rsidR="003B085C">
              <w:rPr>
                <w:rFonts w:cs="B Nazanin" w:hint="cs"/>
                <w:b/>
                <w:bCs/>
                <w:sz w:val="26"/>
                <w:szCs w:val="26"/>
                <w:rtl/>
              </w:rPr>
              <w:t xml:space="preserve"> ، آنگاه </w:t>
            </w:r>
            <m:oMath>
              <m:r>
                <m:rPr>
                  <m:sty m:val="bi"/>
                </m:rPr>
                <w:rPr>
                  <w:rFonts w:ascii="Cambria Math" w:hAnsi="Cambria Math" w:cs="B Nazanin"/>
                  <w:sz w:val="26"/>
                  <w:szCs w:val="26"/>
                </w:rPr>
                <m:t>A∪B……..</m:t>
              </m:r>
            </m:oMath>
            <w:r w:rsidR="003B085C">
              <w:rPr>
                <w:rFonts w:cs="B Nazanin" w:hint="cs"/>
                <w:b/>
                <w:bCs/>
                <w:sz w:val="26"/>
                <w:szCs w:val="26"/>
                <w:rtl/>
              </w:rPr>
              <w:t xml:space="preserve"> .</w:t>
            </w:r>
          </w:p>
          <w:p w14:paraId="4280F3C1" w14:textId="25DA360C" w:rsidR="002E1B48" w:rsidRPr="00225ED1" w:rsidRDefault="002E1B48" w:rsidP="002E1B48">
            <w:pPr>
              <w:tabs>
                <w:tab w:val="left" w:pos="225"/>
                <w:tab w:val="right" w:pos="9497"/>
              </w:tabs>
              <w:bidi/>
              <w:spacing w:line="276" w:lineRule="auto"/>
              <w:rPr>
                <w:rFonts w:cs="B Nazanin"/>
                <w:b/>
                <w:bCs/>
                <w:rtl/>
              </w:rPr>
            </w:pPr>
            <w:r w:rsidRPr="00225ED1">
              <w:rPr>
                <w:rFonts w:cs="B Nazanin" w:hint="cs"/>
                <w:b/>
                <w:bCs/>
                <w:rtl/>
              </w:rPr>
              <w:t xml:space="preserve">ب) نمایش اعشاری کسر </w:t>
            </w:r>
            <w:r w:rsidRPr="00225ED1">
              <w:rPr>
                <w:rFonts w:cs="B Nazanin"/>
                <w:b/>
                <w:bCs/>
                <w:position w:val="-24"/>
              </w:rPr>
              <w:object w:dxaOrig="220" w:dyaOrig="620" w14:anchorId="36B97FBC">
                <v:shape id="_x0000_i1029" type="#_x0000_t75" style="width:10.5pt;height:31.5pt" o:ole="">
                  <v:imagedata r:id="rId16" o:title=""/>
                </v:shape>
                <o:OLEObject Type="Embed" ProgID="Equation.DSMT4" ShapeID="_x0000_i1029" DrawAspect="Content" ObjectID="_1826445723" r:id="rId17"/>
              </w:object>
            </w:r>
            <w:r w:rsidRPr="00225ED1">
              <w:rPr>
                <w:rFonts w:cs="B Nazanin" w:hint="cs"/>
                <w:b/>
                <w:bCs/>
                <w:rtl/>
              </w:rPr>
              <w:t xml:space="preserve"> برابر است با ..................</w:t>
            </w:r>
          </w:p>
          <w:p w14:paraId="3784CA83" w14:textId="4D87A839" w:rsidR="002E1B48" w:rsidRPr="00225ED1" w:rsidRDefault="003D3262" w:rsidP="002E1B48">
            <w:pPr>
              <w:tabs>
                <w:tab w:val="left" w:pos="225"/>
                <w:tab w:val="right" w:pos="9497"/>
              </w:tabs>
              <w:bidi/>
              <w:spacing w:line="276" w:lineRule="auto"/>
              <w:rPr>
                <w:rFonts w:cs="B Nazanin"/>
                <w:b/>
                <w:bCs/>
                <w:rtl/>
              </w:rPr>
            </w:pPr>
            <w:r w:rsidRPr="00225ED1">
              <w:rPr>
                <w:rFonts w:cs="B Nazanin" w:hint="cs"/>
                <w:b/>
                <w:bCs/>
                <w:rtl/>
              </w:rPr>
              <w:t>پ</w:t>
            </w:r>
            <w:r w:rsidR="002E1B48" w:rsidRPr="00225ED1">
              <w:rPr>
                <w:rFonts w:cs="B Nazanin" w:hint="cs"/>
                <w:b/>
                <w:bCs/>
                <w:rtl/>
              </w:rPr>
              <w:t>) به خواسته های یک مساله ..........</w:t>
            </w:r>
            <w:r w:rsidRPr="00225ED1">
              <w:rPr>
                <w:rFonts w:cs="B Nazanin" w:hint="cs"/>
                <w:b/>
                <w:bCs/>
                <w:rtl/>
              </w:rPr>
              <w:t>...</w:t>
            </w:r>
            <w:r w:rsidR="002E1B48" w:rsidRPr="00225ED1">
              <w:rPr>
                <w:rFonts w:cs="B Nazanin" w:hint="cs"/>
                <w:b/>
                <w:bCs/>
                <w:rtl/>
              </w:rPr>
              <w:t>......... می گویند.</w:t>
            </w:r>
          </w:p>
          <w:p w14:paraId="5B20E04E" w14:textId="7BF567E4" w:rsidR="002E1B48" w:rsidRPr="00225ED1" w:rsidRDefault="003D3262" w:rsidP="002E1B48">
            <w:pPr>
              <w:tabs>
                <w:tab w:val="left" w:pos="225"/>
                <w:tab w:val="right" w:pos="9497"/>
              </w:tabs>
              <w:bidi/>
              <w:spacing w:line="276" w:lineRule="auto"/>
              <w:rPr>
                <w:rFonts w:cs="B Nazanin"/>
                <w:b/>
                <w:bCs/>
                <w:rtl/>
              </w:rPr>
            </w:pPr>
            <w:r w:rsidRPr="00225ED1">
              <w:rPr>
                <w:rFonts w:cs="B Nazanin" w:hint="cs"/>
                <w:b/>
                <w:bCs/>
                <w:rtl/>
              </w:rPr>
              <w:t>ت</w:t>
            </w:r>
            <w:r w:rsidR="002E1B48" w:rsidRPr="00225ED1">
              <w:rPr>
                <w:rFonts w:cs="B Nazanin" w:hint="cs"/>
                <w:b/>
                <w:bCs/>
                <w:rtl/>
              </w:rPr>
              <w:t xml:space="preserve">) </w:t>
            </w:r>
            <w:r w:rsidR="002E1B48" w:rsidRPr="00225ED1">
              <w:rPr>
                <w:rFonts w:ascii="Bnazanin" w:hAnsi="Bnazanin" w:cs="B Nazanin"/>
                <w:b/>
                <w:bCs/>
                <w:rtl/>
                <w:lang w:bidi="fa-IR"/>
              </w:rPr>
              <w:t>به استدلالی که موضوع مورد نظر را به درستی نتيجه بدهد ..................... میگويند</w:t>
            </w:r>
            <w:r w:rsidR="002E1B48" w:rsidRPr="00225ED1">
              <w:rPr>
                <w:rFonts w:ascii="Bnazanin" w:hAnsi="Bnazanin" w:cs="B Nazanin"/>
                <w:b/>
                <w:bCs/>
                <w:lang w:bidi="fa-IR"/>
              </w:rPr>
              <w:t>.</w:t>
            </w:r>
          </w:p>
          <w:p w14:paraId="07465A3A" w14:textId="77777777" w:rsidR="003D3262" w:rsidRDefault="003D3262" w:rsidP="003B085C">
            <w:pPr>
              <w:tabs>
                <w:tab w:val="left" w:pos="225"/>
                <w:tab w:val="right" w:pos="9497"/>
              </w:tabs>
              <w:bidi/>
              <w:spacing w:line="276" w:lineRule="auto"/>
              <w:rPr>
                <w:rFonts w:cs="B Nazanin"/>
                <w:b/>
                <w:bCs/>
                <w:rtl/>
              </w:rPr>
            </w:pPr>
            <w:r w:rsidRPr="00225ED1">
              <w:rPr>
                <w:rFonts w:cs="B Nazanin" w:hint="cs"/>
                <w:b/>
                <w:bCs/>
                <w:rtl/>
              </w:rPr>
              <w:t>ث</w:t>
            </w:r>
            <w:r w:rsidR="002E1B48" w:rsidRPr="00225ED1">
              <w:rPr>
                <w:rFonts w:cs="B Nazanin" w:hint="cs"/>
                <w:b/>
                <w:bCs/>
                <w:rtl/>
              </w:rPr>
              <w:t xml:space="preserve">) </w:t>
            </w:r>
            <w:r w:rsidR="002E1B48" w:rsidRPr="00225ED1">
              <w:rPr>
                <w:rFonts w:ascii="Bnazanin" w:hAnsi="Bnazanin" w:cs="B Nazanin"/>
                <w:b/>
                <w:bCs/>
                <w:rtl/>
                <w:lang w:bidi="fa-IR"/>
              </w:rPr>
              <w:t>در پرتاب يک تاس و يک سکه تعداد کل حالتهای ممکن برابر .............. است</w:t>
            </w:r>
            <w:r w:rsidR="002E1B48" w:rsidRPr="00225ED1">
              <w:rPr>
                <w:rFonts w:ascii="Bnazanin" w:hAnsi="Bnazanin" w:cs="B Nazanin"/>
                <w:b/>
                <w:bCs/>
                <w:lang w:bidi="fa-IR"/>
              </w:rPr>
              <w:t xml:space="preserve"> .</w:t>
            </w:r>
          </w:p>
          <w:p w14:paraId="19A56204" w14:textId="4C299946" w:rsidR="00D104B7" w:rsidRPr="00315DE2" w:rsidRDefault="00D104B7" w:rsidP="00D104B7">
            <w:pPr>
              <w:tabs>
                <w:tab w:val="left" w:pos="225"/>
                <w:tab w:val="right" w:pos="9497"/>
              </w:tabs>
              <w:bidi/>
              <w:spacing w:line="276" w:lineRule="auto"/>
              <w:rPr>
                <w:rFonts w:cs="0 Nazanin Bold"/>
                <w:b/>
                <w:bCs/>
                <w:rtl/>
              </w:rPr>
            </w:pPr>
            <w:r w:rsidRPr="00315DE2">
              <w:rPr>
                <w:rFonts w:cs="0 Nazanin Bold" w:hint="cs"/>
                <w:b/>
                <w:bCs/>
                <w:rtl/>
              </w:rPr>
              <w:t xml:space="preserve">ج) </w:t>
            </w:r>
            <w:r w:rsidRPr="00315DE2">
              <w:rPr>
                <w:rFonts w:cs="0 Nazanin Bold"/>
                <w:b/>
                <w:bCs/>
                <w:rtl/>
              </w:rPr>
              <w:t xml:space="preserve">مجموعه </w:t>
            </w:r>
            <w:r w:rsidRPr="00315DE2">
              <w:rPr>
                <w:rFonts w:cs="0 Nazanin Bold" w:hint="cs"/>
                <w:b/>
                <w:bCs/>
                <w:rtl/>
              </w:rPr>
              <w:t>......................</w:t>
            </w:r>
            <w:r w:rsidRPr="00315DE2">
              <w:rPr>
                <w:rFonts w:cs="0 Nazanin Bold"/>
                <w:b/>
                <w:bCs/>
                <w:rtl/>
              </w:rPr>
              <w:t xml:space="preserve"> ز</w:t>
            </w:r>
            <w:r w:rsidRPr="00315DE2">
              <w:rPr>
                <w:rFonts w:cs="0 Nazanin Bold" w:hint="cs"/>
                <w:b/>
                <w:bCs/>
                <w:rtl/>
              </w:rPr>
              <w:t>ی</w:t>
            </w:r>
            <w:r w:rsidRPr="00315DE2">
              <w:rPr>
                <w:rFonts w:cs="0 Nazanin Bold" w:hint="eastAsia"/>
                <w:b/>
                <w:bCs/>
                <w:rtl/>
              </w:rPr>
              <w:t>ر</w:t>
            </w:r>
            <w:r w:rsidRPr="00315DE2">
              <w:rPr>
                <w:rFonts w:cs="0 Nazanin Bold"/>
                <w:b/>
                <w:bCs/>
                <w:rtl/>
              </w:rPr>
              <w:t xml:space="preserve"> مجموعه هر مجموعه دلخواه است.</w:t>
            </w:r>
          </w:p>
        </w:tc>
      </w:tr>
      <w:tr w:rsidR="002E1B48" w:rsidRPr="00225ED1" w14:paraId="7F39929C" w14:textId="77777777" w:rsidTr="002E1B48">
        <w:trPr>
          <w:trHeight w:val="851"/>
        </w:trPr>
        <w:tc>
          <w:tcPr>
            <w:tcW w:w="676" w:type="dxa"/>
            <w:tcBorders>
              <w:right w:val="thinThickSmallGap" w:sz="12" w:space="0" w:color="auto"/>
            </w:tcBorders>
            <w:vAlign w:val="center"/>
          </w:tcPr>
          <w:p w14:paraId="2D9CFDCE" w14:textId="46B85694"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۳</w:t>
            </w:r>
          </w:p>
        </w:tc>
        <w:tc>
          <w:tcPr>
            <w:tcW w:w="10286" w:type="dxa"/>
            <w:tcBorders>
              <w:left w:val="thinThickSmallGap" w:sz="12" w:space="0" w:color="auto"/>
              <w:right w:val="thickThinSmallGap" w:sz="12" w:space="0" w:color="auto"/>
            </w:tcBorders>
          </w:tcPr>
          <w:p w14:paraId="4693F9B3" w14:textId="77777777"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گزینه درست را انتخاب کنید.</w:t>
            </w:r>
          </w:p>
          <w:p w14:paraId="250FA96B" w14:textId="562BD859" w:rsidR="002E1B48" w:rsidRPr="00225ED1" w:rsidRDefault="002E1B48" w:rsidP="002E1B48">
            <w:pPr>
              <w:bidi/>
              <w:spacing w:line="276" w:lineRule="auto"/>
              <w:rPr>
                <w:rFonts w:ascii="Bnazanin" w:hAnsi="Bnazanin" w:cs="B Nazanin"/>
                <w:b/>
                <w:bCs/>
                <w:rtl/>
              </w:rPr>
            </w:pPr>
            <w:r w:rsidRPr="00225ED1">
              <w:rPr>
                <w:rFonts w:ascii="Bnazanin" w:hAnsi="Bnazanin" w:cs="B Nazanin" w:hint="cs"/>
                <w:b/>
                <w:bCs/>
                <w:rtl/>
              </w:rPr>
              <w:t xml:space="preserve">الف) کدام عبارت یک مجموعه تهی را مشخص </w:t>
            </w:r>
            <w:r w:rsidRPr="00225ED1">
              <w:rPr>
                <w:rFonts w:ascii="Bnazanin" w:hAnsi="Bnazanin" w:cs="B Nazanin" w:hint="cs"/>
                <w:b/>
                <w:bCs/>
                <w:u w:val="single"/>
                <w:rtl/>
              </w:rPr>
              <w:t>می‌کند</w:t>
            </w:r>
            <w:r w:rsidRPr="00225ED1">
              <w:rPr>
                <w:rFonts w:ascii="Bnazanin" w:hAnsi="Bnazanin" w:cs="B Nazanin" w:hint="cs"/>
                <w:b/>
                <w:bCs/>
                <w:rtl/>
              </w:rPr>
              <w:t>؟</w:t>
            </w:r>
          </w:p>
          <w:p w14:paraId="64E3288A" w14:textId="2D1F83C7" w:rsidR="002E1B48" w:rsidRPr="00225ED1" w:rsidRDefault="002E1B48" w:rsidP="002E1B48">
            <w:pPr>
              <w:bidi/>
              <w:spacing w:line="276" w:lineRule="auto"/>
              <w:rPr>
                <w:rFonts w:ascii="Bnazanin" w:hAnsi="Bnazanin" w:cs="B Nazanin"/>
                <w:b/>
                <w:bCs/>
                <w:rtl/>
              </w:rPr>
            </w:pPr>
            <w:r w:rsidRPr="00225ED1">
              <w:rPr>
                <w:rFonts w:ascii="Bnazanin" w:hAnsi="Bnazanin" w:cs="B Nazanin" w:hint="cs"/>
                <w:b/>
                <w:bCs/>
                <w:rtl/>
              </w:rPr>
              <w:t>۱) اعداد طبیعی یک رقمی           ۲) مضرب های اول عدد ۴</w:t>
            </w:r>
          </w:p>
          <w:p w14:paraId="7BA276E4" w14:textId="1B459870" w:rsidR="002E1B48" w:rsidRPr="00225ED1" w:rsidRDefault="002E1B48" w:rsidP="00B75C71">
            <w:pPr>
              <w:bidi/>
              <w:spacing w:line="276" w:lineRule="auto"/>
              <w:rPr>
                <w:rFonts w:ascii="Bnazanin" w:hAnsi="Bnazanin" w:cs="B Nazanin"/>
                <w:b/>
                <w:bCs/>
                <w:rtl/>
              </w:rPr>
            </w:pPr>
            <w:r w:rsidRPr="00225ED1">
              <w:rPr>
                <w:rFonts w:ascii="Bnazanin" w:hAnsi="Bnazanin" w:cs="B Nazanin" w:hint="cs"/>
                <w:b/>
                <w:bCs/>
                <w:rtl/>
              </w:rPr>
              <w:t xml:space="preserve"> ۳)اعداد اول و زوج                      ۴) چهار شاعر ایرانی</w:t>
            </w:r>
          </w:p>
          <w:p w14:paraId="25A37DE1" w14:textId="2EF56179" w:rsidR="002E1B48" w:rsidRPr="00225ED1" w:rsidRDefault="002E1B48" w:rsidP="002E1B48">
            <w:pPr>
              <w:bidi/>
              <w:spacing w:line="276" w:lineRule="auto"/>
              <w:rPr>
                <w:rFonts w:ascii="Bnazanin" w:hAnsi="Bnazanin" w:cs="B Nazanin"/>
                <w:b/>
                <w:bCs/>
                <w:rtl/>
                <w:lang w:bidi="fa-IR"/>
              </w:rPr>
            </w:pPr>
            <w:r w:rsidRPr="00225ED1">
              <w:rPr>
                <w:rFonts w:ascii="Bnazanin" w:hAnsi="Bnazanin" w:cs="B Nazanin" w:hint="cs"/>
                <w:b/>
                <w:bCs/>
                <w:rtl/>
              </w:rPr>
              <w:t xml:space="preserve">ب) همه عددهایی که </w:t>
            </w:r>
            <w:r w:rsidRPr="00225ED1">
              <w:rPr>
                <w:rFonts w:ascii="Bnazanin" w:hAnsi="Bnazanin" w:cs="B Nazanin" w:hint="cs"/>
                <w:b/>
                <w:bCs/>
                <w:u w:val="single"/>
                <w:rtl/>
              </w:rPr>
              <w:t>حداقل</w:t>
            </w:r>
            <w:r w:rsidRPr="00225ED1">
              <w:rPr>
                <w:rFonts w:ascii="Bnazanin" w:hAnsi="Bnazanin" w:cs="B Nazanin" w:hint="cs"/>
                <w:b/>
                <w:bCs/>
                <w:rtl/>
              </w:rPr>
              <w:t xml:space="preserve"> در یکی از مجموعه‌های </w:t>
            </w:r>
            <w:r w:rsidRPr="00225ED1">
              <w:rPr>
                <w:rFonts w:ascii="Bnazanin" w:hAnsi="Bnazanin" w:cs="B Nazanin"/>
                <w:b/>
                <w:bCs/>
              </w:rPr>
              <w:t>A</w:t>
            </w:r>
            <w:r w:rsidRPr="00225ED1">
              <w:rPr>
                <w:rFonts w:ascii="Bnazanin" w:hAnsi="Bnazanin" w:cs="B Nazanin" w:hint="cs"/>
                <w:b/>
                <w:bCs/>
                <w:rtl/>
                <w:lang w:bidi="fa-IR"/>
              </w:rPr>
              <w:t xml:space="preserve"> و </w:t>
            </w:r>
            <w:r w:rsidRPr="00225ED1">
              <w:rPr>
                <w:rFonts w:ascii="Bnazanin" w:hAnsi="Bnazanin" w:cs="B Nazanin"/>
                <w:b/>
                <w:bCs/>
                <w:lang w:bidi="fa-IR"/>
              </w:rPr>
              <w:t>B</w:t>
            </w:r>
            <w:r w:rsidRPr="00225ED1">
              <w:rPr>
                <w:rFonts w:ascii="Bnazanin" w:hAnsi="Bnazanin" w:cs="B Nazanin" w:hint="cs"/>
                <w:b/>
                <w:bCs/>
                <w:rtl/>
                <w:lang w:bidi="fa-IR"/>
              </w:rPr>
              <w:t xml:space="preserve"> هستند، کدام مورد را مشخص می‌کند؟</w:t>
            </w:r>
          </w:p>
          <w:p w14:paraId="09E60228" w14:textId="41372D94" w:rsidR="002E1B48" w:rsidRPr="00225ED1" w:rsidRDefault="002E1B48" w:rsidP="00B75C71">
            <w:pPr>
              <w:bidi/>
              <w:spacing w:line="276" w:lineRule="auto"/>
              <w:rPr>
                <w:rFonts w:ascii="Bnazanin" w:eastAsiaTheme="minorEastAsia" w:hAnsi="Bnazanin" w:cs="B Nazanin"/>
                <w:b/>
                <w:bCs/>
                <w:rtl/>
                <w:lang w:bidi="fa-IR"/>
              </w:rPr>
            </w:pPr>
            <w:r w:rsidRPr="00225ED1">
              <w:rPr>
                <w:rFonts w:ascii="Bnazanin" w:hAnsi="Bnazanin" w:cs="B Nazanin" w:hint="cs"/>
                <w:b/>
                <w:bCs/>
                <w:rtl/>
                <w:lang w:bidi="fa-IR"/>
              </w:rPr>
              <w:t xml:space="preserve">۱) </w:t>
            </w:r>
            <w:r w:rsidRPr="00225ED1">
              <w:rPr>
                <w:rFonts w:ascii="Bnazanin" w:eastAsiaTheme="minorEastAsia" w:hAnsi="Bnazanin" w:cs="B Nazanin"/>
                <w:b/>
                <w:bCs/>
              </w:rPr>
              <w:t xml:space="preserve"> A-B</w:t>
            </w:r>
            <w:r w:rsidRPr="00225ED1">
              <w:rPr>
                <w:rFonts w:ascii="Bnazanin" w:eastAsiaTheme="minorEastAsia" w:hAnsi="Bnazanin" w:cs="B Nazanin" w:hint="cs"/>
                <w:b/>
                <w:bCs/>
                <w:rtl/>
              </w:rPr>
              <w:t xml:space="preserve">                              ۲)</w:t>
            </w:r>
            <w:r w:rsidRPr="00225ED1">
              <w:rPr>
                <w:rFonts w:ascii="Bnazanin" w:eastAsiaTheme="minorEastAsia" w:hAnsi="Bnazanin" w:cs="B Nazanin"/>
                <w:b/>
                <w:bCs/>
              </w:rPr>
              <w:t xml:space="preserve">   B-A</w:t>
            </w:r>
            <w:r w:rsidRPr="00225ED1">
              <w:rPr>
                <w:rFonts w:ascii="Bnazanin" w:eastAsiaTheme="minorEastAsia" w:hAnsi="Bnazanin" w:cs="B Nazanin" w:hint="cs"/>
                <w:b/>
                <w:bCs/>
                <w:rtl/>
              </w:rPr>
              <w:t xml:space="preserve">                               ۳)</w:t>
            </w:r>
            <m:oMath>
              <m:r>
                <m:rPr>
                  <m:sty m:val="bi"/>
                </m:rPr>
                <w:rPr>
                  <w:rFonts w:ascii="Cambria Math" w:hAnsi="Cambria Math" w:cs="B Nazanin"/>
                  <w:lang w:bidi="fa-IR"/>
                </w:rPr>
                <m:t xml:space="preserve"> A∩B</m:t>
              </m:r>
            </m:oMath>
            <w:r w:rsidRPr="00225ED1">
              <w:rPr>
                <w:rFonts w:ascii="Bnazanin" w:eastAsiaTheme="minorEastAsia" w:hAnsi="Bnazanin" w:cs="B Nazanin" w:hint="cs"/>
                <w:b/>
                <w:bCs/>
                <w:rtl/>
                <w:lang w:bidi="fa-IR"/>
              </w:rPr>
              <w:t xml:space="preserve">                        ۴)</w:t>
            </w:r>
            <m:oMath>
              <m:r>
                <m:rPr>
                  <m:sty m:val="bi"/>
                </m:rPr>
                <w:rPr>
                  <w:rFonts w:ascii="Cambria Math" w:eastAsiaTheme="minorEastAsia" w:hAnsi="Cambria Math" w:cs="B Nazanin"/>
                  <w:lang w:bidi="fa-IR"/>
                </w:rPr>
                <m:t>A∪B</m:t>
              </m:r>
            </m:oMath>
          </w:p>
          <w:p w14:paraId="2BE0D013" w14:textId="6ECF0482"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ج)نمایش کدام یک از کسرهای زیر یک عدد متناوب ساده را نشان می دهد.</w:t>
            </w:r>
          </w:p>
          <w:p w14:paraId="419A315B" w14:textId="096F1107" w:rsidR="002E1B48" w:rsidRPr="00225ED1" w:rsidRDefault="002E1B48" w:rsidP="00B75C71">
            <w:pPr>
              <w:bidi/>
              <w:spacing w:line="276" w:lineRule="auto"/>
              <w:rPr>
                <w:rFonts w:cs="B Nazanin"/>
                <w:b/>
                <w:bCs/>
                <w:rtl/>
                <w:lang w:bidi="fa-IR"/>
              </w:rPr>
            </w:pPr>
            <w:r w:rsidRPr="00225ED1">
              <w:rPr>
                <w:rFonts w:cs="B Nazanin" w:hint="cs"/>
                <w:b/>
                <w:bCs/>
                <w:rtl/>
                <w:lang w:bidi="fa-IR"/>
              </w:rPr>
              <w:t>۱)</w:t>
            </w:r>
            <w:r w:rsidRPr="00225ED1">
              <w:rPr>
                <w:rFonts w:cs="B Nazanin"/>
                <w:b/>
                <w:bCs/>
                <w:position w:val="-20"/>
                <w:lang w:bidi="fa-IR"/>
              </w:rPr>
              <w:object w:dxaOrig="240" w:dyaOrig="540" w14:anchorId="1D983BCA">
                <v:shape id="_x0000_i1030" type="#_x0000_t75" style="width:14.25pt;height:28.5pt" o:ole="">
                  <v:imagedata r:id="rId18" o:title=""/>
                </v:shape>
                <o:OLEObject Type="Embed" ProgID="Equation.DSMT4" ShapeID="_x0000_i1030" DrawAspect="Content" ObjectID="_1826445724" r:id="rId19"/>
              </w:object>
            </w:r>
            <w:r w:rsidRPr="00225ED1">
              <w:rPr>
                <w:rFonts w:cs="B Nazanin"/>
                <w:b/>
                <w:bCs/>
                <w:rtl/>
                <w:lang w:bidi="fa-IR"/>
              </w:rPr>
              <w:t xml:space="preserve"> </w:t>
            </w:r>
            <w:r w:rsidRPr="00225ED1">
              <w:rPr>
                <w:rFonts w:cs="B Nazanin" w:hint="cs"/>
                <w:b/>
                <w:bCs/>
                <w:rtl/>
                <w:lang w:bidi="fa-IR"/>
              </w:rPr>
              <w:t xml:space="preserve">                                  ۲) </w:t>
            </w:r>
            <w:r w:rsidRPr="00225ED1">
              <w:rPr>
                <w:rFonts w:cs="B Nazanin"/>
                <w:b/>
                <w:bCs/>
                <w:position w:val="-26"/>
                <w:lang w:bidi="fa-IR"/>
              </w:rPr>
              <w:object w:dxaOrig="320" w:dyaOrig="680" w14:anchorId="743A79D7">
                <v:shape id="_x0000_i1031" type="#_x0000_t75" style="width:15.75pt;height:36.75pt" o:ole="">
                  <v:imagedata r:id="rId20" o:title=""/>
                </v:shape>
                <o:OLEObject Type="Embed" ProgID="Equation.DSMT4" ShapeID="_x0000_i1031" DrawAspect="Content" ObjectID="_1826445725" r:id="rId21"/>
              </w:object>
            </w:r>
            <w:r w:rsidRPr="00225ED1">
              <w:rPr>
                <w:rFonts w:cs="B Nazanin" w:hint="cs"/>
                <w:b/>
                <w:bCs/>
                <w:rtl/>
                <w:lang w:bidi="fa-IR"/>
              </w:rPr>
              <w:t xml:space="preserve">                                  ۳)</w:t>
            </w:r>
            <w:r w:rsidRPr="00225ED1">
              <w:rPr>
                <w:rFonts w:cs="B Nazanin"/>
                <w:b/>
                <w:bCs/>
                <w:position w:val="-24"/>
                <w:lang w:bidi="fa-IR"/>
              </w:rPr>
              <w:object w:dxaOrig="340" w:dyaOrig="639" w14:anchorId="114EAA5F">
                <v:shape id="_x0000_i1032" type="#_x0000_t75" style="width:16.5pt;height:31.5pt" o:ole="">
                  <v:imagedata r:id="rId22" o:title=""/>
                </v:shape>
                <o:OLEObject Type="Embed" ProgID="Equation.DSMT4" ShapeID="_x0000_i1032" DrawAspect="Content" ObjectID="_1826445726" r:id="rId23"/>
              </w:object>
            </w:r>
            <w:r w:rsidRPr="00225ED1">
              <w:rPr>
                <w:rFonts w:cs="B Nazanin" w:hint="cs"/>
                <w:b/>
                <w:bCs/>
                <w:rtl/>
                <w:lang w:bidi="fa-IR"/>
              </w:rPr>
              <w:t xml:space="preserve">                                      ۴)</w:t>
            </w:r>
            <w:r w:rsidRPr="00225ED1">
              <w:rPr>
                <w:rFonts w:cs="B Nazanin"/>
                <w:b/>
                <w:bCs/>
                <w:position w:val="-24"/>
                <w:lang w:bidi="fa-IR"/>
              </w:rPr>
              <w:object w:dxaOrig="380" w:dyaOrig="639" w14:anchorId="32E35274">
                <v:shape id="_x0000_i1033" type="#_x0000_t75" style="width:19.5pt;height:31.5pt" o:ole="">
                  <v:imagedata r:id="rId24" o:title=""/>
                </v:shape>
                <o:OLEObject Type="Embed" ProgID="Equation.DSMT4" ShapeID="_x0000_i1033" DrawAspect="Content" ObjectID="_1826445727" r:id="rId25"/>
              </w:object>
            </w:r>
          </w:p>
          <w:p w14:paraId="5EBE3306" w14:textId="6CF301D5"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د)کدام رابطه درست است؟</w:t>
            </w:r>
          </w:p>
          <w:p w14:paraId="3F580BE8" w14:textId="5A5358F0"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۱)</w:t>
            </w:r>
            <w:r w:rsidRPr="00225ED1">
              <w:rPr>
                <w:rFonts w:asciiTheme="minorHAnsi" w:eastAsiaTheme="minorHAnsi" w:hAnsiTheme="minorHAnsi" w:cs="B Nazanin"/>
                <w:b/>
                <w:bCs/>
                <w:position w:val="-10"/>
                <w:lang w:bidi="fa-IR"/>
              </w:rPr>
              <w:object w:dxaOrig="1080" w:dyaOrig="320" w14:anchorId="5BC3B99E">
                <v:shape id="_x0000_i1034" type="#_x0000_t75" style="width:54pt;height:16.5pt" o:ole="">
                  <v:imagedata r:id="rId26" o:title=""/>
                </v:shape>
                <o:OLEObject Type="Embed" ProgID="Equation.DSMT4" ShapeID="_x0000_i1034" DrawAspect="Content" ObjectID="_1826445728" r:id="rId27"/>
              </w:object>
            </w:r>
            <w:r w:rsidRPr="00225ED1">
              <w:rPr>
                <w:rFonts w:asciiTheme="minorHAnsi" w:eastAsiaTheme="minorHAnsi" w:hAnsiTheme="minorHAnsi" w:cs="B Nazanin" w:hint="cs"/>
                <w:b/>
                <w:bCs/>
                <w:rtl/>
                <w:lang w:bidi="fa-IR"/>
              </w:rPr>
              <w:t xml:space="preserve">                  ۲)</w:t>
            </w:r>
            <w:r w:rsidRPr="00225ED1">
              <w:rPr>
                <w:rFonts w:asciiTheme="minorHAnsi" w:eastAsiaTheme="minorHAnsi" w:hAnsiTheme="minorHAnsi" w:cs="B Nazanin"/>
                <w:b/>
                <w:bCs/>
                <w:position w:val="-10"/>
                <w:lang w:bidi="fa-IR"/>
              </w:rPr>
              <w:object w:dxaOrig="660" w:dyaOrig="320" w14:anchorId="4FD8E695">
                <v:shape id="_x0000_i1035" type="#_x0000_t75" style="width:33pt;height:16.5pt" o:ole="">
                  <v:imagedata r:id="rId28" o:title=""/>
                </v:shape>
                <o:OLEObject Type="Embed" ProgID="Equation.DSMT4" ShapeID="_x0000_i1035" DrawAspect="Content" ObjectID="_1826445729" r:id="rId29"/>
              </w:object>
            </w:r>
            <w:r w:rsidRPr="00225ED1">
              <w:rPr>
                <w:rFonts w:asciiTheme="minorHAnsi" w:eastAsiaTheme="minorHAnsi" w:hAnsiTheme="minorHAnsi" w:cs="B Nazanin" w:hint="cs"/>
                <w:b/>
                <w:bCs/>
                <w:rtl/>
                <w:lang w:bidi="fa-IR"/>
              </w:rPr>
              <w:t xml:space="preserve">                        ۳) </w:t>
            </w:r>
            <w:r w:rsidRPr="00225ED1">
              <w:rPr>
                <w:rFonts w:asciiTheme="minorHAnsi" w:eastAsiaTheme="minorHAnsi" w:hAnsiTheme="minorHAnsi" w:cs="B Nazanin"/>
                <w:b/>
                <w:bCs/>
                <w:position w:val="-10"/>
                <w:lang w:bidi="fa-IR"/>
              </w:rPr>
              <w:object w:dxaOrig="1140" w:dyaOrig="320" w14:anchorId="4AB91233">
                <v:shape id="_x0000_i1036" type="#_x0000_t75" style="width:57pt;height:16.5pt" o:ole="">
                  <v:imagedata r:id="rId30" o:title=""/>
                </v:shape>
                <o:OLEObject Type="Embed" ProgID="Equation.DSMT4" ShapeID="_x0000_i1036" DrawAspect="Content" ObjectID="_1826445730" r:id="rId31"/>
              </w:object>
            </w:r>
            <w:r w:rsidRPr="00225ED1">
              <w:rPr>
                <w:rFonts w:asciiTheme="minorHAnsi" w:eastAsiaTheme="minorHAnsi" w:hAnsiTheme="minorHAnsi" w:cs="B Nazanin" w:hint="cs"/>
                <w:b/>
                <w:bCs/>
                <w:rtl/>
                <w:lang w:bidi="fa-IR"/>
              </w:rPr>
              <w:t xml:space="preserve">                ۴)</w:t>
            </w:r>
            <w:r w:rsidRPr="00225ED1">
              <w:rPr>
                <w:rFonts w:asciiTheme="minorHAnsi" w:eastAsiaTheme="minorHAnsi" w:hAnsiTheme="minorHAnsi" w:cs="B Nazanin"/>
                <w:b/>
                <w:bCs/>
                <w:position w:val="-10"/>
                <w:lang w:bidi="fa-IR"/>
              </w:rPr>
              <w:object w:dxaOrig="1180" w:dyaOrig="320" w14:anchorId="199FB7C5">
                <v:shape id="_x0000_i1037" type="#_x0000_t75" style="width:58.5pt;height:16.5pt" o:ole="">
                  <v:imagedata r:id="rId32" o:title=""/>
                </v:shape>
                <o:OLEObject Type="Embed" ProgID="Equation.DSMT4" ShapeID="_x0000_i1037" DrawAspect="Content" ObjectID="_1826445731" r:id="rId33"/>
              </w:object>
            </w:r>
          </w:p>
        </w:tc>
      </w:tr>
      <w:tr w:rsidR="003B085C" w:rsidRPr="00225ED1" w14:paraId="4AB4227B" w14:textId="77777777" w:rsidTr="002E1B48">
        <w:trPr>
          <w:trHeight w:val="851"/>
        </w:trPr>
        <w:tc>
          <w:tcPr>
            <w:tcW w:w="676" w:type="dxa"/>
            <w:tcBorders>
              <w:right w:val="thinThickSmallGap" w:sz="12" w:space="0" w:color="auto"/>
            </w:tcBorders>
            <w:vAlign w:val="center"/>
          </w:tcPr>
          <w:p w14:paraId="3E473078" w14:textId="77777777" w:rsidR="003B085C" w:rsidRPr="00225ED1" w:rsidRDefault="003B085C" w:rsidP="00BB0006">
            <w:pPr>
              <w:pStyle w:val="ListParagraph"/>
              <w:numPr>
                <w:ilvl w:val="0"/>
                <w:numId w:val="2"/>
              </w:numPr>
              <w:jc w:val="center"/>
              <w:rPr>
                <w:rStyle w:val="Strong"/>
                <w:rFonts w:cs="B Nazanin"/>
                <w:sz w:val="24"/>
                <w:szCs w:val="24"/>
                <w:rtl/>
              </w:rPr>
            </w:pPr>
          </w:p>
        </w:tc>
        <w:tc>
          <w:tcPr>
            <w:tcW w:w="10286" w:type="dxa"/>
            <w:tcBorders>
              <w:left w:val="thinThickSmallGap" w:sz="12" w:space="0" w:color="auto"/>
              <w:right w:val="thickThinSmallGap" w:sz="12" w:space="0" w:color="auto"/>
            </w:tcBorders>
          </w:tcPr>
          <w:p w14:paraId="7B9BB4F4" w14:textId="77777777" w:rsidR="003B085C" w:rsidRDefault="003B085C" w:rsidP="003B085C">
            <w:pPr>
              <w:bidi/>
              <w:spacing w:line="360" w:lineRule="auto"/>
              <w:jc w:val="both"/>
              <w:rPr>
                <w:rFonts w:asciiTheme="majorBidi" w:hAnsiTheme="majorBidi" w:cs="B Nazanin"/>
                <w:b/>
                <w:bCs/>
                <w:rtl/>
              </w:rPr>
            </w:pPr>
            <w:r>
              <w:rPr>
                <w:rFonts w:asciiTheme="majorBidi" w:hAnsiTheme="majorBidi" w:cs="B Nazanin" w:hint="cs"/>
                <w:b/>
                <w:bCs/>
                <w:rtl/>
              </w:rPr>
              <w:t>الف) یک مجموعه دارای 5 عضو است. این مجموعه چند زیر مجموعه دارد؟</w:t>
            </w:r>
          </w:p>
          <w:p w14:paraId="4C1B3459" w14:textId="1F79E08A" w:rsidR="003B085C" w:rsidRPr="00225ED1" w:rsidRDefault="003B085C" w:rsidP="003B085C">
            <w:pPr>
              <w:bidi/>
              <w:spacing w:line="360" w:lineRule="auto"/>
              <w:rPr>
                <w:rFonts w:asciiTheme="minorHAnsi" w:eastAsiaTheme="minorHAnsi" w:hAnsiTheme="minorHAnsi" w:cs="B Nazanin"/>
                <w:b/>
                <w:bCs/>
                <w:rtl/>
                <w:lang w:bidi="fa-IR"/>
              </w:rPr>
            </w:pPr>
            <w:r>
              <w:rPr>
                <w:rFonts w:asciiTheme="majorBidi" w:hAnsiTheme="majorBidi" w:cs="B Nazanin" w:hint="cs"/>
                <w:b/>
                <w:bCs/>
                <w:rtl/>
              </w:rPr>
              <w:t>ب) یک مجموعه 64 زیر مجموعه دارد. این مجموعه چند عضو دارد؟</w:t>
            </w:r>
          </w:p>
        </w:tc>
      </w:tr>
      <w:tr w:rsidR="002E1B48" w:rsidRPr="00225ED1" w14:paraId="1238CDAD" w14:textId="77777777" w:rsidTr="002E1B48">
        <w:trPr>
          <w:trHeight w:val="851"/>
        </w:trPr>
        <w:tc>
          <w:tcPr>
            <w:tcW w:w="676" w:type="dxa"/>
            <w:tcBorders>
              <w:right w:val="thinThickSmallGap" w:sz="12" w:space="0" w:color="auto"/>
            </w:tcBorders>
            <w:vAlign w:val="center"/>
          </w:tcPr>
          <w:p w14:paraId="4B5E8C4A" w14:textId="1C6A4E2F"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۴</w:t>
            </w:r>
          </w:p>
        </w:tc>
        <w:tc>
          <w:tcPr>
            <w:tcW w:w="10286" w:type="dxa"/>
            <w:tcBorders>
              <w:left w:val="thinThickSmallGap" w:sz="12" w:space="0" w:color="auto"/>
              <w:right w:val="thickThinSmallGap" w:sz="12" w:space="0" w:color="auto"/>
            </w:tcBorders>
          </w:tcPr>
          <w:p w14:paraId="7A256897" w14:textId="1C627F03" w:rsidR="002E1B48" w:rsidRPr="00225ED1" w:rsidRDefault="002E1B48" w:rsidP="002E1B48">
            <w:pPr>
              <w:bidi/>
              <w:spacing w:line="276" w:lineRule="auto"/>
              <w:rPr>
                <w:rFonts w:cs="B Nazanin"/>
                <w:b/>
                <w:bCs/>
                <w:rtl/>
                <w:lang w:bidi="fa-IR"/>
              </w:rPr>
            </w:pPr>
            <w:r w:rsidRPr="00225ED1">
              <w:rPr>
                <w:rFonts w:cs="B Nazanin" w:hint="cs"/>
                <w:b/>
                <w:bCs/>
                <w:rtl/>
                <w:lang w:bidi="fa-IR"/>
              </w:rPr>
              <w:t xml:space="preserve">الف) اگر دو مجموعه </w:t>
            </w:r>
            <m:oMath>
              <m:r>
                <m:rPr>
                  <m:sty m:val="bi"/>
                </m:rPr>
                <w:rPr>
                  <w:rFonts w:ascii="Cambria Math" w:eastAsiaTheme="minorEastAsia" w:hAnsi="Cambria Math" w:cs="B Nazanin"/>
                  <w:lang w:bidi="fa-IR"/>
                </w:rPr>
                <m:t>A=</m:t>
              </m:r>
              <m:d>
                <m:dPr>
                  <m:begChr m:val="{"/>
                  <m:endChr m:val="}"/>
                  <m:ctrlPr>
                    <w:rPr>
                      <w:rFonts w:ascii="Cambria Math" w:eastAsiaTheme="minorEastAsia" w:hAnsi="Cambria Math" w:cs="B Nazanin"/>
                      <w:b/>
                      <w:bCs/>
                      <w:i/>
                      <w:lang w:bidi="fa-IR"/>
                    </w:rPr>
                  </m:ctrlPr>
                </m:dPr>
                <m:e>
                  <m:r>
                    <m:rPr>
                      <m:sty m:val="bi"/>
                    </m:rPr>
                    <w:rPr>
                      <w:rFonts w:ascii="Cambria Math" w:eastAsiaTheme="minorEastAsia" w:hAnsi="Cambria Math" w:cs="B Nazanin"/>
                      <w:lang w:bidi="fa-IR"/>
                    </w:rPr>
                    <m:t>x-</m:t>
                  </m:r>
                  <m:r>
                    <m:rPr>
                      <m:sty m:val="bi"/>
                    </m:rPr>
                    <w:rPr>
                      <w:rFonts w:ascii="Cambria Math" w:hAnsi="Cambria Math" w:cs="B Nazanin" w:hint="cs"/>
                      <w:rtl/>
                    </w:rPr>
                    <m:t>۴</m:t>
                  </m:r>
                  <m:r>
                    <m:rPr>
                      <m:sty m:val="bi"/>
                    </m:rPr>
                    <w:rPr>
                      <w:rFonts w:ascii="Cambria Math" w:eastAsiaTheme="minorEastAsia" w:hAnsi="Cambria Math" w:cs="B Nazanin"/>
                      <w:lang w:bidi="fa-IR"/>
                    </w:rPr>
                    <m:t xml:space="preserve"> </m:t>
                  </m:r>
                  <m:r>
                    <m:rPr>
                      <m:sty m:val="b"/>
                    </m:rPr>
                    <w:rPr>
                      <w:rFonts w:ascii="Cambria Math" w:eastAsiaTheme="minorEastAsia" w:hAnsi="Cambria Math" w:cs="B Nazanin" w:hint="cs"/>
                      <w:rtl/>
                      <w:lang w:bidi="fa-IR"/>
                    </w:rPr>
                    <m:t>،</m:t>
                  </m:r>
                  <m:r>
                    <m:rPr>
                      <m:sty m:val="b"/>
                    </m:rPr>
                    <w:rPr>
                      <w:rFonts w:ascii="Cambria Math" w:eastAsiaTheme="minorEastAsia" w:hAnsi="Cambria Math" w:cs="B Nazanin"/>
                      <w:lang w:bidi="fa-IR"/>
                    </w:rPr>
                    <m:t xml:space="preserve"> </m:t>
                  </m:r>
                  <m:r>
                    <m:rPr>
                      <m:sty m:val="bi"/>
                    </m:rPr>
                    <w:rPr>
                      <w:rFonts w:ascii="Cambria Math" w:hAnsi="Cambria Math" w:cs="B Nazanin" w:hint="cs"/>
                      <w:rtl/>
                    </w:rPr>
                    <m:t>۵</m:t>
                  </m:r>
                </m:e>
              </m:d>
            </m:oMath>
            <w:r w:rsidRPr="00225ED1">
              <w:rPr>
                <w:rFonts w:cs="B Nazanin" w:hint="cs"/>
                <w:b/>
                <w:bCs/>
                <w:rtl/>
                <w:lang w:bidi="fa-IR"/>
              </w:rPr>
              <w:t xml:space="preserve"> و </w:t>
            </w:r>
            <m:oMath>
              <m:r>
                <m:rPr>
                  <m:sty m:val="bi"/>
                </m:rPr>
                <w:rPr>
                  <w:rFonts w:ascii="Cambria Math" w:eastAsiaTheme="minorEastAsia" w:hAnsi="Cambria Math" w:cs="B Nazanin"/>
                  <w:lang w:bidi="fa-IR"/>
                </w:rPr>
                <m:t>B={y+</m:t>
              </m:r>
              <m:r>
                <m:rPr>
                  <m:sty m:val="bi"/>
                </m:rPr>
                <w:rPr>
                  <w:rFonts w:ascii="Cambria Math" w:hAnsi="Cambria Math" w:cs="B Nazanin" w:hint="cs"/>
                  <w:rtl/>
                </w:rPr>
                <m:t>۳</m:t>
              </m:r>
              <m:r>
                <m:rPr>
                  <m:sty m:val="bi"/>
                </m:rPr>
                <w:rPr>
                  <w:rFonts w:ascii="Cambria Math" w:eastAsiaTheme="minorEastAsia" w:hAnsi="Cambria Math" w:cs="B Nazanin"/>
                  <w:lang w:bidi="fa-IR"/>
                </w:rPr>
                <m:t xml:space="preserve"> </m:t>
              </m:r>
              <m:r>
                <m:rPr>
                  <m:sty m:val="b"/>
                </m:rPr>
                <w:rPr>
                  <w:rFonts w:ascii="Cambria Math" w:eastAsiaTheme="minorEastAsia" w:hAnsi="Cambria Math" w:cs="B Nazanin" w:hint="cs"/>
                  <w:rtl/>
                  <w:lang w:bidi="fa-IR"/>
                </w:rPr>
                <m:t>،</m:t>
              </m:r>
              <m:r>
                <m:rPr>
                  <m:sty m:val="b"/>
                </m:rPr>
                <w:rPr>
                  <w:rFonts w:ascii="Cambria Math" w:eastAsiaTheme="minorEastAsia" w:hAnsi="Cambria Math" w:cs="B Nazanin"/>
                  <w:lang w:bidi="fa-IR"/>
                </w:rPr>
                <m:t xml:space="preserve"> </m:t>
              </m:r>
              <m:r>
                <m:rPr>
                  <m:sty m:val="bi"/>
                </m:rPr>
                <w:rPr>
                  <w:rFonts w:ascii="Cambria Math" w:hAnsi="Cambria Math" w:cs="B Nazanin" w:hint="cs"/>
                  <w:rtl/>
                </w:rPr>
                <m:t>۶</m:t>
              </m:r>
              <m:r>
                <m:rPr>
                  <m:sty m:val="b"/>
                </m:rPr>
                <w:rPr>
                  <w:rFonts w:ascii="Cambria Math" w:eastAsiaTheme="minorEastAsia" w:hAnsi="Cambria Math" w:cs="B Nazanin"/>
                  <w:lang w:bidi="fa-IR"/>
                </w:rPr>
                <m:t xml:space="preserve"> </m:t>
              </m:r>
              <m:r>
                <m:rPr>
                  <m:sty m:val="bi"/>
                </m:rPr>
                <w:rPr>
                  <w:rFonts w:ascii="Cambria Math" w:eastAsiaTheme="minorEastAsia" w:hAnsi="Cambria Math" w:cs="B Nazanin"/>
                  <w:lang w:bidi="fa-IR"/>
                </w:rPr>
                <m:t>}</m:t>
              </m:r>
            </m:oMath>
            <w:r w:rsidRPr="00225ED1">
              <w:rPr>
                <w:rFonts w:cs="B Nazanin" w:hint="cs"/>
                <w:b/>
                <w:bCs/>
                <w:rtl/>
                <w:lang w:bidi="fa-IR"/>
              </w:rPr>
              <w:t xml:space="preserve"> با هم مساوی باشند، مقادیر </w:t>
            </w:r>
            <w:r w:rsidRPr="00225ED1">
              <w:rPr>
                <w:rFonts w:cs="B Nazanin"/>
                <w:b/>
                <w:bCs/>
                <w:lang w:bidi="fa-IR"/>
              </w:rPr>
              <w:t>x</w:t>
            </w:r>
            <w:r w:rsidRPr="00225ED1">
              <w:rPr>
                <w:rFonts w:cs="B Nazanin" w:hint="cs"/>
                <w:b/>
                <w:bCs/>
                <w:rtl/>
                <w:lang w:bidi="fa-IR"/>
              </w:rPr>
              <w:t xml:space="preserve"> و </w:t>
            </w:r>
            <w:r w:rsidRPr="00225ED1">
              <w:rPr>
                <w:rFonts w:cs="B Nazanin"/>
                <w:b/>
                <w:bCs/>
                <w:lang w:bidi="fa-IR"/>
              </w:rPr>
              <w:t>y</w:t>
            </w:r>
            <w:r w:rsidRPr="00225ED1">
              <w:rPr>
                <w:rFonts w:cs="B Nazanin" w:hint="cs"/>
                <w:b/>
                <w:bCs/>
                <w:rtl/>
                <w:lang w:bidi="fa-IR"/>
              </w:rPr>
              <w:t xml:space="preserve"> را به دست آورید.</w:t>
            </w:r>
          </w:p>
          <w:p w14:paraId="082A5415" w14:textId="028359CF" w:rsidR="002E1B48" w:rsidRPr="00225ED1" w:rsidRDefault="002E1B48" w:rsidP="002E1B48">
            <w:pPr>
              <w:bidi/>
              <w:spacing w:line="276" w:lineRule="auto"/>
              <w:rPr>
                <w:rFonts w:cs="B Nazanin"/>
                <w:b/>
                <w:bCs/>
                <w:rtl/>
                <w:lang w:bidi="fa-IR"/>
              </w:rPr>
            </w:pPr>
          </w:p>
          <w:p w14:paraId="467730A1" w14:textId="04190A4F" w:rsidR="002E1B48" w:rsidRPr="00225ED1" w:rsidRDefault="00B75C71" w:rsidP="002E1B48">
            <w:pPr>
              <w:bidi/>
              <w:spacing w:line="276" w:lineRule="auto"/>
              <w:rPr>
                <w:rFonts w:cs="B Nazanin"/>
                <w:b/>
                <w:bCs/>
                <w:rtl/>
                <w:lang w:bidi="fa-IR"/>
              </w:rPr>
            </w:pPr>
            <w:r w:rsidRPr="00225ED1">
              <w:rPr>
                <w:rFonts w:cs="B Nazanin"/>
                <w:b/>
                <w:bCs/>
                <w:noProof/>
                <w:lang w:bidi="fa-IR"/>
              </w:rPr>
              <w:drawing>
                <wp:anchor distT="0" distB="0" distL="114300" distR="114300" simplePos="0" relativeHeight="251694080" behindDoc="0" locked="0" layoutInCell="1" allowOverlap="1" wp14:anchorId="2FF9DDD4" wp14:editId="3410057B">
                  <wp:simplePos x="0" y="0"/>
                  <wp:positionH relativeFrom="column">
                    <wp:posOffset>264159</wp:posOffset>
                  </wp:positionH>
                  <wp:positionV relativeFrom="paragraph">
                    <wp:posOffset>107949</wp:posOffset>
                  </wp:positionV>
                  <wp:extent cx="1247775" cy="1189369"/>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7236" t="58804" r="60027" b="16614"/>
                          <a:stretch/>
                        </pic:blipFill>
                        <pic:spPr bwMode="auto">
                          <a:xfrm>
                            <a:off x="0" y="0"/>
                            <a:ext cx="1248938" cy="1190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0B202" w14:textId="266849CC" w:rsidR="002E1B48" w:rsidRPr="00225ED1" w:rsidRDefault="002E1B48" w:rsidP="002E1B48">
            <w:pPr>
              <w:bidi/>
              <w:spacing w:line="276" w:lineRule="auto"/>
              <w:rPr>
                <w:rFonts w:asciiTheme="minorHAnsi" w:eastAsiaTheme="minorHAnsi" w:hAnsiTheme="minorHAnsi" w:cs="B Nazanin"/>
                <w:b/>
                <w:bCs/>
                <w:lang w:bidi="fa-IR"/>
              </w:rPr>
            </w:pPr>
            <w:r w:rsidRPr="00225ED1">
              <w:rPr>
                <w:rFonts w:asciiTheme="minorHAnsi" w:eastAsiaTheme="minorHAnsi" w:hAnsiTheme="minorHAnsi" w:cs="B Nazanin" w:hint="cs"/>
                <w:b/>
                <w:bCs/>
                <w:rtl/>
                <w:lang w:bidi="fa-IR"/>
              </w:rPr>
              <w:t>ب)</w:t>
            </w:r>
            <w:r w:rsidRPr="00225ED1">
              <w:rPr>
                <w:rFonts w:cs="B Nazanin"/>
                <w:b/>
                <w:bCs/>
                <w:noProof/>
              </w:rPr>
              <w:t xml:space="preserve"> </w:t>
            </w:r>
            <w:r w:rsidRPr="00225ED1">
              <w:rPr>
                <w:rFonts w:asciiTheme="minorHAnsi" w:eastAsiaTheme="minorHAnsi" w:hAnsiTheme="minorHAnsi" w:cs="B Nazanin" w:hint="cs"/>
                <w:b/>
                <w:bCs/>
                <w:rtl/>
                <w:lang w:bidi="fa-IR"/>
              </w:rPr>
              <w:t>در نمودار مقابل</w:t>
            </w:r>
            <w:r w:rsidRPr="00225ED1">
              <w:rPr>
                <w:rFonts w:asciiTheme="minorHAnsi" w:eastAsiaTheme="minorHAnsi" w:hAnsiTheme="minorHAnsi" w:cs="B Nazanin"/>
                <w:b/>
                <w:bCs/>
                <w:position w:val="-10"/>
                <w:lang w:bidi="fa-IR"/>
              </w:rPr>
              <w:object w:dxaOrig="1240" w:dyaOrig="320" w14:anchorId="435A4C14">
                <v:shape id="_x0000_i1038" type="#_x0000_t75" style="width:61.5pt;height:16.5pt" o:ole="">
                  <v:imagedata r:id="rId35" o:title=""/>
                </v:shape>
                <o:OLEObject Type="Embed" ProgID="Equation.DSMT4" ShapeID="_x0000_i1038" DrawAspect="Content" ObjectID="_1826445732" r:id="rId36"/>
              </w:object>
            </w:r>
            <w:r w:rsidRPr="00225ED1">
              <w:rPr>
                <w:rFonts w:asciiTheme="minorHAnsi" w:eastAsiaTheme="minorHAnsi" w:hAnsiTheme="minorHAnsi" w:cs="B Nazanin" w:hint="cs"/>
                <w:b/>
                <w:bCs/>
                <w:rtl/>
                <w:lang w:bidi="fa-IR"/>
              </w:rPr>
              <w:t xml:space="preserve"> را هاشور بزنید.</w:t>
            </w:r>
            <w:r w:rsidRPr="00225ED1">
              <w:rPr>
                <w:rFonts w:cs="B Nazanin"/>
                <w:b/>
                <w:bCs/>
                <w:noProof/>
              </w:rPr>
              <w:t xml:space="preserve"> </w:t>
            </w:r>
          </w:p>
          <w:p w14:paraId="14250729" w14:textId="52136D2D" w:rsidR="002E1B48" w:rsidRPr="00225ED1" w:rsidRDefault="002E1B48" w:rsidP="002E1B48">
            <w:pPr>
              <w:tabs>
                <w:tab w:val="right" w:pos="9497"/>
              </w:tabs>
              <w:bidi/>
              <w:spacing w:line="276" w:lineRule="auto"/>
              <w:rPr>
                <w:rFonts w:cs="B Nazanin"/>
                <w:b/>
                <w:bCs/>
                <w:noProof/>
                <w:rtl/>
                <w:lang w:bidi="fa-IR"/>
              </w:rPr>
            </w:pPr>
          </w:p>
          <w:p w14:paraId="48126D38" w14:textId="77777777" w:rsidR="002E1B48" w:rsidRPr="00225ED1" w:rsidRDefault="002E1B48" w:rsidP="002E1B48">
            <w:pPr>
              <w:tabs>
                <w:tab w:val="right" w:pos="9497"/>
              </w:tabs>
              <w:bidi/>
              <w:spacing w:line="276" w:lineRule="auto"/>
              <w:rPr>
                <w:rFonts w:cs="B Nazanin"/>
                <w:b/>
                <w:bCs/>
                <w:noProof/>
                <w:rtl/>
              </w:rPr>
            </w:pPr>
          </w:p>
          <w:p w14:paraId="0538CC5A" w14:textId="051314D2" w:rsidR="002E1B48" w:rsidRPr="00225ED1" w:rsidRDefault="002E1B48" w:rsidP="002E1B48">
            <w:pPr>
              <w:tabs>
                <w:tab w:val="right" w:pos="9497"/>
              </w:tabs>
              <w:bidi/>
              <w:spacing w:line="276" w:lineRule="auto"/>
              <w:rPr>
                <w:rFonts w:cs="B Nazanin"/>
                <w:b/>
                <w:bCs/>
                <w:noProof/>
                <w:rtl/>
              </w:rPr>
            </w:pPr>
          </w:p>
        </w:tc>
      </w:tr>
      <w:tr w:rsidR="00302E45" w:rsidRPr="00225ED1" w14:paraId="6827B1A2" w14:textId="77777777" w:rsidTr="002E1B48">
        <w:trPr>
          <w:trHeight w:val="851"/>
        </w:trPr>
        <w:tc>
          <w:tcPr>
            <w:tcW w:w="676" w:type="dxa"/>
            <w:tcBorders>
              <w:right w:val="thinThickSmallGap" w:sz="12" w:space="0" w:color="auto"/>
            </w:tcBorders>
            <w:vAlign w:val="center"/>
          </w:tcPr>
          <w:p w14:paraId="7C006E0D" w14:textId="77777777" w:rsidR="00302E45" w:rsidRPr="00225ED1" w:rsidRDefault="00302E45" w:rsidP="00BB0006">
            <w:pPr>
              <w:pStyle w:val="ListParagraph"/>
              <w:numPr>
                <w:ilvl w:val="0"/>
                <w:numId w:val="2"/>
              </w:numPr>
              <w:jc w:val="center"/>
              <w:rPr>
                <w:rStyle w:val="Strong"/>
                <w:rFonts w:cs="B Nazanin"/>
                <w:sz w:val="24"/>
                <w:szCs w:val="24"/>
                <w:rtl/>
              </w:rPr>
            </w:pPr>
          </w:p>
        </w:tc>
        <w:tc>
          <w:tcPr>
            <w:tcW w:w="10286" w:type="dxa"/>
            <w:tcBorders>
              <w:left w:val="thinThickSmallGap" w:sz="12" w:space="0" w:color="auto"/>
              <w:right w:val="thickThinSmallGap" w:sz="12" w:space="0" w:color="auto"/>
            </w:tcBorders>
          </w:tcPr>
          <w:p w14:paraId="62D0CCA7" w14:textId="51DB6E2B" w:rsidR="00302E45" w:rsidRPr="00302E45" w:rsidRDefault="00302E45" w:rsidP="00302E45">
            <w:pPr>
              <w:spacing w:line="276" w:lineRule="auto"/>
              <w:jc w:val="right"/>
              <w:rPr>
                <w:rFonts w:ascii="Vazirmatn" w:hAnsi="Vazirmatn" w:cs="B Nazanin"/>
                <w:b/>
                <w:bCs/>
                <w:rtl/>
              </w:rPr>
            </w:pPr>
            <w:r w:rsidRPr="00D94EF4">
              <w:rPr>
                <w:rFonts w:ascii="Vazirmatn" w:hAnsi="Vazirmatn" w:cs="B Nazanin"/>
                <w:b/>
                <w:bCs/>
                <w:rtl/>
              </w:rPr>
              <w:t>جاها</w:t>
            </w:r>
            <w:r w:rsidRPr="00D94EF4">
              <w:rPr>
                <w:rFonts w:ascii="Vazirmatn" w:hAnsi="Vazirmatn" w:cs="B Nazanin" w:hint="cs"/>
                <w:b/>
                <w:bCs/>
                <w:rtl/>
              </w:rPr>
              <w:t>ی</w:t>
            </w:r>
            <w:r w:rsidRPr="00D94EF4">
              <w:rPr>
                <w:rFonts w:ascii="Vazirmatn" w:hAnsi="Vazirmatn" w:cs="B Nazanin"/>
                <w:b/>
                <w:bCs/>
                <w:rtl/>
              </w:rPr>
              <w:t xml:space="preserve"> خال</w:t>
            </w:r>
            <w:r w:rsidRPr="00D94EF4">
              <w:rPr>
                <w:rFonts w:ascii="Vazirmatn" w:hAnsi="Vazirmatn" w:cs="B Nazanin" w:hint="cs"/>
                <w:b/>
                <w:bCs/>
                <w:rtl/>
              </w:rPr>
              <w:t>ی</w:t>
            </w:r>
            <w:r w:rsidRPr="00D94EF4">
              <w:rPr>
                <w:rFonts w:ascii="Vazirmatn" w:hAnsi="Vazirmatn" w:cs="B Nazanin"/>
                <w:b/>
                <w:bCs/>
                <w:rtl/>
              </w:rPr>
              <w:t xml:space="preserve"> را کامل کن</w:t>
            </w:r>
            <w:r w:rsidRPr="00D94EF4">
              <w:rPr>
                <w:rFonts w:ascii="Vazirmatn" w:hAnsi="Vazirmatn" w:cs="B Nazanin" w:hint="cs"/>
                <w:b/>
                <w:bCs/>
                <w:rtl/>
              </w:rPr>
              <w:t>ی</w:t>
            </w:r>
            <w:r w:rsidRPr="00D94EF4">
              <w:rPr>
                <w:rFonts w:ascii="Vazirmatn" w:hAnsi="Vazirmatn" w:cs="B Nazanin" w:hint="eastAsia"/>
                <w:b/>
                <w:bCs/>
                <w:rtl/>
              </w:rPr>
              <w:t>د</w:t>
            </w:r>
            <w:r w:rsidRPr="00D94EF4">
              <w:rPr>
                <w:rFonts w:ascii="Vazirmatn" w:hAnsi="Vazirmatn" w:cs="B Nazanin"/>
                <w:b/>
                <w:bCs/>
                <w:rtl/>
              </w:rPr>
              <w:t>.</w:t>
            </w:r>
          </w:p>
          <w:p w14:paraId="378AF00B" w14:textId="2CF98496" w:rsidR="00302E45" w:rsidRPr="00225ED1" w:rsidRDefault="00302E45" w:rsidP="00302E45">
            <w:pPr>
              <w:bidi/>
              <w:spacing w:line="276" w:lineRule="auto"/>
              <w:jc w:val="right"/>
              <w:rPr>
                <w:rFonts w:cs="B Nazanin"/>
                <w:b/>
                <w:bCs/>
                <w:rtl/>
                <w:lang w:bidi="fa-IR"/>
              </w:rPr>
            </w:pPr>
            <w:r w:rsidRPr="00D94EF4">
              <w:rPr>
                <w:b/>
                <w:bCs/>
                <w:position w:val="-28"/>
              </w:rPr>
              <w:object w:dxaOrig="4580" w:dyaOrig="780" w14:anchorId="047CD8E7">
                <v:shape id="_x0000_i1039" type="#_x0000_t75" style="width:231pt;height:39.75pt" o:ole="">
                  <v:imagedata r:id="rId37" o:title=""/>
                </v:shape>
                <o:OLEObject Type="Embed" ProgID="Equation.DSMT4" ShapeID="_x0000_i1039" DrawAspect="Content" ObjectID="_1826445733" r:id="rId38"/>
              </w:object>
            </w:r>
          </w:p>
        </w:tc>
      </w:tr>
      <w:tr w:rsidR="002E1B48" w:rsidRPr="00225ED1" w14:paraId="6178C6DE" w14:textId="77777777" w:rsidTr="002E1B48">
        <w:trPr>
          <w:trHeight w:val="851"/>
        </w:trPr>
        <w:tc>
          <w:tcPr>
            <w:tcW w:w="676" w:type="dxa"/>
            <w:tcBorders>
              <w:right w:val="thinThickSmallGap" w:sz="12" w:space="0" w:color="auto"/>
            </w:tcBorders>
            <w:vAlign w:val="center"/>
          </w:tcPr>
          <w:p w14:paraId="1E2B0226" w14:textId="6407701C"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۵</w:t>
            </w:r>
          </w:p>
        </w:tc>
        <w:tc>
          <w:tcPr>
            <w:tcW w:w="10286" w:type="dxa"/>
            <w:tcBorders>
              <w:left w:val="thinThickSmallGap" w:sz="12" w:space="0" w:color="auto"/>
              <w:right w:val="thickThinSmallGap" w:sz="12" w:space="0" w:color="auto"/>
            </w:tcBorders>
          </w:tcPr>
          <w:p w14:paraId="5532F8EA" w14:textId="77777777" w:rsidR="002E1B48" w:rsidRPr="00225ED1" w:rsidRDefault="002E1B48" w:rsidP="002E1B48">
            <w:pPr>
              <w:tabs>
                <w:tab w:val="right" w:pos="9497"/>
              </w:tabs>
              <w:bidi/>
              <w:spacing w:line="276" w:lineRule="auto"/>
              <w:rPr>
                <w:rFonts w:cs="B Nazanin"/>
                <w:b/>
                <w:bCs/>
                <w:noProof/>
              </w:rPr>
            </w:pPr>
            <w:r w:rsidRPr="00225ED1">
              <w:rPr>
                <w:rFonts w:cs="B Nazanin" w:hint="cs"/>
                <w:b/>
                <w:bCs/>
                <w:noProof/>
                <w:rtl/>
              </w:rPr>
              <w:t xml:space="preserve">الف) اعضای مجموعه </w:t>
            </w:r>
            <w:r w:rsidRPr="00225ED1">
              <w:rPr>
                <w:rFonts w:cs="B Nazanin"/>
                <w:b/>
                <w:bCs/>
                <w:noProof/>
              </w:rPr>
              <w:t>A</w:t>
            </w:r>
            <w:r w:rsidRPr="00225ED1">
              <w:rPr>
                <w:rFonts w:cs="B Nazanin" w:hint="cs"/>
                <w:b/>
                <w:bCs/>
                <w:noProof/>
                <w:rtl/>
              </w:rPr>
              <w:t xml:space="preserve"> را بنویسید.</w:t>
            </w:r>
            <w:r w:rsidRPr="00225ED1">
              <w:rPr>
                <w:rFonts w:cs="B Nazanin"/>
                <w:b/>
                <w:bCs/>
                <w:noProof/>
                <w:rtl/>
              </w:rPr>
              <w:tab/>
            </w:r>
            <w:r w:rsidRPr="00225ED1">
              <w:rPr>
                <w:rFonts w:cs="B Nazanin"/>
                <w:b/>
                <w:bCs/>
                <w:noProof/>
                <w:position w:val="-10"/>
              </w:rPr>
              <w:object w:dxaOrig="3040" w:dyaOrig="380" w14:anchorId="14BCB4FA">
                <v:shape id="_x0000_i1040" type="#_x0000_t75" style="width:151.5pt;height:19.5pt" o:ole="">
                  <v:imagedata r:id="rId39" o:title=""/>
                </v:shape>
                <o:OLEObject Type="Embed" ProgID="Equation.DSMT4" ShapeID="_x0000_i1040" DrawAspect="Content" ObjectID="_1826445734" r:id="rId40"/>
              </w:object>
            </w:r>
          </w:p>
          <w:p w14:paraId="4331822E" w14:textId="4E366B3B" w:rsidR="002E1B48" w:rsidRPr="00225ED1" w:rsidRDefault="002E1B48" w:rsidP="002E1B48">
            <w:pPr>
              <w:bidi/>
              <w:spacing w:line="276" w:lineRule="auto"/>
              <w:rPr>
                <w:rFonts w:cs="B Nazanin"/>
                <w:b/>
                <w:bCs/>
                <w:noProof/>
                <w:rtl/>
              </w:rPr>
            </w:pPr>
          </w:p>
          <w:p w14:paraId="18BC905A" w14:textId="14FA7EFA" w:rsidR="002E1B48" w:rsidRPr="00225ED1" w:rsidRDefault="002E1B48" w:rsidP="002E1B48">
            <w:pPr>
              <w:bidi/>
              <w:spacing w:line="276" w:lineRule="auto"/>
              <w:rPr>
                <w:rFonts w:cs="B Nazanin"/>
                <w:b/>
                <w:bCs/>
                <w:noProof/>
                <w:rtl/>
              </w:rPr>
            </w:pPr>
          </w:p>
          <w:p w14:paraId="68E5EBB9" w14:textId="77777777" w:rsidR="002E1B48" w:rsidRPr="00225ED1" w:rsidRDefault="002E1B48" w:rsidP="002E1B48">
            <w:pPr>
              <w:bidi/>
              <w:spacing w:line="276" w:lineRule="auto"/>
              <w:rPr>
                <w:rFonts w:cs="B Nazanin"/>
                <w:b/>
                <w:bCs/>
                <w:noProof/>
              </w:rPr>
            </w:pPr>
          </w:p>
          <w:p w14:paraId="61406910" w14:textId="77777777" w:rsidR="001F0624" w:rsidRDefault="002E1B48" w:rsidP="001F0624">
            <w:pPr>
              <w:bidi/>
              <w:spacing w:line="276" w:lineRule="auto"/>
              <w:rPr>
                <w:rFonts w:cs="B Nazanin"/>
                <w:b/>
                <w:bCs/>
                <w:noProof/>
                <w:lang w:bidi="fa-IR"/>
              </w:rPr>
            </w:pPr>
            <w:r w:rsidRPr="00225ED1">
              <w:rPr>
                <w:rFonts w:cs="B Nazanin" w:hint="cs"/>
                <w:b/>
                <w:bCs/>
                <w:noProof/>
                <w:rtl/>
                <w:lang w:bidi="fa-IR"/>
              </w:rPr>
              <w:t>ب)مجموعه</w:t>
            </w:r>
            <w:r w:rsidR="001F0624">
              <w:rPr>
                <w:rFonts w:cs="B Nazanin" w:hint="cs"/>
                <w:b/>
                <w:bCs/>
                <w:noProof/>
                <w:rtl/>
                <w:lang w:bidi="fa-IR"/>
              </w:rPr>
              <w:t xml:space="preserve"> های زیر</w:t>
            </w:r>
            <w:r w:rsidRPr="00225ED1">
              <w:rPr>
                <w:rFonts w:cs="B Nazanin" w:hint="cs"/>
                <w:b/>
                <w:bCs/>
                <w:noProof/>
                <w:rtl/>
                <w:lang w:bidi="fa-IR"/>
              </w:rPr>
              <w:t xml:space="preserve"> به صورت نماد ریاضی بنویسید.</w:t>
            </w:r>
            <w:r w:rsidRPr="00225ED1">
              <w:rPr>
                <w:rFonts w:cs="B Nazanin"/>
                <w:b/>
                <w:bCs/>
                <w:noProof/>
                <w:lang w:bidi="fa-IR"/>
              </w:rPr>
              <w:t xml:space="preserve">           </w:t>
            </w:r>
            <w:r w:rsidR="00302E45">
              <w:rPr>
                <w:rFonts w:cs="B Nazanin"/>
                <w:b/>
                <w:bCs/>
                <w:noProof/>
                <w:lang w:bidi="fa-IR"/>
              </w:rPr>
              <w:t xml:space="preserve">    </w:t>
            </w:r>
            <w:r w:rsidRPr="00225ED1">
              <w:rPr>
                <w:rFonts w:cs="B Nazanin"/>
                <w:b/>
                <w:bCs/>
                <w:noProof/>
                <w:lang w:bidi="fa-IR"/>
              </w:rPr>
              <w:t xml:space="preserve">                             </w:t>
            </w:r>
          </w:p>
          <w:p w14:paraId="575A3CAD" w14:textId="6AB10C6C" w:rsidR="001F0624" w:rsidRDefault="001F0624" w:rsidP="001F0624">
            <w:pPr>
              <w:bidi/>
              <w:spacing w:line="276" w:lineRule="auto"/>
              <w:jc w:val="right"/>
              <w:rPr>
                <w:rFonts w:cs="B Nazanin"/>
                <w:b/>
                <w:bCs/>
                <w:noProof/>
                <w:lang w:bidi="fa-IR"/>
              </w:rPr>
            </w:pPr>
            <w:r w:rsidRPr="00225ED1">
              <w:rPr>
                <w:rFonts w:cs="B Nazanin"/>
                <w:b/>
                <w:bCs/>
                <w:noProof/>
                <w:position w:val="-10"/>
                <w:lang w:bidi="fa-IR"/>
              </w:rPr>
              <w:object w:dxaOrig="1939" w:dyaOrig="320" w14:anchorId="7F0B7043">
                <v:shape id="_x0000_i1077" type="#_x0000_t75" style="width:96.75pt;height:16.5pt" o:ole="">
                  <v:imagedata r:id="rId41" o:title=""/>
                </v:shape>
                <o:OLEObject Type="Embed" ProgID="Equation.DSMT4" ShapeID="_x0000_i1077" DrawAspect="Content" ObjectID="_1826445735" r:id="rId42"/>
              </w:object>
            </w:r>
            <w:r>
              <w:rPr>
                <w:rFonts w:cs="B Nazanin"/>
                <w:b/>
                <w:bCs/>
                <w:noProof/>
                <w:lang w:bidi="fa-IR"/>
              </w:rPr>
              <w:t xml:space="preserve">               </w:t>
            </w:r>
          </w:p>
          <w:p w14:paraId="5B5C0002" w14:textId="77777777" w:rsidR="001F0624" w:rsidRDefault="001F0624" w:rsidP="001F0624">
            <w:pPr>
              <w:bidi/>
              <w:spacing w:line="276" w:lineRule="auto"/>
              <w:jc w:val="right"/>
              <w:rPr>
                <w:rFonts w:cs="B Nazanin"/>
                <w:b/>
                <w:bCs/>
                <w:noProof/>
                <w:lang w:bidi="fa-IR"/>
              </w:rPr>
            </w:pPr>
          </w:p>
          <w:p w14:paraId="549285D9" w14:textId="77777777" w:rsidR="002E1B48" w:rsidRDefault="001F0624" w:rsidP="001F0624">
            <w:pPr>
              <w:bidi/>
              <w:spacing w:line="276" w:lineRule="auto"/>
              <w:jc w:val="right"/>
              <w:rPr>
                <w:rFonts w:cs="B Nazanin"/>
                <w:b/>
                <w:bCs/>
                <w:noProof/>
                <w:rtl/>
                <w:lang w:bidi="fa-IR"/>
              </w:rPr>
            </w:pPr>
            <w:r w:rsidRPr="00225ED1">
              <w:rPr>
                <w:rFonts w:cs="B Nazanin"/>
                <w:b/>
                <w:bCs/>
                <w:noProof/>
                <w:position w:val="-10"/>
                <w:lang w:bidi="fa-IR"/>
              </w:rPr>
              <w:object w:dxaOrig="2220" w:dyaOrig="320" w14:anchorId="3BD68D24">
                <v:shape id="_x0000_i1073" type="#_x0000_t75" style="width:111pt;height:16.5pt" o:ole="">
                  <v:imagedata r:id="rId43" o:title=""/>
                </v:shape>
                <o:OLEObject Type="Embed" ProgID="Equation.DSMT4" ShapeID="_x0000_i1073" DrawAspect="Content" ObjectID="_1826445736" r:id="rId44"/>
              </w:object>
            </w:r>
            <w:r w:rsidR="002E1B48" w:rsidRPr="00225ED1">
              <w:rPr>
                <w:rFonts w:cs="B Nazanin"/>
                <w:b/>
                <w:bCs/>
                <w:noProof/>
                <w:lang w:bidi="fa-IR"/>
              </w:rPr>
              <w:t xml:space="preserve"> </w:t>
            </w:r>
            <w:r w:rsidR="002E1B48" w:rsidRPr="00225ED1">
              <w:rPr>
                <w:rFonts w:cs="B Nazanin"/>
                <w:b/>
                <w:bCs/>
                <w:noProof/>
                <w:rtl/>
                <w:lang w:bidi="fa-IR"/>
              </w:rPr>
              <w:tab/>
            </w:r>
            <w:r w:rsidR="002E1B48" w:rsidRPr="00225ED1">
              <w:rPr>
                <w:rFonts w:cs="B Nazanin"/>
                <w:b/>
                <w:bCs/>
                <w:noProof/>
                <w:lang w:bidi="fa-IR"/>
              </w:rPr>
              <w:t xml:space="preserve">    </w:t>
            </w:r>
          </w:p>
          <w:p w14:paraId="72FE232D" w14:textId="3545DF41" w:rsidR="001F0624" w:rsidRPr="00225ED1" w:rsidRDefault="001F0624" w:rsidP="001F0624">
            <w:pPr>
              <w:bidi/>
              <w:spacing w:line="276" w:lineRule="auto"/>
              <w:jc w:val="right"/>
              <w:rPr>
                <w:rFonts w:cs="B Nazanin" w:hint="cs"/>
                <w:b/>
                <w:bCs/>
                <w:noProof/>
                <w:rtl/>
                <w:lang w:bidi="fa-IR"/>
              </w:rPr>
            </w:pPr>
            <w:bookmarkStart w:id="0" w:name="_GoBack"/>
            <w:bookmarkEnd w:id="0"/>
          </w:p>
        </w:tc>
      </w:tr>
      <w:tr w:rsidR="002E1B48" w:rsidRPr="00225ED1" w14:paraId="11E71D85" w14:textId="77777777" w:rsidTr="002E1B48">
        <w:trPr>
          <w:trHeight w:val="2046"/>
        </w:trPr>
        <w:tc>
          <w:tcPr>
            <w:tcW w:w="676" w:type="dxa"/>
            <w:tcBorders>
              <w:right w:val="thinThickSmallGap" w:sz="12" w:space="0" w:color="auto"/>
            </w:tcBorders>
            <w:vAlign w:val="center"/>
          </w:tcPr>
          <w:p w14:paraId="642C21D1" w14:textId="72154509"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۶</w:t>
            </w:r>
          </w:p>
        </w:tc>
        <w:tc>
          <w:tcPr>
            <w:tcW w:w="10286" w:type="dxa"/>
            <w:tcBorders>
              <w:left w:val="thinThickSmallGap" w:sz="12" w:space="0" w:color="auto"/>
              <w:right w:val="thickThinSmallGap" w:sz="12" w:space="0" w:color="auto"/>
            </w:tcBorders>
          </w:tcPr>
          <w:p w14:paraId="7D128205" w14:textId="564567D9"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 xml:space="preserve">اگر </w:t>
            </w:r>
            <w:r w:rsidRPr="00225ED1">
              <w:rPr>
                <w:rFonts w:asciiTheme="minorHAnsi" w:eastAsiaTheme="minorHAnsi" w:hAnsiTheme="minorHAnsi" w:cs="B Nazanin"/>
                <w:b/>
                <w:bCs/>
                <w:position w:val="-10"/>
                <w:lang w:bidi="fa-IR"/>
              </w:rPr>
              <w:object w:dxaOrig="1840" w:dyaOrig="320" w14:anchorId="6ACC99B7">
                <v:shape id="_x0000_i1042" type="#_x0000_t75" style="width:91.5pt;height:16.5pt" o:ole="">
                  <v:imagedata r:id="rId45" o:title=""/>
                </v:shape>
                <o:OLEObject Type="Embed" ProgID="Equation.DSMT4" ShapeID="_x0000_i1042" DrawAspect="Content" ObjectID="_1826445737" r:id="rId46"/>
              </w:objec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و</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 xml:space="preserve"> </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b/>
                <w:bCs/>
                <w:position w:val="-10"/>
                <w:lang w:bidi="fa-IR"/>
              </w:rPr>
              <w:object w:dxaOrig="1420" w:dyaOrig="320" w14:anchorId="12318A55">
                <v:shape id="_x0000_i1043" type="#_x0000_t75" style="width:70.5pt;height:16.5pt" o:ole="">
                  <v:imagedata r:id="rId47" o:title=""/>
                </v:shape>
                <o:OLEObject Type="Embed" ProgID="Equation.DSMT4" ShapeID="_x0000_i1043" DrawAspect="Content" ObjectID="_1826445738" r:id="rId48"/>
              </w:object>
            </w:r>
            <w:r w:rsidRPr="00225ED1">
              <w:rPr>
                <w:rFonts w:asciiTheme="minorHAnsi" w:eastAsiaTheme="minorHAnsi" w:hAnsiTheme="minorHAnsi" w:cs="B Nazanin" w:hint="cs"/>
                <w:b/>
                <w:bCs/>
                <w:rtl/>
                <w:lang w:bidi="fa-IR"/>
              </w:rPr>
              <w:t xml:space="preserve">و </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b/>
                <w:bCs/>
                <w:position w:val="-10"/>
                <w:lang w:bidi="fa-IR"/>
              </w:rPr>
              <w:object w:dxaOrig="2500" w:dyaOrig="320" w14:anchorId="705693E3">
                <v:shape id="_x0000_i1044" type="#_x0000_t75" style="width:124.5pt;height:16.5pt" o:ole="">
                  <v:imagedata r:id="rId49" o:title=""/>
                </v:shape>
                <o:OLEObject Type="Embed" ProgID="Equation.DSMT4" ShapeID="_x0000_i1044" DrawAspect="Content" ObjectID="_1826445739" r:id="rId50"/>
              </w:objec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باشد.</w:t>
            </w:r>
          </w:p>
          <w:p w14:paraId="05344ADB" w14:textId="39C4CE4A"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الف:</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اعضای مجموعه های زیر را بنویسید.</w:t>
            </w:r>
          </w:p>
          <w:p w14:paraId="0C1A2C5D" w14:textId="34948F85" w:rsidR="002E1B48" w:rsidRPr="00225ED1" w:rsidRDefault="00CB566A" w:rsidP="002E1B48">
            <w:pPr>
              <w:bidi/>
              <w:spacing w:line="276" w:lineRule="auto"/>
              <w:jc w:val="right"/>
              <w:rPr>
                <w:rFonts w:asciiTheme="minorHAnsi" w:eastAsiaTheme="minorHAnsi" w:hAnsiTheme="minorHAnsi" w:cs="B Nazanin"/>
                <w:b/>
                <w:bCs/>
                <w:rtl/>
                <w:lang w:bidi="fa-IR"/>
              </w:rPr>
            </w:pPr>
            <w:r w:rsidRPr="00CB566A">
              <w:rPr>
                <w:rFonts w:asciiTheme="minorHAnsi" w:eastAsiaTheme="minorHAnsi" w:hAnsiTheme="minorHAnsi" w:cs="B Nazanin"/>
                <w:b/>
                <w:bCs/>
                <w:position w:val="-76"/>
                <w:lang w:bidi="fa-IR"/>
              </w:rPr>
              <w:object w:dxaOrig="1400" w:dyaOrig="1620" w14:anchorId="54C7D480">
                <v:shape id="_x0000_i1045" type="#_x0000_t75" style="width:93pt;height:108.75pt" o:ole="">
                  <v:imagedata r:id="rId51" o:title=""/>
                </v:shape>
                <o:OLEObject Type="Embed" ProgID="Equation.DSMT4" ShapeID="_x0000_i1045" DrawAspect="Content" ObjectID="_1826445740" r:id="rId52"/>
              </w:object>
            </w:r>
          </w:p>
          <w:p w14:paraId="304D3BEF" w14:textId="62F5418E" w:rsidR="002E1B48" w:rsidRPr="00225ED1" w:rsidRDefault="002E1B48" w:rsidP="002E1B48">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 xml:space="preserve">ب) </w:t>
            </w:r>
            <w:r w:rsidRPr="00225ED1">
              <w:rPr>
                <w:rFonts w:asciiTheme="minorHAnsi" w:eastAsiaTheme="minorHAnsi" w:hAnsiTheme="minorHAnsi" w:cs="B Nazanin"/>
                <w:b/>
                <w:bCs/>
                <w:position w:val="-10"/>
                <w:lang w:bidi="fa-IR"/>
              </w:rPr>
              <w:object w:dxaOrig="1020" w:dyaOrig="320" w14:anchorId="34BAECA5">
                <v:shape id="_x0000_i1046" type="#_x0000_t75" style="width:51pt;height:16.5pt" o:ole="">
                  <v:imagedata r:id="rId53" o:title=""/>
                </v:shape>
                <o:OLEObject Type="Embed" ProgID="Equation.DSMT4" ShapeID="_x0000_i1046" DrawAspect="Content" ObjectID="_1826445741" r:id="rId54"/>
              </w:object>
            </w:r>
            <w:r w:rsidR="00FF2B85">
              <w:rPr>
                <w:rFonts w:asciiTheme="minorHAnsi" w:eastAsiaTheme="minorHAnsi" w:hAnsiTheme="minorHAnsi" w:cs="B Nazanin" w:hint="cs"/>
                <w:b/>
                <w:bCs/>
                <w:rtl/>
                <w:lang w:bidi="fa-IR"/>
              </w:rPr>
              <w:t xml:space="preserve"> </w:t>
            </w:r>
            <w:r w:rsidRPr="00225ED1">
              <w:rPr>
                <w:rFonts w:asciiTheme="minorHAnsi" w:eastAsiaTheme="minorHAnsi" w:hAnsiTheme="minorHAnsi" w:cs="B Nazanin" w:hint="cs"/>
                <w:b/>
                <w:bCs/>
                <w:rtl/>
                <w:lang w:bidi="fa-IR"/>
              </w:rPr>
              <w:t>را محاسبه کنید.</w:t>
            </w:r>
          </w:p>
        </w:tc>
      </w:tr>
      <w:tr w:rsidR="002E1B48" w:rsidRPr="00225ED1" w14:paraId="1E6BE931" w14:textId="77777777" w:rsidTr="002E1B48">
        <w:trPr>
          <w:trHeight w:val="851"/>
        </w:trPr>
        <w:tc>
          <w:tcPr>
            <w:tcW w:w="676" w:type="dxa"/>
            <w:tcBorders>
              <w:right w:val="thinThickSmallGap" w:sz="12" w:space="0" w:color="auto"/>
            </w:tcBorders>
            <w:vAlign w:val="center"/>
          </w:tcPr>
          <w:p w14:paraId="46659292" w14:textId="23A81A3E"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۷</w:t>
            </w:r>
          </w:p>
        </w:tc>
        <w:tc>
          <w:tcPr>
            <w:tcW w:w="10286" w:type="dxa"/>
            <w:tcBorders>
              <w:left w:val="thinThickSmallGap" w:sz="12" w:space="0" w:color="auto"/>
              <w:right w:val="thickThinSmallGap" w:sz="12" w:space="0" w:color="auto"/>
            </w:tcBorders>
          </w:tcPr>
          <w:p w14:paraId="56612C96" w14:textId="1194C594" w:rsidR="00FF2B85" w:rsidRPr="00FF2B85" w:rsidRDefault="00FF2B85" w:rsidP="00FF2B85">
            <w:pPr>
              <w:autoSpaceDE w:val="0"/>
              <w:autoSpaceDN w:val="0"/>
              <w:bidi/>
              <w:adjustRightInd w:val="0"/>
              <w:rPr>
                <w:rFonts w:ascii="Bnazanin" w:hAnsi="Bnazanin" w:cs="0 Nazanin Bold"/>
                <w:lang w:bidi="fa-IR"/>
              </w:rPr>
            </w:pPr>
            <w:r w:rsidRPr="00FF2B85">
              <w:rPr>
                <w:rFonts w:ascii="Bnazanin" w:hAnsi="Bnazanin" w:cs="0 Nazanin Bold"/>
                <w:rtl/>
                <w:lang w:bidi="fa-IR"/>
              </w:rPr>
              <w:t>در پرتاب دو تاس احتمال اينکه</w:t>
            </w:r>
            <w:r w:rsidRPr="00FF2B85">
              <w:rPr>
                <w:rFonts w:ascii="Bnazanin" w:hAnsi="Bnazanin" w:cs="0 Nazanin Bold"/>
                <w:lang w:bidi="fa-IR"/>
              </w:rPr>
              <w:t xml:space="preserve"> :</w:t>
            </w:r>
            <w:r w:rsidR="001F0624" w:rsidRPr="00315DE2">
              <w:rPr>
                <w:rFonts w:cs="0 Nazanin Bold" w:hint="cs"/>
                <w:sz w:val="20"/>
                <w:szCs w:val="20"/>
                <w:rtl/>
              </w:rPr>
              <w:t xml:space="preserve"> </w:t>
            </w:r>
            <w:r w:rsidR="001F0624" w:rsidRPr="00315DE2">
              <w:rPr>
                <w:rFonts w:cs="0 Nazanin Bold" w:hint="cs"/>
                <w:sz w:val="20"/>
                <w:szCs w:val="20"/>
                <w:rtl/>
              </w:rPr>
              <w:t xml:space="preserve">( نوشتن فرمول احتمال الزامی است.)   </w:t>
            </w:r>
          </w:p>
          <w:p w14:paraId="68F85CC5" w14:textId="1208FC4E" w:rsidR="00FF2B85" w:rsidRPr="00FF2B85" w:rsidRDefault="00FF2B85" w:rsidP="00FF2B85">
            <w:pPr>
              <w:autoSpaceDE w:val="0"/>
              <w:autoSpaceDN w:val="0"/>
              <w:bidi/>
              <w:adjustRightInd w:val="0"/>
              <w:spacing w:line="360" w:lineRule="auto"/>
              <w:rPr>
                <w:rFonts w:ascii="Bnazanin" w:hAnsi="Bnazanin" w:cs="0 Nazanin Bold"/>
                <w:lang w:bidi="fa-IR"/>
              </w:rPr>
            </w:pPr>
            <w:r w:rsidRPr="00FF2B85">
              <w:rPr>
                <w:rFonts w:ascii="Bnazanin" w:hAnsi="Bnazanin" w:cs="0 Nazanin Bold"/>
                <w:rtl/>
                <w:lang w:bidi="fa-IR"/>
              </w:rPr>
              <w:t>الف</w:t>
            </w:r>
            <w:r>
              <w:rPr>
                <w:rFonts w:ascii="Bnazanin" w:hAnsi="Bnazanin" w:cs="0 Nazanin Bold" w:hint="cs"/>
                <w:rtl/>
                <w:lang w:bidi="fa-IR"/>
              </w:rPr>
              <w:t>)</w:t>
            </w:r>
            <w:r w:rsidRPr="00FF2B85">
              <w:rPr>
                <w:rFonts w:ascii="Bnazanin" w:hAnsi="Bnazanin" w:cs="0 Nazanin Bold"/>
                <w:rtl/>
                <w:lang w:bidi="fa-IR"/>
              </w:rPr>
              <w:t xml:space="preserve"> عدد تاس اولی زوج و تاس دومی مرکب باشد</w:t>
            </w:r>
            <w:r w:rsidRPr="00FF2B85">
              <w:rPr>
                <w:rFonts w:ascii="Bnazanin" w:hAnsi="Bnazanin" w:cs="0 Nazanin Bold"/>
                <w:lang w:bidi="fa-IR"/>
              </w:rPr>
              <w:t>.</w:t>
            </w:r>
          </w:p>
          <w:p w14:paraId="41B4CEF5" w14:textId="6356BC48" w:rsidR="00CB566A" w:rsidRPr="00FF2B85" w:rsidRDefault="00FF2B85" w:rsidP="00FF2B85">
            <w:pPr>
              <w:bidi/>
              <w:spacing w:line="360" w:lineRule="auto"/>
              <w:rPr>
                <w:rFonts w:asciiTheme="minorHAnsi" w:eastAsiaTheme="minorHAnsi" w:hAnsiTheme="minorHAnsi" w:cs="0 Nazanin Bold"/>
                <w:b/>
                <w:bCs/>
                <w:rtl/>
                <w:lang w:bidi="fa-IR"/>
              </w:rPr>
            </w:pPr>
            <w:r w:rsidRPr="00FF2B85">
              <w:rPr>
                <w:rFonts w:ascii="Bnazanin" w:hAnsi="Bnazanin" w:cs="0 Nazanin Bold"/>
                <w:rtl/>
                <w:lang w:bidi="fa-IR"/>
              </w:rPr>
              <w:t>ب</w:t>
            </w:r>
            <w:r>
              <w:rPr>
                <w:rFonts w:ascii="Bnazanin" w:hAnsi="Bnazanin" w:cs="0 Nazanin Bold" w:hint="cs"/>
                <w:rtl/>
                <w:lang w:bidi="fa-IR"/>
              </w:rPr>
              <w:t>)</w:t>
            </w:r>
            <w:r w:rsidRPr="00FF2B85">
              <w:rPr>
                <w:rFonts w:ascii="Bnazanin" w:hAnsi="Bnazanin" w:cs="0 Nazanin Bold"/>
                <w:rtl/>
                <w:lang w:bidi="fa-IR"/>
              </w:rPr>
              <w:t xml:space="preserve"> مجموع اعداد روی هر دو تاس 9 باشد</w:t>
            </w:r>
            <w:r w:rsidRPr="00FF2B85">
              <w:rPr>
                <w:rFonts w:ascii="Bnazanin" w:hAnsi="Bnazanin" w:cs="0 Nazanin Bold"/>
                <w:lang w:bidi="fa-IR"/>
              </w:rPr>
              <w:t>.</w:t>
            </w:r>
          </w:p>
        </w:tc>
      </w:tr>
      <w:tr w:rsidR="002E1B48" w:rsidRPr="00225ED1" w14:paraId="14C65E9A" w14:textId="77777777" w:rsidTr="002E1B48">
        <w:trPr>
          <w:trHeight w:val="851"/>
        </w:trPr>
        <w:tc>
          <w:tcPr>
            <w:tcW w:w="676" w:type="dxa"/>
            <w:tcBorders>
              <w:right w:val="thinThickSmallGap" w:sz="12" w:space="0" w:color="auto"/>
            </w:tcBorders>
            <w:vAlign w:val="center"/>
          </w:tcPr>
          <w:p w14:paraId="25AD3473" w14:textId="743F6A81"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۸</w:t>
            </w:r>
          </w:p>
        </w:tc>
        <w:tc>
          <w:tcPr>
            <w:tcW w:w="10286" w:type="dxa"/>
            <w:tcBorders>
              <w:left w:val="thinThickSmallGap" w:sz="12" w:space="0" w:color="auto"/>
              <w:right w:val="thickThinSmallGap" w:sz="12" w:space="0" w:color="auto"/>
            </w:tcBorders>
          </w:tcPr>
          <w:p w14:paraId="5648E84B" w14:textId="224AEAE5" w:rsidR="002E1B48" w:rsidRPr="00225ED1" w:rsidRDefault="002E1B48" w:rsidP="00BB0006">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 xml:space="preserve">الف) بین دو کسر </w:t>
            </w:r>
            <w:r w:rsidRPr="00225ED1">
              <w:rPr>
                <w:rFonts w:asciiTheme="minorHAnsi" w:eastAsiaTheme="minorHAnsi" w:hAnsiTheme="minorHAnsi" w:cs="B Nazanin"/>
                <w:b/>
                <w:bCs/>
                <w:position w:val="-24"/>
                <w:lang w:bidi="fa-IR"/>
              </w:rPr>
              <w:object w:dxaOrig="240" w:dyaOrig="639" w14:anchorId="2C971961">
                <v:shape id="_x0000_i1047" type="#_x0000_t75" style="width:12pt;height:31.5pt" o:ole="">
                  <v:imagedata r:id="rId55" o:title=""/>
                </v:shape>
                <o:OLEObject Type="Embed" ProgID="Equation.DSMT4" ShapeID="_x0000_i1047" DrawAspect="Content" ObjectID="_1826445742" r:id="rId56"/>
              </w:object>
            </w:r>
            <w:r w:rsidRPr="00225ED1">
              <w:rPr>
                <w:rFonts w:asciiTheme="minorHAnsi" w:eastAsiaTheme="minorHAnsi" w:hAnsiTheme="minorHAnsi" w:cs="B Nazanin" w:hint="cs"/>
                <w:b/>
                <w:bCs/>
                <w:rtl/>
                <w:lang w:bidi="fa-IR"/>
              </w:rPr>
              <w:t xml:space="preserve"> و </w:t>
            </w:r>
            <w:r w:rsidRPr="00225ED1">
              <w:rPr>
                <w:rFonts w:asciiTheme="minorHAnsi" w:eastAsiaTheme="minorHAnsi" w:hAnsiTheme="minorHAnsi" w:cs="B Nazanin"/>
                <w:b/>
                <w:bCs/>
                <w:position w:val="-24"/>
                <w:lang w:bidi="fa-IR"/>
              </w:rPr>
              <w:object w:dxaOrig="240" w:dyaOrig="639" w14:anchorId="1ECB3E73">
                <v:shape id="_x0000_i1048" type="#_x0000_t75" style="width:12pt;height:31.5pt" o:ole="">
                  <v:imagedata r:id="rId57" o:title=""/>
                </v:shape>
                <o:OLEObject Type="Embed" ProgID="Equation.DSMT4" ShapeID="_x0000_i1048" DrawAspect="Content" ObjectID="_1826445743" r:id="rId58"/>
              </w:object>
            </w:r>
            <w:r w:rsidRPr="00225ED1">
              <w:rPr>
                <w:rFonts w:asciiTheme="minorHAnsi" w:eastAsiaTheme="minorHAnsi" w:hAnsiTheme="minorHAnsi" w:cs="B Nazanin" w:hint="cs"/>
                <w:b/>
                <w:bCs/>
                <w:rtl/>
                <w:lang w:bidi="fa-IR"/>
              </w:rPr>
              <w:t xml:space="preserve"> </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دو کسر دیگر بنویسید.</w:t>
            </w:r>
          </w:p>
          <w:p w14:paraId="227F8886" w14:textId="2F221A00" w:rsidR="00BB0006" w:rsidRPr="00225ED1" w:rsidRDefault="002E1B48" w:rsidP="00BB0006">
            <w:pPr>
              <w:bidi/>
              <w:spacing w:line="276" w:lineRule="auto"/>
              <w:rPr>
                <w:rFonts w:asciiTheme="minorHAnsi" w:eastAsiaTheme="minorHAnsi" w:hAnsiTheme="minorHAnsi" w:cs="B Nazanin"/>
                <w:b/>
                <w:bCs/>
                <w:rtl/>
                <w:lang w:bidi="fa-IR"/>
              </w:rPr>
            </w:pPr>
            <w:r w:rsidRPr="00225ED1">
              <w:rPr>
                <w:rFonts w:asciiTheme="minorHAnsi" w:eastAsiaTheme="minorHAnsi" w:hAnsiTheme="minorHAnsi" w:cs="B Nazanin" w:hint="cs"/>
                <w:b/>
                <w:bCs/>
                <w:rtl/>
                <w:lang w:bidi="fa-IR"/>
              </w:rPr>
              <w:t>ب) بین دو عدد</w:t>
            </w:r>
            <w:r w:rsidRPr="00225ED1">
              <w:rPr>
                <w:rFonts w:asciiTheme="minorHAnsi" w:eastAsiaTheme="minorHAnsi" w:hAnsiTheme="minorHAnsi" w:cs="B Nazanin"/>
                <w:b/>
                <w:bCs/>
                <w:lang w:bidi="fa-IR"/>
              </w:rPr>
              <w:t xml:space="preserve"> </w:t>
            </w:r>
            <w:r w:rsidRPr="00225ED1">
              <w:rPr>
                <w:rFonts w:asciiTheme="minorHAnsi" w:eastAsiaTheme="minorHAnsi" w:hAnsiTheme="minorHAnsi" w:cs="B Nazanin" w:hint="cs"/>
                <w:b/>
                <w:bCs/>
                <w:rtl/>
                <w:lang w:bidi="fa-IR"/>
              </w:rPr>
              <w:t xml:space="preserve"> ۲ و </w:t>
            </w:r>
            <w:r w:rsidRPr="00225ED1">
              <w:rPr>
                <w:rFonts w:asciiTheme="minorHAnsi" w:eastAsiaTheme="minorHAnsi" w:hAnsiTheme="minorHAnsi" w:cs="B Nazanin"/>
                <w:b/>
                <w:bCs/>
                <w:position w:val="-8"/>
                <w:lang w:bidi="fa-IR"/>
              </w:rPr>
              <w:object w:dxaOrig="360" w:dyaOrig="360" w14:anchorId="409A67BB">
                <v:shape id="_x0000_i1049" type="#_x0000_t75" style="width:18pt;height:18pt" o:ole="">
                  <v:imagedata r:id="rId59" o:title=""/>
                </v:shape>
                <o:OLEObject Type="Embed" ProgID="Equation.DSMT4" ShapeID="_x0000_i1049" DrawAspect="Content" ObjectID="_1826445744" r:id="rId60"/>
              </w:object>
            </w:r>
            <w:r w:rsidRPr="00225ED1">
              <w:rPr>
                <w:rFonts w:asciiTheme="minorHAnsi" w:eastAsiaTheme="minorHAnsi" w:hAnsiTheme="minorHAnsi" w:cs="B Nazanin" w:hint="cs"/>
                <w:b/>
                <w:bCs/>
                <w:rtl/>
                <w:lang w:bidi="fa-IR"/>
              </w:rPr>
              <w:t xml:space="preserve"> دو عدد گنگ</w:t>
            </w:r>
            <w:r w:rsidR="00BB0006" w:rsidRPr="00225ED1">
              <w:rPr>
                <w:rFonts w:asciiTheme="minorHAnsi" w:eastAsiaTheme="minorHAnsi" w:hAnsiTheme="minorHAnsi" w:cs="B Nazanin" w:hint="cs"/>
                <w:b/>
                <w:bCs/>
                <w:rtl/>
                <w:lang w:bidi="fa-IR"/>
              </w:rPr>
              <w:t xml:space="preserve"> </w:t>
            </w:r>
            <w:r w:rsidRPr="00225ED1">
              <w:rPr>
                <w:rFonts w:asciiTheme="minorHAnsi" w:eastAsiaTheme="minorHAnsi" w:hAnsiTheme="minorHAnsi" w:cs="B Nazanin" w:hint="cs"/>
                <w:b/>
                <w:bCs/>
                <w:rtl/>
                <w:lang w:bidi="fa-IR"/>
              </w:rPr>
              <w:t xml:space="preserve"> بنویسید.</w:t>
            </w:r>
          </w:p>
          <w:p w14:paraId="00C1D428" w14:textId="7F68D794" w:rsidR="00BB0006" w:rsidRPr="00225ED1" w:rsidRDefault="00BB0006" w:rsidP="00BB0006">
            <w:pPr>
              <w:bidi/>
              <w:rPr>
                <w:rFonts w:eastAsiaTheme="minorEastAsia" w:cs="B Nazanin"/>
                <w:b/>
                <w:bCs/>
                <w:sz w:val="26"/>
                <w:szCs w:val="26"/>
                <w:rtl/>
              </w:rPr>
            </w:pPr>
            <w:r w:rsidRPr="00225ED1">
              <w:rPr>
                <w:rFonts w:eastAsiaTheme="minorEastAsia" w:cs="B Nazanin" w:hint="cs"/>
                <w:b/>
                <w:bCs/>
                <w:sz w:val="26"/>
                <w:szCs w:val="26"/>
                <w:rtl/>
              </w:rPr>
              <w:t xml:space="preserve">د) بین </w:t>
            </w:r>
            <w:r w:rsidRPr="00225ED1">
              <w:rPr>
                <w:rFonts w:asciiTheme="minorHAnsi" w:eastAsiaTheme="minorHAnsi" w:hAnsiTheme="minorHAnsi" w:cs="B Nazanin" w:hint="cs"/>
                <w:b/>
                <w:bCs/>
                <w:rtl/>
                <w:lang w:bidi="fa-IR"/>
              </w:rPr>
              <w:t xml:space="preserve">3 و </w:t>
            </w:r>
            <w:r w:rsidRPr="00225ED1">
              <w:rPr>
                <w:rFonts w:asciiTheme="minorHAnsi" w:eastAsiaTheme="minorHAnsi" w:hAnsiTheme="minorHAnsi" w:cs="B Nazanin"/>
                <w:b/>
                <w:bCs/>
                <w:position w:val="-8"/>
                <w:lang w:bidi="fa-IR"/>
              </w:rPr>
              <w:object w:dxaOrig="460" w:dyaOrig="360" w14:anchorId="46598E81">
                <v:shape id="_x0000_i1050" type="#_x0000_t75" style="width:23.25pt;height:18pt" o:ole="">
                  <v:imagedata r:id="rId61" o:title=""/>
                </v:shape>
                <o:OLEObject Type="Embed" ProgID="Equation.DSMT4" ShapeID="_x0000_i1050" DrawAspect="Content" ObjectID="_1826445745" r:id="rId62"/>
              </w:object>
            </w:r>
            <w:r w:rsidRPr="00225ED1">
              <w:rPr>
                <w:rFonts w:eastAsiaTheme="minorEastAsia" w:cs="B Nazanin" w:hint="cs"/>
                <w:b/>
                <w:bCs/>
                <w:sz w:val="26"/>
                <w:szCs w:val="26"/>
                <w:rtl/>
              </w:rPr>
              <w:t xml:space="preserve"> یک عدد گویا و یک عدد گنگ بنویسید.</w:t>
            </w:r>
          </w:p>
        </w:tc>
      </w:tr>
      <w:tr w:rsidR="00BB0006" w:rsidRPr="00225ED1" w14:paraId="472CD155" w14:textId="77777777" w:rsidTr="002E1B48">
        <w:trPr>
          <w:trHeight w:val="851"/>
        </w:trPr>
        <w:tc>
          <w:tcPr>
            <w:tcW w:w="676" w:type="dxa"/>
            <w:tcBorders>
              <w:right w:val="thinThickSmallGap" w:sz="12" w:space="0" w:color="auto"/>
            </w:tcBorders>
            <w:vAlign w:val="center"/>
          </w:tcPr>
          <w:p w14:paraId="03447AD7" w14:textId="77777777" w:rsidR="00BB0006" w:rsidRPr="00225ED1" w:rsidRDefault="00BB0006" w:rsidP="00BB0006">
            <w:pPr>
              <w:pStyle w:val="ListParagraph"/>
              <w:numPr>
                <w:ilvl w:val="0"/>
                <w:numId w:val="2"/>
              </w:numPr>
              <w:jc w:val="center"/>
              <w:rPr>
                <w:rStyle w:val="Strong"/>
                <w:rFonts w:cs="B Nazanin"/>
                <w:sz w:val="24"/>
                <w:szCs w:val="24"/>
                <w:rtl/>
              </w:rPr>
            </w:pPr>
          </w:p>
        </w:tc>
        <w:tc>
          <w:tcPr>
            <w:tcW w:w="10286" w:type="dxa"/>
            <w:tcBorders>
              <w:left w:val="thinThickSmallGap" w:sz="12" w:space="0" w:color="auto"/>
              <w:right w:val="thickThinSmallGap" w:sz="12" w:space="0" w:color="auto"/>
            </w:tcBorders>
          </w:tcPr>
          <w:p w14:paraId="733344B4" w14:textId="17C410B4" w:rsidR="00BB0006" w:rsidRPr="00225ED1" w:rsidRDefault="00BB0006" w:rsidP="00225ED1">
            <w:pPr>
              <w:bidi/>
              <w:spacing w:line="276" w:lineRule="auto"/>
              <w:rPr>
                <w:rFonts w:asciiTheme="minorHAnsi" w:eastAsiaTheme="minorHAnsi" w:hAnsiTheme="minorHAnsi" w:cs="B Nazanin"/>
                <w:b/>
                <w:bCs/>
                <w:rtl/>
                <w:lang w:bidi="fa-IR"/>
              </w:rPr>
            </w:pPr>
            <w:r w:rsidRPr="00225ED1">
              <w:rPr>
                <w:rFonts w:cs="B Nazanin" w:hint="cs"/>
                <w:b/>
                <w:bCs/>
                <w:sz w:val="26"/>
                <w:szCs w:val="26"/>
                <w:rtl/>
              </w:rPr>
              <w:t xml:space="preserve">الف) </w:t>
            </w:r>
            <w:r w:rsidRPr="00225ED1">
              <w:rPr>
                <w:rFonts w:cs="B Nazanin"/>
                <w:b/>
                <w:bCs/>
                <w:sz w:val="26"/>
                <w:szCs w:val="26"/>
                <w:rtl/>
              </w:rPr>
              <w:t xml:space="preserve">عدد </w:t>
            </w:r>
            <m:oMath>
              <m:r>
                <m:rPr>
                  <m:sty m:val="b"/>
                </m:rPr>
                <w:rPr>
                  <w:rFonts w:ascii="Cambria Math" w:hAnsi="Cambria Math" w:cs="Cambria Math"/>
                  <w:sz w:val="26"/>
                  <w:szCs w:val="26"/>
                  <w:lang w:bidi="fa-IR"/>
                </w:rPr>
                <m:t>4</m:t>
              </m:r>
              <m:r>
                <m:rPr>
                  <m:sty m:val="b"/>
                </m:rPr>
                <w:rPr>
                  <w:rFonts w:ascii="Cambria Math" w:hAnsi="Cambria Math" w:cs="B Nazanin"/>
                  <w:sz w:val="26"/>
                  <w:szCs w:val="26"/>
                </w:rPr>
                <m:t>-</m:t>
              </m:r>
              <m:rad>
                <m:radPr>
                  <m:degHide m:val="1"/>
                  <m:ctrlPr>
                    <w:rPr>
                      <w:rFonts w:ascii="Cambria Math" w:hAnsi="Cambria Math" w:cs="B Nazanin"/>
                      <w:b/>
                      <w:bCs/>
                      <w:sz w:val="26"/>
                      <w:szCs w:val="26"/>
                    </w:rPr>
                  </m:ctrlPr>
                </m:radPr>
                <m:deg/>
                <m:e>
                  <m:r>
                    <m:rPr>
                      <m:sty m:val="bi"/>
                    </m:rPr>
                    <w:rPr>
                      <w:rFonts w:ascii="Cambria Math" w:hAnsi="Cambria Math" w:cs="Cambria Math"/>
                      <w:sz w:val="26"/>
                      <w:szCs w:val="26"/>
                      <w:lang w:bidi="fa-IR"/>
                    </w:rPr>
                    <m:t>11</m:t>
                  </m:r>
                </m:e>
              </m:rad>
            </m:oMath>
            <w:r w:rsidRPr="00225ED1">
              <w:rPr>
                <w:rFonts w:eastAsiaTheme="minorEastAsia" w:cs="B Nazanin"/>
                <w:b/>
                <w:bCs/>
                <w:sz w:val="26"/>
                <w:szCs w:val="26"/>
                <w:rtl/>
              </w:rPr>
              <w:t xml:space="preserve"> بین </w:t>
            </w:r>
            <w:r w:rsidRPr="00225ED1">
              <w:rPr>
                <w:rFonts w:eastAsiaTheme="minorEastAsia" w:cs="B Nazanin" w:hint="cs"/>
                <w:b/>
                <w:bCs/>
                <w:sz w:val="26"/>
                <w:szCs w:val="26"/>
                <w:rtl/>
              </w:rPr>
              <w:t xml:space="preserve">کدام </w:t>
            </w:r>
            <w:r w:rsidRPr="00225ED1">
              <w:rPr>
                <w:rFonts w:eastAsiaTheme="minorEastAsia" w:cs="B Nazanin"/>
                <w:b/>
                <w:bCs/>
                <w:sz w:val="26"/>
                <w:szCs w:val="26"/>
                <w:rtl/>
              </w:rPr>
              <w:t>دو عدد صحیح متوالی قرار دارد</w:t>
            </w:r>
            <w:r w:rsidRPr="00225ED1">
              <w:rPr>
                <w:rFonts w:eastAsiaTheme="minorEastAsia" w:cs="B Nazanin" w:hint="cs"/>
                <w:b/>
                <w:bCs/>
                <w:sz w:val="26"/>
                <w:szCs w:val="26"/>
                <w:rtl/>
              </w:rPr>
              <w:t>؟</w:t>
            </w:r>
          </w:p>
          <w:p w14:paraId="14E37E52" w14:textId="136C7C49" w:rsidR="00BB0006" w:rsidRPr="00225ED1" w:rsidRDefault="00BB0006" w:rsidP="001F0624">
            <w:pPr>
              <w:tabs>
                <w:tab w:val="left" w:pos="4289"/>
              </w:tabs>
              <w:bidi/>
              <w:spacing w:line="276" w:lineRule="auto"/>
              <w:rPr>
                <w:rFonts w:ascii="Bnazanin" w:eastAsiaTheme="minorEastAsia" w:hAnsi="Bnazanin" w:cs="B Nazanin"/>
                <w:b/>
                <w:bCs/>
                <w:lang w:bidi="fa-IR"/>
              </w:rPr>
            </w:pPr>
            <w:r w:rsidRPr="00225ED1">
              <w:rPr>
                <w:rFonts w:asciiTheme="minorHAnsi" w:eastAsiaTheme="minorHAnsi" w:hAnsiTheme="minorHAnsi" w:cs="B Nazanin" w:hint="cs"/>
                <w:b/>
                <w:bCs/>
                <w:rtl/>
                <w:lang w:bidi="fa-IR"/>
              </w:rPr>
              <w:t xml:space="preserve">ب) </w:t>
            </w:r>
            <w:r w:rsidRPr="00225ED1">
              <w:rPr>
                <w:rFonts w:cs="B Nazanin" w:hint="cs"/>
                <w:b/>
                <w:bCs/>
                <w:rtl/>
              </w:rPr>
              <w:t xml:space="preserve">عدد </w:t>
            </w:r>
            <w:r w:rsidRPr="00225ED1">
              <w:rPr>
                <w:rFonts w:cs="B Nazanin"/>
                <w:b/>
                <w:bCs/>
                <w:position w:val="-8"/>
              </w:rPr>
              <w:object w:dxaOrig="980" w:dyaOrig="400" w14:anchorId="75209DE9">
                <v:shape id="_x0000_i1051" type="#_x0000_t75" style="width:52.5pt;height:19.5pt" o:ole="">
                  <v:imagedata r:id="rId63" o:title=""/>
                </v:shape>
                <o:OLEObject Type="Embed" ProgID="Equation.DSMT4" ShapeID="_x0000_i1051" DrawAspect="Content" ObjectID="_1826445746" r:id="rId64"/>
              </w:object>
            </w:r>
            <w:r w:rsidRPr="00225ED1">
              <w:rPr>
                <w:rFonts w:cs="B Nazanin"/>
                <w:b/>
                <w:bCs/>
                <w:rtl/>
              </w:rPr>
              <w:t xml:space="preserve"> </w:t>
            </w:r>
            <w:r w:rsidRPr="00225ED1">
              <w:rPr>
                <w:rFonts w:cs="B Nazanin" w:hint="cs"/>
                <w:b/>
                <w:bCs/>
                <w:rtl/>
              </w:rPr>
              <w:t>را  روی محور زیر نشان دهید.</w:t>
            </w:r>
            <w:r w:rsidRPr="00225ED1">
              <w:rPr>
                <w:rFonts w:ascii="Bnazanin" w:eastAsiaTheme="minorEastAsia" w:hAnsi="Bnazanin" w:cs="B Nazanin"/>
                <w:b/>
                <w:bCs/>
                <w:rtl/>
                <w:lang w:bidi="fa-IR"/>
              </w:rPr>
              <w:tab/>
            </w:r>
          </w:p>
          <w:p w14:paraId="7671D29F" w14:textId="77777777" w:rsidR="00BB0006" w:rsidRPr="00225ED1" w:rsidRDefault="00BB0006" w:rsidP="00BB0006">
            <w:pPr>
              <w:tabs>
                <w:tab w:val="left" w:pos="4289"/>
              </w:tabs>
              <w:bidi/>
              <w:spacing w:line="276" w:lineRule="auto"/>
              <w:rPr>
                <w:rFonts w:ascii="Bnazanin" w:eastAsiaTheme="minorEastAsia" w:hAnsi="Bnazanin" w:cs="B Nazanin"/>
                <w:b/>
                <w:bCs/>
                <w:lang w:bidi="fa-IR"/>
              </w:rPr>
            </w:pPr>
            <w:r w:rsidRPr="00225ED1">
              <w:rPr>
                <w:rFonts w:cs="B Nazanin"/>
                <w:b/>
                <w:bCs/>
                <w:noProof/>
                <w:rtl/>
                <w:lang w:bidi="fa-IR"/>
              </w:rPr>
              <mc:AlternateContent>
                <mc:Choice Requires="wpg">
                  <w:drawing>
                    <wp:anchor distT="0" distB="0" distL="114300" distR="114300" simplePos="0" relativeHeight="251696128" behindDoc="0" locked="0" layoutInCell="1" allowOverlap="1" wp14:anchorId="07AA1EDE" wp14:editId="246EDCED">
                      <wp:simplePos x="0" y="0"/>
                      <wp:positionH relativeFrom="column">
                        <wp:posOffset>107315</wp:posOffset>
                      </wp:positionH>
                      <wp:positionV relativeFrom="paragraph">
                        <wp:posOffset>127000</wp:posOffset>
                      </wp:positionV>
                      <wp:extent cx="4258963" cy="422275"/>
                      <wp:effectExtent l="38100" t="19050" r="46355" b="0"/>
                      <wp:wrapNone/>
                      <wp:docPr id="2018" name="Group 2018"/>
                      <wp:cNvGraphicFramePr/>
                      <a:graphic xmlns:a="http://schemas.openxmlformats.org/drawingml/2006/main">
                        <a:graphicData uri="http://schemas.microsoft.com/office/word/2010/wordprocessingGroup">
                          <wpg:wgp>
                            <wpg:cNvGrpSpPr/>
                            <wpg:grpSpPr>
                              <a:xfrm>
                                <a:off x="0" y="0"/>
                                <a:ext cx="4258963" cy="422275"/>
                                <a:chOff x="16042" y="0"/>
                                <a:chExt cx="2711550" cy="269252"/>
                              </a:xfrm>
                            </wpg:grpSpPr>
                            <wpg:grpSp>
                              <wpg:cNvPr id="2019" name="Group 2019"/>
                              <wpg:cNvGrpSpPr/>
                              <wpg:grpSpPr>
                                <a:xfrm>
                                  <a:off x="19050" y="0"/>
                                  <a:ext cx="2708542" cy="107950"/>
                                  <a:chOff x="0" y="0"/>
                                  <a:chExt cx="2708542" cy="107950"/>
                                </a:xfrm>
                              </wpg:grpSpPr>
                              <wps:wsp>
                                <wps:cNvPr id="2020" name="Straight Arrow Connector 2020"/>
                                <wps:cNvCnPr/>
                                <wps:spPr>
                                  <a:xfrm>
                                    <a:off x="0" y="50800"/>
                                    <a:ext cx="2708542"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021" name="Straight Connector 2021"/>
                                <wps:cNvCnPr/>
                                <wps:spPr>
                                  <a:xfrm>
                                    <a:off x="158750" y="1270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2" name="Straight Connector 2022"/>
                                <wps:cNvCnPr/>
                                <wps:spPr>
                                  <a:xfrm>
                                    <a:off x="1231900" y="635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3" name="Straight Connector 2023"/>
                                <wps:cNvCnPr/>
                                <wps:spPr>
                                  <a:xfrm>
                                    <a:off x="946150" y="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4" name="Straight Connector 2024"/>
                                <wps:cNvCnPr/>
                                <wps:spPr>
                                  <a:xfrm>
                                    <a:off x="673100" y="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5" name="Straight Connector 2025"/>
                                <wps:cNvCnPr/>
                                <wps:spPr>
                                  <a:xfrm>
                                    <a:off x="419100" y="635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6" name="Straight Connector 2026"/>
                                <wps:cNvCnPr/>
                                <wps:spPr>
                                  <a:xfrm>
                                    <a:off x="1498600" y="635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7" name="Straight Connector 2027"/>
                                <wps:cNvCnPr/>
                                <wps:spPr>
                                  <a:xfrm>
                                    <a:off x="1771650" y="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8" name="Straight Connector 2028"/>
                                <wps:cNvCnPr/>
                                <wps:spPr>
                                  <a:xfrm>
                                    <a:off x="2019300" y="635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9" name="Straight Connector 2029"/>
                                <wps:cNvCnPr/>
                                <wps:spPr>
                                  <a:xfrm>
                                    <a:off x="2286000" y="635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a:off x="2491843" y="1270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30" name="Text Box 2030"/>
                              <wps:cNvSpPr txBox="1"/>
                              <wps:spPr>
                                <a:xfrm>
                                  <a:off x="16042" y="60715"/>
                                  <a:ext cx="251836" cy="1851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6E5A5" w14:textId="77777777" w:rsidR="00BB0006" w:rsidRPr="00087C6B" w:rsidRDefault="00BB0006" w:rsidP="00BB0006">
                                    <w:pPr>
                                      <w:rPr>
                                        <w:szCs w:val="18"/>
                                        <w:lang w:bidi="fa-IR"/>
                                      </w:rPr>
                                    </w:pPr>
                                    <w:r>
                                      <w:rPr>
                                        <w:rFonts w:hint="cs"/>
                                        <w:szCs w:val="18"/>
                                        <w:rtl/>
                                        <w:lang w:bidi="fa-IR"/>
                                      </w:rPr>
                                      <w:t>۴</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2" name="Text Box 2032"/>
                              <wps:cNvSpPr txBox="1"/>
                              <wps:spPr>
                                <a:xfrm>
                                  <a:off x="292041" y="60713"/>
                                  <a:ext cx="236831" cy="195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B4E60C" w14:textId="77777777" w:rsidR="00BB0006" w:rsidRPr="00087C6B" w:rsidRDefault="00BB0006" w:rsidP="00BB0006">
                                    <w:pPr>
                                      <w:rPr>
                                        <w:szCs w:val="18"/>
                                        <w:lang w:bidi="fa-IR"/>
                                      </w:rPr>
                                    </w:pPr>
                                    <w:r>
                                      <w:rPr>
                                        <w:rFonts w:hint="cs"/>
                                        <w:szCs w:val="18"/>
                                        <w:rtl/>
                                        <w:lang w:bidi="fa-IR"/>
                                      </w:rPr>
                                      <w:t>۳</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3" name="Text Box 2033"/>
                              <wps:cNvSpPr txBox="1"/>
                              <wps:spPr>
                                <a:xfrm>
                                  <a:off x="538847" y="54368"/>
                                  <a:ext cx="250044" cy="2076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A44FC" w14:textId="77777777" w:rsidR="00BB0006" w:rsidRPr="00087C6B" w:rsidRDefault="00BB0006" w:rsidP="00BB0006">
                                    <w:pPr>
                                      <w:rPr>
                                        <w:szCs w:val="18"/>
                                        <w:lang w:bidi="fa-IR"/>
                                      </w:rPr>
                                    </w:pPr>
                                    <w:r>
                                      <w:rPr>
                                        <w:rFonts w:hint="cs"/>
                                        <w:szCs w:val="18"/>
                                        <w:rtl/>
                                        <w:lang w:bidi="fa-IR"/>
                                      </w:rPr>
                                      <w:t>۲</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 name="Text Box 2045"/>
                              <wps:cNvSpPr txBox="1"/>
                              <wps:spPr>
                                <a:xfrm>
                                  <a:off x="837099" y="50101"/>
                                  <a:ext cx="216232" cy="180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3D3A" w14:textId="77777777" w:rsidR="00BB0006" w:rsidRPr="00087C6B" w:rsidRDefault="00BB0006" w:rsidP="00BB0006">
                                    <w:pPr>
                                      <w:rPr>
                                        <w:szCs w:val="18"/>
                                        <w:lang w:bidi="fa-IR"/>
                                      </w:rPr>
                                    </w:pPr>
                                    <w:r>
                                      <w:rPr>
                                        <w:rFonts w:hint="cs"/>
                                        <w:szCs w:val="18"/>
                                        <w:rtl/>
                                        <w:lang w:bidi="fa-IR"/>
                                      </w:rPr>
                                      <w:t>۱</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 name="Text Box 2046"/>
                              <wps:cNvSpPr txBox="1"/>
                              <wps:spPr>
                                <a:xfrm>
                                  <a:off x="1073793" y="55690"/>
                                  <a:ext cx="342265" cy="211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AD76E" w14:textId="77777777" w:rsidR="00BB0006" w:rsidRPr="005362A5" w:rsidRDefault="00BB0006" w:rsidP="00BB0006">
                                    <w:pPr>
                                      <w:rPr>
                                        <w:rFonts w:ascii="Cambria Math" w:hAnsi="Cambria Math"/>
                                        <w:szCs w:val="18"/>
                                        <w:lang w:bidi="fa-IR"/>
                                        <w:oMath/>
                                      </w:rPr>
                                    </w:pPr>
                                    <m:oMathPara>
                                      <m:oMath>
                                        <m:r>
                                          <m:rPr>
                                            <m:sty m:val="bi"/>
                                          </m:rPr>
                                          <w:rPr>
                                            <w:rFonts w:ascii="Cambria Math" w:hAnsi="Cambria Math" w:cs="Cambria Math"/>
                                            <w:szCs w:val="18"/>
                                            <w:rtl/>
                                            <w:lang w:bidi="fa-IR"/>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7" name="Text Box 2047"/>
                              <wps:cNvSpPr txBox="1"/>
                              <wps:spPr>
                                <a:xfrm>
                                  <a:off x="1380164" y="70731"/>
                                  <a:ext cx="229628" cy="198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74617" w14:textId="77777777" w:rsidR="00BB0006" w:rsidRPr="00087C6B" w:rsidRDefault="00BB0006" w:rsidP="00BB0006">
                                    <w:pPr>
                                      <w:rPr>
                                        <w:szCs w:val="18"/>
                                        <w:lang w:bidi="fa-IR"/>
                                      </w:rPr>
                                    </w:pPr>
                                    <w:r>
                                      <w:rPr>
                                        <w:rFonts w:hint="cs"/>
                                        <w:szCs w:val="18"/>
                                        <w:rtl/>
                                        <w:lang w:bidi="fa-IR"/>
                                      </w:rPr>
                                      <w:t>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8" name="Text Box 2048"/>
                              <wps:cNvSpPr txBox="1"/>
                              <wps:spPr>
                                <a:xfrm>
                                  <a:off x="1676323" y="41571"/>
                                  <a:ext cx="225483" cy="188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8C3DC" w14:textId="77777777" w:rsidR="00BB0006" w:rsidRPr="00087C6B" w:rsidRDefault="00BB0006" w:rsidP="00BB0006">
                                    <w:pPr>
                                      <w:rPr>
                                        <w:szCs w:val="18"/>
                                        <w:lang w:bidi="fa-IR"/>
                                      </w:rPr>
                                    </w:pPr>
                                    <w:r>
                                      <w:rPr>
                                        <w:rFonts w:hint="cs"/>
                                        <w:szCs w:val="18"/>
                                        <w:rtl/>
                                        <w:lang w:bidi="fa-IR"/>
                                      </w:rPr>
                                      <w:t>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Text Box 2049"/>
                              <wps:cNvSpPr txBox="1"/>
                              <wps:spPr>
                                <a:xfrm>
                                  <a:off x="1939648" y="47187"/>
                                  <a:ext cx="207377" cy="1986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EB126" w14:textId="77777777" w:rsidR="00BB0006" w:rsidRPr="00087C6B" w:rsidRDefault="00BB0006" w:rsidP="00BB0006">
                                    <w:pPr>
                                      <w:rPr>
                                        <w:szCs w:val="18"/>
                                        <w:lang w:bidi="fa-IR"/>
                                      </w:rPr>
                                    </w:pPr>
                                    <w:r>
                                      <w:rPr>
                                        <w:rFonts w:hint="cs"/>
                                        <w:szCs w:val="18"/>
                                        <w:rtl/>
                                        <w:lang w:bidi="fa-IR"/>
                                      </w:rPr>
                                      <w:t>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Text Box 2050"/>
                              <wps:cNvSpPr txBox="1"/>
                              <wps:spPr>
                                <a:xfrm>
                                  <a:off x="2169879" y="53191"/>
                                  <a:ext cx="230919" cy="204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F041A" w14:textId="77777777" w:rsidR="00BB0006" w:rsidRPr="00087C6B" w:rsidRDefault="00BB0006" w:rsidP="00BB0006">
                                    <w:pPr>
                                      <w:rPr>
                                        <w:szCs w:val="18"/>
                                        <w:lang w:bidi="fa-IR"/>
                                      </w:rPr>
                                    </w:pPr>
                                    <w:r>
                                      <w:rPr>
                                        <w:rFonts w:hint="cs"/>
                                        <w:szCs w:val="18"/>
                                        <w:rtl/>
                                        <w:lang w:bidi="fa-IR"/>
                                      </w:rPr>
                                      <w:t>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399179" y="53191"/>
                                  <a:ext cx="230919" cy="204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D38AE" w14:textId="77777777" w:rsidR="00BB0006" w:rsidRPr="00087C6B" w:rsidRDefault="00BB0006" w:rsidP="00BB0006">
                                    <w:pPr>
                                      <w:rPr>
                                        <w:szCs w:val="18"/>
                                        <w:lang w:bidi="fa-IR"/>
                                      </w:rPr>
                                    </w:pPr>
                                    <w:r>
                                      <w:rPr>
                                        <w:rFonts w:hint="cs"/>
                                        <w:szCs w:val="18"/>
                                        <w:rtl/>
                                        <w:lang w:bidi="fa-IR"/>
                                      </w:rPr>
                                      <w:t>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AA1EDE" id="Group 2018" o:spid="_x0000_s1026" style="position:absolute;left:0;text-align:left;margin-left:8.45pt;margin-top:10pt;width:335.35pt;height:33.25pt;z-index:251696128;mso-width-relative:margin;mso-height-relative:margin" coordorigin="160" coordsize="2711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">
                      <v:group id="Group 2019" o:spid="_x0000_s1027" style="position:absolute;left:190;width:27085;height:1079" coordsize="27085,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">
                        <v:shapetype id="_x0000_t32" coordsize="21600,21600" o:spt="32" o:oned="t" path="m,l21600,21600e" filled="f">
                          <v:path arrowok="t" fillok="f" o:connecttype="none"/>
                          <o:lock v:ext="edit" shapetype="t"/>
                        </v:shapetype>
                        <v:shape id="Straight Arrow Connector 2020" o:spid="_x0000_s1028" type="#_x0000_t32" style="position:absolute;top:508;width:27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" strokecolor="black [3213]">
                          <v:stroke startarrow="open" endarrow="open"/>
                        </v:shape>
                        <v:line id="Straight Connector 2021" o:spid="_x0000_s1029" style="position:absolute;visibility:visible;mso-wrap-style:square" from="1587,127" to="158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" strokecolor="black [3213]"/>
                        <v:line id="Straight Connector 2022" o:spid="_x0000_s1030" style="position:absolute;visibility:visible;mso-wrap-style:square" from="12319,63" to="12319,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" strokecolor="black [3213]"/>
                        <v:line id="Straight Connector 2023" o:spid="_x0000_s1031" style="position:absolute;visibility:visible;mso-wrap-style:square" from="9461,0" to="946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" strokecolor="black [3213]"/>
                        <v:line id="Straight Connector 2024" o:spid="_x0000_s1032" style="position:absolute;visibility:visible;mso-wrap-style:square" from="6731,0" to="673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" strokecolor="black [3213]"/>
                        <v:line id="Straight Connector 2025" o:spid="_x0000_s1033" style="position:absolute;visibility:visible;mso-wrap-style:square" from="4191,63" to="4191,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" strokecolor="black [3213]"/>
                        <v:line id="Straight Connector 2026" o:spid="_x0000_s1034" style="position:absolute;visibility:visible;mso-wrap-style:square" from="14986,63" to="14986,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" strokecolor="black [3213]"/>
                        <v:line id="Straight Connector 2027" o:spid="_x0000_s1035" style="position:absolute;visibility:visible;mso-wrap-style:square" from="17716,0" to="17716,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" strokecolor="black [3213]"/>
                        <v:line id="Straight Connector 2028" o:spid="_x0000_s1036" style="position:absolute;visibility:visible;mso-wrap-style:square" from="20193,63" to="20193,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" strokecolor="black [3213]"/>
                        <v:line id="Straight Connector 2029" o:spid="_x0000_s1037" style="position:absolute;visibility:visible;mso-wrap-style:square" from="22860,63" to="22860,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" strokecolor="black [3213]"/>
                        <v:line id="Straight Connector 97" o:spid="_x0000_s1038" style="position:absolute;visibility:visible;mso-wrap-style:square" from="24918,127" to="24918,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" strokecolor="black [3213]"/>
                      </v:group>
                      <v:shapetype id="_x0000_t202" coordsize="21600,21600" o:spt="202" path="m,l,21600r21600,l21600,xe">
                        <v:stroke joinstyle="miter"/>
                        <v:path gradientshapeok="t" o:connecttype="rect"/>
                      </v:shapetype>
                      <v:shape id="Text Box 2030" o:spid="_x0000_s1039" type="#_x0000_t202" style="position:absolute;left:160;top:607;width:251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" filled="f" stroked="f" strokeweight=".5pt">
                        <v:textbox>
                          <w:txbxContent>
                            <w:p w14:paraId="7F56E5A5" w14:textId="77777777" w:rsidR="00BB0006" w:rsidRPr="00087C6B" w:rsidRDefault="00BB0006" w:rsidP="00BB0006">
                              <w:pPr>
                                <w:rPr>
                                  <w:szCs w:val="18"/>
                                  <w:lang w:bidi="fa-IR"/>
                                </w:rPr>
                              </w:pPr>
                              <w:r>
                                <w:rPr>
                                  <w:rFonts w:hint="cs"/>
                                  <w:szCs w:val="18"/>
                                  <w:rtl/>
                                  <w:lang w:bidi="fa-IR"/>
                                </w:rPr>
                                <w:t>۴</w:t>
                              </w:r>
                              <w:r w:rsidRPr="00087C6B">
                                <w:rPr>
                                  <w:rFonts w:hint="cs"/>
                                  <w:szCs w:val="18"/>
                                  <w:rtl/>
                                  <w:lang w:bidi="fa-IR"/>
                                </w:rPr>
                                <w:t>-</w:t>
                              </w:r>
                            </w:p>
                          </w:txbxContent>
                        </v:textbox>
                      </v:shape>
                      <v:shape id="Text Box 2032" o:spid="_x0000_s1040" type="#_x0000_t202" style="position:absolute;left:2920;top:607;width:2368;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" filled="f" stroked="f" strokeweight=".5pt">
                        <v:textbox>
                          <w:txbxContent>
                            <w:p w14:paraId="43B4E60C" w14:textId="77777777" w:rsidR="00BB0006" w:rsidRPr="00087C6B" w:rsidRDefault="00BB0006" w:rsidP="00BB0006">
                              <w:pPr>
                                <w:rPr>
                                  <w:szCs w:val="18"/>
                                  <w:lang w:bidi="fa-IR"/>
                                </w:rPr>
                              </w:pPr>
                              <w:r>
                                <w:rPr>
                                  <w:rFonts w:hint="cs"/>
                                  <w:szCs w:val="18"/>
                                  <w:rtl/>
                                  <w:lang w:bidi="fa-IR"/>
                                </w:rPr>
                                <w:t>۳</w:t>
                              </w:r>
                              <w:r w:rsidRPr="00087C6B">
                                <w:rPr>
                                  <w:rFonts w:hint="cs"/>
                                  <w:szCs w:val="18"/>
                                  <w:rtl/>
                                  <w:lang w:bidi="fa-IR"/>
                                </w:rPr>
                                <w:t>-</w:t>
                              </w:r>
                            </w:p>
                          </w:txbxContent>
                        </v:textbox>
                      </v:shape>
                      <v:shape id="Text Box 2033" o:spid="_x0000_s1041" type="#_x0000_t202" style="position:absolute;left:5388;top:543;width:250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0DEA44FC" w14:textId="77777777" w:rsidR="00BB0006" w:rsidRPr="00087C6B" w:rsidRDefault="00BB0006" w:rsidP="00BB0006">
                              <w:pPr>
                                <w:rPr>
                                  <w:szCs w:val="18"/>
                                  <w:lang w:bidi="fa-IR"/>
                                </w:rPr>
                              </w:pPr>
                              <w:r>
                                <w:rPr>
                                  <w:rFonts w:hint="cs"/>
                                  <w:szCs w:val="18"/>
                                  <w:rtl/>
                                  <w:lang w:bidi="fa-IR"/>
                                </w:rPr>
                                <w:t>۲</w:t>
                              </w:r>
                              <w:r w:rsidRPr="00087C6B">
                                <w:rPr>
                                  <w:rFonts w:hint="cs"/>
                                  <w:szCs w:val="18"/>
                                  <w:rtl/>
                                  <w:lang w:bidi="fa-IR"/>
                                </w:rPr>
                                <w:t>-</w:t>
                              </w:r>
                            </w:p>
                          </w:txbxContent>
                        </v:textbox>
                      </v:shape>
                      <v:shape id="Text Box 2045" o:spid="_x0000_s1042" type="#_x0000_t202" style="position:absolute;left:8370;top:501;width:216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6F653D3A" w14:textId="77777777" w:rsidR="00BB0006" w:rsidRPr="00087C6B" w:rsidRDefault="00BB0006" w:rsidP="00BB0006">
                              <w:pPr>
                                <w:rPr>
                                  <w:szCs w:val="18"/>
                                  <w:lang w:bidi="fa-IR"/>
                                </w:rPr>
                              </w:pPr>
                              <w:r>
                                <w:rPr>
                                  <w:rFonts w:hint="cs"/>
                                  <w:szCs w:val="18"/>
                                  <w:rtl/>
                                  <w:lang w:bidi="fa-IR"/>
                                </w:rPr>
                                <w:t>۱</w:t>
                              </w:r>
                              <w:r w:rsidRPr="00087C6B">
                                <w:rPr>
                                  <w:rFonts w:hint="cs"/>
                                  <w:szCs w:val="18"/>
                                  <w:rtl/>
                                  <w:lang w:bidi="fa-IR"/>
                                </w:rPr>
                                <w:t>-</w:t>
                              </w:r>
                            </w:p>
                          </w:txbxContent>
                        </v:textbox>
                      </v:shape>
                      <v:shape id="Text Box 2046" o:spid="_x0000_s1043" type="#_x0000_t202" style="position:absolute;left:10737;top:556;width:342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" filled="f" stroked="f" strokeweight=".5pt">
                        <v:textbox>
                          <w:txbxContent>
                            <w:p w14:paraId="19EAD76E" w14:textId="77777777" w:rsidR="00BB0006" w:rsidRPr="005362A5" w:rsidRDefault="00BB0006" w:rsidP="00BB0006">
                              <w:pPr>
                                <w:rPr>
                                  <w:rFonts w:ascii="Cambria Math" w:hAnsi="Cambria Math"/>
                                  <w:szCs w:val="18"/>
                                  <w:lang w:bidi="fa-IR"/>
                                  <w:oMath/>
                                </w:rPr>
                              </w:pPr>
                              <m:oMathPara>
                                <m:oMath>
                                  <m:r>
                                    <m:rPr>
                                      <m:sty m:val="bi"/>
                                    </m:rPr>
                                    <w:rPr>
                                      <w:rFonts w:ascii="Cambria Math" w:hAnsi="Cambria Math" w:cs="Cambria Math"/>
                                      <w:szCs w:val="18"/>
                                      <w:rtl/>
                                      <w:lang w:bidi="fa-IR"/>
                                    </w:rPr>
                                    <m:t>°</m:t>
                                  </m:r>
                                </m:oMath>
                              </m:oMathPara>
                            </w:p>
                          </w:txbxContent>
                        </v:textbox>
                      </v:shape>
                      <v:shape id="Text Box 2047" o:spid="_x0000_s1044" type="#_x0000_t202" style="position:absolute;left:13801;top:707;width:229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61574617" w14:textId="77777777" w:rsidR="00BB0006" w:rsidRPr="00087C6B" w:rsidRDefault="00BB0006" w:rsidP="00BB0006">
                              <w:pPr>
                                <w:rPr>
                                  <w:szCs w:val="18"/>
                                  <w:lang w:bidi="fa-IR"/>
                                </w:rPr>
                              </w:pPr>
                              <w:r>
                                <w:rPr>
                                  <w:rFonts w:hint="cs"/>
                                  <w:szCs w:val="18"/>
                                  <w:rtl/>
                                  <w:lang w:bidi="fa-IR"/>
                                </w:rPr>
                                <w:t>۱</w:t>
                              </w:r>
                            </w:p>
                          </w:txbxContent>
                        </v:textbox>
                      </v:shape>
                      <v:shape id="Text Box 2048" o:spid="_x0000_s1045" type="#_x0000_t202" style="position:absolute;left:16763;top:415;width:225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6C28C3DC" w14:textId="77777777" w:rsidR="00BB0006" w:rsidRPr="00087C6B" w:rsidRDefault="00BB0006" w:rsidP="00BB0006">
                              <w:pPr>
                                <w:rPr>
                                  <w:szCs w:val="18"/>
                                  <w:lang w:bidi="fa-IR"/>
                                </w:rPr>
                              </w:pPr>
                              <w:r>
                                <w:rPr>
                                  <w:rFonts w:hint="cs"/>
                                  <w:szCs w:val="18"/>
                                  <w:rtl/>
                                  <w:lang w:bidi="fa-IR"/>
                                </w:rPr>
                                <w:t>۲</w:t>
                              </w:r>
                            </w:p>
                          </w:txbxContent>
                        </v:textbox>
                      </v:shape>
                      <v:shape id="Text Box 2049" o:spid="_x0000_s1046" type="#_x0000_t202" style="position:absolute;left:19396;top:471;width:207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" filled="f" stroked="f" strokeweight=".5pt">
                        <v:textbox>
                          <w:txbxContent>
                            <w:p w14:paraId="72EEB126" w14:textId="77777777" w:rsidR="00BB0006" w:rsidRPr="00087C6B" w:rsidRDefault="00BB0006" w:rsidP="00BB0006">
                              <w:pPr>
                                <w:rPr>
                                  <w:szCs w:val="18"/>
                                  <w:lang w:bidi="fa-IR"/>
                                </w:rPr>
                              </w:pPr>
                              <w:r>
                                <w:rPr>
                                  <w:rFonts w:hint="cs"/>
                                  <w:szCs w:val="18"/>
                                  <w:rtl/>
                                  <w:lang w:bidi="fa-IR"/>
                                </w:rPr>
                                <w:t>۳</w:t>
                              </w:r>
                            </w:p>
                          </w:txbxContent>
                        </v:textbox>
                      </v:shape>
                      <v:shape id="Text Box 2050" o:spid="_x0000_s1047" type="#_x0000_t202" style="position:absolute;left:21698;top:531;width:2309;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4A0F041A" w14:textId="77777777" w:rsidR="00BB0006" w:rsidRPr="00087C6B" w:rsidRDefault="00BB0006" w:rsidP="00BB0006">
                              <w:pPr>
                                <w:rPr>
                                  <w:szCs w:val="18"/>
                                  <w:lang w:bidi="fa-IR"/>
                                </w:rPr>
                              </w:pPr>
                              <w:r>
                                <w:rPr>
                                  <w:rFonts w:hint="cs"/>
                                  <w:szCs w:val="18"/>
                                  <w:rtl/>
                                  <w:lang w:bidi="fa-IR"/>
                                </w:rPr>
                                <w:t>۴</w:t>
                              </w:r>
                            </w:p>
                          </w:txbxContent>
                        </v:textbox>
                      </v:shape>
                      <v:shape id="Text Box 98" o:spid="_x0000_s1048" type="#_x0000_t202" style="position:absolute;left:23991;top:531;width:2309;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3D1D38AE" w14:textId="77777777" w:rsidR="00BB0006" w:rsidRPr="00087C6B" w:rsidRDefault="00BB0006" w:rsidP="00BB0006">
                              <w:pPr>
                                <w:rPr>
                                  <w:szCs w:val="18"/>
                                  <w:lang w:bidi="fa-IR"/>
                                </w:rPr>
                              </w:pPr>
                              <w:r>
                                <w:rPr>
                                  <w:rFonts w:hint="cs"/>
                                  <w:szCs w:val="18"/>
                                  <w:rtl/>
                                  <w:lang w:bidi="fa-IR"/>
                                </w:rPr>
                                <w:t>۵</w:t>
                              </w:r>
                            </w:p>
                          </w:txbxContent>
                        </v:textbox>
                      </v:shape>
                    </v:group>
                  </w:pict>
                </mc:Fallback>
              </mc:AlternateContent>
            </w:r>
          </w:p>
          <w:p w14:paraId="75292993" w14:textId="01E12FEF" w:rsidR="00BB0006" w:rsidRPr="00225ED1" w:rsidRDefault="00BB0006" w:rsidP="00BB0006">
            <w:pPr>
              <w:bidi/>
              <w:spacing w:line="276" w:lineRule="auto"/>
              <w:rPr>
                <w:rFonts w:asciiTheme="minorHAnsi" w:eastAsiaTheme="minorHAnsi" w:hAnsiTheme="minorHAnsi" w:cs="B Nazanin"/>
                <w:b/>
                <w:bCs/>
                <w:rtl/>
                <w:lang w:bidi="fa-IR"/>
              </w:rPr>
            </w:pPr>
          </w:p>
        </w:tc>
      </w:tr>
      <w:tr w:rsidR="002E1B48" w:rsidRPr="00225ED1" w14:paraId="15D62F4D" w14:textId="77777777" w:rsidTr="00302E45">
        <w:trPr>
          <w:trHeight w:val="3749"/>
        </w:trPr>
        <w:tc>
          <w:tcPr>
            <w:tcW w:w="676" w:type="dxa"/>
            <w:tcBorders>
              <w:right w:val="thinThickSmallGap" w:sz="12" w:space="0" w:color="auto"/>
            </w:tcBorders>
            <w:vAlign w:val="center"/>
          </w:tcPr>
          <w:p w14:paraId="12EAD37B" w14:textId="16F9259E"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lastRenderedPageBreak/>
              <w:t>۹</w:t>
            </w:r>
          </w:p>
        </w:tc>
        <w:tc>
          <w:tcPr>
            <w:tcW w:w="10286" w:type="dxa"/>
            <w:tcBorders>
              <w:left w:val="thinThickSmallGap" w:sz="12" w:space="0" w:color="auto"/>
              <w:right w:val="thickThinSmallGap" w:sz="12" w:space="0" w:color="auto"/>
            </w:tcBorders>
          </w:tcPr>
          <w:p w14:paraId="67F33CCD" w14:textId="19E98EA8" w:rsidR="002E1B48" w:rsidRPr="00225ED1" w:rsidRDefault="002E1B48" w:rsidP="002E1B48">
            <w:pPr>
              <w:tabs>
                <w:tab w:val="left" w:pos="1080"/>
                <w:tab w:val="right" w:pos="9497"/>
              </w:tabs>
              <w:spacing w:line="276" w:lineRule="auto"/>
              <w:rPr>
                <w:rFonts w:eastAsiaTheme="minorEastAsia" w:cs="B Nazanin"/>
                <w:b/>
                <w:bCs/>
                <w:lang w:bidi="fa-IR"/>
              </w:rPr>
            </w:pPr>
            <w:r w:rsidRPr="00225ED1">
              <w:rPr>
                <w:rFonts w:cs="B Nazanin"/>
                <w:b/>
                <w:bCs/>
                <w:rtl/>
                <w:lang w:bidi="fa-IR"/>
              </w:rPr>
              <w:tab/>
            </w:r>
            <w:r w:rsidRPr="00225ED1">
              <w:rPr>
                <w:rFonts w:cs="B Nazanin"/>
                <w:b/>
                <w:bCs/>
                <w:rtl/>
                <w:lang w:bidi="fa-IR"/>
              </w:rPr>
              <w:tab/>
            </w:r>
            <w:r w:rsidRPr="00225ED1">
              <w:rPr>
                <w:rFonts w:cs="B Nazanin" w:hint="cs"/>
                <w:b/>
                <w:bCs/>
                <w:rtl/>
                <w:lang w:bidi="fa-IR"/>
              </w:rPr>
              <w:t>الف) مجموعه زیر را روی محور نشان دهید.</w:t>
            </w:r>
            <m:oMath>
              <m:r>
                <m:rPr>
                  <m:sty m:val="p"/>
                </m:rPr>
                <w:rPr>
                  <w:rFonts w:ascii="Cambria Math" w:eastAsiaTheme="minorEastAsia" w:hAnsi="Cambria Math" w:cs="B Nazanin"/>
                  <w:lang w:bidi="fa-IR"/>
                </w:rPr>
                <w:br/>
              </m:r>
            </m:oMath>
            <m:oMathPara>
              <m:oMathParaPr>
                <m:jc m:val="left"/>
              </m:oMathParaPr>
              <m:oMath>
                <m:r>
                  <m:rPr>
                    <m:sty m:val="bi"/>
                  </m:rPr>
                  <w:rPr>
                    <w:rFonts w:ascii="Cambria Math" w:eastAsiaTheme="minorEastAsia" w:hAnsi="Cambria Math" w:cs="B Nazanin"/>
                    <w:lang w:bidi="fa-IR"/>
                  </w:rPr>
                  <m:t>A=</m:t>
                </m:r>
                <m:d>
                  <m:dPr>
                    <m:begChr m:val="{"/>
                    <m:endChr m:val="|"/>
                    <m:ctrlPr>
                      <w:rPr>
                        <w:rFonts w:ascii="Cambria Math" w:eastAsiaTheme="minorEastAsia" w:hAnsi="Cambria Math" w:cs="B Nazanin"/>
                        <w:b/>
                        <w:bCs/>
                        <w:i/>
                        <w:lang w:bidi="fa-IR"/>
                      </w:rPr>
                    </m:ctrlPr>
                  </m:dPr>
                  <m:e>
                    <m:r>
                      <m:rPr>
                        <m:sty m:val="b"/>
                      </m:rPr>
                      <w:rPr>
                        <w:rFonts w:ascii="Cambria Math" w:eastAsiaTheme="minorEastAsia" w:hAnsi="Cambria Math" w:cs="B Nazanin"/>
                        <w:lang w:bidi="fa-IR"/>
                      </w:rPr>
                      <m:t>x</m:t>
                    </m:r>
                    <m:r>
                      <m:rPr>
                        <m:sty m:val="bi"/>
                      </m:rPr>
                      <w:rPr>
                        <w:rFonts w:ascii="Cambria Math" w:eastAsiaTheme="minorEastAsia" w:hAnsi="Cambria Math" w:cs="B Nazanin"/>
                        <w:lang w:bidi="fa-IR"/>
                      </w:rPr>
                      <m:t>∈R</m:t>
                    </m:r>
                    <m:ctrlPr>
                      <w:rPr>
                        <w:rFonts w:ascii="Cambria Math" w:hAnsi="Cambria Math" w:cs="B Nazanin"/>
                        <w:b/>
                        <w:bCs/>
                        <w:i/>
                        <w:lang w:bidi="fa-IR"/>
                      </w:rPr>
                    </m:ctrlPr>
                  </m:e>
                </m:d>
                <m:r>
                  <m:rPr>
                    <m:sty m:val="bi"/>
                  </m:rPr>
                  <w:rPr>
                    <w:rFonts w:ascii="Cambria Math" w:hAnsi="Cambria Math" w:cs="B Nazanin"/>
                    <w:lang w:bidi="fa-IR"/>
                  </w:rPr>
                  <m:t>-</m:t>
                </m:r>
                <m:r>
                  <m:rPr>
                    <m:sty m:val="bi"/>
                  </m:rPr>
                  <w:rPr>
                    <w:rFonts w:ascii="Cambria Math" w:hAnsi="Cambria Math" w:cs="B Nazanin" w:hint="cs"/>
                    <w:rtl/>
                    <w:lang w:bidi="fa-IR"/>
                  </w:rPr>
                  <m:t>۳</m:t>
                </m:r>
                <m:r>
                  <m:rPr>
                    <m:sty m:val="bi"/>
                  </m:rPr>
                  <w:rPr>
                    <w:rFonts w:ascii="Cambria Math" w:hAnsi="Cambria Math" w:cs="B Nazanin"/>
                    <w:lang w:bidi="fa-IR"/>
                  </w:rPr>
                  <m:t>&lt;x≤</m:t>
                </m:r>
                <m:r>
                  <m:rPr>
                    <m:sty m:val="bi"/>
                  </m:rPr>
                  <w:rPr>
                    <w:rFonts w:ascii="Cambria Math" w:hAnsi="Cambria Math" w:cs="B Nazanin" w:hint="cs"/>
                    <w:rtl/>
                    <w:lang w:bidi="fa-IR"/>
                  </w:rPr>
                  <m:t>۴</m:t>
                </m:r>
                <m:r>
                  <m:rPr>
                    <m:sty m:val="bi"/>
                  </m:rPr>
                  <w:rPr>
                    <w:rFonts w:ascii="Cambria Math" w:hAnsi="Cambria Math" w:cs="B Nazanin"/>
                    <w:lang w:bidi="fa-IR"/>
                  </w:rPr>
                  <m:t>}</m:t>
                </m:r>
              </m:oMath>
            </m:oMathPara>
          </w:p>
          <w:p w14:paraId="79707ADB" w14:textId="05EF8FCF" w:rsidR="002E1B48" w:rsidRPr="00225ED1" w:rsidRDefault="002E1B48" w:rsidP="002E1B48">
            <w:pPr>
              <w:spacing w:line="276" w:lineRule="auto"/>
              <w:jc w:val="right"/>
              <w:rPr>
                <w:rFonts w:eastAsiaTheme="minorEastAsia" w:cs="B Nazanin"/>
                <w:b/>
                <w:bCs/>
                <w:rtl/>
                <w:lang w:bidi="fa-IR"/>
              </w:rPr>
            </w:pPr>
            <w:r w:rsidRPr="00225ED1">
              <w:rPr>
                <w:rFonts w:cs="B Nazanin"/>
                <w:b/>
                <w:bCs/>
                <w:noProof/>
                <w:rtl/>
                <w:lang w:bidi="fa-IR"/>
              </w:rPr>
              <mc:AlternateContent>
                <mc:Choice Requires="wpg">
                  <w:drawing>
                    <wp:anchor distT="0" distB="0" distL="114300" distR="114300" simplePos="0" relativeHeight="251688960" behindDoc="0" locked="0" layoutInCell="1" allowOverlap="1" wp14:anchorId="4BCC607A" wp14:editId="60ABAE0D">
                      <wp:simplePos x="0" y="0"/>
                      <wp:positionH relativeFrom="column">
                        <wp:posOffset>1743075</wp:posOffset>
                      </wp:positionH>
                      <wp:positionV relativeFrom="paragraph">
                        <wp:posOffset>66632</wp:posOffset>
                      </wp:positionV>
                      <wp:extent cx="4258963" cy="422275"/>
                      <wp:effectExtent l="38100" t="19050" r="46355" b="0"/>
                      <wp:wrapNone/>
                      <wp:docPr id="1" name="Group 1"/>
                      <wp:cNvGraphicFramePr/>
                      <a:graphic xmlns:a="http://schemas.openxmlformats.org/drawingml/2006/main">
                        <a:graphicData uri="http://schemas.microsoft.com/office/word/2010/wordprocessingGroup">
                          <wpg:wgp>
                            <wpg:cNvGrpSpPr/>
                            <wpg:grpSpPr>
                              <a:xfrm>
                                <a:off x="0" y="0"/>
                                <a:ext cx="4258963" cy="422275"/>
                                <a:chOff x="16042" y="0"/>
                                <a:chExt cx="2711550" cy="269252"/>
                              </a:xfrm>
                            </wpg:grpSpPr>
                            <wpg:grpSp>
                              <wpg:cNvPr id="2" name="Group 2"/>
                              <wpg:cNvGrpSpPr/>
                              <wpg:grpSpPr>
                                <a:xfrm>
                                  <a:off x="19050" y="0"/>
                                  <a:ext cx="2708542" cy="107950"/>
                                  <a:chOff x="0" y="0"/>
                                  <a:chExt cx="2708542" cy="107950"/>
                                </a:xfrm>
                              </wpg:grpSpPr>
                              <wps:wsp>
                                <wps:cNvPr id="3" name="Straight Arrow Connector 3"/>
                                <wps:cNvCnPr/>
                                <wps:spPr>
                                  <a:xfrm>
                                    <a:off x="0" y="50800"/>
                                    <a:ext cx="2708542" cy="0"/>
                                  </a:xfrm>
                                  <a:prstGeom prst="straightConnector1">
                                    <a:avLst/>
                                  </a:prstGeom>
                                  <a:noFill/>
                                  <a:ln w="6350" cap="flat" cmpd="sng" algn="ctr">
                                    <a:solidFill>
                                      <a:sysClr val="windowText" lastClr="000000"/>
                                    </a:solidFill>
                                    <a:prstDash val="solid"/>
                                    <a:miter lim="800000"/>
                                    <a:headEnd type="arrow"/>
                                    <a:tailEnd type="arrow"/>
                                  </a:ln>
                                  <a:effectLst/>
                                </wps:spPr>
                                <wps:bodyPr/>
                              </wps:wsp>
                              <wps:wsp>
                                <wps:cNvPr id="4" name="Straight Connector 4"/>
                                <wps:cNvCnPr/>
                                <wps:spPr>
                                  <a:xfrm>
                                    <a:off x="158750" y="12700"/>
                                    <a:ext cx="0" cy="95250"/>
                                  </a:xfrm>
                                  <a:prstGeom prst="line">
                                    <a:avLst/>
                                  </a:prstGeom>
                                  <a:noFill/>
                                  <a:ln w="6350" cap="flat" cmpd="sng" algn="ctr">
                                    <a:solidFill>
                                      <a:sysClr val="windowText" lastClr="000000"/>
                                    </a:solidFill>
                                    <a:prstDash val="solid"/>
                                    <a:miter lim="800000"/>
                                  </a:ln>
                                  <a:effectLst/>
                                </wps:spPr>
                                <wps:bodyPr/>
                              </wps:wsp>
                              <wps:wsp>
                                <wps:cNvPr id="5" name="Straight Connector 5"/>
                                <wps:cNvCnPr/>
                                <wps:spPr>
                                  <a:xfrm>
                                    <a:off x="1231900" y="6350"/>
                                    <a:ext cx="0" cy="95250"/>
                                  </a:xfrm>
                                  <a:prstGeom prst="line">
                                    <a:avLst/>
                                  </a:prstGeom>
                                  <a:noFill/>
                                  <a:ln w="6350" cap="flat" cmpd="sng" algn="ctr">
                                    <a:solidFill>
                                      <a:sysClr val="windowText" lastClr="000000"/>
                                    </a:solidFill>
                                    <a:prstDash val="solid"/>
                                    <a:miter lim="800000"/>
                                  </a:ln>
                                  <a:effectLst/>
                                </wps:spPr>
                                <wps:bodyPr/>
                              </wps:wsp>
                              <wps:wsp>
                                <wps:cNvPr id="6" name="Straight Connector 6"/>
                                <wps:cNvCnPr/>
                                <wps:spPr>
                                  <a:xfrm>
                                    <a:off x="946150" y="0"/>
                                    <a:ext cx="0" cy="95250"/>
                                  </a:xfrm>
                                  <a:prstGeom prst="line">
                                    <a:avLst/>
                                  </a:prstGeom>
                                  <a:noFill/>
                                  <a:ln w="6350" cap="flat" cmpd="sng" algn="ctr">
                                    <a:solidFill>
                                      <a:sysClr val="windowText" lastClr="000000"/>
                                    </a:solidFill>
                                    <a:prstDash val="solid"/>
                                    <a:miter lim="800000"/>
                                  </a:ln>
                                  <a:effectLst/>
                                </wps:spPr>
                                <wps:bodyPr/>
                              </wps:wsp>
                              <wps:wsp>
                                <wps:cNvPr id="10" name="Straight Connector 10"/>
                                <wps:cNvCnPr/>
                                <wps:spPr>
                                  <a:xfrm>
                                    <a:off x="673100" y="0"/>
                                    <a:ext cx="0" cy="95250"/>
                                  </a:xfrm>
                                  <a:prstGeom prst="line">
                                    <a:avLst/>
                                  </a:prstGeom>
                                  <a:noFill/>
                                  <a:ln w="6350" cap="flat" cmpd="sng" algn="ctr">
                                    <a:solidFill>
                                      <a:sysClr val="windowText" lastClr="000000"/>
                                    </a:solidFill>
                                    <a:prstDash val="solid"/>
                                    <a:miter lim="800000"/>
                                  </a:ln>
                                  <a:effectLst/>
                                </wps:spPr>
                                <wps:bodyPr/>
                              </wps:wsp>
                              <wps:wsp>
                                <wps:cNvPr id="11" name="Straight Connector 11"/>
                                <wps:cNvCnPr/>
                                <wps:spPr>
                                  <a:xfrm>
                                    <a:off x="419100" y="6350"/>
                                    <a:ext cx="0" cy="95250"/>
                                  </a:xfrm>
                                  <a:prstGeom prst="line">
                                    <a:avLst/>
                                  </a:prstGeom>
                                  <a:noFill/>
                                  <a:ln w="6350" cap="flat" cmpd="sng" algn="ctr">
                                    <a:solidFill>
                                      <a:sysClr val="windowText" lastClr="000000"/>
                                    </a:solidFill>
                                    <a:prstDash val="solid"/>
                                    <a:miter lim="800000"/>
                                  </a:ln>
                                  <a:effectLst/>
                                </wps:spPr>
                                <wps:bodyPr/>
                              </wps:wsp>
                              <wps:wsp>
                                <wps:cNvPr id="12" name="Straight Connector 12"/>
                                <wps:cNvCnPr/>
                                <wps:spPr>
                                  <a:xfrm>
                                    <a:off x="1498600" y="6350"/>
                                    <a:ext cx="0" cy="95250"/>
                                  </a:xfrm>
                                  <a:prstGeom prst="line">
                                    <a:avLst/>
                                  </a:prstGeom>
                                  <a:noFill/>
                                  <a:ln w="6350" cap="flat" cmpd="sng" algn="ctr">
                                    <a:solidFill>
                                      <a:sysClr val="windowText" lastClr="000000"/>
                                    </a:solidFill>
                                    <a:prstDash val="solid"/>
                                    <a:miter lim="800000"/>
                                  </a:ln>
                                  <a:effectLst/>
                                </wps:spPr>
                                <wps:bodyPr/>
                              </wps:wsp>
                              <wps:wsp>
                                <wps:cNvPr id="13" name="Straight Connector 13"/>
                                <wps:cNvCnPr/>
                                <wps:spPr>
                                  <a:xfrm>
                                    <a:off x="1771650" y="0"/>
                                    <a:ext cx="0" cy="95250"/>
                                  </a:xfrm>
                                  <a:prstGeom prst="line">
                                    <a:avLst/>
                                  </a:prstGeom>
                                  <a:noFill/>
                                  <a:ln w="6350" cap="flat" cmpd="sng" algn="ctr">
                                    <a:solidFill>
                                      <a:sysClr val="windowText" lastClr="000000"/>
                                    </a:solidFill>
                                    <a:prstDash val="solid"/>
                                    <a:miter lim="800000"/>
                                  </a:ln>
                                  <a:effectLst/>
                                </wps:spPr>
                                <wps:bodyPr/>
                              </wps:wsp>
                              <wps:wsp>
                                <wps:cNvPr id="14" name="Straight Connector 14"/>
                                <wps:cNvCnPr/>
                                <wps:spPr>
                                  <a:xfrm>
                                    <a:off x="2019300" y="6350"/>
                                    <a:ext cx="0" cy="95250"/>
                                  </a:xfrm>
                                  <a:prstGeom prst="line">
                                    <a:avLst/>
                                  </a:prstGeom>
                                  <a:noFill/>
                                  <a:ln w="6350" cap="flat" cmpd="sng" algn="ctr">
                                    <a:solidFill>
                                      <a:sysClr val="windowText" lastClr="000000"/>
                                    </a:solidFill>
                                    <a:prstDash val="solid"/>
                                    <a:miter lim="800000"/>
                                  </a:ln>
                                  <a:effectLst/>
                                </wps:spPr>
                                <wps:bodyPr/>
                              </wps:wsp>
                              <wps:wsp>
                                <wps:cNvPr id="15" name="Straight Connector 15"/>
                                <wps:cNvCnPr/>
                                <wps:spPr>
                                  <a:xfrm>
                                    <a:off x="2286000" y="6350"/>
                                    <a:ext cx="0" cy="95250"/>
                                  </a:xfrm>
                                  <a:prstGeom prst="line">
                                    <a:avLst/>
                                  </a:prstGeom>
                                  <a:noFill/>
                                  <a:ln w="6350" cap="flat" cmpd="sng" algn="ctr">
                                    <a:solidFill>
                                      <a:sysClr val="windowText" lastClr="000000"/>
                                    </a:solidFill>
                                    <a:prstDash val="solid"/>
                                    <a:miter lim="800000"/>
                                  </a:ln>
                                  <a:effectLst/>
                                </wps:spPr>
                                <wps:bodyPr/>
                              </wps:wsp>
                              <wps:wsp>
                                <wps:cNvPr id="16" name="Straight Connector 16"/>
                                <wps:cNvCnPr/>
                                <wps:spPr>
                                  <a:xfrm>
                                    <a:off x="2491843" y="12700"/>
                                    <a:ext cx="0" cy="95250"/>
                                  </a:xfrm>
                                  <a:prstGeom prst="line">
                                    <a:avLst/>
                                  </a:prstGeom>
                                  <a:noFill/>
                                  <a:ln w="6350" cap="flat" cmpd="sng" algn="ctr">
                                    <a:solidFill>
                                      <a:sysClr val="windowText" lastClr="000000"/>
                                    </a:solidFill>
                                    <a:prstDash val="solid"/>
                                    <a:miter lim="800000"/>
                                  </a:ln>
                                  <a:effectLst/>
                                </wps:spPr>
                                <wps:bodyPr/>
                              </wps:wsp>
                            </wpg:grpSp>
                            <wps:wsp>
                              <wps:cNvPr id="17" name="Text Box 17"/>
                              <wps:cNvSpPr txBox="1"/>
                              <wps:spPr>
                                <a:xfrm>
                                  <a:off x="16042" y="60715"/>
                                  <a:ext cx="251836" cy="185121"/>
                                </a:xfrm>
                                <a:prstGeom prst="rect">
                                  <a:avLst/>
                                </a:prstGeom>
                                <a:noFill/>
                                <a:ln w="6350">
                                  <a:noFill/>
                                </a:ln>
                                <a:effectLst/>
                              </wps:spPr>
                              <wps:txbx>
                                <w:txbxContent>
                                  <w:p w14:paraId="17E1A261" w14:textId="77777777" w:rsidR="002E1B48" w:rsidRPr="00087C6B" w:rsidRDefault="002E1B48" w:rsidP="00836D14">
                                    <w:pPr>
                                      <w:rPr>
                                        <w:szCs w:val="18"/>
                                        <w:lang w:bidi="fa-IR"/>
                                      </w:rPr>
                                    </w:pPr>
                                    <w:r>
                                      <w:rPr>
                                        <w:rFonts w:hint="cs"/>
                                        <w:szCs w:val="18"/>
                                        <w:rtl/>
                                        <w:lang w:bidi="fa-IR"/>
                                      </w:rPr>
                                      <w:t>۴</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292041" y="60713"/>
                                  <a:ext cx="236831" cy="195036"/>
                                </a:xfrm>
                                <a:prstGeom prst="rect">
                                  <a:avLst/>
                                </a:prstGeom>
                                <a:noFill/>
                                <a:ln w="6350">
                                  <a:noFill/>
                                </a:ln>
                                <a:effectLst/>
                              </wps:spPr>
                              <wps:txbx>
                                <w:txbxContent>
                                  <w:p w14:paraId="32D6AF39" w14:textId="77777777" w:rsidR="002E1B48" w:rsidRPr="00087C6B" w:rsidRDefault="002E1B48" w:rsidP="00836D14">
                                    <w:pPr>
                                      <w:rPr>
                                        <w:szCs w:val="18"/>
                                        <w:lang w:bidi="fa-IR"/>
                                      </w:rPr>
                                    </w:pPr>
                                    <w:r>
                                      <w:rPr>
                                        <w:rFonts w:hint="cs"/>
                                        <w:szCs w:val="18"/>
                                        <w:rtl/>
                                        <w:lang w:bidi="fa-IR"/>
                                      </w:rPr>
                                      <w:t>۳</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538847" y="54368"/>
                                  <a:ext cx="250044" cy="207694"/>
                                </a:xfrm>
                                <a:prstGeom prst="rect">
                                  <a:avLst/>
                                </a:prstGeom>
                                <a:noFill/>
                                <a:ln w="6350">
                                  <a:noFill/>
                                </a:ln>
                                <a:effectLst/>
                              </wps:spPr>
                              <wps:txbx>
                                <w:txbxContent>
                                  <w:p w14:paraId="152BF974" w14:textId="77777777" w:rsidR="002E1B48" w:rsidRPr="00087C6B" w:rsidRDefault="002E1B48" w:rsidP="00836D14">
                                    <w:pPr>
                                      <w:rPr>
                                        <w:szCs w:val="18"/>
                                        <w:lang w:bidi="fa-IR"/>
                                      </w:rPr>
                                    </w:pPr>
                                    <w:r>
                                      <w:rPr>
                                        <w:rFonts w:hint="cs"/>
                                        <w:szCs w:val="18"/>
                                        <w:rtl/>
                                        <w:lang w:bidi="fa-IR"/>
                                      </w:rPr>
                                      <w:t>۲</w:t>
                                    </w:r>
                                    <w:r w:rsidRPr="00087C6B">
                                      <w:rPr>
                                        <w:rFonts w:hint="cs"/>
                                        <w:szCs w:val="18"/>
                                        <w:rtl/>
                                        <w:lang w:bidi="fa-I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837099" y="50101"/>
                                  <a:ext cx="216232" cy="180295"/>
                                </a:xfrm>
                                <a:prstGeom prst="rect">
                                  <a:avLst/>
                                </a:prstGeom>
                                <a:noFill/>
                                <a:ln w="6350">
                                  <a:noFill/>
                                </a:ln>
                                <a:effectLst/>
                              </wps:spPr>
                              <wps:txbx>
                                <w:txbxContent>
                                  <w:p w14:paraId="4C268311" w14:textId="77777777" w:rsidR="002E1B48" w:rsidRDefault="002E1B48" w:rsidP="00836D14">
                                    <w:pPr>
                                      <w:rPr>
                                        <w:szCs w:val="18"/>
                                        <w:rtl/>
                                        <w:lang w:bidi="fa-IR"/>
                                      </w:rPr>
                                    </w:pPr>
                                    <w:r>
                                      <w:rPr>
                                        <w:rFonts w:hint="cs"/>
                                        <w:szCs w:val="18"/>
                                        <w:rtl/>
                                        <w:lang w:bidi="fa-IR"/>
                                      </w:rPr>
                                      <w:t>۱</w:t>
                                    </w:r>
                                    <w:r w:rsidRPr="00087C6B">
                                      <w:rPr>
                                        <w:rFonts w:hint="cs"/>
                                        <w:szCs w:val="18"/>
                                        <w:rtl/>
                                        <w:lang w:bidi="fa-IR"/>
                                      </w:rPr>
                                      <w:t>-</w:t>
                                    </w:r>
                                  </w:p>
                                  <w:p w14:paraId="7C7EFF8F" w14:textId="77777777" w:rsidR="002E1B48" w:rsidRDefault="002E1B48" w:rsidP="00836D14">
                                    <w:pPr>
                                      <w:rPr>
                                        <w:szCs w:val="18"/>
                                        <w:rtl/>
                                        <w:lang w:bidi="fa-IR"/>
                                      </w:rPr>
                                    </w:pPr>
                                  </w:p>
                                  <w:p w14:paraId="2F1F0FBB" w14:textId="77777777" w:rsidR="002E1B48" w:rsidRPr="00087C6B" w:rsidRDefault="002E1B48" w:rsidP="00836D14">
                                    <w:pPr>
                                      <w:rPr>
                                        <w:szCs w:val="1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073793" y="55690"/>
                                  <a:ext cx="342265" cy="211256"/>
                                </a:xfrm>
                                <a:prstGeom prst="rect">
                                  <a:avLst/>
                                </a:prstGeom>
                                <a:noFill/>
                                <a:ln w="6350">
                                  <a:noFill/>
                                </a:ln>
                                <a:effectLst/>
                              </wps:spPr>
                              <wps:txbx>
                                <w:txbxContent>
                                  <w:p w14:paraId="24C1F393" w14:textId="77777777" w:rsidR="002E1B48" w:rsidRPr="005362A5" w:rsidRDefault="002E1B48" w:rsidP="00836D14">
                                    <w:pPr>
                                      <w:rPr>
                                        <w:rFonts w:ascii="Cambria Math" w:hAnsi="Cambria Math"/>
                                        <w:szCs w:val="18"/>
                                        <w:lang w:bidi="fa-IR"/>
                                        <w:oMath/>
                                      </w:rPr>
                                    </w:pPr>
                                    <m:oMathPara>
                                      <m:oMath>
                                        <m:r>
                                          <m:rPr>
                                            <m:sty m:val="bi"/>
                                          </m:rPr>
                                          <w:rPr>
                                            <w:rFonts w:ascii="Cambria Math" w:hAnsi="Cambria Math" w:cs="Cambria Math"/>
                                            <w:szCs w:val="18"/>
                                            <w:rtl/>
                                            <w:lang w:bidi="fa-IR"/>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380164" y="70731"/>
                                  <a:ext cx="229628" cy="198521"/>
                                </a:xfrm>
                                <a:prstGeom prst="rect">
                                  <a:avLst/>
                                </a:prstGeom>
                                <a:noFill/>
                                <a:ln w="6350">
                                  <a:noFill/>
                                </a:ln>
                                <a:effectLst/>
                              </wps:spPr>
                              <wps:txbx>
                                <w:txbxContent>
                                  <w:p w14:paraId="7B080486" w14:textId="77777777" w:rsidR="002E1B48" w:rsidRPr="00087C6B" w:rsidRDefault="002E1B48" w:rsidP="00836D14">
                                    <w:pPr>
                                      <w:rPr>
                                        <w:szCs w:val="18"/>
                                        <w:lang w:bidi="fa-IR"/>
                                      </w:rPr>
                                    </w:pPr>
                                    <w:r>
                                      <w:rPr>
                                        <w:rFonts w:hint="cs"/>
                                        <w:szCs w:val="18"/>
                                        <w:rtl/>
                                        <w:lang w:bidi="fa-IR"/>
                                      </w:rPr>
                                      <w:t>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676323" y="41571"/>
                                  <a:ext cx="225483" cy="188683"/>
                                </a:xfrm>
                                <a:prstGeom prst="rect">
                                  <a:avLst/>
                                </a:prstGeom>
                                <a:noFill/>
                                <a:ln w="6350">
                                  <a:noFill/>
                                </a:ln>
                                <a:effectLst/>
                              </wps:spPr>
                              <wps:txbx>
                                <w:txbxContent>
                                  <w:p w14:paraId="5E842231" w14:textId="77777777" w:rsidR="002E1B48" w:rsidRPr="00087C6B" w:rsidRDefault="002E1B48" w:rsidP="00836D14">
                                    <w:pPr>
                                      <w:rPr>
                                        <w:szCs w:val="18"/>
                                        <w:lang w:bidi="fa-IR"/>
                                      </w:rPr>
                                    </w:pPr>
                                    <w:r>
                                      <w:rPr>
                                        <w:rFonts w:hint="cs"/>
                                        <w:szCs w:val="18"/>
                                        <w:rtl/>
                                        <w:lang w:bidi="fa-IR"/>
                                      </w:rPr>
                                      <w:t>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939648" y="47187"/>
                                  <a:ext cx="207377" cy="198647"/>
                                </a:xfrm>
                                <a:prstGeom prst="rect">
                                  <a:avLst/>
                                </a:prstGeom>
                                <a:noFill/>
                                <a:ln w="6350">
                                  <a:noFill/>
                                </a:ln>
                                <a:effectLst/>
                              </wps:spPr>
                              <wps:txbx>
                                <w:txbxContent>
                                  <w:p w14:paraId="1600B18F" w14:textId="77777777" w:rsidR="002E1B48" w:rsidRPr="00087C6B" w:rsidRDefault="002E1B48" w:rsidP="00836D14">
                                    <w:pPr>
                                      <w:rPr>
                                        <w:szCs w:val="18"/>
                                        <w:lang w:bidi="fa-IR"/>
                                      </w:rPr>
                                    </w:pPr>
                                    <w:r>
                                      <w:rPr>
                                        <w:rFonts w:hint="cs"/>
                                        <w:szCs w:val="18"/>
                                        <w:rtl/>
                                        <w:lang w:bidi="fa-IR"/>
                                      </w:rPr>
                                      <w:t>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69879" y="53191"/>
                                  <a:ext cx="230919" cy="204826"/>
                                </a:xfrm>
                                <a:prstGeom prst="rect">
                                  <a:avLst/>
                                </a:prstGeom>
                                <a:noFill/>
                                <a:ln w="6350">
                                  <a:noFill/>
                                </a:ln>
                                <a:effectLst/>
                              </wps:spPr>
                              <wps:txbx>
                                <w:txbxContent>
                                  <w:p w14:paraId="5EEEE549" w14:textId="77777777" w:rsidR="002E1B48" w:rsidRPr="00087C6B" w:rsidRDefault="002E1B48" w:rsidP="00836D14">
                                    <w:pPr>
                                      <w:rPr>
                                        <w:szCs w:val="18"/>
                                        <w:lang w:bidi="fa-IR"/>
                                      </w:rPr>
                                    </w:pPr>
                                    <w:r>
                                      <w:rPr>
                                        <w:rFonts w:hint="cs"/>
                                        <w:szCs w:val="18"/>
                                        <w:rtl/>
                                        <w:lang w:bidi="fa-IR"/>
                                      </w:rPr>
                                      <w:t>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399179" y="53191"/>
                                  <a:ext cx="230919" cy="204826"/>
                                </a:xfrm>
                                <a:prstGeom prst="rect">
                                  <a:avLst/>
                                </a:prstGeom>
                                <a:noFill/>
                                <a:ln w="6350">
                                  <a:noFill/>
                                </a:ln>
                                <a:effectLst/>
                              </wps:spPr>
                              <wps:txbx>
                                <w:txbxContent>
                                  <w:p w14:paraId="42181F28" w14:textId="77777777" w:rsidR="002E1B48" w:rsidRPr="00087C6B" w:rsidRDefault="002E1B48" w:rsidP="00836D14">
                                    <w:pPr>
                                      <w:rPr>
                                        <w:szCs w:val="18"/>
                                        <w:lang w:bidi="fa-IR"/>
                                      </w:rPr>
                                    </w:pPr>
                                    <w:r>
                                      <w:rPr>
                                        <w:rFonts w:hint="cs"/>
                                        <w:szCs w:val="18"/>
                                        <w:rtl/>
                                        <w:lang w:bidi="fa-IR"/>
                                      </w:rPr>
                                      <w:t>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C607A" id="Group 1" o:spid="_x0000_s1049" style="position:absolute;left:0;text-align:left;margin-left:137.25pt;margin-top:5.25pt;width:335.35pt;height:33.25pt;z-index:251688960;mso-width-relative:margin;mso-height-relative:margin" coordorigin="160" coordsize="2711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">
                      <v:group id="Group 2" o:spid="_x0000_s1050" style="position:absolute;left:190;width:27085;height:1079" coordsize="27085,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Straight Arrow Connector 3" o:spid="_x0000_s1051" type="#_x0000_t32" style="position:absolute;top:508;width:27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" strokecolor="windowText" strokeweight=".5pt">
                          <v:stroke startarrow="open" endarrow="open" joinstyle="miter"/>
                        </v:shape>
                        <v:line id="Straight Connector 4" o:spid="_x0000_s1052" style="position:absolute;visibility:visible;mso-wrap-style:square" from="1587,127" to="158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" strokecolor="windowText" strokeweight=".5pt">
                          <v:stroke joinstyle="miter"/>
                        </v:line>
                        <v:line id="Straight Connector 5" o:spid="_x0000_s1053" style="position:absolute;visibility:visible;mso-wrap-style:square" from="12319,63" to="12319,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" strokecolor="windowText" strokeweight=".5pt">
                          <v:stroke joinstyle="miter"/>
                        </v:line>
                        <v:line id="Straight Connector 6" o:spid="_x0000_s1054" style="position:absolute;visibility:visible;mso-wrap-style:square" from="9461,0" to="946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" strokecolor="windowText" strokeweight=".5pt">
                          <v:stroke joinstyle="miter"/>
                        </v:line>
                        <v:line id="Straight Connector 10" o:spid="_x0000_s1055" style="position:absolute;visibility:visible;mso-wrap-style:square" from="6731,0" to="673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" strokecolor="windowText" strokeweight=".5pt">
                          <v:stroke joinstyle="miter"/>
                        </v:line>
                        <v:line id="Straight Connector 11" o:spid="_x0000_s1056" style="position:absolute;visibility:visible;mso-wrap-style:square" from="4191,63" to="4191,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" strokecolor="windowText" strokeweight=".5pt">
                          <v:stroke joinstyle="miter"/>
                        </v:line>
                        <v:line id="Straight Connector 12" o:spid="_x0000_s1057" style="position:absolute;visibility:visible;mso-wrap-style:square" from="14986,63" to="14986,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" strokecolor="windowText" strokeweight=".5pt">
                          <v:stroke joinstyle="miter"/>
                        </v:line>
                        <v:line id="Straight Connector 13" o:spid="_x0000_s1058" style="position:absolute;visibility:visible;mso-wrap-style:square" from="17716,0" to="17716,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" strokecolor="windowText" strokeweight=".5pt">
                          <v:stroke joinstyle="miter"/>
                        </v:line>
                        <v:line id="Straight Connector 14" o:spid="_x0000_s1059" style="position:absolute;visibility:visible;mso-wrap-style:square" from="20193,63" to="20193,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" strokecolor="windowText" strokeweight=".5pt">
                          <v:stroke joinstyle="miter"/>
                        </v:line>
                        <v:line id="Straight Connector 15" o:spid="_x0000_s1060" style="position:absolute;visibility:visible;mso-wrap-style:square" from="22860,63" to="22860,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" strokecolor="windowText" strokeweight=".5pt">
                          <v:stroke joinstyle="miter"/>
                        </v:line>
                        <v:line id="Straight Connector 16" o:spid="_x0000_s1061" style="position:absolute;visibility:visible;mso-wrap-style:square" from="24918,127" to="24918,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" strokecolor="windowText" strokeweight=".5pt">
                          <v:stroke joinstyle="miter"/>
                        </v:line>
                      </v:group>
                      <v:shape id="Text Box 17" o:spid="_x0000_s1062" type="#_x0000_t202" style="position:absolute;left:160;top:607;width:251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17E1A261" w14:textId="77777777" w:rsidR="002E1B48" w:rsidRPr="00087C6B" w:rsidRDefault="002E1B48" w:rsidP="00836D14">
                              <w:pPr>
                                <w:rPr>
                                  <w:szCs w:val="18"/>
                                  <w:lang w:bidi="fa-IR"/>
                                </w:rPr>
                              </w:pPr>
                              <w:r>
                                <w:rPr>
                                  <w:rFonts w:hint="cs"/>
                                  <w:szCs w:val="18"/>
                                  <w:rtl/>
                                  <w:lang w:bidi="fa-IR"/>
                                </w:rPr>
                                <w:t>۴</w:t>
                              </w:r>
                              <w:r w:rsidRPr="00087C6B">
                                <w:rPr>
                                  <w:rFonts w:hint="cs"/>
                                  <w:szCs w:val="18"/>
                                  <w:rtl/>
                                  <w:lang w:bidi="fa-IR"/>
                                </w:rPr>
                                <w:t>-</w:t>
                              </w:r>
                            </w:p>
                          </w:txbxContent>
                        </v:textbox>
                      </v:shape>
                      <v:shape id="Text Box 18" o:spid="_x0000_s1063" type="#_x0000_t202" style="position:absolute;left:2920;top:607;width:2368;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2D6AF39" w14:textId="77777777" w:rsidR="002E1B48" w:rsidRPr="00087C6B" w:rsidRDefault="002E1B48" w:rsidP="00836D14">
                              <w:pPr>
                                <w:rPr>
                                  <w:szCs w:val="18"/>
                                  <w:lang w:bidi="fa-IR"/>
                                </w:rPr>
                              </w:pPr>
                              <w:r>
                                <w:rPr>
                                  <w:rFonts w:hint="cs"/>
                                  <w:szCs w:val="18"/>
                                  <w:rtl/>
                                  <w:lang w:bidi="fa-IR"/>
                                </w:rPr>
                                <w:t>۳</w:t>
                              </w:r>
                              <w:r w:rsidRPr="00087C6B">
                                <w:rPr>
                                  <w:rFonts w:hint="cs"/>
                                  <w:szCs w:val="18"/>
                                  <w:rtl/>
                                  <w:lang w:bidi="fa-IR"/>
                                </w:rPr>
                                <w:t>-</w:t>
                              </w:r>
                            </w:p>
                          </w:txbxContent>
                        </v:textbox>
                      </v:shape>
                      <v:shape id="Text Box 19" o:spid="_x0000_s1064" type="#_x0000_t202" style="position:absolute;left:5388;top:543;width:250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52BF974" w14:textId="77777777" w:rsidR="002E1B48" w:rsidRPr="00087C6B" w:rsidRDefault="002E1B48" w:rsidP="00836D14">
                              <w:pPr>
                                <w:rPr>
                                  <w:szCs w:val="18"/>
                                  <w:lang w:bidi="fa-IR"/>
                                </w:rPr>
                              </w:pPr>
                              <w:r>
                                <w:rPr>
                                  <w:rFonts w:hint="cs"/>
                                  <w:szCs w:val="18"/>
                                  <w:rtl/>
                                  <w:lang w:bidi="fa-IR"/>
                                </w:rPr>
                                <w:t>۲</w:t>
                              </w:r>
                              <w:r w:rsidRPr="00087C6B">
                                <w:rPr>
                                  <w:rFonts w:hint="cs"/>
                                  <w:szCs w:val="18"/>
                                  <w:rtl/>
                                  <w:lang w:bidi="fa-IR"/>
                                </w:rPr>
                                <w:t>-</w:t>
                              </w:r>
                            </w:p>
                          </w:txbxContent>
                        </v:textbox>
                      </v:shape>
                      <v:shape id="Text Box 20" o:spid="_x0000_s1065" type="#_x0000_t202" style="position:absolute;left:8370;top:501;width:216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4C268311" w14:textId="77777777" w:rsidR="002E1B48" w:rsidRDefault="002E1B48" w:rsidP="00836D14">
                              <w:pPr>
                                <w:rPr>
                                  <w:szCs w:val="18"/>
                                  <w:rtl/>
                                  <w:lang w:bidi="fa-IR"/>
                                </w:rPr>
                              </w:pPr>
                              <w:r>
                                <w:rPr>
                                  <w:rFonts w:hint="cs"/>
                                  <w:szCs w:val="18"/>
                                  <w:rtl/>
                                  <w:lang w:bidi="fa-IR"/>
                                </w:rPr>
                                <w:t>۱</w:t>
                              </w:r>
                              <w:r w:rsidRPr="00087C6B">
                                <w:rPr>
                                  <w:rFonts w:hint="cs"/>
                                  <w:szCs w:val="18"/>
                                  <w:rtl/>
                                  <w:lang w:bidi="fa-IR"/>
                                </w:rPr>
                                <w:t>-</w:t>
                              </w:r>
                            </w:p>
                            <w:p w14:paraId="7C7EFF8F" w14:textId="77777777" w:rsidR="002E1B48" w:rsidRDefault="002E1B48" w:rsidP="00836D14">
                              <w:pPr>
                                <w:rPr>
                                  <w:szCs w:val="18"/>
                                  <w:rtl/>
                                  <w:lang w:bidi="fa-IR"/>
                                </w:rPr>
                              </w:pPr>
                            </w:p>
                            <w:p w14:paraId="2F1F0FBB" w14:textId="77777777" w:rsidR="002E1B48" w:rsidRPr="00087C6B" w:rsidRDefault="002E1B48" w:rsidP="00836D14">
                              <w:pPr>
                                <w:rPr>
                                  <w:szCs w:val="18"/>
                                  <w:lang w:bidi="fa-IR"/>
                                </w:rPr>
                              </w:pPr>
                            </w:p>
                          </w:txbxContent>
                        </v:textbox>
                      </v:shape>
                      <v:shape id="Text Box 21" o:spid="_x0000_s1066" type="#_x0000_t202" style="position:absolute;left:10737;top:556;width:342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4C1F393" w14:textId="77777777" w:rsidR="002E1B48" w:rsidRPr="005362A5" w:rsidRDefault="002E1B48" w:rsidP="00836D14">
                              <w:pPr>
                                <w:rPr>
                                  <w:rFonts w:ascii="Cambria Math" w:hAnsi="Cambria Math"/>
                                  <w:szCs w:val="18"/>
                                  <w:lang w:bidi="fa-IR"/>
                                  <w:oMath/>
                                </w:rPr>
                              </w:pPr>
                              <m:oMathPara>
                                <m:oMath>
                                  <m:r>
                                    <m:rPr>
                                      <m:sty m:val="bi"/>
                                    </m:rPr>
                                    <w:rPr>
                                      <w:rFonts w:ascii="Cambria Math" w:hAnsi="Cambria Math" w:cs="Cambria Math"/>
                                      <w:szCs w:val="18"/>
                                      <w:rtl/>
                                      <w:lang w:bidi="fa-IR"/>
                                    </w:rPr>
                                    <m:t>°</m:t>
                                  </m:r>
                                </m:oMath>
                              </m:oMathPara>
                            </w:p>
                          </w:txbxContent>
                        </v:textbox>
                      </v:shape>
                      <v:shape id="Text Box 22" o:spid="_x0000_s1067" type="#_x0000_t202" style="position:absolute;left:13801;top:707;width:229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7B080486" w14:textId="77777777" w:rsidR="002E1B48" w:rsidRPr="00087C6B" w:rsidRDefault="002E1B48" w:rsidP="00836D14">
                              <w:pPr>
                                <w:rPr>
                                  <w:szCs w:val="18"/>
                                  <w:lang w:bidi="fa-IR"/>
                                </w:rPr>
                              </w:pPr>
                              <w:r>
                                <w:rPr>
                                  <w:rFonts w:hint="cs"/>
                                  <w:szCs w:val="18"/>
                                  <w:rtl/>
                                  <w:lang w:bidi="fa-IR"/>
                                </w:rPr>
                                <w:t>۱</w:t>
                              </w:r>
                            </w:p>
                          </w:txbxContent>
                        </v:textbox>
                      </v:shape>
                      <v:shape id="Text Box 23" o:spid="_x0000_s1068" type="#_x0000_t202" style="position:absolute;left:16763;top:415;width:225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E842231" w14:textId="77777777" w:rsidR="002E1B48" w:rsidRPr="00087C6B" w:rsidRDefault="002E1B48" w:rsidP="00836D14">
                              <w:pPr>
                                <w:rPr>
                                  <w:szCs w:val="18"/>
                                  <w:lang w:bidi="fa-IR"/>
                                </w:rPr>
                              </w:pPr>
                              <w:r>
                                <w:rPr>
                                  <w:rFonts w:hint="cs"/>
                                  <w:szCs w:val="18"/>
                                  <w:rtl/>
                                  <w:lang w:bidi="fa-IR"/>
                                </w:rPr>
                                <w:t>۲</w:t>
                              </w:r>
                            </w:p>
                          </w:txbxContent>
                        </v:textbox>
                      </v:shape>
                      <v:shape id="Text Box 24" o:spid="_x0000_s1069" type="#_x0000_t202" style="position:absolute;left:19396;top:471;width:207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1600B18F" w14:textId="77777777" w:rsidR="002E1B48" w:rsidRPr="00087C6B" w:rsidRDefault="002E1B48" w:rsidP="00836D14">
                              <w:pPr>
                                <w:rPr>
                                  <w:szCs w:val="18"/>
                                  <w:lang w:bidi="fa-IR"/>
                                </w:rPr>
                              </w:pPr>
                              <w:r>
                                <w:rPr>
                                  <w:rFonts w:hint="cs"/>
                                  <w:szCs w:val="18"/>
                                  <w:rtl/>
                                  <w:lang w:bidi="fa-IR"/>
                                </w:rPr>
                                <w:t>۳</w:t>
                              </w:r>
                            </w:p>
                          </w:txbxContent>
                        </v:textbox>
                      </v:shape>
                      <v:shape id="Text Box 25" o:spid="_x0000_s1070" type="#_x0000_t202" style="position:absolute;left:21698;top:531;width:2309;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5EEEE549" w14:textId="77777777" w:rsidR="002E1B48" w:rsidRPr="00087C6B" w:rsidRDefault="002E1B48" w:rsidP="00836D14">
                              <w:pPr>
                                <w:rPr>
                                  <w:szCs w:val="18"/>
                                  <w:lang w:bidi="fa-IR"/>
                                </w:rPr>
                              </w:pPr>
                              <w:r>
                                <w:rPr>
                                  <w:rFonts w:hint="cs"/>
                                  <w:szCs w:val="18"/>
                                  <w:rtl/>
                                  <w:lang w:bidi="fa-IR"/>
                                </w:rPr>
                                <w:t>۴</w:t>
                              </w:r>
                            </w:p>
                          </w:txbxContent>
                        </v:textbox>
                      </v:shape>
                      <v:shape id="Text Box 26" o:spid="_x0000_s1071" type="#_x0000_t202" style="position:absolute;left:23991;top:531;width:2309;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42181F28" w14:textId="77777777" w:rsidR="002E1B48" w:rsidRPr="00087C6B" w:rsidRDefault="002E1B48" w:rsidP="00836D14">
                              <w:pPr>
                                <w:rPr>
                                  <w:szCs w:val="18"/>
                                  <w:lang w:bidi="fa-IR"/>
                                </w:rPr>
                              </w:pPr>
                              <w:r>
                                <w:rPr>
                                  <w:rFonts w:hint="cs"/>
                                  <w:szCs w:val="18"/>
                                  <w:rtl/>
                                  <w:lang w:bidi="fa-IR"/>
                                </w:rPr>
                                <w:t>۵</w:t>
                              </w:r>
                            </w:p>
                          </w:txbxContent>
                        </v:textbox>
                      </v:shape>
                    </v:group>
                  </w:pict>
                </mc:Fallback>
              </mc:AlternateContent>
            </w:r>
          </w:p>
          <w:p w14:paraId="6393D05C" w14:textId="34ECF512" w:rsidR="002E1B48" w:rsidRPr="00225ED1" w:rsidRDefault="002E1B48" w:rsidP="002E1B48">
            <w:pPr>
              <w:tabs>
                <w:tab w:val="left" w:pos="5445"/>
              </w:tabs>
              <w:bidi/>
              <w:spacing w:line="276" w:lineRule="auto"/>
              <w:rPr>
                <w:rFonts w:ascii="Bnazanin" w:eastAsiaTheme="minorEastAsia" w:hAnsi="Bnazanin" w:cs="B Nazanin"/>
                <w:b/>
                <w:bCs/>
                <w:rtl/>
                <w:lang w:bidi="fa-IR"/>
              </w:rPr>
            </w:pPr>
          </w:p>
          <w:p w14:paraId="38AD4F5C" w14:textId="17CBF884" w:rsidR="002E1B48" w:rsidRPr="00225ED1" w:rsidRDefault="002E1B48" w:rsidP="002E1B48">
            <w:pPr>
              <w:tabs>
                <w:tab w:val="left" w:pos="5445"/>
              </w:tabs>
              <w:bidi/>
              <w:spacing w:line="276" w:lineRule="auto"/>
              <w:rPr>
                <w:rFonts w:ascii="Bnazanin" w:eastAsiaTheme="minorEastAsia" w:hAnsi="Bnazanin" w:cs="B Nazanin"/>
                <w:b/>
                <w:bCs/>
                <w:rtl/>
                <w:lang w:bidi="fa-IR"/>
              </w:rPr>
            </w:pPr>
            <w:r w:rsidRPr="00225ED1">
              <w:rPr>
                <w:rFonts w:ascii="Bnazanin" w:eastAsiaTheme="minorEastAsia" w:hAnsi="Bnazanin" w:cs="B Nazanin" w:hint="cs"/>
                <w:b/>
                <w:bCs/>
                <w:rtl/>
                <w:lang w:bidi="fa-IR"/>
              </w:rPr>
              <w:t>ب) با توجه به مجموعه های بالا درستی و نادرستی عبارت های زیر را مشخص کنید.</w:t>
            </w:r>
          </w:p>
          <w:p w14:paraId="11F06303" w14:textId="122A5A58" w:rsidR="00BB0006" w:rsidRDefault="00225ED1" w:rsidP="00302E45">
            <w:pPr>
              <w:bidi/>
              <w:spacing w:line="276" w:lineRule="auto"/>
              <w:jc w:val="right"/>
              <w:rPr>
                <w:rFonts w:ascii="Bnazanin" w:eastAsiaTheme="minorEastAsia" w:hAnsi="Bnazanin" w:cs="B Nazanin"/>
                <w:b/>
                <w:bCs/>
                <w:i/>
                <w:lang w:bidi="fa-IR"/>
              </w:rPr>
            </w:pPr>
            <m:oMath>
              <m:r>
                <m:rPr>
                  <m:sty m:val="b"/>
                </m:rPr>
                <w:rPr>
                  <w:rFonts w:ascii="Cambria Math" w:eastAsiaTheme="minorEastAsia" w:hAnsi="Cambria Math" w:cs="B Nazanin"/>
                  <w:lang w:bidi="fa-IR"/>
                </w:rPr>
                <m:t>-</m:t>
              </m:r>
              <m:r>
                <m:rPr>
                  <m:sty m:val="b"/>
                </m:rPr>
                <w:rPr>
                  <w:rFonts w:ascii="Cambria Math" w:eastAsiaTheme="minorEastAsia" w:hAnsi="Cambria Math" w:cs="B Nazanin" w:hint="cs"/>
                  <w:rtl/>
                  <w:lang w:bidi="fa-IR"/>
                </w:rPr>
                <m:t>۳</m:t>
              </m:r>
              <m:r>
                <m:rPr>
                  <m:sty m:val="b"/>
                </m:rPr>
                <w:rPr>
                  <w:rFonts w:ascii="Cambria Math" w:eastAsiaTheme="minorEastAsia" w:hAnsi="Cambria Math" w:cs="Cambria Math" w:hint="cs"/>
                  <w:rtl/>
                  <w:lang w:bidi="fa-IR"/>
                </w:rPr>
                <m:t>∈</m:t>
              </m:r>
              <m:r>
                <m:rPr>
                  <m:sty m:val="bi"/>
                </m:rPr>
                <w:rPr>
                  <w:rFonts w:ascii="Cambria Math" w:eastAsiaTheme="minorEastAsia" w:hAnsi="Cambria Math" w:cs="B Nazanin"/>
                  <w:lang w:bidi="fa-IR"/>
                </w:rPr>
                <m:t xml:space="preserve">A                    </m:t>
              </m:r>
              <m:r>
                <m:rPr>
                  <m:sty m:val="b"/>
                </m:rPr>
                <w:rPr>
                  <w:rFonts w:ascii="Cambria Math" w:eastAsiaTheme="minorEastAsia" w:hAnsi="Cambria Math" w:cs="B Nazanin" w:hint="cs"/>
                  <w:rtl/>
                  <w:lang w:bidi="fa-IR"/>
                </w:rPr>
                <m:t>۱</m:t>
              </m:r>
              <m:r>
                <m:rPr>
                  <m:sty m:val="b"/>
                </m:rPr>
                <w:rPr>
                  <w:rFonts w:ascii="Cambria Math" w:eastAsiaTheme="minorEastAsia" w:hAnsi="Cambria Math" w:cs="B Nazanin"/>
                  <w:lang w:bidi="fa-IR"/>
                </w:rPr>
                <m:t>-</m:t>
              </m:r>
              <m:rad>
                <m:radPr>
                  <m:degHide m:val="1"/>
                  <m:ctrlPr>
                    <w:rPr>
                      <w:rFonts w:ascii="Cambria Math" w:eastAsiaTheme="minorEastAsia" w:hAnsi="Cambria Math" w:cs="B Nazanin"/>
                      <w:b/>
                      <w:bCs/>
                      <w:lang w:bidi="fa-IR"/>
                    </w:rPr>
                  </m:ctrlPr>
                </m:radPr>
                <m:deg/>
                <m:e>
                  <m:r>
                    <m:rPr>
                      <m:sty m:val="bi"/>
                    </m:rPr>
                    <w:rPr>
                      <w:rFonts w:ascii="Cambria Math" w:eastAsiaTheme="minorEastAsia" w:hAnsi="Cambria Math" w:cs="B Nazanin" w:hint="cs"/>
                      <w:rtl/>
                      <w:lang w:bidi="fa-IR"/>
                    </w:rPr>
                    <m:t>۷</m:t>
                  </m:r>
                </m:e>
              </m:rad>
              <m:r>
                <m:rPr>
                  <m:sty m:val="bi"/>
                </m:rPr>
                <w:rPr>
                  <w:rFonts w:ascii="Cambria Math" w:eastAsiaTheme="minorEastAsia" w:hAnsi="Cambria Math" w:cs="B Nazanin"/>
                  <w:lang w:bidi="fa-IR"/>
                </w:rPr>
                <m:t xml:space="preserve"> ∈A                 </m:t>
              </m:r>
              <m:r>
                <m:rPr>
                  <m:sty m:val="bi"/>
                </m:rPr>
                <w:rPr>
                  <w:rFonts w:ascii="Cambria Math" w:eastAsiaTheme="minorEastAsia" w:hAnsi="Cambria Math" w:cs="B Nazanin" w:hint="cs"/>
                  <w:rtl/>
                  <w:lang w:bidi="fa-IR"/>
                </w:rPr>
                <m:t>۱</m:t>
              </m:r>
              <m:r>
                <m:rPr>
                  <m:sty m:val="bi"/>
                </m:rPr>
                <w:rPr>
                  <w:rFonts w:ascii="Cambria Math" w:eastAsiaTheme="minorEastAsia" w:hAnsi="Cambria Math" w:cs="B Nazanin"/>
                  <w:lang w:bidi="fa-IR"/>
                </w:rPr>
                <m:t>/</m:t>
              </m:r>
              <m:r>
                <m:rPr>
                  <m:sty m:val="b"/>
                </m:rPr>
                <w:rPr>
                  <w:rFonts w:ascii="Cambria Math" w:eastAsiaTheme="minorEastAsia" w:hAnsi="Cambria Math" w:cs="B Nazanin" w:hint="cs"/>
                  <w:rtl/>
                  <w:lang w:bidi="fa-IR"/>
                </w:rPr>
                <m:t>۱۲۹۳۷۶۹۰۰۰</m:t>
              </m:r>
              <m:r>
                <m:rPr>
                  <m:sty m:val="bi"/>
                </m:rPr>
                <w:rPr>
                  <w:rFonts w:ascii="Cambria Math" w:eastAsiaTheme="minorEastAsia" w:hAnsi="Cambria Math" w:cs="Cambria Math" w:hint="cs"/>
                  <w:rtl/>
                  <w:lang w:bidi="fa-IR"/>
                </w:rPr>
                <m:t>∉</m:t>
              </m:r>
              <m:r>
                <m:rPr>
                  <m:sty m:val="bi"/>
                </m:rPr>
                <w:rPr>
                  <w:rFonts w:ascii="Cambria Math" w:eastAsiaTheme="minorEastAsia" w:hAnsi="Cambria Math" w:cs="B Nazanin"/>
                  <w:lang w:bidi="fa-IR"/>
                </w:rPr>
                <m:t>A</m:t>
              </m:r>
            </m:oMath>
            <w:r w:rsidR="002E1B48" w:rsidRPr="00225ED1">
              <w:rPr>
                <w:rFonts w:ascii="Bnazanin" w:eastAsiaTheme="minorEastAsia" w:hAnsi="Bnazanin" w:cs="B Nazanin"/>
                <w:b/>
                <w:bCs/>
                <w:i/>
                <w:lang w:bidi="fa-IR"/>
              </w:rPr>
              <w:t xml:space="preserve"> </w:t>
            </w:r>
          </w:p>
          <w:p w14:paraId="63468D81" w14:textId="75AA081F" w:rsidR="00302E45" w:rsidRPr="00666C9A" w:rsidRDefault="00302E45" w:rsidP="00302E45">
            <w:pPr>
              <w:jc w:val="right"/>
              <w:rPr>
                <w:noProof/>
                <w:rtl/>
              </w:rPr>
            </w:pPr>
            <w:r w:rsidRPr="00302E45">
              <w:rPr>
                <w:rFonts w:cs="B Nazanin" w:hint="cs"/>
                <w:b/>
                <w:bCs/>
                <w:noProof/>
                <w:rtl/>
                <w:lang w:bidi="fa-IR"/>
              </w:rPr>
              <mc:AlternateContent>
                <mc:Choice Requires="wpg">
                  <w:drawing>
                    <wp:anchor distT="0" distB="0" distL="114300" distR="114300" simplePos="0" relativeHeight="251700224" behindDoc="0" locked="0" layoutInCell="1" allowOverlap="1" wp14:anchorId="7AC2382F" wp14:editId="07F269F3">
                      <wp:simplePos x="0" y="0"/>
                      <wp:positionH relativeFrom="column">
                        <wp:posOffset>2423386</wp:posOffset>
                      </wp:positionH>
                      <wp:positionV relativeFrom="paragraph">
                        <wp:posOffset>265757</wp:posOffset>
                      </wp:positionV>
                      <wp:extent cx="3001012" cy="425074"/>
                      <wp:effectExtent l="38100" t="0" r="0" b="0"/>
                      <wp:wrapNone/>
                      <wp:docPr id="30" name="Group 30"/>
                      <wp:cNvGraphicFramePr/>
                      <a:graphic xmlns:a="http://schemas.openxmlformats.org/drawingml/2006/main">
                        <a:graphicData uri="http://schemas.microsoft.com/office/word/2010/wordprocessingGroup">
                          <wpg:wgp>
                            <wpg:cNvGrpSpPr/>
                            <wpg:grpSpPr>
                              <a:xfrm>
                                <a:off x="0" y="0"/>
                                <a:ext cx="3001012" cy="425074"/>
                                <a:chOff x="0" y="0"/>
                                <a:chExt cx="3001268" cy="426022"/>
                              </a:xfrm>
                            </wpg:grpSpPr>
                            <wpg:grpSp>
                              <wpg:cNvPr id="31" name="Group 31"/>
                              <wpg:cNvGrpSpPr/>
                              <wpg:grpSpPr>
                                <a:xfrm>
                                  <a:off x="458877" y="135013"/>
                                  <a:ext cx="1827021" cy="84767"/>
                                  <a:chOff x="12887" y="-272"/>
                                  <a:chExt cx="1317453" cy="85582"/>
                                </a:xfrm>
                              </wpg:grpSpPr>
                              <wps:wsp>
                                <wps:cNvPr id="32" name="Rectangle 32"/>
                                <wps:cNvSpPr/>
                                <wps:spPr>
                                  <a:xfrm>
                                    <a:off x="59328" y="17502"/>
                                    <a:ext cx="1219217" cy="58405"/>
                                  </a:xfrm>
                                  <a:prstGeom prst="rect">
                                    <a:avLst/>
                                  </a:prstGeom>
                                  <a:pattFill prst="ltUpDiag">
                                    <a:fgClr>
                                      <a:schemeClr val="tx1"/>
                                    </a:fgClr>
                                    <a:bgClr>
                                      <a:schemeClr val="bg1"/>
                                    </a:bgClr>
                                  </a:patt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Oval 33"/>
                                <wps:cNvSpPr/>
                                <wps:spPr>
                                  <a:xfrm>
                                    <a:off x="12887" y="-272"/>
                                    <a:ext cx="60894" cy="85582"/>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Oval 34"/>
                                <wps:cNvSpPr/>
                                <wps:spPr>
                                  <a:xfrm>
                                    <a:off x="1269446" y="-272"/>
                                    <a:ext cx="60894" cy="85582"/>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35" name="Group 35"/>
                              <wpg:cNvGrpSpPr/>
                              <wpg:grpSpPr>
                                <a:xfrm>
                                  <a:off x="0" y="0"/>
                                  <a:ext cx="3001268" cy="426022"/>
                                  <a:chOff x="0" y="0"/>
                                  <a:chExt cx="3001268" cy="426022"/>
                                </a:xfrm>
                              </wpg:grpSpPr>
                              <wps:wsp>
                                <wps:cNvPr id="36" name="Text Box 36"/>
                                <wps:cNvSpPr txBox="1"/>
                                <wps:spPr>
                                  <a:xfrm>
                                    <a:off x="2742801" y="0"/>
                                    <a:ext cx="258467" cy="273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B293E" w14:textId="77777777" w:rsidR="00302E45" w:rsidRDefault="00302E45" w:rsidP="00302E45">
                                      <w:pPr>
                                        <w:rPr>
                                          <w:lang w:bidi="fa-IR"/>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37" name="Group 37"/>
                                <wpg:cNvGrpSpPr/>
                                <wpg:grpSpPr>
                                  <a:xfrm>
                                    <a:off x="0" y="115330"/>
                                    <a:ext cx="2462118" cy="310692"/>
                                    <a:chOff x="0" y="0"/>
                                    <a:chExt cx="2462118" cy="310692"/>
                                  </a:xfrm>
                                </wpg:grpSpPr>
                                <wps:wsp>
                                  <wps:cNvPr id="38" name="Straight Arrow Connector 38"/>
                                  <wps:cNvCnPr/>
                                  <wps:spPr>
                                    <a:xfrm>
                                      <a:off x="0" y="65902"/>
                                      <a:ext cx="2462118" cy="0"/>
                                    </a:xfrm>
                                    <a:prstGeom prst="straightConnector1">
                                      <a:avLst/>
                                    </a:prstGeom>
                                    <a:ln>
                                      <a:solidFill>
                                        <a:schemeClr val="tx1"/>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9" name="Text Box 39"/>
                                  <wps:cNvSpPr txBox="1"/>
                                  <wps:spPr>
                                    <a:xfrm>
                                      <a:off x="942801" y="37034"/>
                                      <a:ext cx="356900" cy="2736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C045F" w14:textId="77777777" w:rsidR="00302E45" w:rsidRDefault="00302E45" w:rsidP="00302E45">
                                        <w:r w:rsidRPr="00303E2E">
                                          <w:rPr>
                                            <w:position w:val="-4"/>
                                          </w:rPr>
                                          <w:object w:dxaOrig="180" w:dyaOrig="200" w14:anchorId="4C624488">
                                            <v:shape id="_x0000_i1053" type="#_x0000_t75" style="width:10.5pt;height:10.5pt" o:ole="">
                                              <v:imagedata r:id="rId65" o:title=""/>
                                            </v:shape>
                                            <o:OLEObject Type="Embed" ProgID="Equation.DSMT4" ShapeID="_x0000_i1053" DrawAspect="Content" ObjectID="_1826445757" r:id="rId66"/>
                                          </w:object>
                                        </w:r>
                                        <w:r>
                                          <w:rPr>
                                            <w:rtl/>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40" name="Group 40"/>
                                  <wpg:cNvGrpSpPr/>
                                  <wpg:grpSpPr>
                                    <a:xfrm>
                                      <a:off x="247135" y="0"/>
                                      <a:ext cx="2001520" cy="143510"/>
                                      <a:chOff x="0" y="0"/>
                                      <a:chExt cx="2001795" cy="144000"/>
                                    </a:xfrm>
                                  </wpg:grpSpPr>
                                  <wps:wsp>
                                    <wps:cNvPr id="41" name="Straight Connector 41"/>
                                    <wps:cNvCnPr/>
                                    <wps:spPr>
                                      <a:xfrm>
                                        <a:off x="0"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256606"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543698"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840260"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1128584"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1425146"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1705233"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2001795" y="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AC2382F" id="Group 30" o:spid="_x0000_s1072" style="position:absolute;left:0;text-align:left;margin-left:190.8pt;margin-top:20.95pt;width:236.3pt;height:33.45pt;z-index:251700224;mso-width-relative:margin;mso-height-relative:margin" coordsize="30012,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">
                      <v:group id="Group 31" o:spid="_x0000_s1073" style="position:absolute;left:4588;top:1350;width:18270;height:847" coordorigin="128,-2" coordsize="1317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074" style="position:absolute;left:593;top:175;width:12192;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" fillcolor="black [3213]" strokecolor="black [3213]" strokeweight="1pt">
                          <v:fill r:id="rId67" o:title="" color2="white [3212]" type="pattern"/>
                        </v:rect>
                        <v:oval id="Oval 33" o:spid="_x0000_s1075" style="position:absolute;left:128;top:-2;width:609;height: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" fillcolor="black [3213]" strokecolor="black [3213]" strokeweight="1pt"/>
                        <v:oval id="Oval 34" o:spid="_x0000_s1076" style="position:absolute;left:12694;top:-2;width:609;height: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" fillcolor="white [3212]" strokecolor="black [3213]" strokeweight="1pt"/>
                      </v:group>
                      <v:group id="Group 35" o:spid="_x0000_s1077" style="position:absolute;width:30012;height:4260" coordsize="30012,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Text Box 36" o:spid="_x0000_s1078" type="#_x0000_t202" style="position:absolute;left:27428;width:2584;height:27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" filled="f" stroked="f" strokeweight=".5pt">
                          <v:textbox style="mso-fit-shape-to-text:t">
                            <w:txbxContent>
                              <w:p w14:paraId="0F4B293E" w14:textId="77777777" w:rsidR="00302E45" w:rsidRDefault="00302E45" w:rsidP="00302E45">
                                <w:pPr>
                                  <w:rPr>
                                    <w:lang w:bidi="fa-IR"/>
                                  </w:rPr>
                                </w:pPr>
                              </w:p>
                            </w:txbxContent>
                          </v:textbox>
                        </v:shape>
                        <v:group id="Group 37" o:spid="_x0000_s1079" style="position:absolute;top:1153;width:24621;height:3107" coordsize="2462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Straight Arrow Connector 38" o:spid="_x0000_s1080" type="#_x0000_t32" style="position:absolute;top:659;width:24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" strokecolor="black [3213]">
                            <v:stroke startarrow="open" endarrow="open"/>
                          </v:shape>
                          <v:shape id="Text Box 39" o:spid="_x0000_s1081" type="#_x0000_t202" style="position:absolute;left:9428;top:370;width:3569;height:27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" filled="f" stroked="f" strokeweight=".5pt">
                            <v:textbox style="mso-fit-shape-to-text:t">
                              <w:txbxContent>
                                <w:p w14:paraId="70EC045F" w14:textId="77777777" w:rsidR="00302E45" w:rsidRDefault="00302E45" w:rsidP="00302E45">
                                  <w:r w:rsidRPr="00303E2E">
                                    <w:rPr>
                                      <w:position w:val="-4"/>
                                    </w:rPr>
                                    <w:object w:dxaOrig="180" w:dyaOrig="200" w14:anchorId="4C624488">
                                      <v:shape id="_x0000_i1053" type="#_x0000_t75" style="width:10.5pt;height:10.5pt" o:ole="">
                                        <v:imagedata r:id="rId65" o:title=""/>
                                      </v:shape>
                                      <o:OLEObject Type="Embed" ProgID="Equation.DSMT4" ShapeID="_x0000_i1053" DrawAspect="Content" ObjectID="_1826445757" r:id="rId68"/>
                                    </w:object>
                                  </w:r>
                                  <w:r>
                                    <w:rPr>
                                      <w:rtl/>
                                    </w:rPr>
                                    <w:t xml:space="preserve"> </w:t>
                                  </w:r>
                                </w:p>
                              </w:txbxContent>
                            </v:textbox>
                          </v:shape>
                          <v:group id="Group 40" o:spid="_x0000_s1082" style="position:absolute;left:2471;width:20015;height:1435" coordsize="2001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line id="Straight Connector 41" o:spid="_x0000_s1083" style="position:absolute;visibility:visible;mso-wrap-style:square" from="0,0" to="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" strokecolor="black [3213]"/>
                            <v:line id="Straight Connector 42" o:spid="_x0000_s1084" style="position:absolute;visibility:visible;mso-wrap-style:square" from="2566,0" to="2566,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black [3213]"/>
                            <v:line id="Straight Connector 43" o:spid="_x0000_s1085" style="position:absolute;visibility:visible;mso-wrap-style:square" from="5436,0" to="5436,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" strokecolor="black [3213]"/>
                            <v:line id="Straight Connector 44" o:spid="_x0000_s1086" style="position:absolute;visibility:visible;mso-wrap-style:square" from="8402,0" to="8402,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black [3213]"/>
                            <v:line id="Straight Connector 45" o:spid="_x0000_s1087" style="position:absolute;visibility:visible;mso-wrap-style:square" from="11285,0" to="11285,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" strokecolor="black [3213]"/>
                            <v:line id="Straight Connector 46" o:spid="_x0000_s1088" style="position:absolute;visibility:visible;mso-wrap-style:square" from="14251,0" to="14251,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" strokecolor="black [3213]"/>
                            <v:line id="Straight Connector 47" o:spid="_x0000_s1089" style="position:absolute;visibility:visible;mso-wrap-style:square" from="17052,0" to="17052,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" strokecolor="black [3213]"/>
                            <v:line id="Straight Connector 48" o:spid="_x0000_s1090" style="position:absolute;visibility:visible;mso-wrap-style:square" from="20017,0" to="20017,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" strokecolor="black [3213]"/>
                          </v:group>
                        </v:group>
                      </v:group>
                    </v:group>
                  </w:pict>
                </mc:Fallback>
              </mc:AlternateContent>
            </w:r>
            <w:r w:rsidRPr="00302E45">
              <w:rPr>
                <w:rFonts w:cs="B Nazanin" w:hint="cs"/>
                <w:b/>
                <w:bCs/>
                <w:rtl/>
              </w:rPr>
              <w:t xml:space="preserve">ج) </w:t>
            </w:r>
            <w:r w:rsidRPr="00302E45">
              <w:rPr>
                <w:rFonts w:cs="B Nazanin" w:hint="cs"/>
                <w:b/>
                <w:bCs/>
                <w:noProof/>
                <w:rtl/>
              </w:rPr>
              <w:t xml:space="preserve">مجموعه را به صورت رياضي بيان كنيد </w:t>
            </w:r>
            <w:r w:rsidRPr="00666C9A">
              <w:rPr>
                <w:rFonts w:hint="cs"/>
                <w:noProof/>
                <w:rtl/>
              </w:rPr>
              <w:t>.</w:t>
            </w:r>
            <w:r w:rsidRPr="00666C9A">
              <w:rPr>
                <w:rFonts w:hint="cs"/>
                <w:rtl/>
              </w:rPr>
              <w:t xml:space="preserve">                                                                                                                           </w:t>
            </w:r>
          </w:p>
          <w:p w14:paraId="55BFC4E3" w14:textId="0B2215BB" w:rsidR="00302E45" w:rsidRPr="00225ED1" w:rsidRDefault="00302E45" w:rsidP="00302E45">
            <w:pPr>
              <w:bidi/>
              <w:spacing w:line="276" w:lineRule="auto"/>
              <w:jc w:val="right"/>
              <w:rPr>
                <w:rFonts w:ascii="Bnazanin" w:eastAsiaTheme="minorEastAsia" w:hAnsi="Bnazanin" w:cs="B Nazanin"/>
                <w:b/>
                <w:bCs/>
                <w:i/>
                <w:rtl/>
                <w:lang w:bidi="fa-IR"/>
              </w:rPr>
            </w:pPr>
            <w:r w:rsidRPr="00666C9A">
              <w:rPr>
                <w:rFonts w:hint="cs"/>
                <w:rtl/>
              </w:rPr>
              <w:t xml:space="preserve"> </w:t>
            </w:r>
            <w:r w:rsidRPr="00666C9A">
              <w:t xml:space="preserve">   </w:t>
            </w:r>
            <w:r w:rsidRPr="00666C9A">
              <w:rPr>
                <w:position w:val="-14"/>
              </w:rPr>
              <w:object w:dxaOrig="3360" w:dyaOrig="440" w14:anchorId="7C98DC5F">
                <v:shape id="_x0000_i1054" type="#_x0000_t75" style="width:138.75pt;height:23.25pt" o:ole="">
                  <v:imagedata r:id="rId69" o:title=""/>
                </v:shape>
                <o:OLEObject Type="Embed" ProgID="Equation.DSMT4" ShapeID="_x0000_i1054" DrawAspect="Content" ObjectID="_1826445747" r:id="rId70"/>
              </w:object>
            </w:r>
          </w:p>
        </w:tc>
      </w:tr>
      <w:tr w:rsidR="002E1B48" w:rsidRPr="00225ED1" w14:paraId="3A772326" w14:textId="77777777" w:rsidTr="002E1B48">
        <w:trPr>
          <w:trHeight w:val="851"/>
        </w:trPr>
        <w:tc>
          <w:tcPr>
            <w:tcW w:w="676" w:type="dxa"/>
            <w:tcBorders>
              <w:right w:val="thinThickSmallGap" w:sz="12" w:space="0" w:color="auto"/>
            </w:tcBorders>
            <w:vAlign w:val="center"/>
          </w:tcPr>
          <w:p w14:paraId="297CCD08" w14:textId="651FC2B9"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۱۰</w:t>
            </w:r>
          </w:p>
        </w:tc>
        <w:tc>
          <w:tcPr>
            <w:tcW w:w="10286" w:type="dxa"/>
            <w:tcBorders>
              <w:left w:val="thinThickSmallGap" w:sz="12" w:space="0" w:color="auto"/>
              <w:right w:val="thickThinSmallGap" w:sz="12" w:space="0" w:color="auto"/>
            </w:tcBorders>
          </w:tcPr>
          <w:p w14:paraId="1AFB7D79" w14:textId="191CFEEE" w:rsidR="00EE153F" w:rsidRDefault="00EE153F" w:rsidP="002E1B48">
            <w:pPr>
              <w:bidi/>
              <w:spacing w:line="276" w:lineRule="auto"/>
              <w:rPr>
                <w:rFonts w:asciiTheme="minorHAnsi" w:eastAsiaTheme="minorHAnsi" w:hAnsiTheme="minorHAnsi" w:cs="B Nazanin"/>
                <w:b/>
                <w:bCs/>
                <w:rtl/>
                <w:lang w:bidi="fa-IR"/>
              </w:rPr>
            </w:pPr>
            <w:r>
              <w:rPr>
                <w:rFonts w:asciiTheme="minorHAnsi" w:eastAsiaTheme="minorHAnsi" w:hAnsiTheme="minorHAnsi" w:cs="B Nazanin" w:hint="cs"/>
                <w:b/>
                <w:bCs/>
                <w:rtl/>
                <w:lang w:bidi="fa-IR"/>
              </w:rPr>
              <w:t>برای عبارت های زیر مثال نقض بیاورید.</w:t>
            </w:r>
          </w:p>
          <w:p w14:paraId="420AD98F" w14:textId="0A90C86B" w:rsidR="002E1B48" w:rsidRDefault="00EE153F" w:rsidP="00EE153F">
            <w:pPr>
              <w:bidi/>
              <w:spacing w:line="276" w:lineRule="auto"/>
              <w:rPr>
                <w:rFonts w:asciiTheme="minorHAnsi" w:eastAsiaTheme="minorHAnsi" w:hAnsiTheme="minorHAnsi" w:cs="B Nazanin"/>
                <w:b/>
                <w:bCs/>
                <w:lang w:bidi="fa-IR"/>
              </w:rPr>
            </w:pPr>
            <w:r>
              <w:rPr>
                <w:rFonts w:asciiTheme="minorHAnsi" w:eastAsiaTheme="minorHAnsi" w:hAnsiTheme="minorHAnsi" w:cs="B Nazanin" w:hint="cs"/>
                <w:b/>
                <w:bCs/>
                <w:rtl/>
                <w:lang w:bidi="fa-IR"/>
              </w:rPr>
              <w:t xml:space="preserve">الف) </w:t>
            </w:r>
            <w:r w:rsidR="002E1B48" w:rsidRPr="00225ED1">
              <w:rPr>
                <w:rFonts w:asciiTheme="minorHAnsi" w:eastAsiaTheme="minorHAnsi" w:hAnsiTheme="minorHAnsi" w:cs="B Nazanin" w:hint="cs"/>
                <w:b/>
                <w:bCs/>
                <w:rtl/>
                <w:lang w:bidi="fa-IR"/>
              </w:rPr>
              <w:t xml:space="preserve">دو عدد </w:t>
            </w:r>
            <w:r w:rsidR="002E1B48" w:rsidRPr="00225ED1">
              <w:rPr>
                <w:rFonts w:asciiTheme="minorHAnsi" w:eastAsiaTheme="minorHAnsi" w:hAnsiTheme="minorHAnsi" w:cs="B Nazanin"/>
                <w:b/>
                <w:bCs/>
                <w:position w:val="-8"/>
                <w:lang w:bidi="fa-IR"/>
              </w:rPr>
              <w:object w:dxaOrig="380" w:dyaOrig="380" w14:anchorId="4BCE58BC">
                <v:shape id="_x0000_i1055" type="#_x0000_t75" style="width:19.5pt;height:19.5pt" o:ole="">
                  <v:imagedata r:id="rId71" o:title=""/>
                </v:shape>
                <o:OLEObject Type="Embed" ProgID="Equation.DSMT4" ShapeID="_x0000_i1055" DrawAspect="Content" ObjectID="_1826445748" r:id="rId72"/>
              </w:object>
            </w:r>
            <w:r w:rsidR="002E1B48" w:rsidRPr="00225ED1">
              <w:rPr>
                <w:rFonts w:asciiTheme="minorHAnsi" w:eastAsiaTheme="minorHAnsi" w:hAnsiTheme="minorHAnsi" w:cs="B Nazanin" w:hint="cs"/>
                <w:b/>
                <w:bCs/>
                <w:rtl/>
                <w:lang w:bidi="fa-IR"/>
              </w:rPr>
              <w:t xml:space="preserve"> و </w:t>
            </w:r>
            <w:r w:rsidR="002E1B48" w:rsidRPr="00225ED1">
              <w:rPr>
                <w:rFonts w:asciiTheme="minorHAnsi" w:eastAsiaTheme="minorHAnsi" w:hAnsiTheme="minorHAnsi" w:cs="B Nazanin"/>
                <w:b/>
                <w:bCs/>
                <w:position w:val="-8"/>
                <w:lang w:bidi="fa-IR"/>
              </w:rPr>
              <w:object w:dxaOrig="380" w:dyaOrig="380" w14:anchorId="462F021B">
                <v:shape id="_x0000_i1056" type="#_x0000_t75" style="width:19.5pt;height:19.5pt" o:ole="">
                  <v:imagedata r:id="rId73" o:title=""/>
                </v:shape>
                <o:OLEObject Type="Embed" ProgID="Equation.DSMT4" ShapeID="_x0000_i1056" DrawAspect="Content" ObjectID="_1826445749" r:id="rId74"/>
              </w:object>
            </w:r>
            <w:r w:rsidR="002E1B48" w:rsidRPr="00225ED1">
              <w:rPr>
                <w:rFonts w:asciiTheme="minorHAnsi" w:eastAsiaTheme="minorHAnsi" w:hAnsiTheme="minorHAnsi" w:cs="B Nazanin" w:hint="cs"/>
                <w:b/>
                <w:bCs/>
                <w:rtl/>
                <w:lang w:bidi="fa-IR"/>
              </w:rPr>
              <w:t xml:space="preserve"> گنگ هستند، حاصل ضرب آن ها یعنی  </w:t>
            </w:r>
            <w:r w:rsidR="002E1B48" w:rsidRPr="00225ED1">
              <w:rPr>
                <w:rFonts w:asciiTheme="minorHAnsi" w:eastAsiaTheme="minorHAnsi" w:hAnsiTheme="minorHAnsi" w:cs="B Nazanin"/>
                <w:b/>
                <w:bCs/>
                <w:position w:val="-8"/>
                <w:lang w:bidi="fa-IR"/>
              </w:rPr>
              <w:object w:dxaOrig="460" w:dyaOrig="380" w14:anchorId="1470AF89">
                <v:shape id="_x0000_i1057" type="#_x0000_t75" style="width:22.5pt;height:19.5pt" o:ole="">
                  <v:imagedata r:id="rId75" o:title=""/>
                </v:shape>
                <o:OLEObject Type="Embed" ProgID="Equation.DSMT4" ShapeID="_x0000_i1057" DrawAspect="Content" ObjectID="_1826445750" r:id="rId76"/>
              </w:object>
            </w:r>
            <w:r w:rsidR="002E1B48" w:rsidRPr="00225ED1">
              <w:rPr>
                <w:rFonts w:asciiTheme="minorHAnsi" w:eastAsiaTheme="minorHAnsi" w:hAnsiTheme="minorHAnsi" w:cs="B Nazanin"/>
                <w:b/>
                <w:bCs/>
                <w:lang w:bidi="fa-IR"/>
              </w:rPr>
              <w:t xml:space="preserve"> </w:t>
            </w:r>
            <w:r w:rsidR="002E1B48" w:rsidRPr="00225ED1">
              <w:rPr>
                <w:rFonts w:asciiTheme="minorHAnsi" w:eastAsiaTheme="minorHAnsi" w:hAnsiTheme="minorHAnsi" w:cs="B Nazanin" w:hint="cs"/>
                <w:b/>
                <w:bCs/>
                <w:rtl/>
                <w:lang w:bidi="fa-IR"/>
              </w:rPr>
              <w:t>هم گنگ است، پس می توان نتیجه گرفت ضرب هر دو عدد گنگ همواره گنگ است</w:t>
            </w:r>
            <w:r w:rsidR="002E1B48" w:rsidRPr="00225ED1">
              <w:rPr>
                <w:rFonts w:asciiTheme="minorHAnsi" w:eastAsiaTheme="minorHAnsi" w:hAnsiTheme="minorHAnsi" w:cs="B Nazanin"/>
                <w:b/>
                <w:bCs/>
                <w:lang w:bidi="fa-IR"/>
              </w:rPr>
              <w:t>.</w:t>
            </w:r>
          </w:p>
          <w:p w14:paraId="63764DE3" w14:textId="4C96D9C7" w:rsidR="00EE153F" w:rsidRDefault="00EE153F" w:rsidP="00EE153F">
            <w:pPr>
              <w:bidi/>
              <w:spacing w:line="276" w:lineRule="auto"/>
              <w:rPr>
                <w:rFonts w:asciiTheme="minorHAnsi" w:eastAsiaTheme="minorHAnsi" w:hAnsiTheme="minorHAnsi" w:cs="B Nazanin"/>
                <w:b/>
                <w:bCs/>
                <w:rtl/>
                <w:lang w:bidi="fa-IR"/>
              </w:rPr>
            </w:pPr>
          </w:p>
          <w:p w14:paraId="11EDF8C8" w14:textId="77777777" w:rsidR="002E1B48" w:rsidRDefault="00EE153F" w:rsidP="00EE153F">
            <w:pPr>
              <w:bidi/>
              <w:spacing w:line="276" w:lineRule="auto"/>
              <w:rPr>
                <w:rFonts w:asciiTheme="minorHAnsi" w:eastAsiaTheme="minorHAnsi" w:hAnsiTheme="minorHAnsi" w:cs="B Nazanin"/>
                <w:b/>
                <w:bCs/>
                <w:lang w:bidi="fa-IR"/>
              </w:rPr>
            </w:pPr>
            <w:r>
              <w:rPr>
                <w:rFonts w:asciiTheme="minorHAnsi" w:eastAsiaTheme="minorHAnsi" w:hAnsiTheme="minorHAnsi" w:cs="B Nazanin" w:hint="cs"/>
                <w:b/>
                <w:bCs/>
                <w:rtl/>
                <w:lang w:bidi="fa-IR"/>
              </w:rPr>
              <w:t>ب) محل برخورد ارتفاع های یک مثلث همواره بیرون از مثلث است.</w:t>
            </w:r>
          </w:p>
          <w:p w14:paraId="33D2800D" w14:textId="726E70E5" w:rsidR="00EE153F" w:rsidRPr="00EE153F" w:rsidRDefault="00EE153F" w:rsidP="00EE153F">
            <w:pPr>
              <w:bidi/>
              <w:spacing w:line="276" w:lineRule="auto"/>
              <w:rPr>
                <w:rFonts w:asciiTheme="minorHAnsi" w:eastAsiaTheme="minorHAnsi" w:hAnsiTheme="minorHAnsi" w:cs="B Nazanin"/>
                <w:b/>
                <w:bCs/>
                <w:rtl/>
                <w:lang w:bidi="fa-IR"/>
              </w:rPr>
            </w:pPr>
          </w:p>
        </w:tc>
      </w:tr>
      <w:tr w:rsidR="002E1B48" w:rsidRPr="00225ED1" w14:paraId="08E3F90F" w14:textId="77777777" w:rsidTr="002E1B48">
        <w:trPr>
          <w:trHeight w:val="851"/>
        </w:trPr>
        <w:tc>
          <w:tcPr>
            <w:tcW w:w="676" w:type="dxa"/>
            <w:tcBorders>
              <w:right w:val="thinThickSmallGap" w:sz="12" w:space="0" w:color="auto"/>
            </w:tcBorders>
            <w:vAlign w:val="center"/>
          </w:tcPr>
          <w:p w14:paraId="5B99AE3F" w14:textId="4760C1D8"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۱۱</w:t>
            </w:r>
          </w:p>
        </w:tc>
        <w:tc>
          <w:tcPr>
            <w:tcW w:w="10286" w:type="dxa"/>
            <w:tcBorders>
              <w:left w:val="thinThickSmallGap" w:sz="12" w:space="0" w:color="auto"/>
              <w:right w:val="thickThinSmallGap" w:sz="12" w:space="0" w:color="auto"/>
            </w:tcBorders>
          </w:tcPr>
          <w:p w14:paraId="61528098" w14:textId="103052C2" w:rsidR="002E1B48" w:rsidRPr="00225ED1" w:rsidRDefault="002E1B48" w:rsidP="002E1B48">
            <w:pPr>
              <w:bidi/>
              <w:spacing w:line="276" w:lineRule="auto"/>
              <w:rPr>
                <w:rFonts w:cs="B Nazanin"/>
                <w:b/>
                <w:bCs/>
                <w:rtl/>
                <w:lang w:bidi="fa-IR"/>
              </w:rPr>
            </w:pPr>
            <w:r w:rsidRPr="00225ED1">
              <w:rPr>
                <w:rFonts w:asciiTheme="minorHAnsi" w:eastAsiaTheme="minorHAnsi" w:hAnsiTheme="minorHAnsi" w:cs="B Nazanin" w:hint="cs"/>
                <w:b/>
                <w:bCs/>
                <w:rtl/>
                <w:lang w:bidi="fa-IR"/>
              </w:rPr>
              <w:t>الف)اگر</w:t>
            </w:r>
            <w:r w:rsidRPr="00225ED1">
              <w:rPr>
                <w:rFonts w:asciiTheme="minorHAnsi" w:eastAsiaTheme="minorHAnsi" w:hAnsiTheme="minorHAnsi" w:cs="B Nazanin"/>
                <w:b/>
                <w:bCs/>
                <w:position w:val="-6"/>
                <w:lang w:bidi="fa-IR"/>
              </w:rPr>
              <w:object w:dxaOrig="580" w:dyaOrig="260" w14:anchorId="313A9807">
                <v:shape id="_x0000_i1058" type="#_x0000_t75" style="width:28.5pt;height:13.5pt" o:ole="">
                  <v:imagedata r:id="rId77" o:title=""/>
                </v:shape>
                <o:OLEObject Type="Embed" ProgID="Equation.DSMT4" ShapeID="_x0000_i1058" DrawAspect="Content" ObjectID="_1826445751" r:id="rId78"/>
              </w:object>
            </w:r>
            <w:r w:rsidRPr="00225ED1">
              <w:rPr>
                <w:rFonts w:asciiTheme="minorHAnsi" w:eastAsiaTheme="minorHAnsi" w:hAnsiTheme="minorHAnsi" w:cs="B Nazanin" w:hint="cs"/>
                <w:b/>
                <w:bCs/>
                <w:rtl/>
                <w:lang w:bidi="fa-IR"/>
              </w:rPr>
              <w:t xml:space="preserve">  و  </w:t>
            </w:r>
            <w:r w:rsidRPr="00225ED1">
              <w:rPr>
                <w:rFonts w:asciiTheme="minorHAnsi" w:eastAsiaTheme="minorHAnsi" w:hAnsiTheme="minorHAnsi" w:cs="B Nazanin"/>
                <w:b/>
                <w:bCs/>
                <w:position w:val="-6"/>
                <w:lang w:bidi="fa-IR"/>
              </w:rPr>
              <w:object w:dxaOrig="700" w:dyaOrig="279" w14:anchorId="13069059">
                <v:shape id="_x0000_i1059" type="#_x0000_t75" style="width:34.5pt;height:13.5pt" o:ole="">
                  <v:imagedata r:id="rId79" o:title=""/>
                </v:shape>
                <o:OLEObject Type="Embed" ProgID="Equation.DSMT4" ShapeID="_x0000_i1059" DrawAspect="Content" ObjectID="_1826445752" r:id="rId80"/>
              </w:object>
            </w:r>
            <w:r w:rsidRPr="00225ED1">
              <w:rPr>
                <w:rFonts w:cs="B Nazanin" w:hint="cs"/>
                <w:b/>
                <w:bCs/>
                <w:rtl/>
                <w:lang w:bidi="fa-IR"/>
              </w:rPr>
              <w:t xml:space="preserve"> باشد، حاصل عبارت </w:t>
            </w:r>
            <m:oMath>
              <m:r>
                <m:rPr>
                  <m:sty m:val="b"/>
                </m:rPr>
                <w:rPr>
                  <w:rFonts w:ascii="Cambria Math" w:hAnsi="Cambria Math" w:cs="B Nazanin"/>
                  <w:lang w:bidi="fa-IR"/>
                </w:rPr>
                <m:t xml:space="preserve"> </m:t>
              </m:r>
              <m:d>
                <m:dPr>
                  <m:begChr m:val="|"/>
                  <m:endChr m:val="|"/>
                  <m:ctrlPr>
                    <w:rPr>
                      <w:rFonts w:ascii="Cambria Math" w:hAnsi="Cambria Math" w:cs="B Nazanin"/>
                      <w:b/>
                      <w:bCs/>
                      <w:lang w:bidi="fa-IR"/>
                    </w:rPr>
                  </m:ctrlPr>
                </m:dPr>
                <m:e>
                  <m:r>
                    <m:rPr>
                      <m:sty m:val="bi"/>
                    </m:rPr>
                    <w:rPr>
                      <w:rFonts w:ascii="Cambria Math" w:hAnsi="Cambria Math" w:cs="B Nazanin"/>
                      <w:lang w:bidi="fa-IR"/>
                    </w:rPr>
                    <m:t>ab</m:t>
                  </m:r>
                </m:e>
              </m:d>
              <m:r>
                <m:rPr>
                  <m:sty m:val="b"/>
                </m:rPr>
                <w:rPr>
                  <w:rFonts w:ascii="Cambria Math" w:hAnsi="Cambria Math" w:cs="B Nazanin"/>
                  <w:lang w:bidi="fa-IR"/>
                </w:rPr>
                <m:t>-</m:t>
              </m:r>
              <m:r>
                <m:rPr>
                  <m:sty m:val="b"/>
                </m:rPr>
                <w:rPr>
                  <w:rFonts w:ascii="Cambria Math" w:hAnsi="Cambria Math" w:cs="B Nazanin" w:hint="cs"/>
                  <w:rtl/>
                  <w:lang w:bidi="fa-IR"/>
                </w:rPr>
                <m:t>۲</m:t>
              </m:r>
              <m:d>
                <m:dPr>
                  <m:begChr m:val="|"/>
                  <m:endChr m:val="|"/>
                  <m:ctrlPr>
                    <w:rPr>
                      <w:rFonts w:ascii="Cambria Math" w:hAnsi="Cambria Math" w:cs="B Nazanin"/>
                      <w:b/>
                      <w:bCs/>
                      <w:lang w:bidi="fa-IR"/>
                    </w:rPr>
                  </m:ctrlPr>
                </m:dPr>
                <m:e>
                  <m:r>
                    <m:rPr>
                      <m:sty m:val="bi"/>
                    </m:rPr>
                    <w:rPr>
                      <w:rFonts w:ascii="Cambria Math" w:hAnsi="Cambria Math" w:cs="B Nazanin"/>
                      <w:lang w:bidi="fa-IR"/>
                    </w:rPr>
                    <m:t>a+b</m:t>
                  </m:r>
                </m:e>
              </m:d>
            </m:oMath>
            <w:r w:rsidRPr="00225ED1">
              <w:rPr>
                <w:rFonts w:cs="B Nazanin" w:hint="cs"/>
                <w:b/>
                <w:bCs/>
                <w:rtl/>
                <w:lang w:bidi="fa-IR"/>
              </w:rPr>
              <w:t>را به دست آورید.</w:t>
            </w:r>
          </w:p>
          <w:p w14:paraId="7A235E36" w14:textId="77777777" w:rsidR="002E1B48" w:rsidRPr="00225ED1" w:rsidRDefault="002E1B48" w:rsidP="002E1B48">
            <w:pPr>
              <w:bidi/>
              <w:spacing w:line="276" w:lineRule="auto"/>
              <w:rPr>
                <w:rFonts w:cs="B Nazanin"/>
                <w:b/>
                <w:bCs/>
                <w:rtl/>
                <w:lang w:bidi="fa-IR"/>
              </w:rPr>
            </w:pPr>
          </w:p>
          <w:p w14:paraId="2474AFE6" w14:textId="5F56C0DB" w:rsidR="002E1B48" w:rsidRPr="00225ED1" w:rsidRDefault="002E1B48" w:rsidP="002E1B48">
            <w:pPr>
              <w:bidi/>
              <w:spacing w:line="276" w:lineRule="auto"/>
              <w:rPr>
                <w:rFonts w:cs="B Nazanin"/>
                <w:b/>
                <w:bCs/>
                <w:rtl/>
                <w:lang w:bidi="fa-IR"/>
              </w:rPr>
            </w:pPr>
            <w:r w:rsidRPr="00225ED1">
              <w:rPr>
                <w:rFonts w:cs="B Nazanin" w:hint="cs"/>
                <w:b/>
                <w:bCs/>
                <w:rtl/>
                <w:lang w:bidi="fa-IR"/>
              </w:rPr>
              <w:t>ب) حاصل هر عبارت را بدون قدر مطلق بنویسید.</w:t>
            </w:r>
          </w:p>
          <w:p w14:paraId="3EE837C4" w14:textId="46AF8A6D" w:rsidR="002E1B48" w:rsidRPr="00225ED1" w:rsidRDefault="006E037B" w:rsidP="002E1B48">
            <w:pPr>
              <w:bidi/>
              <w:spacing w:line="276" w:lineRule="auto"/>
              <w:jc w:val="right"/>
              <w:rPr>
                <w:rFonts w:cs="B Nazanin"/>
                <w:b/>
                <w:bCs/>
                <w:lang w:bidi="fa-IR"/>
              </w:rPr>
            </w:pPr>
            <w:r w:rsidRPr="006E037B">
              <w:rPr>
                <w:rFonts w:cs="B Nazanin"/>
                <w:b/>
                <w:bCs/>
                <w:position w:val="-94"/>
                <w:lang w:bidi="fa-IR"/>
              </w:rPr>
              <w:object w:dxaOrig="6220" w:dyaOrig="2220" w14:anchorId="00BF2EFF">
                <v:shape id="_x0000_i1060" type="#_x0000_t75" style="width:310.5pt;height:111.75pt" o:ole="">
                  <v:imagedata r:id="rId81" o:title=""/>
                </v:shape>
                <o:OLEObject Type="Embed" ProgID="Equation.DSMT4" ShapeID="_x0000_i1060" DrawAspect="Content" ObjectID="_1826445753" r:id="rId82"/>
              </w:object>
            </w:r>
          </w:p>
          <w:p w14:paraId="1E0561EF" w14:textId="77777777" w:rsidR="002E1B48" w:rsidRPr="00225ED1" w:rsidRDefault="002E1B48" w:rsidP="002E1B48">
            <w:pPr>
              <w:bidi/>
              <w:spacing w:line="276" w:lineRule="auto"/>
              <w:jc w:val="right"/>
              <w:rPr>
                <w:rFonts w:cs="B Nazanin"/>
                <w:b/>
                <w:bCs/>
                <w:lang w:bidi="fa-IR"/>
              </w:rPr>
            </w:pPr>
          </w:p>
          <w:p w14:paraId="016881C2" w14:textId="7DD7800A" w:rsidR="003D3262" w:rsidRDefault="003D3262" w:rsidP="003D3262">
            <w:pPr>
              <w:tabs>
                <w:tab w:val="left" w:pos="225"/>
                <w:tab w:val="right" w:pos="9497"/>
              </w:tabs>
              <w:bidi/>
              <w:spacing w:line="276" w:lineRule="auto"/>
              <w:rPr>
                <w:rFonts w:cs="B Nazanin"/>
                <w:b/>
                <w:bCs/>
                <w:rtl/>
              </w:rPr>
            </w:pPr>
            <w:r w:rsidRPr="00225ED1">
              <w:rPr>
                <w:rFonts w:cs="B Nazanin" w:hint="cs"/>
                <w:b/>
                <w:bCs/>
                <w:rtl/>
              </w:rPr>
              <w:t xml:space="preserve">پ) اگر </w:t>
            </w:r>
            <w:r w:rsidRPr="00225ED1">
              <w:rPr>
                <w:rFonts w:cs="B Nazanin"/>
                <w:b/>
                <w:bCs/>
                <w:position w:val="-6"/>
              </w:rPr>
              <w:object w:dxaOrig="520" w:dyaOrig="220" w14:anchorId="66B4E145">
                <v:shape id="_x0000_i1061" type="#_x0000_t75" style="width:25.5pt;height:10.5pt" o:ole="">
                  <v:imagedata r:id="rId83" o:title=""/>
                </v:shape>
                <o:OLEObject Type="Embed" ProgID="Equation.DSMT4" ShapeID="_x0000_i1061" DrawAspect="Content" ObjectID="_1826445754" r:id="rId84"/>
              </w:object>
            </w:r>
            <w:r w:rsidRPr="00225ED1">
              <w:rPr>
                <w:rFonts w:cs="B Nazanin" w:hint="cs"/>
                <w:b/>
                <w:bCs/>
                <w:rtl/>
              </w:rPr>
              <w:t xml:space="preserve"> و </w:t>
            </w:r>
            <w:r w:rsidRPr="00225ED1">
              <w:rPr>
                <w:rFonts w:cs="B Nazanin"/>
                <w:b/>
                <w:bCs/>
                <w:position w:val="-6"/>
              </w:rPr>
              <w:object w:dxaOrig="540" w:dyaOrig="279" w14:anchorId="4432F4F3">
                <v:shape id="_x0000_i1062" type="#_x0000_t75" style="width:27pt;height:13.5pt" o:ole="">
                  <v:imagedata r:id="rId85" o:title=""/>
                </v:shape>
                <o:OLEObject Type="Embed" ProgID="Equation.DSMT4" ShapeID="_x0000_i1062" DrawAspect="Content" ObjectID="_1826445755" r:id="rId86"/>
              </w:object>
            </w:r>
            <w:r w:rsidRPr="00225ED1">
              <w:rPr>
                <w:rFonts w:cs="B Nazanin" w:hint="cs"/>
                <w:b/>
                <w:bCs/>
                <w:rtl/>
              </w:rPr>
              <w:t xml:space="preserve"> باشد</w:t>
            </w:r>
            <w:r w:rsidRPr="00225ED1">
              <w:rPr>
                <w:rFonts w:cs="B Nazanin" w:hint="cs"/>
                <w:b/>
                <w:bCs/>
                <w:rtl/>
                <w:lang w:bidi="fa-IR"/>
              </w:rPr>
              <w:t>،</w:t>
            </w:r>
            <w:r w:rsidRPr="00225ED1">
              <w:rPr>
                <w:rFonts w:cs="B Nazanin" w:hint="cs"/>
                <w:b/>
                <w:bCs/>
                <w:rtl/>
              </w:rPr>
              <w:t xml:space="preserve"> آنگاه حاصل عبارت </w:t>
            </w:r>
            <w:r w:rsidRPr="00225ED1">
              <w:rPr>
                <w:rFonts w:cs="B Nazanin"/>
                <w:b/>
                <w:bCs/>
                <w:position w:val="-10"/>
              </w:rPr>
              <w:object w:dxaOrig="760" w:dyaOrig="320" w14:anchorId="71EBE2CB">
                <v:shape id="_x0000_i1063" type="#_x0000_t75" style="width:37.5pt;height:16.5pt" o:ole="">
                  <v:imagedata r:id="rId87" o:title=""/>
                </v:shape>
                <o:OLEObject Type="Embed" ProgID="Equation.DSMT4" ShapeID="_x0000_i1063" DrawAspect="Content" ObjectID="_1826445756" r:id="rId88"/>
              </w:object>
            </w:r>
            <w:r w:rsidRPr="00225ED1">
              <w:rPr>
                <w:rFonts w:cs="B Nazanin" w:hint="cs"/>
                <w:b/>
                <w:bCs/>
                <w:rtl/>
              </w:rPr>
              <w:t xml:space="preserve"> برابر است با .................</w:t>
            </w:r>
          </w:p>
          <w:p w14:paraId="4F580D06" w14:textId="77777777" w:rsidR="00315DE2" w:rsidRPr="00225ED1" w:rsidRDefault="00315DE2" w:rsidP="00315DE2">
            <w:pPr>
              <w:tabs>
                <w:tab w:val="left" w:pos="225"/>
                <w:tab w:val="right" w:pos="9497"/>
              </w:tabs>
              <w:bidi/>
              <w:spacing w:line="276" w:lineRule="auto"/>
              <w:rPr>
                <w:rFonts w:cs="B Nazanin"/>
                <w:b/>
                <w:bCs/>
                <w:rtl/>
              </w:rPr>
            </w:pPr>
          </w:p>
          <w:p w14:paraId="31BE8200" w14:textId="6DB042F3" w:rsidR="002E1B48" w:rsidRPr="00225ED1" w:rsidRDefault="002E1B48" w:rsidP="002E1B48">
            <w:pPr>
              <w:bidi/>
              <w:spacing w:line="276" w:lineRule="auto"/>
              <w:jc w:val="right"/>
              <w:rPr>
                <w:rFonts w:asciiTheme="minorHAnsi" w:eastAsiaTheme="minorHAnsi" w:hAnsiTheme="minorHAnsi" w:cs="B Nazanin"/>
                <w:b/>
                <w:bCs/>
                <w:lang w:bidi="fa-IR"/>
              </w:rPr>
            </w:pPr>
          </w:p>
        </w:tc>
      </w:tr>
      <w:tr w:rsidR="002E1B48" w:rsidRPr="00225ED1" w14:paraId="2BBB43CE" w14:textId="77777777" w:rsidTr="002E1B48">
        <w:trPr>
          <w:trHeight w:val="851"/>
        </w:trPr>
        <w:tc>
          <w:tcPr>
            <w:tcW w:w="676" w:type="dxa"/>
            <w:tcBorders>
              <w:right w:val="thinThickSmallGap" w:sz="12" w:space="0" w:color="auto"/>
            </w:tcBorders>
            <w:vAlign w:val="center"/>
          </w:tcPr>
          <w:p w14:paraId="4128E462" w14:textId="5E13FC7C"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۱۲</w:t>
            </w:r>
          </w:p>
        </w:tc>
        <w:tc>
          <w:tcPr>
            <w:tcW w:w="10286" w:type="dxa"/>
            <w:tcBorders>
              <w:left w:val="thinThickSmallGap" w:sz="12" w:space="0" w:color="auto"/>
              <w:right w:val="thickThinSmallGap" w:sz="12" w:space="0" w:color="auto"/>
            </w:tcBorders>
          </w:tcPr>
          <w:p w14:paraId="00119CE0" w14:textId="621B07F8" w:rsidR="002E1B48" w:rsidRPr="00225ED1" w:rsidRDefault="002E1B48" w:rsidP="002E1B48">
            <w:pPr>
              <w:bidi/>
              <w:spacing w:line="276" w:lineRule="auto"/>
              <w:rPr>
                <w:rFonts w:ascii="Bnazanin" w:eastAsiaTheme="minorEastAsia" w:hAnsi="Bnazanin" w:cs="B Nazanin"/>
                <w:b/>
                <w:bCs/>
                <w:rtl/>
                <w:lang w:bidi="fa-IR"/>
              </w:rPr>
            </w:pPr>
            <w:r w:rsidRPr="00225ED1">
              <w:rPr>
                <w:rFonts w:ascii="Bnazanin" w:eastAsiaTheme="minorEastAsia" w:hAnsi="Bnazanin" w:cs="B Nazanin" w:hint="cs"/>
                <w:b/>
                <w:bCs/>
                <w:rtl/>
                <w:lang w:bidi="fa-IR"/>
              </w:rPr>
              <w:t>الف)استدلال زیر را کامل کنید .</w:t>
            </w:r>
          </w:p>
          <w:p w14:paraId="40640F19" w14:textId="420D9D9E" w:rsidR="002E1B48" w:rsidRPr="00225ED1" w:rsidRDefault="00BB0006" w:rsidP="002E1B48">
            <w:pPr>
              <w:tabs>
                <w:tab w:val="left" w:pos="1836"/>
              </w:tabs>
              <w:spacing w:line="276" w:lineRule="auto"/>
              <w:jc w:val="both"/>
              <w:rPr>
                <w:rFonts w:cs="B Nazanin"/>
                <w:b/>
                <w:bCs/>
                <w:rtl/>
                <w:lang w:bidi="fa-IR"/>
              </w:rPr>
            </w:pPr>
            <w:r w:rsidRPr="00225ED1">
              <w:rPr>
                <w:rFonts w:cs="B Nazanin" w:hint="cs"/>
                <w:b/>
                <w:bCs/>
                <w:noProof/>
                <w:rtl/>
                <w:lang w:bidi="fa-IR"/>
              </w:rPr>
              <mc:AlternateContent>
                <mc:Choice Requires="wps">
                  <w:drawing>
                    <wp:anchor distT="0" distB="0" distL="114300" distR="114300" simplePos="0" relativeHeight="251691008" behindDoc="0" locked="0" layoutInCell="1" allowOverlap="1" wp14:anchorId="4CBC8A91" wp14:editId="2BF85CB3">
                      <wp:simplePos x="0" y="0"/>
                      <wp:positionH relativeFrom="margin">
                        <wp:posOffset>2969260</wp:posOffset>
                      </wp:positionH>
                      <wp:positionV relativeFrom="paragraph">
                        <wp:posOffset>27305</wp:posOffset>
                      </wp:positionV>
                      <wp:extent cx="220980" cy="581025"/>
                      <wp:effectExtent l="38100" t="38100" r="83820" b="104775"/>
                      <wp:wrapNone/>
                      <wp:docPr id="50" name="Right Brace 50"/>
                      <wp:cNvGraphicFramePr/>
                      <a:graphic xmlns:a="http://schemas.openxmlformats.org/drawingml/2006/main">
                        <a:graphicData uri="http://schemas.microsoft.com/office/word/2010/wordprocessingShape">
                          <wps:wsp>
                            <wps:cNvSpPr/>
                            <wps:spPr>
                              <a:xfrm>
                                <a:off x="0" y="0"/>
                                <a:ext cx="220980" cy="581025"/>
                              </a:xfrm>
                              <a:prstGeom prst="rightBrace">
                                <a:avLst>
                                  <a:gd name="adj1" fmla="val 8333"/>
                                  <a:gd name="adj2" fmla="val 48602"/>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9626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0" o:spid="_x0000_s1026" type="#_x0000_t88" style="position:absolute;left:0;text-align:left;margin-left:233.8pt;margin-top:2.15pt;width:17.4pt;height:45.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" adj="685,10498" strokecolor="black [3200]" strokeweight="2pt">
                      <v:shadow on="t" color="black" opacity="24903f" origin=",.5" offset="0,.55556mm"/>
                      <w10:wrap anchorx="margin"/>
                    </v:shape>
                  </w:pict>
                </mc:Fallback>
              </mc:AlternateContent>
            </w:r>
            <w:r w:rsidR="002E1B48" w:rsidRPr="00225ED1">
              <w:rPr>
                <w:rFonts w:cs="B Nazanin" w:hint="cs"/>
                <w:b/>
                <w:bCs/>
                <w:rtl/>
                <w:lang w:bidi="fa-IR"/>
              </w:rPr>
              <w:t xml:space="preserve">هر لوزی نوعی متوازی الاضلاع است.                              </w:t>
            </w:r>
          </w:p>
          <w:p w14:paraId="3EBBF5B9" w14:textId="44A5BD33" w:rsidR="002E1B48" w:rsidRPr="00225ED1" w:rsidRDefault="002E1B48" w:rsidP="002E1B48">
            <w:pPr>
              <w:tabs>
                <w:tab w:val="left" w:pos="4116"/>
                <w:tab w:val="left" w:pos="5208"/>
              </w:tabs>
              <w:spacing w:line="276" w:lineRule="auto"/>
              <w:jc w:val="both"/>
              <w:rPr>
                <w:rFonts w:cs="B Nazanin"/>
                <w:b/>
                <w:bCs/>
                <w:sz w:val="6"/>
                <w:szCs w:val="6"/>
                <w:rtl/>
                <w:lang w:bidi="fa-IR"/>
              </w:rPr>
            </w:pPr>
            <w:r w:rsidRPr="00225ED1">
              <w:rPr>
                <w:rFonts w:cs="B Nazanin" w:hint="cs"/>
                <w:b/>
                <w:bCs/>
                <w:rtl/>
                <w:lang w:bidi="fa-IR"/>
              </w:rPr>
              <w:t xml:space="preserve">               </w:t>
            </w:r>
          </w:p>
          <w:p w14:paraId="0D1C9AB3" w14:textId="1D678D09" w:rsidR="00225ED1" w:rsidRPr="00225ED1" w:rsidRDefault="002E1B48" w:rsidP="00225ED1">
            <w:pPr>
              <w:tabs>
                <w:tab w:val="left" w:pos="1836"/>
              </w:tabs>
              <w:spacing w:line="276" w:lineRule="auto"/>
              <w:jc w:val="both"/>
              <w:rPr>
                <w:rFonts w:cs="B Nazanin"/>
                <w:b/>
                <w:bCs/>
                <w:rtl/>
                <w:lang w:bidi="fa-IR"/>
              </w:rPr>
            </w:pPr>
            <w:r w:rsidRPr="00225ED1">
              <w:rPr>
                <w:rFonts w:cs="B Nazanin" w:hint="cs"/>
                <w:b/>
                <w:bCs/>
                <w:rtl/>
                <w:lang w:bidi="fa-IR"/>
              </w:rPr>
              <w:t>در متوازی الاضلاع ها، زاویه های روبرو با هم برابر هستند.</w:t>
            </w:r>
          </w:p>
          <w:p w14:paraId="44101A1E" w14:textId="77777777" w:rsidR="00225ED1" w:rsidRPr="00225ED1" w:rsidRDefault="00225ED1" w:rsidP="002E1B48">
            <w:pPr>
              <w:bidi/>
              <w:spacing w:line="276" w:lineRule="auto"/>
              <w:rPr>
                <w:rFonts w:asciiTheme="minorHAnsi" w:eastAsiaTheme="minorHAnsi" w:hAnsiTheme="minorHAnsi" w:cs="B Nazanin"/>
                <w:b/>
                <w:bCs/>
                <w:sz w:val="10"/>
                <w:szCs w:val="10"/>
                <w:rtl/>
                <w:lang w:bidi="fa-IR"/>
              </w:rPr>
            </w:pPr>
          </w:p>
          <w:p w14:paraId="68B13712" w14:textId="255835AE" w:rsidR="002E1B48" w:rsidRPr="00225ED1" w:rsidRDefault="002E1B48" w:rsidP="00225ED1">
            <w:pPr>
              <w:bidi/>
              <w:spacing w:line="276" w:lineRule="auto"/>
              <w:rPr>
                <w:rFonts w:asciiTheme="minorHAnsi" w:eastAsiaTheme="minorHAnsi" w:hAnsiTheme="minorHAnsi" w:cs="B Nazanin"/>
                <w:b/>
                <w:bCs/>
                <w:lang w:bidi="fa-IR"/>
              </w:rPr>
            </w:pPr>
            <w:r w:rsidRPr="00225ED1">
              <w:rPr>
                <w:rFonts w:asciiTheme="minorHAnsi" w:eastAsiaTheme="minorHAnsi" w:hAnsiTheme="minorHAnsi" w:cs="B Nazanin" w:hint="cs"/>
                <w:b/>
                <w:bCs/>
                <w:rtl/>
                <w:lang w:bidi="fa-IR"/>
              </w:rPr>
              <w:t>ب) می دانیم که هر مربع چهار زاویه ۹۰ درجه دارد. در کلاس مدرسه، تابلویی وجود دارد که چهار زاویه ۹۰ درجه دارد. آیا می توان نتیجه گرفت تابلو مربع است؟ درستی یا نادرستی نظر خود را با ذکر دلیل مشخص کنید.</w:t>
            </w:r>
          </w:p>
          <w:p w14:paraId="1CAD100A" w14:textId="77777777" w:rsidR="002E1B48" w:rsidRPr="00225ED1" w:rsidRDefault="002E1B48" w:rsidP="002E1B48">
            <w:pPr>
              <w:tabs>
                <w:tab w:val="left" w:pos="365"/>
                <w:tab w:val="right" w:pos="9497"/>
              </w:tabs>
              <w:bidi/>
              <w:spacing w:line="276" w:lineRule="auto"/>
              <w:rPr>
                <w:rFonts w:asciiTheme="minorHAnsi" w:eastAsiaTheme="minorHAnsi" w:hAnsiTheme="minorHAnsi" w:cs="B Nazanin"/>
                <w:b/>
                <w:bCs/>
                <w:rtl/>
                <w:lang w:bidi="fa-IR"/>
              </w:rPr>
            </w:pPr>
          </w:p>
          <w:p w14:paraId="58CE6169" w14:textId="4F8AD8D4" w:rsidR="002E1B48" w:rsidRPr="00225ED1" w:rsidRDefault="002E1B48" w:rsidP="002E1B48">
            <w:pPr>
              <w:tabs>
                <w:tab w:val="left" w:pos="365"/>
                <w:tab w:val="right" w:pos="9497"/>
              </w:tabs>
              <w:bidi/>
              <w:spacing w:line="276" w:lineRule="auto"/>
              <w:rPr>
                <w:rFonts w:asciiTheme="minorHAnsi" w:eastAsiaTheme="minorHAnsi" w:hAnsiTheme="minorHAnsi" w:cs="B Nazanin"/>
                <w:b/>
                <w:bCs/>
                <w:rtl/>
                <w:lang w:bidi="fa-IR"/>
              </w:rPr>
            </w:pPr>
          </w:p>
        </w:tc>
      </w:tr>
      <w:tr w:rsidR="00063377" w:rsidRPr="00225ED1" w14:paraId="4AF6E20E" w14:textId="77777777" w:rsidTr="002E1B48">
        <w:trPr>
          <w:trHeight w:val="851"/>
        </w:trPr>
        <w:tc>
          <w:tcPr>
            <w:tcW w:w="676" w:type="dxa"/>
            <w:tcBorders>
              <w:right w:val="thinThickSmallGap" w:sz="12" w:space="0" w:color="auto"/>
            </w:tcBorders>
            <w:vAlign w:val="center"/>
          </w:tcPr>
          <w:p w14:paraId="07A47E17" w14:textId="77777777" w:rsidR="00063377" w:rsidRPr="00225ED1" w:rsidRDefault="00063377" w:rsidP="00BB0006">
            <w:pPr>
              <w:pStyle w:val="ListParagraph"/>
              <w:numPr>
                <w:ilvl w:val="0"/>
                <w:numId w:val="2"/>
              </w:numPr>
              <w:jc w:val="center"/>
              <w:rPr>
                <w:rStyle w:val="Strong"/>
                <w:rFonts w:cs="B Nazanin"/>
                <w:sz w:val="24"/>
                <w:szCs w:val="24"/>
                <w:rtl/>
              </w:rPr>
            </w:pPr>
          </w:p>
        </w:tc>
        <w:tc>
          <w:tcPr>
            <w:tcW w:w="10286" w:type="dxa"/>
            <w:tcBorders>
              <w:left w:val="thinThickSmallGap" w:sz="12" w:space="0" w:color="auto"/>
              <w:right w:val="thickThinSmallGap" w:sz="12" w:space="0" w:color="auto"/>
            </w:tcBorders>
          </w:tcPr>
          <w:p w14:paraId="6ECE569F" w14:textId="5E515136" w:rsidR="00063377" w:rsidRPr="00063377" w:rsidRDefault="00063377" w:rsidP="00063377">
            <w:pPr>
              <w:autoSpaceDE w:val="0"/>
              <w:autoSpaceDN w:val="0"/>
              <w:bidi/>
              <w:adjustRightInd w:val="0"/>
              <w:rPr>
                <w:rFonts w:ascii="Bnazanin" w:hAnsi="Bnazanin" w:cs="0 Nazanin Bold"/>
                <w:lang w:bidi="fa-IR"/>
              </w:rPr>
            </w:pPr>
            <w:r w:rsidRPr="00063377">
              <w:rPr>
                <w:rFonts w:ascii="Bnazanin" w:hAnsi="Bnazanin" w:cs="0 Nazanin Bold"/>
                <w:rtl/>
                <w:lang w:bidi="fa-IR"/>
              </w:rPr>
              <w:t>فرض و حکم مسئله زير را مشخص کنيد.</w:t>
            </w:r>
            <w:r>
              <w:rPr>
                <w:rFonts w:ascii="Bnazanin" w:hAnsi="Bnazanin" w:cs="0 Nazanin Bold" w:hint="cs"/>
                <w:rtl/>
                <w:lang w:bidi="fa-IR"/>
              </w:rPr>
              <w:t>(</w:t>
            </w:r>
            <w:r w:rsidRPr="00063377">
              <w:rPr>
                <w:rFonts w:ascii="Bnazanin" w:hAnsi="Bnazanin" w:cs="0 Nazanin Bold"/>
                <w:rtl/>
                <w:lang w:bidi="fa-IR"/>
              </w:rPr>
              <w:t>شکل همراه با نامگذاری دلخواه رسم کنيد</w:t>
            </w:r>
            <w:r w:rsidRPr="00063377">
              <w:rPr>
                <w:rFonts w:ascii="Bnazanin" w:hAnsi="Bnazanin" w:cs="0 Nazanin Bold"/>
                <w:lang w:bidi="fa-IR"/>
              </w:rPr>
              <w:t>(</w:t>
            </w:r>
          </w:p>
          <w:p w14:paraId="7CDE121C" w14:textId="77777777" w:rsidR="00063377" w:rsidRPr="00063377" w:rsidRDefault="00063377" w:rsidP="00063377">
            <w:pPr>
              <w:autoSpaceDE w:val="0"/>
              <w:autoSpaceDN w:val="0"/>
              <w:bidi/>
              <w:adjustRightInd w:val="0"/>
              <w:rPr>
                <w:rFonts w:ascii="Bnazanin" w:hAnsi="Bnazanin" w:cs="0 Nazanin Bold"/>
                <w:lang w:bidi="fa-IR"/>
              </w:rPr>
            </w:pPr>
            <w:r w:rsidRPr="00063377">
              <w:rPr>
                <w:rFonts w:ascii="Bnazanin" w:hAnsi="Bnazanin" w:cs="0 Nazanin Bold"/>
                <w:rtl/>
                <w:lang w:bidi="fa-IR"/>
              </w:rPr>
              <w:t>ثابت کنيد در هر مستطيل قطرها باهم برابر هستند</w:t>
            </w:r>
            <w:r w:rsidRPr="00063377">
              <w:rPr>
                <w:rFonts w:ascii="Bnazanin" w:hAnsi="Bnazanin" w:cs="0 Nazanin Bold"/>
                <w:lang w:bidi="fa-IR"/>
              </w:rPr>
              <w:t>.</w:t>
            </w:r>
          </w:p>
          <w:p w14:paraId="6E69C237" w14:textId="77777777" w:rsidR="00063377" w:rsidRPr="00063377" w:rsidRDefault="00063377" w:rsidP="00063377">
            <w:pPr>
              <w:autoSpaceDE w:val="0"/>
              <w:autoSpaceDN w:val="0"/>
              <w:bidi/>
              <w:adjustRightInd w:val="0"/>
              <w:rPr>
                <w:rFonts w:ascii="Bnazanin" w:hAnsi="Bnazanin" w:cs="0 Nazanin Bold"/>
                <w:lang w:bidi="fa-IR"/>
              </w:rPr>
            </w:pPr>
            <w:r w:rsidRPr="00063377">
              <w:rPr>
                <w:rFonts w:ascii="Bnazanin" w:hAnsi="Bnazanin" w:cs="0 Nazanin Bold"/>
                <w:rtl/>
                <w:lang w:bidi="fa-IR"/>
              </w:rPr>
              <w:t>فرض</w:t>
            </w:r>
            <w:r w:rsidRPr="00063377">
              <w:rPr>
                <w:rFonts w:ascii="Bnazanin" w:hAnsi="Bnazanin" w:cs="0 Nazanin Bold"/>
                <w:lang w:bidi="fa-IR"/>
              </w:rPr>
              <w:t>:</w:t>
            </w:r>
          </w:p>
          <w:p w14:paraId="4C85FAE4" w14:textId="6A4CB688" w:rsidR="00063377" w:rsidRPr="00063377" w:rsidRDefault="00063377" w:rsidP="00063377">
            <w:pPr>
              <w:bidi/>
              <w:spacing w:line="276" w:lineRule="auto"/>
              <w:rPr>
                <w:rFonts w:ascii="Bnazanin" w:eastAsiaTheme="minorEastAsia" w:hAnsi="Bnazanin" w:cs="0 Nazanin Bold"/>
                <w:b/>
                <w:bCs/>
                <w:rtl/>
                <w:lang w:bidi="fa-IR"/>
              </w:rPr>
            </w:pPr>
            <w:r w:rsidRPr="00063377">
              <w:rPr>
                <w:rFonts w:ascii="Bnazanin" w:hAnsi="Bnazanin" w:cs="0 Nazanin Bold"/>
                <w:rtl/>
                <w:lang w:bidi="fa-IR"/>
              </w:rPr>
              <w:t>حکم</w:t>
            </w:r>
            <w:r w:rsidRPr="00063377">
              <w:rPr>
                <w:rFonts w:ascii="Bnazanin" w:hAnsi="Bnazanin" w:cs="0 Nazanin Bold"/>
                <w:lang w:bidi="fa-IR"/>
              </w:rPr>
              <w:t>:</w:t>
            </w:r>
          </w:p>
        </w:tc>
      </w:tr>
      <w:tr w:rsidR="002E1B48" w:rsidRPr="00225ED1" w14:paraId="13CF5719" w14:textId="77777777" w:rsidTr="002E1B48">
        <w:trPr>
          <w:trHeight w:val="851"/>
        </w:trPr>
        <w:tc>
          <w:tcPr>
            <w:tcW w:w="676" w:type="dxa"/>
            <w:tcBorders>
              <w:bottom w:val="single" w:sz="4" w:space="0" w:color="auto"/>
              <w:right w:val="thinThickSmallGap" w:sz="12" w:space="0" w:color="auto"/>
            </w:tcBorders>
            <w:vAlign w:val="center"/>
          </w:tcPr>
          <w:p w14:paraId="08F04D8A" w14:textId="097BC397"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۱۳</w:t>
            </w:r>
          </w:p>
        </w:tc>
        <w:tc>
          <w:tcPr>
            <w:tcW w:w="10286" w:type="dxa"/>
            <w:tcBorders>
              <w:left w:val="thinThickSmallGap" w:sz="12" w:space="0" w:color="auto"/>
              <w:bottom w:val="single" w:sz="4" w:space="0" w:color="auto"/>
              <w:right w:val="thickThinSmallGap" w:sz="12" w:space="0" w:color="auto"/>
            </w:tcBorders>
          </w:tcPr>
          <w:tbl>
            <w:tblPr>
              <w:tblStyle w:val="TableGrid"/>
              <w:tblpPr w:leftFromText="180" w:rightFromText="180" w:vertAnchor="text" w:horzAnchor="margin" w:tblpY="428"/>
              <w:tblOverlap w:val="never"/>
              <w:bidiVisual/>
              <w:tblW w:w="0" w:type="auto"/>
              <w:tblLayout w:type="fixed"/>
              <w:tblLook w:val="04A0" w:firstRow="1" w:lastRow="0" w:firstColumn="1" w:lastColumn="0" w:noHBand="0" w:noVBand="1"/>
            </w:tblPr>
            <w:tblGrid>
              <w:gridCol w:w="3342"/>
              <w:gridCol w:w="894"/>
            </w:tblGrid>
            <w:tr w:rsidR="00225ED1" w:rsidRPr="00225ED1" w14:paraId="5D78FEA9" w14:textId="77777777" w:rsidTr="00225ED1">
              <w:trPr>
                <w:trHeight w:val="260"/>
              </w:trPr>
              <w:tc>
                <w:tcPr>
                  <w:tcW w:w="3342" w:type="dxa"/>
                </w:tcPr>
                <w:p w14:paraId="3D87B6FF" w14:textId="77777777" w:rsidR="00225ED1" w:rsidRPr="00225ED1" w:rsidRDefault="00225ED1" w:rsidP="00225ED1">
                  <w:pPr>
                    <w:bidi/>
                    <w:spacing w:line="276" w:lineRule="auto"/>
                    <w:rPr>
                      <w:rStyle w:val="Strong"/>
                      <w:rFonts w:cs="B Nazanin"/>
                      <w:rtl/>
                      <w:lang w:bidi="fa-IR"/>
                    </w:rPr>
                  </w:pPr>
                </w:p>
              </w:tc>
              <w:tc>
                <w:tcPr>
                  <w:tcW w:w="894" w:type="dxa"/>
                </w:tcPr>
                <w:p w14:paraId="1A843885" w14:textId="77777777" w:rsidR="00225ED1" w:rsidRPr="00225ED1" w:rsidRDefault="00225ED1" w:rsidP="00225ED1">
                  <w:pPr>
                    <w:bidi/>
                    <w:spacing w:line="276" w:lineRule="auto"/>
                    <w:rPr>
                      <w:rStyle w:val="Strong"/>
                      <w:rFonts w:cs="B Nazanin"/>
                      <w:rtl/>
                      <w:lang w:bidi="fa-IR"/>
                    </w:rPr>
                  </w:pPr>
                  <w:r w:rsidRPr="00225ED1">
                    <w:rPr>
                      <w:rStyle w:val="Strong"/>
                      <w:rFonts w:cs="B Nazanin" w:hint="cs"/>
                      <w:rtl/>
                      <w:lang w:bidi="fa-IR"/>
                    </w:rPr>
                    <w:t>فرض</w:t>
                  </w:r>
                </w:p>
              </w:tc>
            </w:tr>
            <w:tr w:rsidR="00225ED1" w:rsidRPr="00225ED1" w14:paraId="696211BE" w14:textId="77777777" w:rsidTr="00225ED1">
              <w:tc>
                <w:tcPr>
                  <w:tcW w:w="3342" w:type="dxa"/>
                </w:tcPr>
                <w:p w14:paraId="05CE8A04" w14:textId="77777777" w:rsidR="00225ED1" w:rsidRPr="00225ED1" w:rsidRDefault="00225ED1" w:rsidP="00225ED1">
                  <w:pPr>
                    <w:bidi/>
                    <w:spacing w:line="276" w:lineRule="auto"/>
                    <w:rPr>
                      <w:rStyle w:val="Strong"/>
                      <w:rFonts w:cs="B Nazanin"/>
                      <w:rtl/>
                      <w:lang w:bidi="fa-IR"/>
                    </w:rPr>
                  </w:pPr>
                </w:p>
              </w:tc>
              <w:tc>
                <w:tcPr>
                  <w:tcW w:w="894" w:type="dxa"/>
                </w:tcPr>
                <w:p w14:paraId="5F916F27" w14:textId="77777777" w:rsidR="00225ED1" w:rsidRPr="00225ED1" w:rsidRDefault="00225ED1" w:rsidP="00225ED1">
                  <w:pPr>
                    <w:bidi/>
                    <w:spacing w:line="276" w:lineRule="auto"/>
                    <w:rPr>
                      <w:rStyle w:val="Strong"/>
                      <w:rFonts w:cs="B Nazanin"/>
                      <w:rtl/>
                      <w:lang w:bidi="fa-IR"/>
                    </w:rPr>
                  </w:pPr>
                  <w:r w:rsidRPr="00225ED1">
                    <w:rPr>
                      <w:rStyle w:val="Strong"/>
                      <w:rFonts w:cs="B Nazanin" w:hint="cs"/>
                      <w:rtl/>
                      <w:lang w:bidi="fa-IR"/>
                    </w:rPr>
                    <w:t>حکم</w:t>
                  </w:r>
                </w:p>
              </w:tc>
            </w:tr>
          </w:tbl>
          <w:p w14:paraId="3FACAF07" w14:textId="4B54DECD" w:rsidR="002E1B48" w:rsidRPr="00225ED1" w:rsidRDefault="002E1B48" w:rsidP="002E1B48">
            <w:pPr>
              <w:bidi/>
              <w:spacing w:line="276" w:lineRule="auto"/>
              <w:rPr>
                <w:rStyle w:val="Strong"/>
                <w:rFonts w:cs="B Nazanin"/>
                <w:rtl/>
                <w:lang w:bidi="fa-IR"/>
              </w:rPr>
            </w:pPr>
            <w:r w:rsidRPr="00225ED1">
              <w:rPr>
                <w:rStyle w:val="Strong"/>
                <w:rFonts w:cs="B Nazanin" w:hint="cs"/>
                <w:rtl/>
                <w:lang w:bidi="fa-IR"/>
              </w:rPr>
              <w:t xml:space="preserve">ثابت کنید در هر مثلث مجموع زوایای داخلی ۱۸۰ درجه است. از راس </w:t>
            </w:r>
            <w:r w:rsidRPr="00225ED1">
              <w:rPr>
                <w:rStyle w:val="Strong"/>
                <w:rFonts w:cs="B Nazanin"/>
                <w:lang w:bidi="fa-IR"/>
              </w:rPr>
              <w:t>A</w:t>
            </w:r>
            <w:r w:rsidRPr="00225ED1">
              <w:rPr>
                <w:rStyle w:val="Strong"/>
                <w:rFonts w:cs="B Nazanin" w:hint="cs"/>
                <w:rtl/>
                <w:lang w:bidi="fa-IR"/>
              </w:rPr>
              <w:t xml:space="preserve"> خط </w:t>
            </w:r>
            <w:r w:rsidRPr="00225ED1">
              <w:rPr>
                <w:rStyle w:val="Strong"/>
                <w:rFonts w:cs="B Nazanin"/>
                <w:lang w:bidi="fa-IR"/>
              </w:rPr>
              <w:t xml:space="preserve">d </w:t>
            </w:r>
            <w:r w:rsidRPr="00225ED1">
              <w:rPr>
                <w:rStyle w:val="Strong"/>
                <w:rFonts w:cs="B Nazanin" w:hint="cs"/>
                <w:rtl/>
                <w:lang w:bidi="fa-IR"/>
              </w:rPr>
              <w:t xml:space="preserve"> به موازات ضلع </w:t>
            </w:r>
            <w:r w:rsidRPr="00225ED1">
              <w:rPr>
                <w:rStyle w:val="Strong"/>
                <w:rFonts w:cs="B Nazanin"/>
                <w:lang w:bidi="fa-IR"/>
              </w:rPr>
              <w:t>BC</w:t>
            </w:r>
            <w:r w:rsidRPr="00225ED1">
              <w:rPr>
                <w:rStyle w:val="Strong"/>
                <w:rFonts w:cs="B Nazanin" w:hint="cs"/>
                <w:rtl/>
                <w:lang w:bidi="fa-IR"/>
              </w:rPr>
              <w:t xml:space="preserve"> رسم شده است. (نوشتن فرض و حکم الزامی است)</w:t>
            </w:r>
          </w:p>
          <w:p w14:paraId="5CD33926" w14:textId="77777777" w:rsidR="002E1B48" w:rsidRPr="00225ED1" w:rsidRDefault="002E1B48" w:rsidP="002E1B48">
            <w:pPr>
              <w:bidi/>
              <w:spacing w:line="276" w:lineRule="auto"/>
              <w:rPr>
                <w:rStyle w:val="Strong"/>
                <w:rFonts w:cs="B Nazanin"/>
                <w:rtl/>
                <w:lang w:bidi="fa-IR"/>
              </w:rPr>
            </w:pPr>
          </w:p>
          <w:p w14:paraId="24A0309A" w14:textId="724F9969" w:rsidR="002E1B48" w:rsidRPr="00225ED1" w:rsidRDefault="002E1B48" w:rsidP="00225ED1">
            <w:pPr>
              <w:bidi/>
              <w:spacing w:line="276" w:lineRule="auto"/>
              <w:rPr>
                <w:rStyle w:val="Strong"/>
                <w:rFonts w:cs="B Nazanin"/>
                <w:rtl/>
                <w:lang w:bidi="fa-IR"/>
              </w:rPr>
            </w:pPr>
            <w:r w:rsidRPr="00225ED1">
              <w:rPr>
                <w:rFonts w:cs="B Nazanin"/>
                <w:b/>
                <w:bCs/>
                <w:noProof/>
                <w:lang w:bidi="fa-IR"/>
              </w:rPr>
              <w:drawing>
                <wp:anchor distT="0" distB="0" distL="114300" distR="114300" simplePos="0" relativeHeight="251693056" behindDoc="0" locked="0" layoutInCell="1" allowOverlap="1" wp14:anchorId="172031DA" wp14:editId="7FC0DFA8">
                  <wp:simplePos x="0" y="0"/>
                  <wp:positionH relativeFrom="column">
                    <wp:posOffset>220345</wp:posOffset>
                  </wp:positionH>
                  <wp:positionV relativeFrom="paragraph">
                    <wp:posOffset>196215</wp:posOffset>
                  </wp:positionV>
                  <wp:extent cx="2232660" cy="93726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2660" cy="937260"/>
                          </a:xfrm>
                          <a:prstGeom prst="rect">
                            <a:avLst/>
                          </a:prstGeom>
                        </pic:spPr>
                      </pic:pic>
                    </a:graphicData>
                  </a:graphic>
                  <wp14:sizeRelH relativeFrom="margin">
                    <wp14:pctWidth>0</wp14:pctWidth>
                  </wp14:sizeRelH>
                  <wp14:sizeRelV relativeFrom="margin">
                    <wp14:pctHeight>0</wp14:pctHeight>
                  </wp14:sizeRelV>
                </wp:anchor>
              </w:drawing>
            </w:r>
          </w:p>
          <w:p w14:paraId="188E5B6A" w14:textId="77777777" w:rsidR="002E1B48" w:rsidRPr="00225ED1" w:rsidRDefault="002E1B48" w:rsidP="002E1B48">
            <w:pPr>
              <w:bidi/>
              <w:spacing w:line="276" w:lineRule="auto"/>
              <w:rPr>
                <w:rStyle w:val="Strong"/>
                <w:rFonts w:cs="B Nazanin"/>
                <w:rtl/>
                <w:lang w:bidi="fa-IR"/>
              </w:rPr>
            </w:pPr>
          </w:p>
          <w:p w14:paraId="31C04A00" w14:textId="29796D69" w:rsidR="002E1B48" w:rsidRPr="00225ED1" w:rsidRDefault="002E1B48" w:rsidP="002E1B48">
            <w:pPr>
              <w:bidi/>
              <w:spacing w:line="276" w:lineRule="auto"/>
              <w:rPr>
                <w:rStyle w:val="Strong"/>
                <w:rFonts w:cs="B Nazanin"/>
                <w:rtl/>
                <w:lang w:bidi="fa-IR"/>
              </w:rPr>
            </w:pPr>
          </w:p>
        </w:tc>
      </w:tr>
      <w:tr w:rsidR="00225ED1" w:rsidRPr="00225ED1" w14:paraId="79DB79CA" w14:textId="77777777" w:rsidTr="002E1B48">
        <w:trPr>
          <w:trHeight w:val="851"/>
        </w:trPr>
        <w:tc>
          <w:tcPr>
            <w:tcW w:w="676" w:type="dxa"/>
            <w:tcBorders>
              <w:bottom w:val="single" w:sz="4" w:space="0" w:color="auto"/>
              <w:right w:val="thinThickSmallGap" w:sz="12" w:space="0" w:color="auto"/>
            </w:tcBorders>
            <w:vAlign w:val="center"/>
          </w:tcPr>
          <w:p w14:paraId="51701801" w14:textId="77777777" w:rsidR="00225ED1" w:rsidRPr="00225ED1" w:rsidRDefault="00225ED1" w:rsidP="00BB0006">
            <w:pPr>
              <w:pStyle w:val="ListParagraph"/>
              <w:numPr>
                <w:ilvl w:val="0"/>
                <w:numId w:val="2"/>
              </w:numPr>
              <w:jc w:val="center"/>
              <w:rPr>
                <w:rStyle w:val="Strong"/>
                <w:rFonts w:cs="B Nazanin"/>
                <w:sz w:val="24"/>
                <w:szCs w:val="24"/>
                <w:rtl/>
              </w:rPr>
            </w:pPr>
          </w:p>
        </w:tc>
        <w:tc>
          <w:tcPr>
            <w:tcW w:w="10286" w:type="dxa"/>
            <w:tcBorders>
              <w:left w:val="thinThickSmallGap" w:sz="12" w:space="0" w:color="auto"/>
              <w:bottom w:val="single" w:sz="4" w:space="0" w:color="auto"/>
              <w:right w:val="thickThinSmallGap" w:sz="12" w:space="0" w:color="auto"/>
            </w:tcBorders>
          </w:tcPr>
          <w:p w14:paraId="107C2FC7" w14:textId="2A8DF1B9" w:rsidR="00225ED1" w:rsidRPr="00225ED1" w:rsidRDefault="00225ED1" w:rsidP="00225ED1">
            <w:pPr>
              <w:bidi/>
              <w:spacing w:line="276" w:lineRule="auto"/>
              <w:rPr>
                <w:rStyle w:val="Strong"/>
                <w:rFonts w:cs="B Nazanin"/>
                <w:rtl/>
                <w:lang w:bidi="fa-IR"/>
              </w:rPr>
            </w:pPr>
            <w:r w:rsidRPr="00225ED1">
              <w:rPr>
                <w:rFonts w:ascii="Portada ARA Extrabold" w:hAnsi="Portada ARA Extrabold" w:cs="B Nazanin"/>
                <w:b/>
                <w:bCs/>
                <w:noProof/>
                <w:sz w:val="22"/>
                <w:szCs w:val="22"/>
                <w:rtl/>
                <w:lang w:val="ar-SA"/>
              </w:rPr>
              <mc:AlternateContent>
                <mc:Choice Requires="wpg">
                  <w:drawing>
                    <wp:anchor distT="0" distB="0" distL="114300" distR="114300" simplePos="0" relativeHeight="251698176" behindDoc="0" locked="0" layoutInCell="1" allowOverlap="1" wp14:anchorId="2033AA19" wp14:editId="59918C18">
                      <wp:simplePos x="0" y="0"/>
                      <wp:positionH relativeFrom="column">
                        <wp:posOffset>119380</wp:posOffset>
                      </wp:positionH>
                      <wp:positionV relativeFrom="paragraph">
                        <wp:posOffset>139065</wp:posOffset>
                      </wp:positionV>
                      <wp:extent cx="2011680" cy="957072"/>
                      <wp:effectExtent l="0" t="0" r="45720" b="33655"/>
                      <wp:wrapNone/>
                      <wp:docPr id="7" name="Group 7"/>
                      <wp:cNvGraphicFramePr/>
                      <a:graphic xmlns:a="http://schemas.openxmlformats.org/drawingml/2006/main">
                        <a:graphicData uri="http://schemas.microsoft.com/office/word/2010/wordprocessingGroup">
                          <wpg:wgp>
                            <wpg:cNvGrpSpPr/>
                            <wpg:grpSpPr>
                              <a:xfrm>
                                <a:off x="0" y="0"/>
                                <a:ext cx="2011680" cy="957072"/>
                                <a:chOff x="0" y="0"/>
                                <a:chExt cx="2011680" cy="957072"/>
                              </a:xfrm>
                            </wpg:grpSpPr>
                            <wps:wsp>
                              <wps:cNvPr id="8" name="Straight Arrow Connector 8"/>
                              <wps:cNvCnPr/>
                              <wps:spPr>
                                <a:xfrm>
                                  <a:off x="0" y="361950"/>
                                  <a:ext cx="20116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V="1">
                                  <a:off x="285750" y="0"/>
                                  <a:ext cx="1292352" cy="9570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933450" y="352378"/>
                                  <a:ext cx="299720" cy="303530"/>
                                </a:xfrm>
                                <a:prstGeom prst="rect">
                                  <a:avLst/>
                                </a:prstGeom>
                                <a:noFill/>
                                <a:ln w="6350">
                                  <a:noFill/>
                                </a:ln>
                              </wps:spPr>
                              <wps:txbx>
                                <w:txbxContent>
                                  <w:p w14:paraId="479AB74D" w14:textId="77777777" w:rsidR="00225ED1" w:rsidRDefault="00225ED1" w:rsidP="00225ED1">
                                    <w:pPr>
                                      <w:rPr>
                                        <w:lang w:bidi="fa-IR"/>
                                      </w:rPr>
                                    </w:pPr>
                                    <w:r>
                                      <w:rPr>
                                        <w:lang w:bidi="fa-IR"/>
                                      </w:rPr>
                                      <w:t>A</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033AA19" id="Group 7" o:spid="_x0000_s1091" style="position:absolute;left:0;text-align:left;margin-left:9.4pt;margin-top:10.95pt;width:158.4pt;height:75.35pt;z-index:251698176" coordsize="2011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">
                      <v:shape id="Straight Arrow Connector 8" o:spid="_x0000_s1092" type="#_x0000_t32" style="position:absolute;top:3619;width:20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" strokecolor="black [3213]" strokeweight="1pt">
                        <v:stroke endarrow="block"/>
                      </v:shape>
                      <v:line id="Straight Connector 9" o:spid="_x0000_s1093" style="position:absolute;flip:y;visibility:visible;mso-wrap-style:square" from="2857,0" to="15781,9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" strokecolor="black [3213]" strokeweight="1pt"/>
                      <v:shape id="Text Box 27" o:spid="_x0000_s1094" type="#_x0000_t202" style="position:absolute;left:9334;top:3523;width:2997;height:3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14:paraId="479AB74D" w14:textId="77777777" w:rsidR="00225ED1" w:rsidRDefault="00225ED1" w:rsidP="00225ED1">
                              <w:pPr>
                                <w:rPr>
                                  <w:lang w:bidi="fa-IR"/>
                                </w:rPr>
                              </w:pPr>
                              <w:r>
                                <w:rPr>
                                  <w:lang w:bidi="fa-IR"/>
                                </w:rPr>
                                <w:t>A</w:t>
                              </w:r>
                            </w:p>
                          </w:txbxContent>
                        </v:textbox>
                      </v:shape>
                    </v:group>
                  </w:pict>
                </mc:Fallback>
              </mc:AlternateContent>
            </w:r>
            <w:r w:rsidRPr="00225ED1">
              <w:rPr>
                <w:rStyle w:val="Strong"/>
                <w:rFonts w:cs="B Nazanin" w:hint="cs"/>
                <w:rtl/>
                <w:lang w:bidi="fa-IR"/>
              </w:rPr>
              <w:t>نشان دهید زاویه های متقابل به راس برابر هستند.</w:t>
            </w:r>
          </w:p>
          <w:p w14:paraId="7E2385FB" w14:textId="6C242B87" w:rsidR="00225ED1" w:rsidRPr="00225ED1" w:rsidRDefault="00225ED1" w:rsidP="00225ED1">
            <w:pPr>
              <w:bidi/>
              <w:spacing w:line="276" w:lineRule="auto"/>
              <w:rPr>
                <w:rStyle w:val="Strong"/>
                <w:rFonts w:cs="B Nazanin"/>
                <w:rtl/>
                <w:lang w:bidi="fa-IR"/>
              </w:rPr>
            </w:pPr>
          </w:p>
          <w:p w14:paraId="7C461020" w14:textId="3CB9145E" w:rsidR="00225ED1" w:rsidRPr="00225ED1" w:rsidRDefault="00225ED1" w:rsidP="00225ED1">
            <w:pPr>
              <w:bidi/>
              <w:spacing w:line="276" w:lineRule="auto"/>
              <w:rPr>
                <w:rStyle w:val="Strong"/>
                <w:rFonts w:cs="B Nazanin"/>
                <w:rtl/>
                <w:lang w:bidi="fa-IR"/>
              </w:rPr>
            </w:pPr>
          </w:p>
          <w:p w14:paraId="3E84534D" w14:textId="77777777" w:rsidR="00225ED1" w:rsidRPr="00225ED1" w:rsidRDefault="00225ED1" w:rsidP="00225ED1">
            <w:pPr>
              <w:bidi/>
              <w:spacing w:line="276" w:lineRule="auto"/>
              <w:rPr>
                <w:rStyle w:val="Strong"/>
                <w:rFonts w:cs="B Nazanin"/>
                <w:rtl/>
                <w:lang w:bidi="fa-IR"/>
              </w:rPr>
            </w:pPr>
          </w:p>
          <w:p w14:paraId="5455C7B6" w14:textId="4BF98586" w:rsidR="00225ED1" w:rsidRPr="00225ED1" w:rsidRDefault="00225ED1" w:rsidP="00225ED1">
            <w:pPr>
              <w:bidi/>
              <w:spacing w:line="276" w:lineRule="auto"/>
              <w:rPr>
                <w:rStyle w:val="Strong"/>
                <w:rFonts w:cs="B Nazanin"/>
                <w:sz w:val="10"/>
                <w:szCs w:val="10"/>
                <w:rtl/>
                <w:lang w:bidi="fa-IR"/>
              </w:rPr>
            </w:pPr>
          </w:p>
        </w:tc>
      </w:tr>
      <w:tr w:rsidR="002E1B48" w:rsidRPr="00225ED1" w14:paraId="55392601" w14:textId="77777777" w:rsidTr="002E1B48">
        <w:trPr>
          <w:trHeight w:val="851"/>
        </w:trPr>
        <w:tc>
          <w:tcPr>
            <w:tcW w:w="676" w:type="dxa"/>
            <w:tcBorders>
              <w:bottom w:val="single" w:sz="4" w:space="0" w:color="auto"/>
              <w:right w:val="thinThickSmallGap" w:sz="12" w:space="0" w:color="auto"/>
            </w:tcBorders>
            <w:vAlign w:val="center"/>
          </w:tcPr>
          <w:p w14:paraId="611A95DB" w14:textId="1CEF457C" w:rsidR="002E1B48" w:rsidRPr="00225ED1" w:rsidRDefault="002E1B48" w:rsidP="00BB0006">
            <w:pPr>
              <w:pStyle w:val="ListParagraph"/>
              <w:numPr>
                <w:ilvl w:val="0"/>
                <w:numId w:val="2"/>
              </w:numPr>
              <w:jc w:val="center"/>
              <w:rPr>
                <w:rStyle w:val="Strong"/>
                <w:rFonts w:cs="B Nazanin"/>
                <w:sz w:val="24"/>
                <w:szCs w:val="24"/>
                <w:rtl/>
              </w:rPr>
            </w:pPr>
            <w:r w:rsidRPr="00225ED1">
              <w:rPr>
                <w:rStyle w:val="Strong"/>
                <w:rFonts w:cs="B Nazanin" w:hint="cs"/>
                <w:sz w:val="24"/>
                <w:szCs w:val="24"/>
                <w:rtl/>
              </w:rPr>
              <w:t>۱۴</w:t>
            </w:r>
          </w:p>
        </w:tc>
        <w:tc>
          <w:tcPr>
            <w:tcW w:w="10286" w:type="dxa"/>
            <w:tcBorders>
              <w:left w:val="thinThickSmallGap" w:sz="12" w:space="0" w:color="auto"/>
              <w:bottom w:val="single" w:sz="4" w:space="0" w:color="auto"/>
              <w:right w:val="thickThinSmallGap" w:sz="12" w:space="0" w:color="auto"/>
            </w:tcBorders>
          </w:tcPr>
          <w:p w14:paraId="011F1DA0" w14:textId="2238B20A" w:rsidR="002E1B48" w:rsidRPr="00225ED1" w:rsidRDefault="002E1B48" w:rsidP="002E1B48">
            <w:pPr>
              <w:tabs>
                <w:tab w:val="left" w:pos="5445"/>
              </w:tabs>
              <w:bidi/>
              <w:spacing w:line="276" w:lineRule="auto"/>
              <w:rPr>
                <w:rFonts w:eastAsiaTheme="minorEastAsia" w:cs="B Nazanin"/>
                <w:b/>
                <w:bCs/>
                <w:color w:val="000000" w:themeColor="text1"/>
                <w:rtl/>
              </w:rPr>
            </w:pPr>
            <w:r w:rsidRPr="00225ED1">
              <w:rPr>
                <w:rFonts w:cs="B Nazanin" w:hint="cs"/>
                <w:b/>
                <w:bCs/>
                <w:color w:val="000000" w:themeColor="text1"/>
                <w:rtl/>
              </w:rPr>
              <w:t>در شکل زیر از نقطه</w:t>
            </w:r>
            <w:r w:rsidRPr="00225ED1">
              <w:rPr>
                <w:rFonts w:eastAsiaTheme="minorEastAsia" w:cs="B Nazanin" w:hint="cs"/>
                <w:b/>
                <w:bCs/>
                <w:color w:val="000000" w:themeColor="text1"/>
                <w:rtl/>
              </w:rPr>
              <w:t xml:space="preserve"> </w:t>
            </w:r>
            <m:oMath>
              <m:r>
                <m:rPr>
                  <m:sty m:val="b"/>
                </m:rPr>
                <w:rPr>
                  <w:rFonts w:ascii="Cambria Math" w:eastAsiaTheme="minorEastAsia" w:hAnsi="Cambria Math" w:cs="B Nazanin"/>
                  <w:color w:val="000000" w:themeColor="text1"/>
                </w:rPr>
                <m:t xml:space="preserve">M </m:t>
              </m:r>
            </m:oMath>
            <w:r w:rsidRPr="00225ED1">
              <w:rPr>
                <w:rFonts w:cs="B Nazanin" w:hint="cs"/>
                <w:b/>
                <w:bCs/>
                <w:color w:val="000000" w:themeColor="text1"/>
                <w:rtl/>
              </w:rPr>
              <w:t xml:space="preserve">  بر دایره دو </w:t>
            </w:r>
            <w:r w:rsidRPr="00225ED1">
              <w:rPr>
                <w:rFonts w:cs="B Nazanin" w:hint="cs"/>
                <w:b/>
                <w:bCs/>
                <w:color w:val="000000" w:themeColor="text1"/>
                <w:u w:val="single"/>
                <w:rtl/>
              </w:rPr>
              <w:t>مماس</w:t>
            </w:r>
            <w:r w:rsidRPr="00225ED1">
              <w:rPr>
                <w:rFonts w:cs="B Nazanin" w:hint="cs"/>
                <w:b/>
                <w:bCs/>
                <w:color w:val="000000" w:themeColor="text1"/>
                <w:rtl/>
              </w:rPr>
              <w:t xml:space="preserve"> رسم شده است. ثابت کنید دو مثلث </w:t>
            </w:r>
            <m:oMath>
              <m:r>
                <m:rPr>
                  <m:sty m:val="b"/>
                </m:rPr>
                <w:rPr>
                  <w:rFonts w:ascii="Cambria Math" w:hAnsi="Cambria Math" w:cs="B Nazanin"/>
                  <w:color w:val="000000" w:themeColor="text1"/>
                </w:rPr>
                <m:t>MA</m:t>
              </m:r>
              <m:r>
                <m:rPr>
                  <m:sty m:val="bi"/>
                </m:rPr>
                <w:rPr>
                  <w:rFonts w:ascii="Cambria Math" w:hAnsi="Cambria Math" w:cs="B Nazanin"/>
                  <w:color w:val="000000" w:themeColor="text1"/>
                </w:rPr>
                <m:t>O</m:t>
              </m:r>
              <m:r>
                <m:rPr>
                  <m:sty m:val="b"/>
                </m:rPr>
                <w:rPr>
                  <w:rFonts w:ascii="Cambria Math" w:hAnsi="Cambria Math" w:cs="B Nazanin" w:hint="cs"/>
                  <w:color w:val="000000" w:themeColor="text1"/>
                  <w:rtl/>
                  <w:lang w:bidi="fa-IR"/>
                </w:rPr>
                <m:t>و</m:t>
              </m:r>
              <m:r>
                <m:rPr>
                  <m:sty m:val="bi"/>
                </m:rPr>
                <w:rPr>
                  <w:rFonts w:ascii="Cambria Math" w:hAnsi="Cambria Math" w:cs="B Nazanin"/>
                  <w:color w:val="000000" w:themeColor="text1"/>
                </w:rPr>
                <m:t>MB</m:t>
              </m:r>
              <m:r>
                <m:rPr>
                  <m:sty m:val="b"/>
                </m:rPr>
                <w:rPr>
                  <w:rFonts w:ascii="Cambria Math" w:hAnsi="Cambria Math" w:cs="B Nazanin"/>
                  <w:color w:val="000000" w:themeColor="text1"/>
                </w:rPr>
                <m:t>O</m:t>
              </m:r>
            </m:oMath>
            <w:r w:rsidRPr="00225ED1">
              <w:rPr>
                <w:rFonts w:eastAsiaTheme="minorEastAsia" w:cs="B Nazanin" w:hint="cs"/>
                <w:b/>
                <w:bCs/>
                <w:color w:val="000000" w:themeColor="text1"/>
                <w:rtl/>
              </w:rPr>
              <w:t xml:space="preserve">  هم نهشت هستند.</w:t>
            </w:r>
          </w:p>
          <w:p w14:paraId="21C02E83" w14:textId="77777777" w:rsidR="002E1B48" w:rsidRPr="00225ED1" w:rsidRDefault="002E1B48" w:rsidP="002E1B48">
            <w:pPr>
              <w:tabs>
                <w:tab w:val="left" w:pos="5445"/>
              </w:tabs>
              <w:bidi/>
              <w:spacing w:line="276" w:lineRule="auto"/>
              <w:rPr>
                <w:rFonts w:ascii="Bnazanin" w:eastAsiaTheme="minorEastAsia" w:hAnsi="Bnazanin" w:cs="B Nazanin"/>
                <w:b/>
                <w:bCs/>
                <w:rtl/>
                <w:lang w:bidi="fa-IR"/>
              </w:rPr>
            </w:pPr>
            <w:r w:rsidRPr="00225ED1">
              <w:rPr>
                <w:rFonts w:cs="B Nazanin"/>
                <w:b/>
                <w:bCs/>
                <w:noProof/>
                <w:lang w:bidi="fa-IR"/>
              </w:rPr>
              <w:drawing>
                <wp:anchor distT="0" distB="0" distL="114300" distR="114300" simplePos="0" relativeHeight="251692032" behindDoc="0" locked="0" layoutInCell="1" allowOverlap="1" wp14:anchorId="51271F3C" wp14:editId="64E61204">
                  <wp:simplePos x="0" y="0"/>
                  <wp:positionH relativeFrom="column">
                    <wp:posOffset>-24765</wp:posOffset>
                  </wp:positionH>
                  <wp:positionV relativeFrom="paragraph">
                    <wp:posOffset>158750</wp:posOffset>
                  </wp:positionV>
                  <wp:extent cx="2057400" cy="10858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057400" cy="1085850"/>
                          </a:xfrm>
                          <a:prstGeom prst="rect">
                            <a:avLst/>
                          </a:prstGeom>
                        </pic:spPr>
                      </pic:pic>
                    </a:graphicData>
                  </a:graphic>
                </wp:anchor>
              </w:drawing>
            </w:r>
          </w:p>
          <w:p w14:paraId="64C52894" w14:textId="77777777" w:rsidR="002E1B48" w:rsidRPr="00225ED1" w:rsidRDefault="002E1B48" w:rsidP="002E1B48">
            <w:pPr>
              <w:tabs>
                <w:tab w:val="left" w:pos="5445"/>
              </w:tabs>
              <w:bidi/>
              <w:spacing w:line="276" w:lineRule="auto"/>
              <w:rPr>
                <w:rFonts w:ascii="Bnazanin" w:eastAsiaTheme="minorEastAsia" w:hAnsi="Bnazanin" w:cs="B Nazanin"/>
                <w:b/>
                <w:bCs/>
                <w:rtl/>
                <w:lang w:bidi="fa-IR"/>
              </w:rPr>
            </w:pPr>
          </w:p>
          <w:p w14:paraId="7AB2B062" w14:textId="77777777" w:rsidR="002E1B48" w:rsidRPr="00225ED1" w:rsidRDefault="002E1B48" w:rsidP="002E1B48">
            <w:pPr>
              <w:tabs>
                <w:tab w:val="left" w:pos="5445"/>
              </w:tabs>
              <w:bidi/>
              <w:spacing w:line="276" w:lineRule="auto"/>
              <w:rPr>
                <w:rFonts w:ascii="Bnazanin" w:eastAsiaTheme="minorEastAsia" w:hAnsi="Bnazanin" w:cs="B Nazanin"/>
                <w:b/>
                <w:bCs/>
                <w:rtl/>
                <w:lang w:bidi="fa-IR"/>
              </w:rPr>
            </w:pPr>
          </w:p>
          <w:p w14:paraId="34259670" w14:textId="77777777" w:rsidR="002E1B48" w:rsidRPr="00225ED1" w:rsidRDefault="002E1B48" w:rsidP="002E1B48">
            <w:pPr>
              <w:tabs>
                <w:tab w:val="left" w:pos="5445"/>
              </w:tabs>
              <w:bidi/>
              <w:spacing w:line="276" w:lineRule="auto"/>
              <w:rPr>
                <w:rFonts w:ascii="Bnazanin" w:eastAsiaTheme="minorEastAsia" w:hAnsi="Bnazanin" w:cs="B Nazanin"/>
                <w:b/>
                <w:bCs/>
                <w:rtl/>
                <w:lang w:bidi="fa-IR"/>
              </w:rPr>
            </w:pPr>
          </w:p>
          <w:p w14:paraId="53F3E5B9" w14:textId="35954082" w:rsidR="002E1B48" w:rsidRPr="00225ED1" w:rsidRDefault="002E1B48" w:rsidP="002E1B48">
            <w:pPr>
              <w:bidi/>
              <w:spacing w:line="276" w:lineRule="auto"/>
              <w:rPr>
                <w:rStyle w:val="Strong"/>
                <w:rFonts w:cs="B Nazanin"/>
                <w:rtl/>
                <w:lang w:bidi="fa-IR"/>
              </w:rPr>
            </w:pPr>
          </w:p>
        </w:tc>
      </w:tr>
    </w:tbl>
    <w:p w14:paraId="41C617AB" w14:textId="2B01BD04" w:rsidR="00F2413C" w:rsidRPr="00225ED1" w:rsidRDefault="00F2413C" w:rsidP="002E1B48">
      <w:pPr>
        <w:bidi/>
        <w:spacing w:line="276" w:lineRule="auto"/>
        <w:rPr>
          <w:rFonts w:cs="B Nazanin"/>
          <w:b/>
          <w:bCs/>
          <w:sz w:val="4"/>
          <w:szCs w:val="4"/>
          <w:lang w:bidi="fa-IR"/>
        </w:rPr>
      </w:pPr>
    </w:p>
    <w:sectPr w:rsidR="00F2413C" w:rsidRPr="00225ED1" w:rsidSect="0071447D">
      <w:headerReference w:type="even" r:id="rId91"/>
      <w:headerReference w:type="default" r:id="rId92"/>
      <w:footerReference w:type="default" r:id="rId93"/>
      <w:pgSz w:w="11907" w:h="16839" w:code="9"/>
      <w:pgMar w:top="68" w:right="1207" w:bottom="284" w:left="811" w:header="34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77E93" w14:textId="77777777" w:rsidR="007F029B" w:rsidRDefault="007F029B" w:rsidP="001B4C7C">
      <w:r>
        <w:separator/>
      </w:r>
    </w:p>
  </w:endnote>
  <w:endnote w:type="continuationSeparator" w:id="0">
    <w:p w14:paraId="1083E024" w14:textId="77777777" w:rsidR="007F029B" w:rsidRDefault="007F029B" w:rsidP="001B4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ahel SemiBold">
    <w:panose1 w:val="020B0603030804020204"/>
    <w:charset w:val="00"/>
    <w:family w:val="swiss"/>
    <w:pitch w:val="variable"/>
    <w:sig w:usb0="80002003" w:usb1="80000000" w:usb2="00000008" w:usb3="00000000" w:csb0="00000041" w:csb1="00000000"/>
    <w:embedRegular r:id="rId1" w:fontKey="{D8354B1D-5327-4DD4-BAA2-E9B4A052B690}"/>
    <w:embedBold r:id="rId2" w:fontKey="{68A901F4-8C17-4411-8D7C-31F15D80E9E9}"/>
  </w:font>
  <w:font w:name="Calibri">
    <w:panose1 w:val="020F0502020204030204"/>
    <w:charset w:val="00"/>
    <w:family w:val="swiss"/>
    <w:pitch w:val="variable"/>
    <w:sig w:usb0="E4002EFF" w:usb1="C000247B" w:usb2="00000009" w:usb3="00000000" w:csb0="000001FF" w:csb1="00000000"/>
    <w:embedRegular r:id="rId3" w:fontKey="{9775B56C-CAC0-43E5-B8EB-3A7EAC42B639}"/>
    <w:embedBold r:id="rId4" w:fontKey="{32657BBD-FC56-4834-BE4D-2990E0C8490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A70B2BC1-C2ED-4D28-93D5-7C319EF7413D}"/>
  </w:font>
  <w:font w:name="B Nazanin">
    <w:panose1 w:val="00000400000000000000"/>
    <w:charset w:val="B2"/>
    <w:family w:val="auto"/>
    <w:pitch w:val="variable"/>
    <w:sig w:usb0="00002001" w:usb1="80000000" w:usb2="00000008" w:usb3="00000000" w:csb0="00000040" w:csb1="00000000"/>
    <w:embedRegular r:id="rId6" w:fontKey="{9B0F2964-84FE-4B57-BF67-C838868B0C75}"/>
    <w:embedBold r:id="rId7" w:fontKey="{D0AB0994-44A3-4FD1-9081-07133A874245}"/>
  </w:font>
  <w:font w:name="Cambria Math">
    <w:panose1 w:val="02040503050406030204"/>
    <w:charset w:val="00"/>
    <w:family w:val="roman"/>
    <w:pitch w:val="variable"/>
    <w:sig w:usb0="E00006FF" w:usb1="420024FF" w:usb2="02000000" w:usb3="00000000" w:csb0="0000019F" w:csb1="00000000"/>
    <w:embedRegular r:id="rId8" w:fontKey="{BCB12C21-4036-44CA-A5F0-C91203B357EB}"/>
    <w:embedBold r:id="rId9" w:fontKey="{BE5DC898-2B86-499B-9454-2203361987BB}"/>
    <w:embedBoldItalic r:id="rId10" w:fontKey="{3B4ACB2E-1307-4F18-8F23-990D05CCBC6B}"/>
  </w:font>
  <w:font w:name="Bnazanin">
    <w:altName w:val="Times New Roman"/>
    <w:panose1 w:val="00000000000000000000"/>
    <w:charset w:val="00"/>
    <w:family w:val="roman"/>
    <w:notTrueType/>
    <w:pitch w:val="default"/>
    <w:sig w:usb0="00000003" w:usb1="00000000" w:usb2="00000000" w:usb3="00000000" w:csb0="00000001" w:csb1="00000000"/>
  </w:font>
  <w:font w:name="0 Nazanin Bold">
    <w:panose1 w:val="00000700000000000000"/>
    <w:charset w:val="B2"/>
    <w:family w:val="auto"/>
    <w:pitch w:val="variable"/>
    <w:sig w:usb0="00002001" w:usb1="80000000" w:usb2="00000008" w:usb3="00000000" w:csb0="00000040" w:csb1="00000000"/>
    <w:embedRegular r:id="rId11" w:fontKey="{9763FDAB-99C7-4F06-B4EC-25160D685C45}"/>
    <w:embedBold r:id="rId12" w:fontKey="{8C426D40-2886-464F-9F63-6D09E9234A7E}"/>
  </w:font>
  <w:font w:name="Vazirmatn">
    <w:panose1 w:val="00000000000000000000"/>
    <w:charset w:val="00"/>
    <w:family w:val="auto"/>
    <w:pitch w:val="variable"/>
    <w:sig w:usb0="80002003" w:usb1="80000000" w:usb2="00000008" w:usb3="00000000" w:csb0="00000041" w:csb1="00000000"/>
    <w:embedBold r:id="rId13" w:fontKey="{FAF7F053-564B-4C80-8A65-81E4C38C3DB4}"/>
  </w:font>
  <w:font w:name="Portada ARA Extrabold">
    <w:panose1 w:val="00000000000000000000"/>
    <w:charset w:val="00"/>
    <w:family w:val="modern"/>
    <w:notTrueType/>
    <w:pitch w:val="variable"/>
    <w:sig w:usb0="A00020EF" w:usb1="D000204B" w:usb2="00000008" w:usb3="00000000" w:csb0="000001D3" w:csb1="00000000"/>
  </w:font>
  <w:font w:name="Cambria">
    <w:panose1 w:val="02040503050406030204"/>
    <w:charset w:val="00"/>
    <w:family w:val="roman"/>
    <w:pitch w:val="variable"/>
    <w:sig w:usb0="E00006FF" w:usb1="420024FF" w:usb2="02000000" w:usb3="00000000" w:csb0="0000019F" w:csb1="00000000"/>
    <w:embedRegular r:id="rId14" w:fontKey="{51419D80-A1E0-4EF1-977B-471124B970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8E4EB" w14:textId="6E139425" w:rsidR="00836D14" w:rsidRDefault="00836D14">
    <w:pPr>
      <w:pStyle w:val="Footer"/>
      <w:jc w:val="center"/>
    </w:pPr>
    <w:r>
      <w:rPr>
        <w:rFonts w:hint="cs"/>
        <w:rtl/>
      </w:rPr>
      <w:t xml:space="preserve"> </w:t>
    </w:r>
    <w:sdt>
      <w:sdtPr>
        <w:id w:val="8475254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047FB">
          <w:rPr>
            <w:noProof/>
          </w:rPr>
          <w:t>1</w:t>
        </w:r>
        <w:r>
          <w:rPr>
            <w:noProof/>
          </w:rPr>
          <w:fldChar w:fldCharType="end"/>
        </w:r>
        <w:r>
          <w:rPr>
            <w:rFonts w:hint="cs"/>
            <w:noProof/>
            <w:rtl/>
          </w:rPr>
          <w:t xml:space="preserve"> از </w:t>
        </w:r>
        <w:r>
          <w:rPr>
            <w:noProof/>
            <w:rtl/>
          </w:rPr>
          <w:fldChar w:fldCharType="begin"/>
        </w:r>
        <w:r>
          <w:rPr>
            <w:noProof/>
            <w:rtl/>
          </w:rPr>
          <w:instrText xml:space="preserve"> </w:instrText>
        </w:r>
        <w:r>
          <w:rPr>
            <w:noProof/>
          </w:rPr>
          <w:instrText>NUMPAGES   \* MERGEFORMAT</w:instrText>
        </w:r>
        <w:r>
          <w:rPr>
            <w:noProof/>
            <w:rtl/>
          </w:rPr>
          <w:instrText xml:space="preserve"> </w:instrText>
        </w:r>
        <w:r>
          <w:rPr>
            <w:noProof/>
            <w:rtl/>
          </w:rPr>
          <w:fldChar w:fldCharType="separate"/>
        </w:r>
        <w:r w:rsidR="00C047FB">
          <w:rPr>
            <w:noProof/>
          </w:rPr>
          <w:t>4</w:t>
        </w:r>
        <w:r>
          <w:rPr>
            <w:noProof/>
            <w:rtl/>
          </w:rPr>
          <w:fldChar w:fldCharType="end"/>
        </w:r>
      </w:sdtContent>
    </w:sdt>
  </w:p>
  <w:p w14:paraId="22E38FB6" w14:textId="77777777" w:rsidR="00836D14" w:rsidRDefault="00836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CC304" w14:textId="77777777" w:rsidR="007F029B" w:rsidRDefault="007F029B" w:rsidP="001B4C7C">
      <w:r>
        <w:separator/>
      </w:r>
    </w:p>
  </w:footnote>
  <w:footnote w:type="continuationSeparator" w:id="0">
    <w:p w14:paraId="3FDAC9AD" w14:textId="77777777" w:rsidR="007F029B" w:rsidRDefault="007F029B" w:rsidP="001B4C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1C8BC" w14:textId="7C095B62" w:rsidR="00836D14" w:rsidRDefault="00836D14" w:rsidP="00BB5075">
    <w:pPr>
      <w:pStyle w:val="Header"/>
      <w:tabs>
        <w:tab w:val="clear" w:pos="4680"/>
        <w:tab w:val="clear" w:pos="9360"/>
        <w:tab w:val="left" w:pos="853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AF8AA" w14:textId="53A2264C" w:rsidR="00836D14" w:rsidRDefault="00836D14" w:rsidP="00325DB6">
    <w:pPr>
      <w:pStyle w:val="Header"/>
      <w:tabs>
        <w:tab w:val="clear" w:pos="4680"/>
        <w:tab w:val="clear" w:pos="9360"/>
        <w:tab w:val="left" w:pos="547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BA0DAB"/>
    <w:multiLevelType w:val="hybridMultilevel"/>
    <w:tmpl w:val="C240B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F705EF"/>
    <w:multiLevelType w:val="hybridMultilevel"/>
    <w:tmpl w:val="B948808A"/>
    <w:lvl w:ilvl="0" w:tplc="C0C61532">
      <w:start w:val="1"/>
      <w:numFmt w:val="decimal"/>
      <w:lvlText w:val="%1"/>
      <w:lvlJc w:val="left"/>
      <w:pPr>
        <w:ind w:left="502" w:hanging="360"/>
      </w:pPr>
      <w:rPr>
        <w:rFonts w:ascii="Sahel SemiBold" w:hAnsi="Sahel SemiBold" w:cs="Sahel SemiBold" w:hint="default"/>
        <w:bCs/>
        <w:iCs w:val="0"/>
        <w:sz w:val="26"/>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7B6"/>
    <w:rsid w:val="000019B5"/>
    <w:rsid w:val="0000267F"/>
    <w:rsid w:val="000027B4"/>
    <w:rsid w:val="0000414D"/>
    <w:rsid w:val="00005D0D"/>
    <w:rsid w:val="00006674"/>
    <w:rsid w:val="00006C7C"/>
    <w:rsid w:val="00012671"/>
    <w:rsid w:val="0001315C"/>
    <w:rsid w:val="000131B1"/>
    <w:rsid w:val="00015F4D"/>
    <w:rsid w:val="00020040"/>
    <w:rsid w:val="00025441"/>
    <w:rsid w:val="000272C7"/>
    <w:rsid w:val="000273D5"/>
    <w:rsid w:val="00032553"/>
    <w:rsid w:val="00035FFC"/>
    <w:rsid w:val="00036082"/>
    <w:rsid w:val="00036F4A"/>
    <w:rsid w:val="00040843"/>
    <w:rsid w:val="00040990"/>
    <w:rsid w:val="00040D12"/>
    <w:rsid w:val="0004137A"/>
    <w:rsid w:val="00044D1A"/>
    <w:rsid w:val="00046487"/>
    <w:rsid w:val="000555DF"/>
    <w:rsid w:val="00056869"/>
    <w:rsid w:val="00057E21"/>
    <w:rsid w:val="00061CB0"/>
    <w:rsid w:val="00063377"/>
    <w:rsid w:val="00064DA7"/>
    <w:rsid w:val="000650A7"/>
    <w:rsid w:val="00066331"/>
    <w:rsid w:val="00072D8F"/>
    <w:rsid w:val="000740D8"/>
    <w:rsid w:val="00084556"/>
    <w:rsid w:val="00084F9F"/>
    <w:rsid w:val="0008508F"/>
    <w:rsid w:val="0008767E"/>
    <w:rsid w:val="00087C73"/>
    <w:rsid w:val="000911A3"/>
    <w:rsid w:val="0009313F"/>
    <w:rsid w:val="0009487E"/>
    <w:rsid w:val="000954B7"/>
    <w:rsid w:val="000A4149"/>
    <w:rsid w:val="000A4CC8"/>
    <w:rsid w:val="000A6BBD"/>
    <w:rsid w:val="000A760E"/>
    <w:rsid w:val="000B067B"/>
    <w:rsid w:val="000B113C"/>
    <w:rsid w:val="000B7BC3"/>
    <w:rsid w:val="000C0CFE"/>
    <w:rsid w:val="000C2528"/>
    <w:rsid w:val="000D0E10"/>
    <w:rsid w:val="000D11F0"/>
    <w:rsid w:val="000D46D4"/>
    <w:rsid w:val="000D481E"/>
    <w:rsid w:val="000E1271"/>
    <w:rsid w:val="000E2779"/>
    <w:rsid w:val="000E2AB8"/>
    <w:rsid w:val="000E354A"/>
    <w:rsid w:val="000E3A66"/>
    <w:rsid w:val="000E3AE5"/>
    <w:rsid w:val="000E4EA1"/>
    <w:rsid w:val="000E5F38"/>
    <w:rsid w:val="000F1973"/>
    <w:rsid w:val="000F416B"/>
    <w:rsid w:val="0010268E"/>
    <w:rsid w:val="001029A4"/>
    <w:rsid w:val="00106681"/>
    <w:rsid w:val="00106C10"/>
    <w:rsid w:val="001104D2"/>
    <w:rsid w:val="0011205C"/>
    <w:rsid w:val="001170AC"/>
    <w:rsid w:val="001202D7"/>
    <w:rsid w:val="001218EB"/>
    <w:rsid w:val="0012679C"/>
    <w:rsid w:val="0013413A"/>
    <w:rsid w:val="001341B6"/>
    <w:rsid w:val="00134701"/>
    <w:rsid w:val="00137125"/>
    <w:rsid w:val="0014163D"/>
    <w:rsid w:val="00154636"/>
    <w:rsid w:val="0015712B"/>
    <w:rsid w:val="00162666"/>
    <w:rsid w:val="00162B99"/>
    <w:rsid w:val="00163FB7"/>
    <w:rsid w:val="00164118"/>
    <w:rsid w:val="00166A65"/>
    <w:rsid w:val="00167284"/>
    <w:rsid w:val="0017023C"/>
    <w:rsid w:val="00170BEC"/>
    <w:rsid w:val="00171D5E"/>
    <w:rsid w:val="001729FF"/>
    <w:rsid w:val="00174B46"/>
    <w:rsid w:val="0017625D"/>
    <w:rsid w:val="0018015C"/>
    <w:rsid w:val="00180409"/>
    <w:rsid w:val="00180B2D"/>
    <w:rsid w:val="00186F40"/>
    <w:rsid w:val="001878A1"/>
    <w:rsid w:val="00190C12"/>
    <w:rsid w:val="00193832"/>
    <w:rsid w:val="001946FB"/>
    <w:rsid w:val="00195B33"/>
    <w:rsid w:val="0019700F"/>
    <w:rsid w:val="001A42BD"/>
    <w:rsid w:val="001A454A"/>
    <w:rsid w:val="001B1BB1"/>
    <w:rsid w:val="001B1C67"/>
    <w:rsid w:val="001B34E7"/>
    <w:rsid w:val="001B4C7C"/>
    <w:rsid w:val="001B6276"/>
    <w:rsid w:val="001B7F53"/>
    <w:rsid w:val="001C0336"/>
    <w:rsid w:val="001C0346"/>
    <w:rsid w:val="001C7977"/>
    <w:rsid w:val="001C7EA9"/>
    <w:rsid w:val="001D00D4"/>
    <w:rsid w:val="001D1CC7"/>
    <w:rsid w:val="001D3721"/>
    <w:rsid w:val="001D5667"/>
    <w:rsid w:val="001D66D5"/>
    <w:rsid w:val="001D6700"/>
    <w:rsid w:val="001E019A"/>
    <w:rsid w:val="001E0D32"/>
    <w:rsid w:val="001E166D"/>
    <w:rsid w:val="001E7990"/>
    <w:rsid w:val="001F0624"/>
    <w:rsid w:val="001F6633"/>
    <w:rsid w:val="001F6FAE"/>
    <w:rsid w:val="002015F0"/>
    <w:rsid w:val="0020192E"/>
    <w:rsid w:val="00204975"/>
    <w:rsid w:val="00205D05"/>
    <w:rsid w:val="00207CE9"/>
    <w:rsid w:val="00213369"/>
    <w:rsid w:val="0021721E"/>
    <w:rsid w:val="002178F6"/>
    <w:rsid w:val="00225ED1"/>
    <w:rsid w:val="002337CE"/>
    <w:rsid w:val="00233E62"/>
    <w:rsid w:val="00234FBD"/>
    <w:rsid w:val="002364F4"/>
    <w:rsid w:val="0023739B"/>
    <w:rsid w:val="0023790B"/>
    <w:rsid w:val="00237CCF"/>
    <w:rsid w:val="00240690"/>
    <w:rsid w:val="00242ACA"/>
    <w:rsid w:val="0024634A"/>
    <w:rsid w:val="00255FCC"/>
    <w:rsid w:val="002566DD"/>
    <w:rsid w:val="00263E3C"/>
    <w:rsid w:val="002643D7"/>
    <w:rsid w:val="0027675E"/>
    <w:rsid w:val="002767F6"/>
    <w:rsid w:val="00276C24"/>
    <w:rsid w:val="0027793E"/>
    <w:rsid w:val="002808ED"/>
    <w:rsid w:val="0028276E"/>
    <w:rsid w:val="00290195"/>
    <w:rsid w:val="0029192B"/>
    <w:rsid w:val="00292BB0"/>
    <w:rsid w:val="00293DEA"/>
    <w:rsid w:val="002A0DEE"/>
    <w:rsid w:val="002A1E4B"/>
    <w:rsid w:val="002A3CFA"/>
    <w:rsid w:val="002A4CC6"/>
    <w:rsid w:val="002A6CDB"/>
    <w:rsid w:val="002B0080"/>
    <w:rsid w:val="002B557D"/>
    <w:rsid w:val="002B7303"/>
    <w:rsid w:val="002C0100"/>
    <w:rsid w:val="002C19EE"/>
    <w:rsid w:val="002C762D"/>
    <w:rsid w:val="002D4F3C"/>
    <w:rsid w:val="002E0002"/>
    <w:rsid w:val="002E117D"/>
    <w:rsid w:val="002E1B48"/>
    <w:rsid w:val="002E58FC"/>
    <w:rsid w:val="002E5DAF"/>
    <w:rsid w:val="002E6906"/>
    <w:rsid w:val="002E6D86"/>
    <w:rsid w:val="002F0B80"/>
    <w:rsid w:val="002F145E"/>
    <w:rsid w:val="002F3EB6"/>
    <w:rsid w:val="002F4924"/>
    <w:rsid w:val="002F4D57"/>
    <w:rsid w:val="002F5ADB"/>
    <w:rsid w:val="002F6248"/>
    <w:rsid w:val="003013D2"/>
    <w:rsid w:val="00302E45"/>
    <w:rsid w:val="00306DA3"/>
    <w:rsid w:val="003125DD"/>
    <w:rsid w:val="0031360F"/>
    <w:rsid w:val="00315DE2"/>
    <w:rsid w:val="00325DB6"/>
    <w:rsid w:val="0032746C"/>
    <w:rsid w:val="00330CBB"/>
    <w:rsid w:val="00331240"/>
    <w:rsid w:val="003315C9"/>
    <w:rsid w:val="0033284C"/>
    <w:rsid w:val="003345C1"/>
    <w:rsid w:val="003369E9"/>
    <w:rsid w:val="00341C29"/>
    <w:rsid w:val="00343E20"/>
    <w:rsid w:val="003444B9"/>
    <w:rsid w:val="003465EA"/>
    <w:rsid w:val="003469C6"/>
    <w:rsid w:val="00356449"/>
    <w:rsid w:val="00356C12"/>
    <w:rsid w:val="00363E4C"/>
    <w:rsid w:val="00371AEE"/>
    <w:rsid w:val="003729CB"/>
    <w:rsid w:val="00372DBA"/>
    <w:rsid w:val="00380F82"/>
    <w:rsid w:val="00381272"/>
    <w:rsid w:val="00381A45"/>
    <w:rsid w:val="00382745"/>
    <w:rsid w:val="00383555"/>
    <w:rsid w:val="00385997"/>
    <w:rsid w:val="003863F7"/>
    <w:rsid w:val="003864B9"/>
    <w:rsid w:val="00387049"/>
    <w:rsid w:val="00390BC4"/>
    <w:rsid w:val="00391B35"/>
    <w:rsid w:val="0039413D"/>
    <w:rsid w:val="003944B2"/>
    <w:rsid w:val="00396262"/>
    <w:rsid w:val="003A1BB7"/>
    <w:rsid w:val="003A3A7A"/>
    <w:rsid w:val="003B085C"/>
    <w:rsid w:val="003B1476"/>
    <w:rsid w:val="003B60F9"/>
    <w:rsid w:val="003C5A39"/>
    <w:rsid w:val="003C5E12"/>
    <w:rsid w:val="003C6524"/>
    <w:rsid w:val="003D3262"/>
    <w:rsid w:val="003D64EB"/>
    <w:rsid w:val="003E1EDA"/>
    <w:rsid w:val="003E3272"/>
    <w:rsid w:val="003E54C9"/>
    <w:rsid w:val="003E582A"/>
    <w:rsid w:val="003E6DAA"/>
    <w:rsid w:val="003F617D"/>
    <w:rsid w:val="004022E3"/>
    <w:rsid w:val="0040336B"/>
    <w:rsid w:val="00404447"/>
    <w:rsid w:val="00411BCB"/>
    <w:rsid w:val="00416DA9"/>
    <w:rsid w:val="00421A71"/>
    <w:rsid w:val="00424517"/>
    <w:rsid w:val="004323ED"/>
    <w:rsid w:val="00435F92"/>
    <w:rsid w:val="00443F27"/>
    <w:rsid w:val="004457C8"/>
    <w:rsid w:val="00446A3F"/>
    <w:rsid w:val="00454A77"/>
    <w:rsid w:val="00455A4C"/>
    <w:rsid w:val="00456388"/>
    <w:rsid w:val="00456EA2"/>
    <w:rsid w:val="00465E88"/>
    <w:rsid w:val="004667EC"/>
    <w:rsid w:val="00467D85"/>
    <w:rsid w:val="00471BEB"/>
    <w:rsid w:val="00471C6A"/>
    <w:rsid w:val="00472697"/>
    <w:rsid w:val="004741B8"/>
    <w:rsid w:val="0047424A"/>
    <w:rsid w:val="00475ACD"/>
    <w:rsid w:val="004772F7"/>
    <w:rsid w:val="00481F04"/>
    <w:rsid w:val="004856A0"/>
    <w:rsid w:val="0049163B"/>
    <w:rsid w:val="004964BA"/>
    <w:rsid w:val="00497D5B"/>
    <w:rsid w:val="004A11AF"/>
    <w:rsid w:val="004A1828"/>
    <w:rsid w:val="004A475E"/>
    <w:rsid w:val="004A5570"/>
    <w:rsid w:val="004B629E"/>
    <w:rsid w:val="004C0A55"/>
    <w:rsid w:val="004C453B"/>
    <w:rsid w:val="004C6B87"/>
    <w:rsid w:val="004D1955"/>
    <w:rsid w:val="004D4418"/>
    <w:rsid w:val="004D7A67"/>
    <w:rsid w:val="004D7B38"/>
    <w:rsid w:val="004E1797"/>
    <w:rsid w:val="004E7007"/>
    <w:rsid w:val="004F04C0"/>
    <w:rsid w:val="004F1D69"/>
    <w:rsid w:val="004F1F0A"/>
    <w:rsid w:val="00501633"/>
    <w:rsid w:val="00502843"/>
    <w:rsid w:val="00502A40"/>
    <w:rsid w:val="00502C38"/>
    <w:rsid w:val="00503305"/>
    <w:rsid w:val="00503A2B"/>
    <w:rsid w:val="005040F6"/>
    <w:rsid w:val="0050549C"/>
    <w:rsid w:val="00513D4B"/>
    <w:rsid w:val="005156DF"/>
    <w:rsid w:val="0051715B"/>
    <w:rsid w:val="00517FE4"/>
    <w:rsid w:val="00522585"/>
    <w:rsid w:val="00525EF9"/>
    <w:rsid w:val="005440B0"/>
    <w:rsid w:val="005444B1"/>
    <w:rsid w:val="0054738F"/>
    <w:rsid w:val="00554E3B"/>
    <w:rsid w:val="00560731"/>
    <w:rsid w:val="005637CA"/>
    <w:rsid w:val="0057049F"/>
    <w:rsid w:val="005711B1"/>
    <w:rsid w:val="00572EC5"/>
    <w:rsid w:val="00572F0A"/>
    <w:rsid w:val="005812AC"/>
    <w:rsid w:val="00582934"/>
    <w:rsid w:val="00590852"/>
    <w:rsid w:val="00594CD0"/>
    <w:rsid w:val="005956DC"/>
    <w:rsid w:val="005A782B"/>
    <w:rsid w:val="005B3F55"/>
    <w:rsid w:val="005B58F6"/>
    <w:rsid w:val="005B6E19"/>
    <w:rsid w:val="005B735A"/>
    <w:rsid w:val="005C5073"/>
    <w:rsid w:val="005D7220"/>
    <w:rsid w:val="005F7C6F"/>
    <w:rsid w:val="00602AF2"/>
    <w:rsid w:val="0060306D"/>
    <w:rsid w:val="0060458F"/>
    <w:rsid w:val="00606094"/>
    <w:rsid w:val="006062F7"/>
    <w:rsid w:val="0061025E"/>
    <w:rsid w:val="00611594"/>
    <w:rsid w:val="006134E4"/>
    <w:rsid w:val="006222FF"/>
    <w:rsid w:val="00623677"/>
    <w:rsid w:val="00624E4E"/>
    <w:rsid w:val="00625B13"/>
    <w:rsid w:val="00625BA5"/>
    <w:rsid w:val="0063181D"/>
    <w:rsid w:val="006322D2"/>
    <w:rsid w:val="00632B13"/>
    <w:rsid w:val="00635FC8"/>
    <w:rsid w:val="0064014B"/>
    <w:rsid w:val="006405FA"/>
    <w:rsid w:val="00643320"/>
    <w:rsid w:val="0064345E"/>
    <w:rsid w:val="006438CA"/>
    <w:rsid w:val="006511FA"/>
    <w:rsid w:val="00652C5B"/>
    <w:rsid w:val="00656195"/>
    <w:rsid w:val="006611B4"/>
    <w:rsid w:val="00663761"/>
    <w:rsid w:val="00664103"/>
    <w:rsid w:val="00665FF7"/>
    <w:rsid w:val="006668DC"/>
    <w:rsid w:val="00666D73"/>
    <w:rsid w:val="0066772E"/>
    <w:rsid w:val="00671DFD"/>
    <w:rsid w:val="006854A4"/>
    <w:rsid w:val="00687CCE"/>
    <w:rsid w:val="00692AE6"/>
    <w:rsid w:val="006942FF"/>
    <w:rsid w:val="00695D3E"/>
    <w:rsid w:val="006966B7"/>
    <w:rsid w:val="006A3114"/>
    <w:rsid w:val="006A3F4E"/>
    <w:rsid w:val="006B2CD8"/>
    <w:rsid w:val="006B509F"/>
    <w:rsid w:val="006B5AAF"/>
    <w:rsid w:val="006B6C7C"/>
    <w:rsid w:val="006C0652"/>
    <w:rsid w:val="006C68DD"/>
    <w:rsid w:val="006D3668"/>
    <w:rsid w:val="006D4D38"/>
    <w:rsid w:val="006E037B"/>
    <w:rsid w:val="006E084A"/>
    <w:rsid w:val="006E262B"/>
    <w:rsid w:val="006E2BA2"/>
    <w:rsid w:val="006E3493"/>
    <w:rsid w:val="006E6141"/>
    <w:rsid w:val="006F19D0"/>
    <w:rsid w:val="006F66D2"/>
    <w:rsid w:val="00700F18"/>
    <w:rsid w:val="007020A5"/>
    <w:rsid w:val="00703DF5"/>
    <w:rsid w:val="00704FE0"/>
    <w:rsid w:val="00710C3B"/>
    <w:rsid w:val="00710D2F"/>
    <w:rsid w:val="00713FF1"/>
    <w:rsid w:val="0071447D"/>
    <w:rsid w:val="00714FC7"/>
    <w:rsid w:val="0071779A"/>
    <w:rsid w:val="00723016"/>
    <w:rsid w:val="00724714"/>
    <w:rsid w:val="0072491C"/>
    <w:rsid w:val="007259A9"/>
    <w:rsid w:val="007264A4"/>
    <w:rsid w:val="00731FDB"/>
    <w:rsid w:val="00732CB9"/>
    <w:rsid w:val="00733436"/>
    <w:rsid w:val="007363B4"/>
    <w:rsid w:val="00741964"/>
    <w:rsid w:val="007442E1"/>
    <w:rsid w:val="00745976"/>
    <w:rsid w:val="00746413"/>
    <w:rsid w:val="00747157"/>
    <w:rsid w:val="00747579"/>
    <w:rsid w:val="007479C4"/>
    <w:rsid w:val="00750659"/>
    <w:rsid w:val="00753D7A"/>
    <w:rsid w:val="0075681C"/>
    <w:rsid w:val="00757F17"/>
    <w:rsid w:val="0076408D"/>
    <w:rsid w:val="00775163"/>
    <w:rsid w:val="007755FA"/>
    <w:rsid w:val="00781FA9"/>
    <w:rsid w:val="007848CC"/>
    <w:rsid w:val="007863F7"/>
    <w:rsid w:val="00790420"/>
    <w:rsid w:val="00796551"/>
    <w:rsid w:val="007A1581"/>
    <w:rsid w:val="007A6D3A"/>
    <w:rsid w:val="007A73B3"/>
    <w:rsid w:val="007B1E09"/>
    <w:rsid w:val="007B2E4C"/>
    <w:rsid w:val="007B62B7"/>
    <w:rsid w:val="007B74A4"/>
    <w:rsid w:val="007B76CC"/>
    <w:rsid w:val="007C108F"/>
    <w:rsid w:val="007C181F"/>
    <w:rsid w:val="007C2775"/>
    <w:rsid w:val="007D1D2B"/>
    <w:rsid w:val="007E0101"/>
    <w:rsid w:val="007E0348"/>
    <w:rsid w:val="007E195E"/>
    <w:rsid w:val="007E2AF9"/>
    <w:rsid w:val="007E62B3"/>
    <w:rsid w:val="007E6CBC"/>
    <w:rsid w:val="007E6EC5"/>
    <w:rsid w:val="007F029B"/>
    <w:rsid w:val="007F2366"/>
    <w:rsid w:val="007F3155"/>
    <w:rsid w:val="007F37B6"/>
    <w:rsid w:val="007F600A"/>
    <w:rsid w:val="00800978"/>
    <w:rsid w:val="00805C27"/>
    <w:rsid w:val="00810D1E"/>
    <w:rsid w:val="0081216E"/>
    <w:rsid w:val="00815C8E"/>
    <w:rsid w:val="008171FD"/>
    <w:rsid w:val="0081779A"/>
    <w:rsid w:val="00821EE1"/>
    <w:rsid w:val="00822B9E"/>
    <w:rsid w:val="008319B2"/>
    <w:rsid w:val="0083214D"/>
    <w:rsid w:val="00834C3D"/>
    <w:rsid w:val="00836D14"/>
    <w:rsid w:val="00840378"/>
    <w:rsid w:val="008419D9"/>
    <w:rsid w:val="0084207A"/>
    <w:rsid w:val="00844F45"/>
    <w:rsid w:val="008468D2"/>
    <w:rsid w:val="00847155"/>
    <w:rsid w:val="008471F2"/>
    <w:rsid w:val="00847F9A"/>
    <w:rsid w:val="008531E2"/>
    <w:rsid w:val="0085486D"/>
    <w:rsid w:val="008550C7"/>
    <w:rsid w:val="00860321"/>
    <w:rsid w:val="00860584"/>
    <w:rsid w:val="00863AAF"/>
    <w:rsid w:val="008679EC"/>
    <w:rsid w:val="00867C64"/>
    <w:rsid w:val="00870149"/>
    <w:rsid w:val="00872AE3"/>
    <w:rsid w:val="00873CFD"/>
    <w:rsid w:val="0087452E"/>
    <w:rsid w:val="00876B7D"/>
    <w:rsid w:val="00877132"/>
    <w:rsid w:val="00877F1E"/>
    <w:rsid w:val="00881FB4"/>
    <w:rsid w:val="00883F10"/>
    <w:rsid w:val="00885DD9"/>
    <w:rsid w:val="00886927"/>
    <w:rsid w:val="00887DD4"/>
    <w:rsid w:val="00891281"/>
    <w:rsid w:val="00893540"/>
    <w:rsid w:val="0089497E"/>
    <w:rsid w:val="008979E0"/>
    <w:rsid w:val="00897B3F"/>
    <w:rsid w:val="008A10F2"/>
    <w:rsid w:val="008A1AC8"/>
    <w:rsid w:val="008A1C86"/>
    <w:rsid w:val="008A55D1"/>
    <w:rsid w:val="008B1195"/>
    <w:rsid w:val="008B372A"/>
    <w:rsid w:val="008B4F1F"/>
    <w:rsid w:val="008B74DF"/>
    <w:rsid w:val="008B7A76"/>
    <w:rsid w:val="008C065A"/>
    <w:rsid w:val="008C15C9"/>
    <w:rsid w:val="008C32A4"/>
    <w:rsid w:val="008D1F49"/>
    <w:rsid w:val="008D2F74"/>
    <w:rsid w:val="008D55CF"/>
    <w:rsid w:val="008D5C42"/>
    <w:rsid w:val="008D6FF3"/>
    <w:rsid w:val="008D767B"/>
    <w:rsid w:val="008E2C12"/>
    <w:rsid w:val="008E426E"/>
    <w:rsid w:val="008F6C19"/>
    <w:rsid w:val="008F74E0"/>
    <w:rsid w:val="0090417A"/>
    <w:rsid w:val="0090445D"/>
    <w:rsid w:val="00907A87"/>
    <w:rsid w:val="00911E92"/>
    <w:rsid w:val="0091311B"/>
    <w:rsid w:val="0091459E"/>
    <w:rsid w:val="0092105B"/>
    <w:rsid w:val="0092206E"/>
    <w:rsid w:val="00922A9D"/>
    <w:rsid w:val="00926ACD"/>
    <w:rsid w:val="00927137"/>
    <w:rsid w:val="009275CD"/>
    <w:rsid w:val="00930B2B"/>
    <w:rsid w:val="00932497"/>
    <w:rsid w:val="00937D1B"/>
    <w:rsid w:val="009402E9"/>
    <w:rsid w:val="009432BB"/>
    <w:rsid w:val="00943581"/>
    <w:rsid w:val="0094549D"/>
    <w:rsid w:val="00947277"/>
    <w:rsid w:val="00952F67"/>
    <w:rsid w:val="0095786F"/>
    <w:rsid w:val="00960376"/>
    <w:rsid w:val="009606E2"/>
    <w:rsid w:val="009671E9"/>
    <w:rsid w:val="00970C7B"/>
    <w:rsid w:val="00972818"/>
    <w:rsid w:val="00972BFB"/>
    <w:rsid w:val="00973A8E"/>
    <w:rsid w:val="0097424E"/>
    <w:rsid w:val="0097606B"/>
    <w:rsid w:val="009806EE"/>
    <w:rsid w:val="00986160"/>
    <w:rsid w:val="0099119F"/>
    <w:rsid w:val="00993137"/>
    <w:rsid w:val="00993221"/>
    <w:rsid w:val="0099513C"/>
    <w:rsid w:val="009956E9"/>
    <w:rsid w:val="009A3FB3"/>
    <w:rsid w:val="009B0DF1"/>
    <w:rsid w:val="009B2503"/>
    <w:rsid w:val="009B2674"/>
    <w:rsid w:val="009C1BC7"/>
    <w:rsid w:val="009C5412"/>
    <w:rsid w:val="009C548E"/>
    <w:rsid w:val="009C5A8F"/>
    <w:rsid w:val="009D01B5"/>
    <w:rsid w:val="009D055D"/>
    <w:rsid w:val="009D3127"/>
    <w:rsid w:val="009D68BE"/>
    <w:rsid w:val="009E0BD1"/>
    <w:rsid w:val="009E24FC"/>
    <w:rsid w:val="009E2BCB"/>
    <w:rsid w:val="009E413F"/>
    <w:rsid w:val="009E5F2C"/>
    <w:rsid w:val="009F42D1"/>
    <w:rsid w:val="009F6EF9"/>
    <w:rsid w:val="00A00088"/>
    <w:rsid w:val="00A011BF"/>
    <w:rsid w:val="00A025B2"/>
    <w:rsid w:val="00A03395"/>
    <w:rsid w:val="00A068C5"/>
    <w:rsid w:val="00A06A50"/>
    <w:rsid w:val="00A12C13"/>
    <w:rsid w:val="00A13968"/>
    <w:rsid w:val="00A2013F"/>
    <w:rsid w:val="00A22892"/>
    <w:rsid w:val="00A231C8"/>
    <w:rsid w:val="00A24CEF"/>
    <w:rsid w:val="00A255BA"/>
    <w:rsid w:val="00A25B27"/>
    <w:rsid w:val="00A26AFF"/>
    <w:rsid w:val="00A323E0"/>
    <w:rsid w:val="00A33B6E"/>
    <w:rsid w:val="00A345A6"/>
    <w:rsid w:val="00A36E80"/>
    <w:rsid w:val="00A40188"/>
    <w:rsid w:val="00A46F97"/>
    <w:rsid w:val="00A518FD"/>
    <w:rsid w:val="00A525F3"/>
    <w:rsid w:val="00A52935"/>
    <w:rsid w:val="00A5538D"/>
    <w:rsid w:val="00A56B8A"/>
    <w:rsid w:val="00A610FA"/>
    <w:rsid w:val="00A6192A"/>
    <w:rsid w:val="00A638FF"/>
    <w:rsid w:val="00A65838"/>
    <w:rsid w:val="00A71C80"/>
    <w:rsid w:val="00A72CD1"/>
    <w:rsid w:val="00A73932"/>
    <w:rsid w:val="00A74D17"/>
    <w:rsid w:val="00A757BA"/>
    <w:rsid w:val="00A75F3E"/>
    <w:rsid w:val="00A804C7"/>
    <w:rsid w:val="00A81245"/>
    <w:rsid w:val="00A84AA5"/>
    <w:rsid w:val="00A940DD"/>
    <w:rsid w:val="00A95502"/>
    <w:rsid w:val="00A95EE2"/>
    <w:rsid w:val="00A968B9"/>
    <w:rsid w:val="00A974F3"/>
    <w:rsid w:val="00AA113D"/>
    <w:rsid w:val="00AA14A6"/>
    <w:rsid w:val="00AA1F8F"/>
    <w:rsid w:val="00AA201A"/>
    <w:rsid w:val="00AA290F"/>
    <w:rsid w:val="00AA3633"/>
    <w:rsid w:val="00AA45CA"/>
    <w:rsid w:val="00AA5417"/>
    <w:rsid w:val="00AA7A99"/>
    <w:rsid w:val="00AA7C28"/>
    <w:rsid w:val="00AB1053"/>
    <w:rsid w:val="00AB5CBC"/>
    <w:rsid w:val="00AB6667"/>
    <w:rsid w:val="00AC6FC3"/>
    <w:rsid w:val="00AC7B7B"/>
    <w:rsid w:val="00AC7CBC"/>
    <w:rsid w:val="00AD0236"/>
    <w:rsid w:val="00AD1737"/>
    <w:rsid w:val="00AD2390"/>
    <w:rsid w:val="00AE08F6"/>
    <w:rsid w:val="00AE0ECF"/>
    <w:rsid w:val="00AE2D19"/>
    <w:rsid w:val="00AE6FCB"/>
    <w:rsid w:val="00AE7277"/>
    <w:rsid w:val="00AE7D2A"/>
    <w:rsid w:val="00AF7B05"/>
    <w:rsid w:val="00AF7E58"/>
    <w:rsid w:val="00B01C53"/>
    <w:rsid w:val="00B02905"/>
    <w:rsid w:val="00B03040"/>
    <w:rsid w:val="00B031AB"/>
    <w:rsid w:val="00B106C3"/>
    <w:rsid w:val="00B13424"/>
    <w:rsid w:val="00B15CB6"/>
    <w:rsid w:val="00B171BE"/>
    <w:rsid w:val="00B17F67"/>
    <w:rsid w:val="00B24A08"/>
    <w:rsid w:val="00B26678"/>
    <w:rsid w:val="00B27AF5"/>
    <w:rsid w:val="00B30E19"/>
    <w:rsid w:val="00B35E6F"/>
    <w:rsid w:val="00B36CDA"/>
    <w:rsid w:val="00B401F5"/>
    <w:rsid w:val="00B4270D"/>
    <w:rsid w:val="00B457E5"/>
    <w:rsid w:val="00B45E69"/>
    <w:rsid w:val="00B51C8F"/>
    <w:rsid w:val="00B52935"/>
    <w:rsid w:val="00B539F3"/>
    <w:rsid w:val="00B53EAA"/>
    <w:rsid w:val="00B55A9D"/>
    <w:rsid w:val="00B561B7"/>
    <w:rsid w:val="00B615FC"/>
    <w:rsid w:val="00B62AA5"/>
    <w:rsid w:val="00B62F21"/>
    <w:rsid w:val="00B6464C"/>
    <w:rsid w:val="00B662B0"/>
    <w:rsid w:val="00B66B03"/>
    <w:rsid w:val="00B66EC3"/>
    <w:rsid w:val="00B75C71"/>
    <w:rsid w:val="00B76556"/>
    <w:rsid w:val="00B76CF2"/>
    <w:rsid w:val="00B80525"/>
    <w:rsid w:val="00B8745A"/>
    <w:rsid w:val="00B90979"/>
    <w:rsid w:val="00B9108C"/>
    <w:rsid w:val="00B91B61"/>
    <w:rsid w:val="00B9533B"/>
    <w:rsid w:val="00B95AD8"/>
    <w:rsid w:val="00BA1738"/>
    <w:rsid w:val="00BA2050"/>
    <w:rsid w:val="00BA3BEA"/>
    <w:rsid w:val="00BA44BD"/>
    <w:rsid w:val="00BB0006"/>
    <w:rsid w:val="00BB04DA"/>
    <w:rsid w:val="00BB180D"/>
    <w:rsid w:val="00BB302D"/>
    <w:rsid w:val="00BB5075"/>
    <w:rsid w:val="00BB700F"/>
    <w:rsid w:val="00BC3172"/>
    <w:rsid w:val="00BC4A55"/>
    <w:rsid w:val="00BC6F49"/>
    <w:rsid w:val="00BD2A30"/>
    <w:rsid w:val="00BD4052"/>
    <w:rsid w:val="00BE6431"/>
    <w:rsid w:val="00BF1144"/>
    <w:rsid w:val="00BF2037"/>
    <w:rsid w:val="00BF21CD"/>
    <w:rsid w:val="00BF2F9A"/>
    <w:rsid w:val="00BF3926"/>
    <w:rsid w:val="00BF4668"/>
    <w:rsid w:val="00C032DC"/>
    <w:rsid w:val="00C047FB"/>
    <w:rsid w:val="00C0705A"/>
    <w:rsid w:val="00C11DBD"/>
    <w:rsid w:val="00C13099"/>
    <w:rsid w:val="00C13BF4"/>
    <w:rsid w:val="00C151DC"/>
    <w:rsid w:val="00C1584C"/>
    <w:rsid w:val="00C173F0"/>
    <w:rsid w:val="00C226FC"/>
    <w:rsid w:val="00C22FD1"/>
    <w:rsid w:val="00C26712"/>
    <w:rsid w:val="00C26D11"/>
    <w:rsid w:val="00C31B41"/>
    <w:rsid w:val="00C328FC"/>
    <w:rsid w:val="00C354A4"/>
    <w:rsid w:val="00C36D47"/>
    <w:rsid w:val="00C415AB"/>
    <w:rsid w:val="00C42559"/>
    <w:rsid w:val="00C4472A"/>
    <w:rsid w:val="00C47139"/>
    <w:rsid w:val="00C52280"/>
    <w:rsid w:val="00C55324"/>
    <w:rsid w:val="00C57518"/>
    <w:rsid w:val="00C577D4"/>
    <w:rsid w:val="00C6074A"/>
    <w:rsid w:val="00C6347B"/>
    <w:rsid w:val="00C6381B"/>
    <w:rsid w:val="00C660A3"/>
    <w:rsid w:val="00C77E50"/>
    <w:rsid w:val="00C81C2F"/>
    <w:rsid w:val="00C8332F"/>
    <w:rsid w:val="00C839D2"/>
    <w:rsid w:val="00C841DC"/>
    <w:rsid w:val="00C8464C"/>
    <w:rsid w:val="00C868E1"/>
    <w:rsid w:val="00C91BB8"/>
    <w:rsid w:val="00C9287B"/>
    <w:rsid w:val="00CA0831"/>
    <w:rsid w:val="00CA3B1C"/>
    <w:rsid w:val="00CA3EAC"/>
    <w:rsid w:val="00CA5A46"/>
    <w:rsid w:val="00CB566A"/>
    <w:rsid w:val="00CC39B1"/>
    <w:rsid w:val="00CC39C8"/>
    <w:rsid w:val="00CD2A3D"/>
    <w:rsid w:val="00CD3CCD"/>
    <w:rsid w:val="00CD656D"/>
    <w:rsid w:val="00CD6C82"/>
    <w:rsid w:val="00CE2955"/>
    <w:rsid w:val="00CE30B0"/>
    <w:rsid w:val="00CE3C60"/>
    <w:rsid w:val="00CE71C2"/>
    <w:rsid w:val="00CF0405"/>
    <w:rsid w:val="00CF0E42"/>
    <w:rsid w:val="00CF2B39"/>
    <w:rsid w:val="00CF5E44"/>
    <w:rsid w:val="00CF651D"/>
    <w:rsid w:val="00CF6910"/>
    <w:rsid w:val="00D06418"/>
    <w:rsid w:val="00D07BF2"/>
    <w:rsid w:val="00D07D5D"/>
    <w:rsid w:val="00D104B7"/>
    <w:rsid w:val="00D10B43"/>
    <w:rsid w:val="00D1330B"/>
    <w:rsid w:val="00D13C72"/>
    <w:rsid w:val="00D20F4B"/>
    <w:rsid w:val="00D222E5"/>
    <w:rsid w:val="00D2470C"/>
    <w:rsid w:val="00D250B4"/>
    <w:rsid w:val="00D27670"/>
    <w:rsid w:val="00D27CCB"/>
    <w:rsid w:val="00D32A25"/>
    <w:rsid w:val="00D37BAA"/>
    <w:rsid w:val="00D40CEB"/>
    <w:rsid w:val="00D41EE0"/>
    <w:rsid w:val="00D46DD2"/>
    <w:rsid w:val="00D556BC"/>
    <w:rsid w:val="00D622F8"/>
    <w:rsid w:val="00D66FA3"/>
    <w:rsid w:val="00D677A6"/>
    <w:rsid w:val="00D700A3"/>
    <w:rsid w:val="00D72066"/>
    <w:rsid w:val="00D7475D"/>
    <w:rsid w:val="00D75A22"/>
    <w:rsid w:val="00D75AB2"/>
    <w:rsid w:val="00D77B73"/>
    <w:rsid w:val="00D83D83"/>
    <w:rsid w:val="00D84536"/>
    <w:rsid w:val="00D84656"/>
    <w:rsid w:val="00D84F91"/>
    <w:rsid w:val="00D85986"/>
    <w:rsid w:val="00D90590"/>
    <w:rsid w:val="00D906A4"/>
    <w:rsid w:val="00D90C9A"/>
    <w:rsid w:val="00D939D1"/>
    <w:rsid w:val="00D95441"/>
    <w:rsid w:val="00D96158"/>
    <w:rsid w:val="00DA0E57"/>
    <w:rsid w:val="00DA1357"/>
    <w:rsid w:val="00DA474E"/>
    <w:rsid w:val="00DA518B"/>
    <w:rsid w:val="00DA5B3F"/>
    <w:rsid w:val="00DB1F04"/>
    <w:rsid w:val="00DB53ED"/>
    <w:rsid w:val="00DC0C3F"/>
    <w:rsid w:val="00DC2E8B"/>
    <w:rsid w:val="00DC35CE"/>
    <w:rsid w:val="00DC3AFF"/>
    <w:rsid w:val="00DC71D1"/>
    <w:rsid w:val="00DC77DF"/>
    <w:rsid w:val="00DD11EF"/>
    <w:rsid w:val="00DD55B1"/>
    <w:rsid w:val="00DD7063"/>
    <w:rsid w:val="00DD7EF7"/>
    <w:rsid w:val="00DE2390"/>
    <w:rsid w:val="00DE2F36"/>
    <w:rsid w:val="00DE3129"/>
    <w:rsid w:val="00DE39AA"/>
    <w:rsid w:val="00DE467A"/>
    <w:rsid w:val="00DF1F14"/>
    <w:rsid w:val="00DF3311"/>
    <w:rsid w:val="00E02D90"/>
    <w:rsid w:val="00E052B8"/>
    <w:rsid w:val="00E056B6"/>
    <w:rsid w:val="00E07F33"/>
    <w:rsid w:val="00E11BBF"/>
    <w:rsid w:val="00E131A7"/>
    <w:rsid w:val="00E1484F"/>
    <w:rsid w:val="00E15F42"/>
    <w:rsid w:val="00E21501"/>
    <w:rsid w:val="00E249E6"/>
    <w:rsid w:val="00E25EAD"/>
    <w:rsid w:val="00E33DB0"/>
    <w:rsid w:val="00E34580"/>
    <w:rsid w:val="00E35361"/>
    <w:rsid w:val="00E3765B"/>
    <w:rsid w:val="00E4487D"/>
    <w:rsid w:val="00E475C4"/>
    <w:rsid w:val="00E50490"/>
    <w:rsid w:val="00E51095"/>
    <w:rsid w:val="00E5321A"/>
    <w:rsid w:val="00E5495B"/>
    <w:rsid w:val="00E600D2"/>
    <w:rsid w:val="00E6450C"/>
    <w:rsid w:val="00E65B10"/>
    <w:rsid w:val="00E67D5D"/>
    <w:rsid w:val="00E71391"/>
    <w:rsid w:val="00E71BE8"/>
    <w:rsid w:val="00E72BCE"/>
    <w:rsid w:val="00E80E28"/>
    <w:rsid w:val="00E83D33"/>
    <w:rsid w:val="00E863B6"/>
    <w:rsid w:val="00E86E51"/>
    <w:rsid w:val="00E87257"/>
    <w:rsid w:val="00E9123F"/>
    <w:rsid w:val="00E91F3C"/>
    <w:rsid w:val="00E94E9F"/>
    <w:rsid w:val="00E9619C"/>
    <w:rsid w:val="00EA030C"/>
    <w:rsid w:val="00EB482B"/>
    <w:rsid w:val="00EB48D8"/>
    <w:rsid w:val="00EB4B67"/>
    <w:rsid w:val="00EB61BB"/>
    <w:rsid w:val="00EB6CA2"/>
    <w:rsid w:val="00EB7613"/>
    <w:rsid w:val="00EC3281"/>
    <w:rsid w:val="00EC4F62"/>
    <w:rsid w:val="00ED0C0B"/>
    <w:rsid w:val="00ED281B"/>
    <w:rsid w:val="00ED2C5F"/>
    <w:rsid w:val="00ED32F2"/>
    <w:rsid w:val="00ED5986"/>
    <w:rsid w:val="00EE153F"/>
    <w:rsid w:val="00EF6263"/>
    <w:rsid w:val="00F03685"/>
    <w:rsid w:val="00F104C5"/>
    <w:rsid w:val="00F128C6"/>
    <w:rsid w:val="00F132B6"/>
    <w:rsid w:val="00F132EC"/>
    <w:rsid w:val="00F1349A"/>
    <w:rsid w:val="00F13D8A"/>
    <w:rsid w:val="00F140DC"/>
    <w:rsid w:val="00F15563"/>
    <w:rsid w:val="00F177A2"/>
    <w:rsid w:val="00F2007F"/>
    <w:rsid w:val="00F2225C"/>
    <w:rsid w:val="00F2327B"/>
    <w:rsid w:val="00F2413C"/>
    <w:rsid w:val="00F25D14"/>
    <w:rsid w:val="00F31289"/>
    <w:rsid w:val="00F34162"/>
    <w:rsid w:val="00F35771"/>
    <w:rsid w:val="00F403D8"/>
    <w:rsid w:val="00F4372D"/>
    <w:rsid w:val="00F46333"/>
    <w:rsid w:val="00F4795C"/>
    <w:rsid w:val="00F47E9C"/>
    <w:rsid w:val="00F74E26"/>
    <w:rsid w:val="00F771C2"/>
    <w:rsid w:val="00F77230"/>
    <w:rsid w:val="00F82BD8"/>
    <w:rsid w:val="00F8595B"/>
    <w:rsid w:val="00F85FB8"/>
    <w:rsid w:val="00F917B6"/>
    <w:rsid w:val="00F92F40"/>
    <w:rsid w:val="00F93457"/>
    <w:rsid w:val="00F94798"/>
    <w:rsid w:val="00F95323"/>
    <w:rsid w:val="00F95468"/>
    <w:rsid w:val="00F954E7"/>
    <w:rsid w:val="00F95B2C"/>
    <w:rsid w:val="00F96DFC"/>
    <w:rsid w:val="00FA0605"/>
    <w:rsid w:val="00FA212E"/>
    <w:rsid w:val="00FA4A97"/>
    <w:rsid w:val="00FA4BF2"/>
    <w:rsid w:val="00FA65A6"/>
    <w:rsid w:val="00FB1E43"/>
    <w:rsid w:val="00FB32B4"/>
    <w:rsid w:val="00FB58C6"/>
    <w:rsid w:val="00FC1A59"/>
    <w:rsid w:val="00FC288B"/>
    <w:rsid w:val="00FC37BF"/>
    <w:rsid w:val="00FC7E1F"/>
    <w:rsid w:val="00FD1218"/>
    <w:rsid w:val="00FD57D0"/>
    <w:rsid w:val="00FD5CA2"/>
    <w:rsid w:val="00FD6865"/>
    <w:rsid w:val="00FD6DBB"/>
    <w:rsid w:val="00FD6FAD"/>
    <w:rsid w:val="00FE0F00"/>
    <w:rsid w:val="00FE1634"/>
    <w:rsid w:val="00FE65C5"/>
    <w:rsid w:val="00FE7893"/>
    <w:rsid w:val="00FE78E5"/>
    <w:rsid w:val="00FF03A1"/>
    <w:rsid w:val="00FF1929"/>
    <w:rsid w:val="00FF2444"/>
    <w:rsid w:val="00FF2B85"/>
    <w:rsid w:val="00FF50FC"/>
    <w:rsid w:val="00FF5A3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D9D706"/>
  <w15:docId w15:val="{2A945495-8C71-4C24-9298-5F57FC159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6F97"/>
    <w:rPr>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7F37B6"/>
    <w:rPr>
      <w:b/>
      <w:bCs/>
    </w:rPr>
  </w:style>
  <w:style w:type="table" w:styleId="TableGrid">
    <w:name w:val="Table Grid"/>
    <w:basedOn w:val="TableNormal"/>
    <w:rsid w:val="007F3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7F37B6"/>
    <w:pPr>
      <w:spacing w:before="100" w:beforeAutospacing="1" w:after="100" w:afterAutospacing="1"/>
    </w:pPr>
  </w:style>
  <w:style w:type="paragraph" w:styleId="ListParagraph">
    <w:name w:val="List Paragraph"/>
    <w:basedOn w:val="Normal"/>
    <w:uiPriority w:val="34"/>
    <w:qFormat/>
    <w:rsid w:val="001218EB"/>
    <w:pPr>
      <w:bidi/>
      <w:spacing w:after="200" w:line="276" w:lineRule="auto"/>
      <w:ind w:left="720"/>
      <w:contextualSpacing/>
    </w:pPr>
    <w:rPr>
      <w:rFonts w:asciiTheme="minorHAnsi" w:eastAsiaTheme="minorHAnsi" w:hAnsiTheme="minorHAnsi" w:cstheme="minorBidi"/>
      <w:sz w:val="22"/>
      <w:szCs w:val="22"/>
      <w:lang w:bidi="fa-IR"/>
    </w:rPr>
  </w:style>
  <w:style w:type="paragraph" w:styleId="NoSpacing">
    <w:name w:val="No Spacing"/>
    <w:uiPriority w:val="1"/>
    <w:qFormat/>
    <w:rsid w:val="008319B2"/>
    <w:pPr>
      <w:bidi/>
    </w:pPr>
    <w:rPr>
      <w:rFonts w:asciiTheme="minorHAnsi" w:eastAsiaTheme="minorHAnsi" w:hAnsiTheme="minorHAnsi" w:cstheme="minorBidi"/>
      <w:sz w:val="22"/>
      <w:szCs w:val="22"/>
    </w:rPr>
  </w:style>
  <w:style w:type="paragraph" w:styleId="BalloonText">
    <w:name w:val="Balloon Text"/>
    <w:basedOn w:val="Normal"/>
    <w:link w:val="BalloonTextChar"/>
    <w:rsid w:val="00B457E5"/>
    <w:rPr>
      <w:rFonts w:ascii="Tahoma" w:hAnsi="Tahoma" w:cs="Tahoma"/>
      <w:sz w:val="16"/>
      <w:szCs w:val="16"/>
    </w:rPr>
  </w:style>
  <w:style w:type="character" w:customStyle="1" w:styleId="BalloonTextChar">
    <w:name w:val="Balloon Text Char"/>
    <w:basedOn w:val="DefaultParagraphFont"/>
    <w:link w:val="BalloonText"/>
    <w:rsid w:val="00B457E5"/>
    <w:rPr>
      <w:rFonts w:ascii="Tahoma" w:hAnsi="Tahoma" w:cs="Tahoma"/>
      <w:sz w:val="16"/>
      <w:szCs w:val="16"/>
      <w:lang w:bidi="ar-SA"/>
    </w:rPr>
  </w:style>
  <w:style w:type="character" w:styleId="PlaceholderText">
    <w:name w:val="Placeholder Text"/>
    <w:basedOn w:val="DefaultParagraphFont"/>
    <w:uiPriority w:val="99"/>
    <w:semiHidden/>
    <w:rsid w:val="00C4472A"/>
    <w:rPr>
      <w:color w:val="808080"/>
    </w:rPr>
  </w:style>
  <w:style w:type="paragraph" w:styleId="Header">
    <w:name w:val="header"/>
    <w:basedOn w:val="Normal"/>
    <w:link w:val="HeaderChar"/>
    <w:uiPriority w:val="99"/>
    <w:rsid w:val="001B4C7C"/>
    <w:pPr>
      <w:tabs>
        <w:tab w:val="center" w:pos="4680"/>
        <w:tab w:val="right" w:pos="9360"/>
      </w:tabs>
    </w:pPr>
  </w:style>
  <w:style w:type="character" w:customStyle="1" w:styleId="HeaderChar">
    <w:name w:val="Header Char"/>
    <w:basedOn w:val="DefaultParagraphFont"/>
    <w:link w:val="Header"/>
    <w:uiPriority w:val="99"/>
    <w:rsid w:val="001B4C7C"/>
    <w:rPr>
      <w:sz w:val="24"/>
      <w:szCs w:val="24"/>
      <w:lang w:bidi="ar-SA"/>
    </w:rPr>
  </w:style>
  <w:style w:type="paragraph" w:styleId="Footer">
    <w:name w:val="footer"/>
    <w:basedOn w:val="Normal"/>
    <w:link w:val="FooterChar"/>
    <w:uiPriority w:val="99"/>
    <w:rsid w:val="001B4C7C"/>
    <w:pPr>
      <w:tabs>
        <w:tab w:val="center" w:pos="4680"/>
        <w:tab w:val="right" w:pos="9360"/>
      </w:tabs>
    </w:pPr>
  </w:style>
  <w:style w:type="character" w:customStyle="1" w:styleId="FooterChar">
    <w:name w:val="Footer Char"/>
    <w:basedOn w:val="DefaultParagraphFont"/>
    <w:link w:val="Footer"/>
    <w:uiPriority w:val="99"/>
    <w:rsid w:val="001B4C7C"/>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oleObject" Target="embeddings/oleObject17.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7.wmf"/><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theme" Target="theme/theme1.xml"/><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19.w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2.wmf"/><Relationship Id="rId8" Type="http://schemas.openxmlformats.org/officeDocument/2006/relationships/image" Target="media/image1.wmf"/><Relationship Id="rId51" Type="http://schemas.openxmlformats.org/officeDocument/2006/relationships/image" Target="media/image23.wmf"/><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image" Target="media/image40.w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wmf"/><Relationship Id="rId67" Type="http://schemas.openxmlformats.org/officeDocument/2006/relationships/image" Target="media/image31.gif"/><Relationship Id="rId20" Type="http://schemas.openxmlformats.org/officeDocument/2006/relationships/image" Target="media/image7.wmf"/><Relationship Id="rId41" Type="http://schemas.openxmlformats.org/officeDocument/2006/relationships/image" Target="media/image18.w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5.wmf"/><Relationship Id="rId83" Type="http://schemas.openxmlformats.org/officeDocument/2006/relationships/image" Target="media/image39.wmf"/><Relationship Id="rId88" Type="http://schemas.openxmlformats.org/officeDocument/2006/relationships/oleObject" Target="embeddings/oleObject40.bin"/><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4.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5.bin"/><Relationship Id="rId81" Type="http://schemas.openxmlformats.org/officeDocument/2006/relationships/image" Target="media/image38.wmf"/><Relationship Id="rId86" Type="http://schemas.openxmlformats.org/officeDocument/2006/relationships/oleObject" Target="embeddings/oleObject39.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wmf"/><Relationship Id="rId34" Type="http://schemas.openxmlformats.org/officeDocument/2006/relationships/image" Target="media/image14.png"/><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4.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29.bin"/><Relationship Id="rId87" Type="http://schemas.openxmlformats.org/officeDocument/2006/relationships/image" Target="media/image41.wmf"/><Relationship Id="rId61" Type="http://schemas.openxmlformats.org/officeDocument/2006/relationships/image" Target="media/image28.wmf"/><Relationship Id="rId82" Type="http://schemas.openxmlformats.org/officeDocument/2006/relationships/oleObject" Target="embeddings/oleObject37.bin"/><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image" Target="media/image36.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azehPardaz\Desktop\&#1587;&#1585;&#1576;&#1585;&#1711;%20&#1575;&#1605;&#1578;&#1581;&#1575;&#1606;&#174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07B4E-B88B-4E6B-A175-B5F75AC54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سربرگ امتحانی.dot</Template>
  <TotalTime>60</TotalTime>
  <Pages>4</Pages>
  <Words>728</Words>
  <Characters>4150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SazehPardazCo.</Company>
  <LinksUpToDate>false</LinksUpToDate>
  <CharactersWithSpaces>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Sazeh</dc:creator>
  <cp:lastModifiedBy>M.Mahdi Sabbaghi</cp:lastModifiedBy>
  <cp:revision>23</cp:revision>
  <cp:lastPrinted>2024-11-28T08:15:00Z</cp:lastPrinted>
  <dcterms:created xsi:type="dcterms:W3CDTF">2024-11-28T08:13:00Z</dcterms:created>
  <dcterms:modified xsi:type="dcterms:W3CDTF">2025-12-05T09:45:00Z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