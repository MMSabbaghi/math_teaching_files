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7F37B6" w:rsidRPr="00DE467A" w14:paraId="78098B7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0EA4053C" w:rsidR="003E1EDA" w:rsidRPr="00DE467A" w:rsidRDefault="00D90590" w:rsidP="004323ED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ascii="Arial" w:hAnsi="Arial" w:cs="B Nazanin" w:hint="cs"/>
                <w:b/>
                <w:bCs/>
                <w:rtl/>
                <w:lang w:bidi="fa-IR"/>
              </w:rPr>
              <w:t>«</w:t>
            </w:r>
            <w:r w:rsidR="00502843" w:rsidRPr="00DE467A">
              <w:rPr>
                <w:rFonts w:cs="B Nazanin" w:hint="cs"/>
                <w:b/>
                <w:bCs/>
                <w:rtl/>
                <w:lang w:bidi="fa-IR"/>
              </w:rPr>
              <w:t>۱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E7BBED" w14:textId="13BCB81B" w:rsidR="003E1EDA" w:rsidRPr="00DE467A" w:rsidRDefault="00FE65C5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درستی یا نادرستی هر یک از عبارت های زیر را مشخص کنید.</w:t>
            </w:r>
          </w:p>
          <w:p w14:paraId="7D68E29A" w14:textId="384F44EE" w:rsidR="00FE65C5" w:rsidRPr="00DE467A" w:rsidRDefault="00FE65C5" w:rsidP="00731FDB">
            <w:pPr>
              <w:bidi/>
              <w:spacing w:line="480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الف) اگر </w:t>
            </w:r>
            <w:r w:rsidR="00DE467A" w:rsidRPr="00DE467A">
              <w:rPr>
                <w:rFonts w:asciiTheme="majorBidi" w:hAnsiTheme="majorBidi" w:cs="B Nazanin"/>
                <w:bCs/>
                <w:position w:val="-10"/>
              </w:rPr>
              <w:object w:dxaOrig="1060" w:dyaOrig="320" w14:anchorId="7944AF3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5pt;height:16.5pt" o:ole="">
                  <v:imagedata r:id="rId8" o:title=""/>
                </v:shape>
                <o:OLEObject Type="Embed" ProgID="Equation.DSMT4" ShapeID="_x0000_i1025" DrawAspect="Content" ObjectID="_1825475156" r:id="rId9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آنگاه </w:t>
            </w:r>
            <w:r w:rsidR="00DE467A" w:rsidRPr="00DE467A">
              <w:rPr>
                <w:rFonts w:asciiTheme="majorBidi" w:hAnsiTheme="majorBidi" w:cs="B Nazanin"/>
                <w:bCs/>
                <w:position w:val="-4"/>
              </w:rPr>
              <w:object w:dxaOrig="1060" w:dyaOrig="260" w14:anchorId="64320916">
                <v:shape id="_x0000_i1026" type="#_x0000_t75" style="width:52.5pt;height:13.5pt" o:ole="">
                  <v:imagedata r:id="rId10" o:title=""/>
                </v:shape>
                <o:OLEObject Type="Embed" ProgID="Equation.DSMT4" ShapeID="_x0000_i1026" DrawAspect="Content" ObjectID="_1825475157" r:id="rId11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>.</w:t>
            </w:r>
          </w:p>
          <w:p w14:paraId="6F429EA7" w14:textId="10226C25" w:rsidR="00FE65C5" w:rsidRPr="00DE467A" w:rsidRDefault="00FE65C5" w:rsidP="00731FDB">
            <w:pPr>
              <w:bidi/>
              <w:spacing w:line="480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ب) عددی وجود ندارد که صحیح و گنگ باشد.</w:t>
            </w:r>
          </w:p>
          <w:p w14:paraId="405EE31F" w14:textId="45F52276" w:rsidR="00FE65C5" w:rsidRPr="00DE467A" w:rsidRDefault="00FE65C5" w:rsidP="00731FDB">
            <w:pPr>
              <w:bidi/>
              <w:spacing w:line="480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ج) حاصل</w:t>
            </w:r>
            <w:r w:rsidR="00DE467A" w:rsidRPr="00DE467A">
              <w:rPr>
                <w:rFonts w:asciiTheme="majorBidi" w:hAnsiTheme="majorBidi" w:cs="B Nazanin"/>
                <w:bCs/>
                <w:position w:val="-8"/>
              </w:rPr>
              <w:object w:dxaOrig="480" w:dyaOrig="400" w14:anchorId="1B5F7943">
                <v:shape id="_x0000_i1027" type="#_x0000_t75" style="width:24pt;height:19.5pt" o:ole="">
                  <v:imagedata r:id="rId12" o:title=""/>
                </v:shape>
                <o:OLEObject Type="Embed" ProgID="Equation.DSMT4" ShapeID="_x0000_i1027" DrawAspect="Content" ObjectID="_1825475158" r:id="rId13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 xml:space="preserve"> </w: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برابر است با </w:t>
            </w:r>
            <w:r w:rsidR="00DE467A" w:rsidRPr="00DE467A">
              <w:rPr>
                <w:rFonts w:asciiTheme="majorBidi" w:hAnsiTheme="majorBidi" w:cs="B Nazanin"/>
                <w:bCs/>
                <w:position w:val="-6"/>
              </w:rPr>
              <w:object w:dxaOrig="200" w:dyaOrig="220" w14:anchorId="0FEDF9B3">
                <v:shape id="_x0000_i1028" type="#_x0000_t75" style="width:10.5pt;height:10.5pt" o:ole="">
                  <v:imagedata r:id="rId14" o:title=""/>
                </v:shape>
                <o:OLEObject Type="Embed" ProgID="Equation.DSMT4" ShapeID="_x0000_i1028" DrawAspect="Content" ObjectID="_1825475159" r:id="rId15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>.</w:t>
            </w:r>
          </w:p>
          <w:p w14:paraId="4C8AC38A" w14:textId="3BABD03B" w:rsidR="00FE65C5" w:rsidRPr="00DE467A" w:rsidRDefault="00FE65C5" w:rsidP="00731FDB">
            <w:pPr>
              <w:bidi/>
              <w:spacing w:line="480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د) محل برخورد ارتفاع</w:t>
            </w:r>
            <w:r w:rsidR="00DE467A">
              <w:rPr>
                <w:rFonts w:asciiTheme="majorBidi" w:hAnsiTheme="majorBidi" w:cs="B Nazanin"/>
                <w:bCs/>
              </w:rPr>
              <w:t xml:space="preserve"> </w:t>
            </w:r>
            <w:r w:rsidR="00DE467A">
              <w:rPr>
                <w:rFonts w:asciiTheme="majorBidi" w:hAnsiTheme="majorBidi" w:cs="B Nazanin" w:hint="cs"/>
                <w:bCs/>
                <w:rtl/>
                <w:lang w:bidi="fa-IR"/>
              </w:rPr>
              <w:t>ها،</w: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در مثلث های متساوی الساقین همواره داخل مثلث است.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1FC99281" w:rsidR="007F37B6" w:rsidRPr="00DE467A" w:rsidRDefault="00502843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0650A7" w:rsidRPr="00DE467A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5CD8F79B" w:rsidR="003E1EDA" w:rsidRPr="00DE467A" w:rsidRDefault="00502843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DE467A">
              <w:rPr>
                <w:rFonts w:cs="B Nazanin" w:hint="cs"/>
                <w:rtl/>
                <w:lang w:bidi="fa-IR"/>
              </w:rPr>
              <w:t>۲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3263EE8" w14:textId="77777777" w:rsidR="00EC4F62" w:rsidRPr="00DE467A" w:rsidRDefault="00502843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در جای خالی عدد یا عبارت مناسب بنویسید.</w:t>
            </w:r>
          </w:p>
          <w:p w14:paraId="1BC15BCF" w14:textId="7E42F02E" w:rsidR="00502843" w:rsidRPr="00DE467A" w:rsidRDefault="00502843" w:rsidP="00731FDB">
            <w:pPr>
              <w:tabs>
                <w:tab w:val="left" w:pos="225"/>
                <w:tab w:val="right" w:pos="9497"/>
              </w:tabs>
              <w:bidi/>
              <w:spacing w:line="480" w:lineRule="auto"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الف) مجموعه ای که ۶۴ زیرمجموعه دارد، دارای ............. عضو است.</w:t>
            </w:r>
          </w:p>
          <w:p w14:paraId="4280F3C1" w14:textId="25DA360C" w:rsidR="00502843" w:rsidRPr="00DE467A" w:rsidRDefault="00502843" w:rsidP="00731FDB">
            <w:pPr>
              <w:tabs>
                <w:tab w:val="left" w:pos="225"/>
                <w:tab w:val="right" w:pos="9497"/>
              </w:tabs>
              <w:bidi/>
              <w:spacing w:line="480" w:lineRule="auto"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ب) نمایش اعشاری کسر </w:t>
            </w:r>
            <w:r w:rsidR="00822B9E" w:rsidRPr="00DE467A">
              <w:rPr>
                <w:rFonts w:cs="B Nazanin"/>
                <w:bCs/>
                <w:position w:val="-24"/>
              </w:rPr>
              <w:object w:dxaOrig="220" w:dyaOrig="620" w14:anchorId="36B97FBC">
                <v:shape id="_x0000_i1029" type="#_x0000_t75" style="width:10.5pt;height:31.5pt" o:ole="">
                  <v:imagedata r:id="rId16" o:title=""/>
                </v:shape>
                <o:OLEObject Type="Embed" ProgID="Equation.DSMT4" ShapeID="_x0000_i1029" DrawAspect="Content" ObjectID="_1825475160" r:id="rId17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..................</w:t>
            </w:r>
          </w:p>
          <w:p w14:paraId="1BED249F" w14:textId="7FE65649" w:rsidR="00502843" w:rsidRPr="00DE467A" w:rsidRDefault="00502843" w:rsidP="00731FDB">
            <w:pPr>
              <w:tabs>
                <w:tab w:val="left" w:pos="225"/>
                <w:tab w:val="right" w:pos="9497"/>
              </w:tabs>
              <w:bidi/>
              <w:spacing w:line="480" w:lineRule="auto"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ج) اگر </w:t>
            </w:r>
            <w:r w:rsidR="00DE467A" w:rsidRPr="00DE467A">
              <w:rPr>
                <w:rFonts w:cs="B Nazanin"/>
                <w:bCs/>
                <w:position w:val="-6"/>
              </w:rPr>
              <w:object w:dxaOrig="520" w:dyaOrig="220" w14:anchorId="2970B29A">
                <v:shape id="_x0000_i1030" type="#_x0000_t75" style="width:25.5pt;height:10.5pt" o:ole="">
                  <v:imagedata r:id="rId18" o:title=""/>
                </v:shape>
                <o:OLEObject Type="Embed" ProgID="Equation.DSMT4" ShapeID="_x0000_i1030" DrawAspect="Content" ObjectID="_1825475161" r:id="rId19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و </w:t>
            </w:r>
            <w:r w:rsidR="00DE467A" w:rsidRPr="00DE467A">
              <w:rPr>
                <w:rFonts w:cs="B Nazanin"/>
                <w:bCs/>
                <w:position w:val="-6"/>
              </w:rPr>
              <w:object w:dxaOrig="540" w:dyaOrig="279" w14:anchorId="05AE43BE">
                <v:shape id="_x0000_i1031" type="#_x0000_t75" style="width:27pt;height:13.5pt" o:ole="">
                  <v:imagedata r:id="rId20" o:title=""/>
                </v:shape>
                <o:OLEObject Type="Embed" ProgID="Equation.DSMT4" ShapeID="_x0000_i1031" DrawAspect="Content" ObjectID="_1825475162" r:id="rId21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باشد</w:t>
            </w:r>
            <w:r w:rsidR="00822B9E" w:rsidRPr="00DE467A">
              <w:rPr>
                <w:rFonts w:cs="B Nazanin" w:hint="cs"/>
                <w:bCs/>
                <w:rtl/>
                <w:lang w:bidi="fa-IR"/>
              </w:rPr>
              <w:t>،</w:t>
            </w:r>
            <w:r w:rsidRPr="00DE467A">
              <w:rPr>
                <w:rFonts w:cs="B Nazanin" w:hint="cs"/>
                <w:bCs/>
                <w:rtl/>
              </w:rPr>
              <w:t xml:space="preserve"> آنگاه حاصل عبارت </w:t>
            </w:r>
            <w:r w:rsidR="00DE467A" w:rsidRPr="00DE467A">
              <w:rPr>
                <w:rFonts w:cs="B Nazanin"/>
                <w:bCs/>
                <w:position w:val="-10"/>
              </w:rPr>
              <w:object w:dxaOrig="760" w:dyaOrig="320" w14:anchorId="39EE869B">
                <v:shape id="_x0000_i1032" type="#_x0000_t75" style="width:37.5pt;height:16.5pt" o:ole="">
                  <v:imagedata r:id="rId22" o:title=""/>
                </v:shape>
                <o:OLEObject Type="Embed" ProgID="Equation.DSMT4" ShapeID="_x0000_i1032" DrawAspect="Content" ObjectID="_1825475163" r:id="rId23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</w:t>
            </w:r>
          </w:p>
          <w:p w14:paraId="19A56204" w14:textId="1522DCD4" w:rsidR="00502843" w:rsidRPr="00DE467A" w:rsidRDefault="00502843" w:rsidP="00731FDB">
            <w:pPr>
              <w:tabs>
                <w:tab w:val="left" w:pos="225"/>
                <w:tab w:val="right" w:pos="9497"/>
              </w:tabs>
              <w:bidi/>
              <w:spacing w:line="480" w:lineRule="auto"/>
              <w:rPr>
                <w:rFonts w:cs="B Nazanin"/>
                <w:b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د) به خواسته های یک مساله ................... می گویند.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48F844D2" w:rsidR="000650A7" w:rsidRPr="00DE467A" w:rsidRDefault="00502843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2C19EE" w:rsidRPr="00DE467A" w14:paraId="7F39929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46B85694" w:rsidR="002C19EE" w:rsidRPr="00DE467A" w:rsidRDefault="00822B9E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۳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693F9B3" w14:textId="77777777" w:rsidR="005B3F55" w:rsidRPr="00DE467A" w:rsidRDefault="00822B9E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گزینه درست را انتخاب کنید.</w:t>
            </w:r>
          </w:p>
          <w:p w14:paraId="250FA96B" w14:textId="562BD85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الف) کدام عبارت یک مجموعه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 تهی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را مشخص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می‌کند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>؟</w:t>
            </w:r>
          </w:p>
          <w:p w14:paraId="64E3288A" w14:textId="2D1F83C7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۱) اعداد طبیعی یک رقمی           ۲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>) مضرب های اول عدد ۴</w:t>
            </w:r>
          </w:p>
          <w:p w14:paraId="79971896" w14:textId="5227867C" w:rsidR="00822B9E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۳)اعداد اول و زوج                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     ۴) چهار شاعر ایرانی</w:t>
            </w:r>
          </w:p>
          <w:p w14:paraId="515F202F" w14:textId="1B6E904C" w:rsidR="00B17F67" w:rsidRDefault="00B17F67" w:rsidP="00B17F67">
            <w:pPr>
              <w:bidi/>
              <w:rPr>
                <w:rFonts w:ascii="Bnazanin" w:hAnsi="Bnazanin" w:cs="B Nazanin"/>
                <w:b/>
                <w:bCs/>
                <w:rtl/>
              </w:rPr>
            </w:pPr>
          </w:p>
          <w:p w14:paraId="7BA276E4" w14:textId="77777777" w:rsidR="00731FDB" w:rsidRDefault="00731FDB" w:rsidP="00731FDB">
            <w:pPr>
              <w:bidi/>
              <w:rPr>
                <w:rFonts w:ascii="Bnazanin" w:hAnsi="Bnazanin" w:cs="B Nazanin"/>
                <w:b/>
                <w:bCs/>
                <w:rtl/>
              </w:rPr>
            </w:pPr>
          </w:p>
          <w:p w14:paraId="25A37DE1" w14:textId="2EF5617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ب) همه عددهایی که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حداقل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در یکی از مجموعه‌های </w:t>
            </w:r>
            <w:r w:rsidRPr="00DE467A">
              <w:rPr>
                <w:rFonts w:ascii="Bnazanin" w:hAnsi="Bnazanin" w:cs="B Nazanin"/>
                <w:b/>
                <w:bCs/>
              </w:rPr>
              <w:t>A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و </w:t>
            </w:r>
            <w:r w:rsidRPr="00DE467A">
              <w:rPr>
                <w:rFonts w:ascii="Bnazanin" w:hAnsi="Bnazanin" w:cs="B Nazanin"/>
                <w:b/>
                <w:bCs/>
                <w:lang w:bidi="fa-IR"/>
              </w:rPr>
              <w:t>B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هستند، کدام</w:t>
            </w:r>
            <w:r w:rsid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مورد را مشخص می‌کن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>د؟</w:t>
            </w:r>
          </w:p>
          <w:p w14:paraId="0C20FAA8" w14:textId="631FF988" w:rsidR="00822B9E" w:rsidRDefault="00822B9E" w:rsidP="00822B9E">
            <w:pPr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۱) 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A-B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۲)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  B-A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۳)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lang w:bidi="fa-IR"/>
                </w:rPr>
                <m:t xml:space="preserve"> A∩B</m:t>
              </m:r>
            </m:oMath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۴)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A∪B</m:t>
              </m:r>
            </m:oMath>
          </w:p>
          <w:p w14:paraId="76E6AB38" w14:textId="22B80D61" w:rsidR="00DE467A" w:rsidRDefault="00DE467A" w:rsidP="00DE467A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</w:p>
          <w:p w14:paraId="09E60228" w14:textId="77777777" w:rsidR="00731FDB" w:rsidRPr="00DE467A" w:rsidRDefault="00731FDB" w:rsidP="00731FDB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</w:p>
          <w:p w14:paraId="2BE0D013" w14:textId="6ECF0482" w:rsidR="00822B9E" w:rsidRPr="00DE467A" w:rsidRDefault="00822B9E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ج)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نمایش کدام یک از کسرهای زیر یک عدد متناوب </w:t>
            </w:r>
            <w:r w:rsidR="0064014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ساده 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را نشان می دهد.</w:t>
            </w:r>
          </w:p>
          <w:p w14:paraId="1608FA7B" w14:textId="63E8B909" w:rsidR="00B17F67" w:rsidRPr="00B17F67" w:rsidRDefault="000740D8" w:rsidP="00B17F6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۱)</w:t>
            </w:r>
            <w:r w:rsidRPr="00DE467A">
              <w:rPr>
                <w:rFonts w:cs="B Nazanin"/>
                <w:b/>
                <w:bCs/>
                <w:position w:val="-20"/>
                <w:lang w:bidi="fa-IR"/>
              </w:rPr>
              <w:object w:dxaOrig="240" w:dyaOrig="540" w14:anchorId="1D983BCA">
                <v:shape id="_x0000_i1033" type="#_x0000_t75" style="width:14.25pt;height:28.5pt" o:ole="">
                  <v:imagedata r:id="rId24" o:title=""/>
                </v:shape>
                <o:OLEObject Type="Embed" ProgID="Equation.DSMT4" ShapeID="_x0000_i1033" DrawAspect="Content" ObjectID="_1825475164" r:id="rId25"/>
              </w:object>
            </w:r>
            <w:r w:rsidRPr="00DE467A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۲) </w:t>
            </w:r>
            <w:r w:rsidRPr="00DE467A">
              <w:rPr>
                <w:rFonts w:cs="B Nazanin"/>
                <w:b/>
                <w:bCs/>
                <w:position w:val="-26"/>
                <w:lang w:bidi="fa-IR"/>
              </w:rPr>
              <w:object w:dxaOrig="320" w:dyaOrig="680" w14:anchorId="743A79D7">
                <v:shape id="_x0000_i1034" type="#_x0000_t75" style="width:15.75pt;height:36.75pt" o:ole="">
                  <v:imagedata r:id="rId26" o:title=""/>
                </v:shape>
                <o:OLEObject Type="Embed" ProgID="Equation.DSMT4" ShapeID="_x0000_i1034" DrawAspect="Content" ObjectID="_1825475165" r:id="rId27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۳)</w:t>
            </w:r>
            <w:r w:rsidR="001D66D5" w:rsidRPr="001D66D5">
              <w:rPr>
                <w:rFonts w:cs="B Nazanin"/>
                <w:b/>
                <w:bCs/>
                <w:position w:val="-24"/>
                <w:lang w:bidi="fa-IR"/>
              </w:rPr>
              <w:object w:dxaOrig="340" w:dyaOrig="639" w14:anchorId="114EAA5F">
                <v:shape id="_x0000_i1035" type="#_x0000_t75" style="width:16.5pt;height:31.5pt" o:ole="">
                  <v:imagedata r:id="rId28" o:title=""/>
                </v:shape>
                <o:OLEObject Type="Embed" ProgID="Equation.DSMT4" ShapeID="_x0000_i1035" DrawAspect="Content" ObjectID="_1825475166" r:id="rId29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۴)</w:t>
            </w:r>
            <w:r w:rsidR="001D66D5" w:rsidRPr="00DE467A">
              <w:rPr>
                <w:rFonts w:cs="B Nazanin"/>
                <w:b/>
                <w:bCs/>
                <w:position w:val="-24"/>
                <w:lang w:bidi="fa-IR"/>
              </w:rPr>
              <w:object w:dxaOrig="380" w:dyaOrig="639" w14:anchorId="32E35274">
                <v:shape id="_x0000_i1036" type="#_x0000_t75" style="width:19.5pt;height:31.5pt" o:ole="">
                  <v:imagedata r:id="rId30" o:title=""/>
                </v:shape>
                <o:OLEObject Type="Embed" ProgID="Equation.DSMT4" ShapeID="_x0000_i1036" DrawAspect="Content" ObjectID="_1825475167" r:id="rId31"/>
              </w:object>
            </w:r>
          </w:p>
          <w:p w14:paraId="49FC3E68" w14:textId="77777777" w:rsidR="00731FDB" w:rsidRDefault="00731FDB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419A315B" w14:textId="77777777" w:rsidR="00731FDB" w:rsidRDefault="00731FDB" w:rsidP="00731F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EBE3306" w14:textId="6CF301D5" w:rsidR="00822B9E" w:rsidRPr="00DE467A" w:rsidRDefault="00822B9E" w:rsidP="00731F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د)</w:t>
            </w:r>
            <w:r w:rsidR="000740D8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کدام رابطه درست است؟</w:t>
            </w:r>
          </w:p>
          <w:p w14:paraId="3F580BE8" w14:textId="5A5358F0" w:rsidR="00810D1E" w:rsidRPr="000D11F0" w:rsidRDefault="000740D8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۱)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080" w:dyaOrig="320" w14:anchorId="5BC3B99E">
                <v:shape id="_x0000_i1037" type="#_x0000_t75" style="width:54pt;height:16.5pt" o:ole="">
                  <v:imagedata r:id="rId32" o:title=""/>
                </v:shape>
                <o:OLEObject Type="Embed" ProgID="Equation.DSMT4" ShapeID="_x0000_i1037" DrawAspect="Content" ObjectID="_1825475168" r:id="rId33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۲)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660" w:dyaOrig="320" w14:anchorId="4FD8E695">
                <v:shape id="_x0000_i1038" type="#_x0000_t75" style="width:33pt;height:16.5pt" o:ole="">
                  <v:imagedata r:id="rId34" o:title=""/>
                </v:shape>
                <o:OLEObject Type="Embed" ProgID="Equation.DSMT4" ShapeID="_x0000_i1038" DrawAspect="Content" ObjectID="_1825475169" r:id="rId35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۳) 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40" w:dyaOrig="320" w14:anchorId="4AB91233">
                <v:shape id="_x0000_i1039" type="#_x0000_t75" style="width:57pt;height:16.5pt" o:ole="">
                  <v:imagedata r:id="rId36" o:title=""/>
                </v:shape>
                <o:OLEObject Type="Embed" ProgID="Equation.DSMT4" ShapeID="_x0000_i1039" DrawAspect="Content" ObjectID="_1825475170" r:id="rId37"/>
              </w:object>
            </w:r>
            <w:r w:rsidR="00BB302D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۴)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80" w:dyaOrig="320" w14:anchorId="199FB7C5">
                <v:shape id="_x0000_i1040" type="#_x0000_t75" style="width:58.5pt;height:16.5pt" o:ole="">
                  <v:imagedata r:id="rId38" o:title=""/>
                </v:shape>
                <o:OLEObject Type="Embed" ProgID="Equation.DSMT4" ShapeID="_x0000_i1040" DrawAspect="Content" ObjectID="_1825475171" r:id="rId39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511C2850" w:rsidR="002C19EE" w:rsidRPr="00DE467A" w:rsidRDefault="00822B9E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0D11F0" w:rsidRPr="00DE467A" w14:paraId="1238CDA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B5E8C4A" w14:textId="1C6A4E2F" w:rsidR="000D11F0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۴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A256897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  <w:r>
              <w:rPr>
                <w:rFonts w:cs="B Mitra" w:hint="cs"/>
                <w:b/>
                <w:bCs/>
                <w:rtl/>
                <w:lang w:bidi="fa-IR"/>
              </w:rPr>
              <w:t xml:space="preserve">الف) اگر دو مجموعه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B Mitra"/>
                      <w:b/>
                      <w:bCs/>
                      <w:i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>x-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۴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 w:hint="cs"/>
                      <w:rtl/>
                      <w:lang w:bidi="fa-IR"/>
                    </w:rPr>
                    <m:t>،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۵</m:t>
                  </m:r>
                </m:e>
              </m:d>
            </m:oMath>
            <w:r w:rsidRPr="001F2385"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B={y+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۳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eastAsiaTheme="minorEastAsia" w:hAnsi="Cambria Math" w:cs="B Mitra" w:hint="cs"/>
                  <w:rtl/>
                  <w:lang w:bidi="fa-IR"/>
                </w:rPr>
                <m:t>،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۶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}</m:t>
              </m:r>
            </m:oMath>
            <w:r>
              <w:rPr>
                <w:rFonts w:cs="B Mitra" w:hint="cs"/>
                <w:b/>
                <w:bCs/>
                <w:rtl/>
                <w:lang w:bidi="fa-IR"/>
              </w:rPr>
              <w:t xml:space="preserve"> با هم مساوی باشند، مقادیر </w:t>
            </w:r>
            <w:r>
              <w:rPr>
                <w:rFonts w:cs="B Mitra"/>
                <w:b/>
                <w:bCs/>
                <w:lang w:bidi="fa-IR"/>
              </w:rPr>
              <w:t>x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w:r>
              <w:rPr>
                <w:rFonts w:cs="B Mitra"/>
                <w:b/>
                <w:bCs/>
                <w:lang w:bidi="fa-IR"/>
              </w:rPr>
              <w:t>y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را به دست آورید.</w:t>
            </w:r>
          </w:p>
          <w:p w14:paraId="082A5415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5AE85A68" w14:textId="4E263110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1EE12B23" w14:textId="536435F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467730A1" w14:textId="77777777" w:rsidR="00731FDB" w:rsidRDefault="00731FDB" w:rsidP="00731FDB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3F40B202" w14:textId="2A34FF64" w:rsidR="000D11F0" w:rsidRDefault="00731FDB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lang w:bidi="fa-IR"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2FF9DDD4" wp14:editId="677DD36E">
                  <wp:simplePos x="0" y="0"/>
                  <wp:positionH relativeFrom="column">
                    <wp:posOffset>218440</wp:posOffset>
                  </wp:positionH>
                  <wp:positionV relativeFrom="paragraph">
                    <wp:posOffset>88265</wp:posOffset>
                  </wp:positionV>
                  <wp:extent cx="895350" cy="853440"/>
                  <wp:effectExtent l="0" t="0" r="0" b="3810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36" t="58804" r="60027" b="16614"/>
                          <a:stretch/>
                        </pic:blipFill>
                        <pic:spPr bwMode="auto">
                          <a:xfrm>
                            <a:off x="0" y="0"/>
                            <a:ext cx="895350" cy="85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D11F0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</w:t>
            </w:r>
            <w:r w:rsidR="000D11F0" w:rsidRPr="00DE467A">
              <w:rPr>
                <w:rFonts w:cs="B Nazanin"/>
                <w:b/>
                <w:bCs/>
                <w:noProof/>
              </w:rPr>
              <w:t xml:space="preserve"> </w:t>
            </w:r>
            <w:r w:rsidR="000D11F0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 نمودار مقابل</w:t>
            </w:r>
            <w:r w:rsidR="00B17F67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240" w:dyaOrig="320" w14:anchorId="435A4C14">
                <v:shape id="_x0000_i1041" type="#_x0000_t75" style="width:61.5pt;height:16.5pt" o:ole="">
                  <v:imagedata r:id="rId41" o:title=""/>
                </v:shape>
                <o:OLEObject Type="Embed" ProgID="Equation.DSMT4" ShapeID="_x0000_i1041" DrawAspect="Content" ObjectID="_1825475172" r:id="rId42"/>
              </w:object>
            </w:r>
            <w:r w:rsidR="00B17F6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هاشور </w:t>
            </w:r>
            <w:r w:rsidR="000D11F0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بزنید.</w:t>
            </w:r>
            <w:r w:rsidR="000D11F0" w:rsidRPr="00DE467A">
              <w:rPr>
                <w:rFonts w:cs="B Nazanin"/>
                <w:b/>
                <w:bCs/>
                <w:noProof/>
              </w:rPr>
              <w:t xml:space="preserve"> </w:t>
            </w:r>
          </w:p>
          <w:p w14:paraId="14250729" w14:textId="52136D2D" w:rsidR="000D11F0" w:rsidRDefault="000D11F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1D8BC1D3" w14:textId="77777777" w:rsidR="00731FDB" w:rsidRDefault="00731FDB" w:rsidP="00731FDB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EAE89BA" w14:textId="77777777" w:rsidR="00731FDB" w:rsidRDefault="00731FDB" w:rsidP="00731FDB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0538CC5A" w14:textId="159776A0" w:rsidR="00731FDB" w:rsidRDefault="00731FDB" w:rsidP="00731FDB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F044786" w14:textId="71D3B475" w:rsidR="000D11F0" w:rsidRPr="00DE467A" w:rsidRDefault="00356C12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lastRenderedPageBreak/>
              <w:t>۱٫۵</w:t>
            </w:r>
          </w:p>
        </w:tc>
      </w:tr>
      <w:tr w:rsidR="000D0E10" w:rsidRPr="00DE467A" w14:paraId="6178C6D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E2B0226" w14:textId="6407701C" w:rsidR="000D0E10" w:rsidRPr="00DE467A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۵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32F8EA" w14:textId="77777777" w:rsidR="000D0E10" w:rsidRDefault="000D0E1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</w:rPr>
            </w:pPr>
            <w:r>
              <w:rPr>
                <w:rFonts w:cs="B Nazanin" w:hint="cs"/>
                <w:b/>
                <w:bCs/>
                <w:noProof/>
                <w:rtl/>
              </w:rPr>
              <w:t xml:space="preserve">الف) اعضای مجموعه </w:t>
            </w:r>
            <w:r>
              <w:rPr>
                <w:rFonts w:cs="B Nazanin"/>
                <w:b/>
                <w:bCs/>
                <w:noProof/>
              </w:rPr>
              <w:t>A</w:t>
            </w:r>
            <w:r>
              <w:rPr>
                <w:rFonts w:cs="B Nazanin" w:hint="cs"/>
                <w:b/>
                <w:bCs/>
                <w:noProof/>
                <w:rtl/>
              </w:rPr>
              <w:t xml:space="preserve"> را بنویسید.</w:t>
            </w:r>
            <w:r>
              <w:rPr>
                <w:rFonts w:cs="B Nazanin"/>
                <w:b/>
                <w:bCs/>
                <w:noProof/>
                <w:rtl/>
              </w:rPr>
              <w:tab/>
            </w:r>
            <w:r w:rsidRPr="00F771C2">
              <w:rPr>
                <w:rFonts w:cs="B Nazanin"/>
                <w:b/>
                <w:bCs/>
                <w:noProof/>
                <w:position w:val="-10"/>
              </w:rPr>
              <w:object w:dxaOrig="3040" w:dyaOrig="380" w14:anchorId="14BCB4FA">
                <v:shape id="_x0000_i1042" type="#_x0000_t75" style="width:151.5pt;height:19.5pt" o:ole="">
                  <v:imagedata r:id="rId43" o:title=""/>
                </v:shape>
                <o:OLEObject Type="Embed" ProgID="Equation.DSMT4" ShapeID="_x0000_i1042" DrawAspect="Content" ObjectID="_1825475173" r:id="rId44"/>
              </w:object>
            </w:r>
          </w:p>
          <w:p w14:paraId="4331822E" w14:textId="4E366B3B" w:rsidR="00FF5A33" w:rsidRDefault="00FF5A33" w:rsidP="00FF5A33">
            <w:pPr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18BC905A" w14:textId="14FA7EFA" w:rsidR="00731FDB" w:rsidRDefault="00731FDB" w:rsidP="00731FDB">
            <w:pPr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8E5EBB9" w14:textId="77777777" w:rsidR="00731FDB" w:rsidRDefault="00731FDB" w:rsidP="00731FDB">
            <w:pPr>
              <w:bidi/>
              <w:rPr>
                <w:rFonts w:cs="B Nazanin"/>
                <w:b/>
                <w:bCs/>
                <w:noProof/>
              </w:rPr>
            </w:pPr>
          </w:p>
          <w:p w14:paraId="191FE2A0" w14:textId="77777777" w:rsidR="007E195E" w:rsidRDefault="000D0E10" w:rsidP="000D11F0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 xml:space="preserve">ب)مجموعه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B</w:t>
            </w: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>را به صورت نماد ریاضی بنویسید.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   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</w:t>
            </w:r>
            <w:r>
              <w:rPr>
                <w:rFonts w:cs="B Nazanin"/>
                <w:b/>
                <w:bCs/>
                <w:noProof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</w:t>
            </w:r>
            <w:r w:rsidRPr="00F771C2">
              <w:rPr>
                <w:rFonts w:cs="B Nazanin"/>
                <w:b/>
                <w:bCs/>
                <w:noProof/>
                <w:position w:val="-10"/>
                <w:lang w:bidi="fa-IR"/>
              </w:rPr>
              <w:object w:dxaOrig="2160" w:dyaOrig="320" w14:anchorId="267798F0">
                <v:shape id="_x0000_i1043" type="#_x0000_t75" style="width:108pt;height:16.5pt" o:ole="">
                  <v:imagedata r:id="rId45" o:title=""/>
                </v:shape>
                <o:OLEObject Type="Embed" ProgID="Equation.DSMT4" ShapeID="_x0000_i1043" DrawAspect="Content" ObjectID="_1825475174" r:id="rId46"/>
              </w:object>
            </w:r>
          </w:p>
          <w:p w14:paraId="72B31936" w14:textId="77777777" w:rsidR="001D00D4" w:rsidRDefault="001D00D4" w:rsidP="001D00D4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02E8BF51" w14:textId="77777777" w:rsidR="00731FDB" w:rsidRDefault="00731FDB" w:rsidP="00731FDB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72FE232D" w14:textId="5BDB30B7" w:rsidR="00731FDB" w:rsidRPr="007E195E" w:rsidRDefault="00731FDB" w:rsidP="00731FDB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A98581B" w14:textId="7EF9B710" w:rsidR="000D0E1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1E71D85" w14:textId="77777777" w:rsidTr="000D11F0">
        <w:trPr>
          <w:trHeight w:val="2046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72154509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۶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D128205" w14:textId="564567D9" w:rsidR="00A81245" w:rsidRDefault="00D939D1" w:rsidP="00D939D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اگر </w:t>
            </w:r>
            <w:r w:rsidR="00867C64"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840" w:dyaOrig="320" w14:anchorId="6ACC99B7">
                <v:shape id="_x0000_i1044" type="#_x0000_t75" style="width:91.5pt;height:16.5pt" o:ole="">
                  <v:imagedata r:id="rId47" o:title=""/>
                </v:shape>
                <o:OLEObject Type="Embed" ProgID="Equation.DSMT4" ShapeID="_x0000_i1044" DrawAspect="Content" ObjectID="_1825475175" r:id="rId48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و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420" w:dyaOrig="320" w14:anchorId="12318A55">
                <v:shape id="_x0000_i1045" type="#_x0000_t75" style="width:70.5pt;height:16.5pt" o:ole="">
                  <v:imagedata r:id="rId49" o:title=""/>
                </v:shape>
                <o:OLEObject Type="Embed" ProgID="Equation.DSMT4" ShapeID="_x0000_i1045" DrawAspect="Content" ObjectID="_1825475176" r:id="rId50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و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867C64" w:rsidRPr="00867C64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2500" w:dyaOrig="320" w14:anchorId="705693E3">
                <v:shape id="_x0000_i1046" type="#_x0000_t75" style="width:124.5pt;height:16.5pt" o:ole="">
                  <v:imagedata r:id="rId51" o:title=""/>
                </v:shape>
                <o:OLEObject Type="Embed" ProgID="Equation.DSMT4" ShapeID="_x0000_i1046" DrawAspect="Content" ObjectID="_1825475177" r:id="rId52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باشد.</w:t>
            </w:r>
          </w:p>
          <w:p w14:paraId="05344ADB" w14:textId="39C4CE4A" w:rsidR="00D939D1" w:rsidRPr="00DE467A" w:rsidRDefault="00D939D1" w:rsidP="00D939D1">
            <w:pPr>
              <w:bidi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الف:</w:t>
            </w:r>
            <w:r w:rsidR="000D11F0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اعضای مجموعه های زیر را بنویسید.</w:t>
            </w:r>
          </w:p>
          <w:p w14:paraId="0C1A2C5D" w14:textId="41E604A6" w:rsidR="00D939D1" w:rsidRDefault="00D939D1" w:rsidP="00D939D1">
            <w:pPr>
              <w:bidi/>
              <w:jc w:val="right"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  <w:r w:rsidRPr="00D939D1">
              <w:rPr>
                <w:rFonts w:asciiTheme="minorHAnsi" w:eastAsiaTheme="minorHAnsi" w:hAnsiTheme="minorHAnsi" w:cs="B Nazanin"/>
                <w:b/>
                <w:bCs/>
                <w:position w:val="-26"/>
                <w:lang w:bidi="fa-IR"/>
              </w:rPr>
              <w:object w:dxaOrig="1340" w:dyaOrig="639" w14:anchorId="54C7D480">
                <v:shape id="_x0000_i1072" type="#_x0000_t75" style="width:89.25pt;height:42.75pt" o:ole="">
                  <v:imagedata r:id="rId53" o:title=""/>
                </v:shape>
                <o:OLEObject Type="Embed" ProgID="Equation.DSMT4" ShapeID="_x0000_i1072" DrawAspect="Content" ObjectID="_1825475178" r:id="rId54"/>
              </w:object>
            </w:r>
          </w:p>
          <w:p w14:paraId="304D3BEF" w14:textId="652B5C52" w:rsidR="00D37BAA" w:rsidRPr="00D939D1" w:rsidRDefault="00867C64" w:rsidP="00867C64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ب) </w:t>
            </w:r>
            <w:r w:rsidRPr="00867C64">
              <w:rPr>
                <w:rFonts w:asciiTheme="minorHAnsi" w:eastAsiaTheme="minorHAnsi" w:hAnsiTheme="minorHAnsi" w:cs="B Nazanin"/>
                <w:position w:val="-10"/>
                <w:lang w:bidi="fa-IR"/>
              </w:rPr>
              <w:object w:dxaOrig="1020" w:dyaOrig="320" w14:anchorId="34BAECA5">
                <v:shape id="_x0000_i1048" type="#_x0000_t75" style="width:51pt;height:16.5pt" o:ole="">
                  <v:imagedata r:id="rId55" o:title=""/>
                </v:shape>
                <o:OLEObject Type="Embed" ProgID="Equation.DSMT4" ShapeID="_x0000_i1048" DrawAspect="Content" ObjectID="_1825475179" r:id="rId56"/>
              </w:object>
            </w:r>
            <w:r w:rsidR="00D939D1">
              <w:rPr>
                <w:rFonts w:asciiTheme="minorHAnsi" w:eastAsiaTheme="minorHAnsi" w:hAnsiTheme="minorHAnsi" w:cs="B Nazanin" w:hint="cs"/>
                <w:rtl/>
                <w:lang w:bidi="fa-IR"/>
              </w:rPr>
              <w:t>را محاسبه کنید.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30227024" w:rsidR="00BB5075" w:rsidRPr="00356C12" w:rsidRDefault="00356C12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23A81A3E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۷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3DD9D92" w14:textId="12D11FE6" w:rsidR="00B91B61" w:rsidRDefault="00B91B61" w:rsidP="00B91B6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علی و آرمان مشغول بازی با تاس ها بودند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. آن ها قرار گذاشتند همزمان دو تاس را با هم پرتاب کنند و اگر مجموع دو تاس عدد ۷ شد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علی برنده بازی باشد و اگر هر دو تاس عدد یکسانی آمد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آرمان برنده بازی باشد. کدام یک احتمال برنده شدن بیشتری دارد؟( با ذکر دلیل)</w:t>
            </w:r>
          </w:p>
          <w:p w14:paraId="7BC17D9D" w14:textId="6A31BB62" w:rsidR="001D66D5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0EE9165" w14:textId="77777777" w:rsidR="001D66D5" w:rsidRPr="00DE467A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41B4CEF5" w14:textId="65FBDAAD" w:rsidR="001D66D5" w:rsidRPr="00DE467A" w:rsidRDefault="001D66D5" w:rsidP="00F2413C">
            <w:pPr>
              <w:tabs>
                <w:tab w:val="left" w:pos="2225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ab/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4248477B" w:rsidR="00BB5075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BB5075" w:rsidRPr="00DE467A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743F6A81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۸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0EB38DB" w14:textId="4D9B34E4" w:rsidR="00F31289" w:rsidRDefault="00F31289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الف) بین دو کسر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2C971961">
                <v:shape id="_x0000_i1049" type="#_x0000_t75" style="width:12pt;height:31.5pt" o:ole="">
                  <v:imagedata r:id="rId57" o:title=""/>
                </v:shape>
                <o:OLEObject Type="Embed" ProgID="Equation.DSMT4" ShapeID="_x0000_i1049" DrawAspect="Content" ObjectID="_1825475180" r:id="rId58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1ECB3E73">
                <v:shape id="_x0000_i1050" type="#_x0000_t75" style="width:12pt;height:31.5pt" o:ole="">
                  <v:imagedata r:id="rId59" o:title=""/>
                </v:shape>
                <o:OLEObject Type="Embed" ProgID="Equation.DSMT4" ShapeID="_x0000_i1050" DrawAspect="Content" ObjectID="_1825475181" r:id="rId60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دو کسر دیگر بنویسید.</w:t>
            </w:r>
          </w:p>
          <w:p w14:paraId="5648E84B" w14:textId="77777777" w:rsidR="00867C64" w:rsidRPr="00DE467A" w:rsidRDefault="00867C64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587D535" w14:textId="77777777" w:rsidR="00F31289" w:rsidRDefault="00F31289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 بین دو عدد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۲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60" w:dyaOrig="360" w14:anchorId="409A67BB">
                <v:shape id="_x0000_i1051" type="#_x0000_t75" style="width:18pt;height:18pt" o:ole="">
                  <v:imagedata r:id="rId61" o:title=""/>
                </v:shape>
                <o:OLEObject Type="Embed" ProgID="Equation.DSMT4" ShapeID="_x0000_i1051" DrawAspect="Content" ObjectID="_1825475182" r:id="rId6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گنگ بنویسید.</w:t>
            </w:r>
          </w:p>
          <w:p w14:paraId="63DAF88D" w14:textId="77777777" w:rsidR="00731FDB" w:rsidRDefault="00731FDB" w:rsidP="00731F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00C1D428" w14:textId="1FDCE4DE" w:rsidR="00731FDB" w:rsidRPr="00DE467A" w:rsidRDefault="00731FDB" w:rsidP="00731F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ج) </w:t>
            </w:r>
            <w:bookmarkStart w:id="0" w:name="_GoBack"/>
            <w:bookmarkEnd w:id="0"/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43DC5403" w:rsidR="00BB5075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</w:t>
            </w:r>
          </w:p>
        </w:tc>
      </w:tr>
      <w:tr w:rsidR="00FB32B4" w:rsidRPr="00DE467A" w14:paraId="15D62F4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16F9259E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۹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7F33CCD" w14:textId="64E21FAC" w:rsidR="00FB32B4" w:rsidRPr="00DE467A" w:rsidRDefault="001D66D5" w:rsidP="001D66D5">
            <w:pPr>
              <w:tabs>
                <w:tab w:val="left" w:pos="1080"/>
                <w:tab w:val="right" w:pos="9497"/>
              </w:tabs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الف) </w:t>
            </w:r>
            <w:r w:rsidR="00867C64">
              <w:rPr>
                <w:rFonts w:cs="B Nazanin" w:hint="cs"/>
                <w:b/>
                <w:bCs/>
                <w:rtl/>
                <w:lang w:bidi="fa-IR"/>
              </w:rPr>
              <w:t>مجموعه</w:t>
            </w:r>
            <w:r w:rsidR="00FB32B4"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زیر را روی محور نشان دهید.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B Nazanin"/>
                  <w:lang w:bidi="fa-IR"/>
                </w:rPr>
                <w:br/>
              </m:r>
            </m:oMath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B Nazanin"/>
                    <w:lang w:bidi="fa-IR"/>
                  </w:rPr>
                  <m:t>A=</m:t>
                </m:r>
                <m:d>
                  <m:dPr>
                    <m:begChr m:val="{"/>
                    <m:endChr m:val="|"/>
                    <m:ctrlPr>
                      <w:rPr>
                        <w:rFonts w:ascii="Cambria Math" w:eastAsiaTheme="minorEastAsia" w:hAnsi="Cambria Math" w:cs="B Nazanin"/>
                        <w:b/>
                        <w:bCs/>
                        <w:i/>
                        <w:lang w:bidi="fa-IR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∈R</m:t>
                    </m: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lang w:bidi="fa-IR"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۳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&lt;x≤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۴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}</m:t>
                </m:r>
              </m:oMath>
            </m:oMathPara>
          </w:p>
          <w:p w14:paraId="79707ADB" w14:textId="05EF8FCF" w:rsidR="00FB32B4" w:rsidRPr="00DE467A" w:rsidRDefault="001D66D5" w:rsidP="00FB32B4">
            <w:pPr>
              <w:jc w:val="right"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4BCC607A" wp14:editId="60ABAE0D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66632</wp:posOffset>
                      </wp:positionV>
                      <wp:extent cx="4258963" cy="422275"/>
                      <wp:effectExtent l="38100" t="19050" r="46355" b="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" name="Group 2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3" name="Straight Arrow Connector 3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" name="Straight Connector 4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" name="Straight Connector 5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" name="Straight Connector 6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0" name="Straight Connector 10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" name="Straight Connector 11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2" name="Straight Connector 12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3" name="Straight Connector 13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" name="Straight Connector 14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5" name="Straight Connector 15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6" name="Straight Connector 16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7E1A26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Text Box 18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2D6AF3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ext Box 19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52BF974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C268311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  <w:p w14:paraId="7C7EFF8F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</w:p>
                                  <w:p w14:paraId="2F1F0FBB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ext Box 21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24C1F393" w14:textId="77777777" w:rsidR="00836D14" w:rsidRPr="005362A5" w:rsidRDefault="00836D14" w:rsidP="00836D14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Text Box 22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7B080486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Text Box 23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84223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Text Box 24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600B18F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Text Box 25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EEE54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2181F28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CC607A" id="Group 1" o:spid="_x0000_s1026" style="position:absolute;left:0;text-align:left;margin-left:137.25pt;margin-top:5.25pt;width:335.35pt;height:33.25pt;z-index:251670528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">
                      <v:group id="Group 2" o:spid="_x0000_s1027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3" o:spid="_x0000_s1028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" strokecolor="windowText" strokeweight=".5pt">
                          <v:stroke startarrow="open" endarrow="open" joinstyle="miter"/>
                        </v:shape>
                        <v:line id="Straight Connector 4" o:spid="_x0000_s1029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sVwwAAANoAAAAPAAAAZHJzL2Rvd25yZXYueG1sRI9La8Mw&#10;EITvhf4HsYXeGrmhBO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mQZLF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5" o:spid="_x0000_s1030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u6OwwAAANoAAAAPAAAAZHJzL2Rvd25yZXYueG1sRI9La8Mw&#10;EITvhf4HsYXeGrmBBu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9krujs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6" o:spid="_x0000_s1031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0" o:spid="_x0000_s1032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1" o:spid="_x0000_s1033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" strokecolor="windowText" strokeweight=".5pt">
                          <v:stroke joinstyle="miter"/>
                        </v:line>
                        <v:line id="Straight Connector 12" o:spid="_x0000_s1034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" strokecolor="windowText" strokeweight=".5pt">
                          <v:stroke joinstyle="miter"/>
                        </v:line>
                        <v:line id="Straight Connector 13" o:spid="_x0000_s1035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UxhwQAAANsAAAAPAAAAZHJzL2Rvd25yZXYueG1sRE9Ni8Iw&#10;EL0L+x/CLHjTdB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LaZTGH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4" o:spid="_x0000_s1036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QVwQAAANsAAAAPAAAAZHJzL2Rvd25yZXYueG1sRE9Ni8Iw&#10;EL0L+x/CLHjTdE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Dlw1BX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5" o:spid="_x0000_s1037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GOwQAAANsAAAAPAAAAZHJzL2Rvd25yZXYueG1sRE9Ni8Iw&#10;EL0L+x/CLHjTdAWl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FY8cY7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6" o:spid="_x0000_s1038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" strokecolor="windowText" strokeweight=".5pt">
                          <v:stroke joinstyle="miter"/>
                        </v:lin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7" o:spid="_x0000_s1039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      <v:textbox>
                          <w:txbxContent>
                            <w:p w14:paraId="17E1A26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8" o:spid="_x0000_s1040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      <v:textbox>
                          <w:txbxContent>
                            <w:p w14:paraId="32D6AF3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9" o:spid="_x0000_s1041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      <v:textbox>
                          <w:txbxContent>
                            <w:p w14:paraId="152BF974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" o:spid="_x0000_s1042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      <v:textbox>
                          <w:txbxContent>
                            <w:p w14:paraId="4C268311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  <w:p w14:paraId="7C7EFF8F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</w:p>
                            <w:p w14:paraId="2F1F0FBB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</w:p>
                          </w:txbxContent>
                        </v:textbox>
                      </v:shape>
                      <v:shape id="Text Box 21" o:spid="_x0000_s1043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    <v:textbox>
                          <w:txbxContent>
                            <w:p w14:paraId="24C1F393" w14:textId="77777777" w:rsidR="00836D14" w:rsidRPr="005362A5" w:rsidRDefault="00836D14" w:rsidP="00836D14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2" o:spid="_x0000_s1044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      <v:textbox>
                          <w:txbxContent>
                            <w:p w14:paraId="7B080486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3" o:spid="_x0000_s1045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    <v:textbox>
                          <w:txbxContent>
                            <w:p w14:paraId="5E84223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4" o:spid="_x0000_s1046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      <v:textbox>
                          <w:txbxContent>
                            <w:p w14:paraId="1600B18F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5" o:spid="_x0000_s1047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      <v:textbox>
                          <w:txbxContent>
                            <w:p w14:paraId="5EEEE54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26" o:spid="_x0000_s1048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    <v:textbox>
                          <w:txbxContent>
                            <w:p w14:paraId="42181F28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393D05C" w14:textId="34ECF512" w:rsidR="00FB32B4" w:rsidRPr="00DE467A" w:rsidRDefault="00FB32B4" w:rsidP="00867C6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38AD4F5C" w14:textId="17CBF884" w:rsidR="00FB32B4" w:rsidRPr="00DE467A" w:rsidRDefault="001D66D5" w:rsidP="00FB32B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ب) </w:t>
            </w:r>
            <w:r w:rsidR="00FB32B4"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>با توجه به مجموعه های بالا درستی و نادرستی عبارت های زیر را مشخص کنید.</w:t>
            </w:r>
          </w:p>
          <w:p w14:paraId="0BFB6200" w14:textId="107D91F7" w:rsidR="00867C64" w:rsidRPr="000D11F0" w:rsidRDefault="00867C64" w:rsidP="000D11F0">
            <w:pPr>
              <w:bidi/>
              <w:jc w:val="right"/>
              <w:rPr>
                <w:rFonts w:ascii="Bnazanin" w:eastAsiaTheme="minorEastAsia" w:hAnsi="Bnazanin" w:cs="B Nazanin"/>
                <w:b/>
                <w:bCs/>
                <w:i/>
                <w:rtl/>
                <w:lang w:bidi="fa-IR"/>
              </w:rPr>
            </w:pPr>
            <m:oMath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۳</m:t>
              </m:r>
              <m:r>
                <m:rPr>
                  <m:sty m:val="b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∈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A                    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B Nazanin"/>
                      <w:b/>
                      <w:bCs/>
                      <w:lang w:bidi="fa-IR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Nazanin" w:hint="cs"/>
                      <w:rtl/>
                      <w:lang w:bidi="fa-IR"/>
                    </w:rPr>
                    <m:t>۷</m:t>
                  </m:r>
                </m:e>
              </m:rad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 ∈A                 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/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۱۲۹۳۷۶۹۰۰۰</m:t>
              </m:r>
              <m:r>
                <m:rPr>
                  <m:sty m:val="bi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∉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</m:t>
              </m:r>
            </m:oMath>
            <w:r w:rsidR="00FB32B4" w:rsidRPr="00DE467A">
              <w:rPr>
                <w:rFonts w:ascii="Bnazanin" w:eastAsiaTheme="minorEastAsia" w:hAnsi="Bnazanin" w:cs="B Nazanin"/>
                <w:b/>
                <w:bCs/>
                <w:i/>
                <w:lang w:bidi="fa-IR"/>
              </w:rPr>
              <w:t xml:space="preserve"> </w:t>
            </w:r>
          </w:p>
          <w:p w14:paraId="6258038C" w14:textId="3D122EE9" w:rsid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ج) </w:t>
            </w:r>
            <w:r w:rsidRPr="00DE467A">
              <w:rPr>
                <w:rFonts w:cs="B Nazanin" w:hint="cs"/>
                <w:b/>
                <w:bCs/>
                <w:rtl/>
              </w:rPr>
              <w:t xml:space="preserve">عدد </w:t>
            </w:r>
            <w:r w:rsidRPr="00DE467A">
              <w:rPr>
                <w:rFonts w:cs="B Nazanin"/>
                <w:b/>
                <w:bCs/>
                <w:position w:val="-8"/>
              </w:rPr>
              <w:object w:dxaOrig="980" w:dyaOrig="400" w14:anchorId="346AA34B">
                <v:shape id="_x0000_i1052" type="#_x0000_t75" style="width:52.5pt;height:19.5pt" o:ole="">
                  <v:imagedata r:id="rId63" o:title=""/>
                </v:shape>
                <o:OLEObject Type="Embed" ProgID="Equation.DSMT4" ShapeID="_x0000_i1052" DrawAspect="Content" ObjectID="_1825475183" r:id="rId64"/>
              </w:object>
            </w:r>
            <w:r w:rsidRPr="00DE467A">
              <w:rPr>
                <w:rFonts w:cs="B Nazanin"/>
                <w:b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</w:rPr>
              <w:t>را  روی محور زیر نشان دهید.</w:t>
            </w:r>
            <w:r w:rsidR="001D66D5"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  <w:tab/>
            </w:r>
          </w:p>
          <w:p w14:paraId="4BD13F8C" w14:textId="35ED81AA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</w:p>
          <w:p w14:paraId="468D594A" w14:textId="2D701466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43FD2021" wp14:editId="15B9E6CE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127000</wp:posOffset>
                      </wp:positionV>
                      <wp:extent cx="4258963" cy="422275"/>
                      <wp:effectExtent l="38100" t="19050" r="46355" b="0"/>
                      <wp:wrapNone/>
                      <wp:docPr id="2018" name="Group 20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019" name="Group 2019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2020" name="Straight Arrow Connector 2020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arrow"/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1" name="Straight Connector 2021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2" name="Straight Connector 2022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3" name="Straight Connector 2023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4" name="Straight Connector 2024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5" name="Straight Connector 2025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6" name="Straight Connector 2026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7" name="Straight Connector 2027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8" name="Straight Connector 2028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9" name="Straight Connector 2029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" name="Straight Connector 97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030" name="Text Box 2030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0F2587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2" name="Text Box 2032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21F995D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" name="Text Box 2033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14B5F26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5" name="Text Box 2045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E10E4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" name="Text Box 2046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C2ADDBD" w14:textId="77777777" w:rsidR="00836D14" w:rsidRPr="005362A5" w:rsidRDefault="00836D14" w:rsidP="00D13C72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7" name="Text Box 2047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94625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8" name="Text Box 2048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454D2E8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9" name="Text Box 2049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2BE379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0" name="Text Box 2050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FC286F3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4C00AFE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FD2021" id="Group 2018" o:spid="_x0000_s1049" style="position:absolute;left:0;text-align:left;margin-left:8.45pt;margin-top:10pt;width:335.35pt;height:33.25pt;z-index:251673600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">
                      <v:group id="Group 2019" o:spid="_x0000_s1050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syxQAAAN0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">
                        <v:shape id="Straight Arrow Connector 2020" o:spid="_x0000_s1051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" strokecolor="black [3213]">
                          <v:stroke startarrow="open" endarrow="open"/>
                        </v:shape>
                        <v:line id="Straight Connector 2021" o:spid="_x0000_s1052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" strokecolor="black [3213]"/>
                        <v:line id="Straight Connector 2022" o:spid="_x0000_s1053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" strokecolor="black [3213]"/>
                        <v:line id="Straight Connector 2023" o:spid="_x0000_s1054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yHjxgAAAN0AAAAPAAAAZHJzL2Rvd25yZXYueG1sRI9Ba8JA&#10;FITvBf/D8oTe6saU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ndMh48YAAADdAAAA&#10;DwAAAAAAAAAAAAAAAAAHAgAAZHJzL2Rvd25yZXYueG1sUEsFBgAAAAADAAMAtwAAAPoCAAAAAA==&#10;" strokecolor="black [3213]"/>
                        <v:line id="Straight Connector 2024" o:spid="_x0000_s1055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mXxgAAAN0AAAAPAAAAZHJzL2Rvd25yZXYueG1sRI9Ba8JA&#10;FITvBf/D8oTe6sbQ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Ejq5l8YAAADdAAAA&#10;DwAAAAAAAAAAAAAAAAAHAgAAZHJzL2Rvd25yZXYueG1sUEsFBgAAAAADAAMAtwAAAPoCAAAAAA==&#10;" strokecolor="black [3213]"/>
                        <v:line id="Straight Connector 2025" o:spid="_x0000_s1056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" strokecolor="black [3213]"/>
                        <v:line id="Straight Connector 2026" o:spid="_x0000_s1057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" strokecolor="black [3213]"/>
                        <v:line id="Straight Connector 2027" o:spid="_x0000_s1058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" strokecolor="black [3213]"/>
                        <v:line id="Straight Connector 2028" o:spid="_x0000_s1059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" strokecolor="black [3213]"/>
                        <v:line id="Straight Connector 2029" o:spid="_x0000_s1060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" strokecolor="black [3213]"/>
                        <v:line id="Straight Connector 97" o:spid="_x0000_s1061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" strokecolor="black [3213]"/>
                      </v:group>
                      <v:shape id="Text Box 2030" o:spid="_x0000_s1062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EawwAAAN0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jj6DvvDm/AE5PQJAAD//wMAUEsBAi0AFAAGAAgAAAAhANvh9svuAAAAhQEAABMAAAAAAAAAAAAA&#10;AAAAAAAAAFtDb250ZW50X1R5cGVzXS54bWxQSwECLQAUAAYACAAAACEAWvQsW78AAAAVAQAACwAA&#10;AAAAAAAAAAAAAAAfAQAAX3JlbHMvLnJlbHNQSwECLQAUAAYACAAAACEAbE3hGsMAAADdAAAADwAA&#10;AAAAAAAAAAAAAAAHAgAAZHJzL2Rvd25yZXYueG1sUEsFBgAAAAADAAMAtwAAAPcCAAAAAA==&#10;" filled="f" stroked="f" strokeweight=".5pt">
                        <v:textbox>
                          <w:txbxContent>
                            <w:p w14:paraId="4A0F2587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2" o:spid="_x0000_s1063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" filled="f" stroked="f" strokeweight=".5pt">
                        <v:textbox>
                          <w:txbxContent>
                            <w:p w14:paraId="421F995D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3" o:spid="_x0000_s1064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39tyAAAAN0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" filled="f" stroked="f" strokeweight=".5pt">
                        <v:textbox>
                          <w:txbxContent>
                            <w:p w14:paraId="514B5F26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5" o:spid="_x0000_s1065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" filled="f" stroked="f" strokeweight=".5pt">
                        <v:textbox>
                          <w:txbxContent>
                            <w:p w14:paraId="538E10E4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6" o:spid="_x0000_s1066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q+IyAAAAN0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" filled="f" stroked="f" strokeweight=".5pt">
                        <v:textbox>
                          <w:txbxContent>
                            <w:p w14:paraId="0C2ADDBD" w14:textId="77777777" w:rsidR="00836D14" w:rsidRPr="005362A5" w:rsidRDefault="00836D14" w:rsidP="00D13C72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047" o:spid="_x0000_s1067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oTyAAAAN0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" filled="f" stroked="f" strokeweight=".5pt">
                        <v:textbox>
                          <w:txbxContent>
                            <w:p w14:paraId="63894625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048" o:spid="_x0000_s1068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5hwwAAAN0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jj6DnPDm/AE5PQJAAD//wMAUEsBAi0AFAAGAAgAAAAhANvh9svuAAAAhQEAABMAAAAAAAAAAAAA&#10;AAAAAAAAAFtDb250ZW50X1R5cGVzXS54bWxQSwECLQAUAAYACAAAACEAWvQsW78AAAAVAQAACwAA&#10;AAAAAAAAAAAAAAAfAQAAX3JlbHMvLnJlbHNQSwECLQAUAAYACAAAACEAyj2eYcMAAADdAAAADwAA&#10;AAAAAAAAAAAAAAAHAgAAZHJzL2Rvd25yZXYueG1sUEsFBgAAAAADAAMAtwAAAPcCAAAAAA==&#10;" filled="f" stroked="f" strokeweight=".5pt">
                        <v:textbox>
                          <w:txbxContent>
                            <w:p w14:paraId="2454D2E8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049" o:spid="_x0000_s1069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" filled="f" stroked="f" strokeweight=".5pt">
                        <v:textbox>
                          <w:txbxContent>
                            <w:p w14:paraId="652BE379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050" o:spid="_x0000_s1070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S6xAAAAN0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RMuwPb8ITkOt/AAAA//8DAFBLAQItABQABgAIAAAAIQDb4fbL7gAAAIUBAAATAAAAAAAAAAAA&#10;AAAAAAAAAABbQ29udGVudF9UeXBlc10ueG1sUEsBAi0AFAAGAAgAAAAhAFr0LFu/AAAAFQEAAAsA&#10;AAAAAAAAAAAAAAAAHwEAAF9yZWxzLy5yZWxzUEsBAi0AFAAGAAgAAAAhALGSBLrEAAAA3QAAAA8A&#10;AAAAAAAAAAAAAAAABwIAAGRycy9kb3ducmV2LnhtbFBLBQYAAAAAAwADALcAAAD4AgAAAAA=&#10;" filled="f" stroked="f" strokeweight=".5pt">
                        <v:textbox>
                          <w:txbxContent>
                            <w:p w14:paraId="5FC286F3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98" o:spid="_x0000_s1071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    <v:textbox>
                          <w:txbxContent>
                            <w:p w14:paraId="44C00AFE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5BFC4E3" w14:textId="31989B5F" w:rsidR="00867C64" w:rsidRP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25125FAA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</w:t>
            </w:r>
          </w:p>
        </w:tc>
      </w:tr>
      <w:tr w:rsidR="000D11F0" w:rsidRPr="00DE467A" w14:paraId="3A772326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97CCD08" w14:textId="651FC2B9" w:rsidR="000D11F0" w:rsidRDefault="00356C12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۱۰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98F" w14:textId="24DCD805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فاطمه در حال تمرین درس ریاضی بود،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او با خود گفت:</w:t>
            </w:r>
            <w:r>
              <w:rPr>
                <w:rFonts w:asciiTheme="minorHAnsi" w:eastAsiaTheme="minorHAnsi" w:hAnsiTheme="minorHAnsi" w:cs="Calibri" w:hint="cs"/>
                <w:b/>
                <w:bCs/>
                <w:rtl/>
                <w:lang w:bidi="fa-IR"/>
              </w:rPr>
              <w:t>"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BCE58BC">
                <v:shape id="_x0000_i1053" type="#_x0000_t75" style="width:19.5pt;height:19.5pt" o:ole="">
                  <v:imagedata r:id="rId65" o:title=""/>
                </v:shape>
                <o:OLEObject Type="Embed" ProgID="Equation.DSMT4" ShapeID="_x0000_i1053" DrawAspect="Content" ObjectID="_1825475184" r:id="rId66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62F021B">
                <v:shape id="_x0000_i1054" type="#_x0000_t75" style="width:19.5pt;height:19.5pt" o:ole="">
                  <v:imagedata r:id="rId67" o:title=""/>
                </v:shape>
                <o:OLEObject Type="Embed" ProgID="Equation.DSMT4" ShapeID="_x0000_i1054" DrawAspect="Content" ObjectID="_1825475185" r:id="rId68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گنگ هستند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حاصل ضرب آن ها یعنی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460" w:dyaOrig="380" w14:anchorId="1470AF89">
                <v:shape id="_x0000_i1055" type="#_x0000_t75" style="width:22.5pt;height:19.5pt" o:ole="">
                  <v:imagedata r:id="rId69" o:title=""/>
                </v:shape>
                <o:OLEObject Type="Embed" ProgID="Equation.DSMT4" ShapeID="_x0000_i1055" DrawAspect="Content" ObjectID="_1825475186" r:id="rId70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هم گنگ است، پس می توان نتیجه گرفت ضرب هر دو عدد گنگ همواره گنگ است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.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" آیا استدلال او درست است؟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درستی یا نادرستی استدلال فاطمه را با ذکر دلیل بیان کنید.</w:t>
            </w:r>
          </w:p>
          <w:p w14:paraId="4757F927" w14:textId="12D41A3C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</w:p>
          <w:p w14:paraId="6DFF3E3F" w14:textId="77777777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33D2800D" w14:textId="77777777" w:rsidR="000D11F0" w:rsidRDefault="000D11F0" w:rsidP="001D66D5">
            <w:pPr>
              <w:tabs>
                <w:tab w:val="left" w:pos="1080"/>
                <w:tab w:val="right" w:pos="9497"/>
              </w:tabs>
              <w:rPr>
                <w:rFonts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D874BE4" w14:textId="3189A3B8" w:rsidR="000D11F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۰</w:t>
            </w:r>
            <w:r>
              <w:rPr>
                <w:rStyle w:val="Strong"/>
                <w:rFonts w:cs="Arial" w:hint="cs"/>
                <w:b w:val="0"/>
                <w:bCs w:val="0"/>
                <w:sz w:val="22"/>
                <w:szCs w:val="22"/>
                <w:rtl/>
                <w:lang w:bidi="fa-IR"/>
              </w:rPr>
              <w:t>٫۵</w:t>
            </w:r>
          </w:p>
        </w:tc>
      </w:tr>
      <w:tr w:rsidR="00FB32B4" w:rsidRPr="00DE467A" w14:paraId="08E3F90F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760C1D8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۱۱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1528098" w14:textId="756E21D8" w:rsidR="00FB32B4" w:rsidRDefault="00D13C72" w:rsidP="00D13C72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الف)اگر</w:t>
            </w:r>
            <w:r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580" w:dyaOrig="260" w14:anchorId="313A9807">
                <v:shape id="_x0000_i1056" type="#_x0000_t75" style="width:28.5pt;height:13.5pt" o:ole="">
                  <v:imagedata r:id="rId71" o:title=""/>
                </v:shape>
                <o:OLEObject Type="Embed" ProgID="Equation.DSMT4" ShapeID="_x0000_i1056" DrawAspect="Content" ObjectID="_1825475187" r:id="rId7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و  </w:t>
            </w:r>
            <w:r w:rsidR="002566DD"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700" w:dyaOrig="279" w14:anchorId="13069059">
                <v:shape id="_x0000_i1057" type="#_x0000_t75" style="width:34.5pt;height:13.5pt" o:ole="">
                  <v:imagedata r:id="rId73" o:title=""/>
                </v:shape>
                <o:OLEObject Type="Embed" ProgID="Equation.DSMT4" ShapeID="_x0000_i1057" DrawAspect="Content" ObjectID="_1825475188" r:id="rId74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باشد، حاصل</w:t>
            </w:r>
            <w:r w:rsidR="001D66D5">
              <w:rPr>
                <w:rFonts w:cs="B Nazanin" w:hint="cs"/>
                <w:b/>
                <w:bCs/>
                <w:rtl/>
                <w:lang w:bidi="fa-IR"/>
              </w:rPr>
              <w:t xml:space="preserve"> عبارت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ab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B Nazanin" w:hint="cs"/>
                  <w:rtl/>
                  <w:lang w:bidi="fa-IR"/>
                </w:rPr>
                <m:t>۲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a+b</m:t>
                  </m:r>
                </m:e>
              </m:d>
            </m:oMath>
            <w:r w:rsidRPr="00DE467A">
              <w:rPr>
                <w:rFonts w:cs="B Nazanin" w:hint="cs"/>
                <w:b/>
                <w:bCs/>
                <w:rtl/>
                <w:lang w:bidi="fa-IR"/>
              </w:rPr>
              <w:t>را به دست آورید.</w:t>
            </w:r>
          </w:p>
          <w:p w14:paraId="1D154FFC" w14:textId="627E2604" w:rsidR="00836D14" w:rsidRDefault="00836D14" w:rsidP="00836D14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1C855DC4" w14:textId="436AFAC6" w:rsidR="00731FDB" w:rsidRDefault="00731FDB" w:rsidP="00731F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7A235E36" w14:textId="77777777" w:rsidR="00731FDB" w:rsidRPr="00DE467A" w:rsidRDefault="00731FDB" w:rsidP="00731F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2474AFE6" w14:textId="5F56C0DB" w:rsidR="002566DD" w:rsidRPr="00DE467A" w:rsidRDefault="002566DD" w:rsidP="002566D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ب) حاصل هر عبارت را بدون قدر مطلق بنویسید.</w:t>
            </w:r>
          </w:p>
          <w:p w14:paraId="3EE837C4" w14:textId="77777777" w:rsidR="002566DD" w:rsidRDefault="007E195E" w:rsidP="001D66D5">
            <w:pPr>
              <w:bidi/>
              <w:jc w:val="right"/>
              <w:rPr>
                <w:rFonts w:cs="B Nazanin"/>
                <w:b/>
                <w:bCs/>
                <w:lang w:bidi="fa-IR"/>
              </w:rPr>
            </w:pPr>
            <w:r w:rsidRPr="00867C64">
              <w:rPr>
                <w:rFonts w:cs="B Nazanin"/>
                <w:b/>
                <w:bCs/>
                <w:position w:val="-56"/>
                <w:lang w:bidi="fa-IR"/>
              </w:rPr>
              <w:object w:dxaOrig="6160" w:dyaOrig="1520" w14:anchorId="00BF2EFF">
                <v:shape id="_x0000_i1076" type="#_x0000_t75" style="width:307.5pt;height:76.5pt" o:ole="">
                  <v:imagedata r:id="rId75" o:title=""/>
                </v:shape>
                <o:OLEObject Type="Embed" ProgID="Equation.DSMT4" ShapeID="_x0000_i1076" DrawAspect="Content" ObjectID="_1825475189" r:id="rId76"/>
              </w:object>
            </w:r>
          </w:p>
          <w:p w14:paraId="1E0561EF" w14:textId="77777777" w:rsidR="00731FDB" w:rsidRDefault="00731FDB" w:rsidP="00731FDB">
            <w:pPr>
              <w:bidi/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31BE8200" w14:textId="6DB042F3" w:rsidR="00731FDB" w:rsidRPr="00DE467A" w:rsidRDefault="00731FDB" w:rsidP="00731FDB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74D77DF9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۳</w:t>
            </w:r>
          </w:p>
        </w:tc>
      </w:tr>
      <w:tr w:rsidR="00FB32B4" w:rsidRPr="00DE467A" w14:paraId="2BBB43C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5E13FC7C" w:rsidR="00FB32B4" w:rsidRPr="00DE467A" w:rsidRDefault="00B171BE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۲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119CE0" w14:textId="6EC37F42" w:rsidR="00CE3C60" w:rsidRPr="00DE467A" w:rsidRDefault="00356C12" w:rsidP="00CE3C60">
            <w:pPr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CBC8A91" wp14:editId="67856332">
                      <wp:simplePos x="0" y="0"/>
                      <wp:positionH relativeFrom="margin">
                        <wp:posOffset>2925445</wp:posOffset>
                      </wp:positionH>
                      <wp:positionV relativeFrom="paragraph">
                        <wp:posOffset>219075</wp:posOffset>
                      </wp:positionV>
                      <wp:extent cx="220980" cy="731520"/>
                      <wp:effectExtent l="38100" t="38100" r="26670" b="87630"/>
                      <wp:wrapNone/>
                      <wp:docPr id="50" name="Right Brac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980" cy="731520"/>
                              </a:xfrm>
                              <a:prstGeom prst="rightBrace">
                                <a:avLst>
                                  <a:gd name="adj1" fmla="val 8333"/>
                                  <a:gd name="adj2" fmla="val 48602"/>
                                </a:avLst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BD259A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50" o:spid="_x0000_s1026" type="#_x0000_t88" style="position:absolute;margin-left:230.35pt;margin-top:17.25pt;width:17.4pt;height:57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" adj="544,10498" strokecolor="black [3200]" strokeweight="2pt">
                      <v:shadow on="t" color="black" opacity="24903f" origin=",.5" offset="0,.55556mm"/>
                      <w10:wrap anchorx="margin"/>
                    </v:shape>
                  </w:pict>
                </mc:Fallback>
              </mc:AlternateContent>
            </w:r>
            <w:r w:rsidR="00CE3C60"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>الف)استدلال زیر را کامل کنید .</w:t>
            </w:r>
          </w:p>
          <w:p w14:paraId="40640F19" w14:textId="48DA0375" w:rsidR="00836D14" w:rsidRDefault="00CE3C60" w:rsidP="00CE3C60">
            <w:pPr>
              <w:tabs>
                <w:tab w:val="left" w:pos="1836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هر لوزی نوعی متوازی الاضلاع است. </w:t>
            </w:r>
            <w:r w:rsidR="00356C12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</w:t>
            </w:r>
          </w:p>
          <w:p w14:paraId="3EBBF5B9" w14:textId="5B81F8C5" w:rsidR="00CE3C60" w:rsidRPr="00DE467A" w:rsidRDefault="00356C12" w:rsidP="00356C12">
            <w:pPr>
              <w:tabs>
                <w:tab w:val="left" w:pos="4116"/>
                <w:tab w:val="left" w:pos="5208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</w:t>
            </w:r>
          </w:p>
          <w:p w14:paraId="6C7EE29B" w14:textId="360D9401" w:rsidR="00CE3C60" w:rsidRPr="00DE467A" w:rsidRDefault="00CE3C60" w:rsidP="00356C12">
            <w:pPr>
              <w:tabs>
                <w:tab w:val="left" w:pos="1836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در متوازی الاضلاع ها، زاو</w:t>
            </w:r>
            <w:r w:rsidR="00356C12">
              <w:rPr>
                <w:rFonts w:cs="B Nazanin" w:hint="cs"/>
                <w:b/>
                <w:bCs/>
                <w:rtl/>
                <w:lang w:bidi="fa-IR"/>
              </w:rPr>
              <w:t>یه های روبرو با هم برابر هستند.</w:t>
            </w:r>
          </w:p>
          <w:p w14:paraId="44F889C6" w14:textId="77777777" w:rsidR="00731FDB" w:rsidRDefault="00731FDB" w:rsidP="00CA3EAC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68B13712" w14:textId="364D0D00" w:rsidR="00CE3C60" w:rsidRPr="00DE467A" w:rsidRDefault="00CE3C60" w:rsidP="00731FDB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</w:t>
            </w:r>
            <w:r w:rsidR="00CA3EAC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) می دانیم که هر مربع چهار زاویه ۹۰ درجه دارد. در کلاس مدرسه</w:t>
            </w:r>
            <w:r w:rsidR="00836D14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CA3EAC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تابلویی وجود دارد که چهار زاویه ۹۰ درجه دارد. آیا می توان نتیجه گرفت تابلو مربع است؟ درستی یا نادرستی نظر خود را با ذکر دلیل مشخص کنید.</w:t>
            </w:r>
          </w:p>
          <w:p w14:paraId="1CAD100A" w14:textId="77777777" w:rsidR="00836D14" w:rsidRDefault="00836D14" w:rsidP="00836D14">
            <w:pPr>
              <w:tabs>
                <w:tab w:val="left" w:pos="365"/>
                <w:tab w:val="right" w:pos="9497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8CE6169" w14:textId="4F8AD8D4" w:rsidR="00731FDB" w:rsidRPr="00DE467A" w:rsidRDefault="00731FDB" w:rsidP="00731FDB">
            <w:pPr>
              <w:tabs>
                <w:tab w:val="left" w:pos="365"/>
                <w:tab w:val="right" w:pos="9497"/>
              </w:tabs>
              <w:bidi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3527296F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FB32B4" w:rsidRPr="00DE467A" w14:paraId="13CF5719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097BC397" w:rsidR="00FB32B4" w:rsidRPr="00DE467A" w:rsidRDefault="00CE3C60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۳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ACAF07" w14:textId="6793B910" w:rsidR="00FB32B4" w:rsidRPr="00DE467A" w:rsidRDefault="00CE3C60" w:rsidP="00FB32B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rtl/>
                <w:lang w:bidi="fa-IR"/>
              </w:rPr>
              <w:t>ثابت کنید در هر مثلث مجموع زوایای داخلی ۱۸۰ درجه است.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از راس </w:t>
            </w:r>
            <w:r w:rsidR="0064345E">
              <w:rPr>
                <w:rStyle w:val="Strong"/>
                <w:rFonts w:cs="B Nazanin"/>
                <w:lang w:bidi="fa-IR"/>
              </w:rPr>
              <w:t>A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خط </w:t>
            </w:r>
            <w:r w:rsidR="0064345E">
              <w:rPr>
                <w:rStyle w:val="Strong"/>
                <w:rFonts w:cs="B Nazanin"/>
                <w:lang w:bidi="fa-IR"/>
              </w:rPr>
              <w:t xml:space="preserve">d 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به موازات ضلع </w:t>
            </w:r>
            <w:r w:rsidR="0064345E">
              <w:rPr>
                <w:rStyle w:val="Strong"/>
                <w:rFonts w:cs="B Nazanin"/>
                <w:lang w:bidi="fa-IR"/>
              </w:rPr>
              <w:t>BC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رسم شده است.   </w:t>
            </w:r>
            <w:r w:rsidRPr="00DE467A">
              <w:rPr>
                <w:rStyle w:val="Strong"/>
                <w:rFonts w:cs="B Nazanin" w:hint="cs"/>
                <w:rtl/>
                <w:lang w:bidi="fa-IR"/>
              </w:rPr>
              <w:t>( نوشتن فرض و حکم الزامی است)</w:t>
            </w:r>
          </w:p>
          <w:tbl>
            <w:tblPr>
              <w:tblStyle w:val="TableGrid"/>
              <w:tblpPr w:leftFromText="180" w:rightFromText="180" w:vertAnchor="text" w:horzAnchor="page" w:tblpX="181" w:tblpY="522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42"/>
              <w:gridCol w:w="894"/>
            </w:tblGrid>
            <w:tr w:rsidR="00692AE6" w14:paraId="3E91E027" w14:textId="77777777" w:rsidTr="007E195E">
              <w:trPr>
                <w:trHeight w:val="260"/>
              </w:trPr>
              <w:tc>
                <w:tcPr>
                  <w:tcW w:w="3342" w:type="dxa"/>
                </w:tcPr>
                <w:p w14:paraId="2485F1E1" w14:textId="77777777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894" w:type="dxa"/>
                </w:tcPr>
                <w:p w14:paraId="419CFC8F" w14:textId="121F6B12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rtl/>
                      <w:lang w:bidi="fa-IR"/>
                    </w:rPr>
                    <w:t>فرض</w:t>
                  </w:r>
                </w:p>
              </w:tc>
            </w:tr>
            <w:tr w:rsidR="00692AE6" w14:paraId="2429E027" w14:textId="77777777" w:rsidTr="00692AE6">
              <w:tc>
                <w:tcPr>
                  <w:tcW w:w="3342" w:type="dxa"/>
                </w:tcPr>
                <w:p w14:paraId="7D5108B6" w14:textId="77777777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894" w:type="dxa"/>
                </w:tcPr>
                <w:p w14:paraId="28C83870" w14:textId="13904038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rtl/>
                      <w:lang w:bidi="fa-IR"/>
                    </w:rPr>
                    <w:t>حکم</w:t>
                  </w:r>
                </w:p>
              </w:tc>
            </w:tr>
          </w:tbl>
          <w:p w14:paraId="5CD33926" w14:textId="77777777" w:rsidR="00CE3C60" w:rsidRPr="00DE467A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1A92284" w14:textId="2E3F657E" w:rsidR="00CE3C60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4A94B482" w14:textId="5AA61294" w:rsidR="00836D14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140BA09" w14:textId="51256831" w:rsidR="00836D14" w:rsidRDefault="00FD57D0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noProof/>
                <w:lang w:bidi="fa-IR"/>
              </w:rPr>
              <w:drawing>
                <wp:anchor distT="0" distB="0" distL="114300" distR="114300" simplePos="0" relativeHeight="251682816" behindDoc="0" locked="0" layoutInCell="1" allowOverlap="1" wp14:anchorId="172031DA" wp14:editId="7FC0DFA8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196215</wp:posOffset>
                  </wp:positionV>
                  <wp:extent cx="2232660" cy="937260"/>
                  <wp:effectExtent l="0" t="0" r="0" b="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9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C5EAAA" w14:textId="4466538D" w:rsidR="00836D14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4A0309A" w14:textId="77777777" w:rsidR="00836D14" w:rsidRPr="00DE467A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188E5B6A" w14:textId="77777777" w:rsidR="00CE3C60" w:rsidRPr="00DE467A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38985EA" w14:textId="77777777" w:rsidR="00CE3C60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EB2E594" w14:textId="77777777" w:rsidR="00731FDB" w:rsidRDefault="00731FDB" w:rsidP="00731FDB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5051FC4B" w14:textId="77777777" w:rsidR="00731FDB" w:rsidRDefault="00731FDB" w:rsidP="00731FDB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2B94840" w14:textId="77777777" w:rsidR="00731FDB" w:rsidRDefault="00731FDB" w:rsidP="00731FDB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1C04A00" w14:textId="7448AA46" w:rsidR="00731FDB" w:rsidRPr="00DE467A" w:rsidRDefault="00731FDB" w:rsidP="00731FDB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26D72E9E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۲</w:t>
            </w:r>
          </w:p>
        </w:tc>
      </w:tr>
      <w:tr w:rsidR="00CA3EAC" w:rsidRPr="00DE467A" w14:paraId="55392601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11A95DB" w14:textId="1CEF457C" w:rsidR="00CA3EAC" w:rsidRPr="00DE467A" w:rsidRDefault="00CA3EAC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۴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1F1DA0" w14:textId="631BF81B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eastAsiaTheme="minorEastAsia" w:cs="B Nazanin"/>
                <w:b/>
                <w:bCs/>
                <w:color w:val="000000" w:themeColor="text1"/>
                <w:rtl/>
              </w:rPr>
            </w:pPr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>در شکل زیر از نقطه</w:t>
            </w:r>
            <w:r w:rsidRPr="00DE467A">
              <w:rPr>
                <w:rFonts w:eastAsiaTheme="minorEastAsia" w:cs="B Nazanin" w:hint="cs"/>
                <w:b/>
                <w:bCs/>
                <w:color w:val="000000" w:themeColor="text1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B Nazanin"/>
                  <w:color w:val="000000" w:themeColor="text1"/>
                </w:rPr>
                <m:t xml:space="preserve">M </m:t>
              </m:r>
            </m:oMath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 بر دایره دو </w:t>
            </w:r>
            <w:r w:rsidRPr="00DE467A">
              <w:rPr>
                <w:rFonts w:cs="B Nazanin" w:hint="cs"/>
                <w:b/>
                <w:bCs/>
                <w:color w:val="000000" w:themeColor="text1"/>
                <w:u w:val="single"/>
                <w:rtl/>
              </w:rPr>
              <w:t>مماس</w:t>
            </w:r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رسم شده است. ثابت کنید دو مثلث </w:t>
            </w:r>
            <m:oMath>
              <m:r>
                <m:rPr>
                  <m:sty m:val="b"/>
                </m:rPr>
                <w:rPr>
                  <w:rFonts w:ascii="Cambria Math" w:hAnsi="Cambria Math" w:cs="B Nazanin"/>
                  <w:color w:val="000000" w:themeColor="text1"/>
                </w:rPr>
                <m:t>MA</m:t>
              </m:r>
              <m:r>
                <m:rPr>
                  <m:sty m:val="bi"/>
                </m:rPr>
                <w:rPr>
                  <w:rFonts w:ascii="Cambria Math" w:hAnsi="Cambria Math" w:cs="B Nazanin"/>
                  <w:color w:val="000000" w:themeColor="text1"/>
                </w:rPr>
                <m:t>O</m:t>
              </m:r>
              <m:r>
                <m:rPr>
                  <m:sty m:val="b"/>
                </m:rPr>
                <w:rPr>
                  <w:rFonts w:ascii="Cambria Math" w:hAnsi="Cambria Math" w:cs="B Nazanin" w:hint="cs"/>
                  <w:color w:val="000000" w:themeColor="text1"/>
                  <w:rtl/>
                  <w:lang w:bidi="fa-IR"/>
                </w:rPr>
                <m:t>و</m:t>
              </m:r>
              <m:r>
                <m:rPr>
                  <m:sty m:val="bi"/>
                </m:rPr>
                <w:rPr>
                  <w:rFonts w:ascii="Cambria Math" w:hAnsi="Cambria Math" w:cs="B Nazanin"/>
                  <w:color w:val="000000" w:themeColor="text1"/>
                </w:rPr>
                <m:t>MB</m:t>
              </m:r>
              <m:r>
                <m:rPr>
                  <m:sty m:val="b"/>
                </m:rPr>
                <w:rPr>
                  <w:rFonts w:ascii="Cambria Math" w:hAnsi="Cambria Math" w:cs="B Nazanin"/>
                  <w:color w:val="000000" w:themeColor="text1"/>
                </w:rPr>
                <m:t>O</m:t>
              </m:r>
            </m:oMath>
            <w:r w:rsidRPr="00DE467A">
              <w:rPr>
                <w:rFonts w:eastAsiaTheme="minorEastAsia" w:cs="B Nazanin" w:hint="cs"/>
                <w:b/>
                <w:bCs/>
                <w:color w:val="000000" w:themeColor="text1"/>
                <w:rtl/>
              </w:rPr>
              <w:t xml:space="preserve">  هم نهشت هستند.</w:t>
            </w:r>
          </w:p>
          <w:p w14:paraId="21C02E83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lang w:bidi="fa-IR"/>
              </w:rPr>
              <w:drawing>
                <wp:anchor distT="0" distB="0" distL="114300" distR="114300" simplePos="0" relativeHeight="251679744" behindDoc="0" locked="0" layoutInCell="1" allowOverlap="1" wp14:anchorId="51271F3C" wp14:editId="64E61204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158750</wp:posOffset>
                  </wp:positionV>
                  <wp:extent cx="2057400" cy="1085850"/>
                  <wp:effectExtent l="0" t="0" r="0" b="0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4C52894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7AB2B062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34259670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210923D3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53F3E5B9" w14:textId="35954082" w:rsidR="00CA3EAC" w:rsidRPr="00DE467A" w:rsidRDefault="00CA3EAC" w:rsidP="00CA3E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EC0CB04" w14:textId="5DEBA98F" w:rsidR="00CA3EAC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</w:p>
        </w:tc>
      </w:tr>
    </w:tbl>
    <w:p w14:paraId="367624D5" w14:textId="7976130F" w:rsidR="002C762D" w:rsidRDefault="002C762D" w:rsidP="00883F10">
      <w:pPr>
        <w:bidi/>
        <w:rPr>
          <w:rFonts w:cs="B Nazanin"/>
          <w:sz w:val="28"/>
          <w:szCs w:val="28"/>
          <w:rtl/>
          <w:lang w:bidi="fa-IR"/>
        </w:rPr>
      </w:pPr>
    </w:p>
    <w:p w14:paraId="41C617AB" w14:textId="2B01BD04" w:rsidR="00F2413C" w:rsidRPr="00DE467A" w:rsidRDefault="00F2413C" w:rsidP="00F2413C">
      <w:pPr>
        <w:bidi/>
        <w:rPr>
          <w:rFonts w:cs="B Nazanin"/>
          <w:sz w:val="28"/>
          <w:szCs w:val="28"/>
          <w:lang w:bidi="fa-IR"/>
        </w:rPr>
      </w:pPr>
    </w:p>
    <w:sectPr w:rsidR="00F2413C" w:rsidRPr="00DE467A" w:rsidSect="0071447D">
      <w:headerReference w:type="even" r:id="rId79"/>
      <w:headerReference w:type="default" r:id="rId80"/>
      <w:footerReference w:type="default" r:id="rId81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4962E2" w14:textId="77777777" w:rsidR="00AF7B05" w:rsidRDefault="00AF7B05" w:rsidP="001B4C7C">
      <w:r>
        <w:separator/>
      </w:r>
    </w:p>
  </w:endnote>
  <w:endnote w:type="continuationSeparator" w:id="0">
    <w:p w14:paraId="54454576" w14:textId="77777777" w:rsidR="00AF7B05" w:rsidRDefault="00AF7B05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3A20652-8A2C-4CD9-A547-0446F5DCDC19}"/>
    <w:embedBold r:id="rId2" w:fontKey="{BFAC27A6-4C02-476D-BD08-3E346DC3240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D95FE019-65BC-4C0C-A84D-8C6E4820D509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C7E74C6C-FE55-4A48-9175-FDC44603F2CA}"/>
    <w:embedBold r:id="rId5" w:fontKey="{CDECAFF6-2D2D-4DA6-98FD-8C4D4548F873}"/>
  </w:font>
  <w:font w:name="Bnazan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C6D64BE-DD93-458F-9477-9C3F9DFBE2A0}"/>
    <w:embedBold r:id="rId7" w:fontKey="{78E24414-F20A-4165-BB6F-0A00BF2ECF61}"/>
    <w:embedItalic r:id="rId8" w:fontKey="{A334EA32-BF3C-4518-96A0-69D275DB2DDF}"/>
    <w:embedBoldItalic r:id="rId9" w:fontKey="{F838576A-0E5A-477E-9689-4008FF0DF914}"/>
  </w:font>
  <w:font w:name="B Mitra">
    <w:charset w:val="B2"/>
    <w:family w:val="auto"/>
    <w:pitch w:val="variable"/>
    <w:sig w:usb0="00002001" w:usb1="80000000" w:usb2="00000008" w:usb3="00000000" w:csb0="00000040" w:csb1="00000000"/>
    <w:embedRegular r:id="rId10" w:fontKey="{BEB956D4-DACD-4A07-9E6B-69992E9C9D10}"/>
    <w:embedBold r:id="rId11" w:fontKey="{A005BBB5-F70B-4AEB-9DC1-CA790DF122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DED10D9-5FD1-472C-A011-D56CFFF95A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6E139425" w:rsidR="00836D14" w:rsidRDefault="00836D14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7FB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C047FB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836D14" w:rsidRDefault="0083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F92BE" w14:textId="77777777" w:rsidR="00AF7B05" w:rsidRDefault="00AF7B05" w:rsidP="001B4C7C">
      <w:r>
        <w:separator/>
      </w:r>
    </w:p>
  </w:footnote>
  <w:footnote w:type="continuationSeparator" w:id="0">
    <w:p w14:paraId="0C6EE6D3" w14:textId="77777777" w:rsidR="00AF7B05" w:rsidRDefault="00AF7B05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836D14" w:rsidRDefault="00836D14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53A2264C" w:rsidR="00836D14" w:rsidRDefault="00836D14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273D5"/>
    <w:rsid w:val="00032553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740D8"/>
    <w:rsid w:val="00084556"/>
    <w:rsid w:val="00084F9F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D0E10"/>
    <w:rsid w:val="000D11F0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18EB"/>
    <w:rsid w:val="0012679C"/>
    <w:rsid w:val="0013413A"/>
    <w:rsid w:val="001341B6"/>
    <w:rsid w:val="00134701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977"/>
    <w:rsid w:val="001C7EA9"/>
    <w:rsid w:val="001D00D4"/>
    <w:rsid w:val="001D1CC7"/>
    <w:rsid w:val="001D3721"/>
    <w:rsid w:val="001D5667"/>
    <w:rsid w:val="001D66D5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39B"/>
    <w:rsid w:val="0023790B"/>
    <w:rsid w:val="00237CCF"/>
    <w:rsid w:val="00240690"/>
    <w:rsid w:val="00242ACA"/>
    <w:rsid w:val="0024634A"/>
    <w:rsid w:val="00255FCC"/>
    <w:rsid w:val="002566DD"/>
    <w:rsid w:val="00263E3C"/>
    <w:rsid w:val="002643D7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6CDB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56C12"/>
    <w:rsid w:val="00363E4C"/>
    <w:rsid w:val="00371AEE"/>
    <w:rsid w:val="003729CB"/>
    <w:rsid w:val="00372DBA"/>
    <w:rsid w:val="00380F82"/>
    <w:rsid w:val="00381272"/>
    <w:rsid w:val="00381A45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60F9"/>
    <w:rsid w:val="003C5A39"/>
    <w:rsid w:val="003C5E12"/>
    <w:rsid w:val="003C6524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1B8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7007"/>
    <w:rsid w:val="004F04C0"/>
    <w:rsid w:val="004F1D69"/>
    <w:rsid w:val="004F1F0A"/>
    <w:rsid w:val="00501633"/>
    <w:rsid w:val="0050284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14B"/>
    <w:rsid w:val="006405FA"/>
    <w:rsid w:val="00643320"/>
    <w:rsid w:val="0064345E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2AE6"/>
    <w:rsid w:val="006942FF"/>
    <w:rsid w:val="00695D3E"/>
    <w:rsid w:val="006966B7"/>
    <w:rsid w:val="006A3114"/>
    <w:rsid w:val="006A3F4E"/>
    <w:rsid w:val="006B2CD8"/>
    <w:rsid w:val="006B509F"/>
    <w:rsid w:val="006B5AAF"/>
    <w:rsid w:val="006B6C7C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1FDB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08F"/>
    <w:rsid w:val="007C181F"/>
    <w:rsid w:val="007C2775"/>
    <w:rsid w:val="007D1D2B"/>
    <w:rsid w:val="007E0101"/>
    <w:rsid w:val="007E0348"/>
    <w:rsid w:val="007E195E"/>
    <w:rsid w:val="007E2AF9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0D1E"/>
    <w:rsid w:val="0081216E"/>
    <w:rsid w:val="00815C8E"/>
    <w:rsid w:val="008171FD"/>
    <w:rsid w:val="0081779A"/>
    <w:rsid w:val="00821EE1"/>
    <w:rsid w:val="00822B9E"/>
    <w:rsid w:val="008319B2"/>
    <w:rsid w:val="0083214D"/>
    <w:rsid w:val="00834C3D"/>
    <w:rsid w:val="00836D14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321"/>
    <w:rsid w:val="00860584"/>
    <w:rsid w:val="00863AAF"/>
    <w:rsid w:val="008679EC"/>
    <w:rsid w:val="00867C64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1245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B05"/>
    <w:rsid w:val="00AF7E58"/>
    <w:rsid w:val="00B01C53"/>
    <w:rsid w:val="00B02905"/>
    <w:rsid w:val="00B03040"/>
    <w:rsid w:val="00B031AB"/>
    <w:rsid w:val="00B106C3"/>
    <w:rsid w:val="00B13424"/>
    <w:rsid w:val="00B15CB6"/>
    <w:rsid w:val="00B171BE"/>
    <w:rsid w:val="00B17F67"/>
    <w:rsid w:val="00B24A08"/>
    <w:rsid w:val="00B26678"/>
    <w:rsid w:val="00B27AF5"/>
    <w:rsid w:val="00B30E19"/>
    <w:rsid w:val="00B35E6F"/>
    <w:rsid w:val="00B36CDA"/>
    <w:rsid w:val="00B401F5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8745A"/>
    <w:rsid w:val="00B90979"/>
    <w:rsid w:val="00B9108C"/>
    <w:rsid w:val="00B91B61"/>
    <w:rsid w:val="00B9533B"/>
    <w:rsid w:val="00B95AD8"/>
    <w:rsid w:val="00BA1738"/>
    <w:rsid w:val="00BA2050"/>
    <w:rsid w:val="00BA3BEA"/>
    <w:rsid w:val="00BA44BD"/>
    <w:rsid w:val="00BB04DA"/>
    <w:rsid w:val="00BB180D"/>
    <w:rsid w:val="00BB302D"/>
    <w:rsid w:val="00BB5075"/>
    <w:rsid w:val="00BB700F"/>
    <w:rsid w:val="00BC3172"/>
    <w:rsid w:val="00BC4A55"/>
    <w:rsid w:val="00BC6F49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47FB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3EAC"/>
    <w:rsid w:val="00CA5A46"/>
    <w:rsid w:val="00CC39B1"/>
    <w:rsid w:val="00CC39C8"/>
    <w:rsid w:val="00CD2A3D"/>
    <w:rsid w:val="00CD3CCD"/>
    <w:rsid w:val="00CD656D"/>
    <w:rsid w:val="00CD6C82"/>
    <w:rsid w:val="00CE2955"/>
    <w:rsid w:val="00CE30B0"/>
    <w:rsid w:val="00CE3C60"/>
    <w:rsid w:val="00CE71C2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10B43"/>
    <w:rsid w:val="00D1330B"/>
    <w:rsid w:val="00D13C72"/>
    <w:rsid w:val="00D20F4B"/>
    <w:rsid w:val="00D222E5"/>
    <w:rsid w:val="00D2470C"/>
    <w:rsid w:val="00D250B4"/>
    <w:rsid w:val="00D27670"/>
    <w:rsid w:val="00D27CCB"/>
    <w:rsid w:val="00D32A25"/>
    <w:rsid w:val="00D37BAA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39D1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E467A"/>
    <w:rsid w:val="00DF1F14"/>
    <w:rsid w:val="00DF3311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2B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F6263"/>
    <w:rsid w:val="00F03685"/>
    <w:rsid w:val="00F104C5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413C"/>
    <w:rsid w:val="00F25D14"/>
    <w:rsid w:val="00F31289"/>
    <w:rsid w:val="00F34162"/>
    <w:rsid w:val="00F35771"/>
    <w:rsid w:val="00F403D8"/>
    <w:rsid w:val="00F4372D"/>
    <w:rsid w:val="00F46333"/>
    <w:rsid w:val="00F4795C"/>
    <w:rsid w:val="00F47E9C"/>
    <w:rsid w:val="00F74E26"/>
    <w:rsid w:val="00F771C2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32B4"/>
    <w:rsid w:val="00FB58C6"/>
    <w:rsid w:val="00FC1A59"/>
    <w:rsid w:val="00FC288B"/>
    <w:rsid w:val="00FC37BF"/>
    <w:rsid w:val="00FC7E1F"/>
    <w:rsid w:val="00FD1218"/>
    <w:rsid w:val="00FD57D0"/>
    <w:rsid w:val="00FD5CA2"/>
    <w:rsid w:val="00FD6865"/>
    <w:rsid w:val="00FD6DBB"/>
    <w:rsid w:val="00FD6FAD"/>
    <w:rsid w:val="00FE0F00"/>
    <w:rsid w:val="00FE1634"/>
    <w:rsid w:val="00FE65C5"/>
    <w:rsid w:val="00FE7893"/>
    <w:rsid w:val="00FE78E5"/>
    <w:rsid w:val="00FF03A1"/>
    <w:rsid w:val="00FF1929"/>
    <w:rsid w:val="00FF2444"/>
    <w:rsid w:val="00FF50FC"/>
    <w:rsid w:val="00FF5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0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28.wmf"/><Relationship Id="rId82" Type="http://schemas.openxmlformats.org/officeDocument/2006/relationships/fontTable" Target="fontTable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wmf"/><Relationship Id="rId77" Type="http://schemas.openxmlformats.org/officeDocument/2006/relationships/image" Target="media/image36.png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80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46" Type="http://schemas.openxmlformats.org/officeDocument/2006/relationships/oleObject" Target="embeddings/oleObject19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73" Type="http://schemas.openxmlformats.org/officeDocument/2006/relationships/image" Target="media/image34.wmf"/><Relationship Id="rId78" Type="http://schemas.openxmlformats.org/officeDocument/2006/relationships/image" Target="media/image37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wmf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png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29A2CC-F61D-42B4-BC68-6DB3C97A8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امتحانی.dot</Template>
  <TotalTime>8</TotalTime>
  <Pages>4</Pages>
  <Words>606</Words>
  <Characters>3456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7</cp:revision>
  <cp:lastPrinted>2024-11-28T08:15:00Z</cp:lastPrinted>
  <dcterms:created xsi:type="dcterms:W3CDTF">2024-11-28T08:13:00Z</dcterms:created>
  <dcterms:modified xsi:type="dcterms:W3CDTF">2025-11-24T04:09:00Z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