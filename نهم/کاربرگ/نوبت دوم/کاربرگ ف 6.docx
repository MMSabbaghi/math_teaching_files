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0" w:type="auto"/>
        <w:tblLook w:val="01E0" w:firstRow="1" w:lastRow="1" w:firstColumn="1" w:lastColumn="1" w:noHBand="0" w:noVBand="0"/>
      </w:tblPr>
      <w:tblGrid>
        <w:gridCol w:w="5555"/>
        <w:gridCol w:w="5207"/>
      </w:tblGrid>
      <w:tr w:rsidR="00DA47DA" w:rsidRPr="00D84F52" w14:paraId="74927904" w14:textId="77777777" w:rsidTr="00DA47DA">
        <w:trPr>
          <w:trHeight w:val="389"/>
        </w:trPr>
        <w:tc>
          <w:tcPr>
            <w:tcW w:w="55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A1E487" w14:textId="7097B799" w:rsidR="00DA47DA" w:rsidRPr="00D84F52" w:rsidRDefault="00DA47DA" w:rsidP="00135CD4">
            <w:pPr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نام و نام خانوادگی :</w:t>
            </w:r>
            <w:r w:rsidRPr="00D84F52">
              <w:rPr>
                <w:rFonts w:hint="cs"/>
                <w:rtl/>
              </w:rPr>
              <w:t xml:space="preserve"> </w:t>
            </w:r>
          </w:p>
        </w:tc>
        <w:tc>
          <w:tcPr>
            <w:tcW w:w="52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17E47BA" w14:textId="0D93721F" w:rsidR="00DA47DA" w:rsidRPr="00D84F52" w:rsidRDefault="00DA47DA" w:rsidP="00BE776E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کاربرگ فصل6 </w:t>
            </w:r>
          </w:p>
        </w:tc>
      </w:tr>
    </w:tbl>
    <w:p w14:paraId="3239957A" w14:textId="77777777" w:rsidR="00D12852" w:rsidRPr="00812D2F" w:rsidRDefault="00D12852">
      <w:pPr>
        <w:rPr>
          <w:sz w:val="4"/>
          <w:szCs w:val="4"/>
          <w:rtl/>
        </w:rPr>
      </w:pPr>
    </w:p>
    <w:tbl>
      <w:tblPr>
        <w:tblStyle w:val="TableGrid"/>
        <w:bidiVisual/>
        <w:tblW w:w="10755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7"/>
        <w:gridCol w:w="10348"/>
      </w:tblGrid>
      <w:tr w:rsidR="005807A7" w:rsidRPr="00D84F52" w14:paraId="256023C3" w14:textId="77777777" w:rsidTr="005807A7">
        <w:tc>
          <w:tcPr>
            <w:tcW w:w="407" w:type="dxa"/>
          </w:tcPr>
          <w:p w14:paraId="6071C384" w14:textId="77777777" w:rsidR="005807A7" w:rsidRPr="00D84F52" w:rsidRDefault="005807A7" w:rsidP="005807A7">
            <w:pPr>
              <w:pStyle w:val="ListParagraph"/>
              <w:numPr>
                <w:ilvl w:val="0"/>
                <w:numId w:val="1"/>
              </w:numPr>
              <w:jc w:val="center"/>
              <w:rPr>
                <w:rtl/>
              </w:rPr>
            </w:pPr>
            <w:r w:rsidRPr="00D84F52">
              <w:rPr>
                <w:rFonts w:hint="cs"/>
                <w:rtl/>
              </w:rPr>
              <w:t>2</w:t>
            </w:r>
          </w:p>
        </w:tc>
        <w:tc>
          <w:tcPr>
            <w:tcW w:w="10348" w:type="dxa"/>
          </w:tcPr>
          <w:p w14:paraId="076678DF" w14:textId="77777777" w:rsidR="005807A7" w:rsidRDefault="005807A7" w:rsidP="005417C7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خط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های زیر را رسم کنید.</w:t>
            </w:r>
          </w:p>
          <w:tbl>
            <w:tblPr>
              <w:tblStyle w:val="TableGrid"/>
              <w:bidiVisual/>
              <w:tblW w:w="0" w:type="auto"/>
              <w:tblInd w:w="181" w:type="dxa"/>
              <w:tblLayout w:type="fixed"/>
              <w:tblLook w:val="04A0" w:firstRow="1" w:lastRow="0" w:firstColumn="1" w:lastColumn="0" w:noHBand="0" w:noVBand="1"/>
            </w:tblPr>
            <w:tblGrid>
              <w:gridCol w:w="4850"/>
              <w:gridCol w:w="5165"/>
            </w:tblGrid>
            <w:tr w:rsidR="005807A7" w14:paraId="07D2A0F6" w14:textId="77777777" w:rsidTr="00D63CE5">
              <w:trPr>
                <w:trHeight w:val="2510"/>
              </w:trPr>
              <w:tc>
                <w:tcPr>
                  <w:tcW w:w="4850" w:type="dxa"/>
                </w:tcPr>
                <w:p w14:paraId="0137B54B" w14:textId="4ECA9C56" w:rsidR="005807A7" w:rsidRDefault="00CF3229" w:rsidP="005417C7">
                  <w:pPr>
                    <w:jc w:val="right"/>
                    <w:rPr>
                      <w:rtl/>
                      <w:lang w:bidi="fa-IR"/>
                    </w:rPr>
                  </w:pPr>
                  <w:r>
                    <w:rPr>
                      <w:noProof/>
                      <w:lang w:bidi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5920" behindDoc="0" locked="0" layoutInCell="1" allowOverlap="1" wp14:anchorId="4DDC7AFD" wp14:editId="3D9F461C">
                            <wp:simplePos x="0" y="0"/>
                            <wp:positionH relativeFrom="column">
                              <wp:posOffset>1545590</wp:posOffset>
                            </wp:positionH>
                            <wp:positionV relativeFrom="paragraph">
                              <wp:posOffset>22226</wp:posOffset>
                            </wp:positionV>
                            <wp:extent cx="1381125" cy="1381125"/>
                            <wp:effectExtent l="38100" t="38100" r="0" b="66675"/>
                            <wp:wrapNone/>
                            <wp:docPr id="14" name="Group 1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81125" cy="1381125"/>
                                      <a:chOff x="0" y="0"/>
                                      <a:chExt cx="1381125" cy="1381125"/>
                                    </a:xfrm>
                                  </wpg:grpSpPr>
                                  <wps:wsp>
                                    <wps:cNvPr id="15" name="Straight Arrow Connector 15"/>
                                    <wps:cNvCnPr/>
                                    <wps:spPr>
                                      <a:xfrm>
                                        <a:off x="0" y="714376"/>
                                        <a:ext cx="138112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headEnd type="arrow" w="med" len="med"/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" name="Straight Arrow Connector 16"/>
                                    <wps:cNvCnPr/>
                                    <wps:spPr>
                                      <a:xfrm rot="16200000">
                                        <a:off x="4763" y="690563"/>
                                        <a:ext cx="138112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headEnd type="arrow" w="med" len="med"/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0316EC04" id="Group 14" o:spid="_x0000_s1026" style="position:absolute;left:0;text-align:left;margin-left:121.7pt;margin-top:1.75pt;width:108.75pt;height:108.75pt;z-index:251665920" coordsize="13811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15" o:spid="_x0000_s1027" type="#_x0000_t32" style="position:absolute;top:7143;width:138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" strokecolor="black [3213]">
                              <v:stroke startarrow="open" endarrow="open"/>
                            </v:shape>
                            <v:shape id="Straight Arrow Connector 16" o:spid="_x0000_s1028" type="#_x0000_t32" style="position:absolute;left:47;top:6906;width:13811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" strokecolor="black [3213]">
                              <v:stroke startarrow="open" endarrow="open"/>
                            </v:shape>
                          </v:group>
                        </w:pict>
                      </mc:Fallback>
                    </mc:AlternateContent>
                  </w:r>
                  <w:r w:rsidR="005807A7" w:rsidRPr="005417C7">
                    <w:rPr>
                      <w:position w:val="-20"/>
                      <w:lang w:bidi="fa-IR"/>
                    </w:rPr>
                    <w:object w:dxaOrig="1260" w:dyaOrig="540" w14:anchorId="7E468807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63pt;height:27pt" o:ole="">
                        <v:imagedata r:id="rId8" o:title=""/>
                      </v:shape>
                      <o:OLEObject Type="Embed" ProgID="Equation.DSMT4" ShapeID="_x0000_i1025" DrawAspect="Content" ObjectID="_1806591045" r:id="rId9"/>
                    </w:object>
                  </w:r>
                </w:p>
                <w:p w14:paraId="5132AD27" w14:textId="77777777" w:rsidR="005807A7" w:rsidRDefault="005807A7" w:rsidP="005417C7">
                  <w:pPr>
                    <w:jc w:val="right"/>
                    <w:rPr>
                      <w:rtl/>
                      <w:lang w:bidi="fa-IR"/>
                    </w:rPr>
                  </w:pPr>
                </w:p>
                <w:p w14:paraId="20297FC5" w14:textId="77777777" w:rsidR="005807A7" w:rsidRDefault="005807A7" w:rsidP="005417C7">
                  <w:pPr>
                    <w:jc w:val="right"/>
                    <w:rPr>
                      <w:rtl/>
                      <w:lang w:bidi="fa-IR"/>
                    </w:rPr>
                  </w:pPr>
                </w:p>
                <w:p w14:paraId="73177C42" w14:textId="77777777" w:rsidR="005807A7" w:rsidRDefault="005807A7" w:rsidP="005417C7">
                  <w:pPr>
                    <w:jc w:val="right"/>
                    <w:rPr>
                      <w:rtl/>
                      <w:lang w:bidi="fa-IR"/>
                    </w:rPr>
                  </w:pPr>
                </w:p>
                <w:p w14:paraId="6706EC0E" w14:textId="77777777" w:rsidR="005807A7" w:rsidRDefault="005807A7" w:rsidP="005417C7">
                  <w:pPr>
                    <w:jc w:val="right"/>
                    <w:rPr>
                      <w:rtl/>
                      <w:lang w:bidi="fa-IR"/>
                    </w:rPr>
                  </w:pPr>
                </w:p>
                <w:p w14:paraId="40CA5701" w14:textId="77777777" w:rsidR="005807A7" w:rsidRDefault="005807A7" w:rsidP="005807A7">
                  <w:pPr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5165" w:type="dxa"/>
                </w:tcPr>
                <w:p w14:paraId="2D78A159" w14:textId="14287779" w:rsidR="005807A7" w:rsidRDefault="00CF3229" w:rsidP="005417C7">
                  <w:pPr>
                    <w:jc w:val="right"/>
                    <w:rPr>
                      <w:lang w:bidi="fa-IR"/>
                    </w:rPr>
                  </w:pP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47488" behindDoc="0" locked="0" layoutInCell="1" allowOverlap="1" wp14:anchorId="12C2B064" wp14:editId="0C113FEA">
                            <wp:simplePos x="0" y="0"/>
                            <wp:positionH relativeFrom="column">
                              <wp:posOffset>1710690</wp:posOffset>
                            </wp:positionH>
                            <wp:positionV relativeFrom="paragraph">
                              <wp:posOffset>22225</wp:posOffset>
                            </wp:positionV>
                            <wp:extent cx="1381125" cy="1381125"/>
                            <wp:effectExtent l="38100" t="38100" r="0" b="66675"/>
                            <wp:wrapNone/>
                            <wp:docPr id="7" name="Group 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81125" cy="1381125"/>
                                      <a:chOff x="0" y="0"/>
                                      <a:chExt cx="1381125" cy="1381125"/>
                                    </a:xfrm>
                                  </wpg:grpSpPr>
                                  <wps:wsp>
                                    <wps:cNvPr id="5" name="Straight Arrow Connector 5"/>
                                    <wps:cNvCnPr/>
                                    <wps:spPr>
                                      <a:xfrm>
                                        <a:off x="0" y="714376"/>
                                        <a:ext cx="138112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headEnd type="arrow" w="med" len="med"/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" name="Straight Arrow Connector 6"/>
                                    <wps:cNvCnPr/>
                                    <wps:spPr>
                                      <a:xfrm rot="16200000">
                                        <a:off x="4763" y="690563"/>
                                        <a:ext cx="138112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headEnd type="arrow" w="med" len="med"/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5861D4B1" id="Group 7" o:spid="_x0000_s1026" style="position:absolute;left:0;text-align:left;margin-left:134.7pt;margin-top:1.75pt;width:108.75pt;height:108.75pt;z-index:251647488" coordsize="13811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">
                            <v:shape id="Straight Arrow Connector 5" o:spid="_x0000_s1027" type="#_x0000_t32" style="position:absolute;top:7143;width:138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" strokecolor="black [3213]">
                              <v:stroke startarrow="open" endarrow="open"/>
                            </v:shape>
                            <v:shape id="Straight Arrow Connector 6" o:spid="_x0000_s1028" type="#_x0000_t32" style="position:absolute;left:47;top:6906;width:13811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" strokecolor="black [3213]">
                              <v:stroke startarrow="open" endarrow="open"/>
                            </v:shape>
                          </v:group>
                        </w:pict>
                      </mc:Fallback>
                    </mc:AlternateContent>
                  </w:r>
                  <w:r w:rsidR="00D63CE5" w:rsidRPr="00D63CE5">
                    <w:rPr>
                      <w:position w:val="-12"/>
                      <w:lang w:bidi="fa-IR"/>
                    </w:rPr>
                    <w:object w:dxaOrig="1320" w:dyaOrig="340" w14:anchorId="63133307">
                      <v:shape id="_x0000_i1026" type="#_x0000_t75" style="width:66pt;height:17.25pt" o:ole="">
                        <v:imagedata r:id="rId10" o:title=""/>
                      </v:shape>
                      <o:OLEObject Type="Embed" ProgID="Equation.DSMT4" ShapeID="_x0000_i1026" DrawAspect="Content" ObjectID="_1806591046" r:id="rId11"/>
                    </w:object>
                  </w:r>
                  <w:r w:rsidR="005807A7">
                    <w:rPr>
                      <w:rtl/>
                      <w:lang w:bidi="fa-IR"/>
                    </w:rPr>
                    <w:t xml:space="preserve"> </w:t>
                  </w:r>
                </w:p>
              </w:tc>
            </w:tr>
            <w:tr w:rsidR="005807A7" w14:paraId="5FBFD1AB" w14:textId="77777777" w:rsidTr="009B7F78">
              <w:trPr>
                <w:trHeight w:val="2243"/>
              </w:trPr>
              <w:tc>
                <w:tcPr>
                  <w:tcW w:w="4850" w:type="dxa"/>
                </w:tcPr>
                <w:p w14:paraId="3675B7BD" w14:textId="77777777" w:rsidR="005807A7" w:rsidRDefault="005807A7" w:rsidP="005417C7">
                  <w:pPr>
                    <w:jc w:val="right"/>
                    <w:rPr>
                      <w:lang w:bidi="fa-IR"/>
                    </w:rPr>
                  </w:pPr>
                  <w:r>
                    <w:rPr>
                      <w:noProof/>
                      <w:rtl/>
                      <w:lang w:bidi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35200" behindDoc="0" locked="0" layoutInCell="1" allowOverlap="1" wp14:anchorId="72998F52" wp14:editId="2E2B3353">
                            <wp:simplePos x="0" y="0"/>
                            <wp:positionH relativeFrom="column">
                              <wp:posOffset>1544320</wp:posOffset>
                            </wp:positionH>
                            <wp:positionV relativeFrom="paragraph">
                              <wp:posOffset>10160</wp:posOffset>
                            </wp:positionV>
                            <wp:extent cx="1381125" cy="1381125"/>
                            <wp:effectExtent l="38100" t="38100" r="0" b="66675"/>
                            <wp:wrapNone/>
                            <wp:docPr id="30" name="Group 3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81125" cy="1381125"/>
                                      <a:chOff x="0" y="0"/>
                                      <a:chExt cx="1381125" cy="1381125"/>
                                    </a:xfrm>
                                  </wpg:grpSpPr>
                                  <wps:wsp>
                                    <wps:cNvPr id="31" name="Straight Arrow Connector 31"/>
                                    <wps:cNvCnPr/>
                                    <wps:spPr>
                                      <a:xfrm>
                                        <a:off x="0" y="714376"/>
                                        <a:ext cx="138112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headEnd type="arrow" w="med" len="med"/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2" name="Straight Arrow Connector 32"/>
                                    <wps:cNvCnPr/>
                                    <wps:spPr>
                                      <a:xfrm rot="16200000">
                                        <a:off x="4763" y="690563"/>
                                        <a:ext cx="138112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headEnd type="arrow" w="med" len="med"/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1F932E9A" id="Group 30" o:spid="_x0000_s1026" style="position:absolute;left:0;text-align:left;margin-left:121.6pt;margin-top:.8pt;width:108.75pt;height:108.75pt;z-index:251635200" coordsize="13811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">
                            <v:shape id="Straight Arrow Connector 31" o:spid="_x0000_s1027" type="#_x0000_t32" style="position:absolute;top:7143;width:138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" strokecolor="black [3213]">
                              <v:stroke startarrow="open" endarrow="open"/>
                            </v:shape>
                            <v:shape id="Straight Arrow Connector 32" o:spid="_x0000_s1028" type="#_x0000_t32" style="position:absolute;left:47;top:6906;width:13811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" strokecolor="black [3213]">
                              <v:stroke startarrow="open" endarrow="open"/>
                            </v:shape>
                          </v:group>
                        </w:pict>
                      </mc:Fallback>
                    </mc:AlternateContent>
                  </w:r>
                  <w:r w:rsidRPr="00A32C0E">
                    <w:rPr>
                      <w:position w:val="-28"/>
                      <w:lang w:bidi="fa-IR"/>
                    </w:rPr>
                    <w:object w:dxaOrig="660" w:dyaOrig="700" w14:anchorId="3EC4295D">
                      <v:shape id="_x0000_i1122" type="#_x0000_t75" style="width:33pt;height:35.25pt" o:ole="">
                        <v:imagedata r:id="rId12" o:title=""/>
                      </v:shape>
                      <o:OLEObject Type="Embed" ProgID="Equation.DSMT4" ShapeID="_x0000_i1122" DrawAspect="Content" ObjectID="_1806591047" r:id="rId13"/>
                    </w:object>
                  </w:r>
                  <w:r>
                    <w:rPr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5165" w:type="dxa"/>
                </w:tcPr>
                <w:p w14:paraId="5D16943E" w14:textId="29D8F8BB" w:rsidR="005807A7" w:rsidRDefault="00CF3229" w:rsidP="005417C7">
                  <w:pPr>
                    <w:jc w:val="right"/>
                    <w:rPr>
                      <w:rtl/>
                      <w:lang w:bidi="fa-IR"/>
                    </w:rPr>
                  </w:pPr>
                  <w:r>
                    <w:rPr>
                      <w:noProof/>
                      <w:lang w:bidi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33152" behindDoc="0" locked="0" layoutInCell="1" allowOverlap="1" wp14:anchorId="03CAEF16" wp14:editId="7DAAEB6A">
                            <wp:simplePos x="0" y="0"/>
                            <wp:positionH relativeFrom="column">
                              <wp:posOffset>1777365</wp:posOffset>
                            </wp:positionH>
                            <wp:positionV relativeFrom="paragraph">
                              <wp:posOffset>-6350</wp:posOffset>
                            </wp:positionV>
                            <wp:extent cx="1381125" cy="1381125"/>
                            <wp:effectExtent l="38100" t="38100" r="0" b="66675"/>
                            <wp:wrapNone/>
                            <wp:docPr id="22" name="Group 2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81125" cy="1381125"/>
                                      <a:chOff x="0" y="0"/>
                                      <a:chExt cx="1381125" cy="1381125"/>
                                    </a:xfrm>
                                  </wpg:grpSpPr>
                                  <wps:wsp>
                                    <wps:cNvPr id="23" name="Straight Arrow Connector 23"/>
                                    <wps:cNvCnPr/>
                                    <wps:spPr>
                                      <a:xfrm>
                                        <a:off x="0" y="714376"/>
                                        <a:ext cx="138112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headEnd type="arrow" w="med" len="med"/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" name="Straight Arrow Connector 24"/>
                                    <wps:cNvCnPr/>
                                    <wps:spPr>
                                      <a:xfrm rot="16200000">
                                        <a:off x="4763" y="690563"/>
                                        <a:ext cx="138112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headEnd type="arrow" w="med" len="med"/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460E468F" id="Group 22" o:spid="_x0000_s1026" style="position:absolute;left:0;text-align:left;margin-left:139.95pt;margin-top:-.5pt;width:108.75pt;height:108.75pt;z-index:251633152" coordsize="13811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">
                            <v:shape id="Straight Arrow Connector 23" o:spid="_x0000_s1027" type="#_x0000_t32" style="position:absolute;top:7143;width:138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" strokecolor="black [3213]">
                              <v:stroke startarrow="open" endarrow="open"/>
                            </v:shape>
                            <v:shape id="Straight Arrow Connector 24" o:spid="_x0000_s1028" type="#_x0000_t32" style="position:absolute;left:47;top:6906;width:13811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" strokecolor="black [3213]">
                              <v:stroke startarrow="open" endarrow="open"/>
                            </v:shape>
                          </v:group>
                        </w:pict>
                      </mc:Fallback>
                    </mc:AlternateContent>
                  </w:r>
                  <w:r w:rsidR="005807A7" w:rsidRPr="00A32C0E">
                    <w:rPr>
                      <w:position w:val="-12"/>
                      <w:lang w:bidi="fa-IR"/>
                    </w:rPr>
                    <w:object w:dxaOrig="1359" w:dyaOrig="340" w14:anchorId="0673BA3E">
                      <v:shape id="_x0000_i1123" type="#_x0000_t75" style="width:68.25pt;height:17.25pt" o:ole="">
                        <v:imagedata r:id="rId14" o:title=""/>
                      </v:shape>
                      <o:OLEObject Type="Embed" ProgID="Equation.DSMT4" ShapeID="_x0000_i1123" DrawAspect="Content" ObjectID="_1806591048" r:id="rId15"/>
                    </w:object>
                  </w:r>
                  <w:r w:rsidR="005807A7">
                    <w:rPr>
                      <w:rtl/>
                      <w:lang w:bidi="fa-IR"/>
                    </w:rPr>
                    <w:t xml:space="preserve"> </w:t>
                  </w:r>
                </w:p>
                <w:p w14:paraId="4641EC69" w14:textId="77777777" w:rsidR="005807A7" w:rsidRDefault="005807A7" w:rsidP="005417C7">
                  <w:pPr>
                    <w:jc w:val="right"/>
                    <w:rPr>
                      <w:rtl/>
                      <w:lang w:bidi="fa-IR"/>
                    </w:rPr>
                  </w:pPr>
                </w:p>
                <w:p w14:paraId="6A174279" w14:textId="77777777" w:rsidR="005807A7" w:rsidRDefault="005807A7" w:rsidP="005417C7">
                  <w:pPr>
                    <w:jc w:val="right"/>
                    <w:rPr>
                      <w:rtl/>
                      <w:lang w:bidi="fa-IR"/>
                    </w:rPr>
                  </w:pPr>
                </w:p>
                <w:p w14:paraId="195DFCFE" w14:textId="77777777" w:rsidR="005807A7" w:rsidRDefault="005807A7" w:rsidP="005417C7">
                  <w:pPr>
                    <w:jc w:val="right"/>
                    <w:rPr>
                      <w:rtl/>
                      <w:lang w:bidi="fa-IR"/>
                    </w:rPr>
                  </w:pPr>
                </w:p>
                <w:p w14:paraId="45BF585E" w14:textId="77777777" w:rsidR="005807A7" w:rsidRDefault="005807A7" w:rsidP="005417C7">
                  <w:pPr>
                    <w:jc w:val="right"/>
                    <w:rPr>
                      <w:rtl/>
                      <w:lang w:bidi="fa-IR"/>
                    </w:rPr>
                  </w:pPr>
                </w:p>
                <w:p w14:paraId="20CC7C0D" w14:textId="77777777" w:rsidR="005807A7" w:rsidRDefault="005807A7" w:rsidP="009B7F78">
                  <w:pPr>
                    <w:rPr>
                      <w:lang w:bidi="fa-IR"/>
                    </w:rPr>
                  </w:pPr>
                </w:p>
              </w:tc>
            </w:tr>
          </w:tbl>
          <w:p w14:paraId="5CDB69E2" w14:textId="77777777" w:rsidR="005807A7" w:rsidRPr="005417C7" w:rsidRDefault="005807A7" w:rsidP="005417C7">
            <w:pPr>
              <w:rPr>
                <w:rtl/>
                <w:lang w:bidi="fa-IR"/>
              </w:rPr>
            </w:pPr>
          </w:p>
        </w:tc>
      </w:tr>
      <w:tr w:rsidR="005807A7" w:rsidRPr="00D84F52" w14:paraId="419DE953" w14:textId="77777777" w:rsidTr="005807A7">
        <w:tc>
          <w:tcPr>
            <w:tcW w:w="407" w:type="dxa"/>
          </w:tcPr>
          <w:p w14:paraId="7448A64F" w14:textId="77777777" w:rsidR="005807A7" w:rsidRPr="00D84F52" w:rsidRDefault="005807A7" w:rsidP="005807A7">
            <w:pPr>
              <w:pStyle w:val="ListParagraph"/>
              <w:numPr>
                <w:ilvl w:val="0"/>
                <w:numId w:val="1"/>
              </w:numPr>
              <w:jc w:val="center"/>
              <w:rPr>
                <w:rtl/>
                <w:lang w:bidi="fa-IR"/>
              </w:rPr>
            </w:pPr>
            <w:r w:rsidRPr="00D84F52">
              <w:rPr>
                <w:rFonts w:hint="cs"/>
                <w:rtl/>
              </w:rPr>
              <w:t>3</w:t>
            </w:r>
          </w:p>
        </w:tc>
        <w:tc>
          <w:tcPr>
            <w:tcW w:w="10348" w:type="dxa"/>
            <w:vAlign w:val="center"/>
          </w:tcPr>
          <w:p w14:paraId="222126ED" w14:textId="588D4100" w:rsidR="005807A7" w:rsidRDefault="00DA47DA" w:rsidP="00CD68B3">
            <w:pPr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ک</w:t>
            </w:r>
            <w:r w:rsidR="005807A7">
              <w:rPr>
                <w:rFonts w:hint="cs"/>
                <w:rtl/>
              </w:rPr>
              <w:t xml:space="preserve">دام یک ازنقاط زیر روی خط </w:t>
            </w:r>
            <w:r w:rsidR="005807A7" w:rsidRPr="007A2097">
              <w:rPr>
                <w:position w:val="-20"/>
              </w:rPr>
              <w:object w:dxaOrig="1300" w:dyaOrig="540" w14:anchorId="20BC8DC1">
                <v:shape id="_x0000_i1029" type="#_x0000_t75" style="width:65.25pt;height:27pt" o:ole="">
                  <v:imagedata r:id="rId16" o:title=""/>
                </v:shape>
                <o:OLEObject Type="Embed" ProgID="Equation.DSMT4" ShapeID="_x0000_i1029" DrawAspect="Content" ObjectID="_1806591049" r:id="rId17"/>
              </w:object>
            </w:r>
            <w:r w:rsidR="005807A7">
              <w:rPr>
                <w:rtl/>
              </w:rPr>
              <w:t xml:space="preserve"> </w:t>
            </w:r>
            <w:r w:rsidR="005807A7">
              <w:rPr>
                <w:rFonts w:hint="cs"/>
                <w:rtl/>
                <w:lang w:bidi="fa-IR"/>
              </w:rPr>
              <w:t xml:space="preserve"> قرار دارد؟</w:t>
            </w:r>
          </w:p>
          <w:p w14:paraId="15BE53DB" w14:textId="5DD616EA" w:rsidR="00DA47DA" w:rsidRPr="00D84F52" w:rsidRDefault="005807A7" w:rsidP="00D54DA6">
            <w:r>
              <w:rPr>
                <w:rFonts w:hint="cs"/>
                <w:rtl/>
              </w:rPr>
              <w:t xml:space="preserve">             </w:t>
            </w:r>
            <w:r w:rsidRPr="007A2097">
              <w:rPr>
                <w:position w:val="-34"/>
              </w:rPr>
              <w:object w:dxaOrig="639" w:dyaOrig="840" w14:anchorId="7C96E58C">
                <v:shape id="_x0000_i1030" type="#_x0000_t75" style="width:32.25pt;height:42pt" o:ole="">
                  <v:imagedata r:id="rId18" o:title=""/>
                </v:shape>
                <o:OLEObject Type="Embed" ProgID="Equation.DSMT4" ShapeID="_x0000_i1030" DrawAspect="Content" ObjectID="_1806591050" r:id="rId19"/>
              </w:object>
            </w:r>
            <w:r>
              <w:rPr>
                <w:rtl/>
              </w:rPr>
              <w:t xml:space="preserve">  </w:t>
            </w:r>
            <w:r>
              <w:rPr>
                <w:rFonts w:hint="cs"/>
                <w:rtl/>
              </w:rPr>
              <w:t xml:space="preserve">                                </w:t>
            </w:r>
            <w:r w:rsidRPr="007A2097">
              <w:rPr>
                <w:position w:val="-34"/>
              </w:rPr>
              <w:object w:dxaOrig="639" w:dyaOrig="840" w14:anchorId="43F13427">
                <v:shape id="_x0000_i1031" type="#_x0000_t75" style="width:32.25pt;height:42pt" o:ole="">
                  <v:imagedata r:id="rId20" o:title=""/>
                </v:shape>
                <o:OLEObject Type="Embed" ProgID="Equation.DSMT4" ShapeID="_x0000_i1031" DrawAspect="Content" ObjectID="_1806591051" r:id="rId21"/>
              </w:object>
            </w:r>
            <w:r>
              <w:rPr>
                <w:rFonts w:hint="cs"/>
                <w:rtl/>
              </w:rPr>
              <w:t xml:space="preserve">                                </w:t>
            </w:r>
            <w:r w:rsidRPr="007A2097">
              <w:rPr>
                <w:position w:val="-34"/>
              </w:rPr>
              <w:object w:dxaOrig="639" w:dyaOrig="840" w14:anchorId="176AA598">
                <v:shape id="_x0000_i1032" type="#_x0000_t75" style="width:32.25pt;height:42pt" o:ole="">
                  <v:imagedata r:id="rId22" o:title=""/>
                </v:shape>
                <o:OLEObject Type="Embed" ProgID="Equation.DSMT4" ShapeID="_x0000_i1032" DrawAspect="Content" ObjectID="_1806591052" r:id="rId23"/>
              </w:object>
            </w:r>
            <w:r>
              <w:rPr>
                <w:rFonts w:hint="cs"/>
                <w:rtl/>
              </w:rPr>
              <w:t xml:space="preserve">                                    </w:t>
            </w:r>
            <w:r w:rsidRPr="007A2097">
              <w:rPr>
                <w:position w:val="-34"/>
              </w:rPr>
              <w:object w:dxaOrig="639" w:dyaOrig="840" w14:anchorId="715F817F">
                <v:shape id="_x0000_i1033" type="#_x0000_t75" style="width:32.25pt;height:42pt" o:ole="">
                  <v:imagedata r:id="rId24" o:title=""/>
                </v:shape>
                <o:OLEObject Type="Embed" ProgID="Equation.DSMT4" ShapeID="_x0000_i1033" DrawAspect="Content" ObjectID="_1806591053" r:id="rId25"/>
              </w:object>
            </w:r>
          </w:p>
        </w:tc>
      </w:tr>
      <w:tr w:rsidR="009B7F78" w:rsidRPr="00D84F52" w14:paraId="5EC3593F" w14:textId="77777777" w:rsidTr="005807A7">
        <w:tc>
          <w:tcPr>
            <w:tcW w:w="407" w:type="dxa"/>
          </w:tcPr>
          <w:p w14:paraId="185D3772" w14:textId="77777777" w:rsidR="009B7F78" w:rsidRPr="00D84F52" w:rsidRDefault="009B7F78" w:rsidP="005807A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hint="cs"/>
                <w:rtl/>
              </w:rPr>
            </w:pPr>
          </w:p>
        </w:tc>
        <w:tc>
          <w:tcPr>
            <w:tcW w:w="10348" w:type="dxa"/>
            <w:vAlign w:val="center"/>
          </w:tcPr>
          <w:p w14:paraId="495EC837" w14:textId="7DC542A1" w:rsidR="009B7F78" w:rsidRPr="009B7F78" w:rsidRDefault="009B7F78" w:rsidP="009B7F78">
            <w:pPr>
              <w:spacing w:line="276" w:lineRule="auto"/>
              <w:rPr>
                <w:rFonts w:ascii="Shabnam" w:hAnsi="Shabnam"/>
                <w:rtl/>
              </w:rPr>
            </w:pPr>
            <w:r w:rsidRPr="009B7F78">
              <w:rPr>
                <w:rFonts w:ascii="Shabnam" w:hAnsi="Shabnam" w:hint="cs"/>
                <w:rtl/>
              </w:rPr>
              <w:t xml:space="preserve">خط با معادله </w:t>
            </w:r>
            <w:r w:rsidRPr="009B7F78">
              <w:rPr>
                <w:noProof/>
                <w:position w:val="-12"/>
              </w:rPr>
              <w:object w:dxaOrig="1380" w:dyaOrig="340" w14:anchorId="0743A6B3">
                <v:shape id="_x0000_i1085" type="#_x0000_t75" style="width:70.5pt;height:17.25pt" o:ole="">
                  <v:imagedata r:id="rId26" o:title=""/>
                </v:shape>
                <o:OLEObject Type="Embed" ProgID="Equation.DSMT4" ShapeID="_x0000_i1085" DrawAspect="Content" ObjectID="_1806591054" r:id="rId27"/>
              </w:object>
            </w:r>
            <w:r w:rsidRPr="009B7F78">
              <w:rPr>
                <w:rFonts w:ascii="Shabnam" w:hAnsi="Shabnam"/>
              </w:rPr>
              <w:t xml:space="preserve"> </w:t>
            </w:r>
            <w:r w:rsidRPr="009B7F78">
              <w:rPr>
                <w:rFonts w:ascii="Shabnam" w:hAnsi="Shabnam" w:hint="cs"/>
                <w:rtl/>
              </w:rPr>
              <w:t xml:space="preserve"> را در نظر بگیرید.</w:t>
            </w:r>
          </w:p>
          <w:p w14:paraId="5433BFBE" w14:textId="77777777" w:rsidR="009B7F78" w:rsidRPr="009B7F78" w:rsidRDefault="009B7F78" w:rsidP="009B7F78">
            <w:pPr>
              <w:spacing w:line="276" w:lineRule="auto"/>
              <w:rPr>
                <w:rFonts w:ascii="Shabnam" w:hAnsi="Shabnam"/>
                <w:rtl/>
              </w:rPr>
            </w:pPr>
            <w:r w:rsidRPr="009B7F78">
              <w:rPr>
                <w:rFonts w:ascii="Shabnam" w:hAnsi="Shabnam" w:hint="cs"/>
                <w:rtl/>
              </w:rPr>
              <w:t>الف) نقطه ای از این خط ، به طول ۱- را پیدا کنید.</w:t>
            </w:r>
          </w:p>
          <w:p w14:paraId="604FCD17" w14:textId="77777777" w:rsidR="009B7F78" w:rsidRPr="009B7F78" w:rsidRDefault="009B7F78" w:rsidP="009B7F78">
            <w:pPr>
              <w:spacing w:line="276" w:lineRule="auto"/>
              <w:rPr>
                <w:rFonts w:ascii="Shabnam" w:hAnsi="Shabnam"/>
                <w:rtl/>
              </w:rPr>
            </w:pPr>
            <w:r w:rsidRPr="009B7F78">
              <w:rPr>
                <w:rFonts w:ascii="Shabnam" w:hAnsi="Shabnam" w:hint="cs"/>
                <w:rtl/>
              </w:rPr>
              <w:t>ب) نقطه ای از این خط به عرض ۴- را پیدا کنید.</w:t>
            </w:r>
          </w:p>
          <w:p w14:paraId="4B24D31A" w14:textId="420CBCB9" w:rsidR="009B7F78" w:rsidRDefault="009B7F78" w:rsidP="009B7F78">
            <w:pPr>
              <w:spacing w:line="276" w:lineRule="auto"/>
              <w:rPr>
                <w:rFonts w:hint="cs"/>
                <w:rtl/>
              </w:rPr>
            </w:pPr>
            <w:r w:rsidRPr="009B7F78">
              <w:rPr>
                <w:rFonts w:hint="cs"/>
                <w:rtl/>
              </w:rPr>
              <w:t>ج)</w:t>
            </w:r>
            <w:r w:rsidRPr="009B7F78">
              <w:rPr>
                <w:rFonts w:hint="cs"/>
                <w:rtl/>
                <w:lang w:bidi="fa-IR"/>
              </w:rPr>
              <w:t xml:space="preserve"> </w:t>
            </w:r>
            <w:r w:rsidRPr="009B7F78">
              <w:rPr>
                <w:rFonts w:hint="cs"/>
                <w:rtl/>
                <w:lang w:bidi="fa-IR"/>
              </w:rPr>
              <w:t xml:space="preserve">آیا این خط با خط </w:t>
            </w:r>
            <w:r w:rsidRPr="009B7F78">
              <w:rPr>
                <w:position w:val="-12"/>
              </w:rPr>
              <w:object w:dxaOrig="1219" w:dyaOrig="340" w14:anchorId="6BC2E1A5">
                <v:shape id="_x0000_i1083" type="#_x0000_t75" style="width:60.75pt;height:17.25pt" o:ole="">
                  <v:imagedata r:id="rId28" o:title=""/>
                </v:shape>
                <o:OLEObject Type="Embed" ProgID="Equation.DSMT4" ShapeID="_x0000_i1083" DrawAspect="Content" ObjectID="_1806591055" r:id="rId29"/>
              </w:object>
            </w:r>
            <w:r w:rsidRPr="009B7F78">
              <w:rPr>
                <w:rFonts w:hint="cs"/>
                <w:rtl/>
                <w:lang w:bidi="fa-IR"/>
              </w:rPr>
              <w:t xml:space="preserve"> موازی است ؟ چرا؟</w:t>
            </w:r>
          </w:p>
        </w:tc>
      </w:tr>
      <w:tr w:rsidR="00DA47DA" w:rsidRPr="00D84F52" w14:paraId="2EB308A6" w14:textId="77777777" w:rsidTr="005807A7">
        <w:tc>
          <w:tcPr>
            <w:tcW w:w="407" w:type="dxa"/>
          </w:tcPr>
          <w:p w14:paraId="67C2288E" w14:textId="77777777" w:rsidR="00DA47DA" w:rsidRPr="00D84F52" w:rsidRDefault="00DA47DA" w:rsidP="005807A7">
            <w:pPr>
              <w:pStyle w:val="ListParagraph"/>
              <w:numPr>
                <w:ilvl w:val="0"/>
                <w:numId w:val="1"/>
              </w:numPr>
              <w:jc w:val="center"/>
              <w:rPr>
                <w:rtl/>
              </w:rPr>
            </w:pPr>
          </w:p>
        </w:tc>
        <w:tc>
          <w:tcPr>
            <w:tcW w:w="10348" w:type="dxa"/>
            <w:vAlign w:val="center"/>
          </w:tcPr>
          <w:p w14:paraId="2545DA0F" w14:textId="153D07E8" w:rsidR="00DA47DA" w:rsidRDefault="00DA47DA" w:rsidP="00CD68B3">
            <w:pPr>
              <w:rPr>
                <w:rtl/>
                <w:lang w:bidi="fa-IR"/>
              </w:rPr>
            </w:pPr>
            <w:r w:rsidRPr="00DA47DA">
              <w:rPr>
                <w:rtl/>
              </w:rPr>
              <w:t xml:space="preserve">مختصات محل برخورد خط  </w:t>
            </w:r>
            <w:r w:rsidR="00D63CE5" w:rsidRPr="00DA47DA">
              <w:rPr>
                <w:position w:val="-12"/>
              </w:rPr>
              <w:object w:dxaOrig="1260" w:dyaOrig="340" w14:anchorId="6CB3F839">
                <v:shape id="_x0000_i1034" type="#_x0000_t75" style="width:63pt;height:17.25pt" o:ole="">
                  <v:imagedata r:id="rId30" o:title=""/>
                </v:shape>
                <o:OLEObject Type="Embed" ProgID="Equation.DSMT4" ShapeID="_x0000_i1034" DrawAspect="Content" ObjectID="_1806591056" r:id="rId31"/>
              </w:object>
            </w:r>
            <w:r w:rsidRPr="00DA47DA">
              <w:rPr>
                <w:rtl/>
              </w:rPr>
              <w:t xml:space="preserve">  با محور ها</w:t>
            </w:r>
            <w:r w:rsidRPr="00DA47DA">
              <w:rPr>
                <w:rFonts w:hint="cs"/>
                <w:rtl/>
              </w:rPr>
              <w:t>ی</w:t>
            </w:r>
            <w:r w:rsidRPr="00DA47DA">
              <w:rPr>
                <w:rtl/>
              </w:rPr>
              <w:t xml:space="preserve"> مختصات را ب</w:t>
            </w:r>
            <w:r w:rsidRPr="00DA47DA">
              <w:rPr>
                <w:rFonts w:hint="cs"/>
                <w:rtl/>
              </w:rPr>
              <w:t>ی</w:t>
            </w:r>
            <w:r w:rsidRPr="00DA47DA">
              <w:rPr>
                <w:rFonts w:hint="eastAsia"/>
                <w:rtl/>
              </w:rPr>
              <w:t>اب</w:t>
            </w:r>
            <w:r w:rsidRPr="00DA47DA">
              <w:rPr>
                <w:rFonts w:hint="cs"/>
                <w:rtl/>
              </w:rPr>
              <w:t>ی</w:t>
            </w:r>
            <w:r w:rsidRPr="00DA47DA">
              <w:rPr>
                <w:rFonts w:hint="eastAsia"/>
                <w:rtl/>
              </w:rPr>
              <w:t>د</w:t>
            </w:r>
            <w:r w:rsidRPr="00DA47DA">
              <w:rPr>
                <w:rtl/>
              </w:rPr>
              <w:t>.</w:t>
            </w:r>
          </w:p>
          <w:p w14:paraId="1E9AAB86" w14:textId="013E3FEB" w:rsidR="00BD611D" w:rsidRDefault="00BD611D" w:rsidP="009B7F78">
            <w:pPr>
              <w:rPr>
                <w:rtl/>
                <w:lang w:bidi="fa-IR"/>
              </w:rPr>
            </w:pPr>
          </w:p>
        </w:tc>
      </w:tr>
      <w:tr w:rsidR="005807A7" w:rsidRPr="00D84F52" w14:paraId="21B26DE6" w14:textId="77777777" w:rsidTr="005807A7">
        <w:tc>
          <w:tcPr>
            <w:tcW w:w="407" w:type="dxa"/>
          </w:tcPr>
          <w:p w14:paraId="620CFDE6" w14:textId="77777777" w:rsidR="005807A7" w:rsidRPr="00D84F52" w:rsidRDefault="005807A7" w:rsidP="005807A7">
            <w:pPr>
              <w:pStyle w:val="ListParagraph"/>
              <w:numPr>
                <w:ilvl w:val="0"/>
                <w:numId w:val="1"/>
              </w:numPr>
              <w:jc w:val="center"/>
              <w:rPr>
                <w:rtl/>
              </w:rPr>
            </w:pPr>
            <w:r w:rsidRPr="00D84F52">
              <w:rPr>
                <w:rFonts w:hint="cs"/>
                <w:rtl/>
              </w:rPr>
              <w:t>4</w:t>
            </w:r>
          </w:p>
        </w:tc>
        <w:tc>
          <w:tcPr>
            <w:tcW w:w="10348" w:type="dxa"/>
          </w:tcPr>
          <w:p w14:paraId="27755E36" w14:textId="77777777" w:rsidR="005807A7" w:rsidRDefault="005807A7" w:rsidP="00815D3C">
            <w:pPr>
              <w:tabs>
                <w:tab w:val="left" w:pos="7410"/>
              </w:tabs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هر یک از خط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های زیر شیب و عرض از مبداء را مشخص کنید؟</w:t>
            </w: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24"/>
              <w:gridCol w:w="3124"/>
              <w:gridCol w:w="3125"/>
            </w:tblGrid>
            <w:tr w:rsidR="005807A7" w14:paraId="4EAE8268" w14:textId="77777777" w:rsidTr="00A5000C">
              <w:tc>
                <w:tcPr>
                  <w:tcW w:w="3124" w:type="dxa"/>
                </w:tcPr>
                <w:p w14:paraId="5CAC088B" w14:textId="77777777" w:rsidR="005807A7" w:rsidRDefault="005807A7" w:rsidP="00BD488E">
                  <w:pPr>
                    <w:tabs>
                      <w:tab w:val="left" w:pos="7410"/>
                    </w:tabs>
                    <w:jc w:val="right"/>
                    <w:rPr>
                      <w:rtl/>
                      <w:lang w:bidi="fa-IR"/>
                    </w:rPr>
                  </w:pPr>
                  <w:r w:rsidRPr="00BD488E">
                    <w:rPr>
                      <w:position w:val="-12"/>
                      <w:lang w:bidi="fa-IR"/>
                    </w:rPr>
                    <w:object w:dxaOrig="1380" w:dyaOrig="340" w14:anchorId="77F7D7B3">
                      <v:shape id="_x0000_i1036" type="#_x0000_t75" style="width:69pt;height:17.25pt" o:ole="">
                        <v:imagedata r:id="rId32" o:title=""/>
                      </v:shape>
                      <o:OLEObject Type="Embed" ProgID="Equation.DSMT4" ShapeID="_x0000_i1036" DrawAspect="Content" ObjectID="_1806591057" r:id="rId33"/>
                    </w:object>
                  </w:r>
                  <w:r>
                    <w:rPr>
                      <w:rtl/>
                      <w:lang w:bidi="fa-IR"/>
                    </w:rPr>
                    <w:t xml:space="preserve"> </w:t>
                  </w:r>
                </w:p>
                <w:p w14:paraId="4ED0AEE9" w14:textId="77777777" w:rsidR="005807A7" w:rsidRDefault="005807A7" w:rsidP="00BD488E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 شیب:               عرض از مبداء:           </w:t>
                  </w:r>
                </w:p>
              </w:tc>
              <w:tc>
                <w:tcPr>
                  <w:tcW w:w="3124" w:type="dxa"/>
                </w:tcPr>
                <w:p w14:paraId="36D3087F" w14:textId="77777777" w:rsidR="005807A7" w:rsidRDefault="005807A7" w:rsidP="00BD488E">
                  <w:pPr>
                    <w:tabs>
                      <w:tab w:val="left" w:pos="7410"/>
                    </w:tabs>
                    <w:jc w:val="right"/>
                    <w:rPr>
                      <w:rtl/>
                      <w:lang w:bidi="fa-IR"/>
                    </w:rPr>
                  </w:pPr>
                  <w:r w:rsidRPr="002229A0">
                    <w:rPr>
                      <w:position w:val="-20"/>
                      <w:lang w:bidi="fa-IR"/>
                    </w:rPr>
                    <w:object w:dxaOrig="1300" w:dyaOrig="540" w14:anchorId="7A1AE3E3">
                      <v:shape id="_x0000_i1037" type="#_x0000_t75" style="width:65.25pt;height:27pt" o:ole="">
                        <v:imagedata r:id="rId34" o:title=""/>
                      </v:shape>
                      <o:OLEObject Type="Embed" ProgID="Equation.DSMT4" ShapeID="_x0000_i1037" DrawAspect="Content" ObjectID="_1806591058" r:id="rId35"/>
                    </w:object>
                  </w:r>
                  <w:r>
                    <w:rPr>
                      <w:rtl/>
                      <w:lang w:bidi="fa-IR"/>
                    </w:rPr>
                    <w:t xml:space="preserve"> </w:t>
                  </w:r>
                </w:p>
                <w:p w14:paraId="58F9C089" w14:textId="77777777" w:rsidR="005807A7" w:rsidRDefault="005807A7" w:rsidP="00BD488E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 شیب:               عرض از مبداء:      </w:t>
                  </w:r>
                </w:p>
                <w:p w14:paraId="005C1DCB" w14:textId="77777777" w:rsidR="005807A7" w:rsidRDefault="005807A7" w:rsidP="00BD488E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     </w:t>
                  </w:r>
                </w:p>
              </w:tc>
              <w:tc>
                <w:tcPr>
                  <w:tcW w:w="3125" w:type="dxa"/>
                </w:tcPr>
                <w:p w14:paraId="68EF95F0" w14:textId="77777777" w:rsidR="005807A7" w:rsidRDefault="005807A7" w:rsidP="00BD488E">
                  <w:pPr>
                    <w:tabs>
                      <w:tab w:val="left" w:pos="7410"/>
                    </w:tabs>
                    <w:jc w:val="right"/>
                    <w:rPr>
                      <w:rtl/>
                      <w:lang w:bidi="fa-IR"/>
                    </w:rPr>
                  </w:pPr>
                  <w:r w:rsidRPr="002229A0">
                    <w:rPr>
                      <w:position w:val="-20"/>
                      <w:lang w:bidi="fa-IR"/>
                    </w:rPr>
                    <w:object w:dxaOrig="880" w:dyaOrig="540" w14:anchorId="74A57106">
                      <v:shape id="_x0000_i1038" type="#_x0000_t75" style="width:44.25pt;height:27pt" o:ole="">
                        <v:imagedata r:id="rId36" o:title=""/>
                      </v:shape>
                      <o:OLEObject Type="Embed" ProgID="Equation.DSMT4" ShapeID="_x0000_i1038" DrawAspect="Content" ObjectID="_1806591059" r:id="rId37"/>
                    </w:object>
                  </w:r>
                  <w:r>
                    <w:rPr>
                      <w:rtl/>
                      <w:lang w:bidi="fa-IR"/>
                    </w:rPr>
                    <w:t xml:space="preserve"> </w:t>
                  </w:r>
                </w:p>
                <w:p w14:paraId="4A5803EF" w14:textId="77777777" w:rsidR="005807A7" w:rsidRDefault="005807A7" w:rsidP="00BD488E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 شیب:               عرض از مبداء:     </w:t>
                  </w:r>
                </w:p>
                <w:p w14:paraId="2D9BD7B2" w14:textId="77777777" w:rsidR="005807A7" w:rsidRDefault="005807A7" w:rsidP="00BD488E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      </w:t>
                  </w:r>
                </w:p>
              </w:tc>
            </w:tr>
            <w:tr w:rsidR="005807A7" w14:paraId="0863A888" w14:textId="77777777" w:rsidTr="00D54DA6">
              <w:trPr>
                <w:trHeight w:val="743"/>
              </w:trPr>
              <w:tc>
                <w:tcPr>
                  <w:tcW w:w="3124" w:type="dxa"/>
                </w:tcPr>
                <w:p w14:paraId="17CDB935" w14:textId="77777777" w:rsidR="005807A7" w:rsidRDefault="005807A7" w:rsidP="00A5000C">
                  <w:pPr>
                    <w:tabs>
                      <w:tab w:val="left" w:pos="7410"/>
                    </w:tabs>
                    <w:jc w:val="right"/>
                    <w:rPr>
                      <w:rtl/>
                      <w:lang w:bidi="fa-IR"/>
                    </w:rPr>
                  </w:pPr>
                </w:p>
              </w:tc>
              <w:tc>
                <w:tcPr>
                  <w:tcW w:w="3124" w:type="dxa"/>
                </w:tcPr>
                <w:p w14:paraId="4A46EF89" w14:textId="77777777" w:rsidR="005807A7" w:rsidRDefault="005807A7" w:rsidP="00BD488E">
                  <w:pPr>
                    <w:tabs>
                      <w:tab w:val="left" w:pos="7410"/>
                    </w:tabs>
                    <w:jc w:val="right"/>
                    <w:rPr>
                      <w:rtl/>
                      <w:lang w:bidi="fa-IR"/>
                    </w:rPr>
                  </w:pPr>
                  <w:r w:rsidRPr="00BD488E">
                    <w:rPr>
                      <w:position w:val="-12"/>
                      <w:lang w:bidi="fa-IR"/>
                    </w:rPr>
                    <w:object w:dxaOrig="840" w:dyaOrig="340" w14:anchorId="09EDF33C">
                      <v:shape id="_x0000_i1485" type="#_x0000_t75" style="width:42pt;height:17.25pt" o:ole="">
                        <v:imagedata r:id="rId38" o:title=""/>
                      </v:shape>
                      <o:OLEObject Type="Embed" ProgID="Equation.DSMT4" ShapeID="_x0000_i1485" DrawAspect="Content" ObjectID="_1806591060" r:id="rId39"/>
                    </w:object>
                  </w:r>
                  <w:r>
                    <w:rPr>
                      <w:rtl/>
                      <w:lang w:bidi="fa-IR"/>
                    </w:rPr>
                    <w:t xml:space="preserve"> </w:t>
                  </w:r>
                </w:p>
                <w:p w14:paraId="69C3EDE1" w14:textId="5723AD2B" w:rsidR="005807A7" w:rsidRDefault="005807A7" w:rsidP="00D54DA6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 شیب:               عرض از مبداء:          </w:t>
                  </w:r>
                </w:p>
              </w:tc>
              <w:tc>
                <w:tcPr>
                  <w:tcW w:w="3125" w:type="dxa"/>
                </w:tcPr>
                <w:p w14:paraId="1C89BF43" w14:textId="77777777" w:rsidR="005807A7" w:rsidRDefault="005807A7" w:rsidP="00BD488E">
                  <w:pPr>
                    <w:tabs>
                      <w:tab w:val="left" w:pos="7410"/>
                    </w:tabs>
                    <w:jc w:val="right"/>
                    <w:rPr>
                      <w:rtl/>
                      <w:lang w:bidi="fa-IR"/>
                    </w:rPr>
                  </w:pPr>
                  <w:r w:rsidRPr="00BD488E">
                    <w:rPr>
                      <w:position w:val="-6"/>
                      <w:lang w:bidi="fa-IR"/>
                    </w:rPr>
                    <w:object w:dxaOrig="660" w:dyaOrig="279" w14:anchorId="0899089C">
                      <v:shape id="_x0000_i1486" type="#_x0000_t75" style="width:33pt;height:14.25pt" o:ole="">
                        <v:imagedata r:id="rId40" o:title=""/>
                      </v:shape>
                      <o:OLEObject Type="Embed" ProgID="Equation.DSMT4" ShapeID="_x0000_i1486" DrawAspect="Content" ObjectID="_1806591061" r:id="rId41"/>
                    </w:object>
                  </w:r>
                  <w:r>
                    <w:rPr>
                      <w:rtl/>
                      <w:lang w:bidi="fa-IR"/>
                    </w:rPr>
                    <w:t xml:space="preserve"> </w:t>
                  </w:r>
                </w:p>
                <w:p w14:paraId="6B7B1DBE" w14:textId="77777777" w:rsidR="005807A7" w:rsidRDefault="005807A7" w:rsidP="00BD488E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 شیب:               عرض از مبداء:     </w:t>
                  </w:r>
                </w:p>
                <w:p w14:paraId="6D30E8E6" w14:textId="77777777" w:rsidR="005807A7" w:rsidRDefault="005807A7" w:rsidP="00BD488E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      </w:t>
                  </w:r>
                </w:p>
              </w:tc>
            </w:tr>
          </w:tbl>
          <w:p w14:paraId="6334FBF5" w14:textId="77777777" w:rsidR="005807A7" w:rsidRPr="00317E99" w:rsidRDefault="005807A7" w:rsidP="00815D3C">
            <w:pPr>
              <w:tabs>
                <w:tab w:val="left" w:pos="7410"/>
              </w:tabs>
              <w:rPr>
                <w:sz w:val="6"/>
                <w:szCs w:val="6"/>
                <w:rtl/>
                <w:lang w:bidi="fa-IR"/>
              </w:rPr>
            </w:pPr>
          </w:p>
        </w:tc>
      </w:tr>
      <w:tr w:rsidR="005807A7" w:rsidRPr="00D84F52" w14:paraId="57A06C20" w14:textId="77777777" w:rsidTr="005807A7">
        <w:tc>
          <w:tcPr>
            <w:tcW w:w="407" w:type="dxa"/>
          </w:tcPr>
          <w:p w14:paraId="552EC5FB" w14:textId="77777777" w:rsidR="005807A7" w:rsidRPr="00D84F52" w:rsidRDefault="005807A7" w:rsidP="005807A7">
            <w:pPr>
              <w:pStyle w:val="ListParagraph"/>
              <w:numPr>
                <w:ilvl w:val="0"/>
                <w:numId w:val="1"/>
              </w:numPr>
              <w:jc w:val="center"/>
              <w:rPr>
                <w:rtl/>
              </w:rPr>
            </w:pPr>
            <w:r w:rsidRPr="00D84F52">
              <w:rPr>
                <w:rFonts w:hint="cs"/>
                <w:rtl/>
              </w:rPr>
              <w:t>5</w:t>
            </w:r>
          </w:p>
        </w:tc>
        <w:tc>
          <w:tcPr>
            <w:tcW w:w="10348" w:type="dxa"/>
          </w:tcPr>
          <w:p w14:paraId="7E6E0C37" w14:textId="77777777" w:rsidR="005807A7" w:rsidRDefault="005807A7" w:rsidP="00E14C5C">
            <w:pPr>
              <w:tabs>
                <w:tab w:val="left" w:pos="7779"/>
              </w:tabs>
              <w:rPr>
                <w:i/>
                <w:noProof/>
                <w:rtl/>
              </w:rPr>
            </w:pPr>
            <w:r>
              <w:rPr>
                <w:rFonts w:hint="cs"/>
                <w:i/>
                <w:noProof/>
                <w:rtl/>
              </w:rPr>
              <w:t>معادله خطی را بنویسید که:</w:t>
            </w:r>
          </w:p>
          <w:p w14:paraId="1006719D" w14:textId="36E25831" w:rsidR="005807A7" w:rsidRDefault="005807A7" w:rsidP="00344379">
            <w:pPr>
              <w:tabs>
                <w:tab w:val="left" w:pos="7779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الف) شیب آن </w:t>
            </w:r>
            <w:r w:rsidRPr="00317E99">
              <w:rPr>
                <w:position w:val="-6"/>
              </w:rPr>
              <w:object w:dxaOrig="360" w:dyaOrig="279" w14:anchorId="71EC0AE8">
                <v:shape id="_x0000_i1041" type="#_x0000_t75" style="width:18pt;height:14.25pt" o:ole="">
                  <v:imagedata r:id="rId42" o:title=""/>
                </v:shape>
                <o:OLEObject Type="Embed" ProgID="Equation.DSMT4" ShapeID="_x0000_i1041" DrawAspect="Content" ObjectID="_1806591062" r:id="rId43"/>
              </w:objec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و عرض از مبداء آن </w:t>
            </w:r>
            <w:r w:rsidRPr="00F12568">
              <w:rPr>
                <w:position w:val="-6"/>
              </w:rPr>
              <w:object w:dxaOrig="380" w:dyaOrig="279" w14:anchorId="076B5601">
                <v:shape id="_x0000_i1042" type="#_x0000_t75" style="width:18.75pt;height:14.25pt" o:ole="">
                  <v:imagedata r:id="rId44" o:title=""/>
                </v:shape>
                <o:OLEObject Type="Embed" ProgID="Equation.DSMT4" ShapeID="_x0000_i1042" DrawAspect="Content" ObjectID="_1806591063" r:id="rId45"/>
              </w:objec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باشد.</w:t>
            </w:r>
          </w:p>
          <w:p w14:paraId="00DF360C" w14:textId="2DC342B1" w:rsidR="005807A7" w:rsidRDefault="005807A7" w:rsidP="00344379">
            <w:pPr>
              <w:tabs>
                <w:tab w:val="left" w:pos="7779"/>
              </w:tabs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ب) با خط </w:t>
            </w:r>
            <w:r w:rsidRPr="00F12568">
              <w:rPr>
                <w:position w:val="-12"/>
              </w:rPr>
              <w:object w:dxaOrig="1219" w:dyaOrig="340" w14:anchorId="3BCF113F">
                <v:shape id="_x0000_i1043" type="#_x0000_t75" style="width:60.75pt;height:17.25pt" o:ole="">
                  <v:imagedata r:id="rId46" o:title=""/>
                </v:shape>
                <o:OLEObject Type="Embed" ProgID="Equation.DSMT4" ShapeID="_x0000_i1043" DrawAspect="Content" ObjectID="_1806591064" r:id="rId47"/>
              </w:objec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موازی باشد </w:t>
            </w:r>
            <w:r w:rsidR="00344379">
              <w:rPr>
                <w:rFonts w:hint="cs"/>
                <w:rtl/>
                <w:lang w:bidi="fa-IR"/>
              </w:rPr>
              <w:t xml:space="preserve">و از نقطه </w:t>
            </w:r>
            <w:r w:rsidR="00344379" w:rsidRPr="00B5603E">
              <w:rPr>
                <w:position w:val="-34"/>
                <w:lang w:bidi="fa-IR"/>
              </w:rPr>
              <w:object w:dxaOrig="480" w:dyaOrig="840" w14:anchorId="4EEBE3A4">
                <v:shape id="_x0000_i1044" type="#_x0000_t75" style="width:24pt;height:42pt" o:ole="">
                  <v:imagedata r:id="rId48" o:title=""/>
                </v:shape>
                <o:OLEObject Type="Embed" ProgID="Equation.DSMT4" ShapeID="_x0000_i1044" DrawAspect="Content" ObjectID="_1806591065" r:id="rId49"/>
              </w:object>
            </w:r>
            <w:r w:rsidR="00344379">
              <w:rPr>
                <w:rtl/>
                <w:lang w:bidi="fa-IR"/>
              </w:rPr>
              <w:t xml:space="preserve"> </w:t>
            </w:r>
            <w:r w:rsidR="00344379">
              <w:rPr>
                <w:rFonts w:hint="cs"/>
                <w:rtl/>
                <w:lang w:bidi="fa-IR"/>
              </w:rPr>
              <w:t xml:space="preserve"> بگذرد.</w:t>
            </w:r>
          </w:p>
          <w:p w14:paraId="184DE14C" w14:textId="442AF7CD" w:rsidR="005807A7" w:rsidRDefault="005807A7" w:rsidP="005807A7">
            <w:pPr>
              <w:tabs>
                <w:tab w:val="left" w:pos="7779"/>
              </w:tabs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ج) </w:t>
            </w:r>
            <w:r w:rsidR="00344379" w:rsidRPr="00555726">
              <w:rPr>
                <w:rFonts w:hint="cs"/>
                <w:i/>
                <w:noProof/>
                <w:rtl/>
              </w:rPr>
              <w:t>موازی محور عرض‌ها و از نقطه‌ی</w:t>
            </w:r>
            <w:r w:rsidR="00344379" w:rsidRPr="00555726">
              <w:t xml:space="preserve"> </w:t>
            </w:r>
            <w:r w:rsidR="00344379" w:rsidRPr="00555726">
              <w:rPr>
                <w:position w:val="-30"/>
              </w:rPr>
              <w:object w:dxaOrig="560" w:dyaOrig="740" w14:anchorId="7EBA17AB">
                <v:shape id="_x0000_i1045" type="#_x0000_t75" style="width:28.5pt;height:37.5pt" o:ole="">
                  <v:imagedata r:id="rId50" o:title=""/>
                </v:shape>
                <o:OLEObject Type="Embed" ProgID="Equation.DSMT4" ShapeID="_x0000_i1045" DrawAspect="Content" ObjectID="_1806591066" r:id="rId51"/>
              </w:object>
            </w:r>
            <w:r w:rsidR="00344379" w:rsidRPr="00555726">
              <w:rPr>
                <w:rFonts w:hint="cs"/>
                <w:i/>
                <w:noProof/>
                <w:rtl/>
              </w:rPr>
              <w:t xml:space="preserve"> بگذرد.</w:t>
            </w:r>
          </w:p>
          <w:p w14:paraId="7EC8F25A" w14:textId="34BBF763" w:rsidR="00344379" w:rsidRPr="00D84F52" w:rsidRDefault="005807A7" w:rsidP="009B7F78">
            <w:pPr>
              <w:tabs>
                <w:tab w:val="left" w:pos="7779"/>
              </w:tabs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د) از دو نقطه </w:t>
            </w:r>
            <w:r w:rsidRPr="000A02EA">
              <w:rPr>
                <w:position w:val="-34"/>
                <w:lang w:bidi="fa-IR"/>
              </w:rPr>
              <w:object w:dxaOrig="480" w:dyaOrig="840" w14:anchorId="3991EB48">
                <v:shape id="_x0000_i1046" type="#_x0000_t75" style="width:24pt;height:42pt" o:ole="">
                  <v:imagedata r:id="rId52" o:title=""/>
                </v:shape>
                <o:OLEObject Type="Embed" ProgID="Equation.DSMT4" ShapeID="_x0000_i1046" DrawAspect="Content" ObjectID="_1806591067" r:id="rId53"/>
              </w:object>
            </w:r>
            <w:r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و </w:t>
            </w:r>
            <w:r w:rsidRPr="000A02EA">
              <w:rPr>
                <w:position w:val="-34"/>
                <w:lang w:bidi="fa-IR"/>
              </w:rPr>
              <w:object w:dxaOrig="620" w:dyaOrig="840" w14:anchorId="2DFBFEA7">
                <v:shape id="_x0000_i1047" type="#_x0000_t75" style="width:30.75pt;height:42pt" o:ole="">
                  <v:imagedata r:id="rId54" o:title=""/>
                </v:shape>
                <o:OLEObject Type="Embed" ProgID="Equation.DSMT4" ShapeID="_x0000_i1047" DrawAspect="Content" ObjectID="_1806591068" r:id="rId55"/>
              </w:object>
            </w:r>
            <w:r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بگذرد.</w:t>
            </w:r>
          </w:p>
        </w:tc>
      </w:tr>
      <w:tr w:rsidR="005807A7" w:rsidRPr="00D84F52" w14:paraId="78575B42" w14:textId="77777777" w:rsidTr="00D54DA6">
        <w:trPr>
          <w:trHeight w:val="2532"/>
        </w:trPr>
        <w:tc>
          <w:tcPr>
            <w:tcW w:w="407" w:type="dxa"/>
          </w:tcPr>
          <w:p w14:paraId="0F9FBD7D" w14:textId="77777777" w:rsidR="005807A7" w:rsidRPr="00D84F52" w:rsidRDefault="005807A7" w:rsidP="005807A7">
            <w:pPr>
              <w:pStyle w:val="ListParagraph"/>
              <w:numPr>
                <w:ilvl w:val="0"/>
                <w:numId w:val="1"/>
              </w:numPr>
              <w:jc w:val="center"/>
              <w:rPr>
                <w:rtl/>
                <w:lang w:bidi="fa-IR"/>
              </w:rPr>
            </w:pPr>
            <w:r w:rsidRPr="00D84F52">
              <w:rPr>
                <w:rFonts w:hint="cs"/>
                <w:rtl/>
              </w:rPr>
              <w:lastRenderedPageBreak/>
              <w:t>7</w:t>
            </w:r>
          </w:p>
        </w:tc>
        <w:tc>
          <w:tcPr>
            <w:tcW w:w="10348" w:type="dxa"/>
          </w:tcPr>
          <w:p w14:paraId="7E3518DB" w14:textId="77777777" w:rsidR="005807A7" w:rsidRDefault="005807A7" w:rsidP="00CE496A">
            <w:pPr>
              <w:tabs>
                <w:tab w:val="left" w:pos="2843"/>
              </w:tabs>
              <w:rPr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w:t xml:space="preserve">اگر خط </w:t>
            </w:r>
            <w:r w:rsidRPr="00406C96">
              <w:rPr>
                <w:noProof/>
                <w:position w:val="-12"/>
                <w:lang w:bidi="fa-IR"/>
              </w:rPr>
              <w:object w:dxaOrig="1219" w:dyaOrig="360" w14:anchorId="4B5356D2">
                <v:shape id="_x0000_i1441" type="#_x0000_t75" style="width:60.75pt;height:18pt" o:ole="">
                  <v:imagedata r:id="rId56" o:title=""/>
                </v:shape>
                <o:OLEObject Type="Embed" ProgID="Equation.DSMT4" ShapeID="_x0000_i1441" DrawAspect="Content" ObjectID="_1806591069" r:id="rId57"/>
              </w:object>
            </w:r>
            <w:r>
              <w:rPr>
                <w:rFonts w:hint="cs"/>
                <w:noProof/>
                <w:rtl/>
                <w:lang w:bidi="fa-IR"/>
              </w:rPr>
              <w:t xml:space="preserve"> را در نظر بگیریم؛ در هر مورد یک خط نمونه رسم کنید.</w:t>
            </w:r>
          </w:p>
          <w:tbl>
            <w:tblPr>
              <w:tblStyle w:val="TableGrid"/>
              <w:bidiVisual/>
              <w:tblW w:w="9375" w:type="dxa"/>
              <w:tblLayout w:type="fixed"/>
              <w:tblLook w:val="04A0" w:firstRow="1" w:lastRow="0" w:firstColumn="1" w:lastColumn="0" w:noHBand="0" w:noVBand="1"/>
            </w:tblPr>
            <w:tblGrid>
              <w:gridCol w:w="1875"/>
              <w:gridCol w:w="1875"/>
              <w:gridCol w:w="1875"/>
              <w:gridCol w:w="1875"/>
              <w:gridCol w:w="1875"/>
            </w:tblGrid>
            <w:tr w:rsidR="005807A7" w14:paraId="17FD247B" w14:textId="77777777" w:rsidTr="0079083E">
              <w:tc>
                <w:tcPr>
                  <w:tcW w:w="1875" w:type="dxa"/>
                  <w:vAlign w:val="center"/>
                </w:tcPr>
                <w:p w14:paraId="56078F74" w14:textId="77777777" w:rsidR="005807A7" w:rsidRDefault="005807A7" w:rsidP="00D66326">
                  <w:pP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4416" behindDoc="0" locked="0" layoutInCell="1" allowOverlap="1" wp14:anchorId="57368E7B" wp14:editId="6304D681">
                            <wp:simplePos x="0" y="0"/>
                            <wp:positionH relativeFrom="column">
                              <wp:posOffset>124460</wp:posOffset>
                            </wp:positionH>
                            <wp:positionV relativeFrom="paragraph">
                              <wp:posOffset>77470</wp:posOffset>
                            </wp:positionV>
                            <wp:extent cx="762000" cy="762000"/>
                            <wp:effectExtent l="0" t="0" r="19050" b="19050"/>
                            <wp:wrapNone/>
                            <wp:docPr id="25" name="Quad Arrow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62000" cy="762000"/>
                                    </a:xfrm>
                                    <a:prstGeom prst="quadArrow">
                                      <a:avLst>
                                        <a:gd name="adj1" fmla="val 0"/>
                                        <a:gd name="adj2" fmla="val 5259"/>
                                        <a:gd name="adj3" fmla="val 9109"/>
                                      </a:avLst>
                                    </a:prstGeom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E1FA77D" id="Quad Arrow 25" o:spid="_x0000_s1026" style="position:absolute;left:0;text-align:left;margin-left:9.8pt;margin-top:6.1pt;width:60pt;height:60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0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" path="m,381000l69411,340926r,40074l381000,381000r,-311589l340926,69411,381000,r40074,69411l381000,69411r,311589l692589,381000r,-40074l762000,381000r-69411,40074l692589,381000r-311589,l381000,692589r40074,l381000,762000,340926,692589r40074,l381000,381000r-311589,l69411,421074,,381000xe" fillcolor="#4f81bd [3204]" strokecolor="black [3213]">
                            <v:path arrowok="t" o:connecttype="custom" o:connectlocs="0,381000;69411,340926;69411,381000;381000,381000;381000,69411;340926,69411;381000,0;421074,69411;381000,69411;381000,381000;692589,381000;692589,340926;762000,381000;692589,421074;692589,381000;381000,381000;381000,692589;421074,692589;381000,762000;340926,692589;381000,692589;381000,381000;69411,381000;69411,421074;0,381000" o:connectangles="0,0,0,0,0,0,0,0,0,0,0,0,0,0,0,0,0,0,0,0,0,0,0,0,0"/>
                          </v:shape>
                        </w:pict>
                      </mc:Fallback>
                    </mc:AlternateContent>
                  </w:r>
                </w:p>
                <w:p w14:paraId="7B1745C1" w14:textId="77777777" w:rsidR="005807A7" w:rsidRDefault="005807A7" w:rsidP="00D66326">
                  <w:pPr>
                    <w:jc w:val="center"/>
                    <w:rPr>
                      <w:rtl/>
                      <w:lang w:bidi="fa-IR"/>
                    </w:rPr>
                  </w:pPr>
                </w:p>
                <w:p w14:paraId="46DBFD8A" w14:textId="77777777" w:rsidR="005807A7" w:rsidRDefault="005807A7" w:rsidP="00D66326">
                  <w:pPr>
                    <w:jc w:val="center"/>
                    <w:rPr>
                      <w:rtl/>
                      <w:lang w:bidi="fa-IR"/>
                    </w:rPr>
                  </w:pPr>
                </w:p>
                <w:p w14:paraId="009A7DDD" w14:textId="77777777" w:rsidR="005807A7" w:rsidRDefault="005807A7" w:rsidP="00D66326">
                  <w:pPr>
                    <w:jc w:val="center"/>
                    <w:rPr>
                      <w:rtl/>
                      <w:lang w:bidi="fa-IR"/>
                    </w:rPr>
                  </w:pPr>
                </w:p>
                <w:p w14:paraId="41DB3BE3" w14:textId="77777777" w:rsidR="005807A7" w:rsidRDefault="005807A7" w:rsidP="00D66326">
                  <w:pPr>
                    <w:jc w:val="center"/>
                    <w:rPr>
                      <w:lang w:bidi="fa-IR"/>
                    </w:rPr>
                  </w:pPr>
                  <w:r w:rsidRPr="00123E4F">
                    <w:rPr>
                      <w:position w:val="-6"/>
                      <w:lang w:bidi="fa-IR"/>
                    </w:rPr>
                    <w:object w:dxaOrig="600" w:dyaOrig="240" w14:anchorId="4BA5FA30">
                      <v:shape id="_x0000_i1442" type="#_x0000_t75" style="width:30pt;height:12pt" o:ole="">
                        <v:imagedata r:id="rId58" o:title=""/>
                      </v:shape>
                      <o:OLEObject Type="Embed" ProgID="Equation.DSMT4" ShapeID="_x0000_i1442" DrawAspect="Content" ObjectID="_1806591070" r:id="rId59"/>
                    </w:object>
                  </w:r>
                  <w:r>
                    <w:rPr>
                      <w:rtl/>
                      <w:lang w:bidi="fa-IR"/>
                    </w:rPr>
                    <w:t xml:space="preserve"> </w:t>
                  </w:r>
                </w:p>
                <w:p w14:paraId="12953A93" w14:textId="77777777" w:rsidR="005807A7" w:rsidRDefault="005807A7" w:rsidP="00D66326">
                  <w:pPr>
                    <w:jc w:val="center"/>
                    <w:rPr>
                      <w:rtl/>
                      <w:lang w:bidi="fa-IR"/>
                    </w:rPr>
                  </w:pPr>
                  <w:r w:rsidRPr="00123E4F">
                    <w:rPr>
                      <w:position w:val="-6"/>
                      <w:lang w:bidi="fa-IR"/>
                    </w:rPr>
                    <w:object w:dxaOrig="600" w:dyaOrig="300" w14:anchorId="397BEFC9">
                      <v:shape id="_x0000_i1443" type="#_x0000_t75" style="width:30pt;height:15pt" o:ole="">
                        <v:imagedata r:id="rId60" o:title=""/>
                      </v:shape>
                      <o:OLEObject Type="Embed" ProgID="Equation.DSMT4" ShapeID="_x0000_i1443" DrawAspect="Content" ObjectID="_1806591071" r:id="rId61"/>
                    </w:object>
                  </w:r>
                </w:p>
              </w:tc>
              <w:tc>
                <w:tcPr>
                  <w:tcW w:w="1875" w:type="dxa"/>
                  <w:vAlign w:val="center"/>
                </w:tcPr>
                <w:p w14:paraId="01F4E6CF" w14:textId="77777777" w:rsidR="005807A7" w:rsidRDefault="005807A7" w:rsidP="00D66326">
                  <w:pP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3632" behindDoc="0" locked="0" layoutInCell="1" allowOverlap="1" wp14:anchorId="62AABE85" wp14:editId="4B5BDF9D">
                            <wp:simplePos x="0" y="0"/>
                            <wp:positionH relativeFrom="column">
                              <wp:posOffset>124460</wp:posOffset>
                            </wp:positionH>
                            <wp:positionV relativeFrom="paragraph">
                              <wp:posOffset>77470</wp:posOffset>
                            </wp:positionV>
                            <wp:extent cx="762000" cy="762000"/>
                            <wp:effectExtent l="0" t="0" r="19050" b="19050"/>
                            <wp:wrapNone/>
                            <wp:docPr id="26" name="Quad Arrow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62000" cy="762000"/>
                                    </a:xfrm>
                                    <a:prstGeom prst="quadArrow">
                                      <a:avLst>
                                        <a:gd name="adj1" fmla="val 0"/>
                                        <a:gd name="adj2" fmla="val 5259"/>
                                        <a:gd name="adj3" fmla="val 9109"/>
                                      </a:avLst>
                                    </a:prstGeom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659A064" id="Quad Arrow 26" o:spid="_x0000_s1026" style="position:absolute;left:0;text-align:left;margin-left:9.8pt;margin-top:6.1pt;width:60pt;height:6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0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" path="m,381000l69411,340926r,40074l381000,381000r,-311589l340926,69411,381000,r40074,69411l381000,69411r,311589l692589,381000r,-40074l762000,381000r-69411,40074l692589,381000r-311589,l381000,692589r40074,l381000,762000,340926,692589r40074,l381000,381000r-311589,l69411,421074,,381000xe" fillcolor="#4f81bd [3204]" strokecolor="black [3213]">
                            <v:path arrowok="t" o:connecttype="custom" o:connectlocs="0,381000;69411,340926;69411,381000;381000,381000;381000,69411;340926,69411;381000,0;421074,69411;381000,69411;381000,381000;692589,381000;692589,340926;762000,381000;692589,421074;692589,381000;381000,381000;381000,692589;421074,692589;381000,762000;340926,692589;381000,692589;381000,381000;69411,381000;69411,421074;0,381000" o:connectangles="0,0,0,0,0,0,0,0,0,0,0,0,0,0,0,0,0,0,0,0,0,0,0,0,0"/>
                          </v:shape>
                        </w:pict>
                      </mc:Fallback>
                    </mc:AlternateContent>
                  </w:r>
                </w:p>
                <w:p w14:paraId="2B4738AA" w14:textId="77777777" w:rsidR="005807A7" w:rsidRDefault="005807A7" w:rsidP="00D66326">
                  <w:pPr>
                    <w:jc w:val="center"/>
                    <w:rPr>
                      <w:rtl/>
                      <w:lang w:bidi="fa-IR"/>
                    </w:rPr>
                  </w:pPr>
                </w:p>
                <w:p w14:paraId="6655A4B4" w14:textId="77777777" w:rsidR="005807A7" w:rsidRDefault="005807A7" w:rsidP="00D66326">
                  <w:pPr>
                    <w:jc w:val="center"/>
                    <w:rPr>
                      <w:rtl/>
                      <w:lang w:bidi="fa-IR"/>
                    </w:rPr>
                  </w:pPr>
                </w:p>
                <w:p w14:paraId="7E9C8127" w14:textId="77777777" w:rsidR="005807A7" w:rsidRDefault="005807A7" w:rsidP="00D66326">
                  <w:pPr>
                    <w:jc w:val="center"/>
                    <w:rPr>
                      <w:rtl/>
                      <w:lang w:bidi="fa-IR"/>
                    </w:rPr>
                  </w:pPr>
                </w:p>
                <w:p w14:paraId="5513A75C" w14:textId="77777777" w:rsidR="005807A7" w:rsidRDefault="005807A7" w:rsidP="00D66326">
                  <w:pPr>
                    <w:jc w:val="center"/>
                    <w:rPr>
                      <w:lang w:bidi="fa-IR"/>
                    </w:rPr>
                  </w:pPr>
                  <w:r w:rsidRPr="00123E4F">
                    <w:rPr>
                      <w:position w:val="-6"/>
                      <w:lang w:bidi="fa-IR"/>
                    </w:rPr>
                    <w:object w:dxaOrig="600" w:dyaOrig="240" w14:anchorId="1E9E6813">
                      <v:shape id="_x0000_i1444" type="#_x0000_t75" style="width:30pt;height:12pt" o:ole="">
                        <v:imagedata r:id="rId62" o:title=""/>
                      </v:shape>
                      <o:OLEObject Type="Embed" ProgID="Equation.DSMT4" ShapeID="_x0000_i1444" DrawAspect="Content" ObjectID="_1806591072" r:id="rId63"/>
                    </w:object>
                  </w:r>
                  <w:r>
                    <w:rPr>
                      <w:rtl/>
                      <w:lang w:bidi="fa-IR"/>
                    </w:rPr>
                    <w:t xml:space="preserve"> </w:t>
                  </w:r>
                </w:p>
                <w:p w14:paraId="6E08475D" w14:textId="77777777" w:rsidR="005807A7" w:rsidRDefault="005807A7" w:rsidP="00D66326">
                  <w:pPr>
                    <w:jc w:val="center"/>
                    <w:rPr>
                      <w:rtl/>
                      <w:lang w:bidi="fa-IR"/>
                    </w:rPr>
                  </w:pPr>
                  <w:r w:rsidRPr="00123E4F">
                    <w:rPr>
                      <w:position w:val="-6"/>
                      <w:lang w:bidi="fa-IR"/>
                    </w:rPr>
                    <w:object w:dxaOrig="600" w:dyaOrig="300" w14:anchorId="3E0B52CE">
                      <v:shape id="_x0000_i1445" type="#_x0000_t75" style="width:30pt;height:15pt" o:ole="">
                        <v:imagedata r:id="rId60" o:title=""/>
                      </v:shape>
                      <o:OLEObject Type="Embed" ProgID="Equation.DSMT4" ShapeID="_x0000_i1445" DrawAspect="Content" ObjectID="_1806591073" r:id="rId64"/>
                    </w:object>
                  </w:r>
                </w:p>
              </w:tc>
              <w:tc>
                <w:tcPr>
                  <w:tcW w:w="1875" w:type="dxa"/>
                  <w:vAlign w:val="center"/>
                </w:tcPr>
                <w:p w14:paraId="4EA6BDE9" w14:textId="77777777" w:rsidR="005807A7" w:rsidRDefault="005807A7" w:rsidP="00D66326">
                  <w:pP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848" behindDoc="0" locked="0" layoutInCell="1" allowOverlap="1" wp14:anchorId="537481A0" wp14:editId="379DBA55">
                            <wp:simplePos x="0" y="0"/>
                            <wp:positionH relativeFrom="column">
                              <wp:posOffset>124460</wp:posOffset>
                            </wp:positionH>
                            <wp:positionV relativeFrom="paragraph">
                              <wp:posOffset>77470</wp:posOffset>
                            </wp:positionV>
                            <wp:extent cx="762000" cy="762000"/>
                            <wp:effectExtent l="0" t="0" r="19050" b="19050"/>
                            <wp:wrapNone/>
                            <wp:docPr id="27" name="Quad Arrow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62000" cy="762000"/>
                                    </a:xfrm>
                                    <a:prstGeom prst="quadArrow">
                                      <a:avLst>
                                        <a:gd name="adj1" fmla="val 0"/>
                                        <a:gd name="adj2" fmla="val 5259"/>
                                        <a:gd name="adj3" fmla="val 9109"/>
                                      </a:avLst>
                                    </a:prstGeom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00D3D38" id="Quad Arrow 27" o:spid="_x0000_s1026" style="position:absolute;left:0;text-align:left;margin-left:9.8pt;margin-top:6.1pt;width:60pt;height:60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0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" path="m,381000l69411,340926r,40074l381000,381000r,-311589l340926,69411,381000,r40074,69411l381000,69411r,311589l692589,381000r,-40074l762000,381000r-69411,40074l692589,381000r-311589,l381000,692589r40074,l381000,762000,340926,692589r40074,l381000,381000r-311589,l69411,421074,,381000xe" fillcolor="#4f81bd [3204]" strokecolor="black [3213]">
                            <v:path arrowok="t" o:connecttype="custom" o:connectlocs="0,381000;69411,340926;69411,381000;381000,381000;381000,69411;340926,69411;381000,0;421074,69411;381000,69411;381000,381000;692589,381000;692589,340926;762000,381000;692589,421074;692589,381000;381000,381000;381000,692589;421074,692589;381000,762000;340926,692589;381000,692589;381000,381000;69411,381000;69411,421074;0,381000" o:connectangles="0,0,0,0,0,0,0,0,0,0,0,0,0,0,0,0,0,0,0,0,0,0,0,0,0"/>
                          </v:shape>
                        </w:pict>
                      </mc:Fallback>
                    </mc:AlternateContent>
                  </w:r>
                </w:p>
                <w:p w14:paraId="6DD068B0" w14:textId="77777777" w:rsidR="005807A7" w:rsidRDefault="005807A7" w:rsidP="00D66326">
                  <w:pPr>
                    <w:jc w:val="center"/>
                    <w:rPr>
                      <w:rtl/>
                      <w:lang w:bidi="fa-IR"/>
                    </w:rPr>
                  </w:pPr>
                </w:p>
                <w:p w14:paraId="6F4D07FE" w14:textId="77777777" w:rsidR="005807A7" w:rsidRDefault="005807A7" w:rsidP="00D66326">
                  <w:pPr>
                    <w:jc w:val="center"/>
                    <w:rPr>
                      <w:rtl/>
                      <w:lang w:bidi="fa-IR"/>
                    </w:rPr>
                  </w:pPr>
                </w:p>
                <w:p w14:paraId="79389661" w14:textId="77777777" w:rsidR="005807A7" w:rsidRDefault="005807A7" w:rsidP="00D66326">
                  <w:pPr>
                    <w:jc w:val="center"/>
                    <w:rPr>
                      <w:rtl/>
                      <w:lang w:bidi="fa-IR"/>
                    </w:rPr>
                  </w:pPr>
                </w:p>
                <w:p w14:paraId="0AEDF1DD" w14:textId="77777777" w:rsidR="005807A7" w:rsidRDefault="005807A7" w:rsidP="00D66326">
                  <w:pPr>
                    <w:jc w:val="center"/>
                    <w:rPr>
                      <w:lang w:bidi="fa-IR"/>
                    </w:rPr>
                  </w:pPr>
                  <w:r w:rsidRPr="00123E4F">
                    <w:rPr>
                      <w:position w:val="-6"/>
                      <w:lang w:bidi="fa-IR"/>
                    </w:rPr>
                    <w:object w:dxaOrig="600" w:dyaOrig="240" w14:anchorId="3902153D">
                      <v:shape id="_x0000_i1446" type="#_x0000_t75" style="width:30pt;height:12pt" o:ole="">
                        <v:imagedata r:id="rId58" o:title=""/>
                      </v:shape>
                      <o:OLEObject Type="Embed" ProgID="Equation.DSMT4" ShapeID="_x0000_i1446" DrawAspect="Content" ObjectID="_1806591074" r:id="rId65"/>
                    </w:object>
                  </w:r>
                  <w:r>
                    <w:rPr>
                      <w:rtl/>
                      <w:lang w:bidi="fa-IR"/>
                    </w:rPr>
                    <w:t xml:space="preserve"> </w:t>
                  </w:r>
                </w:p>
                <w:p w14:paraId="6564710B" w14:textId="77777777" w:rsidR="005807A7" w:rsidRDefault="005807A7" w:rsidP="00D66326">
                  <w:pPr>
                    <w:jc w:val="center"/>
                    <w:rPr>
                      <w:rtl/>
                      <w:lang w:bidi="fa-IR"/>
                    </w:rPr>
                  </w:pPr>
                  <w:r w:rsidRPr="00123E4F">
                    <w:rPr>
                      <w:position w:val="-6"/>
                      <w:lang w:bidi="fa-IR"/>
                    </w:rPr>
                    <w:object w:dxaOrig="600" w:dyaOrig="300" w14:anchorId="1FF58E25">
                      <v:shape id="_x0000_i1447" type="#_x0000_t75" style="width:30pt;height:15pt" o:ole="">
                        <v:imagedata r:id="rId66" o:title=""/>
                      </v:shape>
                      <o:OLEObject Type="Embed" ProgID="Equation.DSMT4" ShapeID="_x0000_i1447" DrawAspect="Content" ObjectID="_1806591075" r:id="rId67"/>
                    </w:object>
                  </w:r>
                  <w:r>
                    <w:rPr>
                      <w:lang w:bidi="fa-IR"/>
                    </w:rPr>
                    <w:t xml:space="preserve"> </w:t>
                  </w:r>
                </w:p>
              </w:tc>
              <w:tc>
                <w:tcPr>
                  <w:tcW w:w="1875" w:type="dxa"/>
                  <w:vAlign w:val="center"/>
                </w:tcPr>
                <w:p w14:paraId="595190F4" w14:textId="77777777" w:rsidR="005807A7" w:rsidRDefault="005807A7" w:rsidP="00D66326">
                  <w:pP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064" behindDoc="0" locked="0" layoutInCell="1" allowOverlap="1" wp14:anchorId="2A5AD1C6" wp14:editId="792E5279">
                            <wp:simplePos x="0" y="0"/>
                            <wp:positionH relativeFrom="column">
                              <wp:posOffset>124460</wp:posOffset>
                            </wp:positionH>
                            <wp:positionV relativeFrom="paragraph">
                              <wp:posOffset>77470</wp:posOffset>
                            </wp:positionV>
                            <wp:extent cx="762000" cy="762000"/>
                            <wp:effectExtent l="0" t="0" r="19050" b="19050"/>
                            <wp:wrapNone/>
                            <wp:docPr id="28" name="Quad Arrow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62000" cy="762000"/>
                                    </a:xfrm>
                                    <a:prstGeom prst="quadArrow">
                                      <a:avLst>
                                        <a:gd name="adj1" fmla="val 0"/>
                                        <a:gd name="adj2" fmla="val 5259"/>
                                        <a:gd name="adj3" fmla="val 9109"/>
                                      </a:avLst>
                                    </a:prstGeom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4BD43C2" id="Quad Arrow 28" o:spid="_x0000_s1026" style="position:absolute;left:0;text-align:left;margin-left:9.8pt;margin-top:6.1pt;width:60pt;height:60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0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" path="m,381000l69411,340926r,40074l381000,381000r,-311589l340926,69411,381000,r40074,69411l381000,69411r,311589l692589,381000r,-40074l762000,381000r-69411,40074l692589,381000r-311589,l381000,692589r40074,l381000,762000,340926,692589r40074,l381000,381000r-311589,l69411,421074,,381000xe" fillcolor="#4f81bd [3204]" strokecolor="black [3213]">
                            <v:path arrowok="t" o:connecttype="custom" o:connectlocs="0,381000;69411,340926;69411,381000;381000,381000;381000,69411;340926,69411;381000,0;421074,69411;381000,69411;381000,381000;692589,381000;692589,340926;762000,381000;692589,421074;692589,381000;381000,381000;381000,692589;421074,692589;381000,762000;340926,692589;381000,692589;381000,381000;69411,381000;69411,421074;0,381000" o:connectangles="0,0,0,0,0,0,0,0,0,0,0,0,0,0,0,0,0,0,0,0,0,0,0,0,0"/>
                          </v:shape>
                        </w:pict>
                      </mc:Fallback>
                    </mc:AlternateContent>
                  </w:r>
                </w:p>
                <w:p w14:paraId="2932D84E" w14:textId="77777777" w:rsidR="005807A7" w:rsidRDefault="005807A7" w:rsidP="00D66326">
                  <w:pPr>
                    <w:jc w:val="center"/>
                    <w:rPr>
                      <w:rtl/>
                      <w:lang w:bidi="fa-IR"/>
                    </w:rPr>
                  </w:pPr>
                </w:p>
                <w:p w14:paraId="1EA0DEE3" w14:textId="77777777" w:rsidR="005807A7" w:rsidRDefault="005807A7" w:rsidP="00D66326">
                  <w:pPr>
                    <w:jc w:val="center"/>
                    <w:rPr>
                      <w:rtl/>
                      <w:lang w:bidi="fa-IR"/>
                    </w:rPr>
                  </w:pPr>
                </w:p>
                <w:p w14:paraId="1C9366EF" w14:textId="77777777" w:rsidR="005807A7" w:rsidRDefault="005807A7" w:rsidP="00D66326">
                  <w:pPr>
                    <w:jc w:val="center"/>
                    <w:rPr>
                      <w:rtl/>
                      <w:lang w:bidi="fa-IR"/>
                    </w:rPr>
                  </w:pPr>
                </w:p>
                <w:p w14:paraId="5DE0A8B4" w14:textId="77777777" w:rsidR="005807A7" w:rsidRDefault="005807A7" w:rsidP="00D66326">
                  <w:pPr>
                    <w:jc w:val="center"/>
                    <w:rPr>
                      <w:lang w:bidi="fa-IR"/>
                    </w:rPr>
                  </w:pPr>
                  <w:r w:rsidRPr="00123E4F">
                    <w:rPr>
                      <w:position w:val="-6"/>
                      <w:lang w:bidi="fa-IR"/>
                    </w:rPr>
                    <w:object w:dxaOrig="600" w:dyaOrig="240" w14:anchorId="011ED8FB">
                      <v:shape id="_x0000_i1448" type="#_x0000_t75" style="width:30pt;height:12pt" o:ole="">
                        <v:imagedata r:id="rId68" o:title=""/>
                      </v:shape>
                      <o:OLEObject Type="Embed" ProgID="Equation.DSMT4" ShapeID="_x0000_i1448" DrawAspect="Content" ObjectID="_1806591076" r:id="rId69"/>
                    </w:object>
                  </w:r>
                  <w:r>
                    <w:rPr>
                      <w:rtl/>
                      <w:lang w:bidi="fa-IR"/>
                    </w:rPr>
                    <w:t xml:space="preserve"> </w:t>
                  </w:r>
                </w:p>
                <w:p w14:paraId="0EB4DEFB" w14:textId="77777777" w:rsidR="005807A7" w:rsidRDefault="005807A7" w:rsidP="00D66326">
                  <w:pPr>
                    <w:jc w:val="center"/>
                    <w:rPr>
                      <w:rtl/>
                      <w:lang w:bidi="fa-IR"/>
                    </w:rPr>
                  </w:pPr>
                  <w:r w:rsidRPr="00123E4F">
                    <w:rPr>
                      <w:position w:val="-6"/>
                      <w:lang w:bidi="fa-IR"/>
                    </w:rPr>
                    <w:object w:dxaOrig="600" w:dyaOrig="300" w14:anchorId="1776D3C0">
                      <v:shape id="_x0000_i1449" type="#_x0000_t75" style="width:30pt;height:15pt" o:ole="">
                        <v:imagedata r:id="rId70" o:title=""/>
                      </v:shape>
                      <o:OLEObject Type="Embed" ProgID="Equation.DSMT4" ShapeID="_x0000_i1449" DrawAspect="Content" ObjectID="_1806591077" r:id="rId71"/>
                    </w:object>
                  </w:r>
                  <w:r>
                    <w:rPr>
                      <w:lang w:bidi="fa-IR"/>
                    </w:rPr>
                    <w:t xml:space="preserve"> </w:t>
                  </w:r>
                </w:p>
              </w:tc>
              <w:tc>
                <w:tcPr>
                  <w:tcW w:w="1875" w:type="dxa"/>
                  <w:vAlign w:val="center"/>
                </w:tcPr>
                <w:p w14:paraId="4BDAF1A4" w14:textId="77777777" w:rsidR="005807A7" w:rsidRDefault="005807A7" w:rsidP="00D66326">
                  <w:pP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280" behindDoc="0" locked="0" layoutInCell="1" allowOverlap="1" wp14:anchorId="44A639ED" wp14:editId="380921E3">
                            <wp:simplePos x="0" y="0"/>
                            <wp:positionH relativeFrom="column">
                              <wp:posOffset>124460</wp:posOffset>
                            </wp:positionH>
                            <wp:positionV relativeFrom="paragraph">
                              <wp:posOffset>77470</wp:posOffset>
                            </wp:positionV>
                            <wp:extent cx="762000" cy="762000"/>
                            <wp:effectExtent l="0" t="0" r="19050" b="19050"/>
                            <wp:wrapNone/>
                            <wp:docPr id="29" name="Quad Arrow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62000" cy="762000"/>
                                    </a:xfrm>
                                    <a:prstGeom prst="quadArrow">
                                      <a:avLst>
                                        <a:gd name="adj1" fmla="val 0"/>
                                        <a:gd name="adj2" fmla="val 5259"/>
                                        <a:gd name="adj3" fmla="val 9109"/>
                                      </a:avLst>
                                    </a:prstGeom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D1ADF49" id="Quad Arrow 29" o:spid="_x0000_s1026" style="position:absolute;left:0;text-align:left;margin-left:9.8pt;margin-top:6.1pt;width:60pt;height:60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0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" path="m,381000l69411,340926r,40074l381000,381000r,-311589l340926,69411,381000,r40074,69411l381000,69411r,311589l692589,381000r,-40074l762000,381000r-69411,40074l692589,381000r-311589,l381000,692589r40074,l381000,762000,340926,692589r40074,l381000,381000r-311589,l69411,421074,,381000xe" fillcolor="#4f81bd [3204]" strokecolor="black [3213]">
                            <v:path arrowok="t" o:connecttype="custom" o:connectlocs="0,381000;69411,340926;69411,381000;381000,381000;381000,69411;340926,69411;381000,0;421074,69411;381000,69411;381000,381000;692589,381000;692589,340926;762000,381000;692589,421074;692589,381000;381000,381000;381000,692589;421074,692589;381000,762000;340926,692589;381000,692589;381000,381000;69411,381000;69411,421074;0,381000" o:connectangles="0,0,0,0,0,0,0,0,0,0,0,0,0,0,0,0,0,0,0,0,0,0,0,0,0"/>
                          </v:shape>
                        </w:pict>
                      </mc:Fallback>
                    </mc:AlternateContent>
                  </w:r>
                </w:p>
                <w:p w14:paraId="2974EBBC" w14:textId="77777777" w:rsidR="005807A7" w:rsidRDefault="005807A7" w:rsidP="00D66326">
                  <w:pPr>
                    <w:jc w:val="center"/>
                    <w:rPr>
                      <w:rtl/>
                      <w:lang w:bidi="fa-IR"/>
                    </w:rPr>
                  </w:pPr>
                </w:p>
                <w:p w14:paraId="058445E5" w14:textId="77777777" w:rsidR="005807A7" w:rsidRDefault="005807A7" w:rsidP="00D66326">
                  <w:pPr>
                    <w:jc w:val="center"/>
                    <w:rPr>
                      <w:rtl/>
                      <w:lang w:bidi="fa-IR"/>
                    </w:rPr>
                  </w:pPr>
                </w:p>
                <w:p w14:paraId="3E7A1751" w14:textId="77777777" w:rsidR="005807A7" w:rsidRDefault="005807A7" w:rsidP="00D66326">
                  <w:pPr>
                    <w:jc w:val="center"/>
                    <w:rPr>
                      <w:rtl/>
                      <w:lang w:bidi="fa-IR"/>
                    </w:rPr>
                  </w:pPr>
                </w:p>
                <w:p w14:paraId="6CDD4FF2" w14:textId="77777777" w:rsidR="005807A7" w:rsidRDefault="005807A7" w:rsidP="00D66326">
                  <w:pPr>
                    <w:jc w:val="center"/>
                    <w:rPr>
                      <w:lang w:bidi="fa-IR"/>
                    </w:rPr>
                  </w:pPr>
                  <w:r w:rsidRPr="00123E4F">
                    <w:rPr>
                      <w:position w:val="-6"/>
                      <w:lang w:bidi="fa-IR"/>
                    </w:rPr>
                    <w:object w:dxaOrig="620" w:dyaOrig="240" w14:anchorId="5165C918">
                      <v:shape id="_x0000_i1450" type="#_x0000_t75" style="width:30.75pt;height:12pt" o:ole="">
                        <v:imagedata r:id="rId72" o:title=""/>
                      </v:shape>
                      <o:OLEObject Type="Embed" ProgID="Equation.DSMT4" ShapeID="_x0000_i1450" DrawAspect="Content" ObjectID="_1806591078" r:id="rId73"/>
                    </w:object>
                  </w:r>
                  <w:r>
                    <w:rPr>
                      <w:rtl/>
                      <w:lang w:bidi="fa-IR"/>
                    </w:rPr>
                    <w:t xml:space="preserve"> </w:t>
                  </w:r>
                </w:p>
                <w:p w14:paraId="0150E8BC" w14:textId="77777777" w:rsidR="005807A7" w:rsidRDefault="005807A7" w:rsidP="00D66326">
                  <w:pPr>
                    <w:jc w:val="center"/>
                    <w:rPr>
                      <w:rtl/>
                      <w:lang w:bidi="fa-IR"/>
                    </w:rPr>
                  </w:pPr>
                  <w:r w:rsidRPr="00123E4F">
                    <w:rPr>
                      <w:position w:val="-6"/>
                      <w:lang w:bidi="fa-IR"/>
                    </w:rPr>
                    <w:object w:dxaOrig="600" w:dyaOrig="300" w14:anchorId="48E0906F">
                      <v:shape id="_x0000_i1451" type="#_x0000_t75" style="width:30pt;height:15pt" o:ole="">
                        <v:imagedata r:id="rId60" o:title=""/>
                      </v:shape>
                      <o:OLEObject Type="Embed" ProgID="Equation.DSMT4" ShapeID="_x0000_i1451" DrawAspect="Content" ObjectID="_1806591079" r:id="rId74"/>
                    </w:object>
                  </w:r>
                  <w:r>
                    <w:rPr>
                      <w:lang w:bidi="fa-IR"/>
                    </w:rPr>
                    <w:t xml:space="preserve"> </w:t>
                  </w:r>
                </w:p>
              </w:tc>
            </w:tr>
          </w:tbl>
          <w:p w14:paraId="656D2E4B" w14:textId="77777777" w:rsidR="005807A7" w:rsidRPr="00D66326" w:rsidRDefault="005807A7" w:rsidP="00CE496A">
            <w:pPr>
              <w:tabs>
                <w:tab w:val="left" w:pos="2843"/>
              </w:tabs>
              <w:rPr>
                <w:sz w:val="10"/>
                <w:szCs w:val="10"/>
                <w:rtl/>
                <w:lang w:bidi="fa-IR"/>
              </w:rPr>
            </w:pPr>
          </w:p>
          <w:p w14:paraId="2895CDA6" w14:textId="77777777" w:rsidR="005807A7" w:rsidRPr="00D66326" w:rsidRDefault="005807A7" w:rsidP="00CE496A">
            <w:pPr>
              <w:tabs>
                <w:tab w:val="left" w:pos="2843"/>
              </w:tabs>
              <w:rPr>
                <w:sz w:val="10"/>
                <w:szCs w:val="10"/>
                <w:lang w:bidi="fa-IR"/>
              </w:rPr>
            </w:pPr>
          </w:p>
        </w:tc>
      </w:tr>
      <w:tr w:rsidR="005B2A41" w:rsidRPr="00D84F52" w14:paraId="403DE96B" w14:textId="77777777" w:rsidTr="005807A7">
        <w:tc>
          <w:tcPr>
            <w:tcW w:w="407" w:type="dxa"/>
          </w:tcPr>
          <w:p w14:paraId="29E55A2F" w14:textId="77777777" w:rsidR="005B2A41" w:rsidRPr="00D84F52" w:rsidRDefault="005B2A41" w:rsidP="005807A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hint="cs"/>
                <w:rtl/>
              </w:rPr>
            </w:pPr>
          </w:p>
        </w:tc>
        <w:tc>
          <w:tcPr>
            <w:tcW w:w="10348" w:type="dxa"/>
          </w:tcPr>
          <w:p w14:paraId="1E71C52A" w14:textId="77777777" w:rsidR="005B2A41" w:rsidRPr="005B2A41" w:rsidRDefault="005B2A41" w:rsidP="00CE496A">
            <w:pPr>
              <w:tabs>
                <w:tab w:val="left" w:pos="2843"/>
              </w:tabs>
              <w:rPr>
                <w:noProof/>
                <w:rtl/>
                <w:lang w:bidi="fa-IR"/>
              </w:rPr>
            </w:pPr>
            <w:r w:rsidRPr="005B2A41">
              <w:rPr>
                <w:position w:val="-34"/>
                <w:lang w:bidi="fa-IR"/>
              </w:rPr>
              <w:object w:dxaOrig="620" w:dyaOrig="840" w14:anchorId="2230810B">
                <v:shape id="_x0000_i1064" type="#_x0000_t75" style="width:27pt;height:35.25pt" o:ole="">
                  <v:imagedata r:id="rId75" o:title=""/>
                </v:shape>
                <o:OLEObject Type="Embed" ProgID="Equation.DSMT4" ShapeID="_x0000_i1064" DrawAspect="Content" ObjectID="_1806591080" r:id="rId76"/>
              </w:object>
            </w:r>
            <w:r w:rsidRPr="005B2A41">
              <w:rPr>
                <w:rFonts w:hint="cs"/>
                <w:rtl/>
                <w:lang w:bidi="fa-IR"/>
              </w:rPr>
              <w:t xml:space="preserve"> و </w:t>
            </w:r>
            <w:r w:rsidRPr="005B2A41">
              <w:rPr>
                <w:rtl/>
                <w:lang w:bidi="fa-IR"/>
              </w:rPr>
              <w:t xml:space="preserve"> </w:t>
            </w:r>
            <w:r w:rsidRPr="005B2A41">
              <w:rPr>
                <w:position w:val="-34"/>
                <w:lang w:bidi="fa-IR"/>
              </w:rPr>
              <w:object w:dxaOrig="460" w:dyaOrig="840" w14:anchorId="39D34E4D">
                <v:shape id="_x0000_i1065" type="#_x0000_t75" style="width:19.5pt;height:35.25pt" o:ole="">
                  <v:imagedata r:id="rId77" o:title=""/>
                </v:shape>
                <o:OLEObject Type="Embed" ProgID="Equation.DSMT4" ShapeID="_x0000_i1065" DrawAspect="Content" ObjectID="_1806591081" r:id="rId78"/>
              </w:object>
            </w:r>
            <w:r w:rsidRPr="005B2A41">
              <w:rPr>
                <w:rFonts w:hint="cs"/>
                <w:rtl/>
                <w:lang w:bidi="fa-IR"/>
              </w:rPr>
              <w:t xml:space="preserve"> دو نقطه از یک خط هستند. شیب این خط پیدا کنید.</w:t>
            </w:r>
          </w:p>
          <w:p w14:paraId="5EC17F4F" w14:textId="701CDDB1" w:rsidR="005B2A41" w:rsidRDefault="005B2A41" w:rsidP="00CE496A">
            <w:pPr>
              <w:tabs>
                <w:tab w:val="left" w:pos="2843"/>
              </w:tabs>
              <w:rPr>
                <w:rFonts w:hint="cs"/>
                <w:noProof/>
                <w:rtl/>
                <w:lang w:bidi="fa-IR"/>
              </w:rPr>
            </w:pPr>
          </w:p>
        </w:tc>
      </w:tr>
      <w:tr w:rsidR="005807A7" w:rsidRPr="00D84F52" w14:paraId="4EF01BAE" w14:textId="77777777" w:rsidTr="005807A7">
        <w:trPr>
          <w:trHeight w:val="2360"/>
        </w:trPr>
        <w:tc>
          <w:tcPr>
            <w:tcW w:w="407" w:type="dxa"/>
          </w:tcPr>
          <w:p w14:paraId="4A54FB7F" w14:textId="77777777" w:rsidR="005807A7" w:rsidRPr="00D84F52" w:rsidRDefault="005807A7" w:rsidP="005807A7">
            <w:pPr>
              <w:pStyle w:val="ListParagraph"/>
              <w:numPr>
                <w:ilvl w:val="0"/>
                <w:numId w:val="1"/>
              </w:numPr>
              <w:jc w:val="center"/>
              <w:rPr>
                <w:rtl/>
              </w:rPr>
            </w:pPr>
            <w:r w:rsidRPr="00D84F52">
              <w:rPr>
                <w:rFonts w:hint="cs"/>
                <w:rtl/>
              </w:rPr>
              <w:t>8</w:t>
            </w:r>
          </w:p>
          <w:p w14:paraId="39410F2E" w14:textId="77777777" w:rsidR="005807A7" w:rsidRPr="00D84F52" w:rsidRDefault="005807A7" w:rsidP="003E2171">
            <w:pPr>
              <w:rPr>
                <w:rtl/>
              </w:rPr>
            </w:pPr>
          </w:p>
          <w:p w14:paraId="0FF01B99" w14:textId="77777777" w:rsidR="005807A7" w:rsidRPr="00D84F52" w:rsidRDefault="005807A7" w:rsidP="003E2171">
            <w:pPr>
              <w:rPr>
                <w:rtl/>
              </w:rPr>
            </w:pPr>
          </w:p>
          <w:p w14:paraId="095F85CA" w14:textId="77777777" w:rsidR="005807A7" w:rsidRPr="00D84F52" w:rsidRDefault="005807A7" w:rsidP="003E2171">
            <w:pPr>
              <w:rPr>
                <w:rtl/>
              </w:rPr>
            </w:pPr>
          </w:p>
        </w:tc>
        <w:tc>
          <w:tcPr>
            <w:tcW w:w="10348" w:type="dxa"/>
          </w:tcPr>
          <w:p w14:paraId="309C5B9E" w14:textId="77777777" w:rsidR="005807A7" w:rsidRDefault="005807A7" w:rsidP="00B42565">
            <w:pPr>
              <w:tabs>
                <w:tab w:val="left" w:pos="7203"/>
              </w:tabs>
              <w:rPr>
                <w:rtl/>
                <w:lang w:bidi="fa-IR"/>
              </w:rPr>
            </w:pPr>
            <w:r>
              <w:rPr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6A11CFAF" wp14:editId="485952DA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57150</wp:posOffset>
                      </wp:positionV>
                      <wp:extent cx="1333500" cy="1371600"/>
                      <wp:effectExtent l="0" t="0" r="19050" b="19050"/>
                      <wp:wrapNone/>
                      <wp:docPr id="36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3500" cy="1371600"/>
                                <a:chOff x="95251" y="-95250"/>
                                <a:chExt cx="1333500" cy="13716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" name="Picture 3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9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80">
                                          <a14:imgEffect>
                                            <a14:sharpenSoften amount="50000"/>
                                          </a14:imgEffect>
                                          <a14:imgEffect>
                                            <a14:saturation sat="33000"/>
                                          </a14:imgEffect>
                                          <a14:imgEffect>
                                            <a14:brightnessContrast contrast="28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450" y="0"/>
                                  <a:ext cx="1190625" cy="1190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3" name="Quad Arrow 33"/>
                              <wps:cNvSpPr/>
                              <wps:spPr>
                                <a:xfrm>
                                  <a:off x="95251" y="-95250"/>
                                  <a:ext cx="1333500" cy="1371600"/>
                                </a:xfrm>
                                <a:prstGeom prst="quadArrow">
                                  <a:avLst>
                                    <a:gd name="adj1" fmla="val 0"/>
                                    <a:gd name="adj2" fmla="val 3338"/>
                                    <a:gd name="adj3" fmla="val 5803"/>
                                  </a:avLst>
                                </a:prstGeom>
                                <a:pattFill prst="lgGrid">
                                  <a:fgClr>
                                    <a:schemeClr val="accent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BFAFB0" id="Group 36" o:spid="_x0000_s1026" style="position:absolute;left:0;text-align:left;margin-left:16.6pt;margin-top:4.5pt;width:105pt;height:108pt;z-index:251717632;mso-width-relative:margin;mso-height-relative:margin" coordorigin="952,-952" coordsize="13335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">
                      <v:shape id="Picture 34" o:spid="_x0000_s1027" type="#_x0000_t75" style="position:absolute;left:1714;width:11906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">
                        <v:imagedata r:id="rId81" o:title=""/>
                      </v:shape>
                      <v:shape id="Quad Arrow 33" o:spid="_x0000_s1028" style="position:absolute;left:952;top:-952;width:13335;height:13715;visibility:visible;mso-wrap-style:square;v-text-anchor:middle" coordsize="13335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" path="m,685800l77383,641288r,44512l666750,685800r,-608417l622238,77383,666750,r44512,77383l666750,77383r,608417l1256117,685800r,-44512l1333500,685800r-77383,44512l1256117,685800r-589367,l666750,1294217r44512,l666750,1371600r-44512,-77383l666750,1294217r,-608417l77383,685800r,44512l,685800xe" fillcolor="#4f81bd [3204]" strokecolor="black [3213]">
                        <v:fill r:id="rId82" o:title="" color2="white [3212]" type="pattern"/>
                        <v:path arrowok="t" o:connecttype="custom" o:connectlocs="0,685800;77383,641288;77383,685800;666750,685800;666750,77383;622238,77383;666750,0;711262,77383;666750,77383;666750,685800;1256117,685800;1256117,641288;1333500,685800;1256117,730312;1256117,685800;666750,685800;666750,1294217;711262,1294217;666750,1371600;622238,1294217;666750,1294217;666750,685800;77383,685800;77383,730312;0,685800" o:connectangles="0,0,0,0,0,0,0,0,0,0,0,0,0,0,0,0,0,0,0,0,0,0,0,0,0"/>
                      </v:shape>
                    </v:group>
                  </w:pict>
                </mc:Fallback>
              </mc:AlternateContent>
            </w:r>
            <w:r>
              <w:rPr>
                <w:rFonts w:hint="cs"/>
                <w:rtl/>
                <w:lang w:bidi="fa-IR"/>
              </w:rPr>
              <w:t xml:space="preserve">بدون  کشیدن جدول خط  </w:t>
            </w:r>
            <w:r w:rsidRPr="00B42565">
              <w:rPr>
                <w:position w:val="-12"/>
                <w:lang w:bidi="fa-IR"/>
              </w:rPr>
              <w:object w:dxaOrig="1160" w:dyaOrig="340" w14:anchorId="25CC4CB7">
                <v:shape id="_x0000_i1059" type="#_x0000_t75" style="width:57.75pt;height:17.25pt" o:ole="">
                  <v:imagedata r:id="rId83" o:title=""/>
                </v:shape>
                <o:OLEObject Type="Embed" ProgID="Equation.DSMT4" ShapeID="_x0000_i1059" DrawAspect="Content" ObjectID="_1806591082" r:id="rId84"/>
              </w:object>
            </w:r>
            <w:r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 را رسم کنید.</w:t>
            </w:r>
          </w:p>
          <w:p w14:paraId="79738FF1" w14:textId="77777777" w:rsidR="005807A7" w:rsidRDefault="005807A7" w:rsidP="00B42565">
            <w:pPr>
              <w:tabs>
                <w:tab w:val="left" w:pos="7203"/>
              </w:tabs>
              <w:rPr>
                <w:rtl/>
                <w:lang w:bidi="fa-IR"/>
              </w:rPr>
            </w:pPr>
          </w:p>
          <w:p w14:paraId="6165FEB2" w14:textId="77777777" w:rsidR="005807A7" w:rsidRDefault="005807A7" w:rsidP="00B42565">
            <w:pPr>
              <w:tabs>
                <w:tab w:val="left" w:pos="7203"/>
              </w:tabs>
              <w:rPr>
                <w:rtl/>
                <w:lang w:bidi="fa-IR"/>
              </w:rPr>
            </w:pPr>
          </w:p>
          <w:p w14:paraId="20E8CD1B" w14:textId="77777777" w:rsidR="005807A7" w:rsidRDefault="005807A7" w:rsidP="00B42565">
            <w:pPr>
              <w:tabs>
                <w:tab w:val="left" w:pos="7203"/>
              </w:tabs>
              <w:rPr>
                <w:rtl/>
                <w:lang w:bidi="fa-IR"/>
              </w:rPr>
            </w:pPr>
          </w:p>
          <w:p w14:paraId="1E114181" w14:textId="77777777" w:rsidR="005807A7" w:rsidRDefault="005807A7" w:rsidP="00B42565">
            <w:pPr>
              <w:tabs>
                <w:tab w:val="left" w:pos="7203"/>
              </w:tabs>
              <w:rPr>
                <w:rtl/>
                <w:lang w:bidi="fa-IR"/>
              </w:rPr>
            </w:pPr>
          </w:p>
          <w:p w14:paraId="0F3383BF" w14:textId="77777777" w:rsidR="005807A7" w:rsidRPr="00CB033D" w:rsidRDefault="005807A7" w:rsidP="00B42565">
            <w:pPr>
              <w:tabs>
                <w:tab w:val="left" w:pos="7203"/>
              </w:tabs>
              <w:rPr>
                <w:lang w:bidi="fa-IR"/>
              </w:rPr>
            </w:pPr>
          </w:p>
        </w:tc>
      </w:tr>
      <w:tr w:rsidR="005807A7" w:rsidRPr="00D84F52" w14:paraId="49BEFD9F" w14:textId="77777777" w:rsidTr="005807A7">
        <w:tc>
          <w:tcPr>
            <w:tcW w:w="407" w:type="dxa"/>
          </w:tcPr>
          <w:p w14:paraId="6C62D214" w14:textId="77777777" w:rsidR="005807A7" w:rsidRPr="00D84F52" w:rsidRDefault="005807A7" w:rsidP="005807A7">
            <w:pPr>
              <w:pStyle w:val="ListParagraph"/>
              <w:numPr>
                <w:ilvl w:val="0"/>
                <w:numId w:val="1"/>
              </w:numPr>
              <w:jc w:val="center"/>
              <w:rPr>
                <w:rtl/>
              </w:rPr>
            </w:pPr>
            <w:r w:rsidRPr="00D84F52">
              <w:rPr>
                <w:rFonts w:hint="cs"/>
                <w:rtl/>
              </w:rPr>
              <w:t>9</w:t>
            </w:r>
          </w:p>
        </w:tc>
        <w:tc>
          <w:tcPr>
            <w:tcW w:w="10348" w:type="dxa"/>
          </w:tcPr>
          <w:p w14:paraId="26222A60" w14:textId="77777777" w:rsidR="005807A7" w:rsidRDefault="005807A7" w:rsidP="0050492D">
            <w:pPr>
              <w:tabs>
                <w:tab w:val="left" w:pos="1832"/>
                <w:tab w:val="left" w:pos="3488"/>
              </w:tabs>
              <w:rPr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 wp14:anchorId="29A7C1F4" wp14:editId="24620F4D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84455</wp:posOffset>
                      </wp:positionV>
                      <wp:extent cx="1333500" cy="1371600"/>
                      <wp:effectExtent l="0" t="0" r="19050" b="19050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3500" cy="1371600"/>
                                <a:chOff x="0" y="0"/>
                                <a:chExt cx="1333500" cy="1371600"/>
                              </a:xfrm>
                            </wpg:grpSpPr>
                            <wpg:grpSp>
                              <wpg:cNvPr id="35" name="Group 35"/>
                              <wpg:cNvGrpSpPr/>
                              <wpg:grpSpPr>
                                <a:xfrm>
                                  <a:off x="0" y="0"/>
                                  <a:ext cx="1333500" cy="1371600"/>
                                  <a:chOff x="95251" y="-95250"/>
                                  <a:chExt cx="1333500" cy="137160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37" name="Picture 3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85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80">
                                            <a14:imgEffect>
                                              <a14:sharpenSoften amount="50000"/>
                                            </a14:imgEffect>
                                            <a14:imgEffect>
                                              <a14:brightnessContrast contrast="-40000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71450" y="0"/>
                                    <a:ext cx="1190625" cy="11906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38" name="Quad Arrow 38"/>
                                <wps:cNvSpPr/>
                                <wps:spPr>
                                  <a:xfrm>
                                    <a:off x="95251" y="-95250"/>
                                    <a:ext cx="1333500" cy="1371600"/>
                                  </a:xfrm>
                                  <a:prstGeom prst="quadArrow">
                                    <a:avLst>
                                      <a:gd name="adj1" fmla="val 0"/>
                                      <a:gd name="adj2" fmla="val 3338"/>
                                      <a:gd name="adj3" fmla="val 5803"/>
                                    </a:avLst>
                                  </a:prstGeom>
                                  <a:pattFill prst="lgGrid">
                                    <a:fgClr>
                                      <a:schemeClr val="accent1"/>
                                    </a:fgClr>
                                    <a:bgClr>
                                      <a:schemeClr val="bg1"/>
                                    </a:bgClr>
                                  </a:pattFill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9" name="Straight Connector 39"/>
                              <wps:cNvCnPr/>
                              <wps:spPr>
                                <a:xfrm>
                                  <a:off x="285750" y="161925"/>
                                  <a:ext cx="571500" cy="105954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703B97" id="Group 40" o:spid="_x0000_s1026" style="position:absolute;left:0;text-align:left;margin-left:17pt;margin-top:6.65pt;width:105pt;height:108pt;z-index:251719680" coordsize="13335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">
                      <v:group id="Group 35" o:spid="_x0000_s1027" style="position:absolute;width:13335;height:13716" coordorigin="952,-952" coordsize="13335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<v:shape id="Picture 37" o:spid="_x0000_s1028" type="#_x0000_t75" style="position:absolute;left:1714;width:11906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">
                          <v:imagedata r:id="rId86" o:title=""/>
                        </v:shape>
                        <v:shape id="Quad Arrow 38" o:spid="_x0000_s1029" style="position:absolute;left:952;top:-952;width:13335;height:13715;visibility:visible;mso-wrap-style:square;v-text-anchor:middle" coordsize="13335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" path="m,685800l77383,641288r,44512l666750,685800r,-608417l622238,77383,666750,r44512,77383l666750,77383r,608417l1256117,685800r,-44512l1333500,685800r-77383,44512l1256117,685800r-589367,l666750,1294217r44512,l666750,1371600r-44512,-77383l666750,1294217r,-608417l77383,685800r,44512l,685800xe" fillcolor="#4f81bd [3204]" strokecolor="black [3213]">
                          <v:fill r:id="rId82" o:title="" color2="white [3212]" type="pattern"/>
                          <v:path arrowok="t" o:connecttype="custom" o:connectlocs="0,685800;77383,641288;77383,685800;666750,685800;666750,77383;622238,77383;666750,0;711262,77383;666750,77383;666750,685800;1256117,685800;1256117,641288;1333500,685800;1256117,730312;1256117,685800;666750,685800;666750,1294217;711262,1294217;666750,1371600;622238,1294217;666750,1294217;666750,685800;77383,685800;77383,730312;0,685800" o:connectangles="0,0,0,0,0,0,0,0,0,0,0,0,0,0,0,0,0,0,0,0,0,0,0,0,0"/>
                        </v:shape>
                      </v:group>
                      <v:line id="Straight Connector 39" o:spid="_x0000_s1030" style="position:absolute;visibility:visible;mso-wrap-style:square" from="2857,1619" to="8572,12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" strokecolor="black [3213]"/>
                    </v:group>
                  </w:pict>
                </mc:Fallback>
              </mc:AlternateContent>
            </w:r>
            <w:r>
              <w:rPr>
                <w:rFonts w:hint="cs"/>
                <w:rtl/>
                <w:lang w:bidi="fa-IR"/>
              </w:rPr>
              <w:t>معادله خط رسم شده مقابل را بنویسید.</w:t>
            </w:r>
          </w:p>
          <w:p w14:paraId="07C067F1" w14:textId="77777777" w:rsidR="005807A7" w:rsidRDefault="005807A7" w:rsidP="0050492D">
            <w:pPr>
              <w:tabs>
                <w:tab w:val="left" w:pos="1832"/>
                <w:tab w:val="left" w:pos="3488"/>
              </w:tabs>
              <w:rPr>
                <w:rtl/>
                <w:lang w:bidi="fa-IR"/>
              </w:rPr>
            </w:pPr>
          </w:p>
          <w:p w14:paraId="7B602B77" w14:textId="77777777" w:rsidR="005807A7" w:rsidRDefault="005807A7" w:rsidP="0050492D">
            <w:pPr>
              <w:tabs>
                <w:tab w:val="left" w:pos="1832"/>
                <w:tab w:val="left" w:pos="3488"/>
              </w:tabs>
              <w:rPr>
                <w:rtl/>
                <w:lang w:bidi="fa-IR"/>
              </w:rPr>
            </w:pPr>
          </w:p>
          <w:p w14:paraId="337066CC" w14:textId="77777777" w:rsidR="005807A7" w:rsidRDefault="005807A7" w:rsidP="0050492D">
            <w:pPr>
              <w:tabs>
                <w:tab w:val="left" w:pos="1832"/>
                <w:tab w:val="left" w:pos="3488"/>
              </w:tabs>
              <w:rPr>
                <w:rtl/>
                <w:lang w:bidi="fa-IR"/>
              </w:rPr>
            </w:pPr>
          </w:p>
          <w:p w14:paraId="7A246F9B" w14:textId="77777777" w:rsidR="005807A7" w:rsidRDefault="005807A7" w:rsidP="0050492D">
            <w:pPr>
              <w:tabs>
                <w:tab w:val="left" w:pos="1832"/>
                <w:tab w:val="left" w:pos="3488"/>
              </w:tabs>
              <w:rPr>
                <w:rtl/>
                <w:lang w:bidi="fa-IR"/>
              </w:rPr>
            </w:pPr>
          </w:p>
          <w:p w14:paraId="584F395D" w14:textId="77777777" w:rsidR="005807A7" w:rsidRPr="0050492D" w:rsidRDefault="005807A7" w:rsidP="0050492D">
            <w:pPr>
              <w:tabs>
                <w:tab w:val="left" w:pos="1832"/>
                <w:tab w:val="left" w:pos="3488"/>
              </w:tabs>
              <w:rPr>
                <w:rtl/>
                <w:lang w:bidi="fa-IR"/>
              </w:rPr>
            </w:pPr>
          </w:p>
        </w:tc>
      </w:tr>
      <w:tr w:rsidR="005807A7" w:rsidRPr="00D84F52" w14:paraId="6111180F" w14:textId="77777777" w:rsidTr="00D63CE5">
        <w:trPr>
          <w:trHeight w:val="4276"/>
        </w:trPr>
        <w:tc>
          <w:tcPr>
            <w:tcW w:w="407" w:type="dxa"/>
          </w:tcPr>
          <w:p w14:paraId="3F149F98" w14:textId="77777777" w:rsidR="005807A7" w:rsidRPr="00D84F52" w:rsidRDefault="005807A7" w:rsidP="005807A7">
            <w:pPr>
              <w:pStyle w:val="ListParagraph"/>
              <w:numPr>
                <w:ilvl w:val="0"/>
                <w:numId w:val="1"/>
              </w:numPr>
              <w:jc w:val="center"/>
              <w:rPr>
                <w:rtl/>
              </w:rPr>
            </w:pPr>
            <w:r w:rsidRPr="00D84F52">
              <w:rPr>
                <w:rFonts w:hint="cs"/>
                <w:rtl/>
              </w:rPr>
              <w:t>10</w:t>
            </w:r>
          </w:p>
        </w:tc>
        <w:tc>
          <w:tcPr>
            <w:tcW w:w="10348" w:type="dxa"/>
          </w:tcPr>
          <w:p w14:paraId="153B541A" w14:textId="122BB90B" w:rsidR="005807A7" w:rsidRDefault="005807A7" w:rsidP="00041A77">
            <w:pPr>
              <w:tabs>
                <w:tab w:val="left" w:pos="2188"/>
                <w:tab w:val="left" w:pos="6233"/>
              </w:tabs>
              <w:rPr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w:t>دستگاه</w:t>
            </w:r>
            <w:r>
              <w:rPr>
                <w:noProof/>
                <w:rtl/>
                <w:lang w:bidi="fa-IR"/>
              </w:rPr>
              <w:softHyphen/>
            </w:r>
            <w:r>
              <w:rPr>
                <w:rFonts w:hint="cs"/>
                <w:noProof/>
                <w:rtl/>
                <w:lang w:bidi="fa-IR"/>
              </w:rPr>
              <w:t>های معادله خطی زیر را حل کنید.</w:t>
            </w: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09"/>
              <w:gridCol w:w="5110"/>
            </w:tblGrid>
            <w:tr w:rsidR="00AF58FE" w14:paraId="2E3298FA" w14:textId="77777777" w:rsidTr="00AF58FE">
              <w:tc>
                <w:tcPr>
                  <w:tcW w:w="5109" w:type="dxa"/>
                </w:tcPr>
                <w:p w14:paraId="66C03FFF" w14:textId="06AE5544" w:rsidR="00AF58FE" w:rsidRDefault="00AF58FE" w:rsidP="00D63CE5">
                  <w:pPr>
                    <w:tabs>
                      <w:tab w:val="left" w:pos="2188"/>
                      <w:tab w:val="left" w:pos="6233"/>
                    </w:tabs>
                    <w:jc w:val="right"/>
                    <w:rPr>
                      <w:noProof/>
                      <w:rtl/>
                      <w:lang w:bidi="fa-IR"/>
                    </w:rPr>
                  </w:pPr>
                  <w:r w:rsidRPr="00555726">
                    <w:rPr>
                      <w:position w:val="-30"/>
                    </w:rPr>
                    <w:object w:dxaOrig="1359" w:dyaOrig="740" w14:anchorId="2EB23BD6">
                      <v:shape id="_x0000_i1060" type="#_x0000_t75" style="width:68.25pt;height:37.5pt" o:ole="">
                        <v:imagedata r:id="rId87" o:title=""/>
                      </v:shape>
                      <o:OLEObject Type="Embed" ProgID="Equation.DSMT4" ShapeID="_x0000_i1060" DrawAspect="Content" ObjectID="_1806591083" r:id="rId88"/>
                    </w:object>
                  </w:r>
                </w:p>
              </w:tc>
              <w:tc>
                <w:tcPr>
                  <w:tcW w:w="5110" w:type="dxa"/>
                </w:tcPr>
                <w:p w14:paraId="3BBE96A9" w14:textId="77777777" w:rsidR="00AF58FE" w:rsidRDefault="00AF58FE" w:rsidP="00D63CE5">
                  <w:pPr>
                    <w:tabs>
                      <w:tab w:val="left" w:pos="2188"/>
                      <w:tab w:val="left" w:pos="6233"/>
                    </w:tabs>
                    <w:jc w:val="right"/>
                    <w:rPr>
                      <w:noProof/>
                      <w:rtl/>
                      <w:lang w:bidi="fa-IR"/>
                    </w:rPr>
                  </w:pPr>
                  <w:r w:rsidRPr="00555726">
                    <w:rPr>
                      <w:position w:val="-30"/>
                    </w:rPr>
                    <w:object w:dxaOrig="2000" w:dyaOrig="740" w14:anchorId="75581789">
                      <v:shape id="_x0000_i1061" type="#_x0000_t75" style="width:100.5pt;height:37.5pt" o:ole="">
                        <v:imagedata r:id="rId89" o:title=""/>
                      </v:shape>
                      <o:OLEObject Type="Embed" ProgID="Equation.DSMT4" ShapeID="_x0000_i1061" DrawAspect="Content" ObjectID="_1806591084" r:id="rId90"/>
                    </w:object>
                  </w:r>
                </w:p>
                <w:p w14:paraId="28746072" w14:textId="77777777" w:rsidR="00D63CE5" w:rsidRDefault="00D63CE5" w:rsidP="00D63CE5">
                  <w:pPr>
                    <w:tabs>
                      <w:tab w:val="left" w:pos="2188"/>
                      <w:tab w:val="left" w:pos="6233"/>
                    </w:tabs>
                    <w:jc w:val="right"/>
                    <w:rPr>
                      <w:noProof/>
                      <w:rtl/>
                      <w:lang w:bidi="fa-IR"/>
                    </w:rPr>
                  </w:pPr>
                </w:p>
                <w:p w14:paraId="3439E797" w14:textId="77777777" w:rsidR="00D63CE5" w:rsidRDefault="00D63CE5" w:rsidP="00D63CE5">
                  <w:pPr>
                    <w:tabs>
                      <w:tab w:val="left" w:pos="2188"/>
                      <w:tab w:val="left" w:pos="6233"/>
                    </w:tabs>
                    <w:jc w:val="right"/>
                    <w:rPr>
                      <w:noProof/>
                      <w:rtl/>
                      <w:lang w:bidi="fa-IR"/>
                    </w:rPr>
                  </w:pPr>
                </w:p>
                <w:p w14:paraId="7863F81E" w14:textId="13A4CC2F" w:rsidR="00D63CE5" w:rsidRDefault="00D63CE5" w:rsidP="00D63CE5">
                  <w:pPr>
                    <w:tabs>
                      <w:tab w:val="left" w:pos="2188"/>
                      <w:tab w:val="left" w:pos="6233"/>
                    </w:tabs>
                    <w:jc w:val="right"/>
                    <w:rPr>
                      <w:noProof/>
                      <w:rtl/>
                      <w:lang w:bidi="fa-IR"/>
                    </w:rPr>
                  </w:pPr>
                </w:p>
              </w:tc>
            </w:tr>
            <w:tr w:rsidR="00AF58FE" w14:paraId="0A5B80F6" w14:textId="77777777" w:rsidTr="00AF58FE">
              <w:tc>
                <w:tcPr>
                  <w:tcW w:w="5109" w:type="dxa"/>
                </w:tcPr>
                <w:p w14:paraId="6934AE96" w14:textId="2D15E862" w:rsidR="00AF58FE" w:rsidRPr="00555726" w:rsidRDefault="00D63CE5" w:rsidP="00D63CE5">
                  <w:pPr>
                    <w:tabs>
                      <w:tab w:val="left" w:pos="2188"/>
                      <w:tab w:val="left" w:pos="6233"/>
                    </w:tabs>
                    <w:jc w:val="right"/>
                    <w:rPr>
                      <w:lang w:bidi="fa-IR"/>
                    </w:rPr>
                  </w:pPr>
                  <w:r w:rsidRPr="004065CE">
                    <w:rPr>
                      <w:position w:val="-30"/>
                    </w:rPr>
                    <w:object w:dxaOrig="1300" w:dyaOrig="740" w14:anchorId="6541EC5F">
                      <v:shape id="_x0000_i1062" type="#_x0000_t75" style="width:64.5pt;height:37.5pt" o:ole="">
                        <v:imagedata r:id="rId91" o:title=""/>
                      </v:shape>
                      <o:OLEObject Type="Embed" ProgID="Equation.DSMT4" ShapeID="_x0000_i1062" DrawAspect="Content" ObjectID="_1806591085" r:id="rId92"/>
                    </w:object>
                  </w:r>
                </w:p>
              </w:tc>
              <w:tc>
                <w:tcPr>
                  <w:tcW w:w="5110" w:type="dxa"/>
                </w:tcPr>
                <w:p w14:paraId="51AA378E" w14:textId="77777777" w:rsidR="00AF58FE" w:rsidRDefault="00AF58FE" w:rsidP="00D63CE5">
                  <w:pPr>
                    <w:tabs>
                      <w:tab w:val="left" w:pos="2188"/>
                      <w:tab w:val="left" w:pos="6233"/>
                    </w:tabs>
                    <w:jc w:val="right"/>
                    <w:rPr>
                      <w:rtl/>
                      <w:lang w:bidi="fa-IR"/>
                    </w:rPr>
                  </w:pPr>
                  <w:r w:rsidRPr="00555726">
                    <w:rPr>
                      <w:position w:val="-30"/>
                    </w:rPr>
                    <w:object w:dxaOrig="1900" w:dyaOrig="740" w14:anchorId="38934722">
                      <v:shape id="_x0000_i1063" type="#_x0000_t75" style="width:94.5pt;height:37.5pt" o:ole="">
                        <v:imagedata r:id="rId93" o:title=""/>
                      </v:shape>
                      <o:OLEObject Type="Embed" ProgID="Equation.DSMT4" ShapeID="_x0000_i1063" DrawAspect="Content" ObjectID="_1806591086" r:id="rId94"/>
                    </w:object>
                  </w:r>
                </w:p>
                <w:p w14:paraId="5BF0D904" w14:textId="77777777" w:rsidR="00D63CE5" w:rsidRDefault="00D63CE5" w:rsidP="00D63CE5">
                  <w:pPr>
                    <w:tabs>
                      <w:tab w:val="left" w:pos="2188"/>
                      <w:tab w:val="left" w:pos="6233"/>
                    </w:tabs>
                    <w:jc w:val="right"/>
                    <w:rPr>
                      <w:rtl/>
                      <w:lang w:bidi="fa-IR"/>
                    </w:rPr>
                  </w:pPr>
                </w:p>
                <w:p w14:paraId="56678AE4" w14:textId="77777777" w:rsidR="00D63CE5" w:rsidRDefault="00D63CE5" w:rsidP="00D63CE5">
                  <w:pPr>
                    <w:tabs>
                      <w:tab w:val="left" w:pos="2188"/>
                      <w:tab w:val="left" w:pos="6233"/>
                    </w:tabs>
                    <w:jc w:val="right"/>
                    <w:rPr>
                      <w:rtl/>
                      <w:lang w:bidi="fa-IR"/>
                    </w:rPr>
                  </w:pPr>
                </w:p>
                <w:p w14:paraId="251AA5E8" w14:textId="41C24F43" w:rsidR="00D63CE5" w:rsidRPr="00555726" w:rsidRDefault="00D63CE5" w:rsidP="00D63CE5">
                  <w:pPr>
                    <w:tabs>
                      <w:tab w:val="left" w:pos="2188"/>
                      <w:tab w:val="left" w:pos="6233"/>
                    </w:tabs>
                    <w:jc w:val="right"/>
                    <w:rPr>
                      <w:rtl/>
                      <w:lang w:bidi="fa-IR"/>
                    </w:rPr>
                  </w:pPr>
                </w:p>
              </w:tc>
            </w:tr>
          </w:tbl>
          <w:p w14:paraId="0A40BC83" w14:textId="43D0DC65" w:rsidR="005807A7" w:rsidRPr="00D63CE5" w:rsidRDefault="005807A7" w:rsidP="00D63CE5">
            <w:pPr>
              <w:tabs>
                <w:tab w:val="left" w:pos="2771"/>
                <w:tab w:val="left" w:pos="6815"/>
              </w:tabs>
              <w:rPr>
                <w:b w:val="0"/>
                <w:bCs w:val="0"/>
                <w:rtl/>
                <w:lang w:bidi="fa-IR"/>
              </w:rPr>
            </w:pPr>
          </w:p>
        </w:tc>
      </w:tr>
      <w:tr w:rsidR="005807A7" w:rsidRPr="00D84F52" w14:paraId="1FB68938" w14:textId="77777777" w:rsidTr="005807A7">
        <w:tc>
          <w:tcPr>
            <w:tcW w:w="407" w:type="dxa"/>
          </w:tcPr>
          <w:p w14:paraId="67D4D4E2" w14:textId="77777777" w:rsidR="005807A7" w:rsidRPr="00D84F52" w:rsidRDefault="005807A7" w:rsidP="005807A7">
            <w:pPr>
              <w:pStyle w:val="ListParagraph"/>
              <w:numPr>
                <w:ilvl w:val="0"/>
                <w:numId w:val="1"/>
              </w:num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10348" w:type="dxa"/>
          </w:tcPr>
          <w:p w14:paraId="291B81A5" w14:textId="13CA94C0" w:rsidR="003F3597" w:rsidRDefault="003F3597" w:rsidP="005C1DBF">
            <w:pPr>
              <w:tabs>
                <w:tab w:val="left" w:pos="7297"/>
              </w:tabs>
              <w:rPr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w:t xml:space="preserve">برای مساله های دستگاه معادله خطی تشکیل دهید. </w:t>
            </w:r>
          </w:p>
          <w:p w14:paraId="6AF7CF58" w14:textId="4B065D7F" w:rsidR="005807A7" w:rsidRDefault="003F3597" w:rsidP="005C1DBF">
            <w:pPr>
              <w:tabs>
                <w:tab w:val="left" w:pos="7297"/>
              </w:tabs>
              <w:rPr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w:t xml:space="preserve">« </w:t>
            </w:r>
            <w:r w:rsidR="005807A7">
              <w:rPr>
                <w:rFonts w:hint="cs"/>
                <w:noProof/>
                <w:rtl/>
                <w:lang w:bidi="fa-IR"/>
              </w:rPr>
              <w:t>دریک مزرعه 20 مرغ و گاو وجود دارد. اگر تعداد پاهای آنها در مجموع 70 تا باشد؛ چند مرغ و چند گاو در مزرعه وجود دارد؟</w:t>
            </w:r>
            <w:r>
              <w:rPr>
                <w:rFonts w:hint="cs"/>
                <w:noProof/>
                <w:rtl/>
                <w:lang w:bidi="fa-IR"/>
              </w:rPr>
              <w:t>»</w:t>
            </w:r>
          </w:p>
          <w:p w14:paraId="2F6B8E6C" w14:textId="4E3D9C97" w:rsidR="003F3597" w:rsidRDefault="003F3597" w:rsidP="005C1DBF">
            <w:pPr>
              <w:tabs>
                <w:tab w:val="left" w:pos="7297"/>
              </w:tabs>
              <w:rPr>
                <w:noProof/>
                <w:rtl/>
                <w:lang w:bidi="fa-IR"/>
              </w:rPr>
            </w:pPr>
          </w:p>
          <w:p w14:paraId="2CAD2353" w14:textId="77777777" w:rsidR="003F3597" w:rsidRDefault="003F3597" w:rsidP="005C1DBF">
            <w:pPr>
              <w:tabs>
                <w:tab w:val="left" w:pos="7297"/>
              </w:tabs>
              <w:rPr>
                <w:noProof/>
                <w:rtl/>
                <w:lang w:bidi="fa-IR"/>
              </w:rPr>
            </w:pPr>
          </w:p>
          <w:p w14:paraId="2DEA3838" w14:textId="77777777" w:rsidR="003F3597" w:rsidRDefault="003F3597" w:rsidP="00D54DA6">
            <w:pPr>
              <w:tabs>
                <w:tab w:val="left" w:pos="7297"/>
              </w:tabs>
              <w:rPr>
                <w:noProof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« </w:t>
            </w:r>
            <w:r w:rsidRPr="00555726">
              <w:rPr>
                <w:rFonts w:hint="cs"/>
                <w:rtl/>
                <w:lang w:bidi="fa-IR"/>
              </w:rPr>
              <w:t>مجموع دو عدد 75 و اختلاف آن دو عدد 51 می‌باشد. آن دو عدد را بیابید.</w:t>
            </w:r>
            <w:r>
              <w:rPr>
                <w:rFonts w:hint="cs"/>
                <w:rtl/>
                <w:lang w:bidi="fa-IR"/>
              </w:rPr>
              <w:t>»</w:t>
            </w:r>
          </w:p>
          <w:p w14:paraId="5623FE70" w14:textId="77777777" w:rsidR="00D76414" w:rsidRDefault="00D76414" w:rsidP="00D54DA6">
            <w:pPr>
              <w:tabs>
                <w:tab w:val="left" w:pos="7297"/>
              </w:tabs>
              <w:rPr>
                <w:noProof/>
                <w:rtl/>
                <w:lang w:bidi="fa-IR"/>
              </w:rPr>
            </w:pPr>
          </w:p>
          <w:p w14:paraId="238C8929" w14:textId="0D7B8182" w:rsidR="00D76414" w:rsidRDefault="00D76414" w:rsidP="00D54DA6">
            <w:pPr>
              <w:tabs>
                <w:tab w:val="left" w:pos="7297"/>
              </w:tabs>
              <w:rPr>
                <w:noProof/>
                <w:rtl/>
                <w:lang w:bidi="fa-IR"/>
              </w:rPr>
            </w:pPr>
            <w:bookmarkStart w:id="0" w:name="_GoBack"/>
            <w:bookmarkEnd w:id="0"/>
          </w:p>
        </w:tc>
      </w:tr>
    </w:tbl>
    <w:p w14:paraId="25590AB5" w14:textId="216AC4F1" w:rsidR="000B3006" w:rsidRPr="00EA7872" w:rsidRDefault="000B3006" w:rsidP="00F47F42">
      <w:pPr>
        <w:tabs>
          <w:tab w:val="left" w:pos="7696"/>
        </w:tabs>
        <w:jc w:val="right"/>
        <w:rPr>
          <w:sz w:val="4"/>
          <w:szCs w:val="4"/>
          <w:rtl/>
        </w:rPr>
      </w:pPr>
    </w:p>
    <w:sectPr w:rsidR="000B3006" w:rsidRPr="00EA7872" w:rsidSect="00F60017">
      <w:footerReference w:type="even" r:id="rId95"/>
      <w:footerReference w:type="default" r:id="rId96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3A784" w14:textId="77777777" w:rsidR="00F64A0A" w:rsidRDefault="00F64A0A">
      <w:r>
        <w:separator/>
      </w:r>
    </w:p>
  </w:endnote>
  <w:endnote w:type="continuationSeparator" w:id="0">
    <w:p w14:paraId="5713E4FC" w14:textId="77777777" w:rsidR="00F64A0A" w:rsidRDefault="00F64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5E897" w14:textId="77777777" w:rsidR="00F13B13" w:rsidRDefault="00F13B13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2B8D054" w14:textId="77777777" w:rsidR="00F13B13" w:rsidRDefault="00F13B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2FCAD" w14:textId="77777777" w:rsidR="00F13B13" w:rsidRDefault="00F13B13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5A1EBF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14:paraId="032467BF" w14:textId="77777777" w:rsidR="00F13B13" w:rsidRDefault="00F13B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7F391" w14:textId="77777777" w:rsidR="00F64A0A" w:rsidRDefault="00F64A0A">
      <w:r>
        <w:separator/>
      </w:r>
    </w:p>
  </w:footnote>
  <w:footnote w:type="continuationSeparator" w:id="0">
    <w:p w14:paraId="42B03A28" w14:textId="77777777" w:rsidR="00F64A0A" w:rsidRDefault="00F64A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0359E"/>
    <w:multiLevelType w:val="hybridMultilevel"/>
    <w:tmpl w:val="5D58899C"/>
    <w:lvl w:ilvl="0" w:tplc="3E00F52A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trike w:val="0"/>
        <w:dstrike w:val="0"/>
        <w:vanish w:val="0"/>
        <w:sz w:val="28"/>
        <w:szCs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106EF0"/>
    <w:multiLevelType w:val="hybridMultilevel"/>
    <w:tmpl w:val="67D4CB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428C"/>
    <w:rsid w:val="00026ED3"/>
    <w:rsid w:val="0002764B"/>
    <w:rsid w:val="00027DEB"/>
    <w:rsid w:val="0003682D"/>
    <w:rsid w:val="00041A77"/>
    <w:rsid w:val="00047D46"/>
    <w:rsid w:val="00051F35"/>
    <w:rsid w:val="00054185"/>
    <w:rsid w:val="000812E2"/>
    <w:rsid w:val="00081A78"/>
    <w:rsid w:val="00082BC1"/>
    <w:rsid w:val="00083DAE"/>
    <w:rsid w:val="0008569F"/>
    <w:rsid w:val="00096D6F"/>
    <w:rsid w:val="000A02EA"/>
    <w:rsid w:val="000A4E0D"/>
    <w:rsid w:val="000B0BDF"/>
    <w:rsid w:val="000B0C9E"/>
    <w:rsid w:val="000B3006"/>
    <w:rsid w:val="000C13A0"/>
    <w:rsid w:val="000C73A9"/>
    <w:rsid w:val="000E2D5C"/>
    <w:rsid w:val="000E4897"/>
    <w:rsid w:val="000F0AEE"/>
    <w:rsid w:val="000F7D7C"/>
    <w:rsid w:val="001014B6"/>
    <w:rsid w:val="00102989"/>
    <w:rsid w:val="00105998"/>
    <w:rsid w:val="00106C0E"/>
    <w:rsid w:val="00106CED"/>
    <w:rsid w:val="001104E1"/>
    <w:rsid w:val="00123E4F"/>
    <w:rsid w:val="00131B2E"/>
    <w:rsid w:val="00135CD4"/>
    <w:rsid w:val="001369CE"/>
    <w:rsid w:val="00156A69"/>
    <w:rsid w:val="00162771"/>
    <w:rsid w:val="001631AF"/>
    <w:rsid w:val="001738A4"/>
    <w:rsid w:val="001752AE"/>
    <w:rsid w:val="00180E9B"/>
    <w:rsid w:val="00183AB2"/>
    <w:rsid w:val="001A0CC7"/>
    <w:rsid w:val="001A6568"/>
    <w:rsid w:val="001A773D"/>
    <w:rsid w:val="001B0190"/>
    <w:rsid w:val="001B2CBC"/>
    <w:rsid w:val="001B77C9"/>
    <w:rsid w:val="001C2F86"/>
    <w:rsid w:val="001C4DF7"/>
    <w:rsid w:val="001C558A"/>
    <w:rsid w:val="001D56CC"/>
    <w:rsid w:val="001E0DCC"/>
    <w:rsid w:val="001E12E3"/>
    <w:rsid w:val="001E1A8A"/>
    <w:rsid w:val="001E526C"/>
    <w:rsid w:val="001F07AB"/>
    <w:rsid w:val="002037DE"/>
    <w:rsid w:val="002078FB"/>
    <w:rsid w:val="00213366"/>
    <w:rsid w:val="002229A0"/>
    <w:rsid w:val="0022541C"/>
    <w:rsid w:val="002304F7"/>
    <w:rsid w:val="00234541"/>
    <w:rsid w:val="0023766B"/>
    <w:rsid w:val="002567B2"/>
    <w:rsid w:val="00257904"/>
    <w:rsid w:val="00261E06"/>
    <w:rsid w:val="00265DAC"/>
    <w:rsid w:val="00283FFA"/>
    <w:rsid w:val="002905F6"/>
    <w:rsid w:val="00292A80"/>
    <w:rsid w:val="0029377C"/>
    <w:rsid w:val="00297EC0"/>
    <w:rsid w:val="002A0031"/>
    <w:rsid w:val="002A1D7E"/>
    <w:rsid w:val="002A33DE"/>
    <w:rsid w:val="002A5F45"/>
    <w:rsid w:val="002C3854"/>
    <w:rsid w:val="002D1A03"/>
    <w:rsid w:val="002D7D6C"/>
    <w:rsid w:val="002F4A03"/>
    <w:rsid w:val="003013D7"/>
    <w:rsid w:val="00303E2E"/>
    <w:rsid w:val="003054F1"/>
    <w:rsid w:val="00311C57"/>
    <w:rsid w:val="0031336D"/>
    <w:rsid w:val="00314F7C"/>
    <w:rsid w:val="00317E99"/>
    <w:rsid w:val="00320319"/>
    <w:rsid w:val="0032391D"/>
    <w:rsid w:val="00344379"/>
    <w:rsid w:val="003531E6"/>
    <w:rsid w:val="00354B07"/>
    <w:rsid w:val="00363EA9"/>
    <w:rsid w:val="00365273"/>
    <w:rsid w:val="00370E12"/>
    <w:rsid w:val="0037499B"/>
    <w:rsid w:val="00384F69"/>
    <w:rsid w:val="00387B55"/>
    <w:rsid w:val="00394BDA"/>
    <w:rsid w:val="00396865"/>
    <w:rsid w:val="003A2153"/>
    <w:rsid w:val="003B1261"/>
    <w:rsid w:val="003B5073"/>
    <w:rsid w:val="003C6A43"/>
    <w:rsid w:val="003D43BA"/>
    <w:rsid w:val="003D6812"/>
    <w:rsid w:val="003E2171"/>
    <w:rsid w:val="003E2AA3"/>
    <w:rsid w:val="003E3729"/>
    <w:rsid w:val="003E63B0"/>
    <w:rsid w:val="003E71B1"/>
    <w:rsid w:val="003F272F"/>
    <w:rsid w:val="003F3597"/>
    <w:rsid w:val="004010F9"/>
    <w:rsid w:val="00402343"/>
    <w:rsid w:val="004040E7"/>
    <w:rsid w:val="00406C96"/>
    <w:rsid w:val="004211E6"/>
    <w:rsid w:val="00427CF4"/>
    <w:rsid w:val="0044211B"/>
    <w:rsid w:val="004568D6"/>
    <w:rsid w:val="004602AB"/>
    <w:rsid w:val="00461A47"/>
    <w:rsid w:val="00464B31"/>
    <w:rsid w:val="0047153D"/>
    <w:rsid w:val="004760CB"/>
    <w:rsid w:val="00480E18"/>
    <w:rsid w:val="00493C1E"/>
    <w:rsid w:val="00497CD7"/>
    <w:rsid w:val="004A06C2"/>
    <w:rsid w:val="004A1F88"/>
    <w:rsid w:val="004B5D83"/>
    <w:rsid w:val="004B7F7B"/>
    <w:rsid w:val="004E14E2"/>
    <w:rsid w:val="004F0E3C"/>
    <w:rsid w:val="004F1A82"/>
    <w:rsid w:val="004F7238"/>
    <w:rsid w:val="0050492D"/>
    <w:rsid w:val="005249E8"/>
    <w:rsid w:val="00527D9D"/>
    <w:rsid w:val="005417C7"/>
    <w:rsid w:val="00551A46"/>
    <w:rsid w:val="00554692"/>
    <w:rsid w:val="005807A7"/>
    <w:rsid w:val="00586099"/>
    <w:rsid w:val="00592C7E"/>
    <w:rsid w:val="0059312F"/>
    <w:rsid w:val="005937CD"/>
    <w:rsid w:val="0059556C"/>
    <w:rsid w:val="005A14AC"/>
    <w:rsid w:val="005A1EBF"/>
    <w:rsid w:val="005A4892"/>
    <w:rsid w:val="005B0A9C"/>
    <w:rsid w:val="005B2A41"/>
    <w:rsid w:val="005B355E"/>
    <w:rsid w:val="005C1DBF"/>
    <w:rsid w:val="005C70F1"/>
    <w:rsid w:val="005E22DE"/>
    <w:rsid w:val="005E36AC"/>
    <w:rsid w:val="005F23E1"/>
    <w:rsid w:val="005F5844"/>
    <w:rsid w:val="005F5D12"/>
    <w:rsid w:val="005F7954"/>
    <w:rsid w:val="0061446A"/>
    <w:rsid w:val="00614E45"/>
    <w:rsid w:val="006166CD"/>
    <w:rsid w:val="006212E5"/>
    <w:rsid w:val="00622738"/>
    <w:rsid w:val="0063517B"/>
    <w:rsid w:val="00645BBA"/>
    <w:rsid w:val="006507AA"/>
    <w:rsid w:val="00651A39"/>
    <w:rsid w:val="00652AE5"/>
    <w:rsid w:val="006535D6"/>
    <w:rsid w:val="00654641"/>
    <w:rsid w:val="0066171F"/>
    <w:rsid w:val="00674005"/>
    <w:rsid w:val="00675EF1"/>
    <w:rsid w:val="00684AA5"/>
    <w:rsid w:val="00686549"/>
    <w:rsid w:val="006917C9"/>
    <w:rsid w:val="006A2ECB"/>
    <w:rsid w:val="006A45B3"/>
    <w:rsid w:val="006B1CD3"/>
    <w:rsid w:val="006C1DAF"/>
    <w:rsid w:val="006C36D2"/>
    <w:rsid w:val="006C5E32"/>
    <w:rsid w:val="006D1307"/>
    <w:rsid w:val="006E40F9"/>
    <w:rsid w:val="006E7ED3"/>
    <w:rsid w:val="006E7FD9"/>
    <w:rsid w:val="006F135A"/>
    <w:rsid w:val="00701928"/>
    <w:rsid w:val="00705364"/>
    <w:rsid w:val="00711CEA"/>
    <w:rsid w:val="00712340"/>
    <w:rsid w:val="007162CC"/>
    <w:rsid w:val="0071794E"/>
    <w:rsid w:val="007248D3"/>
    <w:rsid w:val="00726889"/>
    <w:rsid w:val="0073013B"/>
    <w:rsid w:val="00742506"/>
    <w:rsid w:val="0074647C"/>
    <w:rsid w:val="0076488E"/>
    <w:rsid w:val="007702DA"/>
    <w:rsid w:val="00777D5B"/>
    <w:rsid w:val="00781088"/>
    <w:rsid w:val="00783232"/>
    <w:rsid w:val="0079083E"/>
    <w:rsid w:val="0079239E"/>
    <w:rsid w:val="007942B3"/>
    <w:rsid w:val="007A2097"/>
    <w:rsid w:val="007A7005"/>
    <w:rsid w:val="007A76B6"/>
    <w:rsid w:val="007B4428"/>
    <w:rsid w:val="007D2BAF"/>
    <w:rsid w:val="007D7552"/>
    <w:rsid w:val="007F110E"/>
    <w:rsid w:val="008064FD"/>
    <w:rsid w:val="00812D2F"/>
    <w:rsid w:val="00813CF4"/>
    <w:rsid w:val="00814666"/>
    <w:rsid w:val="00815D3C"/>
    <w:rsid w:val="00820188"/>
    <w:rsid w:val="00820AB3"/>
    <w:rsid w:val="008274E0"/>
    <w:rsid w:val="008547AA"/>
    <w:rsid w:val="008605CB"/>
    <w:rsid w:val="0087098B"/>
    <w:rsid w:val="00871AD4"/>
    <w:rsid w:val="008770E7"/>
    <w:rsid w:val="008817EA"/>
    <w:rsid w:val="00885BB4"/>
    <w:rsid w:val="00891872"/>
    <w:rsid w:val="00892C1B"/>
    <w:rsid w:val="00894564"/>
    <w:rsid w:val="008A4BD8"/>
    <w:rsid w:val="008A5CD5"/>
    <w:rsid w:val="008B2D29"/>
    <w:rsid w:val="008B2FB8"/>
    <w:rsid w:val="008D35A4"/>
    <w:rsid w:val="008D563F"/>
    <w:rsid w:val="008D6A73"/>
    <w:rsid w:val="008E4A1D"/>
    <w:rsid w:val="008F4B46"/>
    <w:rsid w:val="009215E0"/>
    <w:rsid w:val="009216D8"/>
    <w:rsid w:val="00931D91"/>
    <w:rsid w:val="00937508"/>
    <w:rsid w:val="00946639"/>
    <w:rsid w:val="00952302"/>
    <w:rsid w:val="009547B1"/>
    <w:rsid w:val="00961938"/>
    <w:rsid w:val="009669F0"/>
    <w:rsid w:val="0097088A"/>
    <w:rsid w:val="0097479E"/>
    <w:rsid w:val="0098025A"/>
    <w:rsid w:val="00984794"/>
    <w:rsid w:val="0099294B"/>
    <w:rsid w:val="00992D67"/>
    <w:rsid w:val="009934FF"/>
    <w:rsid w:val="009960AB"/>
    <w:rsid w:val="009A0442"/>
    <w:rsid w:val="009A3B38"/>
    <w:rsid w:val="009B405E"/>
    <w:rsid w:val="009B7F78"/>
    <w:rsid w:val="009D4F39"/>
    <w:rsid w:val="009E6DB2"/>
    <w:rsid w:val="00A013FD"/>
    <w:rsid w:val="00A06317"/>
    <w:rsid w:val="00A06D0B"/>
    <w:rsid w:val="00A10B78"/>
    <w:rsid w:val="00A20A6A"/>
    <w:rsid w:val="00A20E9F"/>
    <w:rsid w:val="00A210D6"/>
    <w:rsid w:val="00A24CCA"/>
    <w:rsid w:val="00A26BF5"/>
    <w:rsid w:val="00A32C0E"/>
    <w:rsid w:val="00A4069A"/>
    <w:rsid w:val="00A40DA9"/>
    <w:rsid w:val="00A5000C"/>
    <w:rsid w:val="00A54BD7"/>
    <w:rsid w:val="00A60586"/>
    <w:rsid w:val="00A60BFB"/>
    <w:rsid w:val="00A61699"/>
    <w:rsid w:val="00A6281F"/>
    <w:rsid w:val="00A65415"/>
    <w:rsid w:val="00A74C02"/>
    <w:rsid w:val="00A766D6"/>
    <w:rsid w:val="00A768CB"/>
    <w:rsid w:val="00A81A8A"/>
    <w:rsid w:val="00A83BE2"/>
    <w:rsid w:val="00A86DB0"/>
    <w:rsid w:val="00A91CD1"/>
    <w:rsid w:val="00AB300F"/>
    <w:rsid w:val="00AC6A14"/>
    <w:rsid w:val="00AD0171"/>
    <w:rsid w:val="00AD6565"/>
    <w:rsid w:val="00AE32C9"/>
    <w:rsid w:val="00AE42AE"/>
    <w:rsid w:val="00AF346F"/>
    <w:rsid w:val="00AF58FE"/>
    <w:rsid w:val="00AF59E1"/>
    <w:rsid w:val="00B04555"/>
    <w:rsid w:val="00B05FF8"/>
    <w:rsid w:val="00B10C05"/>
    <w:rsid w:val="00B14347"/>
    <w:rsid w:val="00B20491"/>
    <w:rsid w:val="00B25E1E"/>
    <w:rsid w:val="00B2713C"/>
    <w:rsid w:val="00B305E1"/>
    <w:rsid w:val="00B30845"/>
    <w:rsid w:val="00B36CB2"/>
    <w:rsid w:val="00B42565"/>
    <w:rsid w:val="00B463C0"/>
    <w:rsid w:val="00B538FF"/>
    <w:rsid w:val="00B53FF9"/>
    <w:rsid w:val="00B5603E"/>
    <w:rsid w:val="00B56F1A"/>
    <w:rsid w:val="00B71B87"/>
    <w:rsid w:val="00B734A8"/>
    <w:rsid w:val="00B80042"/>
    <w:rsid w:val="00BA6509"/>
    <w:rsid w:val="00BA7917"/>
    <w:rsid w:val="00BB1181"/>
    <w:rsid w:val="00BD447E"/>
    <w:rsid w:val="00BD488E"/>
    <w:rsid w:val="00BD611D"/>
    <w:rsid w:val="00BD7BE6"/>
    <w:rsid w:val="00BE776E"/>
    <w:rsid w:val="00BE7DA4"/>
    <w:rsid w:val="00BF2DE8"/>
    <w:rsid w:val="00BF3462"/>
    <w:rsid w:val="00BF5916"/>
    <w:rsid w:val="00C051F1"/>
    <w:rsid w:val="00C0768D"/>
    <w:rsid w:val="00C11D90"/>
    <w:rsid w:val="00C13852"/>
    <w:rsid w:val="00C157C4"/>
    <w:rsid w:val="00C27C69"/>
    <w:rsid w:val="00C30A4B"/>
    <w:rsid w:val="00C326B1"/>
    <w:rsid w:val="00C40BBF"/>
    <w:rsid w:val="00C4546A"/>
    <w:rsid w:val="00C60163"/>
    <w:rsid w:val="00C610FE"/>
    <w:rsid w:val="00C646D4"/>
    <w:rsid w:val="00C712A0"/>
    <w:rsid w:val="00C819A9"/>
    <w:rsid w:val="00C82809"/>
    <w:rsid w:val="00C82A22"/>
    <w:rsid w:val="00C84DCA"/>
    <w:rsid w:val="00C9795F"/>
    <w:rsid w:val="00CA0093"/>
    <w:rsid w:val="00CA36E5"/>
    <w:rsid w:val="00CB033D"/>
    <w:rsid w:val="00CB14C6"/>
    <w:rsid w:val="00CB1627"/>
    <w:rsid w:val="00CB31E1"/>
    <w:rsid w:val="00CC13C8"/>
    <w:rsid w:val="00CC26EA"/>
    <w:rsid w:val="00CC318D"/>
    <w:rsid w:val="00CC56BC"/>
    <w:rsid w:val="00CD23AD"/>
    <w:rsid w:val="00CD68B3"/>
    <w:rsid w:val="00CE496A"/>
    <w:rsid w:val="00CF0701"/>
    <w:rsid w:val="00CF2157"/>
    <w:rsid w:val="00CF3229"/>
    <w:rsid w:val="00CF444A"/>
    <w:rsid w:val="00CF5820"/>
    <w:rsid w:val="00D033C5"/>
    <w:rsid w:val="00D0549D"/>
    <w:rsid w:val="00D1197F"/>
    <w:rsid w:val="00D1246A"/>
    <w:rsid w:val="00D12852"/>
    <w:rsid w:val="00D2389A"/>
    <w:rsid w:val="00D30350"/>
    <w:rsid w:val="00D47CAA"/>
    <w:rsid w:val="00D50E5A"/>
    <w:rsid w:val="00D54DA6"/>
    <w:rsid w:val="00D55424"/>
    <w:rsid w:val="00D63CE5"/>
    <w:rsid w:val="00D656B0"/>
    <w:rsid w:val="00D66326"/>
    <w:rsid w:val="00D73FD1"/>
    <w:rsid w:val="00D76414"/>
    <w:rsid w:val="00D7747C"/>
    <w:rsid w:val="00D849E2"/>
    <w:rsid w:val="00D84F52"/>
    <w:rsid w:val="00D90C4E"/>
    <w:rsid w:val="00D92AD7"/>
    <w:rsid w:val="00DA1A63"/>
    <w:rsid w:val="00DA47DA"/>
    <w:rsid w:val="00DA7416"/>
    <w:rsid w:val="00DB1342"/>
    <w:rsid w:val="00DB4350"/>
    <w:rsid w:val="00DB5A74"/>
    <w:rsid w:val="00DC1261"/>
    <w:rsid w:val="00DD01C4"/>
    <w:rsid w:val="00DD0E13"/>
    <w:rsid w:val="00DE3550"/>
    <w:rsid w:val="00DF06AC"/>
    <w:rsid w:val="00DF24A7"/>
    <w:rsid w:val="00DF3E96"/>
    <w:rsid w:val="00DF51A3"/>
    <w:rsid w:val="00E00254"/>
    <w:rsid w:val="00E0042D"/>
    <w:rsid w:val="00E14C5C"/>
    <w:rsid w:val="00E1516A"/>
    <w:rsid w:val="00E1733B"/>
    <w:rsid w:val="00E21646"/>
    <w:rsid w:val="00E33963"/>
    <w:rsid w:val="00E3552A"/>
    <w:rsid w:val="00E43550"/>
    <w:rsid w:val="00E53225"/>
    <w:rsid w:val="00E57C7D"/>
    <w:rsid w:val="00E601F9"/>
    <w:rsid w:val="00E63EBC"/>
    <w:rsid w:val="00E66FC4"/>
    <w:rsid w:val="00E72F7B"/>
    <w:rsid w:val="00E837A5"/>
    <w:rsid w:val="00E858A7"/>
    <w:rsid w:val="00E860C4"/>
    <w:rsid w:val="00E92EB7"/>
    <w:rsid w:val="00E939CA"/>
    <w:rsid w:val="00E96E6B"/>
    <w:rsid w:val="00E97FCD"/>
    <w:rsid w:val="00EA099E"/>
    <w:rsid w:val="00EA2E3C"/>
    <w:rsid w:val="00EA7872"/>
    <w:rsid w:val="00EC2C10"/>
    <w:rsid w:val="00EC4D95"/>
    <w:rsid w:val="00ED0823"/>
    <w:rsid w:val="00ED12AB"/>
    <w:rsid w:val="00ED7D45"/>
    <w:rsid w:val="00EF4212"/>
    <w:rsid w:val="00EF59FB"/>
    <w:rsid w:val="00F01A3F"/>
    <w:rsid w:val="00F05EBA"/>
    <w:rsid w:val="00F1074C"/>
    <w:rsid w:val="00F12568"/>
    <w:rsid w:val="00F13B13"/>
    <w:rsid w:val="00F14030"/>
    <w:rsid w:val="00F17EC5"/>
    <w:rsid w:val="00F351F8"/>
    <w:rsid w:val="00F35F5F"/>
    <w:rsid w:val="00F36768"/>
    <w:rsid w:val="00F41622"/>
    <w:rsid w:val="00F44108"/>
    <w:rsid w:val="00F47F42"/>
    <w:rsid w:val="00F521DE"/>
    <w:rsid w:val="00F56A6B"/>
    <w:rsid w:val="00F60017"/>
    <w:rsid w:val="00F63DF6"/>
    <w:rsid w:val="00F64A0A"/>
    <w:rsid w:val="00F67C4C"/>
    <w:rsid w:val="00F73E90"/>
    <w:rsid w:val="00F81292"/>
    <w:rsid w:val="00F82B41"/>
    <w:rsid w:val="00F876D5"/>
    <w:rsid w:val="00FA1DE2"/>
    <w:rsid w:val="00FA2A01"/>
    <w:rsid w:val="00FA3855"/>
    <w:rsid w:val="00FA5AE8"/>
    <w:rsid w:val="00FB0201"/>
    <w:rsid w:val="00FC5A50"/>
    <w:rsid w:val="00FD513A"/>
    <w:rsid w:val="00FD5AB3"/>
    <w:rsid w:val="00FD5C9F"/>
    <w:rsid w:val="00FD611C"/>
    <w:rsid w:val="00FE4E5A"/>
    <w:rsid w:val="00FE5EEC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463F7F5F"/>
  <w15:docId w15:val="{953620B9-CC65-43D5-A000-B7B8F096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paragraph" w:styleId="Header">
    <w:name w:val="header"/>
    <w:basedOn w:val="Normal"/>
    <w:link w:val="HeaderChar"/>
    <w:unhideWhenUsed/>
    <w:rsid w:val="00CB03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B033D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580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0.wmf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5.png"/><Relationship Id="rId5" Type="http://schemas.openxmlformats.org/officeDocument/2006/relationships/webSettings" Target="webSettings.xml"/><Relationship Id="rId90" Type="http://schemas.openxmlformats.org/officeDocument/2006/relationships/oleObject" Target="embeddings/oleObject40.bin"/><Relationship Id="rId95" Type="http://schemas.openxmlformats.org/officeDocument/2006/relationships/footer" Target="footer1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80" Type="http://schemas.microsoft.com/office/2007/relationships/hdphoto" Target="media/hdphoto1.wdp"/><Relationship Id="rId85" Type="http://schemas.openxmlformats.org/officeDocument/2006/relationships/image" Target="media/image39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1.wmf"/><Relationship Id="rId75" Type="http://schemas.openxmlformats.org/officeDocument/2006/relationships/image" Target="media/image33.wmf"/><Relationship Id="rId83" Type="http://schemas.openxmlformats.org/officeDocument/2006/relationships/image" Target="media/image38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3.wmf"/><Relationship Id="rId9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image" Target="media/image36.png"/><Relationship Id="rId86" Type="http://schemas.openxmlformats.org/officeDocument/2006/relationships/image" Target="media/image40.png"/><Relationship Id="rId94" Type="http://schemas.openxmlformats.org/officeDocument/2006/relationships/oleObject" Target="embeddings/oleObject4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image" Target="media/image41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7.gi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4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image" Target="media/image44.wmf"/><Relationship Id="rId98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4B3F8-1F02-4DBF-A97A-84393F963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197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subject/>
  <dc:creator>Saba System</dc:creator>
  <cp:keywords/>
  <dc:description/>
  <cp:lastModifiedBy>M.Mahdi Sabbaghi</cp:lastModifiedBy>
  <cp:revision>25</cp:revision>
  <cp:lastPrinted>2019-05-05T10:48:00Z</cp:lastPrinted>
  <dcterms:created xsi:type="dcterms:W3CDTF">2016-04-12T19:24:00Z</dcterms:created>
  <dcterms:modified xsi:type="dcterms:W3CDTF">2025-04-19T14:30:00Z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