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00569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745"/>
        <w:gridCol w:w="2657"/>
        <w:gridCol w:w="2453"/>
        <w:gridCol w:w="511"/>
      </w:tblGrid>
      <w:tr w:rsidR="00F24874" w:rsidRPr="00A00569" w14:paraId="473032A7" w14:textId="55764F0A" w:rsidTr="00872B06">
        <w:trPr>
          <w:trHeight w:val="537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A00569" w:rsidRDefault="00B80FC8" w:rsidP="00B80FC8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نام و نام خانوادگ</w:t>
            </w:r>
            <w:r w:rsidRPr="00A00569">
              <w:rPr>
                <w:rFonts w:ascii="Vazirmatn" w:hAnsi="Vazirmatn" w:hint="cs"/>
                <w:rtl/>
              </w:rPr>
              <w:t>ی</w:t>
            </w:r>
            <w:r w:rsidRPr="00A00569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567BD29F" w14:textId="68D2B07F" w:rsidR="00F24874" w:rsidRPr="00A00569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A00569" w:rsidRDefault="00F24874" w:rsidP="00F24874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A00569" w14:paraId="52F37251" w14:textId="77777777" w:rsidTr="00115157">
        <w:trPr>
          <w:trHeight w:val="2117"/>
        </w:trPr>
        <w:tc>
          <w:tcPr>
            <w:tcW w:w="10119" w:type="dxa"/>
            <w:gridSpan w:val="4"/>
          </w:tcPr>
          <w:p w14:paraId="5FA7E1F8" w14:textId="2E236E04" w:rsidR="00C9059B" w:rsidRPr="00A00569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A00569">
              <w:rPr>
                <w:rFonts w:ascii="Shabnam" w:hAnsi="Shabnam"/>
                <w:rtl/>
              </w:rPr>
              <w:t>خط</w:t>
            </w:r>
            <w:r w:rsidRPr="00A00569">
              <w:rPr>
                <w:rFonts w:ascii="Shabnam" w:hAnsi="Shabnam" w:hint="cs"/>
                <w:rtl/>
              </w:rPr>
              <w:t xml:space="preserve"> های</w:t>
            </w:r>
            <w:r w:rsidRPr="00A00569">
              <w:rPr>
                <w:rFonts w:ascii="Shabnam" w:hAnsi="Shabnam"/>
                <w:rtl/>
              </w:rPr>
              <w:t xml:space="preserve"> ز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ر</w:t>
            </w:r>
            <w:r w:rsidRPr="00A00569">
              <w:rPr>
                <w:rFonts w:ascii="Shabnam" w:hAnsi="Shabnam"/>
                <w:rtl/>
              </w:rPr>
              <w:t xml:space="preserve"> را رسم کن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د</w:t>
            </w:r>
            <w:r w:rsidRPr="00A00569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4966"/>
            </w:tblGrid>
            <w:tr w:rsidR="000F1A58" w:rsidRPr="00A00569" w14:paraId="48D120F9" w14:textId="77777777" w:rsidTr="00115157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0406E51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 wp14:anchorId="2430CFB1" wp14:editId="2B86DA8F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5C5C6A" id="Group 28" o:spid="_x0000_s1026" style="position:absolute;left:0;text-align:left;margin-left:121.7pt;margin-top:.95pt;width:74.7pt;height:76.85pt;z-index:251671552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680" w:dyaOrig="700" w14:anchorId="666780F6">
                      <v:shape id="_x0000_i1573" type="#_x0000_t75" style="width:33.9pt;height:35.1pt" o:ole="">
                        <v:imagedata r:id="rId12" o:title=""/>
                      </v:shape>
                      <o:OLEObject Type="Embed" ProgID="Equation.DSMT4" ShapeID="_x0000_i1573" DrawAspect="Content" ObjectID="_1806780199" r:id="rId13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019D5145" wp14:editId="76518C1E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566199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798151" id="Group 5" o:spid="_x0000_s1026" style="position:absolute;left:0;text-align:left;margin-left:-1.3pt;margin-top:44.6pt;width:103.5pt;height:25.5pt;z-index:251665408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EpRBBX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1280" w:dyaOrig="720" w14:anchorId="65A09C85">
                      <v:shape id="_x0000_i1574" type="#_x0000_t75" style="width:64.75pt;height:36.9pt" o:ole="">
                        <v:imagedata r:id="rId14" o:title=""/>
                      </v:shape>
                      <o:OLEObject Type="Embed" ProgID="Equation.DSMT4" ShapeID="_x0000_i1574" DrawAspect="Content" ObjectID="_1806780200" r:id="rId15"/>
                    </w:objec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6BFC8612" wp14:editId="16CC0274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28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4943B59" id="Group 36" o:spid="_x0000_s1026" style="position:absolute;left:0;text-align:left;margin-left:152.2pt;margin-top:.3pt;width:74.7pt;height:76.85pt;z-index:251669504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">
                              <v:imagedata r:id="rId10" o:title="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A00569" w:rsidRDefault="000F1A58" w:rsidP="000F1A5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45EA04CB" w:rsidR="00F24874" w:rsidRPr="00A00569" w:rsidRDefault="00EA587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046AEF" w:rsidRPr="00A00569" w14:paraId="28D33358" w14:textId="77777777" w:rsidTr="00F831BD">
        <w:trPr>
          <w:trHeight w:val="2388"/>
        </w:trPr>
        <w:tc>
          <w:tcPr>
            <w:tcW w:w="10119" w:type="dxa"/>
            <w:gridSpan w:val="4"/>
          </w:tcPr>
          <w:p w14:paraId="3C60138F" w14:textId="2C3E671E" w:rsidR="00046AEF" w:rsidRPr="00A00569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 xml:space="preserve">خط با معادله </w:t>
            </w:r>
            <w:r w:rsidR="00DE43AD" w:rsidRPr="00A00569">
              <w:rPr>
                <w:noProof/>
                <w:position w:val="-12"/>
              </w:rPr>
              <w:object w:dxaOrig="1420" w:dyaOrig="340" w14:anchorId="72DE4C7B">
                <v:shape id="_x0000_i1756" type="#_x0000_t75" style="width:66.55pt;height:16.35pt" o:ole="">
                  <v:imagedata r:id="rId16" o:title=""/>
                </v:shape>
                <o:OLEObject Type="Embed" ProgID="Equation.DSMT4" ShapeID="_x0000_i1756" DrawAspect="Content" ObjectID="_1806780201" r:id="rId17"/>
              </w:object>
            </w:r>
            <w:r w:rsidRPr="00A00569">
              <w:rPr>
                <w:rFonts w:ascii="Shabnam" w:hAnsi="Shabnam"/>
              </w:rPr>
              <w:t xml:space="preserve"> </w:t>
            </w:r>
            <w:r w:rsidRPr="00A00569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0D748030" w14:textId="2031E27D" w:rsidR="00EA5874" w:rsidRPr="00A00569" w:rsidRDefault="008D264A" w:rsidP="003B3E52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A00569">
              <w:rPr>
                <w:rFonts w:ascii="Shabnam" w:hAnsi="Shabnam" w:hint="cs"/>
                <w:rtl/>
              </w:rPr>
              <w:t>الف</w:t>
            </w:r>
            <w:r w:rsidR="00046AEF" w:rsidRPr="00A00569">
              <w:rPr>
                <w:rFonts w:ascii="Shabnam" w:hAnsi="Shabnam" w:hint="cs"/>
                <w:rtl/>
              </w:rPr>
              <w:t xml:space="preserve">) آیا نقطه </w:t>
            </w:r>
            <w:r w:rsidR="00046AEF" w:rsidRPr="00A00569">
              <w:rPr>
                <w:noProof/>
                <w:position w:val="-34"/>
              </w:rPr>
              <w:object w:dxaOrig="620" w:dyaOrig="840" w14:anchorId="55291201">
                <v:shape id="_x0000_i1757" type="#_x0000_t75" style="width:26pt;height:33.9pt" o:ole="">
                  <v:imagedata r:id="rId18" o:title=""/>
                </v:shape>
                <o:OLEObject Type="Embed" ProgID="Equation.DSMT4" ShapeID="_x0000_i1757" DrawAspect="Content" ObjectID="_1806780202" r:id="rId19"/>
              </w:object>
            </w:r>
            <w:r w:rsidR="00046AEF" w:rsidRPr="00A00569">
              <w:rPr>
                <w:rFonts w:ascii="Shabnam" w:hAnsi="Shabnam" w:hint="cs"/>
                <w:rtl/>
              </w:rPr>
              <w:t xml:space="preserve"> روی این خط قرار دارد؟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</w:t>
            </w:r>
            <w:r w:rsidR="003B3E52" w:rsidRPr="00A00569">
              <w:rPr>
                <w:rFonts w:ascii="Shabnam" w:hAnsi="Shabnam" w:hint="cs"/>
                <w:rtl/>
                <w:lang w:bidi="fa-IR"/>
              </w:rPr>
              <w:t xml:space="preserve">             </w:t>
            </w:r>
            <w:r w:rsidRPr="00A00569">
              <w:rPr>
                <w:rFonts w:ascii="Shabnam" w:hAnsi="Shabnam" w:hint="cs"/>
                <w:rtl/>
                <w:lang w:bidi="fa-IR"/>
              </w:rPr>
              <w:t>ب</w: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0611C3" w:rsidRPr="00A00569">
              <w:rPr>
                <w:noProof/>
                <w:position w:val="-12"/>
              </w:rPr>
              <w:object w:dxaOrig="1219" w:dyaOrig="340" w14:anchorId="535ABD3D">
                <v:shape id="_x0000_i1758" type="#_x0000_t75" style="width:56.25pt;height:16.35pt" o:ole="">
                  <v:imagedata r:id="rId20" o:title=""/>
                </v:shape>
                <o:OLEObject Type="Embed" ProgID="Equation.DSMT4" ShapeID="_x0000_i1758" DrawAspect="Content" ObjectID="_1806780203" r:id="rId21"/>
              </w:objec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 موازی است؟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................</w:t>
            </w:r>
          </w:p>
          <w:p w14:paraId="71CBE63B" w14:textId="2F513698" w:rsidR="001A112C" w:rsidRPr="00A00569" w:rsidRDefault="008D264A" w:rsidP="00E02AAA">
            <w:pPr>
              <w:spacing w:line="360" w:lineRule="auto"/>
              <w:rPr>
                <w:rFonts w:ascii="Shabnam" w:hAnsi="Shabnam" w:hint="cs"/>
                <w:rtl/>
              </w:rPr>
            </w:pPr>
            <w:r w:rsidRPr="00A00569">
              <w:rPr>
                <w:rFonts w:ascii="Shabnam" w:hAnsi="Shabnam" w:hint="cs"/>
                <w:rtl/>
              </w:rPr>
              <w:t>ج</w:t>
            </w:r>
            <w:r w:rsidRPr="00A00569">
              <w:rPr>
                <w:rFonts w:ascii="Shabnam" w:hAnsi="Shabnam" w:hint="cs"/>
                <w:rtl/>
              </w:rPr>
              <w:t>) نقطه ای از این خط ، به طول ۱- را پیدا کنید.</w:t>
            </w:r>
            <w:r w:rsidR="00E02AAA" w:rsidRPr="00A00569">
              <w:rPr>
                <w:rFonts w:ascii="Shabnam" w:hAnsi="Shabnam" w:hint="cs"/>
                <w:rtl/>
              </w:rPr>
              <w:t xml:space="preserve">                    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="001A112C" w:rsidRPr="00A00569">
              <w:rPr>
                <w:rFonts w:ascii="Shabnam" w:hAnsi="Shabnam" w:hint="cs"/>
                <w:rtl/>
              </w:rPr>
              <w:t>مختصات محل برخورد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  <w:tc>
          <w:tcPr>
            <w:tcW w:w="511" w:type="dxa"/>
            <w:vAlign w:val="center"/>
          </w:tcPr>
          <w:p w14:paraId="364C512E" w14:textId="633484CB" w:rsidR="00046AEF" w:rsidRPr="00A00569" w:rsidRDefault="001A1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576ABA" w:rsidRPr="00A00569" w14:paraId="48554A82" w14:textId="77777777" w:rsidTr="0007790F">
        <w:trPr>
          <w:trHeight w:val="1276"/>
        </w:trPr>
        <w:tc>
          <w:tcPr>
            <w:tcW w:w="10119" w:type="dxa"/>
            <w:gridSpan w:val="4"/>
          </w:tcPr>
          <w:p w14:paraId="73910E2C" w14:textId="70D7426D" w:rsidR="00576ABA" w:rsidRPr="00A00569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A00569">
              <w:rPr>
                <w:rFonts w:hint="cs"/>
                <w:rtl/>
                <w:lang w:bidi="fa-IR"/>
              </w:rPr>
              <w:t>در هر یک از خط</w:t>
            </w:r>
            <w:r w:rsidRPr="00A00569">
              <w:rPr>
                <w:rtl/>
                <w:lang w:bidi="fa-IR"/>
              </w:rPr>
              <w:softHyphen/>
            </w:r>
            <w:r w:rsidRPr="00A00569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F36DA3" w:rsidRPr="00A00569" w14:paraId="29710AFE" w14:textId="15B07E97" w:rsidTr="004E27B4">
              <w:trPr>
                <w:trHeight w:val="771"/>
              </w:trPr>
              <w:tc>
                <w:tcPr>
                  <w:tcW w:w="3162" w:type="dxa"/>
                </w:tcPr>
                <w:p w14:paraId="2D7C031C" w14:textId="77777777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</w:t>
                  </w:r>
                  <w:r w:rsidRPr="00A00569">
                    <w:rPr>
                      <w:rFonts w:hint="cs"/>
                      <w:rtl/>
                      <w:lang w:bidi="fa-IR"/>
                    </w:rPr>
                    <w:t xml:space="preserve">      </w:t>
                  </w:r>
                  <w:r w:rsidRPr="00A00569"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  <w:p w14:paraId="12D64754" w14:textId="2D36E1AA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Fonts w:hint="cs"/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0F2C7073" w14:textId="7A91A4A9" w:rsidR="00F36DA3" w:rsidRPr="00A00569" w:rsidRDefault="0007790F" w:rsidP="0007790F">
                  <w:pPr>
                    <w:tabs>
                      <w:tab w:val="left" w:pos="7410"/>
                    </w:tabs>
                    <w:jc w:val="right"/>
                    <w:rPr>
                      <w:rFonts w:hint="cs"/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1380" w:dyaOrig="340" w14:anchorId="7383001D">
                      <v:shape id="_x0000_i1620" type="#_x0000_t75" style="width:63.55pt;height:16.35pt" o:ole="">
                        <v:imagedata r:id="rId22" o:title=""/>
                      </v:shape>
                      <o:OLEObject Type="Embed" ProgID="Equation.DSMT4" ShapeID="_x0000_i1620" DrawAspect="Content" ObjectID="_1806780204" r:id="rId23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2F03B218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</w:t>
                  </w:r>
                  <w:r w:rsidRPr="00A00569">
                    <w:rPr>
                      <w:rFonts w:hint="cs"/>
                      <w:rtl/>
                      <w:lang w:bidi="fa-IR"/>
                    </w:rPr>
                    <w:t xml:space="preserve"> </w:t>
                  </w:r>
                </w:p>
                <w:p w14:paraId="417B1212" w14:textId="35DFB80B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087FFBAD" w14:textId="77777777" w:rsidR="00F36DA3" w:rsidRPr="00A00569" w:rsidRDefault="00F36DA3" w:rsidP="001A112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20"/>
                      <w:lang w:bidi="fa-IR"/>
                    </w:rPr>
                    <w:object w:dxaOrig="1300" w:dyaOrig="540" w14:anchorId="5F2423D8">
                      <v:shape id="_x0000_i1619" type="#_x0000_t75" style="width:65.35pt;height:27.25pt" o:ole="">
                        <v:imagedata r:id="rId24" o:title=""/>
                      </v:shape>
                      <o:OLEObject Type="Embed" ProgID="Equation.DSMT4" ShapeID="_x0000_i1619" DrawAspect="Content" ObjectID="_1806780205" r:id="rId25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  <w:p w14:paraId="2EF52E57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6EF46465" w14:textId="38150FC9" w:rsidR="00576ABA" w:rsidRPr="00A00569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23D2B224" w:rsidR="00576ABA" w:rsidRPr="00A00569" w:rsidRDefault="001A112C" w:rsidP="00860530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AD5262" w:rsidRPr="00A00569" w14:paraId="767BE3A8" w14:textId="77777777" w:rsidTr="009C02BA">
        <w:trPr>
          <w:trHeight w:val="1607"/>
        </w:trPr>
        <w:tc>
          <w:tcPr>
            <w:tcW w:w="10119" w:type="dxa"/>
            <w:gridSpan w:val="4"/>
          </w:tcPr>
          <w:tbl>
            <w:tblPr>
              <w:tblStyle w:val="PlainTable5"/>
              <w:tblpPr w:leftFromText="180" w:rightFromText="180" w:vertAnchor="text" w:horzAnchor="margin" w:tblpY="-135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709"/>
              <w:gridCol w:w="2499"/>
            </w:tblGrid>
            <w:tr w:rsidR="00691A40" w:rsidRPr="00A00569" w14:paraId="37B6871B" w14:textId="77777777" w:rsidTr="00A916B1">
              <w:trPr>
                <w:trHeight w:val="989"/>
              </w:trPr>
              <w:tc>
                <w:tcPr>
                  <w:tcW w:w="24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0D175D7" w14:textId="561E79A0" w:rsidR="00691A40" w:rsidRPr="00A00569" w:rsidRDefault="00A916B1" w:rsidP="00691A40">
                  <w:pPr>
                    <w:spacing w:line="360" w:lineRule="auto"/>
                    <w:rPr>
                      <w:rtl/>
                      <w:lang w:bidi="fa-IR"/>
                    </w:rPr>
                  </w:pPr>
                  <w:r w:rsidRPr="00A00569"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8855120" wp14:editId="7BBCADD4">
                            <wp:simplePos x="0" y="0"/>
                            <wp:positionH relativeFrom="column">
                              <wp:posOffset>445781</wp:posOffset>
                            </wp:positionH>
                            <wp:positionV relativeFrom="paragraph">
                              <wp:posOffset>169620</wp:posOffset>
                            </wp:positionV>
                            <wp:extent cx="353118" cy="391346"/>
                            <wp:effectExtent l="0" t="0" r="27940" b="2794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3118" cy="39134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74A472" id="Straight Connector 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3.35pt" to="62.9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" strokecolor="black [3213]"/>
                        </w:pict>
                      </mc:Fallback>
                    </mc:AlternateConten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929C81D" wp14:editId="6A2CD09B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10224</wp:posOffset>
                            </wp:positionV>
                            <wp:extent cx="607060" cy="607060"/>
                            <wp:effectExtent l="0" t="0" r="21590" b="21590"/>
                            <wp:wrapNone/>
                            <wp:docPr id="2" name="Quad Arro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E24DA5" id="Quad Arrow 26" o:spid="_x0000_s1026" style="position:absolute;left:0;text-align:left;margin-left:28.8pt;margin-top:.8pt;width:47.8pt;height:4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49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EA26981" w14:textId="3FAB300D" w:rsidR="00691A40" w:rsidRPr="00A00569" w:rsidRDefault="00A916B1" w:rsidP="00691A40">
                  <w:pPr>
                    <w:spacing w:line="360" w:lineRule="auto"/>
                    <w:rPr>
                      <w:rtl/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9EE9956" wp14:editId="4F9DC943">
                            <wp:simplePos x="0" y="0"/>
                            <wp:positionH relativeFrom="column">
                              <wp:posOffset>347345</wp:posOffset>
                            </wp:positionH>
                            <wp:positionV relativeFrom="paragraph">
                              <wp:posOffset>11366</wp:posOffset>
                            </wp:positionV>
                            <wp:extent cx="607060" cy="607060"/>
                            <wp:effectExtent l="0" t="0" r="21590" b="21590"/>
                            <wp:wrapNone/>
                            <wp:docPr id="26" name="Quad Arro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060" cy="60706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4EF78B" id="Quad Arrow 26" o:spid="_x0000_s1026" style="position:absolute;left:0;text-align:left;margin-left:27.35pt;margin-top:.9pt;width:47.8pt;height:4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691A40" w:rsidRPr="00A00569" w14:paraId="669E866A" w14:textId="77777777" w:rsidTr="00A916B1">
              <w:trPr>
                <w:trHeight w:val="57"/>
              </w:trPr>
              <w:tc>
                <w:tcPr>
                  <w:tcW w:w="249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069E4F5" w14:textId="281DC0DB" w:rsidR="00691A40" w:rsidRPr="00A00569" w:rsidRDefault="00691A40" w:rsidP="00740990">
                  <w:pPr>
                    <w:spacing w:line="360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2480" w:dyaOrig="480" w14:anchorId="714A010E">
                      <v:shape id="_x0000_i1647" type="#_x0000_t75" style="width:124.65pt;height:23.6pt" o:ole="">
                        <v:imagedata r:id="rId26" o:title=""/>
                      </v:shape>
                      <o:OLEObject Type="Embed" ProgID="Equation.DSMT4" ShapeID="_x0000_i1647" DrawAspect="Content" ObjectID="_1806780206" r:id="rId27"/>
                    </w:objec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9817627" w14:textId="77777777" w:rsidR="00691A40" w:rsidRPr="00A00569" w:rsidRDefault="00691A40" w:rsidP="00740990">
                  <w:pPr>
                    <w:spacing w:line="360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2060" w:dyaOrig="380" w14:anchorId="3F176D86">
                      <v:shape id="_x0000_i1646" type="#_x0000_t75" style="width:103.45pt;height:18.75pt" o:ole="">
                        <v:imagedata r:id="rId28" o:title=""/>
                      </v:shape>
                      <o:OLEObject Type="Embed" ProgID="Equation.DSMT4" ShapeID="_x0000_i1646" DrawAspect="Content" ObjectID="_1806780207" r:id="rId29"/>
                    </w:object>
                  </w:r>
                </w:p>
              </w:tc>
            </w:tr>
          </w:tbl>
          <w:p w14:paraId="2A74F8F1" w14:textId="58871590" w:rsidR="00576ABA" w:rsidRPr="00A00569" w:rsidRDefault="00576ABA" w:rsidP="0070102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hint="cs"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 xml:space="preserve">خط </w:t>
            </w:r>
            <w:r w:rsidRPr="00A00569">
              <w:rPr>
                <w:noProof/>
                <w:position w:val="-12"/>
                <w:lang w:bidi="fa-IR"/>
              </w:rPr>
              <w:object w:dxaOrig="1219" w:dyaOrig="360" w14:anchorId="633D62FE">
                <v:shape id="_x0000_i1645" type="#_x0000_t75" style="width:60.5pt;height:18.15pt" o:ole="">
                  <v:imagedata r:id="rId30" o:title=""/>
                </v:shape>
                <o:OLEObject Type="Embed" ProgID="Equation.DSMT4" ShapeID="_x0000_i1645" DrawAspect="Content" ObjectID="_1806780208" r:id="rId31"/>
              </w:object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را در نظر بگیری</w:t>
            </w:r>
            <w:r w:rsidR="00691A40" w:rsidRPr="00A00569">
              <w:rPr>
                <w:rFonts w:hint="cs"/>
                <w:noProof/>
                <w:rtl/>
                <w:lang w:bidi="fa-IR"/>
              </w:rPr>
              <w:t>د</w:t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؛ </w:t>
            </w:r>
            <w:r w:rsidR="00691A40" w:rsidRPr="00A00569">
              <w:rPr>
                <w:rFonts w:hint="cs"/>
                <w:rtl/>
                <w:lang w:bidi="fa-IR"/>
              </w:rPr>
              <w:t xml:space="preserve">جدول مقابل را کامل کنید. </w:t>
            </w:r>
          </w:p>
        </w:tc>
        <w:tc>
          <w:tcPr>
            <w:tcW w:w="511" w:type="dxa"/>
            <w:vAlign w:val="center"/>
          </w:tcPr>
          <w:p w14:paraId="647EFB4F" w14:textId="3AC0DDDD" w:rsidR="00AD5262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E69FC" w:rsidRPr="00A00569" w14:paraId="41D4EBC1" w14:textId="77777777" w:rsidTr="00F26FA5">
        <w:trPr>
          <w:trHeight w:val="1929"/>
        </w:trPr>
        <w:tc>
          <w:tcPr>
            <w:tcW w:w="10119" w:type="dxa"/>
            <w:gridSpan w:val="4"/>
          </w:tcPr>
          <w:p w14:paraId="1797E2C1" w14:textId="0ED464E5" w:rsidR="00EE69FC" w:rsidRPr="00A00569" w:rsidRDefault="00EE69FC" w:rsidP="004C6E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</w:rPr>
              <w:t xml:space="preserve">الف) </w:t>
            </w:r>
            <w:r w:rsidR="001D189B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1D189B" w:rsidRPr="00A00569">
              <w:rPr>
                <w:rFonts w:hint="cs"/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شیب آن </w:t>
            </w:r>
            <w:r w:rsidRPr="00A00569">
              <w:rPr>
                <w:position w:val="-6"/>
              </w:rPr>
              <w:object w:dxaOrig="360" w:dyaOrig="279" w14:anchorId="2D1A2C9E">
                <v:shape id="_x0000_i1153" type="#_x0000_t75" style="width:18.15pt;height:14.5pt" o:ole="">
                  <v:imagedata r:id="rId32" o:title=""/>
                </v:shape>
                <o:OLEObject Type="Embed" ProgID="Equation.DSMT4" ShapeID="_x0000_i1153" DrawAspect="Content" ObjectID="_1806780209" r:id="rId33"/>
              </w:objec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و عرض از مبداء آن </w:t>
            </w:r>
            <w:r w:rsidRPr="00A00569">
              <w:rPr>
                <w:position w:val="-6"/>
              </w:rPr>
              <w:object w:dxaOrig="380" w:dyaOrig="279" w14:anchorId="602E6BC9">
                <v:shape id="_x0000_i1154" type="#_x0000_t75" style="width:18.75pt;height:14.5pt" o:ole="">
                  <v:imagedata r:id="rId34" o:title=""/>
                </v:shape>
                <o:OLEObject Type="Embed" ProgID="Equation.DSMT4" ShapeID="_x0000_i1154" DrawAspect="Content" ObjectID="_1806780210" r:id="rId35"/>
              </w:objec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 باشد.</w:t>
            </w:r>
          </w:p>
          <w:p w14:paraId="38E2B325" w14:textId="02E4ECBD" w:rsidR="00EE69FC" w:rsidRPr="00A00569" w:rsidRDefault="00EE69FC" w:rsidP="00EE69FC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ب)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با خط </w:t>
            </w:r>
            <w:r w:rsidRPr="00A00569">
              <w:rPr>
                <w:position w:val="-12"/>
              </w:rPr>
              <w:object w:dxaOrig="1219" w:dyaOrig="340" w14:anchorId="6FE9D54F">
                <v:shape id="_x0000_i1156" type="#_x0000_t75" style="width:60.5pt;height:17.55pt" o:ole="">
                  <v:imagedata r:id="rId36" o:title=""/>
                </v:shape>
                <o:OLEObject Type="Embed" ProgID="Equation.DSMT4" ShapeID="_x0000_i1156" DrawAspect="Content" ObjectID="_1806780211" r:id="rId37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Pr="00A00569">
              <w:rPr>
                <w:position w:val="-34"/>
                <w:lang w:bidi="fa-IR"/>
              </w:rPr>
              <w:object w:dxaOrig="480" w:dyaOrig="840" w14:anchorId="78A928FD">
                <v:shape id="_x0000_i1155" type="#_x0000_t75" style="width:21.2pt;height:37.5pt" o:ole="">
                  <v:imagedata r:id="rId38" o:title=""/>
                </v:shape>
                <o:OLEObject Type="Embed" ProgID="Equation.DSMT4" ShapeID="_x0000_i1155" DrawAspect="Content" ObjectID="_1806780212" r:id="rId39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 بگذرد.</w:t>
            </w:r>
          </w:p>
          <w:p w14:paraId="0C4543E7" w14:textId="052F6C27" w:rsidR="00EE69FC" w:rsidRPr="00A00569" w:rsidRDefault="00EE69FC" w:rsidP="00EE69FC">
            <w:p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ج)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از دو نقطه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620" w:dyaOrig="840" w14:anchorId="0C966454">
                <v:shape id="_x0000_i1151" type="#_x0000_t75" style="width:27.25pt;height:35.1pt" o:ole="">
                  <v:imagedata r:id="rId40" o:title=""/>
                </v:shape>
                <o:OLEObject Type="Embed" ProgID="Equation.DSMT4" ShapeID="_x0000_i1151" DrawAspect="Content" ObjectID="_1806780213" r:id="rId41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0093AC15">
                <v:shape id="_x0000_i1152" type="#_x0000_t75" style="width:19.35pt;height:35.1pt" o:ole="">
                  <v:imagedata r:id="rId42" o:title=""/>
                </v:shape>
                <o:OLEObject Type="Embed" ProgID="Equation.DSMT4" ShapeID="_x0000_i1152" DrawAspect="Content" ObjectID="_1806780214" r:id="rId43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بگذرد</w:t>
            </w:r>
            <w:r w:rsidR="004C6E73" w:rsidRPr="00A00569">
              <w:rPr>
                <w:rFonts w:hint="cs"/>
                <w:noProof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84A9F7A" w14:textId="6AC6906D" w:rsidR="00EE69FC" w:rsidRPr="00A00569" w:rsidRDefault="00EE69FC" w:rsidP="00EA3D58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E69FC" w:rsidRPr="00A00569" w14:paraId="35C337BB" w14:textId="77777777" w:rsidTr="00691A40">
        <w:trPr>
          <w:trHeight w:val="680"/>
        </w:trPr>
        <w:tc>
          <w:tcPr>
            <w:tcW w:w="10119" w:type="dxa"/>
            <w:gridSpan w:val="4"/>
          </w:tcPr>
          <w:p w14:paraId="61644F3E" w14:textId="7879796A" w:rsidR="00EE69FC" w:rsidRPr="00A00569" w:rsidRDefault="00EE69FC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position w:val="-34"/>
                <w:lang w:bidi="fa-IR"/>
              </w:rPr>
              <w:object w:dxaOrig="620" w:dyaOrig="840" w14:anchorId="1D3DC6D8">
                <v:shape id="_x0000_i1141" type="#_x0000_t75" style="width:27.25pt;height:35.1pt" o:ole="">
                  <v:imagedata r:id="rId44" o:title=""/>
                </v:shape>
                <o:OLEObject Type="Embed" ProgID="Equation.DSMT4" ShapeID="_x0000_i1141" DrawAspect="Content" ObjectID="_1806780215" r:id="rId45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66021200">
                <v:shape id="_x0000_i1142" type="#_x0000_t75" style="width:19.35pt;height:35.1pt" o:ole="">
                  <v:imagedata r:id="rId46" o:title=""/>
                </v:shape>
                <o:OLEObject Type="Embed" ProgID="Equation.DSMT4" ShapeID="_x0000_i1142" DrawAspect="Content" ObjectID="_1806780216" r:id="rId47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  <w:tc>
          <w:tcPr>
            <w:tcW w:w="511" w:type="dxa"/>
            <w:vAlign w:val="center"/>
          </w:tcPr>
          <w:p w14:paraId="6040ECA4" w14:textId="10D37621" w:rsidR="00EE69FC" w:rsidRPr="00A00569" w:rsidRDefault="00EE69FC" w:rsidP="00EA3D58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D0346E" w:rsidRPr="00A00569" w14:paraId="38FCB34F" w14:textId="77777777" w:rsidTr="00F831BD">
        <w:trPr>
          <w:trHeight w:val="1620"/>
        </w:trPr>
        <w:tc>
          <w:tcPr>
            <w:tcW w:w="10119" w:type="dxa"/>
            <w:gridSpan w:val="4"/>
          </w:tcPr>
          <w:p w14:paraId="4B427A9C" w14:textId="7392F20B" w:rsidR="00D0346E" w:rsidRPr="00A00569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06684F1" wp14:editId="05CB47A1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8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9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0CA3F" id="Group 40" o:spid="_x0000_s1026" style="position:absolute;left:0;text-align:left;margin-left:25.85pt;margin-top:.65pt;width:72.8pt;height:74.85pt;z-index:251678720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">
                          <v:imagedata r:id="rId50" o:title="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A00569" w:rsidRDefault="00D0346E" w:rsidP="00D0346E">
            <w:pPr>
              <w:spacing w:line="360" w:lineRule="auto"/>
              <w:rPr>
                <w:noProof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345F3D" w:rsidRPr="00A00569" w14:paraId="1BBE3450" w14:textId="77777777" w:rsidTr="00A00569">
        <w:trPr>
          <w:trHeight w:val="1334"/>
        </w:trPr>
        <w:tc>
          <w:tcPr>
            <w:tcW w:w="5009" w:type="dxa"/>
            <w:gridSpan w:val="2"/>
            <w:tcBorders>
              <w:right w:val="single" w:sz="4" w:space="0" w:color="FFFFFF" w:themeColor="background1"/>
            </w:tcBorders>
          </w:tcPr>
          <w:p w14:paraId="272B9AAF" w14:textId="73EC4390" w:rsidR="00345F3D" w:rsidRPr="00A00569" w:rsidRDefault="00345F3D" w:rsidP="00345F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دستگاه</w:t>
            </w:r>
            <w:r w:rsidRPr="00A00569">
              <w:rPr>
                <w:noProof/>
                <w:rtl/>
                <w:lang w:bidi="fa-IR"/>
              </w:rPr>
              <w:softHyphen/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110" w:type="dxa"/>
            <w:gridSpan w:val="2"/>
            <w:tcBorders>
              <w:left w:val="single" w:sz="4" w:space="0" w:color="FFFFFF" w:themeColor="background1"/>
            </w:tcBorders>
          </w:tcPr>
          <w:p w14:paraId="1599C8EA" w14:textId="2978FAF0" w:rsidR="00345F3D" w:rsidRPr="00A00569" w:rsidRDefault="0040471A" w:rsidP="0040471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noProof/>
                <w:lang w:bidi="fa-IR"/>
              </w:rPr>
              <w:tab/>
              <w:t xml:space="preserve"> </w:t>
            </w:r>
            <w:r w:rsidRPr="00A00569">
              <w:rPr>
                <w:noProof/>
                <w:lang w:bidi="fa-IR"/>
              </w:rPr>
              <w:tab/>
            </w:r>
            <w:r w:rsidR="00C66023" w:rsidRPr="00A00569">
              <w:rPr>
                <w:noProof/>
                <w:position w:val="-34"/>
                <w:lang w:bidi="fa-IR"/>
              </w:rPr>
              <w:object w:dxaOrig="1400" w:dyaOrig="840" w14:anchorId="2BBD1708">
                <v:shape id="_x0000_i1733" type="#_x0000_t75" style="width:64.75pt;height:38.1pt" o:ole="">
                  <v:imagedata r:id="rId51" o:title=""/>
                </v:shape>
                <o:OLEObject Type="Embed" ProgID="Equation.DSMT4" ShapeID="_x0000_i1733" DrawAspect="Content" ObjectID="_1806780217" r:id="rId52"/>
              </w:object>
            </w:r>
            <w:r w:rsidRPr="00A00569">
              <w:rPr>
                <w:noProof/>
                <w:lang w:bidi="fa-IR"/>
              </w:rPr>
              <w:t xml:space="preserve">     </w:t>
            </w:r>
          </w:p>
        </w:tc>
        <w:tc>
          <w:tcPr>
            <w:tcW w:w="511" w:type="dxa"/>
            <w:vAlign w:val="center"/>
          </w:tcPr>
          <w:p w14:paraId="4ED9FCA5" w14:textId="6547FBF5" w:rsidR="00345F3D" w:rsidRPr="00A00569" w:rsidRDefault="00345F3D" w:rsidP="00FF06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B7A50" w:rsidRPr="00A00569" w14:paraId="1F61321F" w14:textId="77777777" w:rsidTr="00F831BD">
        <w:trPr>
          <w:trHeight w:val="1259"/>
        </w:trPr>
        <w:tc>
          <w:tcPr>
            <w:tcW w:w="10119" w:type="dxa"/>
            <w:gridSpan w:val="4"/>
          </w:tcPr>
          <w:p w14:paraId="41C4073B" w14:textId="780430E5" w:rsidR="00E527F4" w:rsidRPr="00A00569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برای مسأله زیر یک دستگاه معادلات خط</w:t>
            </w:r>
            <w:r w:rsidR="008F36B9" w:rsidRPr="00A00569">
              <w:rPr>
                <w:rFonts w:hint="cs"/>
                <w:noProof/>
                <w:rtl/>
                <w:lang w:bidi="fa-IR"/>
              </w:rPr>
              <w:t>ی بنویسید. (نیازی به حل دستگاه نیست.)</w:t>
            </w:r>
          </w:p>
          <w:p w14:paraId="32A5ADE5" w14:textId="652D60F5" w:rsidR="00EB7A50" w:rsidRPr="00A00569" w:rsidRDefault="008F36B9" w:rsidP="008F36B9">
            <w:pPr>
              <w:jc w:val="both"/>
              <w:rPr>
                <w:rFonts w:hint="cs"/>
                <w:noProof/>
                <w:sz w:val="10"/>
                <w:szCs w:val="10"/>
                <w:rtl/>
                <w:lang w:bidi="fa-IR"/>
              </w:rPr>
            </w:pP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«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در </w:t>
            </w:r>
            <w:r w:rsidR="00E527F4"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E527F4" w:rsidRPr="00A00569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مزرعه 20 مرغ و گاو وجود دارد. اگر تعداد پاها</w:t>
            </w:r>
            <w:r w:rsidR="00E527F4"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آنها در مجموع 70 تا باشد؛ چند مرغ و چند گاو در مزرعه وجود دارند؟</w:t>
            </w: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6D25601D" w:rsidR="00EB7A50" w:rsidRPr="00A00569" w:rsidRDefault="007838D1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  <w:bookmarkStart w:id="0" w:name="_GoBack"/>
            <w:bookmarkEnd w:id="0"/>
          </w:p>
        </w:tc>
      </w:tr>
    </w:tbl>
    <w:p w14:paraId="615D838F" w14:textId="487FE761" w:rsidR="000B3006" w:rsidRPr="00A00569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00569" w:rsidSect="00554692">
      <w:footerReference w:type="even" r:id="rId5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5D94E" w14:textId="77777777" w:rsidR="00172D59" w:rsidRDefault="00172D59">
      <w:r>
        <w:separator/>
      </w:r>
    </w:p>
  </w:endnote>
  <w:endnote w:type="continuationSeparator" w:id="0">
    <w:p w14:paraId="14689178" w14:textId="77777777" w:rsidR="00172D59" w:rsidRDefault="0017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A50B" w14:textId="77777777" w:rsidR="00172D59" w:rsidRDefault="00172D59">
      <w:r>
        <w:separator/>
      </w:r>
    </w:p>
  </w:footnote>
  <w:footnote w:type="continuationSeparator" w:id="0">
    <w:p w14:paraId="732860CA" w14:textId="77777777" w:rsidR="00172D59" w:rsidRDefault="00172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3119D"/>
    <w:rsid w:val="000440FD"/>
    <w:rsid w:val="00044CE5"/>
    <w:rsid w:val="00046AEF"/>
    <w:rsid w:val="00051F35"/>
    <w:rsid w:val="000604D0"/>
    <w:rsid w:val="00060B1B"/>
    <w:rsid w:val="000611C3"/>
    <w:rsid w:val="000633DE"/>
    <w:rsid w:val="00064B47"/>
    <w:rsid w:val="00074A41"/>
    <w:rsid w:val="00076089"/>
    <w:rsid w:val="0007790F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7D7C"/>
    <w:rsid w:val="00100A2E"/>
    <w:rsid w:val="001012EE"/>
    <w:rsid w:val="00102989"/>
    <w:rsid w:val="00105998"/>
    <w:rsid w:val="00106CED"/>
    <w:rsid w:val="00115157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2D59"/>
    <w:rsid w:val="001752AE"/>
    <w:rsid w:val="00175525"/>
    <w:rsid w:val="00180E9B"/>
    <w:rsid w:val="00183AB2"/>
    <w:rsid w:val="001964DB"/>
    <w:rsid w:val="001A112C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189B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17D8"/>
    <w:rsid w:val="002B77C0"/>
    <w:rsid w:val="002C3808"/>
    <w:rsid w:val="002C3C0E"/>
    <w:rsid w:val="002C51BB"/>
    <w:rsid w:val="002D298D"/>
    <w:rsid w:val="002D7D6C"/>
    <w:rsid w:val="002E368A"/>
    <w:rsid w:val="002F7ACE"/>
    <w:rsid w:val="003013D7"/>
    <w:rsid w:val="003054F1"/>
    <w:rsid w:val="00310686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45F3D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3E52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71A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2C15"/>
    <w:rsid w:val="004C5B3D"/>
    <w:rsid w:val="004C6E73"/>
    <w:rsid w:val="004D4211"/>
    <w:rsid w:val="004E1746"/>
    <w:rsid w:val="004E27B4"/>
    <w:rsid w:val="004E7F00"/>
    <w:rsid w:val="004F1A82"/>
    <w:rsid w:val="004F7AAC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47B99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1A40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701029"/>
    <w:rsid w:val="00701928"/>
    <w:rsid w:val="007030CB"/>
    <w:rsid w:val="00712340"/>
    <w:rsid w:val="0071794E"/>
    <w:rsid w:val="00723B9F"/>
    <w:rsid w:val="007248D3"/>
    <w:rsid w:val="00731E3C"/>
    <w:rsid w:val="00740990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38D1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6C9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20EF"/>
    <w:rsid w:val="008642EB"/>
    <w:rsid w:val="008717DF"/>
    <w:rsid w:val="00871AD4"/>
    <w:rsid w:val="0087271B"/>
    <w:rsid w:val="00872B06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264A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02BA"/>
    <w:rsid w:val="009C1230"/>
    <w:rsid w:val="009C7534"/>
    <w:rsid w:val="009D1721"/>
    <w:rsid w:val="009E0671"/>
    <w:rsid w:val="009E3297"/>
    <w:rsid w:val="009E5676"/>
    <w:rsid w:val="009F15B1"/>
    <w:rsid w:val="00A00569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16B1"/>
    <w:rsid w:val="00A941B0"/>
    <w:rsid w:val="00AA371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77E60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6602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43AD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02AAA"/>
    <w:rsid w:val="00E0552F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A4272"/>
    <w:rsid w:val="00EA5874"/>
    <w:rsid w:val="00EB7A50"/>
    <w:rsid w:val="00EC2C10"/>
    <w:rsid w:val="00ED4AA8"/>
    <w:rsid w:val="00EE69FC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36DA3"/>
    <w:rsid w:val="00F4007D"/>
    <w:rsid w:val="00F44108"/>
    <w:rsid w:val="00F45380"/>
    <w:rsid w:val="00F521DE"/>
    <w:rsid w:val="00F55648"/>
    <w:rsid w:val="00F600F3"/>
    <w:rsid w:val="00F6113D"/>
    <w:rsid w:val="00F615BA"/>
    <w:rsid w:val="00F616BA"/>
    <w:rsid w:val="00F63DF6"/>
    <w:rsid w:val="00F81292"/>
    <w:rsid w:val="00F831BD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D09F2-0061-4437-8B17-131CF937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1436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268</cp:revision>
  <cp:lastPrinted>2023-11-01T19:47:00Z</cp:lastPrinted>
  <dcterms:created xsi:type="dcterms:W3CDTF">2018-10-12T13:02:00Z</dcterms:created>
  <dcterms:modified xsi:type="dcterms:W3CDTF">2025-04-21T18:54:00Z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