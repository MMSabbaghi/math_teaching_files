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F03CD7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F26FA5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57D00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257D00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257D00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57D00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257D00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57D00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F26FA5" w14:paraId="52F37251" w14:textId="77777777" w:rsidTr="000F1A58">
        <w:trPr>
          <w:trHeight w:val="2727"/>
        </w:trPr>
        <w:tc>
          <w:tcPr>
            <w:tcW w:w="10119" w:type="dxa"/>
            <w:gridSpan w:val="3"/>
          </w:tcPr>
          <w:p w14:paraId="5FA7E1F8" w14:textId="2E236E04" w:rsidR="00C9059B" w:rsidRPr="00F26FA5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7"/>
                <w:szCs w:val="27"/>
                <w:lang w:bidi="fa-IR"/>
              </w:rPr>
            </w:pP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>خط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های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 xml:space="preserve"> ز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ی</w:t>
            </w:r>
            <w:r w:rsidRPr="00F26FA5">
              <w:rPr>
                <w:rFonts w:ascii="Shabnam" w:hAnsi="Shabnam" w:cs="0 Nazanin Bold" w:hint="eastAsia"/>
                <w:sz w:val="27"/>
                <w:szCs w:val="27"/>
                <w:rtl/>
              </w:rPr>
              <w:t>ر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 xml:space="preserve"> را رسم کن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ی</w:t>
            </w:r>
            <w:r w:rsidRPr="00F26FA5">
              <w:rPr>
                <w:rFonts w:ascii="Shabnam" w:hAnsi="Shabnam" w:cs="0 Nazanin Bold" w:hint="eastAsia"/>
                <w:sz w:val="27"/>
                <w:szCs w:val="27"/>
                <w:rtl/>
              </w:rPr>
              <w:t>د</w:t>
            </w:r>
            <w:r w:rsidRPr="00F26FA5">
              <w:rPr>
                <w:rFonts w:ascii="Shabnam" w:hAnsi="Shabnam" w:cs="0 Nazanin Bold"/>
                <w:sz w:val="27"/>
                <w:szCs w:val="27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009"/>
              <w:gridCol w:w="4966"/>
            </w:tblGrid>
            <w:tr w:rsidR="000F1A58" w:rsidRPr="00F26FA5" w14:paraId="48D120F9" w14:textId="77777777" w:rsidTr="000F1A58">
              <w:trPr>
                <w:trHeight w:val="2210"/>
                <w:jc w:val="right"/>
              </w:trPr>
              <w:tc>
                <w:tcPr>
                  <w:tcW w:w="500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0406E51" w:rsidR="000F1A58" w:rsidRPr="00F26FA5" w:rsidRDefault="000F1A58" w:rsidP="000F1A58">
                  <w:pPr>
                    <w:jc w:val="right"/>
                    <w:rPr>
                      <w:sz w:val="27"/>
                      <w:szCs w:val="27"/>
                      <w:lang w:bidi="fa-IR"/>
                    </w:rPr>
                  </w:pPr>
                  <w:r w:rsidRPr="00F26FA5">
                    <w:rPr>
                      <w:noProof/>
                      <w:sz w:val="27"/>
                      <w:szCs w:val="27"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 wp14:anchorId="2430CFB1" wp14:editId="06D8D648">
                            <wp:simplePos x="0" y="0"/>
                            <wp:positionH relativeFrom="column">
                              <wp:posOffset>1164590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333500" cy="1371600"/>
                            <wp:effectExtent l="0" t="0" r="19050" b="1905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371600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1A8D74" id="Group 28" o:spid="_x0000_s1026" style="position:absolute;left:0;text-align:left;margin-left:91.7pt;margin-top:1.05pt;width:105pt;height:108pt;z-index:251671552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F26FA5">
                    <w:rPr>
                      <w:position w:val="-28"/>
                      <w:sz w:val="27"/>
                      <w:szCs w:val="27"/>
                      <w:lang w:bidi="fa-IR"/>
                    </w:rPr>
                    <w:object w:dxaOrig="680" w:dyaOrig="700" w14:anchorId="666780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.9pt;height:35.6pt" o:ole="">
                        <v:imagedata r:id="rId12" o:title=""/>
                      </v:shape>
                      <o:OLEObject Type="Embed" ProgID="Equation.DSMT4" ShapeID="_x0000_i1025" DrawAspect="Content" ObjectID="_1783862724" r:id="rId13"/>
                    </w:object>
                  </w:r>
                  <w:r w:rsidRPr="00F26FA5">
                    <w:rPr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F26FA5" w:rsidRDefault="000F1A58" w:rsidP="000F1A58">
                  <w:pPr>
                    <w:jc w:val="right"/>
                    <w:rPr>
                      <w:sz w:val="27"/>
                      <w:szCs w:val="27"/>
                      <w:lang w:bidi="fa-IR"/>
                    </w:rPr>
                  </w:pPr>
                  <w:r w:rsidRPr="00F26FA5">
                    <w:rPr>
                      <w:noProof/>
                      <w:sz w:val="27"/>
                      <w:szCs w:val="27"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019D5145" wp14:editId="13AE038B">
                            <wp:simplePos x="0" y="0"/>
                            <wp:positionH relativeFrom="column">
                              <wp:posOffset>-26035</wp:posOffset>
                            </wp:positionH>
                            <wp:positionV relativeFrom="paragraph">
                              <wp:posOffset>614045</wp:posOffset>
                            </wp:positionV>
                            <wp:extent cx="1323975" cy="648000"/>
                            <wp:effectExtent l="0" t="0" r="28575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23975" cy="648000"/>
                                      <a:chOff x="0" y="-1"/>
                                      <a:chExt cx="1323975" cy="64800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648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0" y="42862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7119CE2" id="Group 5" o:spid="_x0000_s1026" style="position:absolute;left:0;text-align:left;margin-left:-2.05pt;margin-top:48.35pt;width:104.25pt;height:51pt;z-index:251665408" coordorigin="" coordsize="13239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">
                            <v:line id="Straight Connector 6" o:spid="_x0000_s1027" style="position:absolute;visibility:visible;mso-wrap-style:square" from="2476,0" to="2476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  <v:line id="Straight Connector 8" o:spid="_x0000_s1029" style="position:absolute;visibility:visible;mso-wrap-style:square" from="0,4286" to="13144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        </v:group>
                        </w:pict>
                      </mc:Fallback>
                    </mc:AlternateContent>
                  </w:r>
                  <w:r w:rsidRPr="00F26FA5">
                    <w:rPr>
                      <w:position w:val="-28"/>
                      <w:sz w:val="27"/>
                      <w:szCs w:val="27"/>
                      <w:lang w:bidi="fa-IR"/>
                    </w:rPr>
                    <w:object w:dxaOrig="1280" w:dyaOrig="720" w14:anchorId="65A09C85">
                      <v:shape id="_x0000_i1026" type="#_x0000_t75" style="width:64.4pt;height:36.4pt" o:ole="">
                        <v:imagedata r:id="rId14" o:title=""/>
                      </v:shape>
                      <o:OLEObject Type="Embed" ProgID="Equation.DSMT4" ShapeID="_x0000_i1026" DrawAspect="Content" ObjectID="_1783862725" r:id="rId15"/>
                    </w:object>
                  </w:r>
                  <w:r w:rsidRPr="00F26FA5">
                    <w:rPr>
                      <w:noProof/>
                      <w:sz w:val="27"/>
                      <w:szCs w:val="27"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6BFC8612" wp14:editId="73D9110E">
                            <wp:simplePos x="0" y="0"/>
                            <wp:positionH relativeFrom="column">
                              <wp:posOffset>1546225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333500" cy="1371600"/>
                            <wp:effectExtent l="0" t="0" r="19050" b="19050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371600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361892" id="Group 36" o:spid="_x0000_s1026" style="position:absolute;left:0;text-align:left;margin-left:121.75pt;margin-top:.3pt;width:105pt;height:108pt;z-index:251669504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F26FA5">
                    <w:rPr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F26FA5" w:rsidRDefault="000F1A58" w:rsidP="000F1A58">
            <w:pPr>
              <w:spacing w:line="276" w:lineRule="auto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1E54F9A3" w:rsidR="00F24874" w:rsidRPr="00F26FA5" w:rsidRDefault="00652311" w:rsidP="00FD1E05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046AEF" w:rsidRPr="00F26FA5" w14:paraId="28D33358" w14:textId="77777777" w:rsidTr="00860530">
        <w:trPr>
          <w:trHeight w:val="2526"/>
        </w:trPr>
        <w:tc>
          <w:tcPr>
            <w:tcW w:w="10119" w:type="dxa"/>
            <w:gridSpan w:val="3"/>
          </w:tcPr>
          <w:p w14:paraId="3C60138F" w14:textId="5746D782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خط با معادله </w:t>
            </w:r>
            <w:r w:rsidRPr="00F26FA5">
              <w:rPr>
                <w:noProof/>
                <w:position w:val="-12"/>
                <w:sz w:val="27"/>
                <w:szCs w:val="27"/>
              </w:rPr>
              <w:object w:dxaOrig="1420" w:dyaOrig="340" w14:anchorId="72DE4C7B">
                <v:shape id="_x0000_i1111" type="#_x0000_t75" style="width:81.3pt;height:19.5pt" o:ole="">
                  <v:imagedata r:id="rId16" o:title=""/>
                </v:shape>
                <o:OLEObject Type="Embed" ProgID="Equation.DSMT4" ShapeID="_x0000_i1111" DrawAspect="Content" ObjectID="_1783862726" r:id="rId17"/>
              </w:object>
            </w:r>
            <w:r w:rsidRPr="00F26FA5">
              <w:rPr>
                <w:rFonts w:ascii="Shabnam" w:hAnsi="Shabnam" w:cs="0 Nazanin Bold"/>
                <w:sz w:val="27"/>
                <w:szCs w:val="27"/>
              </w:rPr>
              <w:t xml:space="preserve"> </w: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را در نظر بگیرید.</w:t>
            </w:r>
          </w:p>
          <w:p w14:paraId="4CDB1FE1" w14:textId="31840A4E" w:rsidR="00046AEF" w:rsidRPr="00F26FA5" w:rsidRDefault="00046AEF" w:rsidP="00046AEF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الف) نقطه ای از این خط ، به طول ۱- را پیدا کنید.</w:t>
            </w:r>
          </w:p>
          <w:p w14:paraId="21711B3C" w14:textId="6576FAD5" w:rsidR="00046AEF" w:rsidRPr="00F26FA5" w:rsidRDefault="00046AEF" w:rsidP="00046AEF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>ب) نقطه ای از این خط به عرض ۴- را پیدا کنید.</w:t>
            </w:r>
          </w:p>
          <w:p w14:paraId="71CBE63B" w14:textId="177EA0F4" w:rsidR="00046AEF" w:rsidRPr="00F26FA5" w:rsidRDefault="00046AEF" w:rsidP="00652311">
            <w:pPr>
              <w:spacing w:line="360" w:lineRule="auto"/>
              <w:rPr>
                <w:rFonts w:ascii="Shabnam" w:hAnsi="Shabnam" w:cs="0 Nazanin Bold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ج) آیا نقطه </w:t>
            </w:r>
            <w:r w:rsidRPr="00F26FA5">
              <w:rPr>
                <w:noProof/>
                <w:position w:val="-34"/>
                <w:sz w:val="27"/>
                <w:szCs w:val="27"/>
              </w:rPr>
              <w:object w:dxaOrig="620" w:dyaOrig="840" w14:anchorId="55291201">
                <v:shape id="_x0000_i1112" type="#_x0000_t75" style="width:26.25pt;height:33.9pt" o:ole="">
                  <v:imagedata r:id="rId18" o:title=""/>
                </v:shape>
                <o:OLEObject Type="Embed" ProgID="Equation.DSMT4" ShapeID="_x0000_i1112" DrawAspect="Content" ObjectID="_1783862727" r:id="rId19"/>
              </w:objec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روی این خط قرار دارد؟</w:t>
            </w:r>
          </w:p>
        </w:tc>
        <w:tc>
          <w:tcPr>
            <w:tcW w:w="511" w:type="dxa"/>
            <w:vAlign w:val="center"/>
          </w:tcPr>
          <w:p w14:paraId="364C512E" w14:textId="32AA346C" w:rsidR="00046AEF" w:rsidRPr="00F26FA5" w:rsidRDefault="0020023C" w:rsidP="00FD1E05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20023C" w:rsidRPr="00F26FA5" w14:paraId="12B7C0BA" w14:textId="77777777" w:rsidTr="008C6E1F">
        <w:trPr>
          <w:trHeight w:val="1256"/>
        </w:trPr>
        <w:tc>
          <w:tcPr>
            <w:tcW w:w="10119" w:type="dxa"/>
            <w:gridSpan w:val="3"/>
          </w:tcPr>
          <w:p w14:paraId="502A0866" w14:textId="7716F442" w:rsidR="0020023C" w:rsidRPr="00F26FA5" w:rsidRDefault="008C6E1F" w:rsidP="008C6E1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 w:hint="cs"/>
                <w:sz w:val="27"/>
                <w:szCs w:val="27"/>
                <w:rtl/>
              </w:rPr>
            </w:pP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مختصات محل برخورد خط </w:t>
            </w:r>
            <w:r w:rsidRPr="00F26FA5">
              <w:rPr>
                <w:noProof/>
                <w:position w:val="-12"/>
                <w:sz w:val="27"/>
                <w:szCs w:val="27"/>
              </w:rPr>
              <w:object w:dxaOrig="1320" w:dyaOrig="340" w14:anchorId="2D09789D">
                <v:shape id="_x0000_i1757" type="#_x0000_t75" style="width:81.3pt;height:20.35pt" o:ole="">
                  <v:imagedata r:id="rId20" o:title=""/>
                </v:shape>
                <o:OLEObject Type="Embed" ProgID="Equation.DSMT4" ShapeID="_x0000_i1757" DrawAspect="Content" ObjectID="_1783862728" r:id="rId21"/>
              </w:object>
            </w:r>
            <w:r w:rsidRPr="00F26FA5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  با محور های مختصات را بیابید.</w:t>
            </w:r>
          </w:p>
        </w:tc>
        <w:tc>
          <w:tcPr>
            <w:tcW w:w="511" w:type="dxa"/>
            <w:vAlign w:val="center"/>
          </w:tcPr>
          <w:p w14:paraId="77910D4A" w14:textId="7D18CDA2" w:rsidR="0020023C" w:rsidRPr="00F26FA5" w:rsidRDefault="008C6E1F" w:rsidP="00FD1E05">
            <w:pPr>
              <w:jc w:val="center"/>
              <w:rPr>
                <w:rFonts w:ascii="Vazirmatn" w:hAnsi="Vazirmatn" w:hint="cs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576ABA" w:rsidRPr="00F26FA5" w14:paraId="48554A82" w14:textId="77777777" w:rsidTr="00860530">
        <w:trPr>
          <w:trHeight w:val="1775"/>
        </w:trPr>
        <w:tc>
          <w:tcPr>
            <w:tcW w:w="10119" w:type="dxa"/>
            <w:gridSpan w:val="3"/>
          </w:tcPr>
          <w:p w14:paraId="73910E2C" w14:textId="12B36D69" w:rsidR="00576ABA" w:rsidRPr="00F26FA5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در هر یک از خط</w:t>
            </w:r>
            <w:r w:rsidRPr="00F26FA5">
              <w:rPr>
                <w:sz w:val="27"/>
                <w:szCs w:val="27"/>
                <w:rtl/>
                <w:lang w:bidi="fa-IR"/>
              </w:rPr>
              <w:softHyphen/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65"/>
              <w:gridCol w:w="3402"/>
              <w:gridCol w:w="3119"/>
            </w:tblGrid>
            <w:tr w:rsidR="00576ABA" w:rsidRPr="00F26FA5" w14:paraId="64BF70D7" w14:textId="77777777" w:rsidTr="004D27ED">
              <w:tc>
                <w:tcPr>
                  <w:tcW w:w="3465" w:type="dxa"/>
                  <w:tcBorders>
                    <w:bottom w:val="single" w:sz="4" w:space="0" w:color="FFFFFF" w:themeColor="background1"/>
                    <w:right w:val="single" w:sz="4" w:space="0" w:color="000000" w:themeColor="text1"/>
                  </w:tcBorders>
                </w:tcPr>
                <w:p w14:paraId="1ED99CA8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lang w:bidi="fa-IR"/>
                    </w:rPr>
                    <w:object w:dxaOrig="1380" w:dyaOrig="340" w14:anchorId="20B14309">
                      <v:shape id="_x0000_i1190" type="#_x0000_t75" style="width:68.6pt;height:16.95pt" o:ole="">
                        <v:imagedata r:id="rId22" o:title=""/>
                      </v:shape>
                      <o:OLEObject Type="Embed" ProgID="Equation.DSMT4" ShapeID="_x0000_i1190" DrawAspect="Content" ObjectID="_1783862729" r:id="rId23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439837D7" w14:textId="77777777" w:rsidR="00860530" w:rsidRPr="00F26FA5" w:rsidRDefault="00860530" w:rsidP="00576ABA">
                  <w:pPr>
                    <w:tabs>
                      <w:tab w:val="left" w:pos="7410"/>
                    </w:tabs>
                    <w:rPr>
                      <w:sz w:val="12"/>
                      <w:szCs w:val="12"/>
                      <w:rtl/>
                      <w:lang w:bidi="fa-IR"/>
                    </w:rPr>
                  </w:pPr>
                </w:p>
                <w:p w14:paraId="11377581" w14:textId="3BCD072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</w:t>
                  </w:r>
                </w:p>
                <w:p w14:paraId="1D5B9773" w14:textId="6A2464AF" w:rsidR="00576ABA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عرض از مبداء:           </w:t>
                  </w:r>
                </w:p>
              </w:tc>
              <w:tc>
                <w:tcPr>
                  <w:tcW w:w="3402" w:type="dxa"/>
                  <w:tcBorders>
                    <w:left w:val="single" w:sz="4" w:space="0" w:color="000000" w:themeColor="text1"/>
                    <w:bottom w:val="single" w:sz="4" w:space="0" w:color="FFFFFF" w:themeColor="background1"/>
                    <w:right w:val="single" w:sz="4" w:space="0" w:color="000000" w:themeColor="text1"/>
                  </w:tcBorders>
                </w:tcPr>
                <w:p w14:paraId="5DCDD604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20"/>
                      <w:lang w:bidi="fa-IR"/>
                    </w:rPr>
                    <w:object w:dxaOrig="1300" w:dyaOrig="540" w14:anchorId="4B6571E8">
                      <v:shape id="_x0000_i1191" type="#_x0000_t75" style="width:65.2pt;height:27.1pt" o:ole="">
                        <v:imagedata r:id="rId24" o:title=""/>
                      </v:shape>
                      <o:OLEObject Type="Embed" ProgID="Equation.DSMT4" ShapeID="_x0000_i1191" DrawAspect="Content" ObjectID="_1783862730" r:id="rId25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28754658" w14:textId="7777777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 </w:t>
                  </w:r>
                </w:p>
                <w:p w14:paraId="376847BE" w14:textId="5FC162E0" w:rsidR="00576ABA" w:rsidRPr="00F26FA5" w:rsidRDefault="00576ABA" w:rsidP="0086053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3119" w:type="dxa"/>
                  <w:tcBorders>
                    <w:left w:val="single" w:sz="4" w:space="0" w:color="000000" w:themeColor="text1"/>
                    <w:bottom w:val="single" w:sz="4" w:space="0" w:color="FFFFFF" w:themeColor="background1"/>
                  </w:tcBorders>
                </w:tcPr>
                <w:p w14:paraId="369526B4" w14:textId="77777777" w:rsidR="00576ABA" w:rsidRPr="00F26FA5" w:rsidRDefault="00576ABA" w:rsidP="00576AB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F26FA5">
                    <w:rPr>
                      <w:position w:val="-20"/>
                      <w:lang w:bidi="fa-IR"/>
                    </w:rPr>
                    <w:object w:dxaOrig="880" w:dyaOrig="540" w14:anchorId="0DCFAF9F">
                      <v:shape id="_x0000_i1192" type="#_x0000_t75" style="width:44.05pt;height:27.1pt" o:ole="">
                        <v:imagedata r:id="rId26" o:title=""/>
                      </v:shape>
                      <o:OLEObject Type="Embed" ProgID="Equation.DSMT4" ShapeID="_x0000_i1192" DrawAspect="Content" ObjectID="_1783862731" r:id="rId27"/>
                    </w:object>
                  </w:r>
                  <w:r w:rsidRPr="00F26FA5">
                    <w:rPr>
                      <w:rtl/>
                      <w:lang w:bidi="fa-IR"/>
                    </w:rPr>
                    <w:t xml:space="preserve"> </w:t>
                  </w:r>
                </w:p>
                <w:p w14:paraId="5FE4DDF8" w14:textId="77777777" w:rsidR="00860530" w:rsidRPr="00F26FA5" w:rsidRDefault="00576ABA" w:rsidP="00576AB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 شیب:               </w:t>
                  </w:r>
                </w:p>
                <w:p w14:paraId="354CF77E" w14:textId="16849DB0" w:rsidR="00576ABA" w:rsidRPr="00F26FA5" w:rsidRDefault="00576ABA" w:rsidP="0086053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F26FA5">
                    <w:rPr>
                      <w:rFonts w:hint="cs"/>
                      <w:rtl/>
                      <w:lang w:bidi="fa-IR"/>
                    </w:rPr>
                    <w:t xml:space="preserve">عرض از مبداء:       </w:t>
                  </w:r>
                </w:p>
              </w:tc>
            </w:tr>
          </w:tbl>
          <w:p w14:paraId="6EF46465" w14:textId="38150FC9" w:rsidR="00576ABA" w:rsidRPr="00F26FA5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 w:cs="0 Nazanin Bold"/>
                <w:sz w:val="27"/>
                <w:szCs w:val="27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0408150F" w:rsidR="00576ABA" w:rsidRPr="00F26FA5" w:rsidRDefault="00576ABA" w:rsidP="00860530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AD5262" w:rsidRPr="00F26FA5" w14:paraId="767BE3A8" w14:textId="77777777" w:rsidTr="00F26FA5">
        <w:trPr>
          <w:trHeight w:val="1929"/>
        </w:trPr>
        <w:tc>
          <w:tcPr>
            <w:tcW w:w="10119" w:type="dxa"/>
            <w:gridSpan w:val="3"/>
          </w:tcPr>
          <w:p w14:paraId="1DACEC89" w14:textId="1D66C5EC" w:rsidR="005E1404" w:rsidRPr="00F26FA5" w:rsidRDefault="00F26FA5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0 Nazanin Bold"/>
                <w:sz w:val="27"/>
                <w:szCs w:val="27"/>
                <w:lang w:bidi="fa-IR"/>
              </w:rPr>
            </w:pPr>
            <w:r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43CD71" wp14:editId="11E5D49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351790</wp:posOffset>
                      </wp:positionV>
                      <wp:extent cx="762000" cy="762000"/>
                      <wp:effectExtent l="0" t="0" r="19050" b="19050"/>
                      <wp:wrapNone/>
                      <wp:docPr id="42" name="Quad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61301" id="Quad Arrow 28" o:spid="_x0000_s1026" style="position:absolute;left:0;text-align:left;margin-left:29.95pt;margin-top:27.7pt;width:60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55F8F3" wp14:editId="1437EADD">
                      <wp:simplePos x="0" y="0"/>
                      <wp:positionH relativeFrom="column">
                        <wp:posOffset>5250815</wp:posOffset>
                      </wp:positionH>
                      <wp:positionV relativeFrom="paragraph">
                        <wp:posOffset>370205</wp:posOffset>
                      </wp:positionV>
                      <wp:extent cx="762000" cy="762000"/>
                      <wp:effectExtent l="0" t="0" r="19050" b="19050"/>
                      <wp:wrapNone/>
                      <wp:docPr id="25" name="Quad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D4063" id="Quad Arrow 25" o:spid="_x0000_s1026" style="position:absolute;left:0;text-align:left;margin-left:413.45pt;margin-top:29.15pt;width:60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Me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EE9956" wp14:editId="6EA78FDA">
                      <wp:simplePos x="0" y="0"/>
                      <wp:positionH relativeFrom="column">
                        <wp:posOffset>3568065</wp:posOffset>
                      </wp:positionH>
                      <wp:positionV relativeFrom="paragraph">
                        <wp:posOffset>351155</wp:posOffset>
                      </wp:positionV>
                      <wp:extent cx="762000" cy="762000"/>
                      <wp:effectExtent l="0" t="0" r="19050" b="1905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42598" id="Quad Arrow 26" o:spid="_x0000_s1026" style="position:absolute;left:0;text-align:left;margin-left:280.95pt;margin-top:27.65pt;width:60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1q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D0346E" w:rsidRPr="00F26FA5">
              <w:rPr>
                <w:noProof/>
                <w:sz w:val="27"/>
                <w:szCs w:val="27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04D42" wp14:editId="559B442C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351155</wp:posOffset>
                      </wp:positionV>
                      <wp:extent cx="762000" cy="762000"/>
                      <wp:effectExtent l="0" t="0" r="19050" b="19050"/>
                      <wp:wrapNone/>
                      <wp:docPr id="27" name="Quad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FBBA3" id="Quad Arrow 27" o:spid="_x0000_s1026" style="position:absolute;left:0;text-align:left;margin-left:157.2pt;margin-top:27.65pt;width:60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</v:shape>
                  </w:pict>
                </mc:Fallback>
              </mc:AlternateContent>
            </w:r>
            <w:r w:rsidR="00576ABA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 xml:space="preserve">خط </w:t>
            </w:r>
            <w:r w:rsidR="00576ABA" w:rsidRPr="00F26FA5">
              <w:rPr>
                <w:noProof/>
                <w:position w:val="-12"/>
                <w:sz w:val="27"/>
                <w:szCs w:val="27"/>
                <w:lang w:bidi="fa-IR"/>
              </w:rPr>
              <w:object w:dxaOrig="1219" w:dyaOrig="360" w14:anchorId="633D62FE">
                <v:shape id="_x0000_i1335" type="#_x0000_t75" style="width:61pt;height:17.8pt" o:ole="">
                  <v:imagedata r:id="rId28" o:title=""/>
                </v:shape>
                <o:OLEObject Type="Embed" ProgID="Equation.DSMT4" ShapeID="_x0000_i1335" DrawAspect="Content" ObjectID="_1783862732" r:id="rId29"/>
              </w:object>
            </w:r>
            <w:r w:rsidR="00576ABA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 xml:space="preserve"> را در نظر بگیریم؛ در هر مورد یک خط نمونه رسم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5E1404" w:rsidRPr="00F26FA5" w14:paraId="62B54B53" w14:textId="77777777" w:rsidTr="00D0346E">
              <w:trPr>
                <w:trHeight w:val="1140"/>
              </w:trPr>
              <w:tc>
                <w:tcPr>
                  <w:tcW w:w="24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17894CC" w14:textId="0CCF0E64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10983" w14:textId="0C5BED8A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6B14C" w14:textId="73EF103D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ECC67C1" w14:textId="00216D32" w:rsidR="005E1404" w:rsidRPr="00F26FA5" w:rsidRDefault="005E1404" w:rsidP="005E1404">
                  <w:pPr>
                    <w:spacing w:line="360" w:lineRule="auto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</w:p>
              </w:tc>
            </w:tr>
            <w:tr w:rsidR="005E1404" w:rsidRPr="00F26FA5" w14:paraId="7742A230" w14:textId="77777777" w:rsidTr="00FB1082">
              <w:trPr>
                <w:trHeight w:val="239"/>
              </w:trPr>
              <w:tc>
                <w:tcPr>
                  <w:tcW w:w="249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2408964" w14:textId="1D47C53A" w:rsidR="005E1404" w:rsidRPr="00F26FA5" w:rsidRDefault="005E1404" w:rsidP="005E1404">
                  <w:pPr>
                    <w:spacing w:line="360" w:lineRule="auto"/>
                    <w:rPr>
                      <w:rFonts w:hint="cs"/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19B53051">
                      <v:shape id="_x0000_i1336" type="#_x0000_t75" style="width:103.35pt;height:18.65pt" o:ole="">
                        <v:imagedata r:id="rId30" o:title=""/>
                      </v:shape>
                      <o:OLEObject Type="Embed" ProgID="Equation.DSMT4" ShapeID="_x0000_i1336" DrawAspect="Content" ObjectID="_1783862733" r:id="rId31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0E36ED0" w14:textId="1DE62475" w:rsidR="005E1404" w:rsidRPr="00F26FA5" w:rsidRDefault="005E1404" w:rsidP="005E1404">
                  <w:pPr>
                    <w:spacing w:line="360" w:lineRule="auto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5E9AD29B">
                      <v:shape id="_x0000_i1337" type="#_x0000_t75" style="width:103.35pt;height:18.65pt" o:ole="">
                        <v:imagedata r:id="rId32" o:title=""/>
                      </v:shape>
                      <o:OLEObject Type="Embed" ProgID="Equation.DSMT4" ShapeID="_x0000_i1337" DrawAspect="Content" ObjectID="_1783862734" r:id="rId33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01EDEDC" w14:textId="1ABC309D" w:rsidR="005E1404" w:rsidRPr="00F26FA5" w:rsidRDefault="005E1404" w:rsidP="005E1404">
                  <w:pPr>
                    <w:spacing w:line="360" w:lineRule="auto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3CEA1C69">
                      <v:shape id="_x0000_i1338" type="#_x0000_t75" style="width:103.35pt;height:18.65pt" o:ole="">
                        <v:imagedata r:id="rId34" o:title=""/>
                      </v:shape>
                      <o:OLEObject Type="Embed" ProgID="Equation.DSMT4" ShapeID="_x0000_i1338" DrawAspect="Content" ObjectID="_1783862735" r:id="rId35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B58585D" w14:textId="5D603DD2" w:rsidR="005E1404" w:rsidRPr="00F26FA5" w:rsidRDefault="005E1404" w:rsidP="005E1404">
                  <w:pPr>
                    <w:spacing w:line="360" w:lineRule="auto"/>
                    <w:jc w:val="center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position w:val="-12"/>
                      <w:sz w:val="27"/>
                      <w:szCs w:val="27"/>
                      <w:lang w:bidi="fa-IR"/>
                    </w:rPr>
                    <w:object w:dxaOrig="2060" w:dyaOrig="380" w14:anchorId="5A528CB5">
                      <v:shape id="_x0000_i1339" type="#_x0000_t75" style="width:103.35pt;height:18.65pt" o:ole="">
                        <v:imagedata r:id="rId36" o:title=""/>
                      </v:shape>
                      <o:OLEObject Type="Embed" ProgID="Equation.DSMT4" ShapeID="_x0000_i1339" DrawAspect="Content" ObjectID="_1783862736" r:id="rId37"/>
                    </w:object>
                  </w:r>
                </w:p>
              </w:tc>
            </w:tr>
          </w:tbl>
          <w:p w14:paraId="2A74F8F1" w14:textId="5E3501A4" w:rsidR="00576ABA" w:rsidRPr="00F26FA5" w:rsidRDefault="00576ABA" w:rsidP="00576ABA">
            <w:pPr>
              <w:spacing w:line="360" w:lineRule="auto"/>
              <w:rPr>
                <w:rFonts w:cs="0 Nazanin Bold"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647EFB4F" w14:textId="3AC0DDDD" w:rsidR="00AD5262" w:rsidRPr="00F26FA5" w:rsidRDefault="00D0346E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FF063F" w:rsidRPr="00F26FA5" w14:paraId="7CD707B5" w14:textId="77777777" w:rsidTr="00F26FA5">
        <w:trPr>
          <w:trHeight w:val="422"/>
        </w:trPr>
        <w:tc>
          <w:tcPr>
            <w:tcW w:w="10119" w:type="dxa"/>
            <w:gridSpan w:val="3"/>
          </w:tcPr>
          <w:p w14:paraId="1C0EDEC2" w14:textId="77777777" w:rsidR="00FF063F" w:rsidRPr="00F26FA5" w:rsidRDefault="00FF063F" w:rsidP="00FF063F">
            <w:pPr>
              <w:tabs>
                <w:tab w:val="left" w:pos="7779"/>
              </w:tabs>
              <w:rPr>
                <w:i/>
                <w:noProof/>
                <w:sz w:val="27"/>
                <w:szCs w:val="27"/>
                <w:rtl/>
              </w:rPr>
            </w:pPr>
            <w:r w:rsidRPr="00F26FA5">
              <w:rPr>
                <w:rFonts w:hint="cs"/>
                <w:i/>
                <w:noProof/>
                <w:sz w:val="27"/>
                <w:szCs w:val="27"/>
                <w:rtl/>
              </w:rPr>
              <w:t>معادله خطی را بنویسید که:</w:t>
            </w:r>
          </w:p>
          <w:p w14:paraId="018480A3" w14:textId="77777777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</w:rPr>
            </w:pPr>
            <w:r w:rsidRPr="00F26FA5">
              <w:rPr>
                <w:rFonts w:hint="cs"/>
                <w:sz w:val="27"/>
                <w:szCs w:val="27"/>
                <w:rtl/>
              </w:rPr>
              <w:t xml:space="preserve">الف) شیب آن </w:t>
            </w:r>
            <w:r w:rsidRPr="00F26FA5">
              <w:rPr>
                <w:position w:val="-6"/>
                <w:sz w:val="27"/>
                <w:szCs w:val="27"/>
              </w:rPr>
              <w:object w:dxaOrig="360" w:dyaOrig="279" w14:anchorId="4CDEA649">
                <v:shape id="_x0000_i1728" type="#_x0000_t75" style="width:17.8pt;height:14.4pt" o:ole="">
                  <v:imagedata r:id="rId38" o:title=""/>
                </v:shape>
                <o:OLEObject Type="Embed" ProgID="Equation.DSMT4" ShapeID="_x0000_i1728" DrawAspect="Content" ObjectID="_1783862737" r:id="rId39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</w:rPr>
              <w:t xml:space="preserve">و عرض از مبداء آن </w:t>
            </w:r>
            <w:r w:rsidRPr="00F26FA5">
              <w:rPr>
                <w:position w:val="-6"/>
                <w:sz w:val="27"/>
                <w:szCs w:val="27"/>
              </w:rPr>
              <w:object w:dxaOrig="380" w:dyaOrig="279" w14:anchorId="149E1D75">
                <v:shape id="_x0000_i1729" type="#_x0000_t75" style="width:18.65pt;height:14.4pt" o:ole="">
                  <v:imagedata r:id="rId40" o:title=""/>
                </v:shape>
                <o:OLEObject Type="Embed" ProgID="Equation.DSMT4" ShapeID="_x0000_i1729" DrawAspect="Content" ObjectID="_1783862738" r:id="rId41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</w:rPr>
              <w:t xml:space="preserve"> باشد.</w:t>
            </w:r>
          </w:p>
          <w:p w14:paraId="53479D9E" w14:textId="77777777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</w:rPr>
              <w:t xml:space="preserve">ب) با خط </w:t>
            </w:r>
            <w:r w:rsidRPr="00F26FA5">
              <w:rPr>
                <w:position w:val="-12"/>
                <w:sz w:val="27"/>
                <w:szCs w:val="27"/>
              </w:rPr>
              <w:object w:dxaOrig="1219" w:dyaOrig="340" w14:anchorId="10DCCA4E">
                <v:shape id="_x0000_i1730" type="#_x0000_t75" style="width:61pt;height:16.95pt" o:ole="">
                  <v:imagedata r:id="rId42" o:title=""/>
                </v:shape>
                <o:OLEObject Type="Embed" ProgID="Equation.DSMT4" ShapeID="_x0000_i1730" DrawAspect="Content" ObjectID="_1783862739" r:id="rId43"/>
              </w:object>
            </w:r>
            <w:r w:rsidRPr="00F26FA5">
              <w:rPr>
                <w:sz w:val="27"/>
                <w:szCs w:val="27"/>
                <w:rtl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موازی باشد و محور عرض را  در نقطه </w:t>
            </w:r>
            <w:r w:rsidRPr="00F26FA5">
              <w:rPr>
                <w:position w:val="-6"/>
                <w:sz w:val="27"/>
                <w:szCs w:val="27"/>
                <w:lang w:bidi="fa-IR"/>
              </w:rPr>
              <w:object w:dxaOrig="200" w:dyaOrig="279" w14:anchorId="0149B9AD">
                <v:shape id="_x0000_i1731" type="#_x0000_t75" style="width:10.15pt;height:14.4pt" o:ole="">
                  <v:imagedata r:id="rId44" o:title=""/>
                </v:shape>
                <o:OLEObject Type="Embed" ProgID="Equation.DSMT4" ShapeID="_x0000_i1731" DrawAspect="Content" ObjectID="_1783862740" r:id="rId45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قطع کند.</w:t>
            </w:r>
          </w:p>
          <w:p w14:paraId="7D769D46" w14:textId="4460B598" w:rsidR="00FF063F" w:rsidRPr="00F26FA5" w:rsidRDefault="00FF063F" w:rsidP="00F03CD7">
            <w:pPr>
              <w:tabs>
                <w:tab w:val="left" w:pos="7779"/>
              </w:tabs>
              <w:spacing w:line="360" w:lineRule="auto"/>
              <w:rPr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ج) با خط </w:t>
            </w:r>
            <w:r w:rsidRPr="00F26FA5">
              <w:rPr>
                <w:position w:val="-12"/>
                <w:sz w:val="27"/>
                <w:szCs w:val="27"/>
                <w:lang w:bidi="fa-IR"/>
              </w:rPr>
              <w:object w:dxaOrig="1400" w:dyaOrig="340" w14:anchorId="0464E330">
                <v:shape id="_x0000_i1732" type="#_x0000_t75" style="width:69.45pt;height:16.95pt" o:ole="">
                  <v:imagedata r:id="rId46" o:title=""/>
                </v:shape>
                <o:OLEObject Type="Embed" ProgID="Equation.DSMT4" ShapeID="_x0000_i1732" DrawAspect="Content" ObjectID="_1783862741" r:id="rId47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sz w:val="27"/>
                <w:szCs w:val="27"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موازی باشد و از نقطه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480" w:dyaOrig="840" w14:anchorId="2D6C6AE7">
                <v:shape id="_x0000_i1733" type="#_x0000_t75" style="width:21.2pt;height:37.25pt" o:ole="">
                  <v:imagedata r:id="rId48" o:title=""/>
                </v:shape>
                <o:OLEObject Type="Embed" ProgID="Equation.DSMT4" ShapeID="_x0000_i1733" DrawAspect="Content" ObjectID="_1783862742" r:id="rId49"/>
              </w:objec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بگذرد.</w:t>
            </w:r>
          </w:p>
          <w:p w14:paraId="7DA58C93" w14:textId="33C0F657" w:rsidR="00FF063F" w:rsidRPr="00F26FA5" w:rsidRDefault="00FF063F" w:rsidP="00F03CD7">
            <w:p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و) از دو نقطه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620" w:dyaOrig="840" w14:anchorId="28B10BB0">
                <v:shape id="_x0000_i1734" type="#_x0000_t75" style="width:27.1pt;height:35.6pt" o:ole="">
                  <v:imagedata r:id="rId50" o:title=""/>
                </v:shape>
                <o:OLEObject Type="Embed" ProgID="Equation.DSMT4" ShapeID="_x0000_i1734" DrawAspect="Content" ObjectID="_1783862743" r:id="rId51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و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="00FB1082" w:rsidRPr="00F26FA5">
              <w:rPr>
                <w:position w:val="-34"/>
                <w:sz w:val="27"/>
                <w:szCs w:val="27"/>
                <w:lang w:bidi="fa-IR"/>
              </w:rPr>
              <w:object w:dxaOrig="460" w:dyaOrig="840" w14:anchorId="25BF35F6">
                <v:shape id="_x0000_i1735" type="#_x0000_t75" style="width:19.5pt;height:35.6pt" o:ole="">
                  <v:imagedata r:id="rId52" o:title=""/>
                </v:shape>
                <o:OLEObject Type="Embed" ProgID="Equation.DSMT4" ShapeID="_x0000_i1735" DrawAspect="Content" ObjectID="_1783862744" r:id="rId53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بگذرد.</w:t>
            </w:r>
          </w:p>
        </w:tc>
        <w:tc>
          <w:tcPr>
            <w:tcW w:w="511" w:type="dxa"/>
            <w:vAlign w:val="center"/>
          </w:tcPr>
          <w:p w14:paraId="530EE0E8" w14:textId="46A2D30E" w:rsidR="00FF063F" w:rsidRPr="00F26FA5" w:rsidRDefault="00CB2EEB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D0346E" w:rsidRPr="00F26FA5" w14:paraId="38FCB34F" w14:textId="77777777" w:rsidTr="00C06DB4">
        <w:trPr>
          <w:trHeight w:val="2265"/>
        </w:trPr>
        <w:tc>
          <w:tcPr>
            <w:tcW w:w="10119" w:type="dxa"/>
            <w:gridSpan w:val="3"/>
          </w:tcPr>
          <w:p w14:paraId="4B427A9C" w14:textId="7392F20B" w:rsidR="00D0346E" w:rsidRPr="00F26FA5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06684F1" wp14:editId="0A921426">
                      <wp:simplePos x="0" y="0"/>
                      <wp:positionH relativeFrom="column">
                        <wp:posOffset>282442</wp:posOffset>
                      </wp:positionH>
                      <wp:positionV relativeFrom="paragraph">
                        <wp:posOffset>31033</wp:posOffset>
                      </wp:positionV>
                      <wp:extent cx="1333500" cy="1371600"/>
                      <wp:effectExtent l="0" t="0" r="19050" b="1905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4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57E74" id="Group 40" o:spid="_x0000_s1026" style="position:absolute;left:0;text-align:left;margin-left:22.25pt;margin-top:2.45pt;width:105pt;height:108pt;z-index:251678720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">
                          <v:imagedata r:id="rId55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F26FA5" w:rsidRDefault="00D0346E" w:rsidP="00D0346E">
            <w:pPr>
              <w:spacing w:line="360" w:lineRule="auto"/>
              <w:rPr>
                <w:noProof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F26FA5" w:rsidRDefault="00D0346E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89385A" w:rsidRPr="00F26FA5" w14:paraId="2044AC45" w14:textId="77777777" w:rsidTr="00DC1FC4">
        <w:trPr>
          <w:trHeight w:val="1275"/>
        </w:trPr>
        <w:tc>
          <w:tcPr>
            <w:tcW w:w="10119" w:type="dxa"/>
            <w:gridSpan w:val="3"/>
          </w:tcPr>
          <w:p w14:paraId="77DE70AC" w14:textId="3099B6FE" w:rsidR="0089385A" w:rsidRPr="00F26FA5" w:rsidRDefault="0089385A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hint="cs"/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position w:val="-34"/>
                <w:sz w:val="27"/>
                <w:szCs w:val="27"/>
                <w:lang w:bidi="fa-IR"/>
              </w:rPr>
              <w:object w:dxaOrig="620" w:dyaOrig="840" w14:anchorId="501132AB">
                <v:shape id="_x0000_i1806" type="#_x0000_t75" style="width:27.1pt;height:35.6pt" o:ole="">
                  <v:imagedata r:id="rId56" o:title=""/>
                </v:shape>
                <o:OLEObject Type="Embed" ProgID="Equation.DSMT4" ShapeID="_x0000_i1806" DrawAspect="Content" ObjectID="_1783862745" r:id="rId57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و </w:t>
            </w:r>
            <w:r w:rsidRPr="00F26FA5">
              <w:rPr>
                <w:sz w:val="27"/>
                <w:szCs w:val="27"/>
                <w:rtl/>
                <w:lang w:bidi="fa-IR"/>
              </w:rPr>
              <w:t xml:space="preserve"> </w:t>
            </w:r>
            <w:r w:rsidRPr="00F26FA5">
              <w:rPr>
                <w:position w:val="-34"/>
                <w:sz w:val="27"/>
                <w:szCs w:val="27"/>
                <w:lang w:bidi="fa-IR"/>
              </w:rPr>
              <w:object w:dxaOrig="460" w:dyaOrig="840" w14:anchorId="3ED1A289">
                <v:shape id="_x0000_i1805" type="#_x0000_t75" style="width:19.5pt;height:35.6pt" o:ole="">
                  <v:imagedata r:id="rId58" o:title=""/>
                </v:shape>
                <o:OLEObject Type="Embed" ProgID="Equation.DSMT4" ShapeID="_x0000_i1805" DrawAspect="Content" ObjectID="_1783862746" r:id="rId59"/>
              </w:objec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 xml:space="preserve"> </w:t>
            </w:r>
            <w:r w:rsidR="00CB5A95">
              <w:rPr>
                <w:rFonts w:hint="cs"/>
                <w:sz w:val="27"/>
                <w:szCs w:val="27"/>
                <w:rtl/>
                <w:lang w:bidi="fa-IR"/>
              </w:rPr>
              <w:t>دو نقطه از یک خط هستند</w:t>
            </w:r>
            <w:r w:rsidRPr="00F26FA5">
              <w:rPr>
                <w:rFonts w:hint="cs"/>
                <w:sz w:val="27"/>
                <w:szCs w:val="27"/>
                <w:rtl/>
                <w:lang w:bidi="fa-IR"/>
              </w:rPr>
              <w:t>.</w:t>
            </w:r>
            <w:r>
              <w:rPr>
                <w:rFonts w:hint="cs"/>
                <w:sz w:val="27"/>
                <w:szCs w:val="27"/>
                <w:rtl/>
                <w:lang w:bidi="fa-IR"/>
              </w:rPr>
              <w:t xml:space="preserve"> شیب این خط </w:t>
            </w:r>
            <w:r w:rsidR="00CB5A95">
              <w:rPr>
                <w:rFonts w:hint="cs"/>
                <w:sz w:val="27"/>
                <w:szCs w:val="27"/>
                <w:rtl/>
                <w:lang w:bidi="fa-IR"/>
              </w:rPr>
              <w:t>پیدا کنید</w:t>
            </w:r>
            <w:bookmarkStart w:id="0" w:name="_GoBack"/>
            <w:bookmarkEnd w:id="0"/>
            <w:r>
              <w:rPr>
                <w:rFonts w:hint="cs"/>
                <w:sz w:val="27"/>
                <w:szCs w:val="27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2B9578B6" w14:textId="3776F8D6" w:rsidR="0089385A" w:rsidRPr="00F26FA5" w:rsidRDefault="0089385A" w:rsidP="00EA3D58">
            <w:pPr>
              <w:jc w:val="center"/>
              <w:rPr>
                <w:rFonts w:ascii="Vazirmatn" w:hAnsi="Vazirmatn" w:hint="cs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5/0</w:t>
            </w:r>
          </w:p>
        </w:tc>
      </w:tr>
      <w:tr w:rsidR="005639DD" w:rsidRPr="00F26FA5" w14:paraId="1BBE3450" w14:textId="77777777" w:rsidTr="00FF063F">
        <w:trPr>
          <w:trHeight w:val="3399"/>
        </w:trPr>
        <w:tc>
          <w:tcPr>
            <w:tcW w:w="10119" w:type="dxa"/>
            <w:gridSpan w:val="3"/>
          </w:tcPr>
          <w:p w14:paraId="06887163" w14:textId="4891079C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دستگاه</w:t>
            </w:r>
            <w:r w:rsidRPr="00F26FA5">
              <w:rPr>
                <w:noProof/>
                <w:sz w:val="27"/>
                <w:szCs w:val="27"/>
                <w:rtl/>
                <w:lang w:bidi="fa-IR"/>
              </w:rPr>
              <w:softHyphen/>
            </w: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های معادله خطی زیر را حل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46AEF" w:rsidRPr="00F26FA5" w14:paraId="18BE36E9" w14:textId="77777777" w:rsidTr="00046AEF">
              <w:tc>
                <w:tcPr>
                  <w:tcW w:w="4997" w:type="dxa"/>
                </w:tcPr>
                <w:p w14:paraId="14471241" w14:textId="6C1BACC5" w:rsidR="00046AEF" w:rsidRPr="00F26FA5" w:rsidRDefault="00046AEF" w:rsidP="00046AEF">
                  <w:pPr>
                    <w:spacing w:line="360" w:lineRule="auto"/>
                    <w:jc w:val="right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noProof/>
                      <w:position w:val="-34"/>
                      <w:sz w:val="27"/>
                      <w:szCs w:val="27"/>
                      <w:lang w:bidi="fa-IR"/>
                    </w:rPr>
                    <w:object w:dxaOrig="1579" w:dyaOrig="840" w14:anchorId="2573ED37">
                      <v:shape id="_x0000_i1044" type="#_x0000_t75" style="width:79.6pt;height:42.35pt" o:ole="">
                        <v:imagedata r:id="rId60" o:title=""/>
                      </v:shape>
                      <o:OLEObject Type="Embed" ProgID="Equation.DSMT4" ShapeID="_x0000_i1044" DrawAspect="Content" ObjectID="_1783862747" r:id="rId61"/>
                    </w:object>
                  </w:r>
                </w:p>
              </w:tc>
              <w:tc>
                <w:tcPr>
                  <w:tcW w:w="4998" w:type="dxa"/>
                </w:tcPr>
                <w:p w14:paraId="0593F8D8" w14:textId="67D65B28" w:rsidR="00046AEF" w:rsidRPr="00F26FA5" w:rsidRDefault="00046AEF" w:rsidP="00046AEF">
                  <w:pPr>
                    <w:spacing w:line="360" w:lineRule="auto"/>
                    <w:jc w:val="right"/>
                    <w:rPr>
                      <w:noProof/>
                      <w:sz w:val="27"/>
                      <w:szCs w:val="27"/>
                      <w:rtl/>
                      <w:lang w:bidi="fa-IR"/>
                    </w:rPr>
                  </w:pPr>
                  <w:r w:rsidRPr="00F26FA5">
                    <w:rPr>
                      <w:noProof/>
                      <w:position w:val="-34"/>
                      <w:sz w:val="27"/>
                      <w:szCs w:val="27"/>
                      <w:lang w:bidi="fa-IR"/>
                    </w:rPr>
                    <w:object w:dxaOrig="1400" w:dyaOrig="840" w14:anchorId="0C4FAE17">
                      <v:shape id="_x0000_i1045" type="#_x0000_t75" style="width:70.3pt;height:42.35pt" o:ole="">
                        <v:imagedata r:id="rId62" o:title=""/>
                      </v:shape>
                      <o:OLEObject Type="Embed" ProgID="Equation.DSMT4" ShapeID="_x0000_i1045" DrawAspect="Content" ObjectID="_1783862748" r:id="rId63"/>
                    </w:object>
                  </w:r>
                </w:p>
              </w:tc>
            </w:tr>
          </w:tbl>
          <w:p w14:paraId="272B9AAF" w14:textId="02048AA0" w:rsidR="00046AEF" w:rsidRPr="00F26FA5" w:rsidRDefault="00046AEF" w:rsidP="00FF063F">
            <w:pPr>
              <w:tabs>
                <w:tab w:val="left" w:pos="7103"/>
              </w:tabs>
              <w:rPr>
                <w:noProof/>
                <w:sz w:val="27"/>
                <w:szCs w:val="27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ED9FCA5" w14:textId="29AE62DB" w:rsidR="005639DD" w:rsidRPr="00F26FA5" w:rsidRDefault="00F55648" w:rsidP="00FF06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5/2</w:t>
            </w:r>
          </w:p>
        </w:tc>
      </w:tr>
      <w:tr w:rsidR="00046AEF" w:rsidRPr="00F26FA5" w14:paraId="5D85DB2D" w14:textId="77777777" w:rsidTr="0020023C">
        <w:trPr>
          <w:trHeight w:val="1837"/>
        </w:trPr>
        <w:tc>
          <w:tcPr>
            <w:tcW w:w="10119" w:type="dxa"/>
            <w:gridSpan w:val="3"/>
          </w:tcPr>
          <w:p w14:paraId="4E2D82E6" w14:textId="77777777" w:rsidR="00046AEF" w:rsidRPr="00F26FA5" w:rsidRDefault="00046AEF" w:rsidP="00046AE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noProof/>
                <w:sz w:val="27"/>
                <w:szCs w:val="27"/>
                <w:rtl/>
                <w:lang w:bidi="fa-IR"/>
              </w:rPr>
              <w:t>دستگاه مقابل چند جواب دارد؟ چرا؟</w:t>
            </w:r>
          </w:p>
          <w:p w14:paraId="68A34447" w14:textId="04462D79" w:rsidR="00375825" w:rsidRPr="00F26FA5" w:rsidRDefault="00375825" w:rsidP="00375825">
            <w:pPr>
              <w:spacing w:line="360" w:lineRule="auto"/>
              <w:jc w:val="right"/>
              <w:rPr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noProof/>
                <w:position w:val="-34"/>
                <w:sz w:val="27"/>
                <w:szCs w:val="27"/>
                <w:lang w:bidi="fa-IR"/>
              </w:rPr>
              <w:object w:dxaOrig="1760" w:dyaOrig="840" w14:anchorId="5BCA8B13">
                <v:shape id="_x0000_i1076" type="#_x0000_t75" style="width:88.1pt;height:42.35pt" o:ole="">
                  <v:imagedata r:id="rId64" o:title=""/>
                </v:shape>
                <o:OLEObject Type="Embed" ProgID="Equation.DSMT4" ShapeID="_x0000_i1076" DrawAspect="Content" ObjectID="_1783862749" r:id="rId65"/>
              </w:object>
            </w:r>
          </w:p>
        </w:tc>
        <w:tc>
          <w:tcPr>
            <w:tcW w:w="511" w:type="dxa"/>
            <w:vAlign w:val="center"/>
          </w:tcPr>
          <w:p w14:paraId="5A7F37A0" w14:textId="405BCE68" w:rsidR="00046AEF" w:rsidRPr="00F26FA5" w:rsidRDefault="00046AEF" w:rsidP="00EA3D58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EB7A50" w:rsidRPr="00F26FA5" w14:paraId="1F61321F" w14:textId="77777777" w:rsidTr="00D0346E">
        <w:trPr>
          <w:trHeight w:val="2396"/>
        </w:trPr>
        <w:tc>
          <w:tcPr>
            <w:tcW w:w="10119" w:type="dxa"/>
            <w:gridSpan w:val="3"/>
          </w:tcPr>
          <w:p w14:paraId="41C4073B" w14:textId="780430E5" w:rsidR="00E527F4" w:rsidRPr="00F26FA5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sz w:val="27"/>
                <w:szCs w:val="27"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برای مسأله زیر یک دستگاه معادلات خط</w:t>
            </w:r>
            <w:r w:rsidR="008F36B9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 بنویسید. (نیازی به حل دستگاه نیست.)</w:t>
            </w:r>
          </w:p>
          <w:p w14:paraId="32A5ADE5" w14:textId="652D60F5" w:rsidR="00EB7A50" w:rsidRPr="00F26FA5" w:rsidRDefault="008F36B9" w:rsidP="008F36B9">
            <w:pPr>
              <w:jc w:val="both"/>
              <w:rPr>
                <w:rFonts w:hint="cs"/>
                <w:noProof/>
                <w:sz w:val="27"/>
                <w:szCs w:val="27"/>
                <w:rtl/>
                <w:lang w:bidi="fa-IR"/>
              </w:rPr>
            </w:pP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«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در </w:t>
            </w:r>
            <w:r w:rsidR="00E527F4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527F4" w:rsidRPr="00F26FA5">
              <w:rPr>
                <w:rFonts w:hint="eastAsia"/>
                <w:noProof/>
                <w:sz w:val="27"/>
                <w:szCs w:val="27"/>
                <w:rtl/>
                <w:lang w:bidi="fa-IR"/>
              </w:rPr>
              <w:t>ک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 مزرعه 20 مرغ و گاو وجود دارد. اگر تعداد پاها</w:t>
            </w:r>
            <w:r w:rsidR="00E527F4"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527F4" w:rsidRPr="00F26FA5">
              <w:rPr>
                <w:noProof/>
                <w:sz w:val="27"/>
                <w:szCs w:val="27"/>
                <w:rtl/>
                <w:lang w:bidi="fa-IR"/>
              </w:rPr>
              <w:t xml:space="preserve"> آنها در مجموع 70 تا باشد؛ چند مرغ و چند گاو در مزرعه وجود دارند؟</w:t>
            </w:r>
            <w:r w:rsidRPr="00F26FA5">
              <w:rPr>
                <w:rFonts w:hint="cs"/>
                <w:noProof/>
                <w:sz w:val="27"/>
                <w:szCs w:val="27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1CDC287E" w:rsidR="00EB7A50" w:rsidRPr="00F26FA5" w:rsidRDefault="00EB7A50" w:rsidP="00EA3D58">
            <w:pPr>
              <w:jc w:val="center"/>
              <w:rPr>
                <w:rFonts w:ascii="Vazirmatn" w:hAnsi="Vazirmatn" w:hint="cs"/>
                <w:sz w:val="27"/>
                <w:szCs w:val="27"/>
                <w:rtl/>
                <w:lang w:bidi="fa-IR"/>
              </w:rPr>
            </w:pPr>
            <w:r w:rsidRPr="00F26FA5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257D00" w:rsidRPr="00F26FA5" w14:paraId="2AEEA28B" w14:textId="77777777" w:rsidTr="00E147BE">
        <w:trPr>
          <w:trHeight w:val="411"/>
        </w:trPr>
        <w:tc>
          <w:tcPr>
            <w:tcW w:w="10630" w:type="dxa"/>
            <w:gridSpan w:val="4"/>
          </w:tcPr>
          <w:p w14:paraId="383A2D75" w14:textId="1C584A5E" w:rsidR="00257D00" w:rsidRPr="00F26FA5" w:rsidRDefault="00257D00" w:rsidP="00EA3D58">
            <w:pPr>
              <w:jc w:val="center"/>
              <w:rPr>
                <w:rFonts w:ascii="Vazirmatn" w:hAnsi="Vazirmatn" w:hint="cs"/>
                <w:sz w:val="27"/>
                <w:szCs w:val="27"/>
                <w:rtl/>
                <w:lang w:bidi="fa-IR"/>
              </w:rPr>
            </w:pPr>
            <w:r w:rsidRPr="00257D0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615D838F" w14:textId="487FE761" w:rsidR="000B3006" w:rsidRPr="00F26FA5" w:rsidRDefault="000B3006" w:rsidP="00B02D00">
      <w:pPr>
        <w:tabs>
          <w:tab w:val="left" w:pos="7696"/>
        </w:tabs>
        <w:rPr>
          <w:rFonts w:ascii="Vazirmatn" w:hAnsi="Vazirmatn"/>
          <w:sz w:val="27"/>
          <w:szCs w:val="27"/>
          <w:rtl/>
          <w:lang w:bidi="fa-IR"/>
        </w:rPr>
      </w:pPr>
    </w:p>
    <w:sectPr w:rsidR="000B3006" w:rsidRPr="00F26FA5" w:rsidSect="00554692">
      <w:footerReference w:type="even" r:id="rId6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EEB5A" w14:textId="77777777" w:rsidR="00CF7B22" w:rsidRDefault="00CF7B22">
      <w:r>
        <w:separator/>
      </w:r>
    </w:p>
  </w:endnote>
  <w:endnote w:type="continuationSeparator" w:id="0">
    <w:p w14:paraId="764B42CA" w14:textId="77777777" w:rsidR="00CF7B22" w:rsidRDefault="00CF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D8054" w14:textId="77777777" w:rsidR="00CF7B22" w:rsidRDefault="00CF7B22">
      <w:r>
        <w:separator/>
      </w:r>
    </w:p>
  </w:footnote>
  <w:footnote w:type="continuationSeparator" w:id="0">
    <w:p w14:paraId="4D255E27" w14:textId="77777777" w:rsidR="00CF7B22" w:rsidRDefault="00CF7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46AEF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75525"/>
    <w:rsid w:val="00180E9B"/>
    <w:rsid w:val="00183AB2"/>
    <w:rsid w:val="001964DB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30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7A50"/>
    <w:rsid w:val="00EC2C10"/>
    <w:rsid w:val="00ED4AA8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4007D"/>
    <w:rsid w:val="00F44108"/>
    <w:rsid w:val="00F45380"/>
    <w:rsid w:val="00F521DE"/>
    <w:rsid w:val="00F55648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image" Target="media/image15.png"/><Relationship Id="rId63" Type="http://schemas.openxmlformats.org/officeDocument/2006/relationships/oleObject" Target="embeddings/oleObject25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3.bin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png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B5665-6AB2-4F66-8F68-A6D64AA3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1400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229</cp:revision>
  <cp:lastPrinted>2023-11-01T19:47:00Z</cp:lastPrinted>
  <dcterms:created xsi:type="dcterms:W3CDTF">2018-10-12T13:02:00Z</dcterms:created>
  <dcterms:modified xsi:type="dcterms:W3CDTF">2024-07-30T13:00:00Z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