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40B034BA" w:rsidR="00D12852" w:rsidRPr="00A00569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4"/>
        <w:gridCol w:w="745"/>
        <w:gridCol w:w="93"/>
        <w:gridCol w:w="2564"/>
        <w:gridCol w:w="2453"/>
        <w:gridCol w:w="511"/>
      </w:tblGrid>
      <w:tr w:rsidR="00F24874" w:rsidRPr="00A00569" w14:paraId="473032A7" w14:textId="55764F0A" w:rsidTr="00872B06">
        <w:trPr>
          <w:trHeight w:val="537"/>
        </w:trPr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A00569" w:rsidRDefault="00B80FC8" w:rsidP="00B80FC8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نام و نام خانوادگ</w:t>
            </w:r>
            <w:r w:rsidRPr="00A00569">
              <w:rPr>
                <w:rFonts w:ascii="Vazirmatn" w:hAnsi="Vazirmatn" w:hint="cs"/>
                <w:rtl/>
              </w:rPr>
              <w:t>ی</w:t>
            </w:r>
            <w:r w:rsidRPr="00A00569">
              <w:rPr>
                <w:rFonts w:ascii="Vazirmatn" w:hAnsi="Vazirmatn"/>
                <w:rtl/>
              </w:rPr>
              <w:t>:</w:t>
            </w:r>
          </w:p>
        </w:tc>
        <w:tc>
          <w:tcPr>
            <w:tcW w:w="3402" w:type="dxa"/>
            <w:gridSpan w:val="3"/>
            <w:shd w:val="clear" w:color="auto" w:fill="D9D9D9" w:themeFill="background1" w:themeFillShade="D9"/>
            <w:vAlign w:val="center"/>
          </w:tcPr>
          <w:p w14:paraId="567BD29F" w14:textId="68D2B07F" w:rsidR="00F24874" w:rsidRPr="00A00569" w:rsidRDefault="00B80FC8" w:rsidP="00D12852">
            <w:pPr>
              <w:jc w:val="center"/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 w:hint="cs"/>
                <w:rtl/>
              </w:rPr>
              <w:t>کلاس نهم :........................</w:t>
            </w:r>
          </w:p>
        </w:tc>
        <w:tc>
          <w:tcPr>
            <w:tcW w:w="2964" w:type="dxa"/>
            <w:gridSpan w:val="2"/>
            <w:shd w:val="clear" w:color="auto" w:fill="D9D9D9" w:themeFill="background1" w:themeFillShade="D9"/>
            <w:vAlign w:val="center"/>
          </w:tcPr>
          <w:p w14:paraId="36C32234" w14:textId="7E5A6B82" w:rsidR="00F24874" w:rsidRPr="00A00569" w:rsidRDefault="00F24874" w:rsidP="00F24874">
            <w:pPr>
              <w:rPr>
                <w:rFonts w:ascii="Vazirmatn" w:hAnsi="Vazirmatn"/>
                <w:rtl/>
              </w:rPr>
            </w:pPr>
            <w:r w:rsidRPr="00A00569">
              <w:rPr>
                <w:rFonts w:ascii="Vazirmatn" w:hAnsi="Vazirmatn"/>
                <w:rtl/>
              </w:rPr>
              <w:t>نمره:</w:t>
            </w:r>
          </w:p>
        </w:tc>
      </w:tr>
      <w:tr w:rsidR="00F24874" w:rsidRPr="00A00569" w14:paraId="52F37251" w14:textId="77777777" w:rsidTr="00115157">
        <w:trPr>
          <w:trHeight w:val="2117"/>
        </w:trPr>
        <w:tc>
          <w:tcPr>
            <w:tcW w:w="10119" w:type="dxa"/>
            <w:gridSpan w:val="5"/>
          </w:tcPr>
          <w:p w14:paraId="5FA7E1F8" w14:textId="2E236E04" w:rsidR="00C9059B" w:rsidRPr="00A00569" w:rsidRDefault="000F1A58" w:rsidP="00EA3D5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/>
                <w:lang w:bidi="fa-IR"/>
              </w:rPr>
            </w:pPr>
            <w:r w:rsidRPr="00A00569">
              <w:rPr>
                <w:rFonts w:ascii="Shabnam" w:hAnsi="Shabnam"/>
                <w:rtl/>
              </w:rPr>
              <w:t>خط</w:t>
            </w:r>
            <w:r w:rsidRPr="00A00569">
              <w:rPr>
                <w:rFonts w:ascii="Shabnam" w:hAnsi="Shabnam" w:hint="cs"/>
                <w:rtl/>
              </w:rPr>
              <w:t xml:space="preserve"> های</w:t>
            </w:r>
            <w:r w:rsidRPr="00A00569">
              <w:rPr>
                <w:rFonts w:ascii="Shabnam" w:hAnsi="Shabnam"/>
                <w:rtl/>
              </w:rPr>
              <w:t xml:space="preserve"> ز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ر</w:t>
            </w:r>
            <w:r w:rsidRPr="00A00569">
              <w:rPr>
                <w:rFonts w:ascii="Shabnam" w:hAnsi="Shabnam"/>
                <w:rtl/>
              </w:rPr>
              <w:t xml:space="preserve"> را رسم کن</w:t>
            </w:r>
            <w:r w:rsidRPr="00A00569">
              <w:rPr>
                <w:rFonts w:ascii="Shabnam" w:hAnsi="Shabnam" w:hint="cs"/>
                <w:rtl/>
              </w:rPr>
              <w:t>ی</w:t>
            </w:r>
            <w:r w:rsidRPr="00A00569">
              <w:rPr>
                <w:rFonts w:ascii="Shabnam" w:hAnsi="Shabnam" w:hint="eastAsia"/>
                <w:rtl/>
              </w:rPr>
              <w:t>د</w:t>
            </w:r>
            <w:r w:rsidRPr="00A00569">
              <w:rPr>
                <w:rFonts w:ascii="Shabnam" w:hAnsi="Shabnam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989"/>
              <w:gridCol w:w="4966"/>
            </w:tblGrid>
            <w:tr w:rsidR="000F1A58" w:rsidRPr="00A00569" w14:paraId="48D120F9" w14:textId="77777777" w:rsidTr="00115157">
              <w:trPr>
                <w:trHeight w:val="1644"/>
                <w:jc w:val="right"/>
              </w:trPr>
              <w:tc>
                <w:tcPr>
                  <w:tcW w:w="4989" w:type="dxa"/>
                  <w:tcBorders>
                    <w:top w:val="nil"/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DC85C96" w14:textId="2F7ED92F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 wp14:anchorId="2430CFB1" wp14:editId="02C1A4EE">
                            <wp:simplePos x="0" y="0"/>
                            <wp:positionH relativeFrom="column">
                              <wp:posOffset>1545595</wp:posOffset>
                            </wp:positionH>
                            <wp:positionV relativeFrom="paragraph">
                              <wp:posOffset>11756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9" name="Picture 2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5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ABB7971" id="Group 28" o:spid="_x0000_s1026" style="position:absolute;left:0;text-align:left;margin-left:121.7pt;margin-top:.95pt;width:74.7pt;height:76.85pt;z-index:251670528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29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">
                              <v:imagedata r:id="rId10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="006F7991" w:rsidRPr="006F7991">
                    <w:rPr>
                      <w:position w:val="-12"/>
                      <w:lang w:bidi="fa-IR"/>
                    </w:rPr>
                    <w:object w:dxaOrig="800" w:dyaOrig="340" w14:anchorId="666780F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9.75pt;height:17.25pt" o:ole="">
                        <v:imagedata r:id="rId12" o:title=""/>
                      </v:shape>
                      <o:OLEObject Type="Embed" ProgID="Equation.DSMT4" ShapeID="_x0000_i1025" DrawAspect="Content" ObjectID="_1808395903" r:id="rId13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966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A94C833" w14:textId="0BEE9998" w:rsidR="000F1A58" w:rsidRPr="00A00569" w:rsidRDefault="000F1A58" w:rsidP="000F1A58">
                  <w:pPr>
                    <w:jc w:val="right"/>
                    <w:rPr>
                      <w:lang w:bidi="fa-IR"/>
                    </w:rPr>
                  </w:pPr>
                  <w:r w:rsidRPr="00A00569">
                    <w:rPr>
                      <w:noProof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019D5145" wp14:editId="61A73BE7">
                            <wp:simplePos x="0" y="0"/>
                            <wp:positionH relativeFrom="column">
                              <wp:posOffset>-16510</wp:posOffset>
                            </wp:positionH>
                            <wp:positionV relativeFrom="paragraph">
                              <wp:posOffset>566199</wp:posOffset>
                            </wp:positionV>
                            <wp:extent cx="1314450" cy="323850"/>
                            <wp:effectExtent l="0" t="0" r="19050" b="1905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4450" cy="323850"/>
                                      <a:chOff x="9525" y="-1"/>
                                      <a:chExt cx="1314450" cy="323850"/>
                                    </a:xfrm>
                                  </wpg:grpSpPr>
                                  <wps:wsp>
                                    <wps:cNvPr id="6" name="Straight Connector 6"/>
                                    <wps:cNvCnPr/>
                                    <wps:spPr>
                                      <a:xfrm>
                                        <a:off x="247650" y="-1"/>
                                        <a:ext cx="0" cy="32385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Straight Connector 7"/>
                                    <wps:cNvCnPr/>
                                    <wps:spPr>
                                      <a:xfrm>
                                        <a:off x="9525" y="142875"/>
                                        <a:ext cx="13144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FED3037" id="Group 5" o:spid="_x0000_s1026" style="position:absolute;left:0;text-align:left;margin-left:-1.3pt;margin-top:44.6pt;width:103.5pt;height:25.5pt;z-index:251664384;mso-width-relative:margin;mso-height-relative:margin" coordorigin="95" coordsize="13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">
                            <v:line id="Straight Connector 6" o:spid="_x0000_s1027" style="position:absolute;visibility:visible;mso-wrap-style:square" from="2476,0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      <v:line id="Straight Connector 7" o:spid="_x0000_s1028" style="position:absolute;visibility:visible;mso-wrap-style:square" from="95,1428" to="1323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      </v:group>
                        </w:pict>
                      </mc:Fallback>
                    </mc:AlternateContent>
                  </w:r>
                  <w:r w:rsidRPr="00A00569">
                    <w:rPr>
                      <w:position w:val="-28"/>
                      <w:lang w:bidi="fa-IR"/>
                    </w:rPr>
                    <w:object w:dxaOrig="1280" w:dyaOrig="720" w14:anchorId="65A09C85">
                      <v:shape id="_x0000_i1026" type="#_x0000_t75" style="width:64.5pt;height:36.75pt" o:ole="">
                        <v:imagedata r:id="rId14" o:title=""/>
                      </v:shape>
                      <o:OLEObject Type="Embed" ProgID="Equation.DSMT4" ShapeID="_x0000_i1026" DrawAspect="Content" ObjectID="_1808395904" r:id="rId15"/>
                    </w:object>
                  </w:r>
                  <w:r w:rsidRPr="00A00569">
                    <w:rPr>
                      <w:noProof/>
                      <w:rtl/>
                      <w:lang w:bidi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6BFC8612" wp14:editId="795D849E">
                            <wp:simplePos x="0" y="0"/>
                            <wp:positionH relativeFrom="column">
                              <wp:posOffset>1932753</wp:posOffset>
                            </wp:positionH>
                            <wp:positionV relativeFrom="paragraph">
                              <wp:posOffset>4071</wp:posOffset>
                            </wp:positionV>
                            <wp:extent cx="948802" cy="976236"/>
                            <wp:effectExtent l="0" t="0" r="22860" b="14605"/>
                            <wp:wrapNone/>
                            <wp:docPr id="36" name="Group 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48802" cy="976236"/>
                                      <a:chOff x="95251" y="-95250"/>
                                      <a:chExt cx="1333500" cy="137160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4" name="Picture 3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grayscl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33000"/>
                                                </a14:imgEffect>
                                                <a14:imgEffect>
                                                  <a14:brightnessContrast contrast="-4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171450" y="0"/>
                                        <a:ext cx="1190625" cy="1190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33" name="Quad Arrow 33"/>
                                    <wps:cNvSpPr/>
                                    <wps:spPr>
                                      <a:xfrm>
                                        <a:off x="95251" y="-95250"/>
                                        <a:ext cx="1333500" cy="1371600"/>
                                      </a:xfrm>
                                      <a:prstGeom prst="quadArrow">
                                        <a:avLst>
                                          <a:gd name="adj1" fmla="val 0"/>
                                          <a:gd name="adj2" fmla="val 3338"/>
                                          <a:gd name="adj3" fmla="val 5803"/>
                                        </a:avLst>
                                      </a:prstGeom>
                                      <a:pattFill prst="lgGrid">
                                        <a:fgClr>
                                          <a:srgbClr val="4F81BD"/>
                                        </a:fgClr>
                                        <a:bgClr>
                                          <a:sysClr val="window" lastClr="FFFFFF"/>
                                        </a:bgClr>
                                      </a:pattFill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F25AD4B" id="Group 36" o:spid="_x0000_s1026" style="position:absolute;left:0;text-align:left;margin-left:152.2pt;margin-top:.3pt;width:74.7pt;height:76.85pt;z-index:251668480;mso-width-relative:margin;mso-height-relative:margin" coordorigin="952,-952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">
                            <v:shape id="Picture 34" o:spid="_x0000_s1027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">
                              <v:imagedata r:id="rId10" o:title="" grayscale="t"/>
                            </v:shape>
                            <v:shape id="Quad Arrow 33" o:spid="_x0000_s1028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" strokecolor="windowText">
                              <v:fill r:id="rId11" o:title="" color2="window" type="pattern"/>
    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</w:tc>
            </w:tr>
          </w:tbl>
          <w:p w14:paraId="4CFAF115" w14:textId="5350D929" w:rsidR="000F1A58" w:rsidRPr="00A00569" w:rsidRDefault="000F1A58" w:rsidP="000F1A58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1FF8739" w14:textId="45EA04CB" w:rsidR="00F24874" w:rsidRPr="00A00569" w:rsidRDefault="00EA5874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046AEF" w:rsidRPr="00A00569" w14:paraId="28D33358" w14:textId="77777777" w:rsidTr="00F831BD">
        <w:trPr>
          <w:trHeight w:val="2388"/>
        </w:trPr>
        <w:tc>
          <w:tcPr>
            <w:tcW w:w="10119" w:type="dxa"/>
            <w:gridSpan w:val="5"/>
          </w:tcPr>
          <w:p w14:paraId="3C60138F" w14:textId="2C3E671E" w:rsidR="00046AEF" w:rsidRPr="00A00569" w:rsidRDefault="00046AEF" w:rsidP="00046AE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 xml:space="preserve">خط با معادله </w:t>
            </w:r>
            <w:r w:rsidR="00DE43AD" w:rsidRPr="00A00569">
              <w:rPr>
                <w:noProof/>
                <w:position w:val="-12"/>
              </w:rPr>
              <w:object w:dxaOrig="1420" w:dyaOrig="340" w14:anchorId="72DE4C7B">
                <v:shape id="_x0000_i1027" type="#_x0000_t75" style="width:66.75pt;height:16.5pt" o:ole="">
                  <v:imagedata r:id="rId16" o:title=""/>
                </v:shape>
                <o:OLEObject Type="Embed" ProgID="Equation.DSMT4" ShapeID="_x0000_i1027" DrawAspect="Content" ObjectID="_1808395905" r:id="rId17"/>
              </w:object>
            </w:r>
            <w:r w:rsidRPr="00A00569">
              <w:rPr>
                <w:rFonts w:ascii="Shabnam" w:hAnsi="Shabnam"/>
              </w:rPr>
              <w:t xml:space="preserve"> </w:t>
            </w:r>
            <w:r w:rsidRPr="00A00569">
              <w:rPr>
                <w:rFonts w:ascii="Shabnam" w:hAnsi="Shabnam" w:hint="cs"/>
                <w:rtl/>
              </w:rPr>
              <w:t xml:space="preserve"> را در نظر بگیرید.</w:t>
            </w:r>
          </w:p>
          <w:p w14:paraId="0D748030" w14:textId="2031E27D" w:rsidR="00EA5874" w:rsidRPr="00A00569" w:rsidRDefault="008D264A" w:rsidP="003B3E52">
            <w:pPr>
              <w:spacing w:line="360" w:lineRule="auto"/>
              <w:rPr>
                <w:rFonts w:ascii="Shabnam" w:hAnsi="Shabnam"/>
                <w:rtl/>
                <w:lang w:bidi="fa-IR"/>
              </w:rPr>
            </w:pPr>
            <w:r w:rsidRPr="00A00569">
              <w:rPr>
                <w:rFonts w:ascii="Shabnam" w:hAnsi="Shabnam" w:hint="cs"/>
                <w:rtl/>
              </w:rPr>
              <w:t>الف</w:t>
            </w:r>
            <w:r w:rsidR="00046AEF" w:rsidRPr="00A00569">
              <w:rPr>
                <w:rFonts w:ascii="Shabnam" w:hAnsi="Shabnam" w:hint="cs"/>
                <w:rtl/>
              </w:rPr>
              <w:t xml:space="preserve">) آیا نقطه </w:t>
            </w:r>
            <w:r w:rsidR="00046AEF" w:rsidRPr="00A00569">
              <w:rPr>
                <w:noProof/>
                <w:position w:val="-34"/>
              </w:rPr>
              <w:object w:dxaOrig="620" w:dyaOrig="840" w14:anchorId="55291201">
                <v:shape id="_x0000_i1028" type="#_x0000_t75" style="width:26.25pt;height:33.75pt" o:ole="">
                  <v:imagedata r:id="rId18" o:title=""/>
                </v:shape>
                <o:OLEObject Type="Embed" ProgID="Equation.DSMT4" ShapeID="_x0000_i1028" DrawAspect="Content" ObjectID="_1808395906" r:id="rId19"/>
              </w:object>
            </w:r>
            <w:r w:rsidR="00046AEF" w:rsidRPr="00A00569">
              <w:rPr>
                <w:rFonts w:ascii="Shabnam" w:hAnsi="Shabnam" w:hint="cs"/>
                <w:rtl/>
              </w:rPr>
              <w:t xml:space="preserve"> روی این خط قرار دارد؟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</w:t>
            </w:r>
            <w:r w:rsidR="003B3E52" w:rsidRPr="00A00569">
              <w:rPr>
                <w:rFonts w:ascii="Shabnam" w:hAnsi="Shabnam" w:hint="cs"/>
                <w:rtl/>
                <w:lang w:bidi="fa-IR"/>
              </w:rPr>
              <w:t xml:space="preserve">             </w:t>
            </w:r>
            <w:r w:rsidRPr="00A00569">
              <w:rPr>
                <w:rFonts w:ascii="Shabnam" w:hAnsi="Shabnam" w:hint="cs"/>
                <w:rtl/>
                <w:lang w:bidi="fa-IR"/>
              </w:rPr>
              <w:t>ب</w: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) آیا این خط با خط </w:t>
            </w:r>
            <w:r w:rsidR="000611C3" w:rsidRPr="00A00569">
              <w:rPr>
                <w:noProof/>
                <w:position w:val="-12"/>
              </w:rPr>
              <w:object w:dxaOrig="1219" w:dyaOrig="340" w14:anchorId="535ABD3D">
                <v:shape id="_x0000_i1029" type="#_x0000_t75" style="width:56.25pt;height:16.5pt" o:ole="">
                  <v:imagedata r:id="rId20" o:title=""/>
                </v:shape>
                <o:OLEObject Type="Embed" ProgID="Equation.DSMT4" ShapeID="_x0000_i1029" DrawAspect="Content" ObjectID="_1808395907" r:id="rId21"/>
              </w:object>
            </w:r>
            <w:r w:rsidR="00EA5874" w:rsidRPr="00A00569">
              <w:rPr>
                <w:rFonts w:ascii="Shabnam" w:hAnsi="Shabnam" w:hint="cs"/>
                <w:rtl/>
                <w:lang w:bidi="fa-IR"/>
              </w:rPr>
              <w:t xml:space="preserve"> موازی است؟</w:t>
            </w:r>
            <w:r w:rsidR="00DE43AD" w:rsidRPr="00A00569">
              <w:rPr>
                <w:rFonts w:ascii="Shabnam" w:hAnsi="Shabnam" w:hint="cs"/>
                <w:rtl/>
                <w:lang w:bidi="fa-IR"/>
              </w:rPr>
              <w:t xml:space="preserve"> ................</w:t>
            </w:r>
          </w:p>
          <w:p w14:paraId="71CBE63B" w14:textId="2F513698" w:rsidR="001A112C" w:rsidRPr="00A00569" w:rsidRDefault="008D264A" w:rsidP="00E02AAA">
            <w:pPr>
              <w:spacing w:line="360" w:lineRule="auto"/>
              <w:rPr>
                <w:rFonts w:ascii="Shabnam" w:hAnsi="Shabnam"/>
                <w:rtl/>
              </w:rPr>
            </w:pPr>
            <w:r w:rsidRPr="00A00569">
              <w:rPr>
                <w:rFonts w:ascii="Shabnam" w:hAnsi="Shabnam" w:hint="cs"/>
                <w:rtl/>
              </w:rPr>
              <w:t>ج) نقطه ای از این خط ، به طول ۱- را پیدا کنید.</w:t>
            </w:r>
            <w:r w:rsidR="00E02AAA" w:rsidRPr="00A00569">
              <w:rPr>
                <w:rFonts w:ascii="Shabnam" w:hAnsi="Shabnam" w:hint="cs"/>
                <w:rtl/>
              </w:rPr>
              <w:t xml:space="preserve">                    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د) </w:t>
            </w:r>
            <w:r w:rsidR="001A112C" w:rsidRPr="00A00569">
              <w:rPr>
                <w:rFonts w:ascii="Shabnam" w:hAnsi="Shabnam" w:hint="cs"/>
                <w:rtl/>
              </w:rPr>
              <w:t>مختصات محل برخورد</w:t>
            </w:r>
            <w:r w:rsidR="001A112C" w:rsidRPr="00A00569">
              <w:rPr>
                <w:rFonts w:ascii="Shabnam" w:hAnsi="Shabnam" w:hint="cs"/>
                <w:rtl/>
                <w:lang w:bidi="fa-IR"/>
              </w:rPr>
              <w:t xml:space="preserve"> این خط با محور طولها را بیابید.</w:t>
            </w:r>
          </w:p>
        </w:tc>
        <w:tc>
          <w:tcPr>
            <w:tcW w:w="511" w:type="dxa"/>
            <w:vAlign w:val="center"/>
          </w:tcPr>
          <w:p w14:paraId="364C512E" w14:textId="633484CB" w:rsidR="00046AEF" w:rsidRPr="00A00569" w:rsidRDefault="001A112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576ABA" w:rsidRPr="00A00569" w14:paraId="48554A82" w14:textId="77777777" w:rsidTr="0007790F">
        <w:trPr>
          <w:trHeight w:val="1276"/>
        </w:trPr>
        <w:tc>
          <w:tcPr>
            <w:tcW w:w="10119" w:type="dxa"/>
            <w:gridSpan w:val="5"/>
          </w:tcPr>
          <w:p w14:paraId="73910E2C" w14:textId="70D7426D" w:rsidR="00576ABA" w:rsidRPr="00A00569" w:rsidRDefault="00576ABA" w:rsidP="00576AB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Shabnam" w:hAnsi="Shabnam"/>
              </w:rPr>
            </w:pPr>
            <w:r w:rsidRPr="00A00569">
              <w:rPr>
                <w:rFonts w:hint="cs"/>
                <w:rtl/>
                <w:lang w:bidi="fa-IR"/>
              </w:rPr>
              <w:t>در هر یک از خط</w:t>
            </w:r>
            <w:r w:rsidRPr="00A00569">
              <w:rPr>
                <w:rtl/>
                <w:lang w:bidi="fa-IR"/>
              </w:rPr>
              <w:softHyphen/>
            </w:r>
            <w:r w:rsidRPr="00A00569">
              <w:rPr>
                <w:rFonts w:hint="cs"/>
                <w:rtl/>
                <w:lang w:bidi="fa-IR"/>
              </w:rPr>
              <w:t>های زیر شیب و عرض از مبداء را مشخص کنید؟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62"/>
              <w:gridCol w:w="1835"/>
              <w:gridCol w:w="2833"/>
              <w:gridCol w:w="2165"/>
            </w:tblGrid>
            <w:tr w:rsidR="00F36DA3" w:rsidRPr="00A00569" w14:paraId="29710AFE" w14:textId="15B07E97" w:rsidTr="004E27B4">
              <w:trPr>
                <w:trHeight w:val="771"/>
              </w:trPr>
              <w:tc>
                <w:tcPr>
                  <w:tcW w:w="3162" w:type="dxa"/>
                </w:tcPr>
                <w:p w14:paraId="2D7C031C" w14:textId="77777777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     </w:t>
                  </w:r>
                </w:p>
                <w:p w14:paraId="12D64754" w14:textId="2D36E1AA" w:rsidR="00F36DA3" w:rsidRPr="00A00569" w:rsidRDefault="00F36DA3" w:rsidP="00B77E60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     </w:t>
                  </w:r>
                </w:p>
              </w:tc>
              <w:tc>
                <w:tcPr>
                  <w:tcW w:w="1835" w:type="dxa"/>
                  <w:tcBorders>
                    <w:right w:val="single" w:sz="4" w:space="0" w:color="auto"/>
                  </w:tcBorders>
                </w:tcPr>
                <w:p w14:paraId="0F2C7073" w14:textId="7A91A4A9" w:rsidR="00F36DA3" w:rsidRPr="00A00569" w:rsidRDefault="0007790F" w:rsidP="0007790F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12"/>
                      <w:lang w:bidi="fa-IR"/>
                    </w:rPr>
                    <w:object w:dxaOrig="1380" w:dyaOrig="340" w14:anchorId="7383001D">
                      <v:shape id="_x0000_i1030" type="#_x0000_t75" style="width:63.75pt;height:16.5pt" o:ole="">
                        <v:imagedata r:id="rId22" o:title=""/>
                      </v:shape>
                      <o:OLEObject Type="Embed" ProgID="Equation.DSMT4" ShapeID="_x0000_i1030" DrawAspect="Content" ObjectID="_1808395908" r:id="rId23"/>
                    </w:object>
                  </w:r>
                </w:p>
              </w:tc>
              <w:tc>
                <w:tcPr>
                  <w:tcW w:w="2833" w:type="dxa"/>
                  <w:tcBorders>
                    <w:left w:val="single" w:sz="4" w:space="0" w:color="auto"/>
                  </w:tcBorders>
                </w:tcPr>
                <w:p w14:paraId="2F03B218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شیب:                </w:t>
                  </w:r>
                </w:p>
                <w:p w14:paraId="417B1212" w14:textId="35DFB80B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  <w:r w:rsidRPr="00A00569">
                    <w:rPr>
                      <w:rFonts w:hint="cs"/>
                      <w:rtl/>
                      <w:lang w:bidi="fa-IR"/>
                    </w:rPr>
                    <w:t xml:space="preserve">عرض از مبداء:      </w:t>
                  </w:r>
                </w:p>
              </w:tc>
              <w:tc>
                <w:tcPr>
                  <w:tcW w:w="2165" w:type="dxa"/>
                </w:tcPr>
                <w:p w14:paraId="087FFBAD" w14:textId="77777777" w:rsidR="00F36DA3" w:rsidRPr="00A00569" w:rsidRDefault="00F36DA3" w:rsidP="001A112C">
                  <w:pPr>
                    <w:tabs>
                      <w:tab w:val="left" w:pos="7410"/>
                    </w:tabs>
                    <w:jc w:val="right"/>
                    <w:rPr>
                      <w:rtl/>
                      <w:lang w:bidi="fa-IR"/>
                    </w:rPr>
                  </w:pPr>
                  <w:r w:rsidRPr="00A00569">
                    <w:rPr>
                      <w:position w:val="-20"/>
                      <w:lang w:bidi="fa-IR"/>
                    </w:rPr>
                    <w:object w:dxaOrig="1300" w:dyaOrig="540" w14:anchorId="5F2423D8">
                      <v:shape id="_x0000_i1031" type="#_x0000_t75" style="width:65.25pt;height:27pt" o:ole="">
                        <v:imagedata r:id="rId24" o:title=""/>
                      </v:shape>
                      <o:OLEObject Type="Embed" ProgID="Equation.DSMT4" ShapeID="_x0000_i1031" DrawAspect="Content" ObjectID="_1808395909" r:id="rId25"/>
                    </w:object>
                  </w:r>
                  <w:r w:rsidRPr="00A00569">
                    <w:rPr>
                      <w:rtl/>
                      <w:lang w:bidi="fa-IR"/>
                    </w:rPr>
                    <w:t xml:space="preserve"> </w:t>
                  </w:r>
                </w:p>
                <w:p w14:paraId="2EF52E57" w14:textId="77777777" w:rsidR="00F36DA3" w:rsidRPr="00A00569" w:rsidRDefault="00F36DA3" w:rsidP="002F7ACE">
                  <w:pPr>
                    <w:tabs>
                      <w:tab w:val="left" w:pos="7410"/>
                    </w:tabs>
                    <w:rPr>
                      <w:rtl/>
                      <w:lang w:bidi="fa-IR"/>
                    </w:rPr>
                  </w:pPr>
                </w:p>
              </w:tc>
            </w:tr>
          </w:tbl>
          <w:p w14:paraId="6EF46465" w14:textId="38150FC9" w:rsidR="00576ABA" w:rsidRPr="00A00569" w:rsidRDefault="00576ABA" w:rsidP="00576ABA">
            <w:pPr>
              <w:pStyle w:val="ListParagraph"/>
              <w:spacing w:line="276" w:lineRule="auto"/>
              <w:ind w:left="360"/>
              <w:rPr>
                <w:rFonts w:ascii="Shabnam" w:hAnsi="Shabnam"/>
                <w:rtl/>
              </w:rPr>
            </w:pPr>
          </w:p>
        </w:tc>
        <w:tc>
          <w:tcPr>
            <w:tcW w:w="511" w:type="dxa"/>
            <w:vAlign w:val="center"/>
          </w:tcPr>
          <w:p w14:paraId="30BC715A" w14:textId="23D2B224" w:rsidR="00576ABA" w:rsidRPr="00A00569" w:rsidRDefault="001A112C" w:rsidP="00860530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D17A10" w:rsidRPr="00A00569" w14:paraId="767BE3A8" w14:textId="77777777" w:rsidTr="00A132D7">
        <w:trPr>
          <w:trHeight w:val="1166"/>
        </w:trPr>
        <w:tc>
          <w:tcPr>
            <w:tcW w:w="5102" w:type="dxa"/>
            <w:gridSpan w:val="3"/>
          </w:tcPr>
          <w:p w14:paraId="7B46C818" w14:textId="42E387FB" w:rsidR="00D17A10" w:rsidRDefault="00D17A10" w:rsidP="00D17A10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F7824E5" wp14:editId="12DD0A0B">
                      <wp:simplePos x="0" y="0"/>
                      <wp:positionH relativeFrom="column">
                        <wp:posOffset>144107</wp:posOffset>
                      </wp:positionH>
                      <wp:positionV relativeFrom="paragraph">
                        <wp:posOffset>81919</wp:posOffset>
                      </wp:positionV>
                      <wp:extent cx="607060" cy="607060"/>
                      <wp:effectExtent l="0" t="0" r="21590" b="215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7060" cy="607060"/>
                                <a:chOff x="0" y="0"/>
                                <a:chExt cx="607060" cy="607060"/>
                              </a:xfrm>
                            </wpg:grpSpPr>
                            <wps:wsp>
                              <wps:cNvPr id="2" name="Quad Arrow 26"/>
                              <wps:cNvSpPr/>
                              <wps:spPr>
                                <a:xfrm>
                                  <a:off x="0" y="0"/>
                                  <a:ext cx="607060" cy="607060"/>
                                </a:xfrm>
                                <a:prstGeom prst="quadArrow">
                                  <a:avLst>
                                    <a:gd name="adj1" fmla="val 0"/>
                                    <a:gd name="adj2" fmla="val 5259"/>
                                    <a:gd name="adj3" fmla="val 9109"/>
                                  </a:avLst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3789" y="130628"/>
                                  <a:ext cx="353118" cy="3913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6F8C0" id="Group 4" o:spid="_x0000_s1026" style="position:absolute;left:0;text-align:left;margin-left:11.35pt;margin-top:6.45pt;width:47.8pt;height:47.8pt;z-index:251683840" coordsize="6070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">
                      <v:shape id="Quad Arrow 26" o:spid="_x0000_s1027" style="position:absolute;width:6070;height:6070;visibility:visible;mso-wrap-style:square;v-text-anchor:middle" coordsize="60706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  </v:shape>
                      <v:line id="Straight Connector 3" o:spid="_x0000_s1028" style="position:absolute;visibility:visible;mso-wrap-style:square" from="537,1306" to="4069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الف) در شکل مقابل علامت شیب </w:t>
            </w:r>
          </w:p>
          <w:p w14:paraId="657736CE" w14:textId="3BB235CE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 عرض از مبدا خط رسم شده را مشخص </w:t>
            </w:r>
          </w:p>
          <w:p w14:paraId="2A74F8F1" w14:textId="297E60DE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کنید.</w:t>
            </w:r>
          </w:p>
        </w:tc>
        <w:tc>
          <w:tcPr>
            <w:tcW w:w="5017" w:type="dxa"/>
            <w:gridSpan w:val="2"/>
          </w:tcPr>
          <w:p w14:paraId="142A3A98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A00569">
              <w:rPr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3CFB6E" wp14:editId="66867D4F">
                      <wp:simplePos x="0" y="0"/>
                      <wp:positionH relativeFrom="column">
                        <wp:posOffset>53442</wp:posOffset>
                      </wp:positionH>
                      <wp:positionV relativeFrom="paragraph">
                        <wp:posOffset>120916</wp:posOffset>
                      </wp:positionV>
                      <wp:extent cx="607060" cy="607060"/>
                      <wp:effectExtent l="0" t="0" r="21590" b="21590"/>
                      <wp:wrapNone/>
                      <wp:docPr id="26" name="Quad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060" cy="607060"/>
                              </a:xfrm>
                              <a:prstGeom prst="quadArrow">
                                <a:avLst>
                                  <a:gd name="adj1" fmla="val 0"/>
                                  <a:gd name="adj2" fmla="val 5259"/>
                                  <a:gd name="adj3" fmla="val 9109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9731E" id="Quad Arrow 26" o:spid="_x0000_s1026" style="position:absolute;left:0;text-align:left;margin-left:4.2pt;margin-top:9.5pt;width:47.8pt;height:4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06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" path="m,303530l55297,271605r,31925l303530,303530r,-248233l271605,55297,303530,r31925,55297l303530,55297r,248233l551763,303530r,-31925l607060,303530r-55297,31925l551763,303530r-248233,l303530,551763r31925,l303530,607060,271605,551763r31925,l303530,303530r-248233,l55297,335455,,303530xe" fillcolor="#4f81bd [3204]" strokecolor="black [3213]">
                      <v:path arrowok="t" o:connecttype="custom" o:connectlocs="0,303530;55297,271605;55297,303530;303530,303530;303530,55297;271605,55297;303530,0;335455,55297;303530,55297;303530,303530;551763,303530;551763,271605;607060,303530;551763,335455;551763,303530;303530,303530;303530,551763;335455,551763;303530,607060;271605,551763;303530,551763;303530,303530;55297,303530;55297,335455;0,303530" o:connectangles="0,0,0,0,0,0,0,0,0,0,0,0,0,0,0,0,0,0,0,0,0,0,0,0,0"/>
                    </v:shape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 xml:space="preserve">ب) </w:t>
            </w:r>
            <w:r>
              <w:rPr>
                <w:rFonts w:hint="cs"/>
                <w:noProof/>
                <w:rtl/>
                <w:lang w:bidi="fa-IR"/>
              </w:rPr>
              <w:t xml:space="preserve">خط </w:t>
            </w:r>
            <w:r>
              <w:rPr>
                <w:noProof/>
                <w:position w:val="-12"/>
                <w:lang w:bidi="fa-IR"/>
              </w:rPr>
              <w:object w:dxaOrig="1215" w:dyaOrig="360" w14:anchorId="28C78A2A">
                <v:shape id="_x0000_i1032" type="#_x0000_t75" style="width:60.75pt;height:18pt" o:ole="">
                  <v:imagedata r:id="rId26" o:title=""/>
                </v:shape>
                <o:OLEObject Type="Embed" ProgID="Equation.DSMT4" ShapeID="_x0000_i1032" DrawAspect="Content" ObjectID="_1808395910" r:id="rId27"/>
              </w:object>
            </w:r>
            <w:r>
              <w:rPr>
                <w:rFonts w:hint="cs"/>
                <w:noProof/>
                <w:rtl/>
                <w:lang w:bidi="fa-IR"/>
              </w:rPr>
              <w:t xml:space="preserve"> را در نظر بگیرید</w:t>
            </w:r>
            <w:r>
              <w:rPr>
                <w:rFonts w:hint="cs"/>
                <w:rtl/>
                <w:lang w:bidi="fa-IR"/>
              </w:rPr>
              <w:t xml:space="preserve"> ، اگر </w:t>
            </w:r>
          </w:p>
          <w:p w14:paraId="33168D85" w14:textId="77777777" w:rsidR="00D17A10" w:rsidRDefault="00D17A10" w:rsidP="00D17A10">
            <w:pPr>
              <w:spacing w:line="276" w:lineRule="auto"/>
              <w:rPr>
                <w:rtl/>
                <w:lang w:bidi="fa-IR"/>
              </w:rPr>
            </w:pPr>
            <w:r w:rsidRPr="00D17A10">
              <w:rPr>
                <w:position w:val="-10"/>
                <w:lang w:bidi="fa-IR"/>
              </w:rPr>
              <w:object w:dxaOrig="1260" w:dyaOrig="340" w14:anchorId="0A0C47C6">
                <v:shape id="_x0000_i1033" type="#_x0000_t75" style="width:63pt;height:16.5pt" o:ole="">
                  <v:imagedata r:id="rId28" o:title=""/>
                </v:shape>
                <o:OLEObject Type="Embed" ProgID="Equation.DSMT4" ShapeID="_x0000_i1033" DrawAspect="Content" ObjectID="_1808395911" r:id="rId29"/>
              </w:object>
            </w:r>
            <w:r>
              <w:rPr>
                <w:rFonts w:hint="cs"/>
                <w:rtl/>
                <w:lang w:bidi="fa-IR"/>
              </w:rPr>
              <w:t xml:space="preserve"> باشد ، این خط را در دستگاه</w:t>
            </w:r>
          </w:p>
          <w:p w14:paraId="1FB597B3" w14:textId="033FF8EB" w:rsidR="00D17A10" w:rsidRPr="00A00569" w:rsidRDefault="00D17A10" w:rsidP="00D17A10">
            <w:pPr>
              <w:spacing w:line="360" w:lineRule="auto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مختصات مقابل رسم کنید.</w:t>
            </w:r>
          </w:p>
        </w:tc>
        <w:tc>
          <w:tcPr>
            <w:tcW w:w="511" w:type="dxa"/>
            <w:vAlign w:val="center"/>
          </w:tcPr>
          <w:p w14:paraId="647EFB4F" w14:textId="094463CE" w:rsidR="00D17A10" w:rsidRPr="00A00569" w:rsidRDefault="00D17A10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EE69FC" w:rsidRPr="00A00569" w14:paraId="41D4EBC1" w14:textId="77777777" w:rsidTr="00F26FA5">
        <w:trPr>
          <w:trHeight w:val="1929"/>
        </w:trPr>
        <w:tc>
          <w:tcPr>
            <w:tcW w:w="10119" w:type="dxa"/>
            <w:gridSpan w:val="5"/>
          </w:tcPr>
          <w:p w14:paraId="1797E2C1" w14:textId="05420ABC" w:rsidR="00EE69FC" w:rsidRPr="00A00569" w:rsidRDefault="00EE69FC" w:rsidP="004C6E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</w:rPr>
              <w:t xml:space="preserve">الف) </w:t>
            </w:r>
            <w:r w:rsidR="001D189B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1D189B" w:rsidRPr="00A00569">
              <w:rPr>
                <w:rFonts w:hint="cs"/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شیب آن </w:t>
            </w:r>
            <w:r w:rsidR="003A79B6">
              <w:rPr>
                <w:rFonts w:hint="cs"/>
                <w:rtl/>
              </w:rPr>
              <w:t xml:space="preserve">2+ </w: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و عرض از مبداء آن </w:t>
            </w:r>
            <w:r w:rsidR="003A79B6">
              <w:rPr>
                <w:rFonts w:hint="cs"/>
                <w:rtl/>
                <w:lang w:bidi="fa-IR"/>
              </w:rPr>
              <w:t>3-</w:t>
            </w:r>
            <w:r w:rsidRPr="00A00569">
              <w:rPr>
                <w:rtl/>
              </w:rPr>
              <w:t xml:space="preserve"> </w:t>
            </w:r>
            <w:r w:rsidRPr="00A00569">
              <w:rPr>
                <w:rFonts w:hint="cs"/>
                <w:rtl/>
              </w:rPr>
              <w:t xml:space="preserve"> باشد.</w:t>
            </w:r>
          </w:p>
          <w:p w14:paraId="38E2B325" w14:textId="4F5BF0CC" w:rsidR="00EE69FC" w:rsidRPr="00A00569" w:rsidRDefault="00EE69FC" w:rsidP="00EE69FC">
            <w:pPr>
              <w:tabs>
                <w:tab w:val="left" w:pos="7779"/>
              </w:tabs>
              <w:spacing w:line="360" w:lineRule="auto"/>
              <w:rPr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ب)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با خط </w:t>
            </w:r>
            <w:r w:rsidR="00AA0DB7" w:rsidRPr="00A00569">
              <w:rPr>
                <w:position w:val="-12"/>
              </w:rPr>
              <w:object w:dxaOrig="1280" w:dyaOrig="340" w14:anchorId="6FE9D54F">
                <v:shape id="_x0000_i1034" type="#_x0000_t75" style="width:63.75pt;height:17.25pt" o:ole="">
                  <v:imagedata r:id="rId30" o:title=""/>
                </v:shape>
                <o:OLEObject Type="Embed" ProgID="Equation.DSMT4" ShapeID="_x0000_i1034" DrawAspect="Content" ObjectID="_1808395912" r:id="rId31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>موازی باشد و از نقطه</w:t>
            </w:r>
            <w:r w:rsidR="003A79B6">
              <w:rPr>
                <w:rFonts w:hint="cs"/>
                <w:rtl/>
                <w:lang w:bidi="fa-IR"/>
              </w:rPr>
              <w:t xml:space="preserve"> </w:t>
            </w:r>
            <w:r w:rsidR="003A79B6" w:rsidRPr="00A00569">
              <w:rPr>
                <w:position w:val="-34"/>
                <w:lang w:bidi="fa-IR"/>
              </w:rPr>
              <w:object w:dxaOrig="460" w:dyaOrig="840" w14:anchorId="78A928FD">
                <v:shape id="_x0000_i1035" type="#_x0000_t75" style="width:20.25pt;height:37.5pt" o:ole="">
                  <v:imagedata r:id="rId32" o:title=""/>
                </v:shape>
                <o:OLEObject Type="Embed" ProgID="Equation.DSMT4" ShapeID="_x0000_i1035" DrawAspect="Content" ObjectID="_1808395913" r:id="rId33"/>
              </w:objec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 بگذرد.</w:t>
            </w:r>
          </w:p>
          <w:p w14:paraId="0C4543E7" w14:textId="052F6C27" w:rsidR="00EE69FC" w:rsidRPr="00A00569" w:rsidRDefault="00EE69FC" w:rsidP="00EE69FC">
            <w:p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rtl/>
                <w:lang w:bidi="fa-IR"/>
              </w:rPr>
              <w:t xml:space="preserve">ج) </w:t>
            </w:r>
            <w:r w:rsidR="004C6E73" w:rsidRPr="00A00569">
              <w:rPr>
                <w:rFonts w:hint="cs"/>
                <w:i/>
                <w:noProof/>
                <w:rtl/>
              </w:rPr>
              <w:t>معادله خطی را بنویسید که</w:t>
            </w:r>
            <w:r w:rsidR="004C6E73" w:rsidRPr="00A00569">
              <w:rPr>
                <w:rFonts w:hint="cs"/>
                <w:rtl/>
                <w:lang w:bidi="fa-IR"/>
              </w:rPr>
              <w:t xml:space="preserve"> </w:t>
            </w:r>
            <w:r w:rsidRPr="00A00569">
              <w:rPr>
                <w:rFonts w:hint="cs"/>
                <w:rtl/>
                <w:lang w:bidi="fa-IR"/>
              </w:rPr>
              <w:t xml:space="preserve">از دو نقطه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620" w:dyaOrig="840" w14:anchorId="0C966454">
                <v:shape id="_x0000_i1036" type="#_x0000_t75" style="width:27pt;height:35.25pt" o:ole="">
                  <v:imagedata r:id="rId34" o:title=""/>
                </v:shape>
                <o:OLEObject Type="Embed" ProgID="Equation.DSMT4" ShapeID="_x0000_i1036" DrawAspect="Content" ObjectID="_1808395914" r:id="rId35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0093AC15">
                <v:shape id="_x0000_i1037" type="#_x0000_t75" style="width:19.5pt;height:35.25pt" o:ole="">
                  <v:imagedata r:id="rId36" o:title=""/>
                </v:shape>
                <o:OLEObject Type="Embed" ProgID="Equation.DSMT4" ShapeID="_x0000_i1037" DrawAspect="Content" ObjectID="_1808395915" r:id="rId37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بگذرد</w:t>
            </w:r>
            <w:r w:rsidR="004C6E73" w:rsidRPr="00A00569">
              <w:rPr>
                <w:rFonts w:hint="cs"/>
                <w:noProof/>
                <w:rtl/>
                <w:lang w:bidi="fa-IR"/>
              </w:rPr>
              <w:t>.</w:t>
            </w:r>
          </w:p>
        </w:tc>
        <w:tc>
          <w:tcPr>
            <w:tcW w:w="511" w:type="dxa"/>
            <w:vAlign w:val="center"/>
          </w:tcPr>
          <w:p w14:paraId="584A9F7A" w14:textId="6AC6906D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E69FC" w:rsidRPr="00A00569" w14:paraId="35C337BB" w14:textId="77777777" w:rsidTr="00691A40">
        <w:trPr>
          <w:trHeight w:val="680"/>
        </w:trPr>
        <w:tc>
          <w:tcPr>
            <w:tcW w:w="10119" w:type="dxa"/>
            <w:gridSpan w:val="5"/>
          </w:tcPr>
          <w:p w14:paraId="61644F3E" w14:textId="7879796A" w:rsidR="00EE69FC" w:rsidRPr="00A00569" w:rsidRDefault="00EE69FC" w:rsidP="005E14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position w:val="-34"/>
                <w:lang w:bidi="fa-IR"/>
              </w:rPr>
              <w:object w:dxaOrig="620" w:dyaOrig="840" w14:anchorId="1D3DC6D8">
                <v:shape id="_x0000_i1038" type="#_x0000_t75" style="width:27pt;height:35.25pt" o:ole="">
                  <v:imagedata r:id="rId38" o:title=""/>
                </v:shape>
                <o:OLEObject Type="Embed" ProgID="Equation.DSMT4" ShapeID="_x0000_i1038" DrawAspect="Content" ObjectID="_1808395916" r:id="rId39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و </w:t>
            </w:r>
            <w:r w:rsidRPr="00A00569">
              <w:rPr>
                <w:rtl/>
                <w:lang w:bidi="fa-IR"/>
              </w:rPr>
              <w:t xml:space="preserve"> </w:t>
            </w:r>
            <w:r w:rsidRPr="00A00569">
              <w:rPr>
                <w:position w:val="-34"/>
                <w:lang w:bidi="fa-IR"/>
              </w:rPr>
              <w:object w:dxaOrig="460" w:dyaOrig="840" w14:anchorId="66021200">
                <v:shape id="_x0000_i1039" type="#_x0000_t75" style="width:19.5pt;height:35.25pt" o:ole="">
                  <v:imagedata r:id="rId40" o:title=""/>
                </v:shape>
                <o:OLEObject Type="Embed" ProgID="Equation.DSMT4" ShapeID="_x0000_i1039" DrawAspect="Content" ObjectID="_1808395917" r:id="rId41"/>
              </w:object>
            </w:r>
            <w:r w:rsidRPr="00A00569">
              <w:rPr>
                <w:rFonts w:hint="cs"/>
                <w:rtl/>
                <w:lang w:bidi="fa-IR"/>
              </w:rPr>
              <w:t xml:space="preserve"> دو نقطه از یک خط هستند. شیب این خط پیدا کنید.</w:t>
            </w:r>
          </w:p>
        </w:tc>
        <w:tc>
          <w:tcPr>
            <w:tcW w:w="511" w:type="dxa"/>
            <w:vAlign w:val="center"/>
          </w:tcPr>
          <w:p w14:paraId="6040ECA4" w14:textId="10D37621" w:rsidR="00EE69FC" w:rsidRPr="00A00569" w:rsidRDefault="00EE69FC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D0346E" w:rsidRPr="00A00569" w14:paraId="38FCB34F" w14:textId="77777777" w:rsidTr="00F831BD">
        <w:trPr>
          <w:trHeight w:val="1620"/>
        </w:trPr>
        <w:tc>
          <w:tcPr>
            <w:tcW w:w="10119" w:type="dxa"/>
            <w:gridSpan w:val="5"/>
          </w:tcPr>
          <w:p w14:paraId="4B427A9C" w14:textId="7392F20B" w:rsidR="00D0346E" w:rsidRPr="00A00569" w:rsidRDefault="00D0346E" w:rsidP="00D0346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06684F1" wp14:editId="4768AA9B">
                      <wp:simplePos x="0" y="0"/>
                      <wp:positionH relativeFrom="column">
                        <wp:posOffset>328231</wp:posOffset>
                      </wp:positionH>
                      <wp:positionV relativeFrom="paragraph">
                        <wp:posOffset>8255</wp:posOffset>
                      </wp:positionV>
                      <wp:extent cx="924363" cy="950724"/>
                      <wp:effectExtent l="0" t="0" r="28575" b="2095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363" cy="950724"/>
                                <a:chOff x="0" y="0"/>
                                <a:chExt cx="1333500" cy="1371600"/>
                              </a:xfrm>
                            </wpg:grpSpPr>
                            <wpg:grpSp>
                              <wpg:cNvPr id="1" name="Group 35"/>
                              <wpg:cNvGrpSpPr/>
                              <wpg:grpSpPr>
                                <a:xfrm>
                                  <a:off x="0" y="0"/>
                                  <a:ext cx="1333500" cy="1371600"/>
                                  <a:chOff x="95251" y="-95250"/>
                                  <a:chExt cx="1333500" cy="13716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7" name="Picture 3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42" cstate="print">
                                    <a:grayscl/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43">
                                            <a14:imgEffect>
                                              <a14:sharpenSoften amount="500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71450" y="0"/>
                                    <a:ext cx="1190625" cy="1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8" name="Quad Arrow 38"/>
                                <wps:cNvSpPr/>
                                <wps:spPr>
                                  <a:xfrm>
                                    <a:off x="95251" y="-95250"/>
                                    <a:ext cx="1333500" cy="1371600"/>
                                  </a:xfrm>
                                  <a:prstGeom prst="quadArrow">
                                    <a:avLst>
                                      <a:gd name="adj1" fmla="val 0"/>
                                      <a:gd name="adj2" fmla="val 3338"/>
                                      <a:gd name="adj3" fmla="val 5803"/>
                                    </a:avLst>
                                  </a:prstGeom>
                                  <a:pattFill prst="lgGrid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76199" y="289513"/>
                                  <a:ext cx="990601" cy="10003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D47D9D" id="Group 40" o:spid="_x0000_s1026" style="position:absolute;left:0;text-align:left;margin-left:25.85pt;margin-top:.65pt;width:72.8pt;height:74.85pt;z-index:251677696;mso-width-relative:margin;mso-height-relative:margin" coordsize="1333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">
                      <v:group id="Group 35" o:spid="_x0000_s1027" style="position:absolute;width:13335;height:13716" coordorigin="952,-952" coordsize="13335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shape id="Picture 37" o:spid="_x0000_s1028" type="#_x0000_t75" style="position:absolute;left:1714;width:11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">
                          <v:imagedata r:id="rId44" o:title="" grayscale="t"/>
                        </v:shape>
                        <v:shape id="Quad Arrow 38" o:spid="_x0000_s1029" style="position:absolute;left:952;top:-952;width:13335;height:13715;visibility:visible;mso-wrap-style:square;v-text-anchor:middle" coordsize="13335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" path="m,685800l77383,641288r,44512l666750,685800r,-608417l622238,77383,666750,r44512,77383l666750,77383r,608417l1256117,685800r,-44512l1333500,685800r-77383,44512l1256117,685800r-589367,l666750,1294217r44512,l666750,1371600r-44512,-77383l666750,1294217r,-608417l77383,685800r,44512l,685800xe" fillcolor="#4f81bd [3204]" strokecolor="black [3213]">
                          <v:fill r:id="rId11" o:title="" color2="white [3212]" type="pattern"/>
                          <v:path arrowok="t" o:connecttype="custom" o:connectlocs="0,685800;77383,641288;77383,685800;666750,685800;666750,77383;622238,77383;666750,0;711262,77383;666750,77383;666750,685800;1256117,685800;1256117,641288;1333500,685800;1256117,730312;1256117,685800;666750,685800;666750,1294217;711262,1294217;666750,1371600;622238,1294217;666750,1294217;666750,685800;77383,685800;77383,730312;0,685800" o:connectangles="0,0,0,0,0,0,0,0,0,0,0,0,0,0,0,0,0,0,0,0,0,0,0,0,0"/>
                        </v:shape>
                      </v:group>
                      <v:line id="Straight Connector 39" o:spid="_x0000_s1030" style="position:absolute;visibility:visible;mso-wrap-style:square" from="761,2895" to="10668,12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Pr="00A00569">
              <w:rPr>
                <w:rFonts w:hint="cs"/>
                <w:rtl/>
                <w:lang w:bidi="fa-IR"/>
              </w:rPr>
              <w:t>معادله خط رسم شده مقابل را بنویسید.</w:t>
            </w:r>
          </w:p>
          <w:p w14:paraId="3EBBD27C" w14:textId="7FE2A2EE" w:rsidR="00D0346E" w:rsidRPr="00A00569" w:rsidRDefault="00D0346E" w:rsidP="00D0346E">
            <w:pPr>
              <w:spacing w:line="360" w:lineRule="auto"/>
              <w:rPr>
                <w:noProof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686B5E4" w14:textId="5EDC8F3A" w:rsidR="00D0346E" w:rsidRPr="00A00569" w:rsidRDefault="00D0346E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345F3D" w:rsidRPr="00A00569" w14:paraId="1BBE3450" w14:textId="77777777" w:rsidTr="00A00569">
        <w:trPr>
          <w:trHeight w:val="1334"/>
        </w:trPr>
        <w:tc>
          <w:tcPr>
            <w:tcW w:w="5009" w:type="dxa"/>
            <w:gridSpan w:val="2"/>
            <w:tcBorders>
              <w:right w:val="single" w:sz="4" w:space="0" w:color="FFFFFF" w:themeColor="background1"/>
            </w:tcBorders>
          </w:tcPr>
          <w:p w14:paraId="272B9AAF" w14:textId="73EC4390" w:rsidR="00345F3D" w:rsidRPr="00A00569" w:rsidRDefault="00345F3D" w:rsidP="00345F3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دستگاه</w:t>
            </w:r>
            <w:r w:rsidRPr="00A00569">
              <w:rPr>
                <w:noProof/>
                <w:rtl/>
                <w:lang w:bidi="fa-IR"/>
              </w:rPr>
              <w:softHyphen/>
            </w:r>
            <w:r w:rsidRPr="00A00569">
              <w:rPr>
                <w:rFonts w:hint="cs"/>
                <w:noProof/>
                <w:rtl/>
                <w:lang w:bidi="fa-IR"/>
              </w:rPr>
              <w:t xml:space="preserve"> معادله خطی زیر را حل کنید.</w:t>
            </w:r>
          </w:p>
        </w:tc>
        <w:tc>
          <w:tcPr>
            <w:tcW w:w="5110" w:type="dxa"/>
            <w:gridSpan w:val="3"/>
            <w:tcBorders>
              <w:left w:val="single" w:sz="4" w:space="0" w:color="FFFFFF" w:themeColor="background1"/>
            </w:tcBorders>
          </w:tcPr>
          <w:p w14:paraId="1599C8EA" w14:textId="5D3FD26D" w:rsidR="00345F3D" w:rsidRPr="00A00569" w:rsidRDefault="0040471A" w:rsidP="0040471A">
            <w:pPr>
              <w:tabs>
                <w:tab w:val="left" w:pos="3196"/>
                <w:tab w:val="right" w:pos="4996"/>
              </w:tabs>
              <w:spacing w:line="360" w:lineRule="auto"/>
              <w:rPr>
                <w:noProof/>
                <w:rtl/>
                <w:lang w:bidi="fa-IR"/>
              </w:rPr>
            </w:pPr>
            <w:r w:rsidRPr="00A00569">
              <w:rPr>
                <w:noProof/>
                <w:lang w:bidi="fa-IR"/>
              </w:rPr>
              <w:tab/>
              <w:t xml:space="preserve"> </w:t>
            </w:r>
            <w:r w:rsidRPr="00A00569">
              <w:rPr>
                <w:noProof/>
                <w:lang w:bidi="fa-IR"/>
              </w:rPr>
              <w:tab/>
            </w:r>
            <w:r w:rsidR="00E623DA" w:rsidRPr="00A00569">
              <w:rPr>
                <w:noProof/>
                <w:position w:val="-34"/>
                <w:lang w:bidi="fa-IR"/>
              </w:rPr>
              <w:object w:dxaOrig="1440" w:dyaOrig="840" w14:anchorId="2BBD1708">
                <v:shape id="_x0000_i1042" type="#_x0000_t75" style="width:66pt;height:38.25pt" o:ole="">
                  <v:imagedata r:id="rId45" o:title=""/>
                </v:shape>
                <o:OLEObject Type="Embed" ProgID="Equation.DSMT4" ShapeID="_x0000_i1042" DrawAspect="Content" ObjectID="_1808395918" r:id="rId46"/>
              </w:object>
            </w:r>
            <w:r w:rsidRPr="00A00569">
              <w:rPr>
                <w:noProof/>
                <w:lang w:bidi="fa-IR"/>
              </w:rPr>
              <w:t xml:space="preserve">     </w:t>
            </w:r>
          </w:p>
        </w:tc>
        <w:tc>
          <w:tcPr>
            <w:tcW w:w="511" w:type="dxa"/>
            <w:vAlign w:val="center"/>
          </w:tcPr>
          <w:p w14:paraId="4ED9FCA5" w14:textId="6547FBF5" w:rsidR="00345F3D" w:rsidRPr="00A00569" w:rsidRDefault="00345F3D" w:rsidP="00FF063F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A00569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EB7A50" w:rsidRPr="00A00569" w14:paraId="1F61321F" w14:textId="77777777" w:rsidTr="00F831BD">
        <w:trPr>
          <w:trHeight w:val="1259"/>
        </w:trPr>
        <w:tc>
          <w:tcPr>
            <w:tcW w:w="10119" w:type="dxa"/>
            <w:gridSpan w:val="5"/>
          </w:tcPr>
          <w:p w14:paraId="41C4073B" w14:textId="780430E5" w:rsidR="00E527F4" w:rsidRPr="00A00569" w:rsidRDefault="00E527F4" w:rsidP="00E527F4">
            <w:pPr>
              <w:pStyle w:val="ListParagraph"/>
              <w:numPr>
                <w:ilvl w:val="0"/>
                <w:numId w:val="3"/>
              </w:numPr>
              <w:rPr>
                <w:noProof/>
                <w:lang w:bidi="fa-IR"/>
              </w:rPr>
            </w:pPr>
            <w:r w:rsidRPr="00A00569">
              <w:rPr>
                <w:rFonts w:hint="cs"/>
                <w:noProof/>
                <w:rtl/>
                <w:lang w:bidi="fa-IR"/>
              </w:rPr>
              <w:t>برای مسأله زیر یک دستگاه معادلات خط</w:t>
            </w:r>
            <w:r w:rsidR="008F36B9" w:rsidRPr="00A00569">
              <w:rPr>
                <w:rFonts w:hint="cs"/>
                <w:noProof/>
                <w:rtl/>
                <w:lang w:bidi="fa-IR"/>
              </w:rPr>
              <w:t>ی بنویسید. (نیازی به حل دستگاه نیست.)</w:t>
            </w:r>
          </w:p>
          <w:p w14:paraId="32A5ADE5" w14:textId="49A3782F" w:rsidR="00EB7A50" w:rsidRPr="00A00569" w:rsidRDefault="008F36B9" w:rsidP="008F36B9">
            <w:pPr>
              <w:jc w:val="both"/>
              <w:rPr>
                <w:rFonts w:hint="cs"/>
                <w:noProof/>
                <w:sz w:val="10"/>
                <w:szCs w:val="10"/>
                <w:rtl/>
                <w:lang w:bidi="fa-IR"/>
              </w:rPr>
            </w:pP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«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در 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 پارک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نگ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 xml:space="preserve"> 20 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>دستگاه خودرو و موتورس</w:t>
            </w:r>
            <w:r w:rsidR="0020762E" w:rsidRP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ی</w:t>
            </w:r>
            <w:r w:rsidR="0020762E" w:rsidRPr="0020762E">
              <w:rPr>
                <w:rFonts w:hint="eastAsia"/>
                <w:noProof/>
                <w:sz w:val="22"/>
                <w:szCs w:val="22"/>
                <w:rtl/>
                <w:lang w:bidi="fa-IR"/>
              </w:rPr>
              <w:t>کلت</w:t>
            </w:r>
            <w:r w:rsidR="0020762E" w:rsidRPr="0020762E">
              <w:rPr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وجود دارد. اگر تعداد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چرخ های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آنها در مجموع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5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0 تا باشد؛ چند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موتورسیکلت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و چند </w:t>
            </w:r>
            <w:r w:rsidR="00E623DA">
              <w:rPr>
                <w:rFonts w:hint="cs"/>
                <w:noProof/>
                <w:sz w:val="22"/>
                <w:szCs w:val="22"/>
                <w:rtl/>
                <w:lang w:bidi="fa-IR"/>
              </w:rPr>
              <w:t>خودرو</w:t>
            </w:r>
            <w:bookmarkStart w:id="0" w:name="_GoBack"/>
            <w:bookmarkEnd w:id="0"/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در </w:t>
            </w:r>
            <w:r w:rsidR="0020762E">
              <w:rPr>
                <w:rFonts w:hint="cs"/>
                <w:noProof/>
                <w:sz w:val="22"/>
                <w:szCs w:val="22"/>
                <w:rtl/>
                <w:lang w:bidi="fa-IR"/>
              </w:rPr>
              <w:t>این پارکینگ</w:t>
            </w:r>
            <w:r w:rsidR="00E527F4" w:rsidRPr="00A00569">
              <w:rPr>
                <w:noProof/>
                <w:sz w:val="22"/>
                <w:szCs w:val="22"/>
                <w:rtl/>
                <w:lang w:bidi="fa-IR"/>
              </w:rPr>
              <w:t xml:space="preserve"> وجود دارند؟</w:t>
            </w:r>
            <w:r w:rsidRPr="00A00569">
              <w:rPr>
                <w:rFonts w:hint="cs"/>
                <w:noProof/>
                <w:sz w:val="22"/>
                <w:szCs w:val="22"/>
                <w:rtl/>
                <w:lang w:bidi="fa-IR"/>
              </w:rPr>
              <w:t>»</w:t>
            </w:r>
          </w:p>
        </w:tc>
        <w:tc>
          <w:tcPr>
            <w:tcW w:w="511" w:type="dxa"/>
            <w:vAlign w:val="center"/>
          </w:tcPr>
          <w:p w14:paraId="190CE95C" w14:textId="6D25601D" w:rsidR="00EB7A50" w:rsidRPr="00A00569" w:rsidRDefault="007838D1" w:rsidP="00EA3D58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</w:tbl>
    <w:p w14:paraId="615D838F" w14:textId="487FE761" w:rsidR="000B3006" w:rsidRPr="00A00569" w:rsidRDefault="000B3006" w:rsidP="00B02D00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A00569" w:rsidSect="00554692">
      <w:footerReference w:type="even" r:id="rId4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A476F" w14:textId="77777777" w:rsidR="00CD62EB" w:rsidRDefault="00CD62EB">
      <w:r>
        <w:separator/>
      </w:r>
    </w:p>
  </w:endnote>
  <w:endnote w:type="continuationSeparator" w:id="0">
    <w:p w14:paraId="4939CEFC" w14:textId="77777777" w:rsidR="00CD62EB" w:rsidRDefault="00CD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0D5EF" w14:textId="77777777" w:rsidR="00CD62EB" w:rsidRDefault="00CD62EB">
      <w:r>
        <w:separator/>
      </w:r>
    </w:p>
  </w:footnote>
  <w:footnote w:type="continuationSeparator" w:id="0">
    <w:p w14:paraId="62ACC6B2" w14:textId="77777777" w:rsidR="00CD62EB" w:rsidRDefault="00CD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219C"/>
    <w:multiLevelType w:val="hybridMultilevel"/>
    <w:tmpl w:val="2C5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2DB4"/>
    <w:rsid w:val="0000367A"/>
    <w:rsid w:val="000073AE"/>
    <w:rsid w:val="00007EA0"/>
    <w:rsid w:val="00010ED4"/>
    <w:rsid w:val="00012914"/>
    <w:rsid w:val="00016C91"/>
    <w:rsid w:val="0003119D"/>
    <w:rsid w:val="000440FD"/>
    <w:rsid w:val="00044CE5"/>
    <w:rsid w:val="00046AEF"/>
    <w:rsid w:val="00051F35"/>
    <w:rsid w:val="000604D0"/>
    <w:rsid w:val="00060B1B"/>
    <w:rsid w:val="000611C3"/>
    <w:rsid w:val="00062456"/>
    <w:rsid w:val="000633DE"/>
    <w:rsid w:val="00064B47"/>
    <w:rsid w:val="00074A41"/>
    <w:rsid w:val="00076089"/>
    <w:rsid w:val="0007790F"/>
    <w:rsid w:val="000812E2"/>
    <w:rsid w:val="00081A78"/>
    <w:rsid w:val="00083DAE"/>
    <w:rsid w:val="00096D6F"/>
    <w:rsid w:val="00097C61"/>
    <w:rsid w:val="000A1864"/>
    <w:rsid w:val="000A4E0D"/>
    <w:rsid w:val="000B0A86"/>
    <w:rsid w:val="000B0C9E"/>
    <w:rsid w:val="000B3006"/>
    <w:rsid w:val="000B714D"/>
    <w:rsid w:val="000C13A0"/>
    <w:rsid w:val="000C34EE"/>
    <w:rsid w:val="000E2D5C"/>
    <w:rsid w:val="000E4CC0"/>
    <w:rsid w:val="000F0AEE"/>
    <w:rsid w:val="000F1A58"/>
    <w:rsid w:val="000F1DC0"/>
    <w:rsid w:val="000F2F22"/>
    <w:rsid w:val="000F407E"/>
    <w:rsid w:val="000F7D7C"/>
    <w:rsid w:val="00100A2E"/>
    <w:rsid w:val="001012EE"/>
    <w:rsid w:val="00102989"/>
    <w:rsid w:val="00105998"/>
    <w:rsid w:val="00106CED"/>
    <w:rsid w:val="00115157"/>
    <w:rsid w:val="0011697B"/>
    <w:rsid w:val="001215AD"/>
    <w:rsid w:val="001369CE"/>
    <w:rsid w:val="00151A37"/>
    <w:rsid w:val="00153216"/>
    <w:rsid w:val="00156A69"/>
    <w:rsid w:val="00156AEC"/>
    <w:rsid w:val="001631AF"/>
    <w:rsid w:val="00163738"/>
    <w:rsid w:val="001648CA"/>
    <w:rsid w:val="001671F0"/>
    <w:rsid w:val="00172D59"/>
    <w:rsid w:val="001752AE"/>
    <w:rsid w:val="00175525"/>
    <w:rsid w:val="00180E9B"/>
    <w:rsid w:val="00183AB2"/>
    <w:rsid w:val="001964DB"/>
    <w:rsid w:val="001A112C"/>
    <w:rsid w:val="001A3F1F"/>
    <w:rsid w:val="001A678E"/>
    <w:rsid w:val="001A773D"/>
    <w:rsid w:val="001B2CBC"/>
    <w:rsid w:val="001B430A"/>
    <w:rsid w:val="001B76FF"/>
    <w:rsid w:val="001C0B44"/>
    <w:rsid w:val="001C1AAD"/>
    <w:rsid w:val="001C558A"/>
    <w:rsid w:val="001D189B"/>
    <w:rsid w:val="001D764F"/>
    <w:rsid w:val="001E0DCC"/>
    <w:rsid w:val="001E3EE1"/>
    <w:rsid w:val="001E526C"/>
    <w:rsid w:val="001F07AB"/>
    <w:rsid w:val="001F5576"/>
    <w:rsid w:val="001F6C57"/>
    <w:rsid w:val="0020023C"/>
    <w:rsid w:val="0020059D"/>
    <w:rsid w:val="002037DE"/>
    <w:rsid w:val="0020762E"/>
    <w:rsid w:val="002078FB"/>
    <w:rsid w:val="0022126B"/>
    <w:rsid w:val="002304F7"/>
    <w:rsid w:val="0023052B"/>
    <w:rsid w:val="00232982"/>
    <w:rsid w:val="00242E45"/>
    <w:rsid w:val="00250AE2"/>
    <w:rsid w:val="00255611"/>
    <w:rsid w:val="00257904"/>
    <w:rsid w:val="00257D00"/>
    <w:rsid w:val="002650E6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A548E"/>
    <w:rsid w:val="002A5A4F"/>
    <w:rsid w:val="002B17D8"/>
    <w:rsid w:val="002B77C0"/>
    <w:rsid w:val="002C3808"/>
    <w:rsid w:val="002C3C0E"/>
    <w:rsid w:val="002C51BB"/>
    <w:rsid w:val="002D298D"/>
    <w:rsid w:val="002D7D6C"/>
    <w:rsid w:val="002E368A"/>
    <w:rsid w:val="002F7ACE"/>
    <w:rsid w:val="003013D7"/>
    <w:rsid w:val="003054F1"/>
    <w:rsid w:val="00310686"/>
    <w:rsid w:val="003110C8"/>
    <w:rsid w:val="00320319"/>
    <w:rsid w:val="00320504"/>
    <w:rsid w:val="00322A3F"/>
    <w:rsid w:val="0032391D"/>
    <w:rsid w:val="00324880"/>
    <w:rsid w:val="00325DBF"/>
    <w:rsid w:val="003334F8"/>
    <w:rsid w:val="00343621"/>
    <w:rsid w:val="00345F3D"/>
    <w:rsid w:val="00352925"/>
    <w:rsid w:val="00361533"/>
    <w:rsid w:val="00363EA9"/>
    <w:rsid w:val="00366B83"/>
    <w:rsid w:val="00373906"/>
    <w:rsid w:val="0037499B"/>
    <w:rsid w:val="00375825"/>
    <w:rsid w:val="003817C2"/>
    <w:rsid w:val="00384F69"/>
    <w:rsid w:val="00387B55"/>
    <w:rsid w:val="00394BDA"/>
    <w:rsid w:val="00396865"/>
    <w:rsid w:val="003A6F1F"/>
    <w:rsid w:val="003A79B6"/>
    <w:rsid w:val="003B1261"/>
    <w:rsid w:val="003B2220"/>
    <w:rsid w:val="003B2DC0"/>
    <w:rsid w:val="003B3CA8"/>
    <w:rsid w:val="003B3E52"/>
    <w:rsid w:val="003B5073"/>
    <w:rsid w:val="003B6912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0471A"/>
    <w:rsid w:val="004049A0"/>
    <w:rsid w:val="00427CF4"/>
    <w:rsid w:val="004419D0"/>
    <w:rsid w:val="004456AA"/>
    <w:rsid w:val="0045654A"/>
    <w:rsid w:val="004568D6"/>
    <w:rsid w:val="00460AF7"/>
    <w:rsid w:val="00464B31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A7AB6"/>
    <w:rsid w:val="004B1925"/>
    <w:rsid w:val="004B4415"/>
    <w:rsid w:val="004B5D83"/>
    <w:rsid w:val="004B7F7B"/>
    <w:rsid w:val="004C2C15"/>
    <w:rsid w:val="004C5B3D"/>
    <w:rsid w:val="004C6E73"/>
    <w:rsid w:val="004D4211"/>
    <w:rsid w:val="004E1746"/>
    <w:rsid w:val="004E27B4"/>
    <w:rsid w:val="004E7F00"/>
    <w:rsid w:val="004F1A82"/>
    <w:rsid w:val="004F7AAC"/>
    <w:rsid w:val="00500D0D"/>
    <w:rsid w:val="00503DC4"/>
    <w:rsid w:val="00510A8D"/>
    <w:rsid w:val="00526347"/>
    <w:rsid w:val="00526388"/>
    <w:rsid w:val="00527D9D"/>
    <w:rsid w:val="00531DB8"/>
    <w:rsid w:val="00535BC5"/>
    <w:rsid w:val="0053656A"/>
    <w:rsid w:val="0054372C"/>
    <w:rsid w:val="00547B99"/>
    <w:rsid w:val="00550734"/>
    <w:rsid w:val="0055206D"/>
    <w:rsid w:val="005532B4"/>
    <w:rsid w:val="0055430A"/>
    <w:rsid w:val="00554692"/>
    <w:rsid w:val="005639DD"/>
    <w:rsid w:val="005704C3"/>
    <w:rsid w:val="00576ABA"/>
    <w:rsid w:val="0058174E"/>
    <w:rsid w:val="00582CE2"/>
    <w:rsid w:val="00586070"/>
    <w:rsid w:val="00592C7E"/>
    <w:rsid w:val="0059312F"/>
    <w:rsid w:val="0059556C"/>
    <w:rsid w:val="00596339"/>
    <w:rsid w:val="005A04D4"/>
    <w:rsid w:val="005A55C0"/>
    <w:rsid w:val="005A5D92"/>
    <w:rsid w:val="005B0A9C"/>
    <w:rsid w:val="005B355E"/>
    <w:rsid w:val="005C70F1"/>
    <w:rsid w:val="005D1DB6"/>
    <w:rsid w:val="005D6F26"/>
    <w:rsid w:val="005E13ED"/>
    <w:rsid w:val="005E1404"/>
    <w:rsid w:val="005E22DE"/>
    <w:rsid w:val="005F5D12"/>
    <w:rsid w:val="005F7D9F"/>
    <w:rsid w:val="00604E3D"/>
    <w:rsid w:val="0061122B"/>
    <w:rsid w:val="0061446A"/>
    <w:rsid w:val="00614E45"/>
    <w:rsid w:val="006404D1"/>
    <w:rsid w:val="006450D1"/>
    <w:rsid w:val="00645BBA"/>
    <w:rsid w:val="00647A2F"/>
    <w:rsid w:val="00647DFB"/>
    <w:rsid w:val="00651A39"/>
    <w:rsid w:val="00652311"/>
    <w:rsid w:val="00652AE5"/>
    <w:rsid w:val="00654641"/>
    <w:rsid w:val="0065487D"/>
    <w:rsid w:val="006625C1"/>
    <w:rsid w:val="00662D5E"/>
    <w:rsid w:val="00666C36"/>
    <w:rsid w:val="00673641"/>
    <w:rsid w:val="00674005"/>
    <w:rsid w:val="006753DE"/>
    <w:rsid w:val="00691213"/>
    <w:rsid w:val="006917C9"/>
    <w:rsid w:val="00691A40"/>
    <w:rsid w:val="0069290B"/>
    <w:rsid w:val="006A45B3"/>
    <w:rsid w:val="006A5A68"/>
    <w:rsid w:val="006A6789"/>
    <w:rsid w:val="006B1CD3"/>
    <w:rsid w:val="006C1DAF"/>
    <w:rsid w:val="006C36D2"/>
    <w:rsid w:val="006C5E32"/>
    <w:rsid w:val="006C6596"/>
    <w:rsid w:val="006D1307"/>
    <w:rsid w:val="006D19D7"/>
    <w:rsid w:val="006F074B"/>
    <w:rsid w:val="006F0F16"/>
    <w:rsid w:val="006F7991"/>
    <w:rsid w:val="00701029"/>
    <w:rsid w:val="00701928"/>
    <w:rsid w:val="007030CB"/>
    <w:rsid w:val="00712340"/>
    <w:rsid w:val="0071794E"/>
    <w:rsid w:val="00721512"/>
    <w:rsid w:val="00723B9F"/>
    <w:rsid w:val="007248D3"/>
    <w:rsid w:val="00731E3C"/>
    <w:rsid w:val="00740990"/>
    <w:rsid w:val="007409DF"/>
    <w:rsid w:val="00742506"/>
    <w:rsid w:val="0074318E"/>
    <w:rsid w:val="0074647C"/>
    <w:rsid w:val="0075109F"/>
    <w:rsid w:val="00752D2B"/>
    <w:rsid w:val="0076488E"/>
    <w:rsid w:val="007660E8"/>
    <w:rsid w:val="00766CB0"/>
    <w:rsid w:val="007702DA"/>
    <w:rsid w:val="00771433"/>
    <w:rsid w:val="00776D3F"/>
    <w:rsid w:val="00777B43"/>
    <w:rsid w:val="00777D5B"/>
    <w:rsid w:val="00783232"/>
    <w:rsid w:val="007838D1"/>
    <w:rsid w:val="007842CB"/>
    <w:rsid w:val="00785734"/>
    <w:rsid w:val="00785B41"/>
    <w:rsid w:val="0078625B"/>
    <w:rsid w:val="00786C62"/>
    <w:rsid w:val="007B0A27"/>
    <w:rsid w:val="007B24DA"/>
    <w:rsid w:val="007B2915"/>
    <w:rsid w:val="007B3075"/>
    <w:rsid w:val="007B4428"/>
    <w:rsid w:val="007B593A"/>
    <w:rsid w:val="007D7552"/>
    <w:rsid w:val="007E56C9"/>
    <w:rsid w:val="007E582B"/>
    <w:rsid w:val="007E7962"/>
    <w:rsid w:val="007F110E"/>
    <w:rsid w:val="007F1602"/>
    <w:rsid w:val="007F5653"/>
    <w:rsid w:val="00800042"/>
    <w:rsid w:val="00804D2D"/>
    <w:rsid w:val="008064FD"/>
    <w:rsid w:val="00812683"/>
    <w:rsid w:val="00814666"/>
    <w:rsid w:val="00820188"/>
    <w:rsid w:val="00824E95"/>
    <w:rsid w:val="008274E0"/>
    <w:rsid w:val="00827D24"/>
    <w:rsid w:val="00834E69"/>
    <w:rsid w:val="00843E17"/>
    <w:rsid w:val="00847C1F"/>
    <w:rsid w:val="0085529B"/>
    <w:rsid w:val="00860530"/>
    <w:rsid w:val="008605CB"/>
    <w:rsid w:val="008620EF"/>
    <w:rsid w:val="008642EB"/>
    <w:rsid w:val="008717DF"/>
    <w:rsid w:val="00871AD4"/>
    <w:rsid w:val="0087271B"/>
    <w:rsid w:val="00872B06"/>
    <w:rsid w:val="00873645"/>
    <w:rsid w:val="00873DA9"/>
    <w:rsid w:val="008770E7"/>
    <w:rsid w:val="008817EA"/>
    <w:rsid w:val="00885BB4"/>
    <w:rsid w:val="0089385A"/>
    <w:rsid w:val="00897D81"/>
    <w:rsid w:val="008B2D29"/>
    <w:rsid w:val="008B327A"/>
    <w:rsid w:val="008C0D4F"/>
    <w:rsid w:val="008C653C"/>
    <w:rsid w:val="008C662D"/>
    <w:rsid w:val="008C6E1F"/>
    <w:rsid w:val="008D264A"/>
    <w:rsid w:val="008D4375"/>
    <w:rsid w:val="008D43E1"/>
    <w:rsid w:val="008D7A7C"/>
    <w:rsid w:val="008E3DB6"/>
    <w:rsid w:val="008E4060"/>
    <w:rsid w:val="008E431A"/>
    <w:rsid w:val="008E4A1D"/>
    <w:rsid w:val="008F1579"/>
    <w:rsid w:val="008F36B9"/>
    <w:rsid w:val="008F4B46"/>
    <w:rsid w:val="00912525"/>
    <w:rsid w:val="009129B2"/>
    <w:rsid w:val="00914A5E"/>
    <w:rsid w:val="0092004C"/>
    <w:rsid w:val="009215E0"/>
    <w:rsid w:val="0093468C"/>
    <w:rsid w:val="00935A47"/>
    <w:rsid w:val="00937508"/>
    <w:rsid w:val="009447F7"/>
    <w:rsid w:val="00945C52"/>
    <w:rsid w:val="00947F17"/>
    <w:rsid w:val="00952302"/>
    <w:rsid w:val="00961862"/>
    <w:rsid w:val="00965911"/>
    <w:rsid w:val="00971D08"/>
    <w:rsid w:val="0098025A"/>
    <w:rsid w:val="00984794"/>
    <w:rsid w:val="0099294B"/>
    <w:rsid w:val="00992D1A"/>
    <w:rsid w:val="00992D67"/>
    <w:rsid w:val="009934FF"/>
    <w:rsid w:val="00995A53"/>
    <w:rsid w:val="009960AB"/>
    <w:rsid w:val="00997C93"/>
    <w:rsid w:val="009C02BA"/>
    <w:rsid w:val="009C1230"/>
    <w:rsid w:val="009C7534"/>
    <w:rsid w:val="009D1721"/>
    <w:rsid w:val="009E0671"/>
    <w:rsid w:val="009E3297"/>
    <w:rsid w:val="009E5676"/>
    <w:rsid w:val="009F15B1"/>
    <w:rsid w:val="00A00569"/>
    <w:rsid w:val="00A008B5"/>
    <w:rsid w:val="00A02FD3"/>
    <w:rsid w:val="00A06317"/>
    <w:rsid w:val="00A0747B"/>
    <w:rsid w:val="00A10B78"/>
    <w:rsid w:val="00A132D7"/>
    <w:rsid w:val="00A14D70"/>
    <w:rsid w:val="00A2053A"/>
    <w:rsid w:val="00A20A6A"/>
    <w:rsid w:val="00A20E9F"/>
    <w:rsid w:val="00A210D6"/>
    <w:rsid w:val="00A26BF5"/>
    <w:rsid w:val="00A322EE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7220"/>
    <w:rsid w:val="00A676CE"/>
    <w:rsid w:val="00A72287"/>
    <w:rsid w:val="00A74C02"/>
    <w:rsid w:val="00A766D6"/>
    <w:rsid w:val="00A80D73"/>
    <w:rsid w:val="00A81A8A"/>
    <w:rsid w:val="00A81C93"/>
    <w:rsid w:val="00A83261"/>
    <w:rsid w:val="00A83BE2"/>
    <w:rsid w:val="00A9133D"/>
    <w:rsid w:val="00A916B1"/>
    <w:rsid w:val="00A941B0"/>
    <w:rsid w:val="00AA0DB7"/>
    <w:rsid w:val="00AA3710"/>
    <w:rsid w:val="00AA529B"/>
    <w:rsid w:val="00AA7656"/>
    <w:rsid w:val="00AB012B"/>
    <w:rsid w:val="00AB67DD"/>
    <w:rsid w:val="00AC0B91"/>
    <w:rsid w:val="00AC448A"/>
    <w:rsid w:val="00AD0171"/>
    <w:rsid w:val="00AD45B7"/>
    <w:rsid w:val="00AD5262"/>
    <w:rsid w:val="00AE0FE7"/>
    <w:rsid w:val="00AE7D23"/>
    <w:rsid w:val="00AE7F98"/>
    <w:rsid w:val="00AF346F"/>
    <w:rsid w:val="00AF59E1"/>
    <w:rsid w:val="00B02D00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0161"/>
    <w:rsid w:val="00B62053"/>
    <w:rsid w:val="00B73028"/>
    <w:rsid w:val="00B77E60"/>
    <w:rsid w:val="00B80042"/>
    <w:rsid w:val="00B80E06"/>
    <w:rsid w:val="00B80FC8"/>
    <w:rsid w:val="00B9620A"/>
    <w:rsid w:val="00BA098C"/>
    <w:rsid w:val="00BA0EB7"/>
    <w:rsid w:val="00BA1672"/>
    <w:rsid w:val="00BA7917"/>
    <w:rsid w:val="00BA7DE9"/>
    <w:rsid w:val="00BB11A8"/>
    <w:rsid w:val="00BB2F7F"/>
    <w:rsid w:val="00BC1A19"/>
    <w:rsid w:val="00BD3747"/>
    <w:rsid w:val="00BD447E"/>
    <w:rsid w:val="00BE776E"/>
    <w:rsid w:val="00BF4523"/>
    <w:rsid w:val="00C03D5E"/>
    <w:rsid w:val="00C04B4C"/>
    <w:rsid w:val="00C06DB4"/>
    <w:rsid w:val="00C0768D"/>
    <w:rsid w:val="00C07A74"/>
    <w:rsid w:val="00C15528"/>
    <w:rsid w:val="00C23FB6"/>
    <w:rsid w:val="00C27826"/>
    <w:rsid w:val="00C27DBD"/>
    <w:rsid w:val="00C323A2"/>
    <w:rsid w:val="00C326B1"/>
    <w:rsid w:val="00C36CB7"/>
    <w:rsid w:val="00C40BBF"/>
    <w:rsid w:val="00C42C13"/>
    <w:rsid w:val="00C4546A"/>
    <w:rsid w:val="00C4602A"/>
    <w:rsid w:val="00C461A7"/>
    <w:rsid w:val="00C50975"/>
    <w:rsid w:val="00C60163"/>
    <w:rsid w:val="00C66023"/>
    <w:rsid w:val="00C71DCA"/>
    <w:rsid w:val="00C77310"/>
    <w:rsid w:val="00C82809"/>
    <w:rsid w:val="00C82A22"/>
    <w:rsid w:val="00C84D59"/>
    <w:rsid w:val="00C9059B"/>
    <w:rsid w:val="00C924A3"/>
    <w:rsid w:val="00C94531"/>
    <w:rsid w:val="00CA1554"/>
    <w:rsid w:val="00CB2EEB"/>
    <w:rsid w:val="00CB31E1"/>
    <w:rsid w:val="00CB5A95"/>
    <w:rsid w:val="00CC05F2"/>
    <w:rsid w:val="00CC13C8"/>
    <w:rsid w:val="00CC26EA"/>
    <w:rsid w:val="00CC318D"/>
    <w:rsid w:val="00CC56BC"/>
    <w:rsid w:val="00CD4A8C"/>
    <w:rsid w:val="00CD62EB"/>
    <w:rsid w:val="00CE2F34"/>
    <w:rsid w:val="00CF2157"/>
    <w:rsid w:val="00CF3E0D"/>
    <w:rsid w:val="00CF404F"/>
    <w:rsid w:val="00CF444A"/>
    <w:rsid w:val="00CF5820"/>
    <w:rsid w:val="00CF7A6B"/>
    <w:rsid w:val="00CF7B22"/>
    <w:rsid w:val="00D030C9"/>
    <w:rsid w:val="00D033C5"/>
    <w:rsid w:val="00D0346E"/>
    <w:rsid w:val="00D1197F"/>
    <w:rsid w:val="00D12852"/>
    <w:rsid w:val="00D17A10"/>
    <w:rsid w:val="00D21F86"/>
    <w:rsid w:val="00D2389A"/>
    <w:rsid w:val="00D30350"/>
    <w:rsid w:val="00D33378"/>
    <w:rsid w:val="00D35FF1"/>
    <w:rsid w:val="00D4269B"/>
    <w:rsid w:val="00D43C9D"/>
    <w:rsid w:val="00D43EFD"/>
    <w:rsid w:val="00D56C37"/>
    <w:rsid w:val="00D656B0"/>
    <w:rsid w:val="00D67F28"/>
    <w:rsid w:val="00D70DCE"/>
    <w:rsid w:val="00D849E2"/>
    <w:rsid w:val="00D86FB6"/>
    <w:rsid w:val="00D87200"/>
    <w:rsid w:val="00D87BA6"/>
    <w:rsid w:val="00D97201"/>
    <w:rsid w:val="00DA4860"/>
    <w:rsid w:val="00DA7416"/>
    <w:rsid w:val="00DB1342"/>
    <w:rsid w:val="00DB24EF"/>
    <w:rsid w:val="00DB4350"/>
    <w:rsid w:val="00DC1C76"/>
    <w:rsid w:val="00DC1FC4"/>
    <w:rsid w:val="00DC7318"/>
    <w:rsid w:val="00DD01C4"/>
    <w:rsid w:val="00DE43AD"/>
    <w:rsid w:val="00DE575C"/>
    <w:rsid w:val="00DE7898"/>
    <w:rsid w:val="00DE7A0F"/>
    <w:rsid w:val="00DF06AC"/>
    <w:rsid w:val="00DF24A7"/>
    <w:rsid w:val="00DF3E96"/>
    <w:rsid w:val="00DF51A3"/>
    <w:rsid w:val="00DF75DF"/>
    <w:rsid w:val="00E001A1"/>
    <w:rsid w:val="00E00254"/>
    <w:rsid w:val="00E01EC3"/>
    <w:rsid w:val="00E02AAA"/>
    <w:rsid w:val="00E0552F"/>
    <w:rsid w:val="00E12811"/>
    <w:rsid w:val="00E14C5C"/>
    <w:rsid w:val="00E16179"/>
    <w:rsid w:val="00E21646"/>
    <w:rsid w:val="00E33963"/>
    <w:rsid w:val="00E527F4"/>
    <w:rsid w:val="00E52A8E"/>
    <w:rsid w:val="00E576A0"/>
    <w:rsid w:val="00E57C7D"/>
    <w:rsid w:val="00E601F9"/>
    <w:rsid w:val="00E62199"/>
    <w:rsid w:val="00E623DA"/>
    <w:rsid w:val="00E63EBC"/>
    <w:rsid w:val="00E64600"/>
    <w:rsid w:val="00E647E1"/>
    <w:rsid w:val="00E66FC4"/>
    <w:rsid w:val="00E71DBC"/>
    <w:rsid w:val="00E7282F"/>
    <w:rsid w:val="00E72F7B"/>
    <w:rsid w:val="00E860C4"/>
    <w:rsid w:val="00E92EB7"/>
    <w:rsid w:val="00E939CA"/>
    <w:rsid w:val="00E94499"/>
    <w:rsid w:val="00E965FB"/>
    <w:rsid w:val="00E96E6B"/>
    <w:rsid w:val="00EA05B8"/>
    <w:rsid w:val="00EA1D58"/>
    <w:rsid w:val="00EA220E"/>
    <w:rsid w:val="00EA3D58"/>
    <w:rsid w:val="00EA3FB0"/>
    <w:rsid w:val="00EA4272"/>
    <w:rsid w:val="00EA5874"/>
    <w:rsid w:val="00EB7A50"/>
    <w:rsid w:val="00EC2C10"/>
    <w:rsid w:val="00ED4AA8"/>
    <w:rsid w:val="00EE69FC"/>
    <w:rsid w:val="00EF59FB"/>
    <w:rsid w:val="00F01A3F"/>
    <w:rsid w:val="00F03CD7"/>
    <w:rsid w:val="00F05AAD"/>
    <w:rsid w:val="00F05EBA"/>
    <w:rsid w:val="00F12681"/>
    <w:rsid w:val="00F14030"/>
    <w:rsid w:val="00F14AF6"/>
    <w:rsid w:val="00F14D22"/>
    <w:rsid w:val="00F16533"/>
    <w:rsid w:val="00F17EC5"/>
    <w:rsid w:val="00F22377"/>
    <w:rsid w:val="00F24874"/>
    <w:rsid w:val="00F26FA5"/>
    <w:rsid w:val="00F27946"/>
    <w:rsid w:val="00F30601"/>
    <w:rsid w:val="00F35E5B"/>
    <w:rsid w:val="00F36768"/>
    <w:rsid w:val="00F36DA3"/>
    <w:rsid w:val="00F4007D"/>
    <w:rsid w:val="00F44108"/>
    <w:rsid w:val="00F45380"/>
    <w:rsid w:val="00F521DE"/>
    <w:rsid w:val="00F55648"/>
    <w:rsid w:val="00F600F3"/>
    <w:rsid w:val="00F6113D"/>
    <w:rsid w:val="00F615BA"/>
    <w:rsid w:val="00F616BA"/>
    <w:rsid w:val="00F63DF6"/>
    <w:rsid w:val="00F81292"/>
    <w:rsid w:val="00F831BD"/>
    <w:rsid w:val="00F96F1E"/>
    <w:rsid w:val="00FA00FC"/>
    <w:rsid w:val="00FA1DE2"/>
    <w:rsid w:val="00FB06F3"/>
    <w:rsid w:val="00FB1082"/>
    <w:rsid w:val="00FC528B"/>
    <w:rsid w:val="00FC5A50"/>
    <w:rsid w:val="00FD1E05"/>
    <w:rsid w:val="00FD53D3"/>
    <w:rsid w:val="00FD5C9F"/>
    <w:rsid w:val="00FE4C20"/>
    <w:rsid w:val="00FE4E5A"/>
    <w:rsid w:val="00FE531E"/>
    <w:rsid w:val="00FE5EEC"/>
    <w:rsid w:val="00FE624D"/>
    <w:rsid w:val="00FF063F"/>
    <w:rsid w:val="00FF128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gi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microsoft.com/office/2007/relationships/hdphoto" Target="media/hdphoto2.wdp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6.bin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2CF17-4DC1-4BDE-AFFB-01AA8536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1457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277</cp:revision>
  <cp:lastPrinted>2025-05-10T02:53:00Z</cp:lastPrinted>
  <dcterms:created xsi:type="dcterms:W3CDTF">2018-10-12T13:02:00Z</dcterms:created>
  <dcterms:modified xsi:type="dcterms:W3CDTF">2025-05-10T11:55:00Z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