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5130"/>
        <w:gridCol w:w="2880"/>
        <w:gridCol w:w="2752"/>
      </w:tblGrid>
      <w:tr w:rsidR="00A83BE2" w:rsidRPr="00D84F52">
        <w:trPr>
          <w:trHeight w:val="1185"/>
        </w:trPr>
        <w:tc>
          <w:tcPr>
            <w:tcW w:w="1076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934FF" w:rsidRPr="00D84F52" w:rsidRDefault="009934FF" w:rsidP="00A06D0B">
            <w:pPr>
              <w:tabs>
                <w:tab w:val="center" w:pos="5102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نام و نام خانوادگی :</w:t>
            </w:r>
            <w:r w:rsidRPr="00D84F52">
              <w:rPr>
                <w:rFonts w:hint="cs"/>
                <w:rtl/>
              </w:rPr>
              <w:tab/>
            </w:r>
            <w:r w:rsidR="004568D6" w:rsidRPr="00D84F52">
              <w:rPr>
                <w:rFonts w:hint="cs"/>
                <w:rtl/>
              </w:rPr>
              <w:t xml:space="preserve">   </w:t>
            </w:r>
            <w:r w:rsidR="00A06D0B">
              <w:rPr>
                <w:rFonts w:hint="cs"/>
                <w:rtl/>
              </w:rPr>
              <w:t>به نام یزدان پاک</w:t>
            </w:r>
          </w:p>
          <w:p w:rsidR="009934FF" w:rsidRPr="00D84F52" w:rsidRDefault="009934FF" w:rsidP="00A06D0B">
            <w:pPr>
              <w:tabs>
                <w:tab w:val="center" w:pos="5102"/>
                <w:tab w:val="left" w:pos="8854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نام پدر :</w:t>
            </w:r>
            <w:r w:rsidRPr="00D84F52">
              <w:rPr>
                <w:rFonts w:hint="cs"/>
                <w:rtl/>
              </w:rPr>
              <w:tab/>
            </w:r>
            <w:r w:rsidR="00A06D0B">
              <w:rPr>
                <w:rFonts w:hint="cs"/>
                <w:rtl/>
              </w:rPr>
              <w:t xml:space="preserve">                                                                     </w:t>
            </w:r>
            <w:r w:rsidRPr="00D84F52">
              <w:rPr>
                <w:rFonts w:hint="cs"/>
                <w:rtl/>
              </w:rPr>
              <w:t>امتحان ریاضیات پایه</w:t>
            </w:r>
            <w:r w:rsidR="00096D6F" w:rsidRPr="00D84F52">
              <w:rPr>
                <w:rFonts w:hint="cs"/>
                <w:rtl/>
              </w:rPr>
              <w:t xml:space="preserve"> </w:t>
            </w:r>
            <w:r w:rsidR="0037499B" w:rsidRPr="00D84F52">
              <w:rPr>
                <w:rFonts w:hint="cs"/>
                <w:rtl/>
                <w:lang w:bidi="fa-IR"/>
              </w:rPr>
              <w:t>نهم</w:t>
            </w:r>
            <w:r w:rsidR="00A06D0B">
              <w:rPr>
                <w:rFonts w:hint="cs"/>
                <w:rtl/>
              </w:rPr>
              <w:t xml:space="preserve">                                       </w:t>
            </w:r>
            <w:r w:rsidRPr="00D84F52">
              <w:rPr>
                <w:rFonts w:hint="cs"/>
                <w:rtl/>
              </w:rPr>
              <w:t>محل مهر آموزشگاه</w:t>
            </w:r>
          </w:p>
          <w:p w:rsidR="009934FF" w:rsidRPr="00D84F52" w:rsidRDefault="009934FF" w:rsidP="003E63B0">
            <w:pPr>
              <w:rPr>
                <w:rtl/>
              </w:rPr>
            </w:pPr>
            <w:r w:rsidRPr="00D84F52">
              <w:rPr>
                <w:rFonts w:hint="cs"/>
                <w:rtl/>
              </w:rPr>
              <w:t>کلاس</w:t>
            </w:r>
            <w:r w:rsidR="00096D6F" w:rsidRPr="00D84F52">
              <w:rPr>
                <w:rFonts w:hint="cs"/>
                <w:rtl/>
              </w:rPr>
              <w:t xml:space="preserve"> </w:t>
            </w:r>
            <w:r w:rsidR="0037499B" w:rsidRPr="00D84F52">
              <w:rPr>
                <w:rFonts w:hint="cs"/>
                <w:rtl/>
              </w:rPr>
              <w:t>نهم</w:t>
            </w:r>
            <w:r w:rsidRPr="00D84F52">
              <w:rPr>
                <w:rFonts w:hint="cs"/>
                <w:rtl/>
              </w:rPr>
              <w:t xml:space="preserve">: </w:t>
            </w:r>
            <w:r w:rsidRPr="00D84F52">
              <w:rPr>
                <w:rFonts w:hint="cs"/>
                <w:rtl/>
              </w:rPr>
              <w:tab/>
            </w:r>
            <w:r w:rsidR="004568D6" w:rsidRPr="00D84F52">
              <w:rPr>
                <w:rFonts w:hint="cs"/>
                <w:rtl/>
              </w:rPr>
              <w:t xml:space="preserve">                                                   </w:t>
            </w:r>
            <w:r w:rsidR="00781088">
              <w:rPr>
                <w:rFonts w:hint="cs"/>
                <w:rtl/>
              </w:rPr>
              <w:t xml:space="preserve">            </w:t>
            </w:r>
            <w:r w:rsidR="004568D6" w:rsidRPr="00D84F52">
              <w:rPr>
                <w:rFonts w:hint="cs"/>
                <w:rtl/>
              </w:rPr>
              <w:t xml:space="preserve">    </w:t>
            </w:r>
            <w:r w:rsidR="003E63B0">
              <w:rPr>
                <w:rFonts w:hint="cs"/>
                <w:rtl/>
              </w:rPr>
              <w:t>فصل ششم</w:t>
            </w:r>
          </w:p>
        </w:tc>
      </w:tr>
      <w:tr w:rsidR="003054F1" w:rsidRPr="00D84F52">
        <w:trPr>
          <w:trHeight w:val="795"/>
        </w:trPr>
        <w:tc>
          <w:tcPr>
            <w:tcW w:w="51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054F1" w:rsidRPr="00D84F52" w:rsidRDefault="003054F1" w:rsidP="00135CD4">
            <w:pPr>
              <w:tabs>
                <w:tab w:val="left" w:pos="3079"/>
                <w:tab w:val="left" w:pos="6064"/>
              </w:tabs>
              <w:rPr>
                <w:rtl/>
              </w:rPr>
            </w:pPr>
            <w:r w:rsidRPr="00D84F52">
              <w:rPr>
                <w:rFonts w:hint="cs"/>
                <w:rtl/>
              </w:rPr>
              <w:t>تعداد سوالات :</w:t>
            </w:r>
            <w:r w:rsidR="00783232" w:rsidRPr="00D84F52">
              <w:rPr>
                <w:rFonts w:hint="cs"/>
                <w:rtl/>
              </w:rPr>
              <w:t xml:space="preserve">   </w:t>
            </w:r>
            <w:r w:rsidR="00135CD4">
              <w:rPr>
                <w:rFonts w:hint="cs"/>
                <w:rtl/>
              </w:rPr>
              <w:t>12</w:t>
            </w:r>
            <w:r w:rsidR="00783232" w:rsidRPr="00D84F52">
              <w:rPr>
                <w:rFonts w:hint="cs"/>
                <w:rtl/>
              </w:rPr>
              <w:t xml:space="preserve">         </w:t>
            </w:r>
            <w:r w:rsidRPr="00D84F52">
              <w:rPr>
                <w:rFonts w:hint="cs"/>
                <w:rtl/>
              </w:rPr>
              <w:t>ساعت :</w:t>
            </w:r>
            <w:r w:rsidRPr="00D84F52">
              <w:rPr>
                <w:rFonts w:hint="cs"/>
                <w:rtl/>
              </w:rPr>
              <w:tab/>
            </w:r>
            <w:r w:rsidR="00783232" w:rsidRPr="00D84F52">
              <w:rPr>
                <w:rFonts w:hint="cs"/>
                <w:rtl/>
              </w:rPr>
              <w:t xml:space="preserve">      </w:t>
            </w:r>
            <w:r w:rsidR="00A06317" w:rsidRPr="00D84F52">
              <w:rPr>
                <w:rFonts w:hint="cs"/>
                <w:rtl/>
              </w:rPr>
              <w:t xml:space="preserve">   </w:t>
            </w:r>
            <w:r w:rsidR="00783232" w:rsidRPr="00D84F52">
              <w:rPr>
                <w:rFonts w:hint="cs"/>
                <w:rtl/>
              </w:rPr>
              <w:t xml:space="preserve">  </w:t>
            </w:r>
            <w:r w:rsidRPr="00D84F52">
              <w:rPr>
                <w:rFonts w:hint="cs"/>
                <w:rtl/>
              </w:rPr>
              <w:t>زمان :</w:t>
            </w:r>
            <w:r w:rsidR="00A06317" w:rsidRPr="00D84F52">
              <w:rPr>
                <w:rFonts w:hint="cs"/>
                <w:rtl/>
              </w:rPr>
              <w:t xml:space="preserve"> </w:t>
            </w:r>
          </w:p>
          <w:p w:rsidR="003054F1" w:rsidRPr="00D84F52" w:rsidRDefault="003054F1" w:rsidP="00135CD4">
            <w:pPr>
              <w:rPr>
                <w:rtl/>
                <w:lang w:bidi="fa-IR"/>
              </w:rPr>
            </w:pPr>
            <w:r w:rsidRPr="00D84F52">
              <w:rPr>
                <w:rFonts w:hint="cs"/>
                <w:rtl/>
              </w:rPr>
              <w:t>تعداد</w:t>
            </w:r>
            <w:r w:rsidR="00783232" w:rsidRPr="00D84F52">
              <w:rPr>
                <w:rFonts w:hint="cs"/>
                <w:rtl/>
              </w:rPr>
              <w:t xml:space="preserve"> صفحه </w:t>
            </w:r>
            <w:r w:rsidRPr="00D84F52">
              <w:rPr>
                <w:rFonts w:hint="cs"/>
                <w:rtl/>
              </w:rPr>
              <w:t>:</w:t>
            </w:r>
            <w:r w:rsidR="00CC318D" w:rsidRPr="00D84F52">
              <w:rPr>
                <w:rFonts w:hint="cs"/>
                <w:rtl/>
              </w:rPr>
              <w:t xml:space="preserve"> </w:t>
            </w:r>
            <w:r w:rsidR="00135CD4">
              <w:rPr>
                <w:rFonts w:hint="cs"/>
                <w:rtl/>
              </w:rPr>
              <w:t>3</w:t>
            </w:r>
            <w:r w:rsidRPr="00D84F52">
              <w:rPr>
                <w:rFonts w:hint="cs"/>
                <w:rtl/>
              </w:rPr>
              <w:tab/>
              <w:t xml:space="preserve">                                     </w:t>
            </w:r>
            <w:r w:rsidR="00A06317" w:rsidRPr="00D84F52">
              <w:rPr>
                <w:rFonts w:hint="cs"/>
                <w:rtl/>
              </w:rPr>
              <w:t xml:space="preserve">   </w:t>
            </w:r>
            <w:r w:rsidRPr="00D84F52">
              <w:rPr>
                <w:rFonts w:hint="cs"/>
                <w:rtl/>
              </w:rPr>
              <w:t xml:space="preserve"> تاریخ : 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68D6" w:rsidRPr="00D84F52" w:rsidRDefault="003054F1" w:rsidP="004568D6">
            <w:pPr>
              <w:rPr>
                <w:rtl/>
              </w:rPr>
            </w:pPr>
            <w:r w:rsidRPr="00D84F52">
              <w:rPr>
                <w:rFonts w:hint="cs"/>
                <w:rtl/>
                <w:lang w:bidi="fa-IR"/>
              </w:rPr>
              <w:t>نمره باعدد:</w:t>
            </w:r>
          </w:p>
          <w:p w:rsidR="003054F1" w:rsidRPr="00D84F52" w:rsidRDefault="003054F1" w:rsidP="004568D6">
            <w:pPr>
              <w:rPr>
                <w:rtl/>
              </w:rPr>
            </w:pPr>
            <w:r w:rsidRPr="00D84F52">
              <w:rPr>
                <w:rFonts w:hint="cs"/>
                <w:rtl/>
              </w:rPr>
              <w:t>نمره با حروف :</w:t>
            </w:r>
          </w:p>
        </w:tc>
        <w:tc>
          <w:tcPr>
            <w:tcW w:w="27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054F1" w:rsidRPr="00D84F52" w:rsidRDefault="003054F1" w:rsidP="00BE776E">
            <w:pPr>
              <w:jc w:val="center"/>
              <w:rPr>
                <w:rtl/>
                <w:lang w:bidi="fa-IR"/>
              </w:rPr>
            </w:pPr>
            <w:r w:rsidRPr="00D84F52">
              <w:rPr>
                <w:rFonts w:hint="cs"/>
                <w:rtl/>
                <w:lang w:bidi="fa-IR"/>
              </w:rPr>
              <w:t>نام دبیر مربوطه و امضاء</w:t>
            </w:r>
          </w:p>
        </w:tc>
      </w:tr>
    </w:tbl>
    <w:p w:rsidR="00D12852" w:rsidRPr="00812D2F" w:rsidRDefault="00D12852">
      <w:pPr>
        <w:rPr>
          <w:sz w:val="4"/>
          <w:szCs w:val="4"/>
          <w:rtl/>
        </w:rPr>
      </w:pPr>
    </w:p>
    <w:tbl>
      <w:tblPr>
        <w:tblStyle w:val="TableGrid"/>
        <w:bidiVisual/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78"/>
        <w:gridCol w:w="9497"/>
        <w:gridCol w:w="461"/>
      </w:tblGrid>
      <w:tr w:rsidR="00257904" w:rsidRPr="00D84F52" w:rsidTr="00F60017">
        <w:tc>
          <w:tcPr>
            <w:tcW w:w="578" w:type="dxa"/>
            <w:vAlign w:val="center"/>
          </w:tcPr>
          <w:p w:rsidR="00257904" w:rsidRPr="00D84F52" w:rsidRDefault="00E21646" w:rsidP="00D12852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ردیف</w:t>
            </w:r>
          </w:p>
        </w:tc>
        <w:tc>
          <w:tcPr>
            <w:tcW w:w="9497" w:type="dxa"/>
            <w:vAlign w:val="center"/>
          </w:tcPr>
          <w:p w:rsidR="00257904" w:rsidRPr="00D84F52" w:rsidRDefault="00E21646" w:rsidP="00781088">
            <w:pPr>
              <w:jc w:val="center"/>
              <w:rPr>
                <w:rFonts w:ascii="Tahoma" w:hAnsi="Tahoma" w:cs="Tahoma"/>
                <w:rtl/>
              </w:rPr>
            </w:pPr>
            <w:r w:rsidRPr="00781088">
              <w:rPr>
                <w:rFonts w:ascii="Tahoma" w:hAnsi="Tahoma" w:cs="Tahoma" w:hint="cs"/>
                <w:sz w:val="18"/>
                <w:szCs w:val="18"/>
                <w:rtl/>
              </w:rPr>
              <w:t>«</w:t>
            </w:r>
            <w:r w:rsidR="00781088" w:rsidRPr="00781088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  <w:rtl/>
              </w:rPr>
              <w:t>عبادت کردن به زیادی روزه و نماز نیست، بلکه (حقیقت) عبادت، زیاد در کار خدا اندیشیدن است</w:t>
            </w:r>
            <w:r w:rsidR="00781088" w:rsidRPr="00781088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.</w:t>
            </w:r>
            <w:r w:rsidRPr="00781088">
              <w:rPr>
                <w:rFonts w:ascii="Tahoma" w:hAnsi="Tahoma" w:cs="Tahoma" w:hint="cs"/>
                <w:sz w:val="18"/>
                <w:szCs w:val="18"/>
                <w:rtl/>
              </w:rPr>
              <w:t xml:space="preserve"> »</w:t>
            </w:r>
            <w:r w:rsidR="00781088">
              <w:rPr>
                <w:rFonts w:ascii="Tahoma" w:hAnsi="Tahoma" w:cs="Tahoma" w:hint="cs"/>
                <w:sz w:val="18"/>
                <w:szCs w:val="18"/>
                <w:rtl/>
              </w:rPr>
              <w:t xml:space="preserve"> </w:t>
            </w:r>
            <w:r w:rsidR="00781088" w:rsidRPr="00781088">
              <w:rPr>
                <w:rFonts w:ascii="Tahoma" w:hAnsi="Tahoma" w:hint="cs"/>
                <w:sz w:val="18"/>
                <w:szCs w:val="18"/>
                <w:rtl/>
              </w:rPr>
              <w:t>امام حسن(ع)</w:t>
            </w:r>
          </w:p>
        </w:tc>
        <w:tc>
          <w:tcPr>
            <w:tcW w:w="461" w:type="dxa"/>
            <w:vAlign w:val="center"/>
          </w:tcPr>
          <w:p w:rsidR="00257904" w:rsidRPr="00D84F52" w:rsidRDefault="00E21646" w:rsidP="00D12852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بارم</w:t>
            </w:r>
          </w:p>
        </w:tc>
      </w:tr>
      <w:tr w:rsidR="00010ED4" w:rsidRPr="00D84F52" w:rsidTr="00F60017">
        <w:tc>
          <w:tcPr>
            <w:tcW w:w="578" w:type="dxa"/>
          </w:tcPr>
          <w:p w:rsidR="00010ED4" w:rsidRPr="00D84F52" w:rsidRDefault="00CA0093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1</w:t>
            </w:r>
          </w:p>
        </w:tc>
        <w:tc>
          <w:tcPr>
            <w:tcW w:w="9497" w:type="dxa"/>
            <w:vAlign w:val="center"/>
          </w:tcPr>
          <w:p w:rsidR="001C4DF7" w:rsidRDefault="003E63B0" w:rsidP="0066171F">
            <w:pPr>
              <w:rPr>
                <w:rtl/>
              </w:rPr>
            </w:pPr>
            <w:r>
              <w:rPr>
                <w:rFonts w:hint="cs"/>
                <w:rtl/>
              </w:rPr>
              <w:t>کدام یک از رابطه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زیر اتحاد است؟ چرا؟</w:t>
            </w:r>
          </w:p>
          <w:p w:rsidR="00A86DB0" w:rsidRDefault="00A86DB0" w:rsidP="00F60017">
            <w:pPr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        </w:t>
            </w:r>
            <w:r w:rsidR="00F60017">
              <w:rPr>
                <w:rFonts w:hint="cs"/>
                <w:rtl/>
                <w:lang w:bidi="fa-IR"/>
              </w:rPr>
              <w:t xml:space="preserve">                                   </w:t>
            </w:r>
            <w:r w:rsidR="003E63B0">
              <w:rPr>
                <w:rFonts w:hint="cs"/>
                <w:rtl/>
                <w:lang w:bidi="fa-IR"/>
              </w:rPr>
              <w:t xml:space="preserve">           </w:t>
            </w:r>
            <w:r>
              <w:rPr>
                <w:rFonts w:hint="cs"/>
                <w:rtl/>
              </w:rPr>
              <w:t xml:space="preserve">    </w:t>
            </w:r>
            <w:r w:rsidR="001D56CC" w:rsidRPr="00F60017">
              <w:rPr>
                <w:position w:val="-6"/>
              </w:rPr>
              <w:object w:dxaOrig="14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14.25pt" o:ole="">
                  <v:imagedata r:id="rId7" o:title=""/>
                </v:shape>
                <o:OLEObject Type="Embed" ProgID="Equation.DSMT4" ShapeID="_x0000_i1025" DrawAspect="Content" ObjectID="_1618574803" r:id="rId8"/>
              </w:object>
            </w:r>
            <w:r w:rsidR="00E97FCD">
              <w:rPr>
                <w:rtl/>
              </w:rPr>
              <w:t xml:space="preserve"> </w:t>
            </w:r>
            <w:r w:rsidR="003E63B0">
              <w:rPr>
                <w:rFonts w:hint="cs"/>
                <w:rtl/>
                <w:lang w:bidi="fa-IR"/>
              </w:rPr>
              <w:t xml:space="preserve">                       </w:t>
            </w:r>
            <w:r w:rsidR="00F60017">
              <w:rPr>
                <w:rFonts w:hint="cs"/>
                <w:rtl/>
                <w:lang w:bidi="fa-IR"/>
              </w:rPr>
              <w:t xml:space="preserve">                                         </w:t>
            </w:r>
            <w:r>
              <w:rPr>
                <w:rFonts w:hint="cs"/>
                <w:rtl/>
              </w:rPr>
              <w:t xml:space="preserve">  </w:t>
            </w:r>
            <w:r w:rsidR="003E63B0" w:rsidRPr="00A86DB0">
              <w:rPr>
                <w:position w:val="-12"/>
              </w:rPr>
              <w:object w:dxaOrig="1380" w:dyaOrig="340">
                <v:shape id="_x0000_i1026" type="#_x0000_t75" style="width:69.75pt;height:15.75pt" o:ole="">
                  <v:imagedata r:id="rId9" o:title=""/>
                </v:shape>
                <o:OLEObject Type="Embed" ProgID="Equation.DSMT4" ShapeID="_x0000_i1026" DrawAspect="Content" ObjectID="_1618574804" r:id="rId10"/>
              </w:object>
            </w:r>
          </w:p>
          <w:p w:rsidR="00F60017" w:rsidRPr="00D84F52" w:rsidRDefault="00F60017" w:rsidP="00F60017">
            <w:pPr>
              <w:rPr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010ED4" w:rsidRPr="00D84F52" w:rsidRDefault="00F60017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CF444A" w:rsidRPr="00D84F52" w:rsidTr="00F60017">
        <w:tc>
          <w:tcPr>
            <w:tcW w:w="578" w:type="dxa"/>
          </w:tcPr>
          <w:p w:rsidR="00CF444A" w:rsidRPr="00D84F52" w:rsidRDefault="00CA0093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2</w:t>
            </w:r>
          </w:p>
        </w:tc>
        <w:tc>
          <w:tcPr>
            <w:tcW w:w="9497" w:type="dxa"/>
          </w:tcPr>
          <w:p w:rsidR="00AC6A14" w:rsidRDefault="005417C7" w:rsidP="005417C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خط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زیر را رسم کنید.</w:t>
            </w:r>
          </w:p>
          <w:tbl>
            <w:tblPr>
              <w:tblStyle w:val="TableGrid"/>
              <w:bidiVisual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686"/>
              <w:gridCol w:w="4687"/>
            </w:tblGrid>
            <w:tr w:rsidR="005417C7" w:rsidTr="005417C7">
              <w:trPr>
                <w:jc w:val="right"/>
              </w:trPr>
              <w:tc>
                <w:tcPr>
                  <w:tcW w:w="4686" w:type="dxa"/>
                </w:tcPr>
                <w:p w:rsidR="00A32C0E" w:rsidRDefault="00F82B41" w:rsidP="005417C7">
                  <w:pPr>
                    <w:jc w:val="right"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4C26BB73" wp14:editId="04F204EC">
                            <wp:simplePos x="0" y="0"/>
                            <wp:positionH relativeFrom="column">
                              <wp:posOffset>-17780</wp:posOffset>
                            </wp:positionH>
                            <wp:positionV relativeFrom="paragraph">
                              <wp:posOffset>113666</wp:posOffset>
                            </wp:positionV>
                            <wp:extent cx="2876550" cy="1381125"/>
                            <wp:effectExtent l="0" t="38100" r="57150" b="66675"/>
                            <wp:wrapNone/>
                            <wp:docPr id="9" name="Group 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76550" cy="1381125"/>
                                      <a:chOff x="0" y="0"/>
                                      <a:chExt cx="2876550" cy="1381125"/>
                                    </a:xfrm>
                                  </wpg:grpSpPr>
                                  <wpg:grpSp>
                                    <wpg:cNvPr id="10" name="Group 10"/>
                                    <wpg:cNvGrpSpPr/>
                                    <wpg:grpSpPr>
                                      <a:xfrm>
                                        <a:off x="0" y="266700"/>
                                        <a:ext cx="1323975" cy="648000"/>
                                        <a:chOff x="0" y="-1"/>
                                        <a:chExt cx="1323975" cy="648000"/>
                                      </a:xfrm>
                                    </wpg:grpSpPr>
                                    <wps:wsp>
                                      <wps:cNvPr id="11" name="Straight Connector 11"/>
                                      <wps:cNvCnPr/>
                                      <wps:spPr>
                                        <a:xfrm>
                                          <a:off x="247650" y="-1"/>
                                          <a:ext cx="0" cy="6480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" name="Straight Connector 12"/>
                                      <wps:cNvCnPr/>
                                      <wps:spPr>
                                        <a:xfrm>
                                          <a:off x="9525" y="142875"/>
                                          <a:ext cx="13144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" name="Straight Connector 13"/>
                                      <wps:cNvCnPr/>
                                      <wps:spPr>
                                        <a:xfrm>
                                          <a:off x="0" y="428625"/>
                                          <a:ext cx="13144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4" name="Group 14"/>
                                    <wpg:cNvGrpSpPr/>
                                    <wpg:grpSpPr>
                                      <a:xfrm>
                                        <a:off x="1495425" y="0"/>
                                        <a:ext cx="1381125" cy="1381125"/>
                                        <a:chOff x="0" y="0"/>
                                        <a:chExt cx="1381125" cy="1381125"/>
                                      </a:xfrm>
                                    </wpg:grpSpPr>
                                    <wps:wsp>
                                      <wps:cNvPr id="15" name="Straight Arrow Connector 15"/>
                                      <wps:cNvCnPr/>
                                      <wps:spPr>
                                        <a:xfrm>
                                          <a:off x="0" y="714376"/>
                                          <a:ext cx="13811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headEnd type="arrow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" name="Straight Arrow Connector 16"/>
                                      <wps:cNvCnPr/>
                                      <wps:spPr>
                                        <a:xfrm rot="16200000">
                                          <a:off x="4763" y="690563"/>
                                          <a:ext cx="13811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headEnd type="arrow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8E0EB76" id="Group 9" o:spid="_x0000_s1026" style="position:absolute;left:0;text-align:left;margin-left:-1.4pt;margin-top:8.95pt;width:226.5pt;height:108.75pt;z-index:251664384" coordsize="28765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">
                            <v:group id="Group 10" o:spid="_x0000_s1027" style="position:absolute;top:2667;width:13239;height:6480" coordorigin="" coordsize="13239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<v:line id="Straight Connector 11" o:spid="_x0000_s1028" style="position:absolute;visibility:visible;mso-wrap-style:square" from="2476,0" to="2476,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" strokecolor="black [3213]"/>
                              <v:line id="Straight Connector 12" o:spid="_x0000_s1029" style="position:absolute;visibility:visible;mso-wrap-style:square" from="95,1428" to="1323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b7UwgAAANs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" strokecolor="black [3213]"/>
                              <v:line id="Straight Connector 13" o:spid="_x0000_s1030" style="position:absolute;visibility:visible;mso-wrap-style:square" from="0,4286" to="13144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              </v:group>
                            <v:group id="Group 14" o:spid="_x0000_s1031" style="position:absolute;left:14954;width:13811;height:13811" coordsize="13811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5" o:spid="_x0000_s1032" type="#_x0000_t32" style="position:absolute;top:7143;width:13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" strokecolor="black [3213]">
                                <v:stroke startarrow="open" endarrow="open"/>
                              </v:shape>
                              <v:shape id="Straight Arrow Connector 16" o:spid="_x0000_s1033" type="#_x0000_t32" style="position:absolute;left:47;top:6906;width:1381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" strokecolor="black [3213]">
                                <v:stroke startarrow="open" endarrow="open"/>
                              </v:shape>
                            </v:group>
                          </v:group>
                        </w:pict>
                      </mc:Fallback>
                    </mc:AlternateContent>
                  </w:r>
                  <w:r w:rsidR="005417C7" w:rsidRPr="005417C7">
                    <w:rPr>
                      <w:position w:val="-20"/>
                      <w:lang w:bidi="fa-IR"/>
                    </w:rPr>
                    <w:object w:dxaOrig="1260" w:dyaOrig="540">
                      <v:shape id="_x0000_i1027" type="#_x0000_t75" style="width:63pt;height:27pt" o:ole="">
                        <v:imagedata r:id="rId11" o:title=""/>
                      </v:shape>
                      <o:OLEObject Type="Embed" ProgID="Equation.DSMT4" ShapeID="_x0000_i1027" DrawAspect="Content" ObjectID="_1618574805" r:id="rId12"/>
                    </w:object>
                  </w:r>
                </w:p>
                <w:p w:rsidR="00A32C0E" w:rsidRDefault="00A32C0E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:rsidR="00A32C0E" w:rsidRDefault="00A32C0E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:rsidR="00A32C0E" w:rsidRDefault="00A32C0E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:rsidR="00A32C0E" w:rsidRDefault="00A32C0E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:rsidR="00A32C0E" w:rsidRDefault="00A32C0E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:rsidR="005417C7" w:rsidRDefault="005417C7" w:rsidP="005417C7">
                  <w:pPr>
                    <w:jc w:val="right"/>
                    <w:rPr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687" w:type="dxa"/>
                </w:tcPr>
                <w:p w:rsidR="005417C7" w:rsidRDefault="00F82B41" w:rsidP="005417C7">
                  <w:pPr>
                    <w:jc w:val="right"/>
                    <w:rPr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 wp14:anchorId="59CD5957" wp14:editId="35E94E2D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1799590</wp:posOffset>
                            </wp:positionV>
                            <wp:extent cx="2876550" cy="1381125"/>
                            <wp:effectExtent l="0" t="38100" r="57150" b="66675"/>
                            <wp:wrapNone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76550" cy="1381125"/>
                                      <a:chOff x="0" y="0"/>
                                      <a:chExt cx="2876550" cy="1381125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0" y="266700"/>
                                        <a:ext cx="1323975" cy="648000"/>
                                        <a:chOff x="0" y="-1"/>
                                        <a:chExt cx="1323975" cy="648000"/>
                                      </a:xfrm>
                                    </wpg:grpSpPr>
                                    <wps:wsp>
                                      <wps:cNvPr id="19" name="Straight Connector 19"/>
                                      <wps:cNvCnPr/>
                                      <wps:spPr>
                                        <a:xfrm>
                                          <a:off x="247650" y="-1"/>
                                          <a:ext cx="0" cy="6480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" name="Straight Connector 20"/>
                                      <wps:cNvCnPr/>
                                      <wps:spPr>
                                        <a:xfrm>
                                          <a:off x="9525" y="142875"/>
                                          <a:ext cx="13144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" name="Straight Connector 21"/>
                                      <wps:cNvCnPr/>
                                      <wps:spPr>
                                        <a:xfrm>
                                          <a:off x="0" y="428625"/>
                                          <a:ext cx="13144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2" name="Group 22"/>
                                    <wpg:cNvGrpSpPr/>
                                    <wpg:grpSpPr>
                                      <a:xfrm>
                                        <a:off x="1495425" y="0"/>
                                        <a:ext cx="1381125" cy="1381125"/>
                                        <a:chOff x="0" y="0"/>
                                        <a:chExt cx="1381125" cy="1381125"/>
                                      </a:xfrm>
                                    </wpg:grpSpPr>
                                    <wps:wsp>
                                      <wps:cNvPr id="23" name="Straight Arrow Connector 23"/>
                                      <wps:cNvCnPr/>
                                      <wps:spPr>
                                        <a:xfrm>
                                          <a:off x="0" y="714376"/>
                                          <a:ext cx="13811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headEnd type="arrow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" name="Straight Arrow Connector 24"/>
                                      <wps:cNvCnPr/>
                                      <wps:spPr>
                                        <a:xfrm rot="16200000">
                                          <a:off x="4763" y="690563"/>
                                          <a:ext cx="13811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headEnd type="arrow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0CE28DC0" id="Group 17" o:spid="_x0000_s1026" style="position:absolute;left:0;text-align:left;margin-left:.45pt;margin-top:141.7pt;width:226.5pt;height:108.75pt;z-index:251666432" coordsize="28765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">
                            <v:group id="Group 18" o:spid="_x0000_s1027" style="position:absolute;top:2667;width:13239;height:6480" coordorigin="" coordsize="13239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line id="Straight Connector 19" o:spid="_x0000_s1028" style="position:absolute;visibility:visible;mso-wrap-style:square" from="2476,0" to="2476,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" strokecolor="black [3213]"/>
                              <v:line id="Straight Connector 20" o:spid="_x0000_s1029" style="position:absolute;visibility:visible;mso-wrap-style:square" from="95,1428" to="1323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                  <v:line id="Straight Connector 21" o:spid="_x0000_s1030" style="position:absolute;visibility:visible;mso-wrap-style:square" from="0,4286" to="13144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oexQAAANs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" strokecolor="black [3213]"/>
                            </v:group>
                            <v:group id="Group 22" o:spid="_x0000_s1031" style="position:absolute;left:14954;width:13811;height:13811" coordsize="13811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<v:shape id="Straight Arrow Connector 23" o:spid="_x0000_s1032" type="#_x0000_t32" style="position:absolute;top:7143;width:13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" strokecolor="black [3213]">
                                <v:stroke startarrow="open" endarrow="open"/>
                              </v:shape>
                              <v:shape id="Straight Arrow Connector 24" o:spid="_x0000_s1033" type="#_x0000_t32" style="position:absolute;left:47;top:6906;width:1381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" strokecolor="black [3213]">
                                <v:stroke startarrow="open" endarrow="open"/>
                              </v:shape>
                            </v:group>
                          </v:group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0" locked="0" layoutInCell="1" allowOverlap="1" wp14:anchorId="21D281AB" wp14:editId="23C54B46">
                            <wp:simplePos x="0" y="0"/>
                            <wp:positionH relativeFrom="column">
                              <wp:posOffset>-22860</wp:posOffset>
                            </wp:positionH>
                            <wp:positionV relativeFrom="paragraph">
                              <wp:posOffset>123190</wp:posOffset>
                            </wp:positionV>
                            <wp:extent cx="2876550" cy="1381125"/>
                            <wp:effectExtent l="0" t="38100" r="57150" b="66675"/>
                            <wp:wrapNone/>
                            <wp:docPr id="8" name="Group 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76550" cy="1381125"/>
                                      <a:chOff x="0" y="0"/>
                                      <a:chExt cx="2876550" cy="1381125"/>
                                    </a:xfrm>
                                  </wpg:grpSpPr>
                                  <wpg:grpSp>
                                    <wpg:cNvPr id="4" name="Group 4"/>
                                    <wpg:cNvGrpSpPr/>
                                    <wpg:grpSpPr>
                                      <a:xfrm>
                                        <a:off x="0" y="266700"/>
                                        <a:ext cx="1323975" cy="648000"/>
                                        <a:chOff x="0" y="-1"/>
                                        <a:chExt cx="1323975" cy="648000"/>
                                      </a:xfrm>
                                    </wpg:grpSpPr>
                                    <wps:wsp>
                                      <wps:cNvPr id="1" name="Straight Connector 1"/>
                                      <wps:cNvCnPr/>
                                      <wps:spPr>
                                        <a:xfrm>
                                          <a:off x="247650" y="-1"/>
                                          <a:ext cx="0" cy="6480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" name="Straight Connector 2"/>
                                      <wps:cNvCnPr/>
                                      <wps:spPr>
                                        <a:xfrm>
                                          <a:off x="9525" y="142875"/>
                                          <a:ext cx="13144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" name="Straight Connector 3"/>
                                      <wps:cNvCnPr/>
                                      <wps:spPr>
                                        <a:xfrm>
                                          <a:off x="0" y="428625"/>
                                          <a:ext cx="13144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7" name="Group 7"/>
                                    <wpg:cNvGrpSpPr/>
                                    <wpg:grpSpPr>
                                      <a:xfrm>
                                        <a:off x="1495425" y="0"/>
                                        <a:ext cx="1381125" cy="1381125"/>
                                        <a:chOff x="0" y="0"/>
                                        <a:chExt cx="1381125" cy="1381125"/>
                                      </a:xfrm>
                                    </wpg:grpSpPr>
                                    <wps:wsp>
                                      <wps:cNvPr id="5" name="Straight Arrow Connector 5"/>
                                      <wps:cNvCnPr/>
                                      <wps:spPr>
                                        <a:xfrm>
                                          <a:off x="0" y="714376"/>
                                          <a:ext cx="13811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headEnd type="arrow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" name="Straight Arrow Connector 6"/>
                                      <wps:cNvCnPr/>
                                      <wps:spPr>
                                        <a:xfrm rot="16200000">
                                          <a:off x="4763" y="690563"/>
                                          <a:ext cx="13811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headEnd type="arrow" w="med" len="med"/>
                                          <a:tailEnd type="arrow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47491543" id="Group 8" o:spid="_x0000_s1026" style="position:absolute;left:0;text-align:left;margin-left:-1.8pt;margin-top:9.7pt;width:226.5pt;height:108.75pt;z-index:251662336" coordsize="28765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">
                            <v:group id="Group 4" o:spid="_x0000_s1027" style="position:absolute;top:2667;width:13239;height:6480" coordorigin="" coordsize="13239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<v:line id="Straight Connector 1" o:spid="_x0000_s1028" style="position:absolute;visibility:visible;mso-wrap-style:square" from="2476,0" to="2476,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" strokecolor="black [3213]"/>
                              <v:line id="Straight Connector 2" o:spid="_x0000_s1029" style="position:absolute;visibility:visible;mso-wrap-style:square" from="95,1428" to="1323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ZxAAAANo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hT+rsQbIDe/AAAA//8DAFBLAQItABQABgAIAAAAIQDb4fbL7gAAAIUBAAATAAAAAAAAAAAA&#10;AAAAAAAAAABbQ29udGVudF9UeXBlc10ueG1sUEsBAi0AFAAGAAgAAAAhAFr0LFu/AAAAFQEAAAsA&#10;AAAAAAAAAAAAAAAAHwEAAF9yZWxzLy5yZWxzUEsBAi0AFAAGAAgAAAAhAAR6exnEAAAA2gAAAA8A&#10;AAAAAAAAAAAAAAAABwIAAGRycy9kb3ducmV2LnhtbFBLBQYAAAAAAwADALcAAAD4AgAAAAA=&#10;" strokecolor="black [3213]"/>
                              <v:line id="Straight Connector 3" o:spid="_x0000_s1030" style="position:absolute;visibility:visible;mso-wrap-style:square" from="0,4286" to="13144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6CxAAAANoAAAAPAAAAZHJzL2Rvd25yZXYueG1sRI9Pa8JA&#10;FMTvBb/D8gRvdaNS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Gs23oLEAAAA2gAAAA8A&#10;AAAAAAAAAAAAAAAABwIAAGRycy9kb3ducmV2LnhtbFBLBQYAAAAAAwADALcAAAD4AgAAAAA=&#10;" strokecolor="black [3213]"/>
                            </v:group>
                            <v:group id="Group 7" o:spid="_x0000_s1031" style="position:absolute;left:14954;width:13811;height:13811" coordsize="13811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<v:shape id="Straight Arrow Connector 5" o:spid="_x0000_s1032" type="#_x0000_t32" style="position:absolute;top:7143;width:13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" strokecolor="black [3213]">
                                <v:stroke startarrow="open" endarrow="open"/>
                              </v:shape>
                              <v:shape id="Straight Arrow Connector 6" o:spid="_x0000_s1033" type="#_x0000_t32" style="position:absolute;left:47;top:6906;width:1381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" strokecolor="black [3213]">
                                <v:stroke startarrow="open" endarrow="open"/>
                              </v:shape>
                            </v:group>
                          </v:group>
                        </w:pict>
                      </mc:Fallback>
                    </mc:AlternateContent>
                  </w:r>
                  <w:r w:rsidR="00A32C0E" w:rsidRPr="00A32C0E">
                    <w:rPr>
                      <w:position w:val="-20"/>
                      <w:lang w:bidi="fa-IR"/>
                    </w:rPr>
                    <w:object w:dxaOrig="900" w:dyaOrig="540">
                      <v:shape id="_x0000_i1028" type="#_x0000_t75" style="width:45pt;height:27pt" o:ole="">
                        <v:imagedata r:id="rId13" o:title=""/>
                      </v:shape>
                      <o:OLEObject Type="Embed" ProgID="Equation.DSMT4" ShapeID="_x0000_i1028" DrawAspect="Content" ObjectID="_1618574806" r:id="rId14"/>
                    </w:object>
                  </w:r>
                  <w:r w:rsidR="005417C7">
                    <w:rPr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5417C7" w:rsidTr="005417C7">
              <w:trPr>
                <w:jc w:val="right"/>
              </w:trPr>
              <w:tc>
                <w:tcPr>
                  <w:tcW w:w="4686" w:type="dxa"/>
                </w:tcPr>
                <w:p w:rsidR="005417C7" w:rsidRDefault="00F82B41" w:rsidP="005417C7">
                  <w:pPr>
                    <w:jc w:val="right"/>
                    <w:rPr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887095</wp:posOffset>
                            </wp:positionH>
                            <wp:positionV relativeFrom="paragraph">
                              <wp:posOffset>86360</wp:posOffset>
                            </wp:positionV>
                            <wp:extent cx="1381125" cy="1381125"/>
                            <wp:effectExtent l="38100" t="38100" r="0" b="66675"/>
                            <wp:wrapNone/>
                            <wp:docPr id="30" name="Group 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81125" cy="1381125"/>
                                      <a:chOff x="0" y="0"/>
                                      <a:chExt cx="1381125" cy="1381125"/>
                                    </a:xfrm>
                                  </wpg:grpSpPr>
                                  <wps:wsp>
                                    <wps:cNvPr id="31" name="Straight Arrow Connector 31"/>
                                    <wps:cNvCnPr/>
                                    <wps:spPr>
                                      <a:xfrm>
                                        <a:off x="0" y="714376"/>
                                        <a:ext cx="1381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Straight Arrow Connector 32"/>
                                    <wps:cNvCnPr/>
                                    <wps:spPr>
                                      <a:xfrm rot="16200000">
                                        <a:off x="4763" y="690563"/>
                                        <a:ext cx="13811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2D271238" id="Group 30" o:spid="_x0000_s1026" style="position:absolute;left:0;text-align:left;margin-left:69.85pt;margin-top:6.8pt;width:108.75pt;height:108.75pt;z-index:251669504" coordsize="13811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">
                            <v:shape id="Straight Arrow Connector 31" o:spid="_x0000_s1027" type="#_x0000_t32" style="position:absolute;top:7143;width:13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" strokecolor="black [3213]">
                              <v:stroke startarrow="open" endarrow="open"/>
                            </v:shape>
                            <v:shape id="Straight Arrow Connector 32" o:spid="_x0000_s1028" type="#_x0000_t32" style="position:absolute;left:47;top:6906;width:1381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" strokecolor="black [3213]">
                              <v:stroke startarrow="open" endarrow="open"/>
                            </v:shape>
                          </v:group>
                        </w:pict>
                      </mc:Fallback>
                    </mc:AlternateContent>
                  </w:r>
                  <w:r w:rsidR="00A32C0E" w:rsidRPr="00A32C0E">
                    <w:rPr>
                      <w:position w:val="-28"/>
                      <w:lang w:bidi="fa-IR"/>
                    </w:rPr>
                    <w:object w:dxaOrig="660" w:dyaOrig="700">
                      <v:shape id="_x0000_i1029" type="#_x0000_t75" style="width:33pt;height:35.25pt" o:ole="">
                        <v:imagedata r:id="rId15" o:title=""/>
                      </v:shape>
                      <o:OLEObject Type="Embed" ProgID="Equation.DSMT4" ShapeID="_x0000_i1029" DrawAspect="Content" ObjectID="_1618574807" r:id="rId16"/>
                    </w:object>
                  </w:r>
                  <w:r w:rsidR="00A32C0E">
                    <w:rPr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687" w:type="dxa"/>
                </w:tcPr>
                <w:p w:rsidR="005417C7" w:rsidRDefault="00A32C0E" w:rsidP="005417C7">
                  <w:pPr>
                    <w:jc w:val="right"/>
                    <w:rPr>
                      <w:rtl/>
                      <w:lang w:bidi="fa-IR"/>
                    </w:rPr>
                  </w:pPr>
                  <w:r w:rsidRPr="00A32C0E">
                    <w:rPr>
                      <w:position w:val="-12"/>
                      <w:lang w:bidi="fa-IR"/>
                    </w:rPr>
                    <w:object w:dxaOrig="1359" w:dyaOrig="340">
                      <v:shape id="_x0000_i1030" type="#_x0000_t75" style="width:68.25pt;height:17.25pt" o:ole="">
                        <v:imagedata r:id="rId17" o:title=""/>
                      </v:shape>
                      <o:OLEObject Type="Embed" ProgID="Equation.DSMT4" ShapeID="_x0000_i1030" DrawAspect="Content" ObjectID="_1618574808" r:id="rId18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:rsidR="00A32C0E" w:rsidRDefault="00A32C0E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:rsidR="00A32C0E" w:rsidRDefault="00A32C0E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:rsidR="00A32C0E" w:rsidRDefault="00A32C0E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:rsidR="00A32C0E" w:rsidRDefault="00A32C0E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:rsidR="00A32C0E" w:rsidRDefault="00A32C0E" w:rsidP="005417C7">
                  <w:pPr>
                    <w:jc w:val="right"/>
                    <w:rPr>
                      <w:rtl/>
                      <w:lang w:bidi="fa-IR"/>
                    </w:rPr>
                  </w:pPr>
                </w:p>
                <w:p w:rsidR="00A32C0E" w:rsidRDefault="00A32C0E" w:rsidP="005417C7">
                  <w:pPr>
                    <w:jc w:val="right"/>
                    <w:rPr>
                      <w:lang w:bidi="fa-IR"/>
                    </w:rPr>
                  </w:pPr>
                </w:p>
              </w:tc>
            </w:tr>
          </w:tbl>
          <w:p w:rsidR="005417C7" w:rsidRPr="005417C7" w:rsidRDefault="005417C7" w:rsidP="005417C7">
            <w:pPr>
              <w:rPr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CF444A" w:rsidRPr="00D84F52" w:rsidRDefault="00F82B41" w:rsidP="00CC318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CF444A" w:rsidRPr="00D84F52" w:rsidTr="00F60017">
        <w:tc>
          <w:tcPr>
            <w:tcW w:w="578" w:type="dxa"/>
          </w:tcPr>
          <w:p w:rsidR="00CF444A" w:rsidRPr="00D84F52" w:rsidRDefault="00CA0093" w:rsidP="00AD0171">
            <w:pPr>
              <w:jc w:val="center"/>
              <w:rPr>
                <w:rtl/>
                <w:lang w:bidi="fa-IR"/>
              </w:rPr>
            </w:pPr>
            <w:r w:rsidRPr="00D84F52">
              <w:rPr>
                <w:rFonts w:hint="cs"/>
                <w:rtl/>
              </w:rPr>
              <w:t>3</w:t>
            </w:r>
          </w:p>
        </w:tc>
        <w:tc>
          <w:tcPr>
            <w:tcW w:w="9497" w:type="dxa"/>
            <w:vAlign w:val="center"/>
          </w:tcPr>
          <w:p w:rsidR="007A2097" w:rsidRDefault="00F82B41" w:rsidP="00CD68B3">
            <w:pPr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کدام یک از</w:t>
            </w:r>
            <w:r w:rsidR="007A2097">
              <w:rPr>
                <w:rFonts w:hint="cs"/>
                <w:rtl/>
              </w:rPr>
              <w:t xml:space="preserve">نقاط زیر روی خط </w:t>
            </w:r>
            <w:r w:rsidR="007A2097" w:rsidRPr="007A2097">
              <w:rPr>
                <w:position w:val="-20"/>
              </w:rPr>
              <w:object w:dxaOrig="1300" w:dyaOrig="540">
                <v:shape id="_x0000_i1031" type="#_x0000_t75" style="width:65.25pt;height:27pt" o:ole="">
                  <v:imagedata r:id="rId19" o:title=""/>
                </v:shape>
                <o:OLEObject Type="Embed" ProgID="Equation.DSMT4" ShapeID="_x0000_i1031" DrawAspect="Content" ObjectID="_1618574809" r:id="rId20"/>
              </w:object>
            </w:r>
            <w:r w:rsidR="007A2097">
              <w:rPr>
                <w:rtl/>
              </w:rPr>
              <w:t xml:space="preserve"> </w:t>
            </w:r>
            <w:r w:rsidR="007A2097">
              <w:rPr>
                <w:rFonts w:hint="cs"/>
                <w:rtl/>
                <w:lang w:bidi="fa-IR"/>
              </w:rPr>
              <w:t xml:space="preserve"> قرار دارد؟(با راه حل)</w:t>
            </w:r>
          </w:p>
          <w:p w:rsidR="002C3854" w:rsidRDefault="007A2097" w:rsidP="00CD68B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</w:t>
            </w:r>
            <w:r w:rsidRPr="007A2097">
              <w:rPr>
                <w:position w:val="-34"/>
              </w:rPr>
              <w:object w:dxaOrig="639" w:dyaOrig="840">
                <v:shape id="_x0000_i1032" type="#_x0000_t75" style="width:32.25pt;height:42pt" o:ole="">
                  <v:imagedata r:id="rId21" o:title=""/>
                </v:shape>
                <o:OLEObject Type="Embed" ProgID="Equation.DSMT4" ShapeID="_x0000_i1032" DrawAspect="Content" ObjectID="_1618574810" r:id="rId22"/>
              </w:object>
            </w:r>
            <w:r>
              <w:rPr>
                <w:rtl/>
              </w:rPr>
              <w:t xml:space="preserve"> </w:t>
            </w:r>
            <w:r w:rsidR="00082BC1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                      </w:t>
            </w:r>
            <w:r w:rsidRPr="007A2097">
              <w:rPr>
                <w:position w:val="-34"/>
              </w:rPr>
              <w:object w:dxaOrig="639" w:dyaOrig="840">
                <v:shape id="_x0000_i1033" type="#_x0000_t75" style="width:32.25pt;height:42pt" o:ole="">
                  <v:imagedata r:id="rId23" o:title=""/>
                </v:shape>
                <o:OLEObject Type="Embed" ProgID="Equation.DSMT4" ShapeID="_x0000_i1033" DrawAspect="Content" ObjectID="_1618574811" r:id="rId24"/>
              </w:object>
            </w:r>
            <w:r>
              <w:rPr>
                <w:rFonts w:hint="cs"/>
                <w:rtl/>
              </w:rPr>
              <w:t xml:space="preserve">                                </w:t>
            </w:r>
            <w:r w:rsidRPr="007A2097">
              <w:rPr>
                <w:position w:val="-34"/>
              </w:rPr>
              <w:object w:dxaOrig="639" w:dyaOrig="840">
                <v:shape id="_x0000_i1034" type="#_x0000_t75" style="width:32.25pt;height:42pt" o:ole="">
                  <v:imagedata r:id="rId25" o:title=""/>
                </v:shape>
                <o:OLEObject Type="Embed" ProgID="Equation.DSMT4" ShapeID="_x0000_i1034" DrawAspect="Content" ObjectID="_1618574812" r:id="rId26"/>
              </w:object>
            </w:r>
            <w:r>
              <w:rPr>
                <w:rFonts w:hint="cs"/>
                <w:rtl/>
              </w:rPr>
              <w:t xml:space="preserve">                                    </w:t>
            </w:r>
            <w:r w:rsidRPr="007A2097">
              <w:rPr>
                <w:position w:val="-34"/>
              </w:rPr>
              <w:object w:dxaOrig="639" w:dyaOrig="840">
                <v:shape id="_x0000_i1035" type="#_x0000_t75" style="width:32.25pt;height:42pt" o:ole="">
                  <v:imagedata r:id="rId27" o:title=""/>
                </v:shape>
                <o:OLEObject Type="Embed" ProgID="Equation.DSMT4" ShapeID="_x0000_i1035" DrawAspect="Content" ObjectID="_1618574813" r:id="rId28"/>
              </w:object>
            </w:r>
          </w:p>
          <w:p w:rsidR="007A2097" w:rsidRDefault="007A2097" w:rsidP="00CD68B3">
            <w:pPr>
              <w:rPr>
                <w:rtl/>
              </w:rPr>
            </w:pPr>
          </w:p>
          <w:p w:rsidR="007A2097" w:rsidRDefault="007A2097" w:rsidP="00CD68B3">
            <w:pPr>
              <w:rPr>
                <w:rtl/>
              </w:rPr>
            </w:pPr>
          </w:p>
          <w:p w:rsidR="007A2097" w:rsidRDefault="007A2097" w:rsidP="00CD68B3">
            <w:pPr>
              <w:rPr>
                <w:rtl/>
              </w:rPr>
            </w:pPr>
          </w:p>
          <w:p w:rsidR="007A2097" w:rsidRPr="00D84F52" w:rsidRDefault="007A2097" w:rsidP="00CD68B3"/>
        </w:tc>
        <w:tc>
          <w:tcPr>
            <w:tcW w:w="461" w:type="dxa"/>
            <w:vAlign w:val="center"/>
          </w:tcPr>
          <w:p w:rsidR="00CF444A" w:rsidRPr="00D84F52" w:rsidRDefault="007A2097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CF444A" w:rsidRPr="00D84F52" w:rsidTr="00F60017">
        <w:tc>
          <w:tcPr>
            <w:tcW w:w="578" w:type="dxa"/>
          </w:tcPr>
          <w:p w:rsidR="00CF444A" w:rsidRPr="00D84F52" w:rsidRDefault="001A6568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4</w:t>
            </w:r>
          </w:p>
        </w:tc>
        <w:tc>
          <w:tcPr>
            <w:tcW w:w="9497" w:type="dxa"/>
          </w:tcPr>
          <w:p w:rsidR="00F351F8" w:rsidRDefault="00A5000C" w:rsidP="00815D3C">
            <w:pPr>
              <w:tabs>
                <w:tab w:val="left" w:pos="7410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هر یک از خط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24"/>
              <w:gridCol w:w="3124"/>
              <w:gridCol w:w="3125"/>
            </w:tblGrid>
            <w:tr w:rsidR="00A5000C" w:rsidTr="00A5000C">
              <w:tc>
                <w:tcPr>
                  <w:tcW w:w="3124" w:type="dxa"/>
                </w:tcPr>
                <w:p w:rsidR="00BD488E" w:rsidRDefault="00BD488E" w:rsidP="00BD488E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D488E">
                    <w:rPr>
                      <w:position w:val="-12"/>
                      <w:lang w:bidi="fa-IR"/>
                    </w:rPr>
                    <w:object w:dxaOrig="1380" w:dyaOrig="340">
                      <v:shape id="_x0000_i1036" type="#_x0000_t75" style="width:69pt;height:17.25pt" o:ole="">
                        <v:imagedata r:id="rId29" o:title=""/>
                      </v:shape>
                      <o:OLEObject Type="Embed" ProgID="Equation.DSMT4" ShapeID="_x0000_i1036" DrawAspect="Content" ObjectID="_1618574814" r:id="rId30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:rsidR="00A5000C" w:rsidRDefault="00BD488E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شیب:               عرض از مبداء:           </w:t>
                  </w:r>
                </w:p>
              </w:tc>
              <w:tc>
                <w:tcPr>
                  <w:tcW w:w="3124" w:type="dxa"/>
                </w:tcPr>
                <w:p w:rsidR="00BD488E" w:rsidRDefault="00BD488E" w:rsidP="00BD488E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2229A0">
                    <w:rPr>
                      <w:position w:val="-20"/>
                      <w:lang w:bidi="fa-IR"/>
                    </w:rPr>
                    <w:object w:dxaOrig="1300" w:dyaOrig="540">
                      <v:shape id="_x0000_i1037" type="#_x0000_t75" style="width:65.25pt;height:27pt" o:ole="">
                        <v:imagedata r:id="rId31" o:title=""/>
                      </v:shape>
                      <o:OLEObject Type="Embed" ProgID="Equation.DSMT4" ShapeID="_x0000_i1037" DrawAspect="Content" ObjectID="_1618574815" r:id="rId32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:rsidR="005F23E1" w:rsidRDefault="00BD488E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شیب:               عرض از مبداء:      </w:t>
                  </w:r>
                </w:p>
                <w:p w:rsidR="00A5000C" w:rsidRDefault="00BD488E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 </w:t>
                  </w:r>
                </w:p>
              </w:tc>
              <w:tc>
                <w:tcPr>
                  <w:tcW w:w="3125" w:type="dxa"/>
                </w:tcPr>
                <w:p w:rsidR="00BD488E" w:rsidRDefault="002229A0" w:rsidP="00BD488E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2229A0">
                    <w:rPr>
                      <w:position w:val="-20"/>
                      <w:lang w:bidi="fa-IR"/>
                    </w:rPr>
                    <w:object w:dxaOrig="880" w:dyaOrig="540">
                      <v:shape id="_x0000_i1038" type="#_x0000_t75" style="width:44.25pt;height:27pt" o:ole="">
                        <v:imagedata r:id="rId33" o:title=""/>
                      </v:shape>
                      <o:OLEObject Type="Embed" ProgID="Equation.DSMT4" ShapeID="_x0000_i1038" DrawAspect="Content" ObjectID="_1618574816" r:id="rId34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:rsidR="005F23E1" w:rsidRDefault="002229A0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شیب:     </w:t>
                  </w:r>
                  <w:r w:rsidR="00BD488E">
                    <w:rPr>
                      <w:rFonts w:hint="cs"/>
                      <w:rtl/>
                      <w:lang w:bidi="fa-IR"/>
                    </w:rPr>
                    <w:t xml:space="preserve">        </w:t>
                  </w:r>
                  <w:r>
                    <w:rPr>
                      <w:rFonts w:hint="cs"/>
                      <w:rtl/>
                      <w:lang w:bidi="fa-IR"/>
                    </w:rPr>
                    <w:t xml:space="preserve">  عرض از مبداء:     </w:t>
                  </w:r>
                </w:p>
                <w:p w:rsidR="002229A0" w:rsidRDefault="002229A0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  </w:t>
                  </w:r>
                </w:p>
              </w:tc>
            </w:tr>
            <w:tr w:rsidR="00A5000C" w:rsidTr="00A5000C">
              <w:tc>
                <w:tcPr>
                  <w:tcW w:w="3124" w:type="dxa"/>
                </w:tcPr>
                <w:p w:rsidR="00A5000C" w:rsidRDefault="00A5000C" w:rsidP="00A5000C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</w:p>
              </w:tc>
              <w:tc>
                <w:tcPr>
                  <w:tcW w:w="3124" w:type="dxa"/>
                </w:tcPr>
                <w:p w:rsidR="00BD488E" w:rsidRDefault="00BD488E" w:rsidP="00BD488E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D488E">
                    <w:rPr>
                      <w:position w:val="-12"/>
                      <w:lang w:bidi="fa-IR"/>
                    </w:rPr>
                    <w:object w:dxaOrig="840" w:dyaOrig="340">
                      <v:shape id="_x0000_i1039" type="#_x0000_t75" style="width:42pt;height:17.25pt" o:ole="">
                        <v:imagedata r:id="rId35" o:title=""/>
                      </v:shape>
                      <o:OLEObject Type="Embed" ProgID="Equation.DSMT4" ShapeID="_x0000_i1039" DrawAspect="Content" ObjectID="_1618574817" r:id="rId36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:rsidR="005F23E1" w:rsidRDefault="00BD488E" w:rsidP="005F23E1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شیب:               عرض از مبداء:    </w:t>
                  </w:r>
                </w:p>
                <w:p w:rsidR="00A5000C" w:rsidRDefault="00BD488E" w:rsidP="005F23E1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   </w:t>
                  </w:r>
                </w:p>
              </w:tc>
              <w:tc>
                <w:tcPr>
                  <w:tcW w:w="3125" w:type="dxa"/>
                </w:tcPr>
                <w:p w:rsidR="00BD488E" w:rsidRDefault="00BD488E" w:rsidP="00BD488E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BD488E">
                    <w:rPr>
                      <w:position w:val="-6"/>
                      <w:lang w:bidi="fa-IR"/>
                    </w:rPr>
                    <w:object w:dxaOrig="660" w:dyaOrig="279">
                      <v:shape id="_x0000_i1040" type="#_x0000_t75" style="width:33pt;height:14.25pt" o:ole="">
                        <v:imagedata r:id="rId37" o:title=""/>
                      </v:shape>
                      <o:OLEObject Type="Embed" ProgID="Equation.DSMT4" ShapeID="_x0000_i1040" DrawAspect="Content" ObjectID="_1618574818" r:id="rId38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:rsidR="005F23E1" w:rsidRDefault="00BD488E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شیب:               عرض از مبداء:     </w:t>
                  </w:r>
                </w:p>
                <w:p w:rsidR="00A5000C" w:rsidRDefault="00BD488E" w:rsidP="00BD488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      </w:t>
                  </w:r>
                </w:p>
              </w:tc>
            </w:tr>
          </w:tbl>
          <w:p w:rsidR="00A5000C" w:rsidRDefault="00A5000C" w:rsidP="00815D3C">
            <w:pPr>
              <w:tabs>
                <w:tab w:val="left" w:pos="7410"/>
              </w:tabs>
              <w:rPr>
                <w:lang w:bidi="fa-IR"/>
              </w:rPr>
            </w:pPr>
          </w:p>
          <w:p w:rsidR="005C1DBF" w:rsidRPr="00317E99" w:rsidRDefault="005C1DBF" w:rsidP="00815D3C">
            <w:pPr>
              <w:tabs>
                <w:tab w:val="left" w:pos="7410"/>
              </w:tabs>
              <w:rPr>
                <w:sz w:val="6"/>
                <w:szCs w:val="6"/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CF444A" w:rsidRPr="00D84F52" w:rsidRDefault="005F23E1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5/2</w:t>
            </w:r>
          </w:p>
        </w:tc>
      </w:tr>
      <w:tr w:rsidR="00CF444A" w:rsidRPr="00D84F52" w:rsidTr="00F60017">
        <w:tc>
          <w:tcPr>
            <w:tcW w:w="578" w:type="dxa"/>
          </w:tcPr>
          <w:p w:rsidR="00CF444A" w:rsidRPr="00D84F52" w:rsidRDefault="001A6568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9497" w:type="dxa"/>
          </w:tcPr>
          <w:p w:rsidR="009D4F39" w:rsidRDefault="00317E99" w:rsidP="00E14C5C">
            <w:pPr>
              <w:tabs>
                <w:tab w:val="left" w:pos="7779"/>
              </w:tabs>
              <w:rPr>
                <w:i/>
                <w:noProof/>
                <w:rtl/>
              </w:rPr>
            </w:pPr>
            <w:r>
              <w:rPr>
                <w:rFonts w:hint="cs"/>
                <w:i/>
                <w:noProof/>
                <w:rtl/>
              </w:rPr>
              <w:t>معادله خطی را بنویسید که:</w:t>
            </w:r>
          </w:p>
          <w:p w:rsidR="00317E99" w:rsidRDefault="00317E99" w:rsidP="00E14C5C">
            <w:pPr>
              <w:tabs>
                <w:tab w:val="left" w:pos="7779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الف) شیب آن </w:t>
            </w:r>
            <w:r w:rsidRPr="00317E99">
              <w:rPr>
                <w:position w:val="-6"/>
              </w:rPr>
              <w:object w:dxaOrig="360" w:dyaOrig="279">
                <v:shape id="_x0000_i1041" type="#_x0000_t75" style="width:18pt;height:14.25pt" o:ole="">
                  <v:imagedata r:id="rId39" o:title=""/>
                </v:shape>
                <o:OLEObject Type="Embed" ProgID="Equation.DSMT4" ShapeID="_x0000_i1041" DrawAspect="Content" ObjectID="_1618574819" r:id="rId40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و عرض از مبداء آن </w:t>
            </w:r>
            <w:r w:rsidR="00F12568" w:rsidRPr="00F12568">
              <w:rPr>
                <w:position w:val="-6"/>
              </w:rPr>
              <w:object w:dxaOrig="380" w:dyaOrig="279">
                <v:shape id="_x0000_i1042" type="#_x0000_t75" style="width:18.75pt;height:14.25pt" o:ole="">
                  <v:imagedata r:id="rId41" o:title=""/>
                </v:shape>
                <o:OLEObject Type="Embed" ProgID="Equation.DSMT4" ShapeID="_x0000_i1042" DrawAspect="Content" ObjectID="_1618574820" r:id="rId42"/>
              </w:object>
            </w:r>
            <w:r w:rsidR="00F12568">
              <w:rPr>
                <w:rtl/>
              </w:rPr>
              <w:t xml:space="preserve"> </w:t>
            </w:r>
            <w:r w:rsidR="00F12568">
              <w:rPr>
                <w:rFonts w:hint="cs"/>
                <w:rtl/>
              </w:rPr>
              <w:t xml:space="preserve"> باشد.</w:t>
            </w:r>
          </w:p>
          <w:p w:rsidR="00F12568" w:rsidRDefault="00F12568" w:rsidP="00E14C5C">
            <w:pPr>
              <w:tabs>
                <w:tab w:val="left" w:pos="7779"/>
              </w:tabs>
              <w:rPr>
                <w:rtl/>
              </w:rPr>
            </w:pPr>
          </w:p>
          <w:p w:rsidR="00F12568" w:rsidRDefault="00F12568" w:rsidP="00E14C5C">
            <w:pPr>
              <w:tabs>
                <w:tab w:val="left" w:pos="7779"/>
              </w:tabs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ب) با خط </w:t>
            </w:r>
            <w:r w:rsidRPr="00F12568">
              <w:rPr>
                <w:position w:val="-12"/>
              </w:rPr>
              <w:object w:dxaOrig="1219" w:dyaOrig="340">
                <v:shape id="_x0000_i1043" type="#_x0000_t75" style="width:60.75pt;height:17.25pt" o:ole="">
                  <v:imagedata r:id="rId43" o:title=""/>
                </v:shape>
                <o:OLEObject Type="Embed" ProgID="Equation.DSMT4" ShapeID="_x0000_i1043" DrawAspect="Content" ObjectID="_1618574821" r:id="rId44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موازی باشد و محور عرض را </w:t>
            </w:r>
            <w:r w:rsidR="006535D6">
              <w:rPr>
                <w:rFonts w:hint="cs"/>
                <w:rtl/>
                <w:lang w:bidi="fa-IR"/>
              </w:rPr>
              <w:t xml:space="preserve"> در نقطه </w:t>
            </w:r>
            <w:r w:rsidR="006535D6" w:rsidRPr="006535D6">
              <w:rPr>
                <w:position w:val="-6"/>
                <w:lang w:bidi="fa-IR"/>
              </w:rPr>
              <w:object w:dxaOrig="200" w:dyaOrig="279">
                <v:shape id="_x0000_i1044" type="#_x0000_t75" style="width:9.75pt;height:14.25pt" o:ole="">
                  <v:imagedata r:id="rId45" o:title=""/>
                </v:shape>
                <o:OLEObject Type="Embed" ProgID="Equation.DSMT4" ShapeID="_x0000_i1044" DrawAspect="Content" ObjectID="_1618574822" r:id="rId46"/>
              </w:object>
            </w:r>
            <w:r w:rsidR="006535D6">
              <w:rPr>
                <w:rtl/>
                <w:lang w:bidi="fa-IR"/>
              </w:rPr>
              <w:t xml:space="preserve"> </w:t>
            </w:r>
            <w:r w:rsidR="006535D6">
              <w:rPr>
                <w:rFonts w:hint="cs"/>
                <w:rtl/>
                <w:lang w:bidi="fa-IR"/>
              </w:rPr>
              <w:t xml:space="preserve"> قطع کند.</w:t>
            </w:r>
          </w:p>
          <w:p w:rsidR="006535D6" w:rsidRDefault="006535D6" w:rsidP="00E14C5C">
            <w:pPr>
              <w:tabs>
                <w:tab w:val="left" w:pos="7779"/>
              </w:tabs>
              <w:rPr>
                <w:rtl/>
                <w:lang w:bidi="fa-IR"/>
              </w:rPr>
            </w:pPr>
          </w:p>
          <w:p w:rsidR="006535D6" w:rsidRDefault="006535D6" w:rsidP="00E14C5C">
            <w:pPr>
              <w:tabs>
                <w:tab w:val="left" w:pos="7779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ج)</w:t>
            </w:r>
            <w:r w:rsidR="00B5603E">
              <w:rPr>
                <w:rFonts w:hint="cs"/>
                <w:rtl/>
                <w:lang w:bidi="fa-IR"/>
              </w:rPr>
              <w:t xml:space="preserve"> با خط </w:t>
            </w:r>
            <w:r w:rsidR="00B5603E" w:rsidRPr="00B5603E">
              <w:rPr>
                <w:position w:val="-12"/>
                <w:lang w:bidi="fa-IR"/>
              </w:rPr>
              <w:object w:dxaOrig="1400" w:dyaOrig="340">
                <v:shape id="_x0000_i1045" type="#_x0000_t75" style="width:69.75pt;height:17.25pt" o:ole="">
                  <v:imagedata r:id="rId47" o:title=""/>
                </v:shape>
                <o:OLEObject Type="Embed" ProgID="Equation.DSMT4" ShapeID="_x0000_i1045" DrawAspect="Content" ObjectID="_1618574823" r:id="rId48"/>
              </w:object>
            </w:r>
            <w:r w:rsidR="00B5603E">
              <w:rPr>
                <w:rtl/>
                <w:lang w:bidi="fa-IR"/>
              </w:rPr>
              <w:t xml:space="preserve"> </w:t>
            </w:r>
            <w:r w:rsidR="00B5603E">
              <w:rPr>
                <w:lang w:bidi="fa-IR"/>
              </w:rPr>
              <w:t xml:space="preserve"> </w:t>
            </w:r>
            <w:r w:rsidR="00B5603E">
              <w:rPr>
                <w:rFonts w:hint="cs"/>
                <w:rtl/>
                <w:lang w:bidi="fa-IR"/>
              </w:rPr>
              <w:t xml:space="preserve">موازی باشد و از نقطه </w:t>
            </w:r>
            <w:r w:rsidR="00B5603E" w:rsidRPr="00B5603E">
              <w:rPr>
                <w:position w:val="-34"/>
                <w:lang w:bidi="fa-IR"/>
              </w:rPr>
              <w:object w:dxaOrig="480" w:dyaOrig="840">
                <v:shape id="_x0000_i1046" type="#_x0000_t75" style="width:24pt;height:42pt" o:ole="">
                  <v:imagedata r:id="rId49" o:title=""/>
                </v:shape>
                <o:OLEObject Type="Embed" ProgID="Equation.DSMT4" ShapeID="_x0000_i1046" DrawAspect="Content" ObjectID="_1618574824" r:id="rId50"/>
              </w:object>
            </w:r>
            <w:r w:rsidR="00B5603E">
              <w:rPr>
                <w:rtl/>
                <w:lang w:bidi="fa-IR"/>
              </w:rPr>
              <w:t xml:space="preserve"> </w:t>
            </w:r>
            <w:r w:rsidR="00B5603E">
              <w:rPr>
                <w:rFonts w:hint="cs"/>
                <w:rtl/>
                <w:lang w:bidi="fa-IR"/>
              </w:rPr>
              <w:t xml:space="preserve"> بگذرد.</w:t>
            </w:r>
          </w:p>
          <w:p w:rsidR="00B5603E" w:rsidRDefault="00B5603E" w:rsidP="00E14C5C">
            <w:pPr>
              <w:tabs>
                <w:tab w:val="left" w:pos="7779"/>
              </w:tabs>
              <w:rPr>
                <w:rtl/>
                <w:lang w:bidi="fa-IR"/>
              </w:rPr>
            </w:pPr>
          </w:p>
          <w:p w:rsidR="00B5603E" w:rsidRDefault="00B5603E" w:rsidP="00E14C5C">
            <w:pPr>
              <w:tabs>
                <w:tab w:val="left" w:pos="7779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د) </w:t>
            </w:r>
            <w:r w:rsidR="000A02EA">
              <w:rPr>
                <w:rFonts w:hint="cs"/>
                <w:rtl/>
                <w:lang w:bidi="fa-IR"/>
              </w:rPr>
              <w:t xml:space="preserve">از مبداء مختصات و نقطه </w:t>
            </w:r>
            <w:r w:rsidR="000A02EA" w:rsidRPr="000A02EA">
              <w:rPr>
                <w:position w:val="-34"/>
                <w:lang w:bidi="fa-IR"/>
              </w:rPr>
              <w:object w:dxaOrig="460" w:dyaOrig="840">
                <v:shape id="_x0000_i1047" type="#_x0000_t75" style="width:24pt;height:42pt" o:ole="">
                  <v:imagedata r:id="rId51" o:title=""/>
                </v:shape>
                <o:OLEObject Type="Embed" ProgID="Equation.DSMT4" ShapeID="_x0000_i1047" DrawAspect="Content" ObjectID="_1618574825" r:id="rId52"/>
              </w:object>
            </w:r>
            <w:r w:rsidR="000A02EA">
              <w:rPr>
                <w:rtl/>
                <w:lang w:bidi="fa-IR"/>
              </w:rPr>
              <w:t xml:space="preserve"> </w:t>
            </w:r>
            <w:r w:rsidR="000A02EA">
              <w:rPr>
                <w:rFonts w:hint="cs"/>
                <w:rtl/>
                <w:lang w:bidi="fa-IR"/>
              </w:rPr>
              <w:t xml:space="preserve"> بگذرد.</w:t>
            </w:r>
          </w:p>
          <w:p w:rsidR="000A02EA" w:rsidRDefault="000A02EA" w:rsidP="00E14C5C">
            <w:pPr>
              <w:tabs>
                <w:tab w:val="left" w:pos="7779"/>
              </w:tabs>
              <w:rPr>
                <w:rtl/>
                <w:lang w:bidi="fa-IR"/>
              </w:rPr>
            </w:pPr>
          </w:p>
          <w:p w:rsidR="000A02EA" w:rsidRPr="00D84F52" w:rsidRDefault="000A02EA" w:rsidP="00E14C5C">
            <w:pPr>
              <w:tabs>
                <w:tab w:val="left" w:pos="7779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و) از دو نقطه </w:t>
            </w:r>
            <w:r w:rsidRPr="000A02EA">
              <w:rPr>
                <w:position w:val="-34"/>
                <w:lang w:bidi="fa-IR"/>
              </w:rPr>
              <w:object w:dxaOrig="480" w:dyaOrig="840">
                <v:shape id="_x0000_i1048" type="#_x0000_t75" style="width:24pt;height:42pt" o:ole="">
                  <v:imagedata r:id="rId53" o:title=""/>
                </v:shape>
                <o:OLEObject Type="Embed" ProgID="Equation.DSMT4" ShapeID="_x0000_i1048" DrawAspect="Content" ObjectID="_1618574826" r:id="rId54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 w:rsidRPr="000A02EA">
              <w:rPr>
                <w:position w:val="-34"/>
                <w:lang w:bidi="fa-IR"/>
              </w:rPr>
              <w:object w:dxaOrig="620" w:dyaOrig="840">
                <v:shape id="_x0000_i1049" type="#_x0000_t75" style="width:30.75pt;height:42pt" o:ole="">
                  <v:imagedata r:id="rId55" o:title=""/>
                </v:shape>
                <o:OLEObject Type="Embed" ProgID="Equation.DSMT4" ShapeID="_x0000_i1049" DrawAspect="Content" ObjectID="_1618574827" r:id="rId56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بگذرد.</w:t>
            </w:r>
          </w:p>
        </w:tc>
        <w:tc>
          <w:tcPr>
            <w:tcW w:w="461" w:type="dxa"/>
            <w:vAlign w:val="center"/>
          </w:tcPr>
          <w:p w:rsidR="00CF444A" w:rsidRPr="00D84F52" w:rsidRDefault="000A02EA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5/2</w:t>
            </w:r>
          </w:p>
        </w:tc>
      </w:tr>
      <w:tr w:rsidR="00C84DCA" w:rsidRPr="00D84F52" w:rsidTr="00F60017">
        <w:tc>
          <w:tcPr>
            <w:tcW w:w="578" w:type="dxa"/>
          </w:tcPr>
          <w:p w:rsidR="00C84DCA" w:rsidRPr="00D84F52" w:rsidRDefault="001A6568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6</w:t>
            </w:r>
          </w:p>
        </w:tc>
        <w:tc>
          <w:tcPr>
            <w:tcW w:w="9497" w:type="dxa"/>
            <w:vAlign w:val="center"/>
          </w:tcPr>
          <w:p w:rsidR="002A5F45" w:rsidRDefault="000A02EA" w:rsidP="000A02EA">
            <w:pPr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مقدار </w:t>
            </w:r>
            <w:r>
              <w:t>m</w:t>
            </w:r>
            <w:r>
              <w:rPr>
                <w:rFonts w:hint="cs"/>
                <w:rtl/>
                <w:lang w:bidi="fa-IR"/>
              </w:rPr>
              <w:t xml:space="preserve"> را طوری تعیین کنید که خط</w:t>
            </w:r>
            <w:r w:rsidRPr="000A02EA">
              <w:rPr>
                <w:position w:val="-12"/>
                <w:lang w:bidi="fa-IR"/>
              </w:rPr>
              <w:object w:dxaOrig="1480" w:dyaOrig="340">
                <v:shape id="_x0000_i1050" type="#_x0000_t75" style="width:74.25pt;height:17.25pt" o:ole="">
                  <v:imagedata r:id="rId57" o:title=""/>
                </v:shape>
                <o:OLEObject Type="Embed" ProgID="Equation.DSMT4" ShapeID="_x0000_i1050" DrawAspect="Content" ObjectID="_1618574828" r:id="rId58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از نقطه </w:t>
            </w:r>
            <w:r w:rsidR="00406C96" w:rsidRPr="00406C96">
              <w:rPr>
                <w:position w:val="-34"/>
                <w:lang w:bidi="fa-IR"/>
              </w:rPr>
              <w:object w:dxaOrig="620" w:dyaOrig="840">
                <v:shape id="_x0000_i1051" type="#_x0000_t75" style="width:30.75pt;height:42pt" o:ole="">
                  <v:imagedata r:id="rId59" o:title=""/>
                </v:shape>
                <o:OLEObject Type="Embed" ProgID="Equation.DSMT4" ShapeID="_x0000_i1051" DrawAspect="Content" ObjectID="_1618574829" r:id="rId60"/>
              </w:object>
            </w:r>
            <w:r>
              <w:rPr>
                <w:rtl/>
                <w:lang w:bidi="fa-IR"/>
              </w:rPr>
              <w:t xml:space="preserve"> </w:t>
            </w:r>
            <w:r w:rsidR="00406C96">
              <w:rPr>
                <w:rFonts w:hint="cs"/>
                <w:rtl/>
                <w:lang w:bidi="fa-IR"/>
              </w:rPr>
              <w:t>بگذرد.</w:t>
            </w:r>
          </w:p>
          <w:p w:rsidR="0022541C" w:rsidRPr="00D66326" w:rsidRDefault="0022541C" w:rsidP="00BF5916">
            <w:pPr>
              <w:rPr>
                <w:sz w:val="28"/>
                <w:szCs w:val="28"/>
                <w:rtl/>
                <w:lang w:bidi="fa-IR"/>
              </w:rPr>
            </w:pPr>
          </w:p>
          <w:p w:rsidR="00D66326" w:rsidRPr="00D66326" w:rsidRDefault="00D66326" w:rsidP="00BF5916">
            <w:pPr>
              <w:rPr>
                <w:sz w:val="30"/>
                <w:szCs w:val="30"/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C84DCA" w:rsidRPr="00D84F52" w:rsidRDefault="00406C96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C84DCA" w:rsidRPr="00D84F52" w:rsidTr="00F60017">
        <w:tc>
          <w:tcPr>
            <w:tcW w:w="578" w:type="dxa"/>
          </w:tcPr>
          <w:p w:rsidR="00C84DCA" w:rsidRPr="00D84F52" w:rsidRDefault="001A6568" w:rsidP="00AD0171">
            <w:pPr>
              <w:jc w:val="center"/>
              <w:rPr>
                <w:rtl/>
                <w:lang w:bidi="fa-IR"/>
              </w:rPr>
            </w:pPr>
            <w:r w:rsidRPr="00D84F52">
              <w:rPr>
                <w:rFonts w:hint="cs"/>
                <w:rtl/>
              </w:rPr>
              <w:t>7</w:t>
            </w:r>
          </w:p>
        </w:tc>
        <w:tc>
          <w:tcPr>
            <w:tcW w:w="9497" w:type="dxa"/>
          </w:tcPr>
          <w:p w:rsidR="00CB033D" w:rsidRDefault="00406C96" w:rsidP="00CE496A">
            <w:pPr>
              <w:tabs>
                <w:tab w:val="left" w:pos="2843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اگر خط </w:t>
            </w:r>
            <w:r w:rsidRPr="00406C96">
              <w:rPr>
                <w:noProof/>
                <w:position w:val="-12"/>
                <w:lang w:bidi="fa-IR"/>
              </w:rPr>
              <w:object w:dxaOrig="1219" w:dyaOrig="360">
                <v:shape id="_x0000_i1052" type="#_x0000_t75" style="width:60.75pt;height:18pt" o:ole="">
                  <v:imagedata r:id="rId61" o:title=""/>
                </v:shape>
                <o:OLEObject Type="Embed" ProgID="Equation.DSMT4" ShapeID="_x0000_i1052" DrawAspect="Content" ObjectID="_1618574830" r:id="rId62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را در نظر بگیریم؛ در هر مورد یک خط نمونه رسم کنید.</w:t>
            </w:r>
          </w:p>
          <w:tbl>
            <w:tblPr>
              <w:tblStyle w:val="TableGrid"/>
              <w:bidiVisual/>
              <w:tblW w:w="9375" w:type="dxa"/>
              <w:tblLayout w:type="fixed"/>
              <w:tblLook w:val="04A0" w:firstRow="1" w:lastRow="0" w:firstColumn="1" w:lastColumn="0" w:noHBand="0" w:noVBand="1"/>
            </w:tblPr>
            <w:tblGrid>
              <w:gridCol w:w="1875"/>
              <w:gridCol w:w="1875"/>
              <w:gridCol w:w="1875"/>
              <w:gridCol w:w="1875"/>
              <w:gridCol w:w="1875"/>
            </w:tblGrid>
            <w:tr w:rsidR="00D66326" w:rsidTr="0079083E">
              <w:tc>
                <w:tcPr>
                  <w:tcW w:w="1875" w:type="dxa"/>
                  <w:vAlign w:val="center"/>
                </w:tcPr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14DF2137" wp14:editId="4F09E5B0">
                            <wp:simplePos x="0" y="0"/>
                            <wp:positionH relativeFrom="column">
                              <wp:posOffset>124460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762000" cy="762000"/>
                            <wp:effectExtent l="0" t="0" r="19050" b="19050"/>
                            <wp:wrapNone/>
                            <wp:docPr id="25" name="Quad Arrow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76200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A1A3CA" id="Quad Arrow 25" o:spid="_x0000_s1026" style="position:absolute;left:0;text-align:left;margin-left:9.8pt;margin-top:6.1pt;width:60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Mevg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240">
                      <v:shape id="_x0000_i1053" type="#_x0000_t75" style="width:30pt;height:12pt" o:ole="">
                        <v:imagedata r:id="rId63" o:title=""/>
                      </v:shape>
                      <o:OLEObject Type="Embed" ProgID="Equation.DSMT4" ShapeID="_x0000_i1053" DrawAspect="Content" ObjectID="_1618574831" r:id="rId64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300">
                      <v:shape id="_x0000_i1054" type="#_x0000_t75" style="width:30pt;height:15pt" o:ole="">
                        <v:imagedata r:id="rId65" o:title=""/>
                      </v:shape>
                      <o:OLEObject Type="Embed" ProgID="Equation.DSMT4" ShapeID="_x0000_i1054" DrawAspect="Content" ObjectID="_1618574832" r:id="rId66"/>
                    </w:object>
                  </w:r>
                </w:p>
              </w:tc>
              <w:tc>
                <w:tcPr>
                  <w:tcW w:w="1875" w:type="dxa"/>
                  <w:vAlign w:val="center"/>
                </w:tcPr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49BD7F4E" wp14:editId="05C9C289">
                            <wp:simplePos x="0" y="0"/>
                            <wp:positionH relativeFrom="column">
                              <wp:posOffset>124460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762000" cy="762000"/>
                            <wp:effectExtent l="0" t="0" r="19050" b="19050"/>
                            <wp:wrapNone/>
                            <wp:docPr id="26" name="Quad Arrow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76200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96C085" id="Quad Arrow 26" o:spid="_x0000_s1026" style="position:absolute;left:0;text-align:left;margin-left:9.8pt;margin-top:6.1pt;width:60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1qvg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240">
                      <v:shape id="_x0000_i1055" type="#_x0000_t75" style="width:30pt;height:12pt" o:ole="">
                        <v:imagedata r:id="rId67" o:title=""/>
                      </v:shape>
                      <o:OLEObject Type="Embed" ProgID="Equation.DSMT4" ShapeID="_x0000_i1055" DrawAspect="Content" ObjectID="_1618574833" r:id="rId68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300">
                      <v:shape id="_x0000_i1056" type="#_x0000_t75" style="width:30pt;height:15pt" o:ole="">
                        <v:imagedata r:id="rId65" o:title=""/>
                      </v:shape>
                      <o:OLEObject Type="Embed" ProgID="Equation.DSMT4" ShapeID="_x0000_i1056" DrawAspect="Content" ObjectID="_1618574834" r:id="rId69"/>
                    </w:object>
                  </w:r>
                </w:p>
              </w:tc>
              <w:tc>
                <w:tcPr>
                  <w:tcW w:w="1875" w:type="dxa"/>
                  <w:vAlign w:val="center"/>
                </w:tcPr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838A42A" wp14:editId="1FFEA10C">
                            <wp:simplePos x="0" y="0"/>
                            <wp:positionH relativeFrom="column">
                              <wp:posOffset>124460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762000" cy="762000"/>
                            <wp:effectExtent l="0" t="0" r="19050" b="19050"/>
                            <wp:wrapNone/>
                            <wp:docPr id="27" name="Quad Arrow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76200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3D2453C" id="Quad Arrow 27" o:spid="_x0000_s1026" style="position:absolute;left:0;text-align:left;margin-left:9.8pt;margin-top:6.1pt;width:60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240">
                      <v:shape id="_x0000_i1057" type="#_x0000_t75" style="width:30pt;height:12pt" o:ole="">
                        <v:imagedata r:id="rId63" o:title=""/>
                      </v:shape>
                      <o:OLEObject Type="Embed" ProgID="Equation.DSMT4" ShapeID="_x0000_i1057" DrawAspect="Content" ObjectID="_1618574835" r:id="rId70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300">
                      <v:shape id="_x0000_i1058" type="#_x0000_t75" style="width:30pt;height:15pt" o:ole="">
                        <v:imagedata r:id="rId71" o:title=""/>
                      </v:shape>
                      <o:OLEObject Type="Embed" ProgID="Equation.DSMT4" ShapeID="_x0000_i1058" DrawAspect="Content" ObjectID="_1618574836" r:id="rId72"/>
                    </w:object>
                  </w:r>
                  <w:r>
                    <w:rPr>
                      <w:lang w:bidi="fa-IR"/>
                    </w:rPr>
                    <w:t xml:space="preserve"> </w:t>
                  </w:r>
                </w:p>
              </w:tc>
              <w:tc>
                <w:tcPr>
                  <w:tcW w:w="1875" w:type="dxa"/>
                  <w:vAlign w:val="center"/>
                </w:tcPr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6750F45" wp14:editId="53D78F99">
                            <wp:simplePos x="0" y="0"/>
                            <wp:positionH relativeFrom="column">
                              <wp:posOffset>124460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762000" cy="762000"/>
                            <wp:effectExtent l="0" t="0" r="19050" b="19050"/>
                            <wp:wrapNone/>
                            <wp:docPr id="28" name="Quad Arrow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76200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EA8E4D" id="Quad Arrow 28" o:spid="_x0000_s1026" style="position:absolute;left:0;text-align:left;margin-left:9.8pt;margin-top:6.1pt;width:60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KOvQ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240">
                      <v:shape id="_x0000_i1059" type="#_x0000_t75" style="width:30pt;height:12pt" o:ole="">
                        <v:imagedata r:id="rId73" o:title=""/>
                      </v:shape>
                      <o:OLEObject Type="Embed" ProgID="Equation.DSMT4" ShapeID="_x0000_i1059" DrawAspect="Content" ObjectID="_1618574837" r:id="rId74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300">
                      <v:shape id="_x0000_i1060" type="#_x0000_t75" style="width:30pt;height:15pt" o:ole="">
                        <v:imagedata r:id="rId75" o:title=""/>
                      </v:shape>
                      <o:OLEObject Type="Embed" ProgID="Equation.DSMT4" ShapeID="_x0000_i1060" DrawAspect="Content" ObjectID="_1618574838" r:id="rId76"/>
                    </w:object>
                  </w:r>
                  <w:r>
                    <w:rPr>
                      <w:lang w:bidi="fa-IR"/>
                    </w:rPr>
                    <w:t xml:space="preserve"> </w:t>
                  </w:r>
                </w:p>
              </w:tc>
              <w:tc>
                <w:tcPr>
                  <w:tcW w:w="1875" w:type="dxa"/>
                  <w:vAlign w:val="center"/>
                </w:tcPr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0FACD001" wp14:editId="73B46DA8">
                            <wp:simplePos x="0" y="0"/>
                            <wp:positionH relativeFrom="column">
                              <wp:posOffset>124460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762000" cy="762000"/>
                            <wp:effectExtent l="0" t="0" r="19050" b="19050"/>
                            <wp:wrapNone/>
                            <wp:docPr id="29" name="Quad Arrow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762000"/>
                                    </a:xfrm>
                                    <a:prstGeom prst="quadArrow">
                                      <a:avLst>
                                        <a:gd name="adj1" fmla="val 0"/>
                                        <a:gd name="adj2" fmla="val 5259"/>
                                        <a:gd name="adj3" fmla="val 9109"/>
                                      </a:avLst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C7D3F0" id="Quad Arrow 29" o:spid="_x0000_s1026" style="position:absolute;left:0;text-align:left;margin-left:9.8pt;margin-top:6.1pt;width:60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" path="m,381000l69411,340926r,40074l381000,381000r,-311589l340926,69411,381000,r40074,69411l381000,69411r,311589l692589,381000r,-40074l762000,381000r-69411,40074l692589,381000r-311589,l381000,692589r40074,l381000,762000,340926,692589r40074,l381000,381000r-311589,l69411,421074,,381000xe" fillcolor="#4f81bd [3204]" strokecolor="black [3213]">
                            <v:path arrowok="t" o:connecttype="custom" o:connectlocs="0,381000;69411,340926;69411,381000;381000,381000;381000,69411;340926,69411;381000,0;421074,69411;381000,69411;381000,381000;692589,381000;692589,340926;762000,381000;692589,421074;692589,381000;381000,381000;381000,692589;421074,692589;381000,762000;340926,692589;381000,692589;381000,381000;69411,381000;69411,421074;0,381000" o:connectangles="0,0,0,0,0,0,0,0,0,0,0,0,0,0,0,0,0,0,0,0,0,0,0,0,0"/>
                          </v:shape>
                        </w:pict>
                      </mc:Fallback>
                    </mc:AlternateContent>
                  </w: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</w:p>
                <w:p w:rsidR="00D66326" w:rsidRDefault="00D66326" w:rsidP="00D66326">
                  <w:pPr>
                    <w:jc w:val="center"/>
                    <w:rPr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20" w:dyaOrig="240">
                      <v:shape id="_x0000_i1061" type="#_x0000_t75" style="width:30.75pt;height:12pt" o:ole="">
                        <v:imagedata r:id="rId77" o:title=""/>
                      </v:shape>
                      <o:OLEObject Type="Embed" ProgID="Equation.DSMT4" ShapeID="_x0000_i1061" DrawAspect="Content" ObjectID="_1618574839" r:id="rId78"/>
                    </w:object>
                  </w:r>
                  <w:r>
                    <w:rPr>
                      <w:rtl/>
                      <w:lang w:bidi="fa-IR"/>
                    </w:rPr>
                    <w:t xml:space="preserve"> </w:t>
                  </w:r>
                </w:p>
                <w:p w:rsidR="00D66326" w:rsidRDefault="00D66326" w:rsidP="00D66326">
                  <w:pPr>
                    <w:jc w:val="center"/>
                    <w:rPr>
                      <w:rtl/>
                      <w:lang w:bidi="fa-IR"/>
                    </w:rPr>
                  </w:pPr>
                  <w:r w:rsidRPr="00123E4F">
                    <w:rPr>
                      <w:position w:val="-6"/>
                      <w:lang w:bidi="fa-IR"/>
                    </w:rPr>
                    <w:object w:dxaOrig="600" w:dyaOrig="300">
                      <v:shape id="_x0000_i1062" type="#_x0000_t75" style="width:30pt;height:15pt" o:ole="">
                        <v:imagedata r:id="rId65" o:title=""/>
                      </v:shape>
                      <o:OLEObject Type="Embed" ProgID="Equation.DSMT4" ShapeID="_x0000_i1062" DrawAspect="Content" ObjectID="_1618574840" r:id="rId79"/>
                    </w:object>
                  </w:r>
                  <w:r>
                    <w:rPr>
                      <w:lang w:bidi="fa-IR"/>
                    </w:rPr>
                    <w:t xml:space="preserve"> </w:t>
                  </w:r>
                </w:p>
              </w:tc>
            </w:tr>
          </w:tbl>
          <w:p w:rsidR="00406C96" w:rsidRPr="00D66326" w:rsidRDefault="00406C96" w:rsidP="00CE496A">
            <w:pPr>
              <w:tabs>
                <w:tab w:val="left" w:pos="2843"/>
              </w:tabs>
              <w:rPr>
                <w:sz w:val="10"/>
                <w:szCs w:val="10"/>
                <w:rtl/>
                <w:lang w:bidi="fa-IR"/>
              </w:rPr>
            </w:pPr>
          </w:p>
          <w:p w:rsidR="00D66326" w:rsidRPr="00D66326" w:rsidRDefault="00D66326" w:rsidP="00CE496A">
            <w:pPr>
              <w:tabs>
                <w:tab w:val="left" w:pos="2843"/>
              </w:tabs>
              <w:rPr>
                <w:sz w:val="10"/>
                <w:szCs w:val="10"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C84DCA" w:rsidRPr="00D84F52" w:rsidRDefault="00EA2E3C" w:rsidP="00283FFA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5/2</w:t>
            </w:r>
          </w:p>
        </w:tc>
      </w:tr>
      <w:tr w:rsidR="00C84DCA" w:rsidRPr="00D84F52" w:rsidTr="00F60017">
        <w:trPr>
          <w:trHeight w:val="1423"/>
        </w:trPr>
        <w:tc>
          <w:tcPr>
            <w:tcW w:w="578" w:type="dxa"/>
          </w:tcPr>
          <w:p w:rsidR="00C84DCA" w:rsidRPr="00D84F52" w:rsidRDefault="001A6568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8</w:t>
            </w:r>
          </w:p>
          <w:p w:rsidR="00C84DCA" w:rsidRPr="00D84F52" w:rsidRDefault="00C84DCA" w:rsidP="003E2171">
            <w:pPr>
              <w:rPr>
                <w:rtl/>
              </w:rPr>
            </w:pPr>
          </w:p>
          <w:p w:rsidR="00C84DCA" w:rsidRPr="00D84F52" w:rsidRDefault="00C84DCA" w:rsidP="003E2171">
            <w:pPr>
              <w:rPr>
                <w:rtl/>
              </w:rPr>
            </w:pPr>
          </w:p>
          <w:p w:rsidR="00C84DCA" w:rsidRPr="00D84F52" w:rsidRDefault="00C84DCA" w:rsidP="003E2171">
            <w:pPr>
              <w:rPr>
                <w:rtl/>
              </w:rPr>
            </w:pPr>
          </w:p>
        </w:tc>
        <w:tc>
          <w:tcPr>
            <w:tcW w:w="9497" w:type="dxa"/>
          </w:tcPr>
          <w:p w:rsidR="00B734A8" w:rsidRDefault="00B25E1E" w:rsidP="00B42565">
            <w:pPr>
              <w:tabs>
                <w:tab w:val="left" w:pos="7203"/>
              </w:tabs>
              <w:rPr>
                <w:rtl/>
                <w:lang w:bidi="fa-IR"/>
              </w:rPr>
            </w:pPr>
            <w:r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E1E6189" wp14:editId="7E90ADE4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57150</wp:posOffset>
                      </wp:positionV>
                      <wp:extent cx="1333500" cy="1371600"/>
                      <wp:effectExtent l="0" t="0" r="19050" b="1905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0" cy="1371600"/>
                                <a:chOff x="95251" y="-95250"/>
                                <a:chExt cx="1333500" cy="1371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Picture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1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33000"/>
                                          </a14:imgEffect>
                                          <a14:imgEffect>
                                            <a14:brightnessContrast contrast="28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0"/>
                                  <a:ext cx="1190625" cy="1190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" name="Quad Arrow 33"/>
                              <wps:cNvSpPr/>
                              <wps:spPr>
                                <a:xfrm>
                                  <a:off x="95251" y="-95250"/>
                                  <a:ext cx="1333500" cy="1371600"/>
                                </a:xfrm>
                                <a:prstGeom prst="quadArrow">
                                  <a:avLst>
                                    <a:gd name="adj1" fmla="val 0"/>
                                    <a:gd name="adj2" fmla="val 3338"/>
                                    <a:gd name="adj3" fmla="val 5803"/>
                                  </a:avLst>
                                </a:prstGeom>
                                <a:pattFill prst="lgGrid">
                                  <a:fgClr>
                                    <a:schemeClr val="accent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C99610" id="Group 36" o:spid="_x0000_s1026" style="position:absolute;left:0;text-align:left;margin-left:16.6pt;margin-top:4.5pt;width:105pt;height:108pt;z-index:251681792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">
                      <v:shape id="Picture 3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">
                        <v:imagedata r:id="rId82" o:title=""/>
                        <v:path arrowok="t"/>
                      </v:shape>
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<v:fill r:id="rId83" o:title="" color2="white [3212]" type="pattern"/>
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</v:shape>
                    </v:group>
                  </w:pict>
                </mc:Fallback>
              </mc:AlternateContent>
            </w:r>
            <w:r w:rsidR="009216D8">
              <w:rPr>
                <w:rFonts w:hint="cs"/>
                <w:rtl/>
                <w:lang w:bidi="fa-IR"/>
              </w:rPr>
              <w:t xml:space="preserve">بدون  کشیدن جدول خط </w:t>
            </w:r>
            <w:r w:rsidR="00B42565">
              <w:rPr>
                <w:rFonts w:hint="cs"/>
                <w:rtl/>
                <w:lang w:bidi="fa-IR"/>
              </w:rPr>
              <w:t xml:space="preserve"> </w:t>
            </w:r>
            <w:r w:rsidR="00B42565" w:rsidRPr="00B42565">
              <w:rPr>
                <w:position w:val="-12"/>
                <w:lang w:bidi="fa-IR"/>
              </w:rPr>
              <w:object w:dxaOrig="1160" w:dyaOrig="340">
                <v:shape id="_x0000_i1063" type="#_x0000_t75" style="width:57.75pt;height:17.25pt" o:ole="">
                  <v:imagedata r:id="rId84" o:title=""/>
                </v:shape>
                <o:OLEObject Type="Embed" ProgID="Equation.DSMT4" ShapeID="_x0000_i1063" DrawAspect="Content" ObjectID="_1618574841" r:id="rId85"/>
              </w:object>
            </w:r>
            <w:r w:rsidR="00B42565">
              <w:rPr>
                <w:rtl/>
                <w:lang w:bidi="fa-IR"/>
              </w:rPr>
              <w:t xml:space="preserve"> </w:t>
            </w:r>
            <w:r w:rsidR="009216D8">
              <w:rPr>
                <w:rFonts w:hint="cs"/>
                <w:rtl/>
                <w:lang w:bidi="fa-IR"/>
              </w:rPr>
              <w:t xml:space="preserve">  را رسم کنید.</w:t>
            </w:r>
          </w:p>
          <w:p w:rsidR="00B42565" w:rsidRDefault="00B42565" w:rsidP="00B4256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:rsidR="00B42565" w:rsidRDefault="00B42565" w:rsidP="00B4256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:rsidR="00B42565" w:rsidRDefault="00B42565" w:rsidP="00B4256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:rsidR="00B42565" w:rsidRDefault="00B42565" w:rsidP="00B4256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:rsidR="00B42565" w:rsidRDefault="00B42565" w:rsidP="00B42565">
            <w:pPr>
              <w:tabs>
                <w:tab w:val="left" w:pos="7203"/>
              </w:tabs>
              <w:rPr>
                <w:rtl/>
                <w:lang w:bidi="fa-IR"/>
              </w:rPr>
            </w:pPr>
          </w:p>
          <w:p w:rsidR="00B25E1E" w:rsidRPr="00CB033D" w:rsidRDefault="00B25E1E" w:rsidP="00B42565">
            <w:pPr>
              <w:tabs>
                <w:tab w:val="left" w:pos="7203"/>
              </w:tabs>
              <w:rPr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C84DCA" w:rsidRPr="00D84F52" w:rsidRDefault="00B42565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547AA" w:rsidRPr="00D84F52" w:rsidTr="00F60017">
        <w:tc>
          <w:tcPr>
            <w:tcW w:w="578" w:type="dxa"/>
          </w:tcPr>
          <w:p w:rsidR="008547AA" w:rsidRPr="00D84F52" w:rsidRDefault="001A6568" w:rsidP="001A6568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t>9</w:t>
            </w:r>
          </w:p>
        </w:tc>
        <w:tc>
          <w:tcPr>
            <w:tcW w:w="9497" w:type="dxa"/>
          </w:tcPr>
          <w:p w:rsidR="006212E5" w:rsidRDefault="0050492D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189230</wp:posOffset>
                      </wp:positionV>
                      <wp:extent cx="1333500" cy="1371600"/>
                      <wp:effectExtent l="0" t="0" r="19050" b="1905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500" cy="1371600"/>
                                <a:chOff x="0" y="0"/>
                                <a:chExt cx="1333500" cy="1371600"/>
                              </a:xfrm>
                            </wpg:grpSpPr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0" y="0"/>
                                  <a:ext cx="1333500" cy="1371600"/>
                                  <a:chOff x="95251" y="-95250"/>
                                  <a:chExt cx="1333500" cy="13716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7" name="Picture 3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6" cstate="print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81">
                                            <a14:imgEffect>
                                              <a14:sharpenSoften amount="50000"/>
                                            </a14:imgEffect>
                                            <a14:imgEffect>
                                              <a14:brightnessContrast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71450" y="0"/>
                                    <a:ext cx="1190625" cy="1190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8" name="Quad Arrow 38"/>
                                <wps:cNvSpPr/>
                                <wps:spPr>
                                  <a:xfrm>
                                    <a:off x="95251" y="-95250"/>
                                    <a:ext cx="1333500" cy="1371600"/>
                                  </a:xfrm>
                                  <a:prstGeom prst="quadArrow">
                                    <a:avLst>
                                      <a:gd name="adj1" fmla="val 0"/>
                                      <a:gd name="adj2" fmla="val 3338"/>
                                      <a:gd name="adj3" fmla="val 5803"/>
                                    </a:avLst>
                                  </a:prstGeom>
                                  <a:pattFill prst="lgGrid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285750" y="161925"/>
                                  <a:ext cx="571500" cy="10595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80C486" id="Group 40" o:spid="_x0000_s1026" style="position:absolute;left:0;text-align:left;margin-left:23pt;margin-top:14.9pt;width:105pt;height:108pt;z-index:251685888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">
                      <v:group id="Group 35" o:spid="_x0000_s1027" style="position:absolute;width:13335;height:13716" coordorigin="952,-952" coordsize="1333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Picture 37" o:spid="_x0000_s1028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">
                          <v:imagedata r:id="rId87" o:title=""/>
                          <v:path arrowok="t"/>
                        </v:shape>
                        <v:shape id="Quad Arrow 38" o:spid="_x0000_s1029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  <v:fill r:id="rId83" o:title="" color2="white [3212]" type="pattern"/>
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</v:shape>
                      </v:group>
                      <v:line id="Straight Connector 39" o:spid="_x0000_s1030" style="position:absolute;visibility:visible;mso-wrap-style:square" from="2857,1619" to="8572,1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</v:group>
                  </w:pict>
                </mc:Fallback>
              </mc:AlternateContent>
            </w:r>
            <w:r>
              <w:rPr>
                <w:rFonts w:hint="cs"/>
                <w:rtl/>
                <w:lang w:bidi="fa-IR"/>
              </w:rPr>
              <w:t>معادله خط رسم شده مقابل را بنویسید.</w:t>
            </w:r>
          </w:p>
          <w:p w:rsidR="0050492D" w:rsidRDefault="0050492D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  <w:p w:rsidR="0050492D" w:rsidRDefault="0050492D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  <w:bookmarkStart w:id="0" w:name="_GoBack"/>
            <w:bookmarkEnd w:id="0"/>
          </w:p>
          <w:p w:rsidR="0050492D" w:rsidRDefault="0050492D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  <w:p w:rsidR="0050492D" w:rsidRDefault="0050492D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  <w:p w:rsidR="0050492D" w:rsidRDefault="0050492D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  <w:p w:rsidR="0050492D" w:rsidRDefault="0050492D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  <w:p w:rsidR="0050492D" w:rsidRPr="0050492D" w:rsidRDefault="0050492D" w:rsidP="0050492D">
            <w:pPr>
              <w:tabs>
                <w:tab w:val="left" w:pos="1832"/>
                <w:tab w:val="left" w:pos="3488"/>
              </w:tabs>
              <w:rPr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8547AA" w:rsidRPr="00D84F52" w:rsidRDefault="0050492D" w:rsidP="00FD5AB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547AA" w:rsidRPr="00D84F52" w:rsidTr="00F60017">
        <w:tc>
          <w:tcPr>
            <w:tcW w:w="578" w:type="dxa"/>
          </w:tcPr>
          <w:p w:rsidR="008547AA" w:rsidRPr="00D84F52" w:rsidRDefault="008547AA" w:rsidP="00AD0171">
            <w:pPr>
              <w:jc w:val="center"/>
              <w:rPr>
                <w:rtl/>
              </w:rPr>
            </w:pPr>
            <w:r w:rsidRPr="00D84F52">
              <w:rPr>
                <w:rFonts w:hint="cs"/>
                <w:rtl/>
              </w:rPr>
              <w:lastRenderedPageBreak/>
              <w:t>1</w:t>
            </w:r>
            <w:r w:rsidR="001A6568" w:rsidRPr="00D84F52">
              <w:rPr>
                <w:rFonts w:hint="cs"/>
                <w:rtl/>
              </w:rPr>
              <w:t>0</w:t>
            </w:r>
          </w:p>
        </w:tc>
        <w:tc>
          <w:tcPr>
            <w:tcW w:w="9497" w:type="dxa"/>
          </w:tcPr>
          <w:p w:rsidR="00A65415" w:rsidRDefault="00402343" w:rsidP="00041A77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دستگاه</w:t>
            </w:r>
            <w:r>
              <w:rPr>
                <w:noProof/>
                <w:rtl/>
                <w:lang w:bidi="fa-IR"/>
              </w:rPr>
              <w:softHyphen/>
            </w:r>
            <w:r>
              <w:rPr>
                <w:rFonts w:hint="cs"/>
                <w:noProof/>
                <w:rtl/>
                <w:lang w:bidi="fa-IR"/>
              </w:rPr>
              <w:t>های معادله خطی زیر را حل کنید.</w:t>
            </w:r>
          </w:p>
          <w:p w:rsidR="00402343" w:rsidRDefault="00402343" w:rsidP="00041A77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</w:p>
          <w:p w:rsidR="00402343" w:rsidRDefault="00402343" w:rsidP="00402343">
            <w:pPr>
              <w:tabs>
                <w:tab w:val="left" w:pos="7103"/>
              </w:tabs>
              <w:rPr>
                <w:noProof/>
                <w:rtl/>
                <w:lang w:bidi="fa-IR"/>
              </w:rPr>
            </w:pPr>
            <w:r>
              <w:rPr>
                <w:noProof/>
                <w:rtl/>
                <w:lang w:bidi="fa-IR"/>
              </w:rPr>
              <w:tab/>
            </w:r>
            <w:r>
              <w:rPr>
                <w:rFonts w:hint="cs"/>
                <w:noProof/>
                <w:rtl/>
                <w:lang w:bidi="fa-IR"/>
              </w:rPr>
              <w:t xml:space="preserve">         </w:t>
            </w:r>
            <w:r w:rsidRPr="00402343">
              <w:rPr>
                <w:noProof/>
                <w:position w:val="-34"/>
                <w:lang w:bidi="fa-IR"/>
              </w:rPr>
              <w:object w:dxaOrig="1400" w:dyaOrig="840">
                <v:shape id="_x0000_i1064" type="#_x0000_t75" style="width:70.5pt;height:42pt" o:ole="">
                  <v:imagedata r:id="rId88" o:title=""/>
                </v:shape>
                <o:OLEObject Type="Embed" ProgID="Equation.DSMT4" ShapeID="_x0000_i1064" DrawAspect="Content" ObjectID="_1618574842" r:id="rId89"/>
              </w:object>
            </w:r>
            <w:r>
              <w:rPr>
                <w:noProof/>
                <w:rtl/>
                <w:lang w:bidi="fa-IR"/>
              </w:rPr>
              <w:t xml:space="preserve"> </w:t>
            </w:r>
          </w:p>
          <w:p w:rsidR="00D1246A" w:rsidRDefault="00D1246A" w:rsidP="00402343">
            <w:pPr>
              <w:tabs>
                <w:tab w:val="left" w:pos="7103"/>
              </w:tabs>
              <w:rPr>
                <w:noProof/>
                <w:rtl/>
                <w:lang w:bidi="fa-IR"/>
              </w:rPr>
            </w:pPr>
          </w:p>
          <w:p w:rsidR="00D1246A" w:rsidRDefault="00D1246A" w:rsidP="00402343">
            <w:pPr>
              <w:tabs>
                <w:tab w:val="left" w:pos="7103"/>
              </w:tabs>
              <w:rPr>
                <w:noProof/>
                <w:rtl/>
                <w:lang w:bidi="fa-IR"/>
              </w:rPr>
            </w:pPr>
          </w:p>
          <w:p w:rsidR="00D1246A" w:rsidRDefault="00D1246A" w:rsidP="00402343">
            <w:pPr>
              <w:tabs>
                <w:tab w:val="left" w:pos="7103"/>
              </w:tabs>
              <w:rPr>
                <w:noProof/>
                <w:rtl/>
                <w:lang w:bidi="fa-IR"/>
              </w:rPr>
            </w:pPr>
          </w:p>
          <w:p w:rsidR="00D1246A" w:rsidRDefault="00D1246A" w:rsidP="00402343">
            <w:pPr>
              <w:tabs>
                <w:tab w:val="left" w:pos="7103"/>
              </w:tabs>
              <w:rPr>
                <w:noProof/>
                <w:rtl/>
                <w:lang w:bidi="fa-IR"/>
              </w:rPr>
            </w:pPr>
          </w:p>
          <w:p w:rsidR="00D1246A" w:rsidRDefault="00D1246A" w:rsidP="00402343">
            <w:pPr>
              <w:tabs>
                <w:tab w:val="left" w:pos="7103"/>
              </w:tabs>
              <w:rPr>
                <w:noProof/>
                <w:rtl/>
                <w:lang w:bidi="fa-IR"/>
              </w:rPr>
            </w:pPr>
          </w:p>
          <w:p w:rsidR="00D1246A" w:rsidRDefault="00D1246A" w:rsidP="00D1246A">
            <w:pPr>
              <w:tabs>
                <w:tab w:val="left" w:pos="7103"/>
              </w:tabs>
              <w:rPr>
                <w:noProof/>
                <w:lang w:bidi="fa-IR"/>
              </w:rPr>
            </w:pPr>
            <w:r>
              <w:rPr>
                <w:noProof/>
                <w:rtl/>
                <w:lang w:bidi="fa-IR"/>
              </w:rPr>
              <w:tab/>
            </w:r>
            <w:r>
              <w:rPr>
                <w:rFonts w:hint="cs"/>
                <w:noProof/>
                <w:rtl/>
                <w:lang w:bidi="fa-IR"/>
              </w:rPr>
              <w:t xml:space="preserve">    </w:t>
            </w:r>
            <w:r w:rsidRPr="00D1246A">
              <w:rPr>
                <w:noProof/>
                <w:position w:val="-52"/>
                <w:lang w:bidi="fa-IR"/>
              </w:rPr>
              <w:object w:dxaOrig="1620" w:dyaOrig="1180">
                <v:shape id="_x0000_i1065" type="#_x0000_t75" style="width:81pt;height:59.25pt" o:ole="">
                  <v:imagedata r:id="rId90" o:title=""/>
                </v:shape>
                <o:OLEObject Type="Embed" ProgID="Equation.DSMT4" ShapeID="_x0000_i1065" DrawAspect="Content" ObjectID="_1618574843" r:id="rId91"/>
              </w:object>
            </w:r>
          </w:p>
          <w:p w:rsidR="00402343" w:rsidRDefault="00402343" w:rsidP="00041A77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</w:p>
          <w:p w:rsidR="00402343" w:rsidRDefault="00402343" w:rsidP="00041A77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</w:p>
          <w:p w:rsidR="00402343" w:rsidRDefault="00402343" w:rsidP="00041A77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</w:p>
          <w:p w:rsidR="00402343" w:rsidRDefault="00402343" w:rsidP="00041A77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</w:p>
          <w:p w:rsidR="00402343" w:rsidRDefault="00402343" w:rsidP="00041A77">
            <w:pPr>
              <w:tabs>
                <w:tab w:val="left" w:pos="2188"/>
                <w:tab w:val="left" w:pos="6233"/>
              </w:tabs>
              <w:rPr>
                <w:noProof/>
                <w:rtl/>
                <w:lang w:bidi="fa-IR"/>
              </w:rPr>
            </w:pPr>
          </w:p>
          <w:p w:rsidR="00461A47" w:rsidRPr="00D84F52" w:rsidRDefault="00461A47" w:rsidP="00DA1A63">
            <w:pPr>
              <w:rPr>
                <w:noProof/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8547AA" w:rsidRPr="00D84F52" w:rsidRDefault="00D1246A" w:rsidP="00E66F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C819A9" w:rsidRPr="00D84F52" w:rsidTr="00F60017">
        <w:tc>
          <w:tcPr>
            <w:tcW w:w="578" w:type="dxa"/>
          </w:tcPr>
          <w:p w:rsidR="00C819A9" w:rsidRPr="00D84F52" w:rsidRDefault="00C819A9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9497" w:type="dxa"/>
          </w:tcPr>
          <w:p w:rsidR="005C1DBF" w:rsidRDefault="00D1246A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در یک مزرعه 20 مرغ و گاو وجود دارد. اگر تعداد پاهای آنها در مجموع 70 تا باشد؛ چند مرغ و چند گاو در مزرعه وجود دارند؟</w:t>
            </w:r>
            <w:r w:rsidR="00892C1B">
              <w:rPr>
                <w:rFonts w:hint="cs"/>
                <w:noProof/>
                <w:rtl/>
                <w:lang w:bidi="fa-IR"/>
              </w:rPr>
              <w:t>(از راه تشکیل دستگاه)</w:t>
            </w:r>
          </w:p>
          <w:p w:rsidR="00D1246A" w:rsidRDefault="00D1246A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:rsidR="00D1246A" w:rsidRDefault="00D1246A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:rsidR="00D1246A" w:rsidRDefault="00D1246A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:rsidR="00D1246A" w:rsidRDefault="00D1246A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:rsidR="00892C1B" w:rsidRDefault="00892C1B" w:rsidP="005C1DBF">
            <w:pPr>
              <w:tabs>
                <w:tab w:val="left" w:pos="7297"/>
              </w:tabs>
              <w:rPr>
                <w:noProof/>
                <w:lang w:bidi="fa-IR"/>
              </w:rPr>
            </w:pPr>
          </w:p>
          <w:p w:rsidR="005C1DBF" w:rsidRDefault="005C1DBF" w:rsidP="005C1DBF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C819A9" w:rsidRDefault="009B405E" w:rsidP="00E66F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9B405E" w:rsidRPr="00D84F52" w:rsidTr="00F60017">
        <w:tc>
          <w:tcPr>
            <w:tcW w:w="578" w:type="dxa"/>
          </w:tcPr>
          <w:p w:rsidR="009B405E" w:rsidRDefault="00892C1B" w:rsidP="00AD017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9497" w:type="dxa"/>
          </w:tcPr>
          <w:p w:rsidR="00BE7DA4" w:rsidRDefault="00892C1B" w:rsidP="00370E12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دستگاه مقابل چند جواب دارد؟ چرا؟</w:t>
            </w:r>
          </w:p>
          <w:p w:rsidR="00892C1B" w:rsidRDefault="00892C1B" w:rsidP="00370E12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:rsidR="00892C1B" w:rsidRDefault="00892C1B" w:rsidP="00892C1B">
            <w:pPr>
              <w:tabs>
                <w:tab w:val="left" w:pos="6908"/>
              </w:tabs>
              <w:rPr>
                <w:noProof/>
                <w:rtl/>
                <w:lang w:bidi="fa-IR"/>
              </w:rPr>
            </w:pPr>
            <w:r>
              <w:rPr>
                <w:noProof/>
                <w:rtl/>
                <w:lang w:bidi="fa-IR"/>
              </w:rPr>
              <w:tab/>
            </w:r>
            <w:r>
              <w:rPr>
                <w:rFonts w:hint="cs"/>
                <w:noProof/>
                <w:rtl/>
                <w:lang w:bidi="fa-IR"/>
              </w:rPr>
              <w:t xml:space="preserve">             </w:t>
            </w:r>
            <w:r w:rsidRPr="00402343">
              <w:rPr>
                <w:noProof/>
                <w:position w:val="-34"/>
                <w:lang w:bidi="fa-IR"/>
              </w:rPr>
              <w:object w:dxaOrig="1760" w:dyaOrig="840">
                <v:shape id="_x0000_i1066" type="#_x0000_t75" style="width:87.75pt;height:42pt" o:ole="">
                  <v:imagedata r:id="rId92" o:title=""/>
                </v:shape>
                <o:OLEObject Type="Embed" ProgID="Equation.DSMT4" ShapeID="_x0000_i1066" DrawAspect="Content" ObjectID="_1618574844" r:id="rId93"/>
              </w:object>
            </w:r>
          </w:p>
          <w:p w:rsidR="00892C1B" w:rsidRDefault="00892C1B" w:rsidP="00370E12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:rsidR="00892C1B" w:rsidRDefault="00892C1B" w:rsidP="00370E12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  <w:p w:rsidR="00892C1B" w:rsidRDefault="00892C1B" w:rsidP="00370E12">
            <w:pPr>
              <w:tabs>
                <w:tab w:val="left" w:pos="7297"/>
              </w:tabs>
              <w:rPr>
                <w:noProof/>
                <w:rtl/>
                <w:lang w:bidi="fa-IR"/>
              </w:rPr>
            </w:pPr>
          </w:p>
        </w:tc>
        <w:tc>
          <w:tcPr>
            <w:tcW w:w="461" w:type="dxa"/>
            <w:vAlign w:val="center"/>
          </w:tcPr>
          <w:p w:rsidR="009B405E" w:rsidRDefault="00892C1B" w:rsidP="00E66FC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0B3006" w:rsidRPr="00D84F52" w:rsidRDefault="00F47F42" w:rsidP="00F47F42">
      <w:pPr>
        <w:tabs>
          <w:tab w:val="left" w:pos="7696"/>
        </w:tabs>
        <w:jc w:val="right"/>
        <w:rPr>
          <w:rtl/>
        </w:rPr>
      </w:pPr>
      <w:r>
        <w:rPr>
          <w:rFonts w:hint="cs"/>
          <w:rtl/>
        </w:rPr>
        <w:t>و من ا... التوفیق</w:t>
      </w:r>
    </w:p>
    <w:sectPr w:rsidR="000B3006" w:rsidRPr="00D84F52" w:rsidSect="00F60017">
      <w:footerReference w:type="even" r:id="rId94"/>
      <w:footerReference w:type="default" r:id="rId95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738" w:rsidRDefault="00622738">
      <w:r>
        <w:separator/>
      </w:r>
    </w:p>
  </w:endnote>
  <w:endnote w:type="continuationSeparator" w:id="0">
    <w:p w:rsidR="00622738" w:rsidRDefault="0062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13B13" w:rsidRDefault="00F13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B13" w:rsidRDefault="00F13B13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A1EBF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F13B13" w:rsidRDefault="00F13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738" w:rsidRDefault="00622738">
      <w:r>
        <w:separator/>
      </w:r>
    </w:p>
  </w:footnote>
  <w:footnote w:type="continuationSeparator" w:id="0">
    <w:p w:rsidR="00622738" w:rsidRDefault="00622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812E2"/>
    <w:rsid w:val="00081A78"/>
    <w:rsid w:val="00082BC1"/>
    <w:rsid w:val="00083DAE"/>
    <w:rsid w:val="0008569F"/>
    <w:rsid w:val="00096D6F"/>
    <w:rsid w:val="000A02EA"/>
    <w:rsid w:val="000A4E0D"/>
    <w:rsid w:val="000B0BDF"/>
    <w:rsid w:val="000B0C9E"/>
    <w:rsid w:val="000B3006"/>
    <w:rsid w:val="000C13A0"/>
    <w:rsid w:val="000C73A9"/>
    <w:rsid w:val="000E2D5C"/>
    <w:rsid w:val="000E4897"/>
    <w:rsid w:val="000F0AEE"/>
    <w:rsid w:val="000F7D7C"/>
    <w:rsid w:val="001014B6"/>
    <w:rsid w:val="00102989"/>
    <w:rsid w:val="00105998"/>
    <w:rsid w:val="00106C0E"/>
    <w:rsid w:val="00106CED"/>
    <w:rsid w:val="001104E1"/>
    <w:rsid w:val="00123E4F"/>
    <w:rsid w:val="00131B2E"/>
    <w:rsid w:val="00135CD4"/>
    <w:rsid w:val="001369CE"/>
    <w:rsid w:val="00156A69"/>
    <w:rsid w:val="00162771"/>
    <w:rsid w:val="001631AF"/>
    <w:rsid w:val="001738A4"/>
    <w:rsid w:val="001752AE"/>
    <w:rsid w:val="00180E9B"/>
    <w:rsid w:val="00183AB2"/>
    <w:rsid w:val="001A0CC7"/>
    <w:rsid w:val="001A6568"/>
    <w:rsid w:val="001A773D"/>
    <w:rsid w:val="001B0190"/>
    <w:rsid w:val="001B2CBC"/>
    <w:rsid w:val="001B77C9"/>
    <w:rsid w:val="001C2F86"/>
    <w:rsid w:val="001C4DF7"/>
    <w:rsid w:val="001C558A"/>
    <w:rsid w:val="001D56CC"/>
    <w:rsid w:val="001E0DCC"/>
    <w:rsid w:val="001E12E3"/>
    <w:rsid w:val="001E1A8A"/>
    <w:rsid w:val="001E526C"/>
    <w:rsid w:val="001F07AB"/>
    <w:rsid w:val="002037DE"/>
    <w:rsid w:val="002078FB"/>
    <w:rsid w:val="00213366"/>
    <w:rsid w:val="002229A0"/>
    <w:rsid w:val="0022541C"/>
    <w:rsid w:val="002304F7"/>
    <w:rsid w:val="00234541"/>
    <w:rsid w:val="0023766B"/>
    <w:rsid w:val="002567B2"/>
    <w:rsid w:val="00257904"/>
    <w:rsid w:val="00261E06"/>
    <w:rsid w:val="00265DAC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3013D7"/>
    <w:rsid w:val="00303E2E"/>
    <w:rsid w:val="003054F1"/>
    <w:rsid w:val="00311C57"/>
    <w:rsid w:val="0031336D"/>
    <w:rsid w:val="00314F7C"/>
    <w:rsid w:val="00317E99"/>
    <w:rsid w:val="00320319"/>
    <w:rsid w:val="0032391D"/>
    <w:rsid w:val="003531E6"/>
    <w:rsid w:val="00354B07"/>
    <w:rsid w:val="00363EA9"/>
    <w:rsid w:val="00365273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63B0"/>
    <w:rsid w:val="003E71B1"/>
    <w:rsid w:val="003F272F"/>
    <w:rsid w:val="004010F9"/>
    <w:rsid w:val="00402343"/>
    <w:rsid w:val="004040E7"/>
    <w:rsid w:val="00406C96"/>
    <w:rsid w:val="004211E6"/>
    <w:rsid w:val="00427CF4"/>
    <w:rsid w:val="0044211B"/>
    <w:rsid w:val="004568D6"/>
    <w:rsid w:val="00461A47"/>
    <w:rsid w:val="00464B31"/>
    <w:rsid w:val="0047153D"/>
    <w:rsid w:val="004760CB"/>
    <w:rsid w:val="00480E18"/>
    <w:rsid w:val="00493C1E"/>
    <w:rsid w:val="00497CD7"/>
    <w:rsid w:val="004A06C2"/>
    <w:rsid w:val="004A1F88"/>
    <w:rsid w:val="004B5D83"/>
    <w:rsid w:val="004B7F7B"/>
    <w:rsid w:val="004E14E2"/>
    <w:rsid w:val="004F0E3C"/>
    <w:rsid w:val="004F1A82"/>
    <w:rsid w:val="004F7238"/>
    <w:rsid w:val="0050492D"/>
    <w:rsid w:val="005249E8"/>
    <w:rsid w:val="00527D9D"/>
    <w:rsid w:val="005417C7"/>
    <w:rsid w:val="00551A46"/>
    <w:rsid w:val="00554692"/>
    <w:rsid w:val="00586099"/>
    <w:rsid w:val="00592C7E"/>
    <w:rsid w:val="0059312F"/>
    <w:rsid w:val="005937CD"/>
    <w:rsid w:val="0059556C"/>
    <w:rsid w:val="005A14AC"/>
    <w:rsid w:val="005A1EBF"/>
    <w:rsid w:val="005A4892"/>
    <w:rsid w:val="005B0A9C"/>
    <w:rsid w:val="005B355E"/>
    <w:rsid w:val="005C1DBF"/>
    <w:rsid w:val="005C70F1"/>
    <w:rsid w:val="005E22DE"/>
    <w:rsid w:val="005E36AC"/>
    <w:rsid w:val="005F23E1"/>
    <w:rsid w:val="005F5844"/>
    <w:rsid w:val="005F5D12"/>
    <w:rsid w:val="005F7954"/>
    <w:rsid w:val="0061446A"/>
    <w:rsid w:val="00614E45"/>
    <w:rsid w:val="006166CD"/>
    <w:rsid w:val="006212E5"/>
    <w:rsid w:val="00622738"/>
    <w:rsid w:val="00645BBA"/>
    <w:rsid w:val="006507AA"/>
    <w:rsid w:val="00651A39"/>
    <w:rsid w:val="00652AE5"/>
    <w:rsid w:val="006535D6"/>
    <w:rsid w:val="00654641"/>
    <w:rsid w:val="0066171F"/>
    <w:rsid w:val="00674005"/>
    <w:rsid w:val="00675EF1"/>
    <w:rsid w:val="00684AA5"/>
    <w:rsid w:val="00686549"/>
    <w:rsid w:val="006917C9"/>
    <w:rsid w:val="006A2ECB"/>
    <w:rsid w:val="006A45B3"/>
    <w:rsid w:val="006B1CD3"/>
    <w:rsid w:val="006C1DAF"/>
    <w:rsid w:val="006C36D2"/>
    <w:rsid w:val="006C5E32"/>
    <w:rsid w:val="006D1307"/>
    <w:rsid w:val="006E40F9"/>
    <w:rsid w:val="006E7ED3"/>
    <w:rsid w:val="006E7FD9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1088"/>
    <w:rsid w:val="00783232"/>
    <w:rsid w:val="0079083E"/>
    <w:rsid w:val="0079239E"/>
    <w:rsid w:val="007942B3"/>
    <w:rsid w:val="007A2097"/>
    <w:rsid w:val="007A7005"/>
    <w:rsid w:val="007A76B6"/>
    <w:rsid w:val="007B4428"/>
    <w:rsid w:val="007D2BAF"/>
    <w:rsid w:val="007D7552"/>
    <w:rsid w:val="007F110E"/>
    <w:rsid w:val="008064FD"/>
    <w:rsid w:val="00812D2F"/>
    <w:rsid w:val="00813CF4"/>
    <w:rsid w:val="00814666"/>
    <w:rsid w:val="00815D3C"/>
    <w:rsid w:val="00820188"/>
    <w:rsid w:val="00820AB3"/>
    <w:rsid w:val="008274E0"/>
    <w:rsid w:val="008547AA"/>
    <w:rsid w:val="008605CB"/>
    <w:rsid w:val="0087098B"/>
    <w:rsid w:val="00871AD4"/>
    <w:rsid w:val="008770E7"/>
    <w:rsid w:val="008817EA"/>
    <w:rsid w:val="00885BB4"/>
    <w:rsid w:val="00891872"/>
    <w:rsid w:val="00892C1B"/>
    <w:rsid w:val="00894564"/>
    <w:rsid w:val="008A4BD8"/>
    <w:rsid w:val="008B2D29"/>
    <w:rsid w:val="008B2FB8"/>
    <w:rsid w:val="008D35A4"/>
    <w:rsid w:val="008D563F"/>
    <w:rsid w:val="008D6A73"/>
    <w:rsid w:val="008E4A1D"/>
    <w:rsid w:val="008F4B46"/>
    <w:rsid w:val="009215E0"/>
    <w:rsid w:val="009216D8"/>
    <w:rsid w:val="00931D91"/>
    <w:rsid w:val="00937508"/>
    <w:rsid w:val="00946639"/>
    <w:rsid w:val="00952302"/>
    <w:rsid w:val="009547B1"/>
    <w:rsid w:val="00961938"/>
    <w:rsid w:val="009669F0"/>
    <w:rsid w:val="0097088A"/>
    <w:rsid w:val="0097479E"/>
    <w:rsid w:val="0098025A"/>
    <w:rsid w:val="00984794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6BF5"/>
    <w:rsid w:val="00A32C0E"/>
    <w:rsid w:val="00A4069A"/>
    <w:rsid w:val="00A40DA9"/>
    <w:rsid w:val="00A5000C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1CD1"/>
    <w:rsid w:val="00AB300F"/>
    <w:rsid w:val="00AC6A14"/>
    <w:rsid w:val="00AD0171"/>
    <w:rsid w:val="00AD6565"/>
    <w:rsid w:val="00AE32C9"/>
    <w:rsid w:val="00AE42AE"/>
    <w:rsid w:val="00AF346F"/>
    <w:rsid w:val="00AF59E1"/>
    <w:rsid w:val="00B04555"/>
    <w:rsid w:val="00B05FF8"/>
    <w:rsid w:val="00B10C05"/>
    <w:rsid w:val="00B14347"/>
    <w:rsid w:val="00B20491"/>
    <w:rsid w:val="00B25E1E"/>
    <w:rsid w:val="00B2713C"/>
    <w:rsid w:val="00B305E1"/>
    <w:rsid w:val="00B36CB2"/>
    <w:rsid w:val="00B42565"/>
    <w:rsid w:val="00B463C0"/>
    <w:rsid w:val="00B538FF"/>
    <w:rsid w:val="00B53FF9"/>
    <w:rsid w:val="00B5603E"/>
    <w:rsid w:val="00B56F1A"/>
    <w:rsid w:val="00B71B87"/>
    <w:rsid w:val="00B734A8"/>
    <w:rsid w:val="00B80042"/>
    <w:rsid w:val="00BA6509"/>
    <w:rsid w:val="00BA7917"/>
    <w:rsid w:val="00BB1181"/>
    <w:rsid w:val="00BD447E"/>
    <w:rsid w:val="00BD488E"/>
    <w:rsid w:val="00BD7BE6"/>
    <w:rsid w:val="00BE776E"/>
    <w:rsid w:val="00BE7DA4"/>
    <w:rsid w:val="00BF2DE8"/>
    <w:rsid w:val="00BF3462"/>
    <w:rsid w:val="00BF5916"/>
    <w:rsid w:val="00C051F1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60163"/>
    <w:rsid w:val="00C610FE"/>
    <w:rsid w:val="00C646D4"/>
    <w:rsid w:val="00C712A0"/>
    <w:rsid w:val="00C819A9"/>
    <w:rsid w:val="00C82809"/>
    <w:rsid w:val="00C82A22"/>
    <w:rsid w:val="00C84DCA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46A"/>
    <w:rsid w:val="00D12852"/>
    <w:rsid w:val="00D2389A"/>
    <w:rsid w:val="00D30350"/>
    <w:rsid w:val="00D47CAA"/>
    <w:rsid w:val="00D50E5A"/>
    <w:rsid w:val="00D55424"/>
    <w:rsid w:val="00D656B0"/>
    <w:rsid w:val="00D66326"/>
    <w:rsid w:val="00D73FD1"/>
    <w:rsid w:val="00D7747C"/>
    <w:rsid w:val="00D849E2"/>
    <w:rsid w:val="00D84F52"/>
    <w:rsid w:val="00D90C4E"/>
    <w:rsid w:val="00D92AD7"/>
    <w:rsid w:val="00DA1A63"/>
    <w:rsid w:val="00DA7416"/>
    <w:rsid w:val="00DB1342"/>
    <w:rsid w:val="00DB4350"/>
    <w:rsid w:val="00DB5A74"/>
    <w:rsid w:val="00DC1261"/>
    <w:rsid w:val="00DD01C4"/>
    <w:rsid w:val="00DD0E13"/>
    <w:rsid w:val="00DE3550"/>
    <w:rsid w:val="00DF06AC"/>
    <w:rsid w:val="00DF24A7"/>
    <w:rsid w:val="00DF3E96"/>
    <w:rsid w:val="00DF51A3"/>
    <w:rsid w:val="00E00254"/>
    <w:rsid w:val="00E0042D"/>
    <w:rsid w:val="00E14C5C"/>
    <w:rsid w:val="00E1516A"/>
    <w:rsid w:val="00E1733B"/>
    <w:rsid w:val="00E21646"/>
    <w:rsid w:val="00E33963"/>
    <w:rsid w:val="00E3552A"/>
    <w:rsid w:val="00E43550"/>
    <w:rsid w:val="00E53225"/>
    <w:rsid w:val="00E57C7D"/>
    <w:rsid w:val="00E601F9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A2E3C"/>
    <w:rsid w:val="00EC2C10"/>
    <w:rsid w:val="00EC4D95"/>
    <w:rsid w:val="00ED0823"/>
    <w:rsid w:val="00ED12AB"/>
    <w:rsid w:val="00ED7D45"/>
    <w:rsid w:val="00EF4212"/>
    <w:rsid w:val="00EF59FB"/>
    <w:rsid w:val="00F01A3F"/>
    <w:rsid w:val="00F05EBA"/>
    <w:rsid w:val="00F1074C"/>
    <w:rsid w:val="00F12568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0017"/>
    <w:rsid w:val="00F63DF6"/>
    <w:rsid w:val="00F67C4C"/>
    <w:rsid w:val="00F73E90"/>
    <w:rsid w:val="00F81292"/>
    <w:rsid w:val="00F82B41"/>
    <w:rsid w:val="00F876D5"/>
    <w:rsid w:val="00FA1DE2"/>
    <w:rsid w:val="00FA2A01"/>
    <w:rsid w:val="00FA3855"/>
    <w:rsid w:val="00FA5AE8"/>
    <w:rsid w:val="00FB0201"/>
    <w:rsid w:val="00FC5A50"/>
    <w:rsid w:val="00FD513A"/>
    <w:rsid w:val="00FD5AB3"/>
    <w:rsid w:val="00FD5C9F"/>
    <w:rsid w:val="00FD611C"/>
    <w:rsid w:val="00FE4E5A"/>
    <w:rsid w:val="00FE5EEC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5:docId w15:val="{953620B9-CC65-43D5-A000-B7B8F096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9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image" Target="media/image41.png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7.png"/><Relationship Id="rId90" Type="http://schemas.openxmlformats.org/officeDocument/2006/relationships/image" Target="media/image43.wmf"/><Relationship Id="rId95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6.png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gif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microsoft.com/office/2007/relationships/hdphoto" Target="media/hdphoto1.wdp"/><Relationship Id="rId86" Type="http://schemas.openxmlformats.org/officeDocument/2006/relationships/image" Target="media/image40.png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1DE9B-B492-442F-B21B-7F0A7C96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161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gholamhosein</cp:lastModifiedBy>
  <cp:revision>11</cp:revision>
  <cp:lastPrinted>2019-05-05T10:48:00Z</cp:lastPrinted>
  <dcterms:created xsi:type="dcterms:W3CDTF">2016-04-12T19:24:00Z</dcterms:created>
  <dcterms:modified xsi:type="dcterms:W3CDTF">2019-05-05T10:49:00Z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