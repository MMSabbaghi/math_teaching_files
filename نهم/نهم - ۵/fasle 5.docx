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5005"/>
        <w:gridCol w:w="2817"/>
        <w:gridCol w:w="2694"/>
      </w:tblGrid>
      <w:tr w:rsidR="00A83BE2" w:rsidRPr="00D84F52" w14:paraId="53F5AA69" w14:textId="77777777">
        <w:trPr>
          <w:trHeight w:val="1185"/>
        </w:trPr>
        <w:tc>
          <w:tcPr>
            <w:tcW w:w="1076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536F0F" w14:textId="77777777" w:rsidR="009934FF" w:rsidRPr="00D84F52" w:rsidRDefault="009934FF" w:rsidP="00A06D0B">
            <w:pPr>
              <w:tabs>
                <w:tab w:val="center" w:pos="5102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نام و نام خانوادگی :</w:t>
            </w:r>
            <w:r w:rsidRPr="00D84F52">
              <w:rPr>
                <w:rFonts w:hint="cs"/>
                <w:rtl/>
              </w:rPr>
              <w:tab/>
            </w:r>
            <w:r w:rsidR="004568D6" w:rsidRPr="00D84F52">
              <w:rPr>
                <w:rFonts w:hint="cs"/>
                <w:rtl/>
              </w:rPr>
              <w:t xml:space="preserve">   </w:t>
            </w:r>
            <w:r w:rsidR="00A06D0B">
              <w:rPr>
                <w:rFonts w:hint="cs"/>
                <w:rtl/>
              </w:rPr>
              <w:t>به نام یزدان پاک</w:t>
            </w:r>
          </w:p>
          <w:p w14:paraId="07D88817" w14:textId="77777777" w:rsidR="009934FF" w:rsidRPr="00D84F52" w:rsidRDefault="009934FF" w:rsidP="00A06D0B">
            <w:pPr>
              <w:tabs>
                <w:tab w:val="center" w:pos="5102"/>
                <w:tab w:val="left" w:pos="8854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نام پدر :</w:t>
            </w:r>
            <w:r w:rsidRPr="00D84F52">
              <w:rPr>
                <w:rFonts w:hint="cs"/>
                <w:rtl/>
              </w:rPr>
              <w:tab/>
            </w:r>
            <w:r w:rsidR="00A06D0B">
              <w:rPr>
                <w:rFonts w:hint="cs"/>
                <w:rtl/>
              </w:rPr>
              <w:t xml:space="preserve">                                                                     </w:t>
            </w:r>
            <w:r w:rsidRPr="00D84F52">
              <w:rPr>
                <w:rFonts w:hint="cs"/>
                <w:rtl/>
              </w:rPr>
              <w:t>امتحان ریاضیات پایه</w:t>
            </w:r>
            <w:r w:rsidR="00096D6F" w:rsidRPr="00D84F52">
              <w:rPr>
                <w:rFonts w:hint="cs"/>
                <w:rtl/>
              </w:rPr>
              <w:t xml:space="preserve"> </w:t>
            </w:r>
            <w:r w:rsidR="0037499B" w:rsidRPr="00D84F52">
              <w:rPr>
                <w:rFonts w:hint="cs"/>
                <w:rtl/>
                <w:lang w:bidi="fa-IR"/>
              </w:rPr>
              <w:t>نهم</w:t>
            </w:r>
            <w:r w:rsidR="00A06D0B">
              <w:rPr>
                <w:rFonts w:hint="cs"/>
                <w:rtl/>
              </w:rPr>
              <w:t xml:space="preserve">                                       </w:t>
            </w:r>
            <w:r w:rsidRPr="00D84F52">
              <w:rPr>
                <w:rFonts w:hint="cs"/>
                <w:rtl/>
              </w:rPr>
              <w:t>محل مهر آموزشگاه</w:t>
            </w:r>
          </w:p>
          <w:p w14:paraId="18E99494" w14:textId="77777777" w:rsidR="009934FF" w:rsidRPr="00D84F52" w:rsidRDefault="009934FF" w:rsidP="00A24F67">
            <w:pPr>
              <w:rPr>
                <w:rtl/>
              </w:rPr>
            </w:pPr>
            <w:r w:rsidRPr="00D84F52">
              <w:rPr>
                <w:rFonts w:hint="cs"/>
                <w:rtl/>
              </w:rPr>
              <w:t>کلاس</w:t>
            </w:r>
            <w:r w:rsidR="00096D6F" w:rsidRPr="00D84F52">
              <w:rPr>
                <w:rFonts w:hint="cs"/>
                <w:rtl/>
              </w:rPr>
              <w:t xml:space="preserve"> </w:t>
            </w:r>
            <w:r w:rsidR="0037499B" w:rsidRPr="00D84F52">
              <w:rPr>
                <w:rFonts w:hint="cs"/>
                <w:rtl/>
              </w:rPr>
              <w:t>نهم</w:t>
            </w:r>
            <w:r w:rsidRPr="00D84F52">
              <w:rPr>
                <w:rFonts w:hint="cs"/>
                <w:rtl/>
              </w:rPr>
              <w:t xml:space="preserve">: </w:t>
            </w:r>
            <w:r w:rsidRPr="00D84F52">
              <w:rPr>
                <w:rFonts w:hint="cs"/>
                <w:rtl/>
              </w:rPr>
              <w:tab/>
            </w:r>
            <w:r w:rsidR="004568D6" w:rsidRPr="00D84F52">
              <w:rPr>
                <w:rFonts w:hint="cs"/>
                <w:rtl/>
              </w:rPr>
              <w:t xml:space="preserve">                                                   </w:t>
            </w:r>
            <w:r w:rsidR="00781088">
              <w:rPr>
                <w:rFonts w:hint="cs"/>
                <w:rtl/>
              </w:rPr>
              <w:t xml:space="preserve">            </w:t>
            </w:r>
            <w:r w:rsidR="004568D6" w:rsidRPr="00D84F52">
              <w:rPr>
                <w:rFonts w:hint="cs"/>
                <w:rtl/>
              </w:rPr>
              <w:t xml:space="preserve">  </w:t>
            </w:r>
            <w:r w:rsidR="00D8746C">
              <w:rPr>
                <w:rFonts w:hint="cs"/>
                <w:rtl/>
              </w:rPr>
              <w:t xml:space="preserve">فصل </w:t>
            </w:r>
            <w:r w:rsidR="00A24F67">
              <w:rPr>
                <w:rFonts w:hint="cs"/>
                <w:rtl/>
              </w:rPr>
              <w:t>پنج</w:t>
            </w:r>
          </w:p>
        </w:tc>
      </w:tr>
      <w:tr w:rsidR="003054F1" w:rsidRPr="00D84F52" w14:paraId="62E055F5" w14:textId="77777777">
        <w:trPr>
          <w:trHeight w:val="795"/>
        </w:trPr>
        <w:tc>
          <w:tcPr>
            <w:tcW w:w="51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976446" w14:textId="4370172C" w:rsidR="003054F1" w:rsidRPr="00D84F52" w:rsidRDefault="003054F1" w:rsidP="005E36AC">
            <w:pPr>
              <w:tabs>
                <w:tab w:val="left" w:pos="3079"/>
                <w:tab w:val="left" w:pos="6064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تعداد سوالات :</w:t>
            </w:r>
            <w:r w:rsidR="00783232" w:rsidRPr="00D84F52">
              <w:rPr>
                <w:rFonts w:hint="cs"/>
                <w:rtl/>
              </w:rPr>
              <w:t xml:space="preserve">   </w:t>
            </w:r>
            <w:r w:rsidR="00984E6B">
              <w:rPr>
                <w:rFonts w:hint="cs"/>
                <w:rtl/>
              </w:rPr>
              <w:t>11</w:t>
            </w:r>
            <w:r w:rsidR="00783232" w:rsidRPr="00D84F52">
              <w:rPr>
                <w:rFonts w:hint="cs"/>
                <w:rtl/>
              </w:rPr>
              <w:t xml:space="preserve">         </w:t>
            </w:r>
            <w:r w:rsidRPr="00D84F52">
              <w:rPr>
                <w:rFonts w:hint="cs"/>
                <w:rtl/>
              </w:rPr>
              <w:t>ساعت :</w:t>
            </w:r>
            <w:r w:rsidRPr="00D84F52">
              <w:rPr>
                <w:rFonts w:hint="cs"/>
                <w:rtl/>
              </w:rPr>
              <w:tab/>
            </w:r>
            <w:r w:rsidR="00783232" w:rsidRPr="00D84F52">
              <w:rPr>
                <w:rFonts w:hint="cs"/>
                <w:rtl/>
              </w:rPr>
              <w:t xml:space="preserve">      </w:t>
            </w:r>
            <w:r w:rsidR="00A06317" w:rsidRPr="00D84F52">
              <w:rPr>
                <w:rFonts w:hint="cs"/>
                <w:rtl/>
              </w:rPr>
              <w:t xml:space="preserve">   </w:t>
            </w:r>
            <w:r w:rsidR="00783232" w:rsidRPr="00D84F52">
              <w:rPr>
                <w:rFonts w:hint="cs"/>
                <w:rtl/>
              </w:rPr>
              <w:t xml:space="preserve">  </w:t>
            </w:r>
            <w:r w:rsidRPr="00D84F52">
              <w:rPr>
                <w:rFonts w:hint="cs"/>
                <w:rtl/>
              </w:rPr>
              <w:t>زمان :</w:t>
            </w:r>
            <w:r w:rsidR="00A06317" w:rsidRPr="00D84F52">
              <w:rPr>
                <w:rFonts w:hint="cs"/>
                <w:rtl/>
              </w:rPr>
              <w:t xml:space="preserve"> </w:t>
            </w:r>
          </w:p>
          <w:p w14:paraId="54EE9B02" w14:textId="77777777" w:rsidR="003054F1" w:rsidRPr="00D84F52" w:rsidRDefault="003054F1" w:rsidP="000E4897">
            <w:pPr>
              <w:rPr>
                <w:rtl/>
                <w:lang w:bidi="fa-IR"/>
              </w:rPr>
            </w:pPr>
            <w:r w:rsidRPr="00D84F52">
              <w:rPr>
                <w:rFonts w:hint="cs"/>
                <w:rtl/>
              </w:rPr>
              <w:t>تعداد</w:t>
            </w:r>
            <w:r w:rsidR="00783232" w:rsidRPr="00D84F52">
              <w:rPr>
                <w:rFonts w:hint="cs"/>
                <w:rtl/>
              </w:rPr>
              <w:t xml:space="preserve"> صفحه </w:t>
            </w:r>
            <w:r w:rsidRPr="00D84F52">
              <w:rPr>
                <w:rFonts w:hint="cs"/>
                <w:rtl/>
              </w:rPr>
              <w:t>:</w:t>
            </w:r>
            <w:r w:rsidR="00CC318D" w:rsidRPr="00D84F52">
              <w:rPr>
                <w:rFonts w:hint="cs"/>
                <w:rtl/>
              </w:rPr>
              <w:t xml:space="preserve"> </w:t>
            </w:r>
            <w:r w:rsidR="000E4897">
              <w:rPr>
                <w:rFonts w:hint="cs"/>
                <w:rtl/>
              </w:rPr>
              <w:t>2</w:t>
            </w:r>
            <w:r w:rsidRPr="00D84F52">
              <w:rPr>
                <w:rFonts w:hint="cs"/>
                <w:rtl/>
              </w:rPr>
              <w:tab/>
              <w:t xml:space="preserve">                                     </w:t>
            </w:r>
            <w:r w:rsidR="00A06317" w:rsidRPr="00D84F52">
              <w:rPr>
                <w:rFonts w:hint="cs"/>
                <w:rtl/>
              </w:rPr>
              <w:t xml:space="preserve">   </w:t>
            </w:r>
            <w:r w:rsidRPr="00D84F52">
              <w:rPr>
                <w:rFonts w:hint="cs"/>
                <w:rtl/>
              </w:rPr>
              <w:t xml:space="preserve"> تاریخ : 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BD83CD" w14:textId="77777777" w:rsidR="004568D6" w:rsidRPr="00D84F52" w:rsidRDefault="003054F1" w:rsidP="004568D6">
            <w:pPr>
              <w:rPr>
                <w:rtl/>
              </w:rPr>
            </w:pPr>
            <w:r w:rsidRPr="00D84F52">
              <w:rPr>
                <w:rFonts w:hint="cs"/>
                <w:rtl/>
                <w:lang w:bidi="fa-IR"/>
              </w:rPr>
              <w:t>نمره باعدد:</w:t>
            </w:r>
          </w:p>
          <w:p w14:paraId="617634C6" w14:textId="77777777" w:rsidR="003054F1" w:rsidRPr="00D84F52" w:rsidRDefault="003054F1" w:rsidP="004568D6">
            <w:pPr>
              <w:rPr>
                <w:rtl/>
              </w:rPr>
            </w:pPr>
            <w:r w:rsidRPr="00D84F52">
              <w:rPr>
                <w:rFonts w:hint="cs"/>
                <w:rtl/>
              </w:rPr>
              <w:t>نمره با حروف :</w:t>
            </w:r>
          </w:p>
        </w:tc>
        <w:tc>
          <w:tcPr>
            <w:tcW w:w="27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D37FF3" w14:textId="77777777" w:rsidR="003054F1" w:rsidRPr="00D84F52" w:rsidRDefault="003054F1" w:rsidP="00BE776E">
            <w:pPr>
              <w:jc w:val="center"/>
              <w:rPr>
                <w:rtl/>
                <w:lang w:bidi="fa-IR"/>
              </w:rPr>
            </w:pPr>
            <w:r w:rsidRPr="00D84F52">
              <w:rPr>
                <w:rFonts w:hint="cs"/>
                <w:rtl/>
                <w:lang w:bidi="fa-IR"/>
              </w:rPr>
              <w:t>نام دبیر مربوطه و امضاء</w:t>
            </w:r>
          </w:p>
        </w:tc>
      </w:tr>
    </w:tbl>
    <w:p w14:paraId="534E792F" w14:textId="77777777" w:rsidR="00D12852" w:rsidRPr="00812D2F" w:rsidRDefault="00D12852">
      <w:pPr>
        <w:rPr>
          <w:sz w:val="4"/>
          <w:szCs w:val="4"/>
          <w:rtl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9"/>
        <w:gridCol w:w="9430"/>
        <w:gridCol w:w="537"/>
      </w:tblGrid>
      <w:tr w:rsidR="00257904" w:rsidRPr="00D84F52" w14:paraId="23BF9A35" w14:textId="77777777" w:rsidTr="0091253A">
        <w:tc>
          <w:tcPr>
            <w:tcW w:w="569" w:type="dxa"/>
            <w:vAlign w:val="center"/>
          </w:tcPr>
          <w:p w14:paraId="048BF078" w14:textId="77777777" w:rsidR="00257904" w:rsidRPr="00D84F52" w:rsidRDefault="00E21646" w:rsidP="00D12852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ردیف</w:t>
            </w:r>
          </w:p>
        </w:tc>
        <w:tc>
          <w:tcPr>
            <w:tcW w:w="9430" w:type="dxa"/>
            <w:vAlign w:val="center"/>
          </w:tcPr>
          <w:p w14:paraId="0794F0C2" w14:textId="77777777" w:rsidR="00257904" w:rsidRPr="00A24F67" w:rsidRDefault="00E21646" w:rsidP="00A24F67">
            <w:pPr>
              <w:jc w:val="center"/>
              <w:rPr>
                <w:rFonts w:ascii="Tahoma" w:hAnsi="Tahoma" w:cs="B Koodak"/>
                <w:rtl/>
              </w:rPr>
            </w:pPr>
            <w:r w:rsidRPr="00A24F67">
              <w:rPr>
                <w:rFonts w:ascii="Tahoma" w:hAnsi="Tahoma" w:cs="B Koodak" w:hint="cs"/>
                <w:sz w:val="18"/>
                <w:szCs w:val="18"/>
                <w:rtl/>
              </w:rPr>
              <w:t>«</w:t>
            </w:r>
            <w:r w:rsidR="00A24F67" w:rsidRPr="00A24F67">
              <w:rPr>
                <w:rFonts w:ascii="Tahoma" w:hAnsi="Tahoma" w:cs="B Koodak"/>
                <w:color w:val="CD5C5C"/>
                <w:sz w:val="20"/>
                <w:szCs w:val="20"/>
                <w:shd w:val="clear" w:color="auto" w:fill="FFFFFF"/>
              </w:rPr>
              <w:t xml:space="preserve">  </w:t>
            </w:r>
            <w:r w:rsidR="00A24F67">
              <w:rPr>
                <w:rFonts w:ascii="Tahoma" w:hAnsi="Tahoma" w:cs="B Koodak" w:hint="cs"/>
                <w:color w:val="CD5C5C"/>
                <w:sz w:val="20"/>
                <w:szCs w:val="20"/>
                <w:shd w:val="clear" w:color="auto" w:fill="FFFFFF"/>
                <w:rtl/>
              </w:rPr>
              <w:t>آ</w:t>
            </w:r>
            <w:r w:rsidR="00A24F67" w:rsidRPr="00A24F67">
              <w:rPr>
                <w:rFonts w:ascii="Tahoma" w:hAnsi="Tahoma" w:cs="B Koodak"/>
                <w:color w:val="CD5C5C"/>
                <w:sz w:val="20"/>
                <w:szCs w:val="20"/>
                <w:shd w:val="clear" w:color="auto" w:fill="FFFFFF"/>
                <w:rtl/>
              </w:rPr>
              <w:t>ن کس که حاضر است یک ساعت از عمرش را تلف کند، هنوز ارزش عُمر را درک نکرده است</w:t>
            </w:r>
            <w:r w:rsidR="00A24F67" w:rsidRPr="00A24F67">
              <w:rPr>
                <w:rFonts w:ascii="Tahoma" w:hAnsi="Tahoma" w:cs="B Koodak"/>
                <w:color w:val="CD5C5C"/>
                <w:sz w:val="20"/>
                <w:szCs w:val="20"/>
                <w:shd w:val="clear" w:color="auto" w:fill="FFFFFF"/>
              </w:rPr>
              <w:t>.</w:t>
            </w:r>
            <w:r w:rsidR="00A24F67" w:rsidRPr="00A24F67">
              <w:rPr>
                <w:rStyle w:val="apple-converted-space"/>
                <w:rFonts w:ascii="Tahoma" w:hAnsi="Tahoma" w:cs="B Koodak"/>
                <w:color w:val="CD5C5C"/>
                <w:sz w:val="20"/>
                <w:szCs w:val="20"/>
                <w:shd w:val="clear" w:color="auto" w:fill="FFFFFF"/>
              </w:rPr>
              <w:t> </w:t>
            </w:r>
            <w:r w:rsidRPr="00A24F67">
              <w:rPr>
                <w:rFonts w:ascii="Tahoma" w:hAnsi="Tahoma" w:cs="B Koodak" w:hint="cs"/>
                <w:sz w:val="18"/>
                <w:szCs w:val="18"/>
                <w:rtl/>
              </w:rPr>
              <w:t>»</w:t>
            </w:r>
            <w:r w:rsidR="00781088" w:rsidRPr="00A24F67">
              <w:rPr>
                <w:rFonts w:ascii="Tahoma" w:hAnsi="Tahoma" w:cs="B Koodak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537" w:type="dxa"/>
            <w:vAlign w:val="center"/>
          </w:tcPr>
          <w:p w14:paraId="77E4E8B0" w14:textId="77777777" w:rsidR="00257904" w:rsidRPr="00D84F52" w:rsidRDefault="00E21646" w:rsidP="00D12852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بارم</w:t>
            </w:r>
          </w:p>
        </w:tc>
      </w:tr>
      <w:tr w:rsidR="00010ED4" w:rsidRPr="00D84F52" w14:paraId="0E1428FA" w14:textId="77777777" w:rsidTr="0091253A">
        <w:tc>
          <w:tcPr>
            <w:tcW w:w="569" w:type="dxa"/>
          </w:tcPr>
          <w:p w14:paraId="088B96E2" w14:textId="77777777" w:rsidR="00010ED4" w:rsidRPr="00D84F52" w:rsidRDefault="00CA0093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1</w:t>
            </w:r>
          </w:p>
        </w:tc>
        <w:tc>
          <w:tcPr>
            <w:tcW w:w="9430" w:type="dxa"/>
            <w:vAlign w:val="center"/>
          </w:tcPr>
          <w:p w14:paraId="6E281558" w14:textId="77777777" w:rsidR="001C4DF7" w:rsidRDefault="00A86DB0" w:rsidP="0066171F">
            <w:pPr>
              <w:rPr>
                <w:rtl/>
              </w:rPr>
            </w:pPr>
            <w:r>
              <w:rPr>
                <w:rFonts w:hint="cs"/>
                <w:rtl/>
              </w:rPr>
              <w:t>در عبارت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زیر یک جمله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ای ها را مشخص کنید.</w:t>
            </w:r>
          </w:p>
          <w:p w14:paraId="12C7C87C" w14:textId="50090EB1" w:rsidR="00A86DB0" w:rsidRPr="00D84F52" w:rsidRDefault="00A86DB0" w:rsidP="00A24F67">
            <w:r>
              <w:rPr>
                <w:rFonts w:hint="cs"/>
                <w:rtl/>
              </w:rPr>
              <w:t xml:space="preserve">                   </w:t>
            </w:r>
            <w:r w:rsidR="00A52F45" w:rsidRPr="00E97FCD">
              <w:rPr>
                <w:position w:val="-22"/>
              </w:rPr>
              <w:object w:dxaOrig="380" w:dyaOrig="580" w14:anchorId="591989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65pt;height:29.45pt" o:ole="">
                  <v:imagedata r:id="rId7" o:title=""/>
                </v:shape>
                <o:OLEObject Type="Embed" ProgID="Equation.DSMT4" ShapeID="_x0000_i1025" DrawAspect="Content" ObjectID="_1768905127" r:id="rId8"/>
              </w:object>
            </w:r>
            <w:r w:rsidR="00E97FCD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</w:t>
            </w:r>
            <w:r w:rsidR="0091253A">
              <w:rPr>
                <w:rFonts w:hint="cs"/>
                <w:rtl/>
              </w:rPr>
              <w:t xml:space="preserve">                  </w:t>
            </w:r>
            <w:r>
              <w:rPr>
                <w:rFonts w:hint="cs"/>
                <w:rtl/>
              </w:rPr>
              <w:t xml:space="preserve"> </w:t>
            </w:r>
            <w:r w:rsidR="00A52F45" w:rsidRPr="00A52F45">
              <w:rPr>
                <w:position w:val="-26"/>
                <w:lang w:bidi="fa-IR"/>
              </w:rPr>
              <w:object w:dxaOrig="600" w:dyaOrig="660" w14:anchorId="43AF77AE">
                <v:shape id="_x0000_i1026" type="#_x0000_t75" style="width:29.9pt;height:33.2pt" o:ole="">
                  <v:imagedata r:id="rId9" o:title=""/>
                </v:shape>
                <o:OLEObject Type="Embed" ProgID="Equation.DSMT4" ShapeID="_x0000_i1026" DrawAspect="Content" ObjectID="_1768905128" r:id="rId10"/>
              </w:object>
            </w:r>
            <w:r w:rsidR="00E97FCD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</w:t>
            </w:r>
            <w:r w:rsidR="00E97FCD">
              <w:rPr>
                <w:rFonts w:hint="cs"/>
                <w:rtl/>
                <w:lang w:bidi="fa-IR"/>
              </w:rP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 w:rsidR="0091253A">
              <w:rPr>
                <w:rFonts w:hint="cs"/>
                <w:rtl/>
              </w:rPr>
              <w:t xml:space="preserve">                     </w:t>
            </w:r>
            <w:r w:rsidR="00E97FCD">
              <w:rPr>
                <w:rFonts w:hint="cs"/>
                <w:rtl/>
              </w:rPr>
              <w:t xml:space="preserve">   </w:t>
            </w:r>
            <w:r w:rsidR="00A24F67" w:rsidRPr="00A24F67">
              <w:rPr>
                <w:position w:val="-10"/>
                <w:lang w:bidi="fa-IR"/>
              </w:rPr>
              <w:object w:dxaOrig="580" w:dyaOrig="380" w14:anchorId="09E8F078">
                <v:shape id="_x0000_i1029" type="#_x0000_t75" style="width:29.45pt;height:18.7pt" o:ole="">
                  <v:imagedata r:id="rId11" o:title=""/>
                </v:shape>
                <o:OLEObject Type="Embed" ProgID="Equation.DSMT4" ShapeID="_x0000_i1029" DrawAspect="Content" ObjectID="_1768905129" r:id="rId12"/>
              </w:object>
            </w:r>
            <w:r w:rsidR="00A24F67">
              <w:rPr>
                <w:rtl/>
              </w:rPr>
              <w:t xml:space="preserve"> </w:t>
            </w:r>
            <w:r w:rsidR="00DD0E13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</w:t>
            </w:r>
            <w:r w:rsidR="0091253A">
              <w:rPr>
                <w:rFonts w:hint="cs"/>
                <w:rtl/>
              </w:rPr>
              <w:t xml:space="preserve">                   </w:t>
            </w:r>
            <w:r>
              <w:rPr>
                <w:rFonts w:hint="cs"/>
                <w:rtl/>
              </w:rPr>
              <w:t xml:space="preserve">   </w:t>
            </w:r>
            <w:r w:rsidR="00E97FC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</w:t>
            </w:r>
            <w:r w:rsidR="00A24F67" w:rsidRPr="00DD0E13">
              <w:rPr>
                <w:position w:val="-32"/>
              </w:rPr>
              <w:object w:dxaOrig="680" w:dyaOrig="740" w14:anchorId="485DD7A7">
                <v:shape id="_x0000_i1030" type="#_x0000_t75" style="width:33.65pt;height:36.95pt" o:ole="">
                  <v:imagedata r:id="rId13" o:title=""/>
                </v:shape>
                <o:OLEObject Type="Embed" ProgID="Equation.DSMT4" ShapeID="_x0000_i1030" DrawAspect="Content" ObjectID="_1768905130" r:id="rId14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</w:t>
            </w:r>
          </w:p>
        </w:tc>
        <w:tc>
          <w:tcPr>
            <w:tcW w:w="537" w:type="dxa"/>
            <w:vAlign w:val="center"/>
          </w:tcPr>
          <w:p w14:paraId="1562E5BC" w14:textId="49DE2B91" w:rsidR="00010ED4" w:rsidRPr="00D84F52" w:rsidRDefault="0091253A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CF444A" w:rsidRPr="00D84F52" w14:paraId="73B9CF17" w14:textId="77777777" w:rsidTr="0091253A">
        <w:tc>
          <w:tcPr>
            <w:tcW w:w="569" w:type="dxa"/>
          </w:tcPr>
          <w:p w14:paraId="3674C3D5" w14:textId="77777777" w:rsidR="00CF444A" w:rsidRPr="00D84F52" w:rsidRDefault="00CA0093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2</w:t>
            </w:r>
          </w:p>
        </w:tc>
        <w:tc>
          <w:tcPr>
            <w:tcW w:w="9430" w:type="dxa"/>
          </w:tcPr>
          <w:p w14:paraId="38898105" w14:textId="11532486" w:rsidR="0002764B" w:rsidRDefault="00E97FCD" w:rsidP="00311C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جدول زیر را کامل کنید.</w:t>
            </w:r>
          </w:p>
          <w:tbl>
            <w:tblPr>
              <w:tblStyle w:val="TableGrid"/>
              <w:bidiVisual/>
              <w:tblW w:w="7743" w:type="dxa"/>
              <w:tblInd w:w="775" w:type="dxa"/>
              <w:tblLook w:val="04A0" w:firstRow="1" w:lastRow="0" w:firstColumn="1" w:lastColumn="0" w:noHBand="0" w:noVBand="1"/>
            </w:tblPr>
            <w:tblGrid>
              <w:gridCol w:w="984"/>
              <w:gridCol w:w="997"/>
              <w:gridCol w:w="1051"/>
              <w:gridCol w:w="878"/>
              <w:gridCol w:w="3833"/>
            </w:tblGrid>
            <w:tr w:rsidR="0091253A" w14:paraId="193512EB" w14:textId="77777777" w:rsidTr="0091253A">
              <w:tc>
                <w:tcPr>
                  <w:tcW w:w="984" w:type="dxa"/>
                  <w:vAlign w:val="center"/>
                </w:tcPr>
                <w:p w14:paraId="1A256689" w14:textId="77777777" w:rsidR="0091253A" w:rsidRPr="00D90C4E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  <w:r w:rsidRPr="00D90C4E">
                    <w:rPr>
                      <w:rFonts w:hint="cs"/>
                      <w:sz w:val="18"/>
                      <w:szCs w:val="18"/>
                      <w:rtl/>
                    </w:rPr>
                    <w:t xml:space="preserve">درجه نسبت به </w:t>
                  </w:r>
                  <w:r w:rsidRPr="00D90C4E">
                    <w:rPr>
                      <w:sz w:val="18"/>
                      <w:szCs w:val="18"/>
                    </w:rPr>
                    <w:t>x,y</w:t>
                  </w:r>
                </w:p>
              </w:tc>
              <w:tc>
                <w:tcPr>
                  <w:tcW w:w="997" w:type="dxa"/>
                  <w:vAlign w:val="center"/>
                </w:tcPr>
                <w:p w14:paraId="27DB4F17" w14:textId="77777777" w:rsidR="0091253A" w:rsidRPr="00D90C4E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  <w:lang w:bidi="fa-IR"/>
                    </w:rPr>
                  </w:pPr>
                  <w:r w:rsidRPr="00D90C4E">
                    <w:rPr>
                      <w:rFonts w:hint="cs"/>
                      <w:sz w:val="18"/>
                      <w:szCs w:val="18"/>
                      <w:rtl/>
                    </w:rPr>
                    <w:t xml:space="preserve">درجه نسبت به </w:t>
                  </w:r>
                  <w:r w:rsidRPr="00D90C4E">
                    <w:rPr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1051" w:type="dxa"/>
                  <w:vAlign w:val="center"/>
                </w:tcPr>
                <w:p w14:paraId="2375FD79" w14:textId="77777777" w:rsidR="0091253A" w:rsidRPr="00D90C4E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D90C4E">
                    <w:rPr>
                      <w:rFonts w:hint="cs"/>
                      <w:sz w:val="18"/>
                      <w:szCs w:val="18"/>
                      <w:rtl/>
                    </w:rPr>
                    <w:t xml:space="preserve">درجه نسبت به </w:t>
                  </w:r>
                  <w:r w:rsidRPr="00D90C4E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78" w:type="dxa"/>
                  <w:vAlign w:val="center"/>
                </w:tcPr>
                <w:p w14:paraId="0089D5D1" w14:textId="77777777" w:rsidR="0091253A" w:rsidRPr="00D90C4E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  <w:r w:rsidRPr="00D90C4E">
                    <w:rPr>
                      <w:rFonts w:hint="cs"/>
                      <w:sz w:val="18"/>
                      <w:szCs w:val="18"/>
                      <w:rtl/>
                    </w:rPr>
                    <w:t>ضریب عددی</w:t>
                  </w:r>
                </w:p>
              </w:tc>
              <w:tc>
                <w:tcPr>
                  <w:tcW w:w="3833" w:type="dxa"/>
                  <w:vAlign w:val="center"/>
                </w:tcPr>
                <w:p w14:paraId="42DC51A6" w14:textId="77777777" w:rsidR="0091253A" w:rsidRPr="00D90C4E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  <w:r w:rsidRPr="00D90C4E">
                    <w:rPr>
                      <w:rFonts w:hint="cs"/>
                      <w:sz w:val="18"/>
                      <w:szCs w:val="18"/>
                      <w:rtl/>
                    </w:rPr>
                    <w:t>جمله</w:t>
                  </w:r>
                </w:p>
              </w:tc>
            </w:tr>
            <w:tr w:rsidR="0091253A" w14:paraId="3A0BA081" w14:textId="77777777" w:rsidTr="0091253A">
              <w:tc>
                <w:tcPr>
                  <w:tcW w:w="984" w:type="dxa"/>
                  <w:vAlign w:val="center"/>
                </w:tcPr>
                <w:p w14:paraId="7F85B7A8" w14:textId="77777777" w:rsidR="0091253A" w:rsidRPr="00D90C4E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14:paraId="47E399D9" w14:textId="77777777" w:rsidR="0091253A" w:rsidRPr="00D90C4E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051" w:type="dxa"/>
                  <w:vAlign w:val="center"/>
                </w:tcPr>
                <w:p w14:paraId="0191F061" w14:textId="77777777" w:rsidR="0091253A" w:rsidRPr="00D90C4E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878" w:type="dxa"/>
                  <w:vAlign w:val="center"/>
                </w:tcPr>
                <w:p w14:paraId="56BF64D8" w14:textId="77777777" w:rsidR="0091253A" w:rsidRPr="00D90C4E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3833" w:type="dxa"/>
                  <w:vAlign w:val="center"/>
                </w:tcPr>
                <w:p w14:paraId="078CA7BD" w14:textId="2484860E" w:rsidR="0091253A" w:rsidRPr="00D90C4E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551A46">
                    <w:rPr>
                      <w:position w:val="-12"/>
                      <w:sz w:val="18"/>
                      <w:szCs w:val="18"/>
                    </w:rPr>
                    <w:object w:dxaOrig="1160" w:dyaOrig="499" w14:anchorId="039BA2E2">
                      <v:shape id="_x0000_i1151" type="#_x0000_t75" style="width:57.95pt;height:24.8pt" o:ole="">
                        <v:imagedata r:id="rId15" o:title=""/>
                      </v:shape>
                      <o:OLEObject Type="Embed" ProgID="Equation.DSMT4" ShapeID="_x0000_i1151" DrawAspect="Content" ObjectID="_1768905131" r:id="rId16"/>
                    </w:object>
                  </w:r>
                  <w:r>
                    <w:rPr>
                      <w:sz w:val="18"/>
                      <w:szCs w:val="18"/>
                      <w:rtl/>
                    </w:rPr>
                    <w:t xml:space="preserve"> </w:t>
                  </w:r>
                </w:p>
              </w:tc>
            </w:tr>
            <w:tr w:rsidR="0091253A" w14:paraId="60604D36" w14:textId="77777777" w:rsidTr="0091253A">
              <w:tc>
                <w:tcPr>
                  <w:tcW w:w="984" w:type="dxa"/>
                  <w:vAlign w:val="center"/>
                </w:tcPr>
                <w:p w14:paraId="6D3D1CCC" w14:textId="77777777" w:rsidR="0091253A" w:rsidRPr="00D90C4E" w:rsidRDefault="0091253A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  <w:r w:rsidRPr="00D90C4E">
                    <w:rPr>
                      <w:rFonts w:hint="cs"/>
                      <w:sz w:val="18"/>
                      <w:szCs w:val="18"/>
                      <w:rtl/>
                    </w:rPr>
                    <w:t xml:space="preserve">درجه نسبت به </w:t>
                  </w:r>
                  <w:r w:rsidRPr="00D90C4E">
                    <w:rPr>
                      <w:sz w:val="18"/>
                      <w:szCs w:val="18"/>
                    </w:rPr>
                    <w:t>x,y</w:t>
                  </w:r>
                </w:p>
              </w:tc>
              <w:tc>
                <w:tcPr>
                  <w:tcW w:w="997" w:type="dxa"/>
                  <w:vAlign w:val="center"/>
                </w:tcPr>
                <w:p w14:paraId="5C86A00A" w14:textId="77777777" w:rsidR="0091253A" w:rsidRPr="00D90C4E" w:rsidRDefault="0091253A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  <w:lang w:bidi="fa-IR"/>
                    </w:rPr>
                  </w:pPr>
                  <w:r w:rsidRPr="00D90C4E">
                    <w:rPr>
                      <w:rFonts w:hint="cs"/>
                      <w:sz w:val="18"/>
                      <w:szCs w:val="18"/>
                      <w:rtl/>
                    </w:rPr>
                    <w:t xml:space="preserve">درجه نسبت به </w:t>
                  </w:r>
                  <w:r w:rsidRPr="00D90C4E">
                    <w:rPr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1051" w:type="dxa"/>
                  <w:vAlign w:val="center"/>
                </w:tcPr>
                <w:p w14:paraId="33B6890F" w14:textId="77777777" w:rsidR="0091253A" w:rsidRPr="00D90C4E" w:rsidRDefault="0091253A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  <w:r w:rsidRPr="00D90C4E">
                    <w:rPr>
                      <w:rFonts w:hint="cs"/>
                      <w:sz w:val="18"/>
                      <w:szCs w:val="18"/>
                      <w:rtl/>
                    </w:rPr>
                    <w:t xml:space="preserve">درجه نسبت به </w:t>
                  </w:r>
                  <w:r w:rsidRPr="00D90C4E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78" w:type="dxa"/>
                  <w:vAlign w:val="center"/>
                </w:tcPr>
                <w:p w14:paraId="1C612DAA" w14:textId="77777777" w:rsidR="0091253A" w:rsidRDefault="0091253A" w:rsidP="0091253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تعداد</w:t>
                  </w:r>
                </w:p>
                <w:p w14:paraId="7CB4CDBA" w14:textId="43D6E20B" w:rsidR="0091253A" w:rsidRPr="00D90C4E" w:rsidRDefault="0091253A" w:rsidP="0091253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جمله ها</w:t>
                  </w:r>
                </w:p>
              </w:tc>
              <w:tc>
                <w:tcPr>
                  <w:tcW w:w="3833" w:type="dxa"/>
                  <w:vAlign w:val="center"/>
                </w:tcPr>
                <w:p w14:paraId="3F454B23" w14:textId="77777777" w:rsidR="0091253A" w:rsidRDefault="0091253A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</w:rPr>
                    <w:t>عبارت</w:t>
                  </w:r>
                </w:p>
              </w:tc>
            </w:tr>
            <w:tr w:rsidR="0091253A" w14:paraId="0B68F6AB" w14:textId="77777777" w:rsidTr="0091253A">
              <w:tc>
                <w:tcPr>
                  <w:tcW w:w="984" w:type="dxa"/>
                  <w:vAlign w:val="center"/>
                </w:tcPr>
                <w:p w14:paraId="491A0C74" w14:textId="77777777" w:rsidR="0091253A" w:rsidRPr="00D90C4E" w:rsidRDefault="0091253A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14:paraId="075CA565" w14:textId="77777777" w:rsidR="0091253A" w:rsidRPr="00D90C4E" w:rsidRDefault="0091253A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051" w:type="dxa"/>
                  <w:vAlign w:val="center"/>
                </w:tcPr>
                <w:p w14:paraId="0841D2B6" w14:textId="77777777" w:rsidR="0091253A" w:rsidRPr="00D90C4E" w:rsidRDefault="0091253A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878" w:type="dxa"/>
                  <w:vAlign w:val="center"/>
                </w:tcPr>
                <w:p w14:paraId="603D3A60" w14:textId="77777777" w:rsidR="0091253A" w:rsidRDefault="0091253A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3833" w:type="dxa"/>
                  <w:vAlign w:val="center"/>
                </w:tcPr>
                <w:p w14:paraId="27F55FCD" w14:textId="77777777" w:rsidR="0091253A" w:rsidRDefault="0091253A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A24CCA">
                    <w:rPr>
                      <w:position w:val="-22"/>
                      <w:sz w:val="18"/>
                      <w:szCs w:val="18"/>
                    </w:rPr>
                    <w:object w:dxaOrig="3620" w:dyaOrig="600" w14:anchorId="259021B7">
                      <v:shape id="_x0000_i1079" type="#_x0000_t75" style="width:180.95pt;height:29.9pt" o:ole="">
                        <v:imagedata r:id="rId17" o:title=""/>
                      </v:shape>
                      <o:OLEObject Type="Embed" ProgID="Equation.DSMT4" ShapeID="_x0000_i1079" DrawAspect="Content" ObjectID="_1768905132" r:id="rId18"/>
                    </w:object>
                  </w:r>
                  <w:r>
                    <w:rPr>
                      <w:sz w:val="18"/>
                      <w:szCs w:val="18"/>
                      <w:rtl/>
                    </w:rPr>
                    <w:t xml:space="preserve"> </w:t>
                  </w:r>
                </w:p>
              </w:tc>
            </w:tr>
          </w:tbl>
          <w:p w14:paraId="54CBC4A1" w14:textId="77777777" w:rsidR="004760CB" w:rsidRPr="00AC6A14" w:rsidRDefault="004760CB" w:rsidP="00711CEA">
            <w:pPr>
              <w:tabs>
                <w:tab w:val="left" w:pos="5481"/>
              </w:tabs>
              <w:rPr>
                <w:sz w:val="4"/>
                <w:szCs w:val="4"/>
                <w:rtl/>
                <w:lang w:bidi="fa-IR"/>
              </w:rPr>
            </w:pPr>
          </w:p>
          <w:p w14:paraId="28432B68" w14:textId="77777777" w:rsidR="00AC6A14" w:rsidRPr="00AC6A14" w:rsidRDefault="00AC6A14" w:rsidP="00711CEA">
            <w:pPr>
              <w:tabs>
                <w:tab w:val="left" w:pos="5481"/>
              </w:tabs>
              <w:rPr>
                <w:sz w:val="6"/>
                <w:szCs w:val="6"/>
                <w:rtl/>
                <w:lang w:bidi="fa-IR"/>
              </w:rPr>
            </w:pPr>
          </w:p>
        </w:tc>
        <w:tc>
          <w:tcPr>
            <w:tcW w:w="537" w:type="dxa"/>
            <w:vAlign w:val="center"/>
          </w:tcPr>
          <w:p w14:paraId="33E5033B" w14:textId="7783AB64" w:rsidR="00CF444A" w:rsidRPr="00D84F52" w:rsidRDefault="0091253A" w:rsidP="00CC318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CF444A" w:rsidRPr="00D84F52" w14:paraId="173C29EE" w14:textId="77777777" w:rsidTr="0091253A">
        <w:tc>
          <w:tcPr>
            <w:tcW w:w="569" w:type="dxa"/>
          </w:tcPr>
          <w:p w14:paraId="7CF3F00E" w14:textId="1BC2C517" w:rsidR="00CF444A" w:rsidRPr="00D84F52" w:rsidRDefault="0091253A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430" w:type="dxa"/>
          </w:tcPr>
          <w:p w14:paraId="354D3835" w14:textId="77777777" w:rsidR="00815D3C" w:rsidRDefault="00F351F8" w:rsidP="00815D3C">
            <w:pPr>
              <w:tabs>
                <w:tab w:val="left" w:pos="7410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عبارت زیر را ساده کنید و آنرا نسبت به توان نزولی</w:t>
            </w:r>
            <w:r w:rsidRPr="0016388F">
              <w:rPr>
                <w:i/>
                <w:iCs/>
                <w:lang w:bidi="fa-IR"/>
              </w:rPr>
              <w:t>a</w:t>
            </w:r>
            <w:r>
              <w:rPr>
                <w:rFonts w:hint="cs"/>
                <w:rtl/>
                <w:lang w:bidi="fa-IR"/>
              </w:rPr>
              <w:t xml:space="preserve"> مرتب کنید.</w:t>
            </w:r>
          </w:p>
          <w:p w14:paraId="6E720B1D" w14:textId="4CB93EE1" w:rsidR="00F351F8" w:rsidRDefault="00F351F8" w:rsidP="00815D3C">
            <w:pPr>
              <w:tabs>
                <w:tab w:val="left" w:pos="7410"/>
              </w:tabs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                                        </w:t>
            </w:r>
            <w:r w:rsidR="0044211B">
              <w:rPr>
                <w:rFonts w:hint="cs"/>
                <w:rtl/>
                <w:lang w:bidi="fa-IR"/>
              </w:rPr>
              <w:t xml:space="preserve">                      </w:t>
            </w:r>
            <w:r>
              <w:rPr>
                <w:rFonts w:hint="cs"/>
                <w:rtl/>
                <w:lang w:bidi="fa-IR"/>
              </w:rPr>
              <w:t xml:space="preserve">               </w:t>
            </w:r>
            <w:r w:rsidR="0091253A" w:rsidRPr="0044211B">
              <w:rPr>
                <w:position w:val="-26"/>
                <w:lang w:bidi="fa-IR"/>
              </w:rPr>
              <w:object w:dxaOrig="2920" w:dyaOrig="660" w14:anchorId="544F1417">
                <v:shape id="_x0000_i1189" type="#_x0000_t75" style="width:145.85pt;height:33.2pt" o:ole="">
                  <v:imagedata r:id="rId19" o:title=""/>
                </v:shape>
                <o:OLEObject Type="Embed" ProgID="Equation.DSMT4" ShapeID="_x0000_i1189" DrawAspect="Content" ObjectID="_1768905133" r:id="rId20"/>
              </w:object>
            </w:r>
            <w:r w:rsidR="0044211B">
              <w:rPr>
                <w:rtl/>
                <w:lang w:bidi="fa-IR"/>
              </w:rPr>
              <w:t xml:space="preserve"> </w:t>
            </w:r>
          </w:p>
          <w:p w14:paraId="28214AC7" w14:textId="77777777" w:rsidR="005C1DBF" w:rsidRPr="00D84F52" w:rsidRDefault="005C1DBF" w:rsidP="00815D3C">
            <w:pPr>
              <w:tabs>
                <w:tab w:val="left" w:pos="7410"/>
              </w:tabs>
              <w:rPr>
                <w:rtl/>
                <w:lang w:bidi="fa-IR"/>
              </w:rPr>
            </w:pPr>
          </w:p>
        </w:tc>
        <w:tc>
          <w:tcPr>
            <w:tcW w:w="537" w:type="dxa"/>
            <w:vAlign w:val="center"/>
          </w:tcPr>
          <w:p w14:paraId="203E75DC" w14:textId="577675A8" w:rsidR="00CF444A" w:rsidRPr="00D84F52" w:rsidRDefault="0091253A" w:rsidP="00AD017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CF444A" w:rsidRPr="00D84F52" w14:paraId="2F8E0150" w14:textId="77777777" w:rsidTr="0091253A">
        <w:tc>
          <w:tcPr>
            <w:tcW w:w="569" w:type="dxa"/>
          </w:tcPr>
          <w:p w14:paraId="7A213AFE" w14:textId="07B58E27" w:rsidR="00CF444A" w:rsidRPr="00D84F52" w:rsidRDefault="0091253A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430" w:type="dxa"/>
          </w:tcPr>
          <w:p w14:paraId="67E11091" w14:textId="77777777" w:rsidR="004760CB" w:rsidRDefault="0044211B" w:rsidP="00E14C5C">
            <w:pPr>
              <w:tabs>
                <w:tab w:val="left" w:pos="7779"/>
              </w:tabs>
              <w:rPr>
                <w:i/>
                <w:noProof/>
                <w:rtl/>
              </w:rPr>
            </w:pPr>
            <w:r>
              <w:rPr>
                <w:rFonts w:hint="cs"/>
                <w:i/>
                <w:noProof/>
                <w:rtl/>
              </w:rPr>
              <w:t>کدام یک از گزینه</w:t>
            </w:r>
            <w:r>
              <w:rPr>
                <w:i/>
                <w:noProof/>
                <w:rtl/>
              </w:rPr>
              <w:softHyphen/>
            </w:r>
            <w:r>
              <w:rPr>
                <w:rFonts w:hint="cs"/>
                <w:i/>
                <w:noProof/>
                <w:rtl/>
              </w:rPr>
              <w:t>های زیر اتحاد می</w:t>
            </w:r>
            <w:r>
              <w:rPr>
                <w:i/>
                <w:noProof/>
                <w:rtl/>
              </w:rPr>
              <w:softHyphen/>
            </w:r>
            <w:r>
              <w:rPr>
                <w:rFonts w:hint="cs"/>
                <w:i/>
                <w:noProof/>
                <w:rtl/>
              </w:rPr>
              <w:t>باشد</w:t>
            </w:r>
            <w:r w:rsidR="00BF2DE8">
              <w:rPr>
                <w:rFonts w:hint="cs"/>
                <w:i/>
                <w:noProof/>
                <w:rtl/>
              </w:rPr>
              <w:t>؟ چرا؟</w:t>
            </w:r>
          </w:p>
          <w:p w14:paraId="404572E7" w14:textId="77777777" w:rsidR="00BF2DE8" w:rsidRDefault="00BF2DE8" w:rsidP="00BF2DE8">
            <w:pPr>
              <w:tabs>
                <w:tab w:val="left" w:pos="6426"/>
              </w:tabs>
              <w:rPr>
                <w:lang w:bidi="fa-IR"/>
              </w:rPr>
            </w:pPr>
            <w:r>
              <w:rPr>
                <w:rFonts w:hint="cs"/>
                <w:rtl/>
              </w:rPr>
              <w:t xml:space="preserve">                                 </w:t>
            </w:r>
            <w:r>
              <w:rPr>
                <w:rFonts w:hint="cs"/>
                <w:rtl/>
                <w:lang w:bidi="fa-IR"/>
              </w:rPr>
              <w:t xml:space="preserve">  </w:t>
            </w:r>
            <w:r>
              <w:rPr>
                <w:rFonts w:hint="cs"/>
                <w:rtl/>
              </w:rPr>
              <w:t xml:space="preserve">     </w:t>
            </w:r>
            <w:r w:rsidR="0016388F" w:rsidRPr="00BF2DE8">
              <w:rPr>
                <w:position w:val="-6"/>
              </w:rPr>
              <w:object w:dxaOrig="2000" w:dyaOrig="279" w14:anchorId="78C2A326">
                <v:shape id="_x0000_i1041" type="#_x0000_t75" style="width:99.6pt;height:14.05pt" o:ole="">
                  <v:imagedata r:id="rId21" o:title=""/>
                </v:shape>
                <o:OLEObject Type="Embed" ProgID="Equation.DSMT4" ShapeID="_x0000_i1041" DrawAspect="Content" ObjectID="_1768905134" r:id="rId22"/>
              </w:object>
            </w:r>
            <w:r>
              <w:rPr>
                <w:rtl/>
              </w:rPr>
              <w:t xml:space="preserve"> </w:t>
            </w:r>
            <w:r>
              <w:rPr>
                <w:lang w:bidi="fa-IR"/>
              </w:rPr>
              <w:tab/>
            </w:r>
            <w:r>
              <w:rPr>
                <w:rFonts w:hint="cs"/>
                <w:rtl/>
                <w:lang w:bidi="fa-IR"/>
              </w:rPr>
              <w:t xml:space="preserve">                    </w:t>
            </w:r>
            <w:r>
              <w:rPr>
                <w:lang w:bidi="fa-IR"/>
              </w:rPr>
              <w:t xml:space="preserve">  </w:t>
            </w:r>
            <w:r w:rsidR="0016388F" w:rsidRPr="00BF2DE8">
              <w:rPr>
                <w:position w:val="-6"/>
                <w:lang w:bidi="fa-IR"/>
              </w:rPr>
              <w:object w:dxaOrig="1240" w:dyaOrig="279" w14:anchorId="5DF9DF1D">
                <v:shape id="_x0000_i1042" type="#_x0000_t75" style="width:61.7pt;height:14.05pt" o:ole="">
                  <v:imagedata r:id="rId23" o:title=""/>
                </v:shape>
                <o:OLEObject Type="Embed" ProgID="Equation.DSMT4" ShapeID="_x0000_i1042" DrawAspect="Content" ObjectID="_1768905135" r:id="rId24"/>
              </w:object>
            </w:r>
            <w:r>
              <w:rPr>
                <w:lang w:bidi="fa-IR"/>
              </w:rPr>
              <w:t xml:space="preserve"> </w:t>
            </w:r>
          </w:p>
          <w:p w14:paraId="4355D4CB" w14:textId="77777777" w:rsidR="00BF2DE8" w:rsidRDefault="00BF2DE8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</w:p>
          <w:p w14:paraId="4ED15785" w14:textId="77777777" w:rsidR="009D4F39" w:rsidRPr="00D84F52" w:rsidRDefault="00BF2DE8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</w:t>
            </w:r>
          </w:p>
        </w:tc>
        <w:tc>
          <w:tcPr>
            <w:tcW w:w="537" w:type="dxa"/>
            <w:vAlign w:val="center"/>
          </w:tcPr>
          <w:p w14:paraId="5017791C" w14:textId="77777777" w:rsidR="00CF444A" w:rsidRPr="00D84F52" w:rsidRDefault="00686549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C84DCA" w:rsidRPr="00D84F52" w14:paraId="1CC1C81F" w14:textId="77777777" w:rsidTr="0091253A">
        <w:tc>
          <w:tcPr>
            <w:tcW w:w="569" w:type="dxa"/>
          </w:tcPr>
          <w:p w14:paraId="4F7C9F04" w14:textId="2005483A" w:rsidR="00C84DCA" w:rsidRPr="00D84F52" w:rsidRDefault="00E22A42" w:rsidP="00AD017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430" w:type="dxa"/>
          </w:tcPr>
          <w:p w14:paraId="7AED2CD9" w14:textId="77777777" w:rsidR="001A0CC7" w:rsidRDefault="0022541C" w:rsidP="00CB14C6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جای خالی را کامل کنید.</w:t>
            </w:r>
          </w:p>
          <w:p w14:paraId="77DE7D36" w14:textId="77777777" w:rsidR="0022541C" w:rsidRDefault="00B538FF" w:rsidP="00CE496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</w:t>
            </w:r>
            <w:r w:rsidR="0016388F" w:rsidRPr="00F41622">
              <w:rPr>
                <w:position w:val="-14"/>
                <w:lang w:bidi="fa-IR"/>
              </w:rPr>
              <w:object w:dxaOrig="3519" w:dyaOrig="440" w14:anchorId="55F1548B">
                <v:shape id="_x0000_i1043" type="#_x0000_t75" style="width:175.3pt;height:21.95pt" o:ole="">
                  <v:imagedata r:id="rId25" o:title=""/>
                </v:shape>
                <o:OLEObject Type="Embed" ProgID="Equation.DSMT4" ShapeID="_x0000_i1043" DrawAspect="Content" ObjectID="_1768905136" r:id="rId26"/>
              </w:object>
            </w:r>
            <w:r w:rsidR="00F41622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F41622">
              <w:rPr>
                <w:rFonts w:hint="cs"/>
                <w:rtl/>
                <w:lang w:bidi="fa-IR"/>
              </w:rPr>
              <w:t xml:space="preserve">   </w:t>
            </w:r>
            <w:r w:rsidR="00CE496A">
              <w:rPr>
                <w:rFonts w:hint="cs"/>
                <w:rtl/>
                <w:lang w:bidi="fa-IR"/>
              </w:rPr>
              <w:t xml:space="preserve">      </w:t>
            </w:r>
            <w:r w:rsidR="00F41622">
              <w:rPr>
                <w:rFonts w:hint="cs"/>
                <w:rtl/>
                <w:lang w:bidi="fa-IR"/>
              </w:rPr>
              <w:t xml:space="preserve">          </w:t>
            </w:r>
            <w:r w:rsidR="0016388F" w:rsidRPr="00F41622">
              <w:rPr>
                <w:position w:val="-14"/>
                <w:lang w:bidi="fa-IR"/>
              </w:rPr>
              <w:object w:dxaOrig="3400" w:dyaOrig="540" w14:anchorId="26453FC0">
                <v:shape id="_x0000_i1044" type="#_x0000_t75" style="width:169.7pt;height:27.1pt" o:ole="">
                  <v:imagedata r:id="rId27" o:title=""/>
                </v:shape>
                <o:OLEObject Type="Embed" ProgID="Equation.DSMT4" ShapeID="_x0000_i1044" DrawAspect="Content" ObjectID="_1768905137" r:id="rId28"/>
              </w:object>
            </w:r>
            <w:r w:rsidR="00F41622">
              <w:rPr>
                <w:rtl/>
                <w:lang w:bidi="fa-IR"/>
              </w:rPr>
              <w:t xml:space="preserve"> </w:t>
            </w:r>
          </w:p>
          <w:p w14:paraId="2D766E8A" w14:textId="77777777" w:rsidR="00F41622" w:rsidRDefault="00F41622" w:rsidP="00CB14C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</w:t>
            </w:r>
          </w:p>
          <w:p w14:paraId="337B6998" w14:textId="71089230" w:rsidR="00CB033D" w:rsidRPr="00D84F52" w:rsidRDefault="00CE496A" w:rsidP="00CE496A">
            <w:pPr>
              <w:tabs>
                <w:tab w:val="left" w:pos="2843"/>
              </w:tabs>
              <w:rPr>
                <w:lang w:bidi="fa-IR"/>
              </w:rPr>
            </w:pPr>
            <w:r>
              <w:rPr>
                <w:rtl/>
                <w:lang w:bidi="fa-IR"/>
              </w:rPr>
              <w:tab/>
              <w:t xml:space="preserve"> </w:t>
            </w:r>
          </w:p>
        </w:tc>
        <w:tc>
          <w:tcPr>
            <w:tcW w:w="537" w:type="dxa"/>
            <w:vAlign w:val="center"/>
          </w:tcPr>
          <w:p w14:paraId="208EAE4F" w14:textId="4A1A6817" w:rsidR="00C84DCA" w:rsidRPr="00D84F52" w:rsidRDefault="00E22A42" w:rsidP="00283FF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5/1</w:t>
            </w:r>
          </w:p>
        </w:tc>
      </w:tr>
      <w:tr w:rsidR="00C84DCA" w:rsidRPr="00D84F52" w14:paraId="1EB71155" w14:textId="77777777" w:rsidTr="00E22A42">
        <w:trPr>
          <w:trHeight w:val="1423"/>
        </w:trPr>
        <w:tc>
          <w:tcPr>
            <w:tcW w:w="569" w:type="dxa"/>
          </w:tcPr>
          <w:p w14:paraId="218D7B8D" w14:textId="622C1B99" w:rsidR="00C84DCA" w:rsidRPr="00D84F52" w:rsidRDefault="00E22A42" w:rsidP="00E22A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430" w:type="dxa"/>
          </w:tcPr>
          <w:p w14:paraId="4BC99EBF" w14:textId="77777777" w:rsidR="00B734A8" w:rsidRDefault="00F73E90" w:rsidP="00B734A8">
            <w:pPr>
              <w:tabs>
                <w:tab w:val="left" w:pos="7203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اتحادهای زیر را حل کنید.</w:t>
            </w:r>
            <w:r w:rsidR="00B734A8">
              <w:rPr>
                <w:rFonts w:hint="cs"/>
                <w:rtl/>
                <w:lang w:bidi="fa-IR"/>
              </w:rPr>
              <w:t xml:space="preserve">                                                                                                                  </w:t>
            </w:r>
            <w:r w:rsidR="00B734A8">
              <w:rPr>
                <w:rtl/>
                <w:lang w:bidi="fa-IR"/>
              </w:rPr>
              <w:t xml:space="preserve"> </w:t>
            </w:r>
            <w:r w:rsidR="00B734A8">
              <w:rPr>
                <w:rFonts w:hint="cs"/>
                <w:rtl/>
                <w:lang w:bidi="fa-IR"/>
              </w:rPr>
              <w:t xml:space="preserve">                                             </w:t>
            </w:r>
          </w:p>
          <w:p w14:paraId="10DBED04" w14:textId="359D72FE" w:rsidR="00B734A8" w:rsidRDefault="006E40F9" w:rsidP="006E40F9">
            <w:pPr>
              <w:tabs>
                <w:tab w:val="left" w:pos="3212"/>
                <w:tab w:val="left" w:pos="7203"/>
                <w:tab w:val="right" w:pos="9329"/>
              </w:tabs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ab/>
            </w:r>
            <w:r w:rsidR="00E22A42" w:rsidRPr="006E40F9">
              <w:rPr>
                <w:position w:val="-14"/>
                <w:lang w:bidi="fa-IR"/>
              </w:rPr>
              <w:object w:dxaOrig="1340" w:dyaOrig="540" w14:anchorId="4FB89AD3">
                <v:shape id="_x0000_i1199" type="#_x0000_t75" style="width:66.85pt;height:27.1pt" o:ole="">
                  <v:imagedata r:id="rId29" o:title=""/>
                </v:shape>
                <o:OLEObject Type="Embed" ProgID="Equation.DSMT4" ShapeID="_x0000_i1199" DrawAspect="Content" ObjectID="_1768905138" r:id="rId30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                                  </w:t>
            </w:r>
            <w:r w:rsidR="00E22A42" w:rsidRPr="00B734A8">
              <w:rPr>
                <w:position w:val="-14"/>
                <w:lang w:bidi="fa-IR"/>
              </w:rPr>
              <w:object w:dxaOrig="1900" w:dyaOrig="440" w14:anchorId="78187B92">
                <v:shape id="_x0000_i1197" type="#_x0000_t75" style="width:94.9pt;height:21.95pt" o:ole="">
                  <v:imagedata r:id="rId31" o:title=""/>
                </v:shape>
                <o:OLEObject Type="Embed" ProgID="Equation.DSMT4" ShapeID="_x0000_i1197" DrawAspect="Content" ObjectID="_1768905139" r:id="rId32"/>
              </w:object>
            </w:r>
            <w:r w:rsidR="00B734A8">
              <w:rPr>
                <w:rtl/>
                <w:lang w:bidi="fa-IR"/>
              </w:rPr>
              <w:t xml:space="preserve"> </w:t>
            </w:r>
          </w:p>
          <w:p w14:paraId="60206DF2" w14:textId="77777777" w:rsidR="00B734A8" w:rsidRDefault="00B734A8" w:rsidP="00B734A8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14:paraId="04858D0C" w14:textId="77777777" w:rsidR="00B734A8" w:rsidRDefault="00B734A8" w:rsidP="00B734A8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14:paraId="5C5781E5" w14:textId="76474F38" w:rsidR="00E22A42" w:rsidRDefault="00E22A42" w:rsidP="00E22A42">
            <w:pPr>
              <w:tabs>
                <w:tab w:val="left" w:pos="5950"/>
                <w:tab w:val="left" w:pos="7203"/>
                <w:tab w:val="right" w:pos="9316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ab/>
            </w:r>
            <w:r>
              <w:rPr>
                <w:lang w:bidi="fa-IR"/>
              </w:rPr>
              <w:tab/>
            </w:r>
            <w:r w:rsidRPr="006E40F9">
              <w:rPr>
                <w:position w:val="-14"/>
                <w:lang w:bidi="fa-IR"/>
              </w:rPr>
              <w:object w:dxaOrig="1920" w:dyaOrig="440" w14:anchorId="48577F06">
                <v:shape id="_x0000_i1201" type="#_x0000_t75" style="width:95.85pt;height:21.95pt" o:ole="">
                  <v:imagedata r:id="rId33" o:title=""/>
                </v:shape>
                <o:OLEObject Type="Embed" ProgID="Equation.DSMT4" ShapeID="_x0000_i1201" DrawAspect="Content" ObjectID="_1768905140" r:id="rId34"/>
              </w:object>
            </w:r>
          </w:p>
          <w:p w14:paraId="183E3594" w14:textId="77777777" w:rsidR="00E22A42" w:rsidRDefault="00E22A42" w:rsidP="00E22A42">
            <w:pPr>
              <w:tabs>
                <w:tab w:val="left" w:pos="5950"/>
                <w:tab w:val="left" w:pos="7203"/>
                <w:tab w:val="right" w:pos="9316"/>
              </w:tabs>
              <w:rPr>
                <w:lang w:bidi="fa-IR"/>
              </w:rPr>
            </w:pPr>
          </w:p>
          <w:p w14:paraId="1280AEF3" w14:textId="11A0AE9D" w:rsidR="00B734A8" w:rsidRPr="00CB033D" w:rsidRDefault="006E40F9" w:rsidP="00B734A8">
            <w:pPr>
              <w:tabs>
                <w:tab w:val="left" w:pos="7203"/>
              </w:tabs>
              <w:jc w:val="right"/>
              <w:rPr>
                <w:lang w:bidi="fa-IR"/>
              </w:rPr>
            </w:pPr>
            <w:r>
              <w:rPr>
                <w:lang w:bidi="fa-IR"/>
              </w:rPr>
              <w:t xml:space="preserve"> </w:t>
            </w:r>
          </w:p>
        </w:tc>
        <w:tc>
          <w:tcPr>
            <w:tcW w:w="537" w:type="dxa"/>
            <w:vAlign w:val="center"/>
          </w:tcPr>
          <w:p w14:paraId="6DC44C7C" w14:textId="0B408182" w:rsidR="00C84DCA" w:rsidRPr="00D84F52" w:rsidRDefault="008C115C" w:rsidP="00AD017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8547AA" w:rsidRPr="00D84F52" w14:paraId="2D2A0433" w14:textId="77777777" w:rsidTr="0091253A">
        <w:tc>
          <w:tcPr>
            <w:tcW w:w="569" w:type="dxa"/>
          </w:tcPr>
          <w:p w14:paraId="7020AD16" w14:textId="7832F7DC" w:rsidR="008547AA" w:rsidRPr="00D84F52" w:rsidRDefault="00E22A42" w:rsidP="001A65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430" w:type="dxa"/>
          </w:tcPr>
          <w:p w14:paraId="309D2293" w14:textId="77777777" w:rsidR="001014B6" w:rsidRDefault="00D92AD7" w:rsidP="00365273">
            <w:pPr>
              <w:tabs>
                <w:tab w:val="left" w:pos="6389"/>
                <w:tab w:val="right" w:pos="9373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عبارت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های زیر را </w:t>
            </w:r>
            <w:r w:rsidR="00365273">
              <w:rPr>
                <w:rFonts w:hint="cs"/>
                <w:rtl/>
              </w:rPr>
              <w:t>تجزیه</w:t>
            </w:r>
            <w:r w:rsidR="00F35F5F">
              <w:rPr>
                <w:rFonts w:hint="cs"/>
                <w:rtl/>
              </w:rPr>
              <w:t xml:space="preserve"> کنید.</w:t>
            </w:r>
          </w:p>
          <w:p w14:paraId="43550E9D" w14:textId="616B96D7" w:rsidR="00E22A42" w:rsidRDefault="00E22A42" w:rsidP="00365273">
            <w:pPr>
              <w:tabs>
                <w:tab w:val="left" w:pos="6389"/>
                <w:tab w:val="right" w:pos="9373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                                                                                           </w:t>
            </w:r>
            <w:r w:rsidRPr="00E22A42">
              <w:rPr>
                <w:position w:val="-12"/>
                <w:sz w:val="16"/>
                <w:szCs w:val="16"/>
                <w:lang w:bidi="fa-IR"/>
              </w:rPr>
              <w:object w:dxaOrig="2540" w:dyaOrig="499" w14:anchorId="0844DC77">
                <v:shape id="_x0000_i1206" type="#_x0000_t75" style="width:127.15pt;height:24.8pt" o:ole="">
                  <v:imagedata r:id="rId35" o:title=""/>
                </v:shape>
                <o:OLEObject Type="Embed" ProgID="Equation.DSMT4" ShapeID="_x0000_i1206" DrawAspect="Content" ObjectID="_1768905141" r:id="rId36"/>
              </w:object>
            </w:r>
          </w:p>
          <w:p w14:paraId="602E7B63" w14:textId="77777777" w:rsidR="00A54684" w:rsidRDefault="005937CD" w:rsidP="00365273">
            <w:pPr>
              <w:tabs>
                <w:tab w:val="left" w:pos="6389"/>
                <w:tab w:val="right" w:pos="9373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                     </w:t>
            </w:r>
          </w:p>
          <w:p w14:paraId="1744255D" w14:textId="79D41503" w:rsidR="00C712A0" w:rsidRDefault="00A54684" w:rsidP="00365273">
            <w:pPr>
              <w:tabs>
                <w:tab w:val="left" w:pos="6389"/>
                <w:tab w:val="right" w:pos="9373"/>
              </w:tabs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 xml:space="preserve">                         </w:t>
            </w:r>
            <w:r w:rsidR="005937C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          </w:t>
            </w:r>
            <w:r w:rsidR="005937CD">
              <w:rPr>
                <w:rFonts w:hint="cs"/>
                <w:rtl/>
              </w:rPr>
              <w:t xml:space="preserve">         </w:t>
            </w:r>
            <w:r w:rsidR="00EF4212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sz w:val="16"/>
                <w:szCs w:val="16"/>
                <w:rtl/>
                <w:lang w:bidi="fa-IR"/>
              </w:rPr>
              <w:t xml:space="preserve"> </w:t>
            </w:r>
            <w:r w:rsidRPr="00131B2E">
              <w:rPr>
                <w:position w:val="-6"/>
                <w:sz w:val="16"/>
                <w:szCs w:val="16"/>
                <w:lang w:bidi="fa-IR"/>
              </w:rPr>
              <w:object w:dxaOrig="1120" w:dyaOrig="440" w14:anchorId="47194EDB">
                <v:shape id="_x0000_i1211" type="#_x0000_t75" style="width:56.1pt;height:21.95pt" o:ole="">
                  <v:imagedata r:id="rId37" o:title=""/>
                </v:shape>
                <o:OLEObject Type="Embed" ProgID="Equation.DSMT4" ShapeID="_x0000_i1211" DrawAspect="Content" ObjectID="_1768905142" r:id="rId38"/>
              </w:object>
            </w:r>
            <w:r w:rsidR="00EF4212">
              <w:rPr>
                <w:rFonts w:hint="cs"/>
                <w:rtl/>
              </w:rPr>
              <w:t xml:space="preserve">         </w:t>
            </w:r>
            <w:r w:rsidR="00365273">
              <w:rPr>
                <w:rFonts w:hint="cs"/>
                <w:rtl/>
                <w:lang w:bidi="fa-IR"/>
              </w:rPr>
              <w:t xml:space="preserve">      </w:t>
            </w:r>
            <w:r w:rsidR="00C712A0">
              <w:rPr>
                <w:rFonts w:hint="cs"/>
                <w:rtl/>
                <w:lang w:bidi="fa-IR"/>
              </w:rPr>
              <w:t xml:space="preserve">    </w:t>
            </w:r>
            <w:r w:rsidR="00E22A42">
              <w:rPr>
                <w:rFonts w:hint="cs"/>
                <w:rtl/>
                <w:lang w:bidi="fa-IR"/>
              </w:rPr>
              <w:t xml:space="preserve">    </w:t>
            </w:r>
            <w:r w:rsidR="00365273">
              <w:rPr>
                <w:rFonts w:hint="cs"/>
                <w:rtl/>
                <w:lang w:bidi="fa-IR"/>
              </w:rPr>
              <w:t xml:space="preserve">                     </w:t>
            </w:r>
            <w:r w:rsidR="00EF4212">
              <w:rPr>
                <w:rFonts w:hint="cs"/>
                <w:rtl/>
              </w:rPr>
              <w:t xml:space="preserve"> </w:t>
            </w:r>
            <w:r w:rsidR="00C712A0">
              <w:rPr>
                <w:rFonts w:hint="cs"/>
                <w:rtl/>
              </w:rPr>
              <w:t xml:space="preserve">             </w:t>
            </w:r>
            <w:r w:rsidR="00EF4212">
              <w:rPr>
                <w:rFonts w:hint="cs"/>
                <w:rtl/>
              </w:rPr>
              <w:t xml:space="preserve"> </w:t>
            </w:r>
            <w:r w:rsidR="000F189E" w:rsidRPr="00365273">
              <w:rPr>
                <w:position w:val="-6"/>
                <w:sz w:val="16"/>
                <w:szCs w:val="16"/>
              </w:rPr>
              <w:object w:dxaOrig="1680" w:dyaOrig="440" w14:anchorId="21A8957B">
                <v:shape id="_x0000_i1051" type="#_x0000_t75" style="width:84.15pt;height:21.95pt" o:ole="">
                  <v:imagedata r:id="rId39" o:title=""/>
                </v:shape>
                <o:OLEObject Type="Embed" ProgID="Equation.DSMT4" ShapeID="_x0000_i1051" DrawAspect="Content" ObjectID="_1768905143" r:id="rId40"/>
              </w:object>
            </w:r>
          </w:p>
          <w:p w14:paraId="5A28F691" w14:textId="2684D37D" w:rsidR="006212E5" w:rsidRPr="00CB033D" w:rsidRDefault="00131B2E" w:rsidP="00A54684">
            <w:pPr>
              <w:tabs>
                <w:tab w:val="left" w:pos="1832"/>
                <w:tab w:val="left" w:pos="3488"/>
              </w:tabs>
              <w:rPr>
                <w:sz w:val="16"/>
                <w:szCs w:val="16"/>
                <w:rtl/>
                <w:lang w:bidi="fa-IR"/>
              </w:rPr>
            </w:pPr>
            <w:r>
              <w:rPr>
                <w:sz w:val="16"/>
                <w:szCs w:val="16"/>
                <w:lang w:bidi="fa-IR"/>
              </w:rPr>
              <w:tab/>
            </w:r>
            <w:r w:rsidR="006212E5">
              <w:rPr>
                <w:sz w:val="16"/>
                <w:szCs w:val="16"/>
                <w:lang w:bidi="fa-IR"/>
              </w:rPr>
              <w:t xml:space="preserve">  </w:t>
            </w:r>
            <w:r w:rsidR="006212E5">
              <w:rPr>
                <w:rFonts w:hint="cs"/>
                <w:sz w:val="16"/>
                <w:szCs w:val="16"/>
                <w:rtl/>
                <w:lang w:bidi="fa-IR"/>
              </w:rPr>
              <w:t xml:space="preserve">                                                        </w:t>
            </w:r>
          </w:p>
        </w:tc>
        <w:tc>
          <w:tcPr>
            <w:tcW w:w="537" w:type="dxa"/>
            <w:vAlign w:val="center"/>
          </w:tcPr>
          <w:p w14:paraId="708804B8" w14:textId="245A8863" w:rsidR="008547AA" w:rsidRPr="00D84F52" w:rsidRDefault="00A54684" w:rsidP="00FD5AB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5/2</w:t>
            </w:r>
            <w:r w:rsidR="008C115C">
              <w:rPr>
                <w:rFonts w:hint="cs"/>
                <w:rtl/>
              </w:rPr>
              <w:t xml:space="preserve"> </w:t>
            </w:r>
          </w:p>
        </w:tc>
      </w:tr>
      <w:tr w:rsidR="008547AA" w:rsidRPr="00D84F52" w14:paraId="654397E4" w14:textId="77777777" w:rsidTr="0091253A">
        <w:tc>
          <w:tcPr>
            <w:tcW w:w="569" w:type="dxa"/>
          </w:tcPr>
          <w:p w14:paraId="3FEFEE05" w14:textId="385E995D" w:rsidR="008547AA" w:rsidRPr="00D84F52" w:rsidRDefault="008C115C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8</w:t>
            </w:r>
          </w:p>
        </w:tc>
        <w:tc>
          <w:tcPr>
            <w:tcW w:w="9430" w:type="dxa"/>
          </w:tcPr>
          <w:p w14:paraId="728B1952" w14:textId="77777777" w:rsidR="00E1516A" w:rsidRDefault="002567B2" w:rsidP="00E1516A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حاصل را </w:t>
            </w:r>
            <w:r w:rsidR="0097088A">
              <w:rPr>
                <w:rFonts w:hint="cs"/>
                <w:noProof/>
                <w:rtl/>
                <w:lang w:bidi="fa-IR"/>
              </w:rPr>
              <w:t xml:space="preserve">با کمک اتحادها </w:t>
            </w:r>
            <w:r>
              <w:rPr>
                <w:rFonts w:hint="cs"/>
                <w:noProof/>
                <w:rtl/>
                <w:lang w:bidi="fa-IR"/>
              </w:rPr>
              <w:t>بدست آورید.</w:t>
            </w:r>
          </w:p>
          <w:p w14:paraId="5D574105" w14:textId="040607DB" w:rsidR="00041A77" w:rsidRDefault="00A65415" w:rsidP="00041A77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</w:t>
            </w:r>
            <w:r w:rsidR="00041A77"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                </w:t>
            </w:r>
            <w:r w:rsidR="000F189E">
              <w:rPr>
                <w:rFonts w:hint="cs"/>
                <w:noProof/>
                <w:rtl/>
                <w:lang w:bidi="fa-IR"/>
              </w:rPr>
              <w:t xml:space="preserve">          </w:t>
            </w:r>
            <w:r w:rsidR="00041A77">
              <w:rPr>
                <w:rFonts w:hint="cs"/>
                <w:noProof/>
                <w:rtl/>
                <w:lang w:bidi="fa-IR"/>
              </w:rPr>
              <w:t xml:space="preserve">  </w:t>
            </w:r>
            <w:r>
              <w:rPr>
                <w:rFonts w:hint="cs"/>
                <w:noProof/>
                <w:rtl/>
                <w:lang w:bidi="fa-IR"/>
              </w:rPr>
              <w:t xml:space="preserve"> </w:t>
            </w:r>
            <w:r w:rsidR="008C115C">
              <w:rPr>
                <w:rFonts w:hint="cs"/>
                <w:noProof/>
                <w:rtl/>
                <w:lang w:bidi="fa-IR"/>
              </w:rPr>
              <w:t xml:space="preserve">    </w:t>
            </w:r>
            <w:r w:rsidR="002567B2">
              <w:rPr>
                <w:rFonts w:hint="cs"/>
                <w:noProof/>
                <w:rtl/>
                <w:lang w:bidi="fa-IR"/>
              </w:rPr>
              <w:t xml:space="preserve">    </w:t>
            </w:r>
            <w:r w:rsidR="008C115C" w:rsidRPr="002567B2">
              <w:rPr>
                <w:noProof/>
                <w:position w:val="-22"/>
                <w:lang w:bidi="fa-IR"/>
              </w:rPr>
              <w:object w:dxaOrig="2500" w:dyaOrig="580" w14:anchorId="14905406">
                <v:shape id="_x0000_i1213" type="#_x0000_t75" style="width:125.3pt;height:29.45pt" o:ole="">
                  <v:imagedata r:id="rId41" o:title=""/>
                </v:shape>
                <o:OLEObject Type="Embed" ProgID="Equation.DSMT4" ShapeID="_x0000_i1213" DrawAspect="Content" ObjectID="_1768905144" r:id="rId42"/>
              </w:object>
            </w:r>
            <w:r w:rsidR="002567B2">
              <w:rPr>
                <w:rFonts w:hint="cs"/>
                <w:noProof/>
                <w:rtl/>
                <w:lang w:bidi="fa-IR"/>
              </w:rPr>
              <w:t xml:space="preserve"> </w:t>
            </w:r>
            <w:r w:rsidR="00041A77">
              <w:rPr>
                <w:rFonts w:hint="cs"/>
                <w:noProof/>
                <w:rtl/>
                <w:lang w:bidi="fa-IR"/>
              </w:rPr>
              <w:t xml:space="preserve">     </w:t>
            </w:r>
            <w:r w:rsidR="002567B2">
              <w:rPr>
                <w:rFonts w:hint="cs"/>
                <w:noProof/>
                <w:rtl/>
                <w:lang w:bidi="fa-IR"/>
              </w:rPr>
              <w:t xml:space="preserve"> </w:t>
            </w:r>
          </w:p>
          <w:p w14:paraId="77663BBF" w14:textId="77777777" w:rsidR="007A7005" w:rsidRDefault="00041A77" w:rsidP="00041A77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                   </w:t>
            </w:r>
          </w:p>
          <w:p w14:paraId="430A8EBA" w14:textId="4956F368" w:rsidR="00461A47" w:rsidRPr="00D84F52" w:rsidRDefault="007A7005" w:rsidP="00984E6B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</w:t>
            </w:r>
          </w:p>
        </w:tc>
        <w:tc>
          <w:tcPr>
            <w:tcW w:w="537" w:type="dxa"/>
            <w:vAlign w:val="center"/>
          </w:tcPr>
          <w:p w14:paraId="07125495" w14:textId="4189F8D6" w:rsidR="008547AA" w:rsidRPr="00D84F52" w:rsidRDefault="00984E6B" w:rsidP="00E66F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C819A9" w:rsidRPr="00D84F52" w14:paraId="58F803EA" w14:textId="77777777" w:rsidTr="0091253A">
        <w:tc>
          <w:tcPr>
            <w:tcW w:w="569" w:type="dxa"/>
          </w:tcPr>
          <w:p w14:paraId="6D26F5C5" w14:textId="2AA6B7B1" w:rsidR="00C819A9" w:rsidRPr="00D84F52" w:rsidRDefault="008C115C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9430" w:type="dxa"/>
          </w:tcPr>
          <w:p w14:paraId="0AAF6EA5" w14:textId="77777777" w:rsidR="005C1DBF" w:rsidRDefault="009B405E" w:rsidP="005C1DBF">
            <w:pPr>
              <w:tabs>
                <w:tab w:val="left" w:pos="7297"/>
              </w:tabs>
              <w:rPr>
                <w:noProof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ثابت کنید.                                                                                                        </w:t>
            </w:r>
            <w:r w:rsidR="000F189E" w:rsidRPr="009B405E">
              <w:rPr>
                <w:noProof/>
                <w:position w:val="-14"/>
                <w:lang w:bidi="fa-IR"/>
              </w:rPr>
              <w:object w:dxaOrig="2880" w:dyaOrig="540" w14:anchorId="60EAB6D9">
                <v:shape id="_x0000_i1058" type="#_x0000_t75" style="width:2in;height:27.1pt" o:ole="">
                  <v:imagedata r:id="rId43" o:title=""/>
                </v:shape>
                <o:OLEObject Type="Embed" ProgID="Equation.DSMT4" ShapeID="_x0000_i1058" DrawAspect="Content" ObjectID="_1768905145" r:id="rId44"/>
              </w:object>
            </w:r>
            <w:r>
              <w:rPr>
                <w:noProof/>
                <w:rtl/>
                <w:lang w:bidi="fa-IR"/>
              </w:rPr>
              <w:t xml:space="preserve"> </w:t>
            </w:r>
          </w:p>
          <w:p w14:paraId="07346EF6" w14:textId="77777777" w:rsidR="005C1DBF" w:rsidRDefault="005C1DBF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14:paraId="42CF6138" w14:textId="77777777" w:rsidR="000F189E" w:rsidRDefault="000F189E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14:paraId="065018AF" w14:textId="77777777" w:rsidR="00984E6B" w:rsidRDefault="00984E6B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14:paraId="01917DA2" w14:textId="77777777" w:rsidR="00984E6B" w:rsidRDefault="00984E6B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</w:tc>
        <w:tc>
          <w:tcPr>
            <w:tcW w:w="537" w:type="dxa"/>
            <w:vAlign w:val="center"/>
          </w:tcPr>
          <w:p w14:paraId="458D4E0C" w14:textId="3C6F073E" w:rsidR="00C819A9" w:rsidRDefault="00984E6B" w:rsidP="00E66F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9B405E" w:rsidRPr="00D84F52" w14:paraId="3451054D" w14:textId="77777777" w:rsidTr="0091253A">
        <w:tc>
          <w:tcPr>
            <w:tcW w:w="569" w:type="dxa"/>
          </w:tcPr>
          <w:p w14:paraId="3DBB2058" w14:textId="1C2B7036" w:rsidR="009B405E" w:rsidRDefault="008C115C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430" w:type="dxa"/>
          </w:tcPr>
          <w:p w14:paraId="4ED49EDE" w14:textId="77777777" w:rsidR="009B405E" w:rsidRDefault="004211E6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برای هر کدام از معادله</w:t>
            </w:r>
            <w:r w:rsidR="00931D91">
              <w:rPr>
                <w:noProof/>
                <w:rtl/>
                <w:lang w:bidi="fa-IR"/>
              </w:rPr>
              <w:softHyphen/>
            </w:r>
            <w:r w:rsidR="00931D91">
              <w:rPr>
                <w:rFonts w:hint="cs"/>
                <w:noProof/>
                <w:rtl/>
                <w:lang w:bidi="fa-IR"/>
              </w:rPr>
              <w:t>ه</w:t>
            </w:r>
            <w:r>
              <w:rPr>
                <w:rFonts w:hint="cs"/>
                <w:noProof/>
                <w:rtl/>
                <w:lang w:bidi="fa-IR"/>
              </w:rPr>
              <w:t>ای زیر یک نابرابری بنویسید.</w:t>
            </w:r>
          </w:p>
          <w:p w14:paraId="4DDF8EC1" w14:textId="77777777" w:rsidR="00931D91" w:rsidRDefault="00931D91" w:rsidP="00931D91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</w:t>
            </w:r>
            <w:r w:rsidR="000F189E" w:rsidRPr="00931D91">
              <w:rPr>
                <w:noProof/>
                <w:position w:val="-6"/>
                <w:lang w:bidi="fa-IR"/>
              </w:rPr>
              <w:object w:dxaOrig="1400" w:dyaOrig="300" w14:anchorId="27759001">
                <v:shape id="_x0000_i1059" type="#_x0000_t75" style="width:69.65pt;height:14.95pt" o:ole="">
                  <v:imagedata r:id="rId45" o:title=""/>
                </v:shape>
                <o:OLEObject Type="Embed" ProgID="Equation.DSMT4" ShapeID="_x0000_i1059" DrawAspect="Content" ObjectID="_1768905146" r:id="rId46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</w:t>
            </w:r>
            <w:r w:rsidR="000F189E" w:rsidRPr="00931D91">
              <w:rPr>
                <w:noProof/>
                <w:position w:val="-6"/>
                <w:lang w:bidi="fa-IR"/>
              </w:rPr>
              <w:object w:dxaOrig="1400" w:dyaOrig="300" w14:anchorId="642242CA">
                <v:shape id="_x0000_i1060" type="#_x0000_t75" style="width:69.65pt;height:14.95pt" o:ole="">
                  <v:imagedata r:id="rId47" o:title=""/>
                </v:shape>
                <o:OLEObject Type="Embed" ProgID="Equation.DSMT4" ShapeID="_x0000_i1060" DrawAspect="Content" ObjectID="_1768905147" r:id="rId48"/>
              </w:object>
            </w:r>
          </w:p>
          <w:p w14:paraId="10372C66" w14:textId="77777777" w:rsidR="00984E6B" w:rsidRDefault="00931D91" w:rsidP="00BE7DA4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</w:t>
            </w:r>
          </w:p>
          <w:p w14:paraId="14744F5E" w14:textId="351C0D4E" w:rsidR="00931D91" w:rsidRDefault="00931D91" w:rsidP="00BE7DA4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</w:t>
            </w:r>
            <w:r w:rsidR="000F189E" w:rsidRPr="00931D91">
              <w:rPr>
                <w:noProof/>
                <w:position w:val="-6"/>
                <w:lang w:bidi="fa-IR"/>
              </w:rPr>
              <w:object w:dxaOrig="1760" w:dyaOrig="300" w14:anchorId="116923B7">
                <v:shape id="_x0000_i1061" type="#_x0000_t75" style="width:87.9pt;height:14.95pt" o:ole="">
                  <v:imagedata r:id="rId49" o:title=""/>
                </v:shape>
                <o:OLEObject Type="Embed" ProgID="Equation.DSMT4" ShapeID="_x0000_i1061" DrawAspect="Content" ObjectID="_1768905148" r:id="rId50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          </w:t>
            </w:r>
            <w:r>
              <w:rPr>
                <w:noProof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 xml:space="preserve">  </w:t>
            </w:r>
            <w:r w:rsidR="00BE7DA4">
              <w:rPr>
                <w:rFonts w:hint="cs"/>
                <w:noProof/>
                <w:rtl/>
                <w:lang w:bidi="fa-IR"/>
              </w:rPr>
              <w:t xml:space="preserve">              </w:t>
            </w:r>
            <w:r w:rsidR="00BE7DA4">
              <w:rPr>
                <w:noProof/>
                <w:rtl/>
                <w:lang w:bidi="fa-IR"/>
              </w:rPr>
              <w:tab/>
            </w:r>
            <w:r w:rsidR="00BE7DA4">
              <w:rPr>
                <w:rFonts w:hint="cs"/>
                <w:noProof/>
                <w:rtl/>
                <w:lang w:bidi="fa-IR"/>
              </w:rPr>
              <w:t xml:space="preserve">             </w:t>
            </w:r>
            <w:r w:rsidR="000F189E" w:rsidRPr="00931D91">
              <w:rPr>
                <w:noProof/>
                <w:position w:val="-6"/>
                <w:lang w:bidi="fa-IR"/>
              </w:rPr>
              <w:object w:dxaOrig="1260" w:dyaOrig="300" w14:anchorId="098BDF47">
                <v:shape id="_x0000_i1062" type="#_x0000_t75" style="width:63.1pt;height:14.95pt" o:ole="">
                  <v:imagedata r:id="rId51" o:title=""/>
                </v:shape>
                <o:OLEObject Type="Embed" ProgID="Equation.DSMT4" ShapeID="_x0000_i1062" DrawAspect="Content" ObjectID="_1768905149" r:id="rId52"/>
              </w:object>
            </w:r>
          </w:p>
          <w:p w14:paraId="4D15870A" w14:textId="179E75DB" w:rsidR="00BE7DA4" w:rsidRDefault="00BE7DA4" w:rsidP="00370E12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</w:tc>
        <w:tc>
          <w:tcPr>
            <w:tcW w:w="537" w:type="dxa"/>
            <w:vAlign w:val="center"/>
          </w:tcPr>
          <w:p w14:paraId="4DEA65D2" w14:textId="69C5C571" w:rsidR="009B405E" w:rsidRDefault="00984E6B" w:rsidP="00E66F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370E12" w:rsidRPr="00D84F52" w14:paraId="1429514E" w14:textId="77777777" w:rsidTr="0091253A">
        <w:tc>
          <w:tcPr>
            <w:tcW w:w="569" w:type="dxa"/>
          </w:tcPr>
          <w:p w14:paraId="234536E9" w14:textId="54006610" w:rsidR="00370E12" w:rsidRDefault="008C115C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9430" w:type="dxa"/>
          </w:tcPr>
          <w:p w14:paraId="31585D9D" w14:textId="77777777" w:rsidR="00370E12" w:rsidRDefault="00162771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مجموعه جواب</w:t>
            </w:r>
            <w:r>
              <w:rPr>
                <w:noProof/>
                <w:rtl/>
                <w:lang w:bidi="fa-IR"/>
              </w:rPr>
              <w:softHyphen/>
            </w:r>
            <w:r>
              <w:rPr>
                <w:rFonts w:hint="cs"/>
                <w:noProof/>
                <w:rtl/>
                <w:lang w:bidi="fa-IR"/>
              </w:rPr>
              <w:t xml:space="preserve"> نامعادله</w:t>
            </w:r>
            <w:r>
              <w:rPr>
                <w:noProof/>
                <w:rtl/>
                <w:lang w:bidi="fa-IR"/>
              </w:rPr>
              <w:softHyphen/>
            </w:r>
            <w:r>
              <w:rPr>
                <w:rFonts w:hint="cs"/>
                <w:noProof/>
                <w:rtl/>
                <w:lang w:bidi="fa-IR"/>
              </w:rPr>
              <w:t>های زیر  را به</w:t>
            </w:r>
            <w:r>
              <w:rPr>
                <w:noProof/>
                <w:rtl/>
                <w:lang w:bidi="fa-IR"/>
              </w:rPr>
              <w:softHyphen/>
            </w:r>
            <w:r>
              <w:rPr>
                <w:rFonts w:hint="cs"/>
                <w:noProof/>
                <w:rtl/>
                <w:lang w:bidi="fa-IR"/>
              </w:rPr>
              <w:t>دست آورید.</w:t>
            </w:r>
          </w:p>
          <w:p w14:paraId="260C2920" w14:textId="77777777" w:rsidR="00027DEB" w:rsidRDefault="00027DEB" w:rsidP="00F72E24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</w:t>
            </w:r>
            <w:r w:rsidR="00F72E24" w:rsidRPr="00AE32C9">
              <w:rPr>
                <w:noProof/>
                <w:position w:val="-22"/>
                <w:lang w:bidi="fa-IR"/>
              </w:rPr>
              <w:object w:dxaOrig="1740" w:dyaOrig="580" w14:anchorId="5BDD9CE4">
                <v:shape id="_x0000_i1065" type="#_x0000_t75" style="width:86.95pt;height:29.45pt" o:ole="">
                  <v:imagedata r:id="rId53" o:title=""/>
                </v:shape>
                <o:OLEObject Type="Embed" ProgID="Equation.DSMT4" ShapeID="_x0000_i1065" DrawAspect="Content" ObjectID="_1768905150" r:id="rId54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               </w:t>
            </w:r>
            <w:r w:rsidR="00F72E24">
              <w:rPr>
                <w:rFonts w:hint="cs"/>
                <w:noProof/>
                <w:rtl/>
                <w:lang w:bidi="fa-IR"/>
              </w:rPr>
              <w:t xml:space="preserve">    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</w:t>
            </w:r>
            <w:r w:rsidR="00F72E24" w:rsidRPr="00027DEB">
              <w:rPr>
                <w:noProof/>
                <w:position w:val="-14"/>
                <w:lang w:bidi="fa-IR"/>
              </w:rPr>
              <w:object w:dxaOrig="2520" w:dyaOrig="440" w14:anchorId="5FD8C1AD">
                <v:shape id="_x0000_i1066" type="#_x0000_t75" style="width:126.25pt;height:21.95pt" o:ole="">
                  <v:imagedata r:id="rId55" o:title=""/>
                </v:shape>
                <o:OLEObject Type="Embed" ProgID="Equation.DSMT4" ShapeID="_x0000_i1066" DrawAspect="Content" ObjectID="_1768905151" r:id="rId56"/>
              </w:object>
            </w:r>
            <w:r>
              <w:rPr>
                <w:noProof/>
                <w:rtl/>
                <w:lang w:bidi="fa-IR"/>
              </w:rPr>
              <w:t xml:space="preserve"> </w:t>
            </w:r>
          </w:p>
          <w:p w14:paraId="3B928957" w14:textId="77777777" w:rsidR="00027DEB" w:rsidRDefault="00027DEB" w:rsidP="00027DEB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14:paraId="7FABAAD7" w14:textId="77777777" w:rsidR="00F72E24" w:rsidRDefault="00027DEB" w:rsidP="00F72E24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</w:t>
            </w:r>
          </w:p>
          <w:p w14:paraId="77C5EAF2" w14:textId="77777777" w:rsidR="00F72E24" w:rsidRDefault="00F72E24" w:rsidP="00F72E24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14:paraId="5EC160DF" w14:textId="77777777" w:rsidR="00984E6B" w:rsidRDefault="00027DEB" w:rsidP="00F72E24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</w:t>
            </w:r>
          </w:p>
          <w:p w14:paraId="24833CF4" w14:textId="77777777" w:rsidR="00984E6B" w:rsidRDefault="00984E6B" w:rsidP="00F72E24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14:paraId="20F48316" w14:textId="77777777" w:rsidR="00984E6B" w:rsidRDefault="00984E6B" w:rsidP="00F72E24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14:paraId="7ED33507" w14:textId="59C62133" w:rsidR="00027DEB" w:rsidRDefault="00027DEB" w:rsidP="00F72E24">
            <w:pPr>
              <w:tabs>
                <w:tab w:val="left" w:pos="7297"/>
              </w:tabs>
              <w:rPr>
                <w:noProof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                                        </w:t>
            </w:r>
            <w:r w:rsidR="00AE32C9">
              <w:rPr>
                <w:rFonts w:hint="cs"/>
                <w:noProof/>
                <w:rtl/>
                <w:lang w:bidi="fa-IR"/>
              </w:rPr>
              <w:t xml:space="preserve">           </w:t>
            </w:r>
            <w:r>
              <w:rPr>
                <w:rFonts w:hint="cs"/>
                <w:noProof/>
                <w:rtl/>
                <w:lang w:bidi="fa-IR"/>
              </w:rPr>
              <w:t xml:space="preserve">      </w:t>
            </w:r>
          </w:p>
        </w:tc>
        <w:tc>
          <w:tcPr>
            <w:tcW w:w="537" w:type="dxa"/>
            <w:vAlign w:val="center"/>
          </w:tcPr>
          <w:p w14:paraId="07A65C23" w14:textId="6E998142" w:rsidR="00370E12" w:rsidRDefault="00984E6B" w:rsidP="00E66F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1020E5B8" w14:textId="7B932244" w:rsidR="000B3006" w:rsidRPr="00984E6B" w:rsidRDefault="00F47F42" w:rsidP="00F47F42">
      <w:pPr>
        <w:tabs>
          <w:tab w:val="left" w:pos="7696"/>
        </w:tabs>
        <w:jc w:val="right"/>
        <w:rPr>
          <w:rFonts w:ascii="IranNastaliq" w:hAnsi="IranNastaliq" w:cs="IranNastaliq"/>
          <w:rtl/>
        </w:rPr>
      </w:pPr>
      <w:r w:rsidRPr="00984E6B">
        <w:rPr>
          <w:rFonts w:ascii="IranNastaliq" w:hAnsi="IranNastaliq" w:cs="IranNastaliq"/>
          <w:rtl/>
        </w:rPr>
        <w:t xml:space="preserve">و </w:t>
      </w:r>
      <w:r w:rsidR="00984E6B" w:rsidRPr="00984E6B">
        <w:rPr>
          <w:rFonts w:ascii="IranNastaliq" w:hAnsi="IranNastaliq" w:cs="IranNastaliq"/>
          <w:rtl/>
        </w:rPr>
        <w:t>عجل لولیک الفرج</w:t>
      </w:r>
    </w:p>
    <w:sectPr w:rsidR="000B3006" w:rsidRPr="00984E6B" w:rsidSect="006348D7">
      <w:footerReference w:type="even" r:id="rId57"/>
      <w:footerReference w:type="default" r:id="rId5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BADF" w14:textId="77777777" w:rsidR="006348D7" w:rsidRDefault="006348D7">
      <w:r>
        <w:separator/>
      </w:r>
    </w:p>
  </w:endnote>
  <w:endnote w:type="continuationSeparator" w:id="0">
    <w:p w14:paraId="174A91E4" w14:textId="77777777" w:rsidR="006348D7" w:rsidRDefault="0063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47EF" w14:textId="77777777"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F13B13" w:rsidRDefault="00F13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9DA0" w14:textId="77777777"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95237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7FADE1E8" w14:textId="77777777" w:rsidR="00F13B13" w:rsidRDefault="00F13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2C09" w14:textId="77777777" w:rsidR="006348D7" w:rsidRDefault="006348D7">
      <w:r>
        <w:separator/>
      </w:r>
    </w:p>
  </w:footnote>
  <w:footnote w:type="continuationSeparator" w:id="0">
    <w:p w14:paraId="4EEF1BE7" w14:textId="77777777" w:rsidR="006348D7" w:rsidRDefault="00634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812E2"/>
    <w:rsid w:val="00081A78"/>
    <w:rsid w:val="00082BC1"/>
    <w:rsid w:val="00083DAE"/>
    <w:rsid w:val="0008569F"/>
    <w:rsid w:val="00096D6F"/>
    <w:rsid w:val="000A4E0D"/>
    <w:rsid w:val="000B0BDF"/>
    <w:rsid w:val="000B0C9E"/>
    <w:rsid w:val="000B3006"/>
    <w:rsid w:val="000C13A0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1B2E"/>
    <w:rsid w:val="001369CE"/>
    <w:rsid w:val="00156A69"/>
    <w:rsid w:val="00162771"/>
    <w:rsid w:val="001631AF"/>
    <w:rsid w:val="0016388F"/>
    <w:rsid w:val="001738A4"/>
    <w:rsid w:val="001752AE"/>
    <w:rsid w:val="00180E9B"/>
    <w:rsid w:val="00183AB2"/>
    <w:rsid w:val="001A0CC7"/>
    <w:rsid w:val="001A6568"/>
    <w:rsid w:val="001A773D"/>
    <w:rsid w:val="001B0190"/>
    <w:rsid w:val="001B2CBC"/>
    <w:rsid w:val="001B77C9"/>
    <w:rsid w:val="001C2F86"/>
    <w:rsid w:val="001C4DF7"/>
    <w:rsid w:val="001C558A"/>
    <w:rsid w:val="001E0DCC"/>
    <w:rsid w:val="001E12E3"/>
    <w:rsid w:val="001E1A8A"/>
    <w:rsid w:val="001E526C"/>
    <w:rsid w:val="001F07AB"/>
    <w:rsid w:val="002037DE"/>
    <w:rsid w:val="002078FB"/>
    <w:rsid w:val="00213366"/>
    <w:rsid w:val="0022541C"/>
    <w:rsid w:val="002304F7"/>
    <w:rsid w:val="00234541"/>
    <w:rsid w:val="0023766B"/>
    <w:rsid w:val="002567B2"/>
    <w:rsid w:val="00257904"/>
    <w:rsid w:val="00265DAC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3E2E"/>
    <w:rsid w:val="003054F1"/>
    <w:rsid w:val="00311C57"/>
    <w:rsid w:val="00314F7C"/>
    <w:rsid w:val="00320319"/>
    <w:rsid w:val="0032391D"/>
    <w:rsid w:val="003531E6"/>
    <w:rsid w:val="00354B07"/>
    <w:rsid w:val="00363EA9"/>
    <w:rsid w:val="00365273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40E7"/>
    <w:rsid w:val="004211E6"/>
    <w:rsid w:val="00427CF4"/>
    <w:rsid w:val="0044211B"/>
    <w:rsid w:val="004568D6"/>
    <w:rsid w:val="00461A47"/>
    <w:rsid w:val="00464B31"/>
    <w:rsid w:val="0047153D"/>
    <w:rsid w:val="004760CB"/>
    <w:rsid w:val="00480E18"/>
    <w:rsid w:val="00493C1E"/>
    <w:rsid w:val="00497CD7"/>
    <w:rsid w:val="004A06C2"/>
    <w:rsid w:val="004A1F88"/>
    <w:rsid w:val="004B5D83"/>
    <w:rsid w:val="004B7F7B"/>
    <w:rsid w:val="004E14E2"/>
    <w:rsid w:val="004E3CD7"/>
    <w:rsid w:val="004E449F"/>
    <w:rsid w:val="004F1A82"/>
    <w:rsid w:val="004F7238"/>
    <w:rsid w:val="005249E8"/>
    <w:rsid w:val="00527D9D"/>
    <w:rsid w:val="00551A46"/>
    <w:rsid w:val="00554692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C1DBF"/>
    <w:rsid w:val="005C70F1"/>
    <w:rsid w:val="005E22DE"/>
    <w:rsid w:val="005E36AC"/>
    <w:rsid w:val="005F5844"/>
    <w:rsid w:val="005F5D12"/>
    <w:rsid w:val="005F7954"/>
    <w:rsid w:val="0061446A"/>
    <w:rsid w:val="00614E45"/>
    <w:rsid w:val="006166CD"/>
    <w:rsid w:val="006212E5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4AA5"/>
    <w:rsid w:val="00686549"/>
    <w:rsid w:val="006917C9"/>
    <w:rsid w:val="006A2ECB"/>
    <w:rsid w:val="006A45B3"/>
    <w:rsid w:val="006B1CD3"/>
    <w:rsid w:val="006C1DAF"/>
    <w:rsid w:val="006C36D2"/>
    <w:rsid w:val="006C5E32"/>
    <w:rsid w:val="006D1307"/>
    <w:rsid w:val="006E40F9"/>
    <w:rsid w:val="006E7ED3"/>
    <w:rsid w:val="006E7FD9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1088"/>
    <w:rsid w:val="00783232"/>
    <w:rsid w:val="0079239E"/>
    <w:rsid w:val="007A7005"/>
    <w:rsid w:val="007A76B6"/>
    <w:rsid w:val="007B4428"/>
    <w:rsid w:val="007D2BAF"/>
    <w:rsid w:val="007D7552"/>
    <w:rsid w:val="007F110E"/>
    <w:rsid w:val="008064FD"/>
    <w:rsid w:val="00812D2F"/>
    <w:rsid w:val="00813CF4"/>
    <w:rsid w:val="00814666"/>
    <w:rsid w:val="00815D3C"/>
    <w:rsid w:val="00820188"/>
    <w:rsid w:val="008274E0"/>
    <w:rsid w:val="008547AA"/>
    <w:rsid w:val="008605CB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35A4"/>
    <w:rsid w:val="008D563F"/>
    <w:rsid w:val="008D6A73"/>
    <w:rsid w:val="008E4A1D"/>
    <w:rsid w:val="008F4B46"/>
    <w:rsid w:val="0091253A"/>
    <w:rsid w:val="009215E0"/>
    <w:rsid w:val="00926573"/>
    <w:rsid w:val="00931D91"/>
    <w:rsid w:val="00937508"/>
    <w:rsid w:val="00946639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1CD1"/>
    <w:rsid w:val="00AB300F"/>
    <w:rsid w:val="00AC6A14"/>
    <w:rsid w:val="00AD0171"/>
    <w:rsid w:val="00AD6565"/>
    <w:rsid w:val="00AE32C9"/>
    <w:rsid w:val="00AE42AE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71B87"/>
    <w:rsid w:val="00B734A8"/>
    <w:rsid w:val="00B80042"/>
    <w:rsid w:val="00BA6509"/>
    <w:rsid w:val="00BA7917"/>
    <w:rsid w:val="00BB1181"/>
    <w:rsid w:val="00BD447E"/>
    <w:rsid w:val="00BD7BE6"/>
    <w:rsid w:val="00BE776E"/>
    <w:rsid w:val="00BE7DA4"/>
    <w:rsid w:val="00BF2DE8"/>
    <w:rsid w:val="00BF3462"/>
    <w:rsid w:val="00BF5916"/>
    <w:rsid w:val="00C051F1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2389A"/>
    <w:rsid w:val="00D30350"/>
    <w:rsid w:val="00D50E5A"/>
    <w:rsid w:val="00D55424"/>
    <w:rsid w:val="00D656B0"/>
    <w:rsid w:val="00D73FD1"/>
    <w:rsid w:val="00D7747C"/>
    <w:rsid w:val="00D849E2"/>
    <w:rsid w:val="00D84F52"/>
    <w:rsid w:val="00D8746C"/>
    <w:rsid w:val="00D90C4E"/>
    <w:rsid w:val="00D92AD7"/>
    <w:rsid w:val="00DA1A63"/>
    <w:rsid w:val="00DA7416"/>
    <w:rsid w:val="00DB1342"/>
    <w:rsid w:val="00DB4350"/>
    <w:rsid w:val="00DB5A74"/>
    <w:rsid w:val="00DC1261"/>
    <w:rsid w:val="00DD01C4"/>
    <w:rsid w:val="00DD0E13"/>
    <w:rsid w:val="00DE3550"/>
    <w:rsid w:val="00DF06AC"/>
    <w:rsid w:val="00DF249B"/>
    <w:rsid w:val="00DF24A7"/>
    <w:rsid w:val="00DF3E96"/>
    <w:rsid w:val="00DF51A3"/>
    <w:rsid w:val="00E00254"/>
    <w:rsid w:val="00E0042D"/>
    <w:rsid w:val="00E14C5C"/>
    <w:rsid w:val="00E1516A"/>
    <w:rsid w:val="00E1733B"/>
    <w:rsid w:val="00E21646"/>
    <w:rsid w:val="00E22A42"/>
    <w:rsid w:val="00E33963"/>
    <w:rsid w:val="00E3552A"/>
    <w:rsid w:val="00E43550"/>
    <w:rsid w:val="00E53225"/>
    <w:rsid w:val="00E575E8"/>
    <w:rsid w:val="00E57C7D"/>
    <w:rsid w:val="00E601F9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DF6"/>
    <w:rsid w:val="00F67C4C"/>
    <w:rsid w:val="00F72E24"/>
    <w:rsid w:val="00F73E90"/>
    <w:rsid w:val="00F81292"/>
    <w:rsid w:val="00F876D5"/>
    <w:rsid w:val="00FA1DE2"/>
    <w:rsid w:val="00FA2A01"/>
    <w:rsid w:val="00FC5A50"/>
    <w:rsid w:val="00FD5AB3"/>
    <w:rsid w:val="00FD5C9F"/>
    <w:rsid w:val="00FD611C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59170-6B66-45DD-A2AA-1182DD54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48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kargar</cp:lastModifiedBy>
  <cp:revision>6</cp:revision>
  <cp:lastPrinted>2019-03-02T19:22:00Z</cp:lastPrinted>
  <dcterms:created xsi:type="dcterms:W3CDTF">2024-02-08T09:26:00Z</dcterms:created>
  <dcterms:modified xsi:type="dcterms:W3CDTF">2024-02-08T10:13:00Z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