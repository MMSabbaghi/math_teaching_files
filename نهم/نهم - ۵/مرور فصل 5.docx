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0" w:type="auto"/>
        <w:tblLook w:val="01E0" w:firstRow="1" w:lastRow="1" w:firstColumn="1" w:lastColumn="1" w:noHBand="0" w:noVBand="0"/>
      </w:tblPr>
      <w:tblGrid>
        <w:gridCol w:w="10516"/>
      </w:tblGrid>
      <w:tr w:rsidR="00A83BE2" w:rsidRPr="00E67CEA" w14:paraId="53F5AA69" w14:textId="77777777" w:rsidTr="00B01548">
        <w:trPr>
          <w:trHeight w:val="389"/>
        </w:trPr>
        <w:tc>
          <w:tcPr>
            <w:tcW w:w="10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E99494" w14:textId="5DB99FD0" w:rsidR="009934FF" w:rsidRPr="00E67CEA" w:rsidRDefault="009934FF" w:rsidP="00B01548">
            <w:pPr>
              <w:tabs>
                <w:tab w:val="center" w:pos="5102"/>
              </w:tabs>
              <w:rPr>
                <w:rFonts w:hint="cs"/>
                <w:sz w:val="28"/>
                <w:szCs w:val="28"/>
                <w:rtl/>
                <w:lang w:bidi="fa-IR"/>
              </w:rPr>
            </w:pPr>
            <w:r w:rsidRPr="00E67CEA">
              <w:rPr>
                <w:rFonts w:hint="cs"/>
                <w:sz w:val="28"/>
                <w:szCs w:val="28"/>
                <w:rtl/>
              </w:rPr>
              <w:t>نام و نام خانوادگی :</w:t>
            </w:r>
            <w:r w:rsidRPr="00E67CEA">
              <w:rPr>
                <w:rFonts w:hint="cs"/>
                <w:sz w:val="28"/>
                <w:szCs w:val="28"/>
                <w:rtl/>
              </w:rPr>
              <w:tab/>
            </w:r>
            <w:r w:rsidR="00B01548" w:rsidRPr="00E67CEA">
              <w:rPr>
                <w:rFonts w:hint="cs"/>
                <w:sz w:val="28"/>
                <w:szCs w:val="28"/>
                <w:rtl/>
              </w:rPr>
              <w:t xml:space="preserve">                                                                                                 </w:t>
            </w:r>
            <w:r w:rsidR="004568D6" w:rsidRPr="00E67CEA">
              <w:rPr>
                <w:rFonts w:hint="cs"/>
                <w:sz w:val="28"/>
                <w:szCs w:val="28"/>
                <w:rtl/>
              </w:rPr>
              <w:t xml:space="preserve">   </w:t>
            </w:r>
            <w:r w:rsidR="00B01548" w:rsidRPr="00E67CEA">
              <w:rPr>
                <w:rFonts w:hint="cs"/>
                <w:sz w:val="28"/>
                <w:szCs w:val="28"/>
                <w:rtl/>
              </w:rPr>
              <w:t>مرور فصل 5 ریاضی نهم</w:t>
            </w:r>
          </w:p>
        </w:tc>
      </w:tr>
    </w:tbl>
    <w:p w14:paraId="534E792F" w14:textId="77777777" w:rsidR="00D12852" w:rsidRPr="00E67CEA" w:rsidRDefault="00D12852">
      <w:pPr>
        <w:rPr>
          <w:sz w:val="2"/>
          <w:szCs w:val="2"/>
          <w:rtl/>
        </w:rPr>
      </w:pPr>
    </w:p>
    <w:tbl>
      <w:tblPr>
        <w:tblStyle w:val="TableGrid"/>
        <w:bidiVisual/>
        <w:tblW w:w="10537" w:type="dxa"/>
        <w:tblInd w:w="43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26"/>
        <w:gridCol w:w="10011"/>
      </w:tblGrid>
      <w:tr w:rsidR="00C9019F" w:rsidRPr="00E67CEA" w14:paraId="0E1428FA" w14:textId="77777777" w:rsidTr="00C9019F">
        <w:tc>
          <w:tcPr>
            <w:tcW w:w="526" w:type="dxa"/>
          </w:tcPr>
          <w:p w14:paraId="088B96E2" w14:textId="77777777" w:rsidR="00C9019F" w:rsidRPr="00E67CEA" w:rsidRDefault="00C9019F" w:rsidP="00AD0171">
            <w:pPr>
              <w:jc w:val="center"/>
              <w:rPr>
                <w:sz w:val="28"/>
                <w:szCs w:val="28"/>
                <w:rtl/>
              </w:rPr>
            </w:pPr>
            <w:r w:rsidRPr="00E67CEA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0011" w:type="dxa"/>
            <w:vAlign w:val="center"/>
          </w:tcPr>
          <w:p w14:paraId="6E281558" w14:textId="77777777" w:rsidR="00C9019F" w:rsidRPr="00E67CEA" w:rsidRDefault="00C9019F" w:rsidP="0066171F">
            <w:pPr>
              <w:rPr>
                <w:sz w:val="28"/>
                <w:szCs w:val="28"/>
                <w:rtl/>
              </w:rPr>
            </w:pPr>
            <w:r w:rsidRPr="00E67CEA">
              <w:rPr>
                <w:rFonts w:hint="cs"/>
                <w:sz w:val="28"/>
                <w:szCs w:val="28"/>
                <w:rtl/>
              </w:rPr>
              <w:t>در عبارت</w:t>
            </w:r>
            <w:r w:rsidRPr="00E67CEA">
              <w:rPr>
                <w:sz w:val="28"/>
                <w:szCs w:val="28"/>
                <w:rtl/>
              </w:rPr>
              <w:softHyphen/>
            </w:r>
            <w:r w:rsidRPr="00E67CEA">
              <w:rPr>
                <w:rFonts w:hint="cs"/>
                <w:sz w:val="28"/>
                <w:szCs w:val="28"/>
                <w:rtl/>
              </w:rPr>
              <w:t>های زیر یک جمله</w:t>
            </w:r>
            <w:r w:rsidRPr="00E67CEA">
              <w:rPr>
                <w:sz w:val="28"/>
                <w:szCs w:val="28"/>
                <w:rtl/>
              </w:rPr>
              <w:softHyphen/>
            </w:r>
            <w:r w:rsidRPr="00E67CEA">
              <w:rPr>
                <w:rFonts w:hint="cs"/>
                <w:sz w:val="28"/>
                <w:szCs w:val="28"/>
                <w:rtl/>
              </w:rPr>
              <w:t>ای ها را مشخص کنید.</w:t>
            </w:r>
          </w:p>
          <w:p w14:paraId="12C7C87C" w14:textId="50090EB1" w:rsidR="00C9019F" w:rsidRPr="00E67CEA" w:rsidRDefault="00C9019F" w:rsidP="00A24F67">
            <w:pPr>
              <w:rPr>
                <w:sz w:val="28"/>
                <w:szCs w:val="28"/>
              </w:rPr>
            </w:pPr>
            <w:r w:rsidRPr="00E67CEA">
              <w:rPr>
                <w:rFonts w:hint="cs"/>
                <w:sz w:val="28"/>
                <w:szCs w:val="28"/>
                <w:rtl/>
              </w:rPr>
              <w:t xml:space="preserve">                   </w:t>
            </w:r>
            <w:r w:rsidRPr="00E67CEA">
              <w:rPr>
                <w:position w:val="-22"/>
                <w:sz w:val="28"/>
                <w:szCs w:val="28"/>
              </w:rPr>
              <w:object w:dxaOrig="380" w:dyaOrig="580" w14:anchorId="5919892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00" type="#_x0000_t75" style="width:19.5pt;height:29.25pt" o:ole="">
                  <v:imagedata r:id="rId8" o:title=""/>
                </v:shape>
                <o:OLEObject Type="Embed" ProgID="Equation.DSMT4" ShapeID="_x0000_i1700" DrawAspect="Content" ObjectID="_1801283932" r:id="rId9"/>
              </w:object>
            </w:r>
            <w:r w:rsidRPr="00E67CEA">
              <w:rPr>
                <w:sz w:val="28"/>
                <w:szCs w:val="28"/>
                <w:rtl/>
              </w:rPr>
              <w:t xml:space="preserve"> </w:t>
            </w:r>
            <w:r w:rsidRPr="00E67CEA">
              <w:rPr>
                <w:rFonts w:hint="cs"/>
                <w:sz w:val="28"/>
                <w:szCs w:val="28"/>
                <w:rtl/>
              </w:rPr>
              <w:t xml:space="preserve">                       </w:t>
            </w:r>
            <w:r w:rsidRPr="00E67CEA">
              <w:rPr>
                <w:position w:val="-26"/>
                <w:sz w:val="28"/>
                <w:szCs w:val="28"/>
                <w:lang w:bidi="fa-IR"/>
              </w:rPr>
              <w:object w:dxaOrig="600" w:dyaOrig="660" w14:anchorId="43AF77AE">
                <v:shape id="_x0000_i1701" type="#_x0000_t75" style="width:30pt;height:33pt" o:ole="">
                  <v:imagedata r:id="rId10" o:title=""/>
                </v:shape>
                <o:OLEObject Type="Embed" ProgID="Equation.DSMT4" ShapeID="_x0000_i1701" DrawAspect="Content" ObjectID="_1801283933" r:id="rId11"/>
              </w:object>
            </w:r>
            <w:r w:rsidRPr="00E67CEA">
              <w:rPr>
                <w:sz w:val="28"/>
                <w:szCs w:val="28"/>
                <w:rtl/>
              </w:rPr>
              <w:t xml:space="preserve"> </w:t>
            </w:r>
            <w:r w:rsidRPr="00E67CEA">
              <w:rPr>
                <w:rFonts w:hint="cs"/>
                <w:sz w:val="28"/>
                <w:szCs w:val="28"/>
                <w:rtl/>
              </w:rPr>
              <w:t xml:space="preserve">  </w:t>
            </w:r>
            <w:r w:rsidRPr="00E67CEA">
              <w:rPr>
                <w:rFonts w:hint="cs"/>
                <w:sz w:val="28"/>
                <w:szCs w:val="28"/>
                <w:rtl/>
                <w:lang w:bidi="fa-IR"/>
              </w:rPr>
              <w:t xml:space="preserve">  </w:t>
            </w:r>
            <w:r w:rsidRPr="00E67CEA">
              <w:rPr>
                <w:rFonts w:hint="cs"/>
                <w:sz w:val="28"/>
                <w:szCs w:val="28"/>
                <w:rtl/>
              </w:rPr>
              <w:t xml:space="preserve">                         </w:t>
            </w:r>
            <w:r w:rsidRPr="00E67CEA">
              <w:rPr>
                <w:position w:val="-10"/>
                <w:sz w:val="28"/>
                <w:szCs w:val="28"/>
                <w:lang w:bidi="fa-IR"/>
              </w:rPr>
              <w:object w:dxaOrig="580" w:dyaOrig="380" w14:anchorId="09E8F078">
                <v:shape id="_x0000_i1702" type="#_x0000_t75" style="width:29.25pt;height:18.75pt" o:ole="">
                  <v:imagedata r:id="rId12" o:title=""/>
                </v:shape>
                <o:OLEObject Type="Embed" ProgID="Equation.DSMT4" ShapeID="_x0000_i1702" DrawAspect="Content" ObjectID="_1801283934" r:id="rId13"/>
              </w:object>
            </w:r>
            <w:r w:rsidRPr="00E67CEA">
              <w:rPr>
                <w:sz w:val="28"/>
                <w:szCs w:val="28"/>
                <w:rtl/>
              </w:rPr>
              <w:t xml:space="preserve">  </w:t>
            </w:r>
            <w:r w:rsidRPr="00E67CEA">
              <w:rPr>
                <w:rFonts w:hint="cs"/>
                <w:sz w:val="28"/>
                <w:szCs w:val="28"/>
                <w:rtl/>
              </w:rPr>
              <w:t xml:space="preserve">                             </w:t>
            </w:r>
            <w:r w:rsidRPr="00E67CEA">
              <w:rPr>
                <w:position w:val="-32"/>
                <w:sz w:val="28"/>
                <w:szCs w:val="28"/>
              </w:rPr>
              <w:object w:dxaOrig="680" w:dyaOrig="740" w14:anchorId="485DD7A7">
                <v:shape id="_x0000_i1703" type="#_x0000_t75" style="width:33.75pt;height:36.75pt" o:ole="">
                  <v:imagedata r:id="rId14" o:title=""/>
                </v:shape>
                <o:OLEObject Type="Embed" ProgID="Equation.DSMT4" ShapeID="_x0000_i1703" DrawAspect="Content" ObjectID="_1801283935" r:id="rId15"/>
              </w:object>
            </w:r>
            <w:r w:rsidRPr="00E67CEA">
              <w:rPr>
                <w:sz w:val="28"/>
                <w:szCs w:val="28"/>
                <w:rtl/>
              </w:rPr>
              <w:t xml:space="preserve"> </w:t>
            </w:r>
            <w:r w:rsidRPr="00E67CEA">
              <w:rPr>
                <w:rFonts w:hint="cs"/>
                <w:sz w:val="28"/>
                <w:szCs w:val="28"/>
                <w:rtl/>
              </w:rPr>
              <w:t xml:space="preserve">      </w:t>
            </w:r>
          </w:p>
        </w:tc>
      </w:tr>
      <w:tr w:rsidR="00C9019F" w:rsidRPr="00E67CEA" w14:paraId="73B9CF17" w14:textId="77777777" w:rsidTr="00E67CEA">
        <w:trPr>
          <w:trHeight w:val="3083"/>
        </w:trPr>
        <w:tc>
          <w:tcPr>
            <w:tcW w:w="526" w:type="dxa"/>
          </w:tcPr>
          <w:p w14:paraId="3674C3D5" w14:textId="77777777" w:rsidR="00C9019F" w:rsidRPr="00E67CEA" w:rsidRDefault="00C9019F" w:rsidP="00AD0171">
            <w:pPr>
              <w:jc w:val="center"/>
              <w:rPr>
                <w:sz w:val="28"/>
                <w:szCs w:val="28"/>
                <w:rtl/>
              </w:rPr>
            </w:pPr>
            <w:r w:rsidRPr="00E67CEA"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0011" w:type="dxa"/>
          </w:tcPr>
          <w:p w14:paraId="38898105" w14:textId="11532486" w:rsidR="00C9019F" w:rsidRPr="00E67CEA" w:rsidRDefault="00C9019F" w:rsidP="00311C5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20"/>
                <w:tab w:val="left" w:pos="4320"/>
                <w:tab w:val="left" w:pos="5040"/>
                <w:tab w:val="left" w:pos="7271"/>
              </w:tabs>
              <w:rPr>
                <w:sz w:val="28"/>
                <w:szCs w:val="28"/>
                <w:rtl/>
                <w:lang w:bidi="fa-IR"/>
              </w:rPr>
            </w:pPr>
            <w:r w:rsidRPr="00E67CEA">
              <w:rPr>
                <w:rFonts w:hint="cs"/>
                <w:sz w:val="28"/>
                <w:szCs w:val="28"/>
                <w:rtl/>
              </w:rPr>
              <w:t>جدول زیر را کامل کنید.</w:t>
            </w:r>
          </w:p>
          <w:tbl>
            <w:tblPr>
              <w:tblStyle w:val="TableGrid"/>
              <w:bidiVisual/>
              <w:tblW w:w="9481" w:type="dxa"/>
              <w:tblInd w:w="183" w:type="dxa"/>
              <w:tblLook w:val="04A0" w:firstRow="1" w:lastRow="0" w:firstColumn="1" w:lastColumn="0" w:noHBand="0" w:noVBand="1"/>
            </w:tblPr>
            <w:tblGrid>
              <w:gridCol w:w="1575"/>
              <w:gridCol w:w="996"/>
              <w:gridCol w:w="1050"/>
              <w:gridCol w:w="1182"/>
              <w:gridCol w:w="4678"/>
            </w:tblGrid>
            <w:tr w:rsidR="00C9019F" w:rsidRPr="00E67CEA" w14:paraId="193512EB" w14:textId="77777777" w:rsidTr="00E67CEA">
              <w:tc>
                <w:tcPr>
                  <w:tcW w:w="1575" w:type="dxa"/>
                  <w:vAlign w:val="center"/>
                </w:tcPr>
                <w:p w14:paraId="1A256689" w14:textId="77777777" w:rsidR="00C9019F" w:rsidRPr="00E67CEA" w:rsidRDefault="00C9019F" w:rsidP="006E7ED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20"/>
                      <w:szCs w:val="20"/>
                      <w:rtl/>
                    </w:rPr>
                  </w:pPr>
                  <w:r w:rsidRPr="00E67CEA">
                    <w:rPr>
                      <w:rFonts w:hint="cs"/>
                      <w:sz w:val="20"/>
                      <w:szCs w:val="20"/>
                      <w:rtl/>
                    </w:rPr>
                    <w:t xml:space="preserve">درجه نسبت به </w:t>
                  </w:r>
                  <w:proofErr w:type="spellStart"/>
                  <w:r w:rsidRPr="00E67CEA">
                    <w:rPr>
                      <w:sz w:val="20"/>
                      <w:szCs w:val="20"/>
                    </w:rPr>
                    <w:t>x,y</w:t>
                  </w:r>
                  <w:proofErr w:type="spellEnd"/>
                </w:p>
              </w:tc>
              <w:tc>
                <w:tcPr>
                  <w:tcW w:w="996" w:type="dxa"/>
                  <w:vAlign w:val="center"/>
                </w:tcPr>
                <w:p w14:paraId="27DB4F17" w14:textId="77777777" w:rsidR="00C9019F" w:rsidRPr="00E67CEA" w:rsidRDefault="00C9019F" w:rsidP="006E7ED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20"/>
                      <w:szCs w:val="20"/>
                      <w:rtl/>
                      <w:lang w:bidi="fa-IR"/>
                    </w:rPr>
                  </w:pPr>
                  <w:r w:rsidRPr="00E67CEA">
                    <w:rPr>
                      <w:rFonts w:hint="cs"/>
                      <w:sz w:val="20"/>
                      <w:szCs w:val="20"/>
                      <w:rtl/>
                    </w:rPr>
                    <w:t xml:space="preserve">درجه نسبت به </w:t>
                  </w:r>
                  <w:r w:rsidRPr="00E67CEA">
                    <w:rPr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1050" w:type="dxa"/>
                  <w:vAlign w:val="center"/>
                </w:tcPr>
                <w:p w14:paraId="2375FD79" w14:textId="77777777" w:rsidR="00C9019F" w:rsidRPr="00E67CEA" w:rsidRDefault="00C9019F" w:rsidP="006E7ED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E67CEA">
                    <w:rPr>
                      <w:rFonts w:hint="cs"/>
                      <w:sz w:val="20"/>
                      <w:szCs w:val="20"/>
                      <w:rtl/>
                    </w:rPr>
                    <w:t xml:space="preserve">درجه نسبت به </w:t>
                  </w:r>
                  <w:r w:rsidRPr="00E67CEA">
                    <w:rPr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182" w:type="dxa"/>
                  <w:vAlign w:val="center"/>
                </w:tcPr>
                <w:p w14:paraId="0089D5D1" w14:textId="77777777" w:rsidR="00C9019F" w:rsidRPr="00E67CEA" w:rsidRDefault="00C9019F" w:rsidP="006E7ED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20"/>
                      <w:szCs w:val="20"/>
                      <w:rtl/>
                    </w:rPr>
                  </w:pPr>
                  <w:r w:rsidRPr="00E67CEA">
                    <w:rPr>
                      <w:rFonts w:hint="cs"/>
                      <w:sz w:val="20"/>
                      <w:szCs w:val="20"/>
                      <w:rtl/>
                    </w:rPr>
                    <w:t>ضریب عددی</w:t>
                  </w:r>
                </w:p>
              </w:tc>
              <w:tc>
                <w:tcPr>
                  <w:tcW w:w="4678" w:type="dxa"/>
                  <w:vAlign w:val="center"/>
                </w:tcPr>
                <w:p w14:paraId="42DC51A6" w14:textId="77777777" w:rsidR="00C9019F" w:rsidRPr="00E67CEA" w:rsidRDefault="00C9019F" w:rsidP="006E7ED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20"/>
                      <w:szCs w:val="20"/>
                      <w:rtl/>
                    </w:rPr>
                  </w:pPr>
                  <w:r w:rsidRPr="00E67CEA">
                    <w:rPr>
                      <w:rFonts w:hint="cs"/>
                      <w:sz w:val="20"/>
                      <w:szCs w:val="20"/>
                      <w:rtl/>
                    </w:rPr>
                    <w:t>جمله</w:t>
                  </w:r>
                </w:p>
              </w:tc>
            </w:tr>
            <w:tr w:rsidR="00C9019F" w:rsidRPr="00E67CEA" w14:paraId="3A0BA081" w14:textId="77777777" w:rsidTr="00E67CEA">
              <w:tc>
                <w:tcPr>
                  <w:tcW w:w="1575" w:type="dxa"/>
                  <w:vAlign w:val="center"/>
                </w:tcPr>
                <w:p w14:paraId="7F85B7A8" w14:textId="77777777" w:rsidR="00C9019F" w:rsidRPr="00E67CEA" w:rsidRDefault="00C9019F" w:rsidP="006E7ED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996" w:type="dxa"/>
                  <w:vAlign w:val="center"/>
                </w:tcPr>
                <w:p w14:paraId="47E399D9" w14:textId="77777777" w:rsidR="00C9019F" w:rsidRPr="00E67CEA" w:rsidRDefault="00C9019F" w:rsidP="006E7ED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050" w:type="dxa"/>
                  <w:vAlign w:val="center"/>
                </w:tcPr>
                <w:p w14:paraId="0191F061" w14:textId="77777777" w:rsidR="00C9019F" w:rsidRPr="00E67CEA" w:rsidRDefault="00C9019F" w:rsidP="006E7ED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182" w:type="dxa"/>
                  <w:vAlign w:val="center"/>
                </w:tcPr>
                <w:p w14:paraId="56BF64D8" w14:textId="77777777" w:rsidR="00C9019F" w:rsidRPr="00E67CEA" w:rsidRDefault="00C9019F" w:rsidP="006E7ED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4678" w:type="dxa"/>
                  <w:vAlign w:val="center"/>
                </w:tcPr>
                <w:p w14:paraId="078CA7BD" w14:textId="2484860E" w:rsidR="00C9019F" w:rsidRPr="00E67CEA" w:rsidRDefault="00C9019F" w:rsidP="006E7ED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E67CEA">
                    <w:rPr>
                      <w:position w:val="-12"/>
                      <w:sz w:val="20"/>
                      <w:szCs w:val="20"/>
                    </w:rPr>
                    <w:object w:dxaOrig="1160" w:dyaOrig="499" w14:anchorId="039BA2E2">
                      <v:shape id="_x0000_i2091" type="#_x0000_t75" style="width:57.75pt;height:24.75pt" o:ole="">
                        <v:imagedata r:id="rId16" o:title=""/>
                      </v:shape>
                      <o:OLEObject Type="Embed" ProgID="Equation.DSMT4" ShapeID="_x0000_i2091" DrawAspect="Content" ObjectID="_1801283936" r:id="rId17"/>
                    </w:object>
                  </w:r>
                  <w:r w:rsidRPr="00E67CEA">
                    <w:rPr>
                      <w:sz w:val="20"/>
                      <w:szCs w:val="20"/>
                      <w:rtl/>
                    </w:rPr>
                    <w:t xml:space="preserve"> </w:t>
                  </w:r>
                </w:p>
              </w:tc>
            </w:tr>
            <w:tr w:rsidR="00C9019F" w:rsidRPr="00E67CEA" w14:paraId="60604D36" w14:textId="77777777" w:rsidTr="00E67CEA">
              <w:tc>
                <w:tcPr>
                  <w:tcW w:w="1575" w:type="dxa"/>
                  <w:vAlign w:val="center"/>
                </w:tcPr>
                <w:p w14:paraId="6D3D1CCC" w14:textId="09B0115F" w:rsidR="00C9019F" w:rsidRPr="00E67CEA" w:rsidRDefault="00C9019F" w:rsidP="0023766B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E67CEA">
                    <w:rPr>
                      <w:rFonts w:hint="cs"/>
                      <w:sz w:val="20"/>
                      <w:szCs w:val="20"/>
                      <w:rtl/>
                    </w:rPr>
                    <w:t xml:space="preserve">درجه نسبت به </w:t>
                  </w:r>
                  <w:r w:rsidRPr="00E67CEA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996" w:type="dxa"/>
                  <w:vAlign w:val="center"/>
                </w:tcPr>
                <w:p w14:paraId="5C86A00A" w14:textId="77777777" w:rsidR="00C9019F" w:rsidRPr="00E67CEA" w:rsidRDefault="00C9019F" w:rsidP="0023766B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20"/>
                      <w:szCs w:val="20"/>
                      <w:rtl/>
                      <w:lang w:bidi="fa-IR"/>
                    </w:rPr>
                  </w:pPr>
                  <w:r w:rsidRPr="00E67CEA">
                    <w:rPr>
                      <w:rFonts w:hint="cs"/>
                      <w:sz w:val="20"/>
                      <w:szCs w:val="20"/>
                      <w:rtl/>
                    </w:rPr>
                    <w:t xml:space="preserve">درجه نسبت به </w:t>
                  </w:r>
                  <w:r w:rsidRPr="00E67CEA">
                    <w:rPr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1050" w:type="dxa"/>
                  <w:vAlign w:val="center"/>
                </w:tcPr>
                <w:p w14:paraId="33B6890F" w14:textId="77777777" w:rsidR="00C9019F" w:rsidRPr="00E67CEA" w:rsidRDefault="00C9019F" w:rsidP="0023766B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20"/>
                      <w:szCs w:val="20"/>
                      <w:rtl/>
                    </w:rPr>
                  </w:pPr>
                  <w:r w:rsidRPr="00E67CEA">
                    <w:rPr>
                      <w:rFonts w:hint="cs"/>
                      <w:sz w:val="20"/>
                      <w:szCs w:val="20"/>
                      <w:rtl/>
                    </w:rPr>
                    <w:t xml:space="preserve">درجه نسبت به </w:t>
                  </w:r>
                  <w:r w:rsidRPr="00E67CEA">
                    <w:rPr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182" w:type="dxa"/>
                  <w:vAlign w:val="center"/>
                </w:tcPr>
                <w:p w14:paraId="1C612DAA" w14:textId="77777777" w:rsidR="00C9019F" w:rsidRPr="00E67CEA" w:rsidRDefault="00C9019F" w:rsidP="0091253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20"/>
                      <w:szCs w:val="20"/>
                      <w:rtl/>
                      <w:lang w:bidi="fa-IR"/>
                    </w:rPr>
                  </w:pPr>
                  <w:r w:rsidRPr="00E67CEA">
                    <w:rPr>
                      <w:rFonts w:hint="cs"/>
                      <w:sz w:val="20"/>
                      <w:szCs w:val="20"/>
                      <w:rtl/>
                      <w:lang w:bidi="fa-IR"/>
                    </w:rPr>
                    <w:t>تعداد</w:t>
                  </w:r>
                </w:p>
                <w:p w14:paraId="7CB4CDBA" w14:textId="43D6E20B" w:rsidR="00C9019F" w:rsidRPr="00E67CEA" w:rsidRDefault="00C9019F" w:rsidP="0091253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20"/>
                      <w:szCs w:val="20"/>
                      <w:rtl/>
                      <w:lang w:bidi="fa-IR"/>
                    </w:rPr>
                  </w:pPr>
                  <w:r w:rsidRPr="00E67CEA">
                    <w:rPr>
                      <w:rFonts w:hint="cs"/>
                      <w:sz w:val="20"/>
                      <w:szCs w:val="20"/>
                      <w:rtl/>
                      <w:lang w:bidi="fa-IR"/>
                    </w:rPr>
                    <w:t>جمله ها</w:t>
                  </w:r>
                </w:p>
              </w:tc>
              <w:tc>
                <w:tcPr>
                  <w:tcW w:w="4678" w:type="dxa"/>
                  <w:vAlign w:val="center"/>
                </w:tcPr>
                <w:p w14:paraId="3F454B23" w14:textId="77777777" w:rsidR="00C9019F" w:rsidRPr="00E67CEA" w:rsidRDefault="00C9019F" w:rsidP="0023766B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20"/>
                      <w:szCs w:val="20"/>
                      <w:rtl/>
                    </w:rPr>
                  </w:pPr>
                  <w:r w:rsidRPr="00E67CEA">
                    <w:rPr>
                      <w:rFonts w:hint="cs"/>
                      <w:sz w:val="20"/>
                      <w:szCs w:val="20"/>
                      <w:rtl/>
                    </w:rPr>
                    <w:t>عبارت</w:t>
                  </w:r>
                </w:p>
              </w:tc>
            </w:tr>
            <w:tr w:rsidR="00C9019F" w:rsidRPr="00E67CEA" w14:paraId="0B68F6AB" w14:textId="77777777" w:rsidTr="00E67CEA">
              <w:tc>
                <w:tcPr>
                  <w:tcW w:w="1575" w:type="dxa"/>
                  <w:vAlign w:val="center"/>
                </w:tcPr>
                <w:p w14:paraId="491A0C74" w14:textId="77777777" w:rsidR="00C9019F" w:rsidRPr="00E67CEA" w:rsidRDefault="00C9019F" w:rsidP="0023766B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96" w:type="dxa"/>
                  <w:vAlign w:val="center"/>
                </w:tcPr>
                <w:p w14:paraId="075CA565" w14:textId="77777777" w:rsidR="00C9019F" w:rsidRPr="00E67CEA" w:rsidRDefault="00C9019F" w:rsidP="0023766B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050" w:type="dxa"/>
                  <w:vAlign w:val="center"/>
                </w:tcPr>
                <w:p w14:paraId="0841D2B6" w14:textId="77777777" w:rsidR="00C9019F" w:rsidRPr="00E67CEA" w:rsidRDefault="00C9019F" w:rsidP="0023766B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182" w:type="dxa"/>
                  <w:vAlign w:val="center"/>
                </w:tcPr>
                <w:p w14:paraId="603D3A60" w14:textId="77777777" w:rsidR="00C9019F" w:rsidRPr="00E67CEA" w:rsidRDefault="00C9019F" w:rsidP="0023766B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4678" w:type="dxa"/>
                  <w:vAlign w:val="center"/>
                </w:tcPr>
                <w:p w14:paraId="27F55FCD" w14:textId="3F77482B" w:rsidR="00C9019F" w:rsidRPr="00E67CEA" w:rsidRDefault="003B1A7D" w:rsidP="0023766B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20"/>
                      <w:tab w:val="left" w:pos="4320"/>
                      <w:tab w:val="left" w:pos="5040"/>
                      <w:tab w:val="left" w:pos="7271"/>
                    </w:tabs>
                    <w:jc w:val="center"/>
                    <w:rPr>
                      <w:sz w:val="28"/>
                      <w:szCs w:val="28"/>
                    </w:rPr>
                  </w:pPr>
                  <w:r w:rsidRPr="00E67CEA">
                    <w:rPr>
                      <w:position w:val="-22"/>
                      <w:sz w:val="28"/>
                      <w:szCs w:val="28"/>
                    </w:rPr>
                    <w:object w:dxaOrig="2079" w:dyaOrig="600" w14:anchorId="259021B7">
                      <v:shape id="_x0000_i2175" type="#_x0000_t75" style="width:104.25pt;height:30pt" o:ole="">
                        <v:imagedata r:id="rId18" o:title=""/>
                      </v:shape>
                      <o:OLEObject Type="Embed" ProgID="Equation.DSMT4" ShapeID="_x0000_i2175" DrawAspect="Content" ObjectID="_1801283937" r:id="rId19"/>
                    </w:object>
                  </w:r>
                  <w:r w:rsidR="00C9019F" w:rsidRPr="00E67CEA">
                    <w:rPr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</w:tr>
          </w:tbl>
          <w:p w14:paraId="28432B68" w14:textId="77777777" w:rsidR="00C9019F" w:rsidRPr="00E67CEA" w:rsidRDefault="00C9019F" w:rsidP="00711CEA">
            <w:pPr>
              <w:tabs>
                <w:tab w:val="left" w:pos="5481"/>
              </w:tabs>
              <w:rPr>
                <w:sz w:val="28"/>
                <w:szCs w:val="28"/>
                <w:rtl/>
                <w:lang w:bidi="fa-IR"/>
              </w:rPr>
            </w:pPr>
          </w:p>
        </w:tc>
      </w:tr>
      <w:tr w:rsidR="00C9019F" w:rsidRPr="00E67CEA" w14:paraId="173C29EE" w14:textId="77777777" w:rsidTr="00E67CEA">
        <w:trPr>
          <w:trHeight w:val="1270"/>
        </w:trPr>
        <w:tc>
          <w:tcPr>
            <w:tcW w:w="526" w:type="dxa"/>
          </w:tcPr>
          <w:p w14:paraId="7CF3F00E" w14:textId="1BC2C517" w:rsidR="00C9019F" w:rsidRPr="00E67CEA" w:rsidRDefault="00C9019F" w:rsidP="00AD0171">
            <w:pPr>
              <w:jc w:val="center"/>
              <w:rPr>
                <w:sz w:val="28"/>
                <w:szCs w:val="28"/>
                <w:rtl/>
              </w:rPr>
            </w:pPr>
            <w:r w:rsidRPr="00E67CEA"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10011" w:type="dxa"/>
          </w:tcPr>
          <w:p w14:paraId="354D3835" w14:textId="00E498A3" w:rsidR="00C9019F" w:rsidRPr="00E67CEA" w:rsidRDefault="00C9019F" w:rsidP="00815D3C">
            <w:pPr>
              <w:tabs>
                <w:tab w:val="left" w:pos="7410"/>
              </w:tabs>
              <w:rPr>
                <w:sz w:val="28"/>
                <w:szCs w:val="28"/>
                <w:rtl/>
                <w:lang w:bidi="fa-IR"/>
              </w:rPr>
            </w:pPr>
            <w:r w:rsidRPr="00E67CEA">
              <w:rPr>
                <w:rFonts w:hint="cs"/>
                <w:sz w:val="28"/>
                <w:szCs w:val="28"/>
                <w:rtl/>
                <w:lang w:bidi="fa-IR"/>
              </w:rPr>
              <w:t>عبارت زیر را ساده کنید .</w:t>
            </w:r>
          </w:p>
          <w:p w14:paraId="28214AC7" w14:textId="0ED2DCB3" w:rsidR="00C9019F" w:rsidRPr="00E67CEA" w:rsidRDefault="00C9019F" w:rsidP="00E67CEA">
            <w:pPr>
              <w:tabs>
                <w:tab w:val="left" w:pos="7410"/>
              </w:tabs>
              <w:rPr>
                <w:rFonts w:hint="cs"/>
                <w:sz w:val="28"/>
                <w:szCs w:val="28"/>
                <w:rtl/>
                <w:lang w:bidi="fa-IR"/>
              </w:rPr>
            </w:pPr>
            <w:r w:rsidRPr="00E67CEA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                                                                                          </w:t>
            </w:r>
            <w:r w:rsidR="00E67CEA" w:rsidRPr="00E67CEA">
              <w:rPr>
                <w:position w:val="-26"/>
                <w:sz w:val="28"/>
                <w:szCs w:val="28"/>
                <w:lang w:bidi="fa-IR"/>
              </w:rPr>
              <w:object w:dxaOrig="2940" w:dyaOrig="660" w14:anchorId="544F1417">
                <v:shape id="_x0000_i2111" type="#_x0000_t75" style="width:147pt;height:33pt" o:ole="">
                  <v:imagedata r:id="rId20" o:title=""/>
                </v:shape>
                <o:OLEObject Type="Embed" ProgID="Equation.DSMT4" ShapeID="_x0000_i2111" DrawAspect="Content" ObjectID="_1801283938" r:id="rId21"/>
              </w:object>
            </w:r>
            <w:r w:rsidRPr="00E67CEA">
              <w:rPr>
                <w:sz w:val="28"/>
                <w:szCs w:val="28"/>
                <w:rtl/>
                <w:lang w:bidi="fa-IR"/>
              </w:rPr>
              <w:t xml:space="preserve"> </w:t>
            </w:r>
          </w:p>
        </w:tc>
      </w:tr>
      <w:tr w:rsidR="00C9019F" w:rsidRPr="00E67CEA" w14:paraId="1CC1C81F" w14:textId="77777777" w:rsidTr="006E64FF">
        <w:trPr>
          <w:trHeight w:val="1725"/>
        </w:trPr>
        <w:tc>
          <w:tcPr>
            <w:tcW w:w="526" w:type="dxa"/>
          </w:tcPr>
          <w:p w14:paraId="4F7C9F04" w14:textId="2005483A" w:rsidR="00C9019F" w:rsidRPr="00E67CEA" w:rsidRDefault="00C9019F" w:rsidP="00AD0171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 w:rsidRPr="00E67CEA"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10011" w:type="dxa"/>
          </w:tcPr>
          <w:p w14:paraId="7AED2CD9" w14:textId="77777777" w:rsidR="00C9019F" w:rsidRPr="00E67CEA" w:rsidRDefault="00C9019F" w:rsidP="00CB14C6">
            <w:pPr>
              <w:rPr>
                <w:noProof/>
                <w:sz w:val="28"/>
                <w:szCs w:val="28"/>
                <w:rtl/>
                <w:lang w:bidi="fa-IR"/>
              </w:rPr>
            </w:pPr>
            <w:r w:rsidRPr="00E67CEA">
              <w:rPr>
                <w:rFonts w:hint="cs"/>
                <w:noProof/>
                <w:sz w:val="28"/>
                <w:szCs w:val="28"/>
                <w:rtl/>
                <w:lang w:bidi="fa-IR"/>
              </w:rPr>
              <w:t>جای خالی را کامل کنید.</w:t>
            </w:r>
          </w:p>
          <w:p w14:paraId="77DE7D36" w14:textId="6348C1D0" w:rsidR="00C9019F" w:rsidRPr="00E67CEA" w:rsidRDefault="00C9019F" w:rsidP="00CE496A">
            <w:pPr>
              <w:rPr>
                <w:sz w:val="28"/>
                <w:szCs w:val="28"/>
                <w:rtl/>
                <w:lang w:bidi="fa-IR"/>
              </w:rPr>
            </w:pPr>
            <w:r w:rsidRPr="00E67CEA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</w:t>
            </w:r>
            <w:r w:rsidRPr="00E67CEA">
              <w:rPr>
                <w:position w:val="-14"/>
                <w:sz w:val="28"/>
                <w:szCs w:val="28"/>
                <w:lang w:bidi="fa-IR"/>
              </w:rPr>
              <w:object w:dxaOrig="3519" w:dyaOrig="440" w14:anchorId="55F1548B">
                <v:shape id="_x0000_i1766" type="#_x0000_t75" style="width:175.5pt;height:21.75pt" o:ole="">
                  <v:imagedata r:id="rId22" o:title=""/>
                </v:shape>
                <o:OLEObject Type="Embed" ProgID="Equation.DSMT4" ShapeID="_x0000_i1766" DrawAspect="Content" ObjectID="_1801283939" r:id="rId23"/>
              </w:object>
            </w:r>
            <w:r w:rsidRPr="00E67CEA">
              <w:rPr>
                <w:sz w:val="28"/>
                <w:szCs w:val="28"/>
                <w:rtl/>
                <w:lang w:bidi="fa-IR"/>
              </w:rPr>
              <w:t xml:space="preserve"> </w:t>
            </w:r>
            <w:r w:rsidRPr="00E67CEA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</w:t>
            </w:r>
            <w:r w:rsidRPr="00E67CEA">
              <w:rPr>
                <w:position w:val="-14"/>
                <w:sz w:val="28"/>
                <w:szCs w:val="28"/>
                <w:lang w:bidi="fa-IR"/>
              </w:rPr>
              <w:object w:dxaOrig="3420" w:dyaOrig="540" w14:anchorId="26453FC0">
                <v:shape id="_x0000_i1767" type="#_x0000_t75" style="width:171pt;height:27pt" o:ole="">
                  <v:imagedata r:id="rId24" o:title=""/>
                </v:shape>
                <o:OLEObject Type="Embed" ProgID="Equation.DSMT4" ShapeID="_x0000_i1767" DrawAspect="Content" ObjectID="_1801283940" r:id="rId25"/>
              </w:object>
            </w:r>
            <w:r w:rsidRPr="00E67CEA">
              <w:rPr>
                <w:sz w:val="28"/>
                <w:szCs w:val="28"/>
                <w:rtl/>
                <w:lang w:bidi="fa-IR"/>
              </w:rPr>
              <w:t xml:space="preserve"> </w:t>
            </w:r>
          </w:p>
          <w:p w14:paraId="2D766E8A" w14:textId="77777777" w:rsidR="00C9019F" w:rsidRPr="00E67CEA" w:rsidRDefault="00C9019F" w:rsidP="00CB14C6">
            <w:pPr>
              <w:rPr>
                <w:sz w:val="28"/>
                <w:szCs w:val="28"/>
                <w:lang w:bidi="fa-IR"/>
              </w:rPr>
            </w:pPr>
            <w:r w:rsidRPr="00E67CEA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</w:t>
            </w:r>
          </w:p>
          <w:p w14:paraId="337B6998" w14:textId="63392C22" w:rsidR="00C9019F" w:rsidRPr="00E67CEA" w:rsidRDefault="00C9019F" w:rsidP="00CE496A">
            <w:pPr>
              <w:tabs>
                <w:tab w:val="left" w:pos="2843"/>
              </w:tabs>
              <w:rPr>
                <w:rFonts w:hint="cs"/>
                <w:sz w:val="28"/>
                <w:szCs w:val="28"/>
                <w:lang w:bidi="fa-IR"/>
              </w:rPr>
            </w:pPr>
            <w:r w:rsidRPr="00E67CEA">
              <w:rPr>
                <w:sz w:val="28"/>
                <w:szCs w:val="28"/>
                <w:rtl/>
                <w:lang w:bidi="fa-IR"/>
              </w:rPr>
              <w:tab/>
            </w:r>
            <w:r w:rsidRPr="00E67CEA">
              <w:rPr>
                <w:rFonts w:hint="cs"/>
                <w:sz w:val="28"/>
                <w:szCs w:val="28"/>
                <w:rtl/>
                <w:lang w:bidi="fa-IR"/>
              </w:rPr>
              <w:t xml:space="preserve">     </w:t>
            </w:r>
            <w:r w:rsidRPr="00E67CEA">
              <w:rPr>
                <w:sz w:val="28"/>
                <w:szCs w:val="28"/>
                <w:rtl/>
                <w:lang w:bidi="fa-IR"/>
              </w:rPr>
              <w:t xml:space="preserve"> </w:t>
            </w:r>
            <w:r w:rsidRPr="00E67CEA">
              <w:rPr>
                <w:position w:val="-10"/>
                <w:sz w:val="28"/>
                <w:szCs w:val="28"/>
              </w:rPr>
              <w:object w:dxaOrig="3140" w:dyaOrig="360" w14:anchorId="2D54A71C">
                <v:shape id="_x0000_i1768" type="#_x0000_t75" style="width:192pt;height:21pt" o:ole="">
                  <v:imagedata r:id="rId26" o:title=""/>
                </v:shape>
                <o:OLEObject Type="Embed" ProgID="Equation.DSMT4" ShapeID="_x0000_i1768" DrawAspect="Content" ObjectID="_1801283941" r:id="rId27"/>
              </w:object>
            </w:r>
          </w:p>
        </w:tc>
      </w:tr>
      <w:tr w:rsidR="00C9019F" w:rsidRPr="00E67CEA" w14:paraId="1EB71155" w14:textId="77777777" w:rsidTr="006E64FF">
        <w:trPr>
          <w:trHeight w:val="2118"/>
        </w:trPr>
        <w:tc>
          <w:tcPr>
            <w:tcW w:w="526" w:type="dxa"/>
          </w:tcPr>
          <w:p w14:paraId="218D7B8D" w14:textId="622C1B99" w:rsidR="00C9019F" w:rsidRPr="00E67CEA" w:rsidRDefault="00C9019F" w:rsidP="00E22A42">
            <w:pPr>
              <w:jc w:val="center"/>
              <w:rPr>
                <w:sz w:val="28"/>
                <w:szCs w:val="28"/>
                <w:rtl/>
              </w:rPr>
            </w:pPr>
            <w:r w:rsidRPr="00E67CEA">
              <w:rPr>
                <w:rFonts w:hint="cs"/>
                <w:sz w:val="28"/>
                <w:szCs w:val="28"/>
                <w:rtl/>
              </w:rPr>
              <w:t>6</w:t>
            </w:r>
          </w:p>
        </w:tc>
        <w:tc>
          <w:tcPr>
            <w:tcW w:w="10011" w:type="dxa"/>
          </w:tcPr>
          <w:p w14:paraId="4BC99EBF" w14:textId="77777777" w:rsidR="00C9019F" w:rsidRPr="00E67CEA" w:rsidRDefault="00C9019F" w:rsidP="00B734A8">
            <w:pPr>
              <w:tabs>
                <w:tab w:val="left" w:pos="7203"/>
              </w:tabs>
              <w:rPr>
                <w:sz w:val="28"/>
                <w:szCs w:val="28"/>
                <w:rtl/>
                <w:lang w:bidi="fa-IR"/>
              </w:rPr>
            </w:pPr>
            <w:r w:rsidRPr="00E67CEA">
              <w:rPr>
                <w:rFonts w:hint="cs"/>
                <w:sz w:val="28"/>
                <w:szCs w:val="28"/>
                <w:rtl/>
                <w:lang w:bidi="fa-IR"/>
              </w:rPr>
              <w:t xml:space="preserve">اتحادهای زیر را حل کنید.                                                                                                                  </w:t>
            </w:r>
            <w:r w:rsidRPr="00E67CEA">
              <w:rPr>
                <w:sz w:val="28"/>
                <w:szCs w:val="28"/>
                <w:rtl/>
                <w:lang w:bidi="fa-IR"/>
              </w:rPr>
              <w:t xml:space="preserve"> </w:t>
            </w:r>
            <w:r w:rsidRPr="00E67CEA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                     </w:t>
            </w:r>
          </w:p>
          <w:p w14:paraId="60206DF2" w14:textId="472332C4" w:rsidR="00C9019F" w:rsidRPr="00E67CEA" w:rsidRDefault="00C9019F" w:rsidP="006E64FF">
            <w:pPr>
              <w:tabs>
                <w:tab w:val="left" w:pos="3212"/>
                <w:tab w:val="left" w:pos="7203"/>
                <w:tab w:val="right" w:pos="9329"/>
              </w:tabs>
              <w:spacing w:line="360" w:lineRule="auto"/>
              <w:jc w:val="right"/>
              <w:rPr>
                <w:sz w:val="28"/>
                <w:szCs w:val="28"/>
                <w:rtl/>
                <w:lang w:bidi="fa-IR"/>
              </w:rPr>
            </w:pPr>
            <w:r w:rsidRPr="00E67CEA">
              <w:rPr>
                <w:sz w:val="28"/>
                <w:szCs w:val="28"/>
                <w:rtl/>
                <w:lang w:bidi="fa-IR"/>
              </w:rPr>
              <w:tab/>
              <w:t xml:space="preserve"> </w:t>
            </w:r>
            <w:r w:rsidRPr="00E67CEA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                        </w:t>
            </w:r>
            <w:r w:rsidRPr="00E67CEA">
              <w:rPr>
                <w:position w:val="-14"/>
                <w:sz w:val="28"/>
                <w:szCs w:val="28"/>
                <w:lang w:bidi="fa-IR"/>
              </w:rPr>
              <w:object w:dxaOrig="1900" w:dyaOrig="440" w14:anchorId="78187B92">
                <v:shape id="_x0000_i1855" type="#_x0000_t75" style="width:95.25pt;height:21.75pt" o:ole="">
                  <v:imagedata r:id="rId28" o:title=""/>
                </v:shape>
                <o:OLEObject Type="Embed" ProgID="Equation.DSMT4" ShapeID="_x0000_i1855" DrawAspect="Content" ObjectID="_1801283942" r:id="rId29"/>
              </w:object>
            </w:r>
            <w:r w:rsidRPr="00E67CEA">
              <w:rPr>
                <w:sz w:val="28"/>
                <w:szCs w:val="28"/>
                <w:rtl/>
                <w:lang w:bidi="fa-IR"/>
              </w:rPr>
              <w:t xml:space="preserve"> </w:t>
            </w:r>
          </w:p>
          <w:p w14:paraId="04858D0C" w14:textId="48BE49D4" w:rsidR="00C9019F" w:rsidRPr="00E67CEA" w:rsidRDefault="006E64FF" w:rsidP="006E64FF">
            <w:pPr>
              <w:tabs>
                <w:tab w:val="left" w:pos="7203"/>
              </w:tabs>
              <w:spacing w:line="360" w:lineRule="auto"/>
              <w:jc w:val="right"/>
              <w:rPr>
                <w:sz w:val="28"/>
                <w:szCs w:val="28"/>
                <w:rtl/>
                <w:lang w:bidi="fa-IR"/>
              </w:rPr>
            </w:pPr>
            <w:r w:rsidRPr="00E67CEA">
              <w:rPr>
                <w:position w:val="-14"/>
                <w:sz w:val="28"/>
                <w:szCs w:val="28"/>
                <w:lang w:bidi="fa-IR"/>
              </w:rPr>
              <w:object w:dxaOrig="1340" w:dyaOrig="540" w14:anchorId="45B04F6E">
                <v:shape id="_x0000_i1857" type="#_x0000_t75" style="width:66.75pt;height:27pt" o:ole="">
                  <v:imagedata r:id="rId30" o:title=""/>
                </v:shape>
                <o:OLEObject Type="Embed" ProgID="Equation.DSMT4" ShapeID="_x0000_i1857" DrawAspect="Content" ObjectID="_1801283943" r:id="rId31"/>
              </w:object>
            </w:r>
            <w:r w:rsidRPr="00E67CEA">
              <w:rPr>
                <w:rFonts w:hint="cs"/>
                <w:sz w:val="28"/>
                <w:szCs w:val="28"/>
                <w:rtl/>
                <w:lang w:bidi="fa-IR"/>
              </w:rPr>
              <w:t xml:space="preserve">  </w:t>
            </w:r>
          </w:p>
          <w:p w14:paraId="1280AEF3" w14:textId="0867348E" w:rsidR="00C9019F" w:rsidRPr="00E67CEA" w:rsidRDefault="00C9019F" w:rsidP="006E64FF">
            <w:pPr>
              <w:tabs>
                <w:tab w:val="left" w:pos="5950"/>
                <w:tab w:val="left" w:pos="7203"/>
                <w:tab w:val="right" w:pos="9316"/>
              </w:tabs>
              <w:spacing w:line="360" w:lineRule="auto"/>
              <w:jc w:val="right"/>
              <w:rPr>
                <w:rFonts w:hint="cs"/>
                <w:sz w:val="28"/>
                <w:szCs w:val="28"/>
                <w:rtl/>
                <w:lang w:bidi="fa-IR"/>
              </w:rPr>
            </w:pPr>
            <w:r w:rsidRPr="00E67CEA">
              <w:rPr>
                <w:sz w:val="28"/>
                <w:szCs w:val="28"/>
                <w:lang w:bidi="fa-IR"/>
              </w:rPr>
              <w:tab/>
            </w:r>
            <w:r w:rsidRPr="00E67CEA">
              <w:rPr>
                <w:sz w:val="28"/>
                <w:szCs w:val="28"/>
                <w:lang w:bidi="fa-IR"/>
              </w:rPr>
              <w:tab/>
            </w:r>
            <w:r w:rsidRPr="00E67CEA">
              <w:rPr>
                <w:position w:val="-14"/>
                <w:sz w:val="28"/>
                <w:szCs w:val="28"/>
                <w:lang w:bidi="fa-IR"/>
              </w:rPr>
              <w:object w:dxaOrig="1920" w:dyaOrig="440" w14:anchorId="48577F06">
                <v:shape id="_x0000_i1856" type="#_x0000_t75" style="width:96pt;height:21.75pt" o:ole="">
                  <v:imagedata r:id="rId32" o:title=""/>
                </v:shape>
                <o:OLEObject Type="Embed" ProgID="Equation.DSMT4" ShapeID="_x0000_i1856" DrawAspect="Content" ObjectID="_1801283944" r:id="rId33"/>
              </w:object>
            </w:r>
          </w:p>
        </w:tc>
      </w:tr>
      <w:tr w:rsidR="00C9019F" w:rsidRPr="00E67CEA" w14:paraId="2D2A0433" w14:textId="77777777" w:rsidTr="00C9019F">
        <w:tc>
          <w:tcPr>
            <w:tcW w:w="526" w:type="dxa"/>
          </w:tcPr>
          <w:p w14:paraId="7020AD16" w14:textId="7832F7DC" w:rsidR="00C9019F" w:rsidRPr="00E67CEA" w:rsidRDefault="00C9019F" w:rsidP="001A6568">
            <w:pPr>
              <w:jc w:val="center"/>
              <w:rPr>
                <w:sz w:val="28"/>
                <w:szCs w:val="28"/>
                <w:rtl/>
              </w:rPr>
            </w:pPr>
            <w:r w:rsidRPr="00E67CEA">
              <w:rPr>
                <w:rFonts w:hint="cs"/>
                <w:sz w:val="28"/>
                <w:szCs w:val="28"/>
                <w:rtl/>
              </w:rPr>
              <w:t>7</w:t>
            </w:r>
          </w:p>
        </w:tc>
        <w:tc>
          <w:tcPr>
            <w:tcW w:w="10011" w:type="dxa"/>
          </w:tcPr>
          <w:p w14:paraId="43550E9D" w14:textId="05EB1D8F" w:rsidR="00C9019F" w:rsidRDefault="00C9019F" w:rsidP="00E67CEA">
            <w:pPr>
              <w:tabs>
                <w:tab w:val="left" w:pos="6389"/>
                <w:tab w:val="right" w:pos="9373"/>
              </w:tabs>
              <w:rPr>
                <w:sz w:val="28"/>
                <w:szCs w:val="28"/>
                <w:rtl/>
              </w:rPr>
            </w:pPr>
            <w:r w:rsidRPr="00E67CEA">
              <w:rPr>
                <w:rFonts w:hint="cs"/>
                <w:sz w:val="28"/>
                <w:szCs w:val="28"/>
                <w:rtl/>
              </w:rPr>
              <w:t>عبارت</w:t>
            </w:r>
            <w:r w:rsidRPr="00E67CEA">
              <w:rPr>
                <w:sz w:val="28"/>
                <w:szCs w:val="28"/>
                <w:rtl/>
              </w:rPr>
              <w:softHyphen/>
            </w:r>
            <w:r w:rsidRPr="00E67CEA">
              <w:rPr>
                <w:rFonts w:hint="cs"/>
                <w:sz w:val="28"/>
                <w:szCs w:val="28"/>
                <w:rtl/>
              </w:rPr>
              <w:t>های زیر را تجزیه کنید.</w:t>
            </w:r>
          </w:p>
          <w:p w14:paraId="27D9A9AD" w14:textId="4C20B28C" w:rsidR="00E67CEA" w:rsidRPr="00E67CEA" w:rsidRDefault="00E67CEA" w:rsidP="00E67CEA">
            <w:pPr>
              <w:tabs>
                <w:tab w:val="left" w:pos="6389"/>
                <w:tab w:val="right" w:pos="9373"/>
              </w:tabs>
              <w:jc w:val="right"/>
              <w:rPr>
                <w:rFonts w:hint="cs"/>
                <w:sz w:val="28"/>
                <w:szCs w:val="28"/>
                <w:rtl/>
                <w:lang w:bidi="fa-IR"/>
              </w:rPr>
            </w:pPr>
            <w:r w:rsidRPr="00E67CEA">
              <w:rPr>
                <w:position w:val="-12"/>
                <w:sz w:val="28"/>
                <w:szCs w:val="28"/>
                <w:lang w:bidi="fa-IR"/>
              </w:rPr>
              <w:object w:dxaOrig="2400" w:dyaOrig="499" w14:anchorId="644F2A90">
                <v:shape id="_x0000_i2117" type="#_x0000_t75" style="width:120pt;height:24.75pt" o:ole="">
                  <v:imagedata r:id="rId34" o:title=""/>
                </v:shape>
                <o:OLEObject Type="Embed" ProgID="Equation.DSMT4" ShapeID="_x0000_i2117" DrawAspect="Content" ObjectID="_1801283945" r:id="rId35"/>
              </w:object>
            </w:r>
          </w:p>
          <w:p w14:paraId="602E7B63" w14:textId="769A0E7D" w:rsidR="00C9019F" w:rsidRPr="00E67CEA" w:rsidRDefault="00C9019F" w:rsidP="006E64FF">
            <w:pPr>
              <w:tabs>
                <w:tab w:val="left" w:pos="6389"/>
                <w:tab w:val="right" w:pos="9373"/>
              </w:tabs>
              <w:spacing w:line="360" w:lineRule="auto"/>
              <w:jc w:val="right"/>
              <w:rPr>
                <w:sz w:val="28"/>
                <w:szCs w:val="28"/>
                <w:rtl/>
                <w:lang w:bidi="fa-IR"/>
              </w:rPr>
            </w:pPr>
            <w:r w:rsidRPr="00E67CEA">
              <w:rPr>
                <w:rFonts w:hint="cs"/>
                <w:sz w:val="28"/>
                <w:szCs w:val="28"/>
                <w:rtl/>
              </w:rPr>
              <w:t xml:space="preserve">                     </w:t>
            </w:r>
            <w:r w:rsidR="006E64FF" w:rsidRPr="00E67CEA">
              <w:rPr>
                <w:position w:val="-6"/>
                <w:sz w:val="28"/>
                <w:szCs w:val="28"/>
                <w:lang w:bidi="fa-IR"/>
              </w:rPr>
              <w:object w:dxaOrig="960" w:dyaOrig="440" w14:anchorId="40A43535">
                <v:shape id="_x0000_i1862" type="#_x0000_t75" style="width:48pt;height:21.75pt" o:ole="">
                  <v:imagedata r:id="rId36" o:title=""/>
                </v:shape>
                <o:OLEObject Type="Embed" ProgID="Equation.DSMT4" ShapeID="_x0000_i1862" DrawAspect="Content" ObjectID="_1801283946" r:id="rId37"/>
              </w:object>
            </w:r>
          </w:p>
          <w:p w14:paraId="5A28F691" w14:textId="6D6AE0D7" w:rsidR="00C9019F" w:rsidRPr="00E67CEA" w:rsidRDefault="00C9019F" w:rsidP="006E64FF">
            <w:pPr>
              <w:tabs>
                <w:tab w:val="left" w:pos="6389"/>
                <w:tab w:val="right" w:pos="9373"/>
              </w:tabs>
              <w:spacing w:line="360" w:lineRule="auto"/>
              <w:jc w:val="right"/>
              <w:rPr>
                <w:rFonts w:hint="cs"/>
                <w:sz w:val="28"/>
                <w:szCs w:val="28"/>
                <w:rtl/>
              </w:rPr>
            </w:pPr>
            <w:r w:rsidRPr="00E67CEA">
              <w:rPr>
                <w:rFonts w:hint="cs"/>
                <w:sz w:val="28"/>
                <w:szCs w:val="28"/>
                <w:rtl/>
              </w:rPr>
              <w:t xml:space="preserve">                                                            </w:t>
            </w:r>
            <w:r w:rsidRPr="00E67CEA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Pr="00E67CEA">
              <w:rPr>
                <w:rFonts w:hint="cs"/>
                <w:sz w:val="28"/>
                <w:szCs w:val="28"/>
                <w:rtl/>
              </w:rPr>
              <w:t xml:space="preserve">         </w:t>
            </w:r>
            <w:r w:rsidRPr="00E67CEA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           </w:t>
            </w:r>
            <w:r w:rsidRPr="00E67CEA">
              <w:rPr>
                <w:rFonts w:hint="cs"/>
                <w:sz w:val="28"/>
                <w:szCs w:val="28"/>
                <w:rtl/>
              </w:rPr>
              <w:t xml:space="preserve">               </w:t>
            </w:r>
            <w:r w:rsidRPr="00E67CEA">
              <w:rPr>
                <w:position w:val="-6"/>
                <w:sz w:val="28"/>
                <w:szCs w:val="28"/>
              </w:rPr>
              <w:object w:dxaOrig="1680" w:dyaOrig="440" w14:anchorId="21A8957B">
                <v:shape id="_x0000_i1716" type="#_x0000_t75" style="width:84pt;height:21.75pt" o:ole="">
                  <v:imagedata r:id="rId38" o:title=""/>
                </v:shape>
                <o:OLEObject Type="Embed" ProgID="Equation.DSMT4" ShapeID="_x0000_i1716" DrawAspect="Content" ObjectID="_1801283947" r:id="rId39"/>
              </w:object>
            </w:r>
          </w:p>
        </w:tc>
      </w:tr>
      <w:tr w:rsidR="00C9019F" w:rsidRPr="00E67CEA" w14:paraId="654397E4" w14:textId="77777777" w:rsidTr="003875EA">
        <w:trPr>
          <w:trHeight w:val="980"/>
        </w:trPr>
        <w:tc>
          <w:tcPr>
            <w:tcW w:w="526" w:type="dxa"/>
          </w:tcPr>
          <w:p w14:paraId="3FEFEE05" w14:textId="385E995D" w:rsidR="00C9019F" w:rsidRPr="00E67CEA" w:rsidRDefault="00C9019F" w:rsidP="00AD0171">
            <w:pPr>
              <w:jc w:val="center"/>
              <w:rPr>
                <w:sz w:val="28"/>
                <w:szCs w:val="28"/>
                <w:rtl/>
              </w:rPr>
            </w:pPr>
            <w:r w:rsidRPr="00E67CEA">
              <w:rPr>
                <w:rFonts w:hint="cs"/>
                <w:sz w:val="28"/>
                <w:szCs w:val="28"/>
                <w:rtl/>
              </w:rPr>
              <w:t>8</w:t>
            </w:r>
          </w:p>
        </w:tc>
        <w:tc>
          <w:tcPr>
            <w:tcW w:w="10011" w:type="dxa"/>
          </w:tcPr>
          <w:p w14:paraId="728B1952" w14:textId="77777777" w:rsidR="00C9019F" w:rsidRPr="00E67CEA" w:rsidRDefault="00C9019F" w:rsidP="00E1516A">
            <w:pPr>
              <w:rPr>
                <w:noProof/>
                <w:sz w:val="28"/>
                <w:szCs w:val="28"/>
                <w:rtl/>
                <w:lang w:bidi="fa-IR"/>
              </w:rPr>
            </w:pPr>
            <w:r w:rsidRPr="00E67CEA">
              <w:rPr>
                <w:rFonts w:hint="cs"/>
                <w:noProof/>
                <w:sz w:val="28"/>
                <w:szCs w:val="28"/>
                <w:rtl/>
                <w:lang w:bidi="fa-IR"/>
              </w:rPr>
              <w:t>حاصل را با کمک اتحادها بدست آورید.</w:t>
            </w:r>
          </w:p>
          <w:p w14:paraId="430A8EBA" w14:textId="404DC426" w:rsidR="00C9019F" w:rsidRPr="00E67CEA" w:rsidRDefault="00C9019F" w:rsidP="00E67CEA">
            <w:pPr>
              <w:jc w:val="right"/>
              <w:rPr>
                <w:rFonts w:hint="cs"/>
                <w:noProof/>
                <w:sz w:val="28"/>
                <w:szCs w:val="28"/>
                <w:rtl/>
                <w:lang w:bidi="fa-IR"/>
              </w:rPr>
            </w:pPr>
            <w:r w:rsidRPr="00E67CEA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                                                                                                        </w:t>
            </w:r>
            <w:r w:rsidR="004A2A2C" w:rsidRPr="00E67CEA">
              <w:rPr>
                <w:noProof/>
                <w:position w:val="-6"/>
                <w:sz w:val="28"/>
                <w:szCs w:val="28"/>
                <w:lang w:bidi="fa-IR"/>
              </w:rPr>
              <w:object w:dxaOrig="1140" w:dyaOrig="279" w14:anchorId="14905406">
                <v:shape id="_x0000_i2166" type="#_x0000_t75" style="width:57pt;height:14.25pt" o:ole="">
                  <v:imagedata r:id="rId40" o:title=""/>
                </v:shape>
                <o:OLEObject Type="Embed" ProgID="Equation.DSMT4" ShapeID="_x0000_i2166" DrawAspect="Content" ObjectID="_1801283948" r:id="rId41"/>
              </w:object>
            </w:r>
            <w:r w:rsidRPr="00E67CEA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</w:t>
            </w:r>
          </w:p>
        </w:tc>
      </w:tr>
      <w:tr w:rsidR="00E67CEA" w:rsidRPr="00E67CEA" w14:paraId="042C4448" w14:textId="77777777" w:rsidTr="003875EA">
        <w:trPr>
          <w:trHeight w:val="2112"/>
        </w:trPr>
        <w:tc>
          <w:tcPr>
            <w:tcW w:w="526" w:type="dxa"/>
          </w:tcPr>
          <w:p w14:paraId="69E22A4D" w14:textId="5E186047" w:rsidR="00E67CEA" w:rsidRPr="00E67CEA" w:rsidRDefault="003B1A7D" w:rsidP="00AD0171">
            <w:pPr>
              <w:jc w:val="center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9</w:t>
            </w:r>
            <w:bookmarkStart w:id="0" w:name="_GoBack"/>
            <w:bookmarkEnd w:id="0"/>
          </w:p>
        </w:tc>
        <w:tc>
          <w:tcPr>
            <w:tcW w:w="10011" w:type="dxa"/>
          </w:tcPr>
          <w:p w14:paraId="63705E23" w14:textId="77E3C91F" w:rsidR="00E67CEA" w:rsidRDefault="00E67CEA" w:rsidP="00E67CEA">
            <w:pPr>
              <w:tabs>
                <w:tab w:val="left" w:pos="6389"/>
                <w:tab w:val="right" w:pos="9373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درستی یا نادرستی را تعیین کنید</w:t>
            </w:r>
            <w:r w:rsidRPr="00E67CEA">
              <w:rPr>
                <w:rFonts w:hint="cs"/>
                <w:sz w:val="28"/>
                <w:szCs w:val="28"/>
                <w:rtl/>
              </w:rPr>
              <w:t>.</w:t>
            </w:r>
          </w:p>
          <w:p w14:paraId="4A1E2ADA" w14:textId="77777777" w:rsidR="00E67CEA" w:rsidRDefault="00E67CEA"/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978"/>
              <w:gridCol w:w="850"/>
              <w:gridCol w:w="709"/>
            </w:tblGrid>
            <w:tr w:rsidR="00E67CEA" w:rsidRPr="00E67CEA" w14:paraId="6A20FA8C" w14:textId="77777777" w:rsidTr="00BC17EA">
              <w:tc>
                <w:tcPr>
                  <w:tcW w:w="5978" w:type="dxa"/>
                  <w:shd w:val="clear" w:color="auto" w:fill="FFFFFF" w:themeFill="background1"/>
                  <w:vAlign w:val="center"/>
                </w:tcPr>
                <w:p w14:paraId="190024ED" w14:textId="77777777" w:rsidR="00E67CEA" w:rsidRPr="00E67CEA" w:rsidRDefault="00E67CEA" w:rsidP="00E67CEA">
                  <w:pPr>
                    <w:spacing w:line="276" w:lineRule="auto"/>
                    <w:jc w:val="left"/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E67CEA">
                    <w:rPr>
                      <w:rFonts w:cs="0 Nazanin Bold" w:hint="cs"/>
                      <w:sz w:val="28"/>
                      <w:szCs w:val="28"/>
                      <w:rtl/>
                    </w:rPr>
                    <w:t>الف)</w:t>
                  </w:r>
                  <w:r w:rsidRPr="00E67CE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اگر </w:t>
                  </w:r>
                  <w:r w:rsidRPr="00E67CEA">
                    <w:rPr>
                      <w:rFonts w:asciiTheme="minorHAnsi" w:hAnsiTheme="minorHAnsi" w:cstheme="minorBidi"/>
                      <w:i w:val="0"/>
                      <w:position w:val="-12"/>
                      <w:sz w:val="28"/>
                      <w:szCs w:val="28"/>
                    </w:rPr>
                    <w:object w:dxaOrig="760" w:dyaOrig="300" w14:anchorId="314426C5">
                      <v:shape id="_x0000_i2159" type="#_x0000_t75" style="width:38.25pt;height:16.5pt" o:ole="">
                        <v:imagedata r:id="rId42" o:title=""/>
                      </v:shape>
                      <o:OLEObject Type="Embed" ProgID="Equation.DSMT4" ShapeID="_x0000_i2159" DrawAspect="Content" ObjectID="_1801283949" r:id="rId43"/>
                    </w:object>
                  </w:r>
                  <w:r w:rsidRPr="00E67CEA">
                    <w:rPr>
                      <w:rFonts w:cs="0 Nazanin Bold" w:hint="cs"/>
                      <w:sz w:val="28"/>
                      <w:szCs w:val="28"/>
                      <w:rtl/>
                    </w:rPr>
                    <w:t xml:space="preserve"> باشد آنگاه </w:t>
                  </w:r>
                  <w:r w:rsidRPr="00E67CEA">
                    <w:rPr>
                      <w:rFonts w:cs="0 Nazanin Bold"/>
                      <w:sz w:val="28"/>
                      <w:szCs w:val="28"/>
                    </w:rPr>
                    <w:t>x, y</w:t>
                  </w:r>
                  <w:r w:rsidRPr="00E67CEA">
                    <w:rPr>
                      <w:rFonts w:cs="0 Nazanin Bold" w:hint="cs"/>
                      <w:sz w:val="28"/>
                      <w:szCs w:val="28"/>
                      <w:rtl/>
                    </w:rPr>
                    <w:t xml:space="preserve">  هم علامت هستند.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  <w:vAlign w:val="center"/>
                </w:tcPr>
                <w:p w14:paraId="3595565D" w14:textId="77777777" w:rsidR="00E67CEA" w:rsidRPr="00E67CEA" w:rsidRDefault="00E67CEA" w:rsidP="00E67CEA">
                  <w:pPr>
                    <w:spacing w:line="276" w:lineRule="auto"/>
                    <w:jc w:val="center"/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E67CEA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</w:rPr>
                    <w:t>ص</w:t>
                  </w:r>
                  <w:r w:rsidRPr="00E67CEA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14:paraId="3D1F0574" w14:textId="77777777" w:rsidR="00E67CEA" w:rsidRPr="00E67CEA" w:rsidRDefault="00E67CEA" w:rsidP="00E67CEA">
                  <w:pPr>
                    <w:spacing w:line="276" w:lineRule="auto"/>
                    <w:jc w:val="center"/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E67CEA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</w:rPr>
                    <w:t>غ</w:t>
                  </w:r>
                  <w:r w:rsidRPr="00E67CEA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</w:tr>
            <w:tr w:rsidR="00E67CEA" w:rsidRPr="00E67CEA" w14:paraId="57D9EFD7" w14:textId="77777777" w:rsidTr="00BC17EA">
              <w:tc>
                <w:tcPr>
                  <w:tcW w:w="5978" w:type="dxa"/>
                  <w:shd w:val="clear" w:color="auto" w:fill="FFFFFF" w:themeFill="background1"/>
                  <w:vAlign w:val="center"/>
                </w:tcPr>
                <w:p w14:paraId="0E38AAAC" w14:textId="7DF07107" w:rsidR="00E67CEA" w:rsidRPr="00E67CEA" w:rsidRDefault="00E67CEA" w:rsidP="00E67CEA">
                  <w:pPr>
                    <w:spacing w:line="276" w:lineRule="auto"/>
                    <w:jc w:val="left"/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E67CEA">
                    <w:rPr>
                      <w:rFonts w:cs="0 Nazanin Bold" w:hint="cs"/>
                      <w:sz w:val="28"/>
                      <w:szCs w:val="28"/>
                      <w:rtl/>
                    </w:rPr>
                    <w:t>ب)  اگر</w:t>
                  </w:r>
                  <w:r w:rsidRPr="00E67CEA">
                    <w:rPr>
                      <w:rFonts w:asciiTheme="minorHAnsi" w:hAnsiTheme="minorHAnsi" w:cstheme="minorBidi"/>
                      <w:i w:val="0"/>
                      <w:position w:val="-4"/>
                      <w:sz w:val="28"/>
                      <w:szCs w:val="28"/>
                    </w:rPr>
                    <w:object w:dxaOrig="980" w:dyaOrig="420" w14:anchorId="1E901847">
                      <v:shape id="_x0000_i2160" type="#_x0000_t75" style="width:48.75pt;height:23.25pt" o:ole="">
                        <v:imagedata r:id="rId44" o:title=""/>
                      </v:shape>
                      <o:OLEObject Type="Embed" ProgID="Equation.DSMT4" ShapeID="_x0000_i2160" DrawAspect="Content" ObjectID="_1801283950" r:id="rId45"/>
                    </w:object>
                  </w:r>
                  <w:r w:rsidRPr="00E67CEA">
                    <w:rPr>
                      <w:rFonts w:cs="0 Nazanin Bold" w:hint="cs"/>
                      <w:sz w:val="28"/>
                      <w:szCs w:val="28"/>
                      <w:rtl/>
                    </w:rPr>
                    <w:t xml:space="preserve"> آنگاه </w:t>
                  </w:r>
                  <w:r>
                    <w:rPr>
                      <w:rFonts w:cs="0 Nazanin Bold"/>
                      <w:sz w:val="28"/>
                      <w:szCs w:val="28"/>
                    </w:rPr>
                    <w:t>n</w:t>
                  </w:r>
                  <w:r w:rsidRPr="00E67CEA">
                    <w:rPr>
                      <w:rFonts w:cs="0 Nazanin Bold" w:hint="cs"/>
                      <w:sz w:val="28"/>
                      <w:szCs w:val="28"/>
                      <w:rtl/>
                    </w:rPr>
                    <w:t xml:space="preserve"> منفی است.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  <w:vAlign w:val="center"/>
                </w:tcPr>
                <w:p w14:paraId="2EF84BD9" w14:textId="77777777" w:rsidR="00E67CEA" w:rsidRPr="00E67CEA" w:rsidRDefault="00E67CEA" w:rsidP="00E67CEA">
                  <w:pPr>
                    <w:spacing w:line="276" w:lineRule="auto"/>
                    <w:jc w:val="center"/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E67CEA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</w:rPr>
                    <w:t>ص</w:t>
                  </w:r>
                  <w:r w:rsidRPr="00E67CEA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14:paraId="068282A0" w14:textId="77777777" w:rsidR="00E67CEA" w:rsidRPr="00E67CEA" w:rsidRDefault="00E67CEA" w:rsidP="00E67CEA">
                  <w:pPr>
                    <w:spacing w:line="276" w:lineRule="auto"/>
                    <w:jc w:val="center"/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E67CEA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</w:rPr>
                    <w:t>غ</w:t>
                  </w:r>
                  <w:r w:rsidRPr="00E67CEA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</w:tr>
          </w:tbl>
          <w:p w14:paraId="247DAB95" w14:textId="77777777" w:rsidR="00E67CEA" w:rsidRPr="00E67CEA" w:rsidRDefault="00E67CEA" w:rsidP="00E1516A">
            <w:pPr>
              <w:rPr>
                <w:rFonts w:hint="cs"/>
                <w:noProof/>
                <w:sz w:val="28"/>
                <w:szCs w:val="28"/>
                <w:rtl/>
                <w:lang w:bidi="fa-IR"/>
              </w:rPr>
            </w:pPr>
          </w:p>
        </w:tc>
      </w:tr>
      <w:tr w:rsidR="00C9019F" w:rsidRPr="00E67CEA" w14:paraId="3451054D" w14:textId="77777777" w:rsidTr="00C9019F">
        <w:tc>
          <w:tcPr>
            <w:tcW w:w="526" w:type="dxa"/>
          </w:tcPr>
          <w:p w14:paraId="3DBB2058" w14:textId="1C2B7036" w:rsidR="00C9019F" w:rsidRPr="00E67CEA" w:rsidRDefault="00C9019F" w:rsidP="00AD0171">
            <w:pPr>
              <w:jc w:val="center"/>
              <w:rPr>
                <w:sz w:val="28"/>
                <w:szCs w:val="28"/>
                <w:rtl/>
              </w:rPr>
            </w:pPr>
            <w:r w:rsidRPr="00E67CEA">
              <w:rPr>
                <w:rFonts w:hint="cs"/>
                <w:sz w:val="28"/>
                <w:szCs w:val="28"/>
                <w:rtl/>
              </w:rPr>
              <w:lastRenderedPageBreak/>
              <w:t>10</w:t>
            </w:r>
          </w:p>
        </w:tc>
        <w:tc>
          <w:tcPr>
            <w:tcW w:w="10011" w:type="dxa"/>
          </w:tcPr>
          <w:p w14:paraId="4ED49EDE" w14:textId="77777777" w:rsidR="00C9019F" w:rsidRPr="00E67CEA" w:rsidRDefault="00C9019F" w:rsidP="005C1DBF">
            <w:pPr>
              <w:tabs>
                <w:tab w:val="left" w:pos="7297"/>
              </w:tabs>
              <w:rPr>
                <w:noProof/>
                <w:sz w:val="28"/>
                <w:szCs w:val="28"/>
                <w:rtl/>
                <w:lang w:bidi="fa-IR"/>
              </w:rPr>
            </w:pPr>
            <w:r w:rsidRPr="00E67CEA">
              <w:rPr>
                <w:rFonts w:hint="cs"/>
                <w:noProof/>
                <w:sz w:val="28"/>
                <w:szCs w:val="28"/>
                <w:rtl/>
                <w:lang w:bidi="fa-IR"/>
              </w:rPr>
              <w:t>برای هر کدام از معادله</w:t>
            </w:r>
            <w:r w:rsidRPr="00E67CEA">
              <w:rPr>
                <w:noProof/>
                <w:sz w:val="28"/>
                <w:szCs w:val="28"/>
                <w:rtl/>
                <w:lang w:bidi="fa-IR"/>
              </w:rPr>
              <w:softHyphen/>
            </w:r>
            <w:r w:rsidRPr="00E67CEA">
              <w:rPr>
                <w:rFonts w:hint="cs"/>
                <w:noProof/>
                <w:sz w:val="28"/>
                <w:szCs w:val="28"/>
                <w:rtl/>
                <w:lang w:bidi="fa-IR"/>
              </w:rPr>
              <w:t>های زیر یک نابرابری بنویسید.</w:t>
            </w:r>
          </w:p>
          <w:p w14:paraId="4DDF8EC1" w14:textId="0920A459" w:rsidR="00C9019F" w:rsidRPr="00E67CEA" w:rsidRDefault="00C9019F" w:rsidP="00931D91">
            <w:pPr>
              <w:tabs>
                <w:tab w:val="left" w:pos="7297"/>
              </w:tabs>
              <w:rPr>
                <w:rFonts w:hint="cs"/>
                <w:noProof/>
                <w:sz w:val="28"/>
                <w:szCs w:val="28"/>
                <w:rtl/>
                <w:lang w:bidi="fa-IR"/>
              </w:rPr>
            </w:pPr>
            <w:r w:rsidRPr="00E67CEA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                                   </w:t>
            </w:r>
            <w:r w:rsidRPr="00E67CEA">
              <w:rPr>
                <w:noProof/>
                <w:position w:val="-6"/>
                <w:sz w:val="28"/>
                <w:szCs w:val="28"/>
                <w:lang w:bidi="fa-IR"/>
              </w:rPr>
              <w:object w:dxaOrig="1400" w:dyaOrig="300" w14:anchorId="27759001">
                <v:shape id="_x0000_i1719" type="#_x0000_t75" style="width:69.75pt;height:15pt" o:ole="">
                  <v:imagedata r:id="rId46" o:title=""/>
                </v:shape>
                <o:OLEObject Type="Embed" ProgID="Equation.DSMT4" ShapeID="_x0000_i1719" DrawAspect="Content" ObjectID="_1801283951" r:id="rId47"/>
              </w:object>
            </w:r>
            <w:r w:rsidRPr="00E67CEA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                           </w:t>
            </w:r>
            <w:r w:rsidR="003875EA" w:rsidRPr="00E67CEA">
              <w:rPr>
                <w:noProof/>
                <w:position w:val="-6"/>
                <w:sz w:val="28"/>
                <w:szCs w:val="28"/>
                <w:lang w:bidi="fa-IR"/>
              </w:rPr>
              <w:object w:dxaOrig="1400" w:dyaOrig="300" w14:anchorId="565B56E0">
                <v:shape id="_x0000_i2169" type="#_x0000_t75" style="width:69.75pt;height:15pt" o:ole="">
                  <v:imagedata r:id="rId48" o:title=""/>
                </v:shape>
                <o:OLEObject Type="Embed" ProgID="Equation.DSMT4" ShapeID="_x0000_i2169" DrawAspect="Content" ObjectID="_1801283952" r:id="rId49"/>
              </w:object>
            </w:r>
            <w:r w:rsidRPr="00E67CEA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</w:t>
            </w:r>
          </w:p>
          <w:p w14:paraId="10372C66" w14:textId="77777777" w:rsidR="00C9019F" w:rsidRPr="00E67CEA" w:rsidRDefault="00C9019F" w:rsidP="00BE7DA4">
            <w:pPr>
              <w:tabs>
                <w:tab w:val="left" w:pos="7297"/>
              </w:tabs>
              <w:rPr>
                <w:noProof/>
                <w:sz w:val="28"/>
                <w:szCs w:val="28"/>
                <w:rtl/>
                <w:lang w:bidi="fa-IR"/>
              </w:rPr>
            </w:pPr>
            <w:r w:rsidRPr="00E67CEA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</w:t>
            </w:r>
          </w:p>
          <w:p w14:paraId="14744F5E" w14:textId="351C0D4E" w:rsidR="00C9019F" w:rsidRPr="00E67CEA" w:rsidRDefault="00C9019F" w:rsidP="00BE7DA4">
            <w:pPr>
              <w:tabs>
                <w:tab w:val="left" w:pos="7297"/>
              </w:tabs>
              <w:rPr>
                <w:noProof/>
                <w:sz w:val="28"/>
                <w:szCs w:val="28"/>
                <w:rtl/>
                <w:lang w:bidi="fa-IR"/>
              </w:rPr>
            </w:pPr>
            <w:r w:rsidRPr="00E67CEA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                            </w:t>
            </w:r>
            <w:r w:rsidRPr="00E67CEA">
              <w:rPr>
                <w:noProof/>
                <w:position w:val="-6"/>
                <w:sz w:val="28"/>
                <w:szCs w:val="28"/>
                <w:lang w:bidi="fa-IR"/>
              </w:rPr>
              <w:object w:dxaOrig="1760" w:dyaOrig="300" w14:anchorId="116923B7">
                <v:shape id="_x0000_i1721" type="#_x0000_t75" style="width:87.75pt;height:15pt" o:ole="">
                  <v:imagedata r:id="rId50" o:title=""/>
                </v:shape>
                <o:OLEObject Type="Embed" ProgID="Equation.DSMT4" ShapeID="_x0000_i1721" DrawAspect="Content" ObjectID="_1801283953" r:id="rId51"/>
              </w:object>
            </w:r>
            <w:r w:rsidRPr="00E67CEA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</w:t>
            </w:r>
            <w:r w:rsidRPr="00E67CEA">
              <w:rPr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Pr="00E67CEA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</w:t>
            </w:r>
            <w:r w:rsidRPr="00E67CEA">
              <w:rPr>
                <w:noProof/>
                <w:sz w:val="28"/>
                <w:szCs w:val="28"/>
                <w:rtl/>
                <w:lang w:bidi="fa-IR"/>
              </w:rPr>
              <w:tab/>
            </w:r>
            <w:r w:rsidRPr="00E67CEA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</w:t>
            </w:r>
            <w:r w:rsidRPr="00E67CEA">
              <w:rPr>
                <w:noProof/>
                <w:position w:val="-6"/>
                <w:sz w:val="28"/>
                <w:szCs w:val="28"/>
                <w:lang w:bidi="fa-IR"/>
              </w:rPr>
              <w:object w:dxaOrig="1260" w:dyaOrig="300" w14:anchorId="098BDF47">
                <v:shape id="_x0000_i1722" type="#_x0000_t75" style="width:63pt;height:15pt" o:ole="">
                  <v:imagedata r:id="rId52" o:title=""/>
                </v:shape>
                <o:OLEObject Type="Embed" ProgID="Equation.DSMT4" ShapeID="_x0000_i1722" DrawAspect="Content" ObjectID="_1801283954" r:id="rId53"/>
              </w:object>
            </w:r>
          </w:p>
          <w:p w14:paraId="4D15870A" w14:textId="179E75DB" w:rsidR="00C9019F" w:rsidRPr="00E67CEA" w:rsidRDefault="00C9019F" w:rsidP="00370E12">
            <w:pPr>
              <w:tabs>
                <w:tab w:val="left" w:pos="7297"/>
              </w:tabs>
              <w:rPr>
                <w:rFonts w:hint="cs"/>
                <w:noProof/>
                <w:sz w:val="28"/>
                <w:szCs w:val="28"/>
                <w:rtl/>
                <w:lang w:bidi="fa-IR"/>
              </w:rPr>
            </w:pPr>
          </w:p>
        </w:tc>
      </w:tr>
      <w:tr w:rsidR="003875EA" w:rsidRPr="00E67CEA" w14:paraId="63A19288" w14:textId="77777777" w:rsidTr="00C9019F">
        <w:tc>
          <w:tcPr>
            <w:tcW w:w="526" w:type="dxa"/>
          </w:tcPr>
          <w:p w14:paraId="465882DE" w14:textId="567C08F4" w:rsidR="003875EA" w:rsidRPr="00E67CEA" w:rsidRDefault="003875EA" w:rsidP="00AD0171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11</w:t>
            </w:r>
          </w:p>
        </w:tc>
        <w:tc>
          <w:tcPr>
            <w:tcW w:w="10011" w:type="dxa"/>
          </w:tcPr>
          <w:p w14:paraId="129581A4" w14:textId="6C6AC49E" w:rsidR="003875EA" w:rsidRPr="00187A25" w:rsidRDefault="003875EA" w:rsidP="003875EA">
            <w:p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عبارت کلامی زیر را به صورت جبری بنویسید.</w:t>
            </w:r>
          </w:p>
          <w:p w14:paraId="4CA150B2" w14:textId="346A5D8B" w:rsidR="003875EA" w:rsidRPr="00E67CEA" w:rsidRDefault="003875EA" w:rsidP="003875EA">
            <w:pPr>
              <w:spacing w:line="276" w:lineRule="auto"/>
              <w:rPr>
                <w:rFonts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سه برابر عددی منهای ۷ حداکثر ۲۱ است : ..................................................</w:t>
            </w:r>
          </w:p>
        </w:tc>
      </w:tr>
      <w:tr w:rsidR="00C9019F" w:rsidRPr="00E67CEA" w14:paraId="1429514E" w14:textId="77777777" w:rsidTr="00C9019F">
        <w:tc>
          <w:tcPr>
            <w:tcW w:w="526" w:type="dxa"/>
          </w:tcPr>
          <w:p w14:paraId="234536E9" w14:textId="44217E75" w:rsidR="00C9019F" w:rsidRPr="00E67CEA" w:rsidRDefault="00C9019F" w:rsidP="00AD0171">
            <w:pPr>
              <w:jc w:val="center"/>
              <w:rPr>
                <w:sz w:val="28"/>
                <w:szCs w:val="28"/>
                <w:rtl/>
              </w:rPr>
            </w:pPr>
            <w:r w:rsidRPr="00E67CEA">
              <w:rPr>
                <w:rFonts w:hint="cs"/>
                <w:sz w:val="28"/>
                <w:szCs w:val="28"/>
                <w:rtl/>
              </w:rPr>
              <w:t>1</w:t>
            </w:r>
            <w:r w:rsidR="003875EA"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0011" w:type="dxa"/>
          </w:tcPr>
          <w:p w14:paraId="31585D9D" w14:textId="4F9EEBBD" w:rsidR="00C9019F" w:rsidRPr="00E67CEA" w:rsidRDefault="00C9019F" w:rsidP="005C1DBF">
            <w:pPr>
              <w:tabs>
                <w:tab w:val="left" w:pos="7297"/>
              </w:tabs>
              <w:rPr>
                <w:noProof/>
                <w:sz w:val="28"/>
                <w:szCs w:val="28"/>
                <w:rtl/>
                <w:lang w:bidi="fa-IR"/>
              </w:rPr>
            </w:pPr>
            <w:r w:rsidRPr="00E67CEA">
              <w:rPr>
                <w:rFonts w:hint="cs"/>
                <w:noProof/>
                <w:sz w:val="28"/>
                <w:szCs w:val="28"/>
                <w:rtl/>
                <w:lang w:bidi="fa-IR"/>
              </w:rPr>
              <w:t>مجموعه جواب</w:t>
            </w:r>
            <w:r w:rsidRPr="00E67CEA">
              <w:rPr>
                <w:noProof/>
                <w:sz w:val="28"/>
                <w:szCs w:val="28"/>
                <w:rtl/>
                <w:lang w:bidi="fa-IR"/>
              </w:rPr>
              <w:softHyphen/>
            </w:r>
            <w:r w:rsidRPr="00E67CEA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نامعادله</w:t>
            </w:r>
            <w:r w:rsidRPr="00E67CEA">
              <w:rPr>
                <w:noProof/>
                <w:sz w:val="28"/>
                <w:szCs w:val="28"/>
                <w:rtl/>
                <w:lang w:bidi="fa-IR"/>
              </w:rPr>
              <w:softHyphen/>
            </w:r>
            <w:r w:rsidRPr="00E67CEA">
              <w:rPr>
                <w:rFonts w:hint="cs"/>
                <w:noProof/>
                <w:sz w:val="28"/>
                <w:szCs w:val="28"/>
                <w:rtl/>
                <w:lang w:bidi="fa-IR"/>
              </w:rPr>
              <w:t>های زیر  را به</w:t>
            </w:r>
            <w:r w:rsidRPr="00E67CEA">
              <w:rPr>
                <w:noProof/>
                <w:sz w:val="28"/>
                <w:szCs w:val="28"/>
                <w:rtl/>
                <w:lang w:bidi="fa-IR"/>
              </w:rPr>
              <w:softHyphen/>
            </w:r>
            <w:r w:rsidRPr="00E67CEA">
              <w:rPr>
                <w:rFonts w:hint="cs"/>
                <w:noProof/>
                <w:sz w:val="28"/>
                <w:szCs w:val="28"/>
                <w:rtl/>
                <w:lang w:bidi="fa-IR"/>
              </w:rPr>
              <w:t>دست آورید.</w:t>
            </w:r>
            <w:r w:rsidR="003875EA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سپس روی محور نمایش دهید.</w:t>
            </w:r>
          </w:p>
          <w:p w14:paraId="260C2920" w14:textId="52A41C83" w:rsidR="00C9019F" w:rsidRPr="00E67CEA" w:rsidRDefault="00C9019F" w:rsidP="00F72E24">
            <w:pPr>
              <w:tabs>
                <w:tab w:val="left" w:pos="7297"/>
              </w:tabs>
              <w:rPr>
                <w:rFonts w:hint="cs"/>
                <w:noProof/>
                <w:sz w:val="28"/>
                <w:szCs w:val="28"/>
                <w:rtl/>
                <w:lang w:bidi="fa-IR"/>
              </w:rPr>
            </w:pPr>
            <w:r w:rsidRPr="00E67CEA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</w:t>
            </w:r>
            <w:r w:rsidR="003875EA" w:rsidRPr="00E67CEA">
              <w:rPr>
                <w:noProof/>
                <w:position w:val="-14"/>
                <w:sz w:val="28"/>
                <w:szCs w:val="28"/>
                <w:lang w:bidi="fa-IR"/>
              </w:rPr>
              <w:object w:dxaOrig="2520" w:dyaOrig="440" w14:anchorId="6C650ABD">
                <v:shape id="_x0000_i2172" type="#_x0000_t75" style="width:126pt;height:21.75pt" o:ole="">
                  <v:imagedata r:id="rId54" o:title=""/>
                </v:shape>
                <o:OLEObject Type="Embed" ProgID="Equation.DSMT4" ShapeID="_x0000_i2172" DrawAspect="Content" ObjectID="_1801283955" r:id="rId55"/>
              </w:object>
            </w:r>
            <w:r w:rsidRPr="00E67CEA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          </w:t>
            </w:r>
            <w:r w:rsidR="003875EA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</w:t>
            </w:r>
            <w:r w:rsidRPr="00E67CEA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</w:t>
            </w:r>
            <w:r w:rsidR="00E67CEA" w:rsidRPr="00E67CEA">
              <w:rPr>
                <w:noProof/>
                <w:position w:val="-6"/>
                <w:sz w:val="28"/>
                <w:szCs w:val="28"/>
                <w:lang w:bidi="fa-IR"/>
              </w:rPr>
              <w:object w:dxaOrig="1640" w:dyaOrig="279" w14:anchorId="5BDD9CE4">
                <v:shape id="_x0000_i1884" type="#_x0000_t75" style="width:81.75pt;height:14.25pt" o:ole="">
                  <v:imagedata r:id="rId56" o:title=""/>
                </v:shape>
                <o:OLEObject Type="Embed" ProgID="Equation.DSMT4" ShapeID="_x0000_i1884" DrawAspect="Content" ObjectID="_1801283956" r:id="rId57"/>
              </w:object>
            </w:r>
            <w:r w:rsidRPr="00E67CEA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                    </w:t>
            </w:r>
          </w:p>
          <w:p w14:paraId="7FABAAD7" w14:textId="19973BB4" w:rsidR="00C9019F" w:rsidRPr="00E67CEA" w:rsidRDefault="00C9019F" w:rsidP="00F72E24">
            <w:pPr>
              <w:tabs>
                <w:tab w:val="left" w:pos="7297"/>
              </w:tabs>
              <w:rPr>
                <w:noProof/>
                <w:sz w:val="28"/>
                <w:szCs w:val="28"/>
                <w:rtl/>
                <w:lang w:bidi="fa-IR"/>
              </w:rPr>
            </w:pPr>
          </w:p>
          <w:p w14:paraId="77C5EAF2" w14:textId="77777777" w:rsidR="00C9019F" w:rsidRPr="00E67CEA" w:rsidRDefault="00C9019F" w:rsidP="00F72E24">
            <w:pPr>
              <w:tabs>
                <w:tab w:val="left" w:pos="7297"/>
              </w:tabs>
              <w:rPr>
                <w:noProof/>
                <w:sz w:val="28"/>
                <w:szCs w:val="28"/>
                <w:rtl/>
                <w:lang w:bidi="fa-IR"/>
              </w:rPr>
            </w:pPr>
          </w:p>
          <w:p w14:paraId="5EC160DF" w14:textId="77777777" w:rsidR="00C9019F" w:rsidRPr="00E67CEA" w:rsidRDefault="00C9019F" w:rsidP="00F72E24">
            <w:pPr>
              <w:tabs>
                <w:tab w:val="left" w:pos="7297"/>
              </w:tabs>
              <w:rPr>
                <w:noProof/>
                <w:sz w:val="28"/>
                <w:szCs w:val="28"/>
                <w:rtl/>
                <w:lang w:bidi="fa-IR"/>
              </w:rPr>
            </w:pPr>
            <w:r w:rsidRPr="00E67CEA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</w:t>
            </w:r>
          </w:p>
          <w:p w14:paraId="24833CF4" w14:textId="77777777" w:rsidR="00C9019F" w:rsidRPr="00E67CEA" w:rsidRDefault="00C9019F" w:rsidP="00F72E24">
            <w:pPr>
              <w:tabs>
                <w:tab w:val="left" w:pos="7297"/>
              </w:tabs>
              <w:rPr>
                <w:noProof/>
                <w:sz w:val="28"/>
                <w:szCs w:val="28"/>
                <w:rtl/>
                <w:lang w:bidi="fa-IR"/>
              </w:rPr>
            </w:pPr>
          </w:p>
          <w:p w14:paraId="20F48316" w14:textId="77777777" w:rsidR="00C9019F" w:rsidRPr="00E67CEA" w:rsidRDefault="00C9019F" w:rsidP="00F72E24">
            <w:pPr>
              <w:tabs>
                <w:tab w:val="left" w:pos="7297"/>
              </w:tabs>
              <w:rPr>
                <w:noProof/>
                <w:sz w:val="28"/>
                <w:szCs w:val="28"/>
                <w:rtl/>
                <w:lang w:bidi="fa-IR"/>
              </w:rPr>
            </w:pPr>
          </w:p>
          <w:p w14:paraId="7ED33507" w14:textId="59C62133" w:rsidR="00C9019F" w:rsidRPr="00E67CEA" w:rsidRDefault="00C9019F" w:rsidP="00F72E24">
            <w:pPr>
              <w:tabs>
                <w:tab w:val="left" w:pos="7297"/>
              </w:tabs>
              <w:rPr>
                <w:noProof/>
                <w:sz w:val="28"/>
                <w:szCs w:val="28"/>
                <w:lang w:bidi="fa-IR"/>
              </w:rPr>
            </w:pPr>
            <w:r w:rsidRPr="00E67CEA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                                                                                                   </w:t>
            </w:r>
          </w:p>
        </w:tc>
      </w:tr>
    </w:tbl>
    <w:p w14:paraId="1020E5B8" w14:textId="42153925" w:rsidR="000B3006" w:rsidRPr="00E67CEA" w:rsidRDefault="000B3006" w:rsidP="00F47F42">
      <w:pPr>
        <w:tabs>
          <w:tab w:val="left" w:pos="7696"/>
        </w:tabs>
        <w:jc w:val="right"/>
        <w:rPr>
          <w:rFonts w:ascii="IranNastaliq" w:hAnsi="IranNastaliq" w:cs="IranNastaliq" w:hint="cs"/>
          <w:sz w:val="28"/>
          <w:szCs w:val="28"/>
          <w:rtl/>
          <w:lang w:bidi="fa-IR"/>
        </w:rPr>
      </w:pPr>
    </w:p>
    <w:sectPr w:rsidR="000B3006" w:rsidRPr="00E67CEA" w:rsidSect="006348D7">
      <w:footerReference w:type="even" r:id="rId58"/>
      <w:footerReference w:type="default" r:id="rId59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96B8D" w14:textId="77777777" w:rsidR="00B92993" w:rsidRDefault="00B92993">
      <w:r>
        <w:separator/>
      </w:r>
    </w:p>
  </w:endnote>
  <w:endnote w:type="continuationSeparator" w:id="0">
    <w:p w14:paraId="2D3918BB" w14:textId="77777777" w:rsidR="00B92993" w:rsidRDefault="00B92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D47EF" w14:textId="77777777" w:rsidR="004A2A2C" w:rsidRDefault="004A2A2C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2ED6509" w14:textId="77777777" w:rsidR="004A2A2C" w:rsidRDefault="004A2A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A9DA0" w14:textId="77777777" w:rsidR="004A2A2C" w:rsidRDefault="004A2A2C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14:paraId="7FADE1E8" w14:textId="77777777" w:rsidR="004A2A2C" w:rsidRDefault="004A2A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623D9" w14:textId="77777777" w:rsidR="00B92993" w:rsidRDefault="00B92993">
      <w:r>
        <w:separator/>
      </w:r>
    </w:p>
  </w:footnote>
  <w:footnote w:type="continuationSeparator" w:id="0">
    <w:p w14:paraId="0BA8B57B" w14:textId="77777777" w:rsidR="00B92993" w:rsidRDefault="00B92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6F"/>
    <w:rsid w:val="000073AE"/>
    <w:rsid w:val="00007EA0"/>
    <w:rsid w:val="00010ED4"/>
    <w:rsid w:val="0001428C"/>
    <w:rsid w:val="00026ED3"/>
    <w:rsid w:val="0002764B"/>
    <w:rsid w:val="00027DEB"/>
    <w:rsid w:val="0003682D"/>
    <w:rsid w:val="00041A77"/>
    <w:rsid w:val="00047D46"/>
    <w:rsid w:val="00051F35"/>
    <w:rsid w:val="00054185"/>
    <w:rsid w:val="000812E2"/>
    <w:rsid w:val="00081A78"/>
    <w:rsid w:val="00082BC1"/>
    <w:rsid w:val="00083DAE"/>
    <w:rsid w:val="0008569F"/>
    <w:rsid w:val="00096D6F"/>
    <w:rsid w:val="000A4E0D"/>
    <w:rsid w:val="000B0BDF"/>
    <w:rsid w:val="000B0C9E"/>
    <w:rsid w:val="000B3006"/>
    <w:rsid w:val="000C13A0"/>
    <w:rsid w:val="000E2D5C"/>
    <w:rsid w:val="000E4897"/>
    <w:rsid w:val="000F0AEE"/>
    <w:rsid w:val="000F189E"/>
    <w:rsid w:val="000F7D7C"/>
    <w:rsid w:val="001014B6"/>
    <w:rsid w:val="00102989"/>
    <w:rsid w:val="00105998"/>
    <w:rsid w:val="00106C0E"/>
    <w:rsid w:val="00106CED"/>
    <w:rsid w:val="001104E1"/>
    <w:rsid w:val="00131B2E"/>
    <w:rsid w:val="001369CE"/>
    <w:rsid w:val="00156A69"/>
    <w:rsid w:val="00162771"/>
    <w:rsid w:val="001631AF"/>
    <w:rsid w:val="0016388F"/>
    <w:rsid w:val="001738A4"/>
    <w:rsid w:val="001752AE"/>
    <w:rsid w:val="00180E9B"/>
    <w:rsid w:val="00183AB2"/>
    <w:rsid w:val="001A0CC7"/>
    <w:rsid w:val="001A6568"/>
    <w:rsid w:val="001A773D"/>
    <w:rsid w:val="001B0190"/>
    <w:rsid w:val="001B2CBC"/>
    <w:rsid w:val="001B77C9"/>
    <w:rsid w:val="001C2F86"/>
    <w:rsid w:val="001C4DF7"/>
    <w:rsid w:val="001C558A"/>
    <w:rsid w:val="001E0DCC"/>
    <w:rsid w:val="001E12E3"/>
    <w:rsid w:val="001E1A8A"/>
    <w:rsid w:val="001E526C"/>
    <w:rsid w:val="001F07AB"/>
    <w:rsid w:val="002037DE"/>
    <w:rsid w:val="002078FB"/>
    <w:rsid w:val="00213366"/>
    <w:rsid w:val="0022541C"/>
    <w:rsid w:val="002304F7"/>
    <w:rsid w:val="00234541"/>
    <w:rsid w:val="0023766B"/>
    <w:rsid w:val="002567B2"/>
    <w:rsid w:val="00257904"/>
    <w:rsid w:val="00265DAC"/>
    <w:rsid w:val="00283FFA"/>
    <w:rsid w:val="002905F6"/>
    <w:rsid w:val="00292A80"/>
    <w:rsid w:val="0029377C"/>
    <w:rsid w:val="00297EC0"/>
    <w:rsid w:val="002A0031"/>
    <w:rsid w:val="002A1D7E"/>
    <w:rsid w:val="002A33DE"/>
    <w:rsid w:val="002A5F45"/>
    <w:rsid w:val="002C3854"/>
    <w:rsid w:val="002D1A03"/>
    <w:rsid w:val="002D7D6C"/>
    <w:rsid w:val="002F4A03"/>
    <w:rsid w:val="003013D7"/>
    <w:rsid w:val="00303E2E"/>
    <w:rsid w:val="003054F1"/>
    <w:rsid w:val="00311C57"/>
    <w:rsid w:val="00314F7C"/>
    <w:rsid w:val="00320319"/>
    <w:rsid w:val="0032391D"/>
    <w:rsid w:val="003531E6"/>
    <w:rsid w:val="00354B07"/>
    <w:rsid w:val="00363EA9"/>
    <w:rsid w:val="00365273"/>
    <w:rsid w:val="00370E12"/>
    <w:rsid w:val="0037499B"/>
    <w:rsid w:val="00384F69"/>
    <w:rsid w:val="003875EA"/>
    <w:rsid w:val="00387B55"/>
    <w:rsid w:val="00394BDA"/>
    <w:rsid w:val="00396865"/>
    <w:rsid w:val="003A2153"/>
    <w:rsid w:val="003B1261"/>
    <w:rsid w:val="003B1A7D"/>
    <w:rsid w:val="003B5073"/>
    <w:rsid w:val="003C6A43"/>
    <w:rsid w:val="003D43BA"/>
    <w:rsid w:val="003D6812"/>
    <w:rsid w:val="003E2171"/>
    <w:rsid w:val="003E2AA3"/>
    <w:rsid w:val="003E3729"/>
    <w:rsid w:val="003E71B1"/>
    <w:rsid w:val="003F272F"/>
    <w:rsid w:val="004010F9"/>
    <w:rsid w:val="004040E7"/>
    <w:rsid w:val="004211E6"/>
    <w:rsid w:val="00427CF4"/>
    <w:rsid w:val="0044211B"/>
    <w:rsid w:val="004568D6"/>
    <w:rsid w:val="00461A47"/>
    <w:rsid w:val="00464B31"/>
    <w:rsid w:val="0047153D"/>
    <w:rsid w:val="004760CB"/>
    <w:rsid w:val="00480E18"/>
    <w:rsid w:val="00493C1E"/>
    <w:rsid w:val="00497CD7"/>
    <w:rsid w:val="004A06C2"/>
    <w:rsid w:val="004A1F88"/>
    <w:rsid w:val="004A2A2C"/>
    <w:rsid w:val="004B5D83"/>
    <w:rsid w:val="004B7F7B"/>
    <w:rsid w:val="004E14E2"/>
    <w:rsid w:val="004E3CD7"/>
    <w:rsid w:val="004E449F"/>
    <w:rsid w:val="004F1A82"/>
    <w:rsid w:val="004F7238"/>
    <w:rsid w:val="005249E8"/>
    <w:rsid w:val="00527D9D"/>
    <w:rsid w:val="00551A46"/>
    <w:rsid w:val="00554692"/>
    <w:rsid w:val="00586099"/>
    <w:rsid w:val="00592C7E"/>
    <w:rsid w:val="0059312F"/>
    <w:rsid w:val="005937CD"/>
    <w:rsid w:val="0059556C"/>
    <w:rsid w:val="005A14AC"/>
    <w:rsid w:val="005A4892"/>
    <w:rsid w:val="005B0A9C"/>
    <w:rsid w:val="005B355E"/>
    <w:rsid w:val="005C1DBF"/>
    <w:rsid w:val="005C70F1"/>
    <w:rsid w:val="005E22DE"/>
    <w:rsid w:val="005E36AC"/>
    <w:rsid w:val="005F5844"/>
    <w:rsid w:val="005F5D12"/>
    <w:rsid w:val="005F7954"/>
    <w:rsid w:val="0061446A"/>
    <w:rsid w:val="00614E45"/>
    <w:rsid w:val="006166CD"/>
    <w:rsid w:val="006212E5"/>
    <w:rsid w:val="006348D7"/>
    <w:rsid w:val="00645BBA"/>
    <w:rsid w:val="006507AA"/>
    <w:rsid w:val="00651A39"/>
    <w:rsid w:val="00652AE5"/>
    <w:rsid w:val="00654641"/>
    <w:rsid w:val="0066171F"/>
    <w:rsid w:val="00674005"/>
    <w:rsid w:val="00675EF1"/>
    <w:rsid w:val="00684AA5"/>
    <w:rsid w:val="00686549"/>
    <w:rsid w:val="006917C9"/>
    <w:rsid w:val="006A2ECB"/>
    <w:rsid w:val="006A45B3"/>
    <w:rsid w:val="006B1CD3"/>
    <w:rsid w:val="006C1DAF"/>
    <w:rsid w:val="006C36D2"/>
    <w:rsid w:val="006C5E32"/>
    <w:rsid w:val="006D1307"/>
    <w:rsid w:val="006E40F9"/>
    <w:rsid w:val="006E64FF"/>
    <w:rsid w:val="006E7ED3"/>
    <w:rsid w:val="006E7FD9"/>
    <w:rsid w:val="006F135A"/>
    <w:rsid w:val="00701928"/>
    <w:rsid w:val="00705364"/>
    <w:rsid w:val="00711CEA"/>
    <w:rsid w:val="00712340"/>
    <w:rsid w:val="007162CC"/>
    <w:rsid w:val="0071794E"/>
    <w:rsid w:val="007248D3"/>
    <w:rsid w:val="00726889"/>
    <w:rsid w:val="0073013B"/>
    <w:rsid w:val="00742506"/>
    <w:rsid w:val="0074647C"/>
    <w:rsid w:val="0076488E"/>
    <w:rsid w:val="007702DA"/>
    <w:rsid w:val="00777D5B"/>
    <w:rsid w:val="00781088"/>
    <w:rsid w:val="00783232"/>
    <w:rsid w:val="0079239E"/>
    <w:rsid w:val="007A7005"/>
    <w:rsid w:val="007A76B6"/>
    <w:rsid w:val="007B4428"/>
    <w:rsid w:val="007D2BAF"/>
    <w:rsid w:val="007D7552"/>
    <w:rsid w:val="007F110E"/>
    <w:rsid w:val="008064FD"/>
    <w:rsid w:val="00812D2F"/>
    <w:rsid w:val="00813CF4"/>
    <w:rsid w:val="00814666"/>
    <w:rsid w:val="00815D3C"/>
    <w:rsid w:val="00820188"/>
    <w:rsid w:val="008274E0"/>
    <w:rsid w:val="008547AA"/>
    <w:rsid w:val="008605CB"/>
    <w:rsid w:val="00871AD4"/>
    <w:rsid w:val="008770E7"/>
    <w:rsid w:val="008817EA"/>
    <w:rsid w:val="00885BB4"/>
    <w:rsid w:val="00894564"/>
    <w:rsid w:val="00894591"/>
    <w:rsid w:val="008A4BD8"/>
    <w:rsid w:val="008B2D29"/>
    <w:rsid w:val="008C115C"/>
    <w:rsid w:val="008D35A4"/>
    <w:rsid w:val="008D563F"/>
    <w:rsid w:val="008D6A73"/>
    <w:rsid w:val="008E4A1D"/>
    <w:rsid w:val="008F4B46"/>
    <w:rsid w:val="0091253A"/>
    <w:rsid w:val="009215E0"/>
    <w:rsid w:val="00926573"/>
    <w:rsid w:val="00931D91"/>
    <w:rsid w:val="00937508"/>
    <w:rsid w:val="00946639"/>
    <w:rsid w:val="00952302"/>
    <w:rsid w:val="009547B1"/>
    <w:rsid w:val="00961938"/>
    <w:rsid w:val="009669F0"/>
    <w:rsid w:val="0097088A"/>
    <w:rsid w:val="0097479E"/>
    <w:rsid w:val="0098025A"/>
    <w:rsid w:val="00984794"/>
    <w:rsid w:val="00984E6B"/>
    <w:rsid w:val="0099294B"/>
    <w:rsid w:val="00992D67"/>
    <w:rsid w:val="009934FF"/>
    <w:rsid w:val="009960AB"/>
    <w:rsid w:val="009A0442"/>
    <w:rsid w:val="009A3B38"/>
    <w:rsid w:val="009B405E"/>
    <w:rsid w:val="009D4F39"/>
    <w:rsid w:val="009E6DB2"/>
    <w:rsid w:val="00A013FD"/>
    <w:rsid w:val="00A06317"/>
    <w:rsid w:val="00A06D0B"/>
    <w:rsid w:val="00A10B78"/>
    <w:rsid w:val="00A20A6A"/>
    <w:rsid w:val="00A20E9F"/>
    <w:rsid w:val="00A210D6"/>
    <w:rsid w:val="00A24CCA"/>
    <w:rsid w:val="00A24F67"/>
    <w:rsid w:val="00A26BF5"/>
    <w:rsid w:val="00A4069A"/>
    <w:rsid w:val="00A40DA9"/>
    <w:rsid w:val="00A52F45"/>
    <w:rsid w:val="00A54684"/>
    <w:rsid w:val="00A54BD7"/>
    <w:rsid w:val="00A60586"/>
    <w:rsid w:val="00A60BFB"/>
    <w:rsid w:val="00A61699"/>
    <w:rsid w:val="00A6281F"/>
    <w:rsid w:val="00A65415"/>
    <w:rsid w:val="00A74C02"/>
    <w:rsid w:val="00A766D6"/>
    <w:rsid w:val="00A768CB"/>
    <w:rsid w:val="00A81A8A"/>
    <w:rsid w:val="00A83BE2"/>
    <w:rsid w:val="00A86DB0"/>
    <w:rsid w:val="00A91CD1"/>
    <w:rsid w:val="00AB300F"/>
    <w:rsid w:val="00AC6A14"/>
    <w:rsid w:val="00AD0171"/>
    <w:rsid w:val="00AD6565"/>
    <w:rsid w:val="00AE32C9"/>
    <w:rsid w:val="00AE42AE"/>
    <w:rsid w:val="00AF346F"/>
    <w:rsid w:val="00AF59E1"/>
    <w:rsid w:val="00B01548"/>
    <w:rsid w:val="00B04555"/>
    <w:rsid w:val="00B05FF8"/>
    <w:rsid w:val="00B10C05"/>
    <w:rsid w:val="00B14347"/>
    <w:rsid w:val="00B20491"/>
    <w:rsid w:val="00B2713C"/>
    <w:rsid w:val="00B305E1"/>
    <w:rsid w:val="00B36CB2"/>
    <w:rsid w:val="00B463C0"/>
    <w:rsid w:val="00B538FF"/>
    <w:rsid w:val="00B53FF9"/>
    <w:rsid w:val="00B56F1A"/>
    <w:rsid w:val="00B71B87"/>
    <w:rsid w:val="00B734A8"/>
    <w:rsid w:val="00B80042"/>
    <w:rsid w:val="00B92993"/>
    <w:rsid w:val="00BA6509"/>
    <w:rsid w:val="00BA7917"/>
    <w:rsid w:val="00BB1181"/>
    <w:rsid w:val="00BD447E"/>
    <w:rsid w:val="00BD7BE6"/>
    <w:rsid w:val="00BE776E"/>
    <w:rsid w:val="00BE7DA4"/>
    <w:rsid w:val="00BF2DE8"/>
    <w:rsid w:val="00BF3462"/>
    <w:rsid w:val="00BF5916"/>
    <w:rsid w:val="00C051F1"/>
    <w:rsid w:val="00C0768D"/>
    <w:rsid w:val="00C11D90"/>
    <w:rsid w:val="00C13852"/>
    <w:rsid w:val="00C157C4"/>
    <w:rsid w:val="00C27C69"/>
    <w:rsid w:val="00C30A4B"/>
    <w:rsid w:val="00C326B1"/>
    <w:rsid w:val="00C40BBF"/>
    <w:rsid w:val="00C4546A"/>
    <w:rsid w:val="00C60163"/>
    <w:rsid w:val="00C610FE"/>
    <w:rsid w:val="00C712A0"/>
    <w:rsid w:val="00C819A9"/>
    <w:rsid w:val="00C82809"/>
    <w:rsid w:val="00C82A22"/>
    <w:rsid w:val="00C84DCA"/>
    <w:rsid w:val="00C9019F"/>
    <w:rsid w:val="00C95237"/>
    <w:rsid w:val="00C9795F"/>
    <w:rsid w:val="00CA0093"/>
    <w:rsid w:val="00CA36E5"/>
    <w:rsid w:val="00CB033D"/>
    <w:rsid w:val="00CB14C6"/>
    <w:rsid w:val="00CB1627"/>
    <w:rsid w:val="00CB31E1"/>
    <w:rsid w:val="00CC13C8"/>
    <w:rsid w:val="00CC26EA"/>
    <w:rsid w:val="00CC318D"/>
    <w:rsid w:val="00CC56BC"/>
    <w:rsid w:val="00CD23AD"/>
    <w:rsid w:val="00CD68B3"/>
    <w:rsid w:val="00CE496A"/>
    <w:rsid w:val="00CF0701"/>
    <w:rsid w:val="00CF2157"/>
    <w:rsid w:val="00CF444A"/>
    <w:rsid w:val="00CF5820"/>
    <w:rsid w:val="00D033C5"/>
    <w:rsid w:val="00D0549D"/>
    <w:rsid w:val="00D1197F"/>
    <w:rsid w:val="00D1225C"/>
    <w:rsid w:val="00D12852"/>
    <w:rsid w:val="00D2389A"/>
    <w:rsid w:val="00D30350"/>
    <w:rsid w:val="00D50E5A"/>
    <w:rsid w:val="00D55424"/>
    <w:rsid w:val="00D656B0"/>
    <w:rsid w:val="00D73FD1"/>
    <w:rsid w:val="00D7747C"/>
    <w:rsid w:val="00D849E2"/>
    <w:rsid w:val="00D84F52"/>
    <w:rsid w:val="00D8746C"/>
    <w:rsid w:val="00D90C4E"/>
    <w:rsid w:val="00D92AD7"/>
    <w:rsid w:val="00DA1A63"/>
    <w:rsid w:val="00DA7416"/>
    <w:rsid w:val="00DB1342"/>
    <w:rsid w:val="00DB4350"/>
    <w:rsid w:val="00DB5A74"/>
    <w:rsid w:val="00DC1261"/>
    <w:rsid w:val="00DD01C4"/>
    <w:rsid w:val="00DD0E13"/>
    <w:rsid w:val="00DE3550"/>
    <w:rsid w:val="00DF06AC"/>
    <w:rsid w:val="00DF249B"/>
    <w:rsid w:val="00DF24A7"/>
    <w:rsid w:val="00DF3E96"/>
    <w:rsid w:val="00DF51A3"/>
    <w:rsid w:val="00E00254"/>
    <w:rsid w:val="00E0042D"/>
    <w:rsid w:val="00E14C5C"/>
    <w:rsid w:val="00E1516A"/>
    <w:rsid w:val="00E1733B"/>
    <w:rsid w:val="00E21646"/>
    <w:rsid w:val="00E22A42"/>
    <w:rsid w:val="00E33963"/>
    <w:rsid w:val="00E3552A"/>
    <w:rsid w:val="00E43550"/>
    <w:rsid w:val="00E53225"/>
    <w:rsid w:val="00E575E8"/>
    <w:rsid w:val="00E57C7D"/>
    <w:rsid w:val="00E601F9"/>
    <w:rsid w:val="00E63EBC"/>
    <w:rsid w:val="00E66FC4"/>
    <w:rsid w:val="00E67CEA"/>
    <w:rsid w:val="00E72F7B"/>
    <w:rsid w:val="00E837A5"/>
    <w:rsid w:val="00E858A7"/>
    <w:rsid w:val="00E860C4"/>
    <w:rsid w:val="00E92EB7"/>
    <w:rsid w:val="00E939CA"/>
    <w:rsid w:val="00E96E6B"/>
    <w:rsid w:val="00E97FCD"/>
    <w:rsid w:val="00EA099E"/>
    <w:rsid w:val="00EC2C10"/>
    <w:rsid w:val="00EC4D95"/>
    <w:rsid w:val="00ED12AB"/>
    <w:rsid w:val="00ED7D45"/>
    <w:rsid w:val="00EF4212"/>
    <w:rsid w:val="00EF59FB"/>
    <w:rsid w:val="00F01A3F"/>
    <w:rsid w:val="00F05EBA"/>
    <w:rsid w:val="00F13B13"/>
    <w:rsid w:val="00F14030"/>
    <w:rsid w:val="00F17EC5"/>
    <w:rsid w:val="00F351F8"/>
    <w:rsid w:val="00F35F5F"/>
    <w:rsid w:val="00F36768"/>
    <w:rsid w:val="00F41622"/>
    <w:rsid w:val="00F44108"/>
    <w:rsid w:val="00F47F42"/>
    <w:rsid w:val="00F521DE"/>
    <w:rsid w:val="00F56A6B"/>
    <w:rsid w:val="00F63DF6"/>
    <w:rsid w:val="00F67C4C"/>
    <w:rsid w:val="00F72E24"/>
    <w:rsid w:val="00F73E90"/>
    <w:rsid w:val="00F81292"/>
    <w:rsid w:val="00F876D5"/>
    <w:rsid w:val="00FA1DE2"/>
    <w:rsid w:val="00FA2A01"/>
    <w:rsid w:val="00FC5A50"/>
    <w:rsid w:val="00FD5AB3"/>
    <w:rsid w:val="00FD5C9F"/>
    <w:rsid w:val="00FD611C"/>
    <w:rsid w:val="00FE4E5A"/>
    <w:rsid w:val="00FE5EEC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3A9755CC"/>
  <w15:docId w15:val="{241F4DF3-17F3-458E-AC21-AACD30B2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7CEA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paragraph" w:styleId="Header">
    <w:name w:val="header"/>
    <w:basedOn w:val="Normal"/>
    <w:link w:val="HeaderChar"/>
    <w:unhideWhenUsed/>
    <w:rsid w:val="00CB03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B033D"/>
    <w:rPr>
      <w:rFonts w:cs="B Nazanin"/>
      <w:b/>
      <w:bCs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A24F67"/>
  </w:style>
  <w:style w:type="table" w:styleId="PlainTable4">
    <w:name w:val="Plain Table 4"/>
    <w:basedOn w:val="TableNormal"/>
    <w:uiPriority w:val="44"/>
    <w:rsid w:val="00E67CEA"/>
    <w:pPr>
      <w:jc w:val="right"/>
    </w:pPr>
    <w:rPr>
      <w:rFonts w:eastAsiaTheme="minorHAnsi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footer" Target="footer2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58ABC-3064-41B5-80B4-DBAFEA3F8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67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13</cp:revision>
  <cp:lastPrinted>2019-03-02T19:22:00Z</cp:lastPrinted>
  <dcterms:created xsi:type="dcterms:W3CDTF">2024-02-08T09:26:00Z</dcterms:created>
  <dcterms:modified xsi:type="dcterms:W3CDTF">2025-02-17T04:18:00Z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