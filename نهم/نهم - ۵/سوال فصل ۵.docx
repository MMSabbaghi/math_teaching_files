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792F" w14:textId="77777777" w:rsidR="00D12852" w:rsidRPr="00210596" w:rsidRDefault="00D12852">
      <w:pPr>
        <w:rPr>
          <w:sz w:val="2"/>
          <w:szCs w:val="2"/>
          <w:rtl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9"/>
        <w:gridCol w:w="3873"/>
        <w:gridCol w:w="2977"/>
        <w:gridCol w:w="2580"/>
        <w:gridCol w:w="537"/>
      </w:tblGrid>
      <w:tr w:rsidR="00D36C51" w:rsidRPr="00210596" w14:paraId="23BF9A35" w14:textId="11F14A79" w:rsidTr="005179AD">
        <w:trPr>
          <w:trHeight w:val="737"/>
        </w:trPr>
        <w:tc>
          <w:tcPr>
            <w:tcW w:w="4442" w:type="dxa"/>
            <w:gridSpan w:val="2"/>
            <w:shd w:val="clear" w:color="auto" w:fill="A6A6A6" w:themeFill="background1" w:themeFillShade="A6"/>
            <w:vAlign w:val="center"/>
          </w:tcPr>
          <w:p w14:paraId="77E4E8B0" w14:textId="4FD85C43" w:rsidR="00D36C51" w:rsidRPr="00FE0235" w:rsidRDefault="00D36C51" w:rsidP="00D36C51">
            <w:pPr>
              <w:rPr>
                <w:sz w:val="32"/>
                <w:szCs w:val="32"/>
                <w:rtl/>
              </w:rPr>
            </w:pPr>
            <w:r w:rsidRPr="00FE0235">
              <w:rPr>
                <w:rFonts w:cs="0 Nazanin Bold" w:hint="cs"/>
                <w:sz w:val="32"/>
                <w:szCs w:val="32"/>
                <w:rtl/>
                <w:lang w:bidi="fa-IR"/>
              </w:rPr>
              <w:t>نام و نام خانوادگی :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14:paraId="6C5D9741" w14:textId="4B2D3F8B" w:rsidR="00D36C51" w:rsidRPr="00FE0235" w:rsidRDefault="00D36C51" w:rsidP="00D36C51">
            <w:pPr>
              <w:rPr>
                <w:sz w:val="32"/>
                <w:szCs w:val="32"/>
                <w:rtl/>
              </w:rPr>
            </w:pPr>
            <w:r w:rsidRPr="00FE0235">
              <w:rPr>
                <w:rFonts w:cs="0 Nazanin Bold"/>
                <w:sz w:val="32"/>
                <w:szCs w:val="32"/>
                <w:rtl/>
                <w:lang w:bidi="fa-IR"/>
              </w:rPr>
              <w:t>کلاس</w:t>
            </w:r>
            <w:r w:rsidRPr="00FE0235">
              <w:rPr>
                <w:rFonts w:cs="0 Nazanin Bold" w:hint="cs"/>
                <w:sz w:val="32"/>
                <w:szCs w:val="32"/>
                <w:rtl/>
                <w:lang w:bidi="fa-IR"/>
              </w:rPr>
              <w:t xml:space="preserve"> نهم :</w:t>
            </w:r>
            <w:r w:rsidR="00FE0235">
              <w:rPr>
                <w:rFonts w:cs="0 Nazanin Bold"/>
                <w:sz w:val="32"/>
                <w:szCs w:val="32"/>
                <w:rtl/>
                <w:lang w:bidi="fa-IR"/>
              </w:rPr>
              <w:t xml:space="preserve"> ..........</w:t>
            </w:r>
            <w:r w:rsidRPr="00FE0235">
              <w:rPr>
                <w:rFonts w:cs="0 Nazanin Bold"/>
                <w:sz w:val="32"/>
                <w:szCs w:val="32"/>
                <w:rtl/>
                <w:lang w:bidi="fa-IR"/>
              </w:rPr>
              <w:t xml:space="preserve">.............  </w:t>
            </w:r>
          </w:p>
        </w:tc>
        <w:tc>
          <w:tcPr>
            <w:tcW w:w="3117" w:type="dxa"/>
            <w:gridSpan w:val="2"/>
            <w:shd w:val="clear" w:color="auto" w:fill="A6A6A6" w:themeFill="background1" w:themeFillShade="A6"/>
            <w:vAlign w:val="center"/>
          </w:tcPr>
          <w:p w14:paraId="70C2B39C" w14:textId="26839B6B" w:rsidR="00D36C51" w:rsidRPr="00FE0235" w:rsidRDefault="00D36C51" w:rsidP="00D36C51">
            <w:pPr>
              <w:rPr>
                <w:sz w:val="32"/>
                <w:szCs w:val="32"/>
                <w:rtl/>
              </w:rPr>
            </w:pPr>
            <w:r w:rsidRPr="00FE0235">
              <w:rPr>
                <w:rFonts w:cs="0 Nazanin Bold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010ED4" w:rsidRPr="00210596" w14:paraId="0E1428FA" w14:textId="77777777" w:rsidTr="0091253A">
        <w:tc>
          <w:tcPr>
            <w:tcW w:w="569" w:type="dxa"/>
          </w:tcPr>
          <w:p w14:paraId="088B96E2" w14:textId="77777777" w:rsidR="00010ED4" w:rsidRPr="00210596" w:rsidRDefault="00CA0093" w:rsidP="00AD0171">
            <w:pPr>
              <w:jc w:val="center"/>
              <w:rPr>
                <w:sz w:val="28"/>
                <w:szCs w:val="28"/>
                <w:rtl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430" w:type="dxa"/>
            <w:gridSpan w:val="3"/>
            <w:vAlign w:val="center"/>
          </w:tcPr>
          <w:p w14:paraId="2FEF1A12" w14:textId="77777777" w:rsidR="00944ED0" w:rsidRPr="00944ED0" w:rsidRDefault="00944ED0" w:rsidP="00944ED0">
            <w:p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 w:rsidRPr="00944ED0">
              <w:rPr>
                <w:rFonts w:ascii="Shabnam" w:hAnsi="Shabnam" w:cs="0 Nazanin Bold" w:hint="cs"/>
                <w:sz w:val="28"/>
                <w:szCs w:val="28"/>
                <w:rtl/>
              </w:rPr>
              <w:t>دور تک جمله ای ها خط بکشید.</w:t>
            </w:r>
            <w:bookmarkStart w:id="0" w:name="_GoBack"/>
            <w:bookmarkEnd w:id="0"/>
          </w:p>
          <w:p w14:paraId="12C7C87C" w14:textId="4CA8CFFC" w:rsidR="00A86DB0" w:rsidRPr="00210596" w:rsidRDefault="00944ED0" w:rsidP="00944ED0">
            <w:pPr>
              <w:jc w:val="center"/>
              <w:rPr>
                <w:sz w:val="28"/>
                <w:szCs w:val="28"/>
              </w:rPr>
            </w:pPr>
            <w:r w:rsidRPr="002928B0">
              <w:rPr>
                <w:position w:val="-32"/>
              </w:rPr>
              <w:object w:dxaOrig="3220" w:dyaOrig="760" w14:anchorId="378978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1pt;height:40.3pt" o:ole="">
                  <v:imagedata r:id="rId8" o:title=""/>
                </v:shape>
                <o:OLEObject Type="Embed" ProgID="Equation.DSMT4" ShapeID="_x0000_i1025" DrawAspect="Content" ObjectID="_1783763510" r:id="rId9"/>
              </w:object>
            </w:r>
            <w:r w:rsidR="00A86DB0" w:rsidRPr="00210596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37" w:type="dxa"/>
            <w:vAlign w:val="center"/>
          </w:tcPr>
          <w:p w14:paraId="1562E5BC" w14:textId="49DE2B91" w:rsidR="00010ED4" w:rsidRPr="00210596" w:rsidRDefault="0091253A" w:rsidP="00AD0171">
            <w:pPr>
              <w:jc w:val="center"/>
              <w:rPr>
                <w:sz w:val="28"/>
                <w:szCs w:val="28"/>
                <w:rtl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CF444A" w:rsidRPr="00210596" w14:paraId="73B9CF17" w14:textId="77777777" w:rsidTr="0091253A">
        <w:tc>
          <w:tcPr>
            <w:tcW w:w="569" w:type="dxa"/>
          </w:tcPr>
          <w:p w14:paraId="3674C3D5" w14:textId="77777777" w:rsidR="00CF444A" w:rsidRPr="00210596" w:rsidRDefault="00CA0093" w:rsidP="00AD0171">
            <w:pPr>
              <w:jc w:val="center"/>
              <w:rPr>
                <w:sz w:val="28"/>
                <w:szCs w:val="28"/>
                <w:rtl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9430" w:type="dxa"/>
            <w:gridSpan w:val="3"/>
          </w:tcPr>
          <w:p w14:paraId="38898105" w14:textId="11532486" w:rsidR="0002764B" w:rsidRPr="00210596" w:rsidRDefault="00E97FCD" w:rsidP="00311C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20"/>
                <w:tab w:val="left" w:pos="4320"/>
                <w:tab w:val="left" w:pos="5040"/>
                <w:tab w:val="left" w:pos="7271"/>
              </w:tabs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>جدول زیر را کامل کنید.</w:t>
            </w:r>
          </w:p>
          <w:tbl>
            <w:tblPr>
              <w:tblStyle w:val="TableGrid"/>
              <w:bidiVisual/>
              <w:tblW w:w="8515" w:type="dxa"/>
              <w:tblInd w:w="395" w:type="dxa"/>
              <w:tblLook w:val="04A0" w:firstRow="1" w:lastRow="0" w:firstColumn="1" w:lastColumn="0" w:noHBand="0" w:noVBand="1"/>
            </w:tblPr>
            <w:tblGrid>
              <w:gridCol w:w="1706"/>
              <w:gridCol w:w="1701"/>
              <w:gridCol w:w="1560"/>
              <w:gridCol w:w="1701"/>
              <w:gridCol w:w="1847"/>
            </w:tblGrid>
            <w:tr w:rsidR="0091253A" w:rsidRPr="00210596" w14:paraId="193512EB" w14:textId="77777777" w:rsidTr="00944ED0">
              <w:trPr>
                <w:trHeight w:val="340"/>
              </w:trPr>
              <w:tc>
                <w:tcPr>
                  <w:tcW w:w="1706" w:type="dxa"/>
                  <w:vAlign w:val="center"/>
                </w:tcPr>
                <w:p w14:paraId="1A256689" w14:textId="77777777" w:rsidR="0091253A" w:rsidRPr="00210596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2"/>
                      <w:szCs w:val="22"/>
                      <w:rtl/>
                    </w:rPr>
                  </w:pPr>
                  <w:r w:rsidRPr="00210596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proofErr w:type="spellStart"/>
                  <w:r w:rsidRPr="00210596">
                    <w:rPr>
                      <w:sz w:val="22"/>
                      <w:szCs w:val="22"/>
                    </w:rPr>
                    <w:t>x,y</w:t>
                  </w:r>
                  <w:proofErr w:type="spellEnd"/>
                </w:p>
              </w:tc>
              <w:tc>
                <w:tcPr>
                  <w:tcW w:w="1701" w:type="dxa"/>
                  <w:vAlign w:val="center"/>
                </w:tcPr>
                <w:p w14:paraId="27DB4F17" w14:textId="5B0DABB6" w:rsidR="0091253A" w:rsidRPr="00210596" w:rsidRDefault="0091253A" w:rsidP="00055B1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2"/>
                      <w:szCs w:val="22"/>
                      <w:lang w:bidi="fa-IR"/>
                    </w:rPr>
                  </w:pPr>
                  <w:r w:rsidRPr="00210596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r w:rsidR="00055B1C">
                    <w:rPr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560" w:type="dxa"/>
                  <w:vAlign w:val="center"/>
                </w:tcPr>
                <w:p w14:paraId="2375FD79" w14:textId="77777777" w:rsidR="0091253A" w:rsidRPr="00210596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210596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r w:rsidRPr="00210596">
                    <w:rPr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701" w:type="dxa"/>
                  <w:vAlign w:val="center"/>
                </w:tcPr>
                <w:p w14:paraId="0089D5D1" w14:textId="77777777" w:rsidR="0091253A" w:rsidRPr="00210596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2"/>
                      <w:szCs w:val="22"/>
                      <w:rtl/>
                    </w:rPr>
                  </w:pPr>
                  <w:r w:rsidRPr="00210596">
                    <w:rPr>
                      <w:rFonts w:hint="cs"/>
                      <w:sz w:val="22"/>
                      <w:szCs w:val="22"/>
                      <w:rtl/>
                    </w:rPr>
                    <w:t>ضریب عددی</w:t>
                  </w:r>
                </w:p>
              </w:tc>
              <w:tc>
                <w:tcPr>
                  <w:tcW w:w="1847" w:type="dxa"/>
                  <w:vAlign w:val="center"/>
                </w:tcPr>
                <w:p w14:paraId="42DC51A6" w14:textId="77777777" w:rsidR="0091253A" w:rsidRPr="00210596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2"/>
                      <w:szCs w:val="22"/>
                      <w:rtl/>
                    </w:rPr>
                  </w:pPr>
                  <w:r w:rsidRPr="00210596">
                    <w:rPr>
                      <w:rFonts w:hint="cs"/>
                      <w:sz w:val="22"/>
                      <w:szCs w:val="22"/>
                      <w:rtl/>
                    </w:rPr>
                    <w:t>جمله</w:t>
                  </w:r>
                </w:p>
              </w:tc>
            </w:tr>
            <w:tr w:rsidR="0091253A" w:rsidRPr="00210596" w14:paraId="3A0BA081" w14:textId="77777777" w:rsidTr="00944ED0">
              <w:trPr>
                <w:trHeight w:val="340"/>
              </w:trPr>
              <w:tc>
                <w:tcPr>
                  <w:tcW w:w="1706" w:type="dxa"/>
                  <w:vAlign w:val="center"/>
                </w:tcPr>
                <w:p w14:paraId="7F85B7A8" w14:textId="77777777" w:rsidR="0091253A" w:rsidRPr="00210596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7E399D9" w14:textId="77777777" w:rsidR="0091253A" w:rsidRPr="00210596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14:paraId="0191F061" w14:textId="77777777" w:rsidR="0091253A" w:rsidRPr="00210596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56BF64D8" w14:textId="77777777" w:rsidR="0091253A" w:rsidRPr="00210596" w:rsidRDefault="0091253A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47" w:type="dxa"/>
                  <w:vAlign w:val="center"/>
                </w:tcPr>
                <w:p w14:paraId="078CA7BD" w14:textId="24B3FDEE" w:rsidR="0091253A" w:rsidRPr="00210596" w:rsidRDefault="00055B1C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210596">
                    <w:rPr>
                      <w:position w:val="-12"/>
                      <w:sz w:val="28"/>
                      <w:szCs w:val="28"/>
                    </w:rPr>
                    <w:object w:dxaOrig="999" w:dyaOrig="499" w14:anchorId="039BA2E2">
                      <v:shape id="_x0000_i1026" type="#_x0000_t75" style="width:52.8pt;height:25.9pt" o:ole="">
                        <v:imagedata r:id="rId10" o:title=""/>
                      </v:shape>
                      <o:OLEObject Type="Embed" ProgID="Equation.DSMT4" ShapeID="_x0000_i1026" DrawAspect="Content" ObjectID="_1783763511" r:id="rId11"/>
                    </w:object>
                  </w:r>
                  <w:r w:rsidR="0091253A" w:rsidRPr="00210596">
                    <w:rPr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</w:tbl>
          <w:p w14:paraId="28432B68" w14:textId="4201BB5A" w:rsidR="00AC6A14" w:rsidRPr="00210596" w:rsidRDefault="00210596" w:rsidP="00711CEA">
            <w:pPr>
              <w:tabs>
                <w:tab w:val="left" w:pos="5481"/>
              </w:tabs>
              <w:rPr>
                <w:sz w:val="8"/>
                <w:szCs w:val="8"/>
                <w:rtl/>
                <w:lang w:bidi="fa-IR"/>
              </w:rPr>
            </w:pPr>
            <w:r>
              <w:rPr>
                <w:rFonts w:hint="cs"/>
                <w:sz w:val="8"/>
                <w:szCs w:val="8"/>
                <w:rtl/>
                <w:lang w:bidi="fa-IR"/>
              </w:rPr>
              <w:t>.</w:t>
            </w:r>
          </w:p>
        </w:tc>
        <w:tc>
          <w:tcPr>
            <w:tcW w:w="537" w:type="dxa"/>
            <w:vAlign w:val="center"/>
          </w:tcPr>
          <w:p w14:paraId="33E5033B" w14:textId="54396579" w:rsidR="00CF444A" w:rsidRPr="00210596" w:rsidRDefault="00D36C51" w:rsidP="00CC318D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F444A" w:rsidRPr="00210596" w14:paraId="173C29EE" w14:textId="77777777" w:rsidTr="00210596">
        <w:trPr>
          <w:trHeight w:val="1817"/>
        </w:trPr>
        <w:tc>
          <w:tcPr>
            <w:tcW w:w="569" w:type="dxa"/>
          </w:tcPr>
          <w:p w14:paraId="7CF3F00E" w14:textId="1BC2C517" w:rsidR="00CF444A" w:rsidRPr="00210596" w:rsidRDefault="0091253A" w:rsidP="00AD0171">
            <w:pPr>
              <w:jc w:val="center"/>
              <w:rPr>
                <w:sz w:val="28"/>
                <w:szCs w:val="28"/>
                <w:rtl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9430" w:type="dxa"/>
            <w:gridSpan w:val="3"/>
          </w:tcPr>
          <w:p w14:paraId="0FE19ABA" w14:textId="0B993EC2" w:rsidR="00210596" w:rsidRDefault="00210596" w:rsidP="00210596">
            <w:pPr>
              <w:tabs>
                <w:tab w:val="left" w:pos="7410"/>
              </w:tabs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sz w:val="28"/>
                <w:szCs w:val="28"/>
                <w:rtl/>
                <w:lang w:bidi="fa-IR"/>
              </w:rPr>
              <w:t>عبارت ها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جبر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ز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210596">
              <w:rPr>
                <w:rFonts w:hint="eastAsia"/>
                <w:sz w:val="28"/>
                <w:szCs w:val="28"/>
                <w:rtl/>
                <w:lang w:bidi="fa-IR"/>
              </w:rPr>
              <w:t>ر</w: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را ساده کن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210596">
              <w:rPr>
                <w:rFonts w:hint="eastAsia"/>
                <w:sz w:val="28"/>
                <w:szCs w:val="28"/>
                <w:rtl/>
                <w:lang w:bidi="fa-IR"/>
              </w:rPr>
              <w:t>د</w:t>
            </w:r>
            <w:r w:rsidRPr="00210596">
              <w:rPr>
                <w:sz w:val="28"/>
                <w:szCs w:val="28"/>
                <w:rtl/>
                <w:lang w:bidi="fa-IR"/>
              </w:rPr>
              <w:t>.</w:t>
            </w:r>
            <w:r w:rsidR="00F351F8"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</w:p>
          <w:p w14:paraId="6E720B1D" w14:textId="2FA3B053" w:rsidR="00F351F8" w:rsidRPr="00210596" w:rsidRDefault="00F351F8" w:rsidP="00D75186">
            <w:pPr>
              <w:tabs>
                <w:tab w:val="left" w:pos="7410"/>
              </w:tabs>
              <w:rPr>
                <w:sz w:val="28"/>
                <w:szCs w:val="28"/>
                <w:lang w:bidi="fa-IR"/>
              </w:rPr>
            </w:pP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</w:t>
            </w:r>
            <w:r w:rsidR="00FE0235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D75186" w:rsidRPr="00210596">
              <w:rPr>
                <w:position w:val="-26"/>
                <w:sz w:val="28"/>
                <w:szCs w:val="28"/>
                <w:lang w:bidi="fa-IR"/>
              </w:rPr>
              <w:object w:dxaOrig="2920" w:dyaOrig="660" w14:anchorId="544F1417">
                <v:shape id="_x0000_i1027" type="#_x0000_t75" style="width:162.25pt;height:36.5pt" o:ole="">
                  <v:imagedata r:id="rId12" o:title=""/>
                </v:shape>
                <o:OLEObject Type="Embed" ProgID="Equation.DSMT4" ShapeID="_x0000_i1027" DrawAspect="Content" ObjectID="_1783763512" r:id="rId13"/>
              </w:object>
            </w:r>
            <w:r w:rsidR="0044211B" w:rsidRPr="00210596">
              <w:rPr>
                <w:sz w:val="28"/>
                <w:szCs w:val="28"/>
                <w:rtl/>
                <w:lang w:bidi="fa-IR"/>
              </w:rPr>
              <w:t xml:space="preserve"> </w:t>
            </w:r>
          </w:p>
          <w:p w14:paraId="28214AC7" w14:textId="15F03384" w:rsidR="005C1DBF" w:rsidRPr="00210596" w:rsidRDefault="00D75186" w:rsidP="00210596">
            <w:pPr>
              <w:tabs>
                <w:tab w:val="left" w:pos="7410"/>
              </w:tabs>
              <w:jc w:val="right"/>
              <w:rPr>
                <w:sz w:val="28"/>
                <w:szCs w:val="28"/>
                <w:rtl/>
                <w:lang w:bidi="fa-IR"/>
              </w:rPr>
            </w:pPr>
            <w:r w:rsidRPr="00B01BE2">
              <w:rPr>
                <w:position w:val="-12"/>
              </w:rPr>
              <w:object w:dxaOrig="2120" w:dyaOrig="499" w14:anchorId="7E0E9D5D">
                <v:shape id="_x0000_i1028" type="#_x0000_t75" style="width:135.35pt;height:32.65pt" o:ole="">
                  <v:imagedata r:id="rId14" o:title=""/>
                </v:shape>
                <o:OLEObject Type="Embed" ProgID="Equation.DSMT4" ShapeID="_x0000_i1028" DrawAspect="Content" ObjectID="_1783763513" r:id="rId15"/>
              </w:object>
            </w:r>
          </w:p>
        </w:tc>
        <w:tc>
          <w:tcPr>
            <w:tcW w:w="537" w:type="dxa"/>
            <w:vAlign w:val="center"/>
          </w:tcPr>
          <w:p w14:paraId="203E75DC" w14:textId="378D0FE3" w:rsidR="00CF444A" w:rsidRPr="00210596" w:rsidRDefault="00FD0FCA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C84DCA" w:rsidRPr="00210596" w14:paraId="1CC1C81F" w14:textId="77777777" w:rsidTr="0091253A">
        <w:tc>
          <w:tcPr>
            <w:tcW w:w="569" w:type="dxa"/>
          </w:tcPr>
          <w:p w14:paraId="4F7C9F04" w14:textId="70B5235D" w:rsidR="00C84DCA" w:rsidRPr="00210596" w:rsidRDefault="00486500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۴</w:t>
            </w:r>
          </w:p>
        </w:tc>
        <w:tc>
          <w:tcPr>
            <w:tcW w:w="9430" w:type="dxa"/>
            <w:gridSpan w:val="3"/>
          </w:tcPr>
          <w:p w14:paraId="7AED2CD9" w14:textId="22AEFFC8" w:rsidR="001A0CC7" w:rsidRPr="00210596" w:rsidRDefault="0022541C" w:rsidP="00CB14C6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جا</w:t>
            </w:r>
            <w:r w:rsidR="00486500">
              <w:rPr>
                <w:rFonts w:hint="cs"/>
                <w:noProof/>
                <w:sz w:val="28"/>
                <w:szCs w:val="28"/>
                <w:rtl/>
                <w:lang w:bidi="fa-IR"/>
              </w:rPr>
              <w:t>ها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ی خالی را کامل کنید.</w:t>
            </w:r>
          </w:p>
          <w:p w14:paraId="337B6998" w14:textId="025B11AE" w:rsidR="00CB033D" w:rsidRPr="00210596" w:rsidRDefault="00DF4FAD" w:rsidP="00DF4FAD">
            <w:pPr>
              <w:spacing w:line="360" w:lineRule="auto"/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position w:val="-14"/>
                <w:sz w:val="28"/>
                <w:szCs w:val="28"/>
                <w:lang w:bidi="fa-IR"/>
              </w:rPr>
              <w:object w:dxaOrig="3580" w:dyaOrig="540" w14:anchorId="3954BB3D">
                <v:shape id="_x0000_i1029" type="#_x0000_t75" style="width:203.5pt;height:30.7pt" o:ole="">
                  <v:imagedata r:id="rId16" o:title=""/>
                </v:shape>
                <o:OLEObject Type="Embed" ProgID="Equation.DSMT4" ShapeID="_x0000_i1029" DrawAspect="Content" ObjectID="_1783763514" r:id="rId17"/>
              </w:object>
            </w:r>
            <w:r w:rsidR="00B538FF"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</w:t>
            </w:r>
            <w:r w:rsidR="00FD0FCA" w:rsidRPr="00210596">
              <w:rPr>
                <w:position w:val="-14"/>
                <w:sz w:val="28"/>
                <w:szCs w:val="28"/>
                <w:lang w:bidi="fa-IR"/>
              </w:rPr>
              <w:object w:dxaOrig="3519" w:dyaOrig="440" w14:anchorId="55F1548B">
                <v:shape id="_x0000_i1030" type="#_x0000_t75" style="width:193.9pt;height:24pt" o:ole="">
                  <v:imagedata r:id="rId18" o:title=""/>
                </v:shape>
                <o:OLEObject Type="Embed" ProgID="Equation.DSMT4" ShapeID="_x0000_i1030" DrawAspect="Content" ObjectID="_1783763515" r:id="rId19"/>
              </w:object>
            </w:r>
          </w:p>
        </w:tc>
        <w:tc>
          <w:tcPr>
            <w:tcW w:w="537" w:type="dxa"/>
            <w:vAlign w:val="center"/>
          </w:tcPr>
          <w:p w14:paraId="208EAE4F" w14:textId="4A1A6817" w:rsidR="00C84DCA" w:rsidRPr="00210596" w:rsidRDefault="00E22A42" w:rsidP="00283FFA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>5/1</w:t>
            </w:r>
          </w:p>
        </w:tc>
      </w:tr>
      <w:tr w:rsidR="00C84DCA" w:rsidRPr="00210596" w14:paraId="1EB71155" w14:textId="77777777" w:rsidTr="00E22A42">
        <w:trPr>
          <w:trHeight w:val="1423"/>
        </w:trPr>
        <w:tc>
          <w:tcPr>
            <w:tcW w:w="569" w:type="dxa"/>
          </w:tcPr>
          <w:p w14:paraId="218D7B8D" w14:textId="25D8F34C" w:rsidR="00C84DCA" w:rsidRPr="00210596" w:rsidRDefault="00486500" w:rsidP="00E22A4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۵</w:t>
            </w:r>
          </w:p>
        </w:tc>
        <w:tc>
          <w:tcPr>
            <w:tcW w:w="9430" w:type="dxa"/>
            <w:gridSpan w:val="3"/>
          </w:tcPr>
          <w:p w14:paraId="78DAEA03" w14:textId="77777777" w:rsidR="00486500" w:rsidRPr="00486500" w:rsidRDefault="00486500" w:rsidP="00486500">
            <w:p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 w:rsidRPr="00486500">
              <w:rPr>
                <w:rFonts w:ascii="Shabnam" w:hAnsi="Shabnam" w:cs="0 Nazanin Bold" w:hint="cs"/>
                <w:sz w:val="28"/>
                <w:szCs w:val="28"/>
                <w:rtl/>
              </w:rPr>
              <w:t>طرف دیگر عبارت های زیر را به کمک اتحاد به دست آورید.</w:t>
            </w:r>
          </w:p>
          <w:p w14:paraId="04858D0C" w14:textId="21D12FFE" w:rsidR="00B734A8" w:rsidRPr="00210596" w:rsidRDefault="006E40F9" w:rsidP="00C071EA">
            <w:pPr>
              <w:tabs>
                <w:tab w:val="left" w:pos="3212"/>
                <w:tab w:val="left" w:pos="7203"/>
                <w:tab w:val="right" w:pos="9329"/>
              </w:tabs>
              <w:spacing w:line="480" w:lineRule="auto"/>
              <w:jc w:val="right"/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sz w:val="28"/>
                <w:szCs w:val="28"/>
                <w:rtl/>
                <w:lang w:bidi="fa-IR"/>
              </w:rPr>
              <w:tab/>
            </w:r>
            <w:r w:rsidR="00FD0FCA" w:rsidRPr="00210596">
              <w:rPr>
                <w:position w:val="-14"/>
                <w:sz w:val="28"/>
                <w:szCs w:val="28"/>
                <w:lang w:bidi="fa-IR"/>
              </w:rPr>
              <w:object w:dxaOrig="1340" w:dyaOrig="540" w14:anchorId="4FB89AD3">
                <v:shape id="_x0000_i1031" type="#_x0000_t75" style="width:76.8pt;height:31.7pt" o:ole="">
                  <v:imagedata r:id="rId20" o:title=""/>
                </v:shape>
                <o:OLEObject Type="Embed" ProgID="Equation.DSMT4" ShapeID="_x0000_i1031" DrawAspect="Content" ObjectID="_1783763516" r:id="rId21"/>
              </w:objec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</w:t>
            </w:r>
            <w:r w:rsidR="00FD0FCA" w:rsidRPr="00210596">
              <w:rPr>
                <w:position w:val="-14"/>
                <w:sz w:val="28"/>
                <w:szCs w:val="28"/>
                <w:lang w:bidi="fa-IR"/>
              </w:rPr>
              <w:object w:dxaOrig="1900" w:dyaOrig="440" w14:anchorId="78187B92">
                <v:shape id="_x0000_i1032" type="#_x0000_t75" style="width:115.2pt;height:25.9pt" o:ole="">
                  <v:imagedata r:id="rId22" o:title=""/>
                </v:shape>
                <o:OLEObject Type="Embed" ProgID="Equation.DSMT4" ShapeID="_x0000_i1032" DrawAspect="Content" ObjectID="_1783763517" r:id="rId23"/>
              </w:object>
            </w:r>
            <w:r w:rsidR="00B734A8" w:rsidRPr="00210596">
              <w:rPr>
                <w:sz w:val="28"/>
                <w:szCs w:val="28"/>
                <w:rtl/>
                <w:lang w:bidi="fa-IR"/>
              </w:rPr>
              <w:t xml:space="preserve"> </w:t>
            </w:r>
          </w:p>
          <w:p w14:paraId="1280AEF3" w14:textId="33CDE91E" w:rsidR="00B734A8" w:rsidRPr="00210596" w:rsidRDefault="00FD0FCA" w:rsidP="00C071EA">
            <w:pPr>
              <w:tabs>
                <w:tab w:val="left" w:pos="5950"/>
                <w:tab w:val="left" w:pos="7203"/>
                <w:tab w:val="right" w:pos="9316"/>
              </w:tabs>
              <w:spacing w:line="480" w:lineRule="auto"/>
              <w:jc w:val="right"/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position w:val="-14"/>
                <w:sz w:val="28"/>
                <w:szCs w:val="28"/>
                <w:lang w:bidi="fa-IR"/>
              </w:rPr>
              <w:object w:dxaOrig="1920" w:dyaOrig="440" w14:anchorId="202B9195">
                <v:shape id="_x0000_i1033" type="#_x0000_t75" style="width:109.45pt;height:24.95pt" o:ole="">
                  <v:imagedata r:id="rId24" o:title=""/>
                </v:shape>
                <o:OLEObject Type="Embed" ProgID="Equation.DSMT4" ShapeID="_x0000_i1033" DrawAspect="Content" ObjectID="_1783763518" r:id="rId25"/>
              </w:object>
            </w:r>
          </w:p>
        </w:tc>
        <w:tc>
          <w:tcPr>
            <w:tcW w:w="537" w:type="dxa"/>
            <w:vAlign w:val="center"/>
          </w:tcPr>
          <w:p w14:paraId="6DC44C7C" w14:textId="0B408182" w:rsidR="00C84DCA" w:rsidRPr="00210596" w:rsidRDefault="008C115C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8547AA" w:rsidRPr="00210596" w14:paraId="2D2A0433" w14:textId="77777777" w:rsidTr="0091253A">
        <w:tc>
          <w:tcPr>
            <w:tcW w:w="569" w:type="dxa"/>
          </w:tcPr>
          <w:p w14:paraId="7020AD16" w14:textId="430B4865" w:rsidR="008547AA" w:rsidRPr="00210596" w:rsidRDefault="00486500" w:rsidP="001A656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۶</w:t>
            </w:r>
          </w:p>
        </w:tc>
        <w:tc>
          <w:tcPr>
            <w:tcW w:w="9430" w:type="dxa"/>
            <w:gridSpan w:val="3"/>
          </w:tcPr>
          <w:p w14:paraId="1F7B38EF" w14:textId="77777777" w:rsidR="001E62AA" w:rsidRDefault="001E62AA" w:rsidP="001E62AA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>عبارت</w:t>
            </w:r>
            <w:r w:rsidRPr="00210596">
              <w:rPr>
                <w:sz w:val="28"/>
                <w:szCs w:val="28"/>
                <w:rtl/>
              </w:rPr>
              <w:softHyphen/>
            </w:r>
            <w:r w:rsidRPr="00210596">
              <w:rPr>
                <w:rFonts w:hint="cs"/>
                <w:sz w:val="28"/>
                <w:szCs w:val="28"/>
                <w:rtl/>
              </w:rPr>
              <w:t>های زیر را تجزیه کنید.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</w:t>
            </w:r>
          </w:p>
          <w:p w14:paraId="602E7B63" w14:textId="7E8E5951" w:rsidR="00A54684" w:rsidRPr="00210596" w:rsidRDefault="00FD0FCA" w:rsidP="001E62AA">
            <w:pPr>
              <w:tabs>
                <w:tab w:val="left" w:pos="6389"/>
                <w:tab w:val="right" w:pos="9373"/>
              </w:tabs>
              <w:spacing w:line="360" w:lineRule="auto"/>
              <w:jc w:val="right"/>
              <w:rPr>
                <w:sz w:val="28"/>
                <w:szCs w:val="28"/>
                <w:rtl/>
                <w:lang w:bidi="fa-IR"/>
              </w:rPr>
            </w:pPr>
            <w:r w:rsidRPr="001E62AA">
              <w:rPr>
                <w:position w:val="-6"/>
                <w:sz w:val="28"/>
                <w:szCs w:val="28"/>
                <w:lang w:bidi="fa-IR"/>
              </w:rPr>
              <w:object w:dxaOrig="2040" w:dyaOrig="440" w14:anchorId="5B451148">
                <v:shape id="_x0000_i1034" type="#_x0000_t75" style="width:125.75pt;height:26.9pt" o:ole="">
                  <v:imagedata r:id="rId26" o:title=""/>
                </v:shape>
                <o:OLEObject Type="Embed" ProgID="Equation.DSMT4" ShapeID="_x0000_i1034" DrawAspect="Content" ObjectID="_1783763519" r:id="rId27"/>
              </w:object>
            </w:r>
            <w:r w:rsidR="001E62AA"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        </w:t>
            </w:r>
            <w:r w:rsidR="005937CD" w:rsidRPr="00210596">
              <w:rPr>
                <w:rFonts w:hint="cs"/>
                <w:sz w:val="28"/>
                <w:szCs w:val="28"/>
                <w:rtl/>
              </w:rPr>
              <w:t xml:space="preserve">                     </w:t>
            </w:r>
          </w:p>
          <w:p w14:paraId="5A28F691" w14:textId="7830B446" w:rsidR="006212E5" w:rsidRPr="00210596" w:rsidRDefault="00A54684" w:rsidP="001E62AA">
            <w:pPr>
              <w:tabs>
                <w:tab w:val="left" w:pos="6389"/>
                <w:tab w:val="right" w:pos="9373"/>
              </w:tabs>
              <w:spacing w:line="360" w:lineRule="auto"/>
              <w:jc w:val="right"/>
              <w:rPr>
                <w:sz w:val="28"/>
                <w:szCs w:val="28"/>
                <w:rtl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 xml:space="preserve">                         </w:t>
            </w:r>
            <w:r w:rsidR="005937CD" w:rsidRPr="00210596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10596">
              <w:rPr>
                <w:rFonts w:hint="cs"/>
                <w:sz w:val="28"/>
                <w:szCs w:val="28"/>
                <w:rtl/>
              </w:rPr>
              <w:t xml:space="preserve">                       </w:t>
            </w:r>
            <w:r w:rsidR="005937CD" w:rsidRPr="00210596">
              <w:rPr>
                <w:rFonts w:hint="cs"/>
                <w:sz w:val="28"/>
                <w:szCs w:val="28"/>
                <w:rtl/>
              </w:rPr>
              <w:t xml:space="preserve">         </w:t>
            </w:r>
            <w:r w:rsidR="00EF4212" w:rsidRPr="00210596"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FD0FCA" w:rsidRPr="00210596">
              <w:rPr>
                <w:position w:val="-6"/>
                <w:sz w:val="28"/>
                <w:szCs w:val="28"/>
                <w:lang w:bidi="fa-IR"/>
              </w:rPr>
              <w:object w:dxaOrig="1300" w:dyaOrig="440" w14:anchorId="47194EDB">
                <v:shape id="_x0000_i1035" type="#_x0000_t75" style="width:76.8pt;height:25.9pt" o:ole="">
                  <v:imagedata r:id="rId28" o:title=""/>
                </v:shape>
                <o:OLEObject Type="Embed" ProgID="Equation.DSMT4" ShapeID="_x0000_i1035" DrawAspect="Content" ObjectID="_1783763520" r:id="rId29"/>
              </w:object>
            </w:r>
            <w:r w:rsidR="00EF4212" w:rsidRPr="00210596">
              <w:rPr>
                <w:rFonts w:hint="cs"/>
                <w:sz w:val="28"/>
                <w:szCs w:val="28"/>
                <w:rtl/>
              </w:rPr>
              <w:t xml:space="preserve">         </w:t>
            </w:r>
            <w:r w:rsidR="00365273"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="00C712A0"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="00E22A42"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="00365273"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</w:t>
            </w:r>
            <w:r w:rsidR="00EF4212" w:rsidRPr="00210596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C712A0" w:rsidRPr="00210596">
              <w:rPr>
                <w:rFonts w:hint="cs"/>
                <w:sz w:val="28"/>
                <w:szCs w:val="28"/>
                <w:rtl/>
              </w:rPr>
              <w:t xml:space="preserve">             </w:t>
            </w:r>
            <w:r w:rsidR="00EF4212" w:rsidRPr="00210596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C071EA" w:rsidRPr="00210596">
              <w:rPr>
                <w:position w:val="-6"/>
                <w:sz w:val="28"/>
                <w:szCs w:val="28"/>
              </w:rPr>
              <w:object w:dxaOrig="1680" w:dyaOrig="440" w14:anchorId="21A8957B">
                <v:shape id="_x0000_i1036" type="#_x0000_t75" style="width:105.6pt;height:26.9pt" o:ole="">
                  <v:imagedata r:id="rId30" o:title=""/>
                </v:shape>
                <o:OLEObject Type="Embed" ProgID="Equation.DSMT4" ShapeID="_x0000_i1036" DrawAspect="Content" ObjectID="_1783763521" r:id="rId31"/>
              </w:object>
            </w:r>
            <w:r w:rsidR="006212E5"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</w:t>
            </w:r>
          </w:p>
        </w:tc>
        <w:tc>
          <w:tcPr>
            <w:tcW w:w="537" w:type="dxa"/>
            <w:vAlign w:val="center"/>
          </w:tcPr>
          <w:p w14:paraId="708804B8" w14:textId="6E2E91AF" w:rsidR="008547AA" w:rsidRPr="00210596" w:rsidRDefault="00486500" w:rsidP="00486500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۲</w:t>
            </w:r>
            <w:r w:rsidR="008C115C" w:rsidRPr="00210596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8547AA" w:rsidRPr="00210596" w14:paraId="654397E4" w14:textId="77777777" w:rsidTr="0091253A">
        <w:tc>
          <w:tcPr>
            <w:tcW w:w="569" w:type="dxa"/>
          </w:tcPr>
          <w:p w14:paraId="3FEFEE05" w14:textId="741DECE1" w:rsidR="008547AA" w:rsidRPr="00210596" w:rsidRDefault="00486500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۷</w:t>
            </w:r>
          </w:p>
        </w:tc>
        <w:tc>
          <w:tcPr>
            <w:tcW w:w="9430" w:type="dxa"/>
            <w:gridSpan w:val="3"/>
          </w:tcPr>
          <w:p w14:paraId="5D574105" w14:textId="684D3ADB" w:rsidR="00041A77" w:rsidRPr="00210596" w:rsidRDefault="002567B2" w:rsidP="00FD0FCA">
            <w:pPr>
              <w:spacing w:line="276" w:lineRule="auto"/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حاصل را </w:t>
            </w:r>
            <w:r w:rsidR="0097088A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با کمک اتحادها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بدست آورید.</w:t>
            </w:r>
            <w:r w:rsidR="00A65415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</w:t>
            </w:r>
            <w:r w:rsidR="00041A77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</w:t>
            </w:r>
            <w:r w:rsidR="000F189E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</w:t>
            </w:r>
            <w:r w:rsidR="00041A77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</w:t>
            </w:r>
            <w:r w:rsidR="00A65415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C115C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041A77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</w:p>
          <w:p w14:paraId="430A8EBA" w14:textId="722B710A" w:rsidR="00461A47" w:rsidRPr="00210596" w:rsidRDefault="00041A77" w:rsidP="00486500">
            <w:pPr>
              <w:spacing w:line="480" w:lineRule="auto"/>
              <w:jc w:val="right"/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</w:t>
            </w:r>
            <w:r w:rsidR="00FD0FCA" w:rsidRPr="008D1E2C">
              <w:rPr>
                <w:noProof/>
                <w:position w:val="-6"/>
                <w:sz w:val="28"/>
                <w:szCs w:val="28"/>
                <w:lang w:bidi="fa-IR"/>
              </w:rPr>
              <w:object w:dxaOrig="1140" w:dyaOrig="279" w14:anchorId="43A199CD">
                <v:shape id="_x0000_i1037" type="#_x0000_t75" style="width:1in;height:18.25pt" o:ole="">
                  <v:imagedata r:id="rId32" o:title=""/>
                </v:shape>
                <o:OLEObject Type="Embed" ProgID="Equation.DSMT4" ShapeID="_x0000_i1037" DrawAspect="Content" ObjectID="_1783763522" r:id="rId33"/>
              </w:objec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</w:t>
            </w:r>
          </w:p>
        </w:tc>
        <w:tc>
          <w:tcPr>
            <w:tcW w:w="537" w:type="dxa"/>
            <w:vAlign w:val="center"/>
          </w:tcPr>
          <w:p w14:paraId="07125495" w14:textId="136A925A" w:rsidR="008547AA" w:rsidRPr="00210596" w:rsidRDefault="008D1E2C" w:rsidP="00E66F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۱</w:t>
            </w:r>
          </w:p>
        </w:tc>
      </w:tr>
      <w:tr w:rsidR="009B405E" w:rsidRPr="00210596" w14:paraId="3451054D" w14:textId="77777777" w:rsidTr="00FE0235">
        <w:trPr>
          <w:trHeight w:val="1607"/>
        </w:trPr>
        <w:tc>
          <w:tcPr>
            <w:tcW w:w="569" w:type="dxa"/>
          </w:tcPr>
          <w:p w14:paraId="3DBB2058" w14:textId="38C060FD" w:rsidR="009B405E" w:rsidRPr="00210596" w:rsidRDefault="00486500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۹</w:t>
            </w:r>
          </w:p>
        </w:tc>
        <w:tc>
          <w:tcPr>
            <w:tcW w:w="9430" w:type="dxa"/>
            <w:gridSpan w:val="3"/>
          </w:tcPr>
          <w:p w14:paraId="10372C66" w14:textId="241B369D" w:rsidR="00984E6B" w:rsidRPr="00210596" w:rsidRDefault="004211E6" w:rsidP="00FD0FCA">
            <w:pPr>
              <w:tabs>
                <w:tab w:val="left" w:pos="7297"/>
              </w:tabs>
              <w:spacing w:line="360" w:lineRule="auto"/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برای هر کدام از معادله</w:t>
            </w:r>
            <w:r w:rsidR="00931D91"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="00931D91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ه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ای زیر یک نابرابری بنویسید.</w:t>
            </w:r>
            <w:r w:rsidR="00931D91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</w:t>
            </w:r>
          </w:p>
          <w:p w14:paraId="4D15870A" w14:textId="690669ED" w:rsidR="00BE7DA4" w:rsidRPr="00210596" w:rsidRDefault="00486500" w:rsidP="00FD0FCA">
            <w:pPr>
              <w:tabs>
                <w:tab w:val="left" w:pos="7297"/>
              </w:tabs>
              <w:spacing w:line="360" w:lineRule="auto"/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</w:t>
            </w:r>
            <w:r w:rsidR="00FD0FC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</w:t>
            </w:r>
            <w:r w:rsidR="00931D91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</w:t>
            </w:r>
            <w:r w:rsidR="00DF4FAD" w:rsidRPr="00210596">
              <w:rPr>
                <w:noProof/>
                <w:position w:val="-6"/>
                <w:sz w:val="28"/>
                <w:szCs w:val="28"/>
                <w:lang w:bidi="fa-IR"/>
              </w:rPr>
              <w:object w:dxaOrig="1760" w:dyaOrig="300" w14:anchorId="116923B7">
                <v:shape id="_x0000_i1038" type="#_x0000_t75" style="width:96.95pt;height:16.3pt" o:ole="">
                  <v:imagedata r:id="rId34" o:title=""/>
                </v:shape>
                <o:OLEObject Type="Embed" ProgID="Equation.DSMT4" ShapeID="_x0000_i1038" DrawAspect="Content" ObjectID="_1783763523" r:id="rId35"/>
              </w:object>
            </w:r>
            <w:r w:rsidR="00931D91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</w:t>
            </w:r>
            <w:r w:rsidR="00FD0FC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</w:t>
            </w:r>
            <w:r w:rsidR="00FD0FC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</w:t>
            </w:r>
            <w:r w:rsidR="00931D91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</w:t>
            </w:r>
            <w:r>
              <w:rPr>
                <w:noProof/>
                <w:sz w:val="28"/>
                <w:szCs w:val="28"/>
                <w:lang w:bidi="fa-IR"/>
              </w:rPr>
              <w:t xml:space="preserve"> </w:t>
            </w:r>
            <w:r w:rsidR="00DF4FAD" w:rsidRPr="00210596">
              <w:rPr>
                <w:noProof/>
                <w:position w:val="-6"/>
                <w:sz w:val="28"/>
                <w:szCs w:val="28"/>
                <w:lang w:bidi="fa-IR"/>
              </w:rPr>
              <w:object w:dxaOrig="1260" w:dyaOrig="300" w14:anchorId="098BDF47">
                <v:shape id="_x0000_i1039" type="#_x0000_t75" style="width:75.85pt;height:18.25pt" o:ole="">
                  <v:imagedata r:id="rId36" o:title=""/>
                </v:shape>
                <o:OLEObject Type="Embed" ProgID="Equation.DSMT4" ShapeID="_x0000_i1039" DrawAspect="Content" ObjectID="_1783763524" r:id="rId37"/>
              </w:object>
            </w:r>
          </w:p>
        </w:tc>
        <w:tc>
          <w:tcPr>
            <w:tcW w:w="537" w:type="dxa"/>
            <w:vAlign w:val="center"/>
          </w:tcPr>
          <w:p w14:paraId="4DEA65D2" w14:textId="7DBF70DF" w:rsidR="009B405E" w:rsidRPr="00210596" w:rsidRDefault="00FD0FCA" w:rsidP="00E66F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۱</w:t>
            </w:r>
          </w:p>
        </w:tc>
      </w:tr>
      <w:tr w:rsidR="00FE0235" w:rsidRPr="00210596" w14:paraId="0655E77D" w14:textId="77777777" w:rsidTr="0091253A">
        <w:tc>
          <w:tcPr>
            <w:tcW w:w="569" w:type="dxa"/>
          </w:tcPr>
          <w:p w14:paraId="232D8405" w14:textId="3661D1EB" w:rsidR="00FE0235" w:rsidRDefault="00FE0235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9</w:t>
            </w:r>
          </w:p>
        </w:tc>
        <w:tc>
          <w:tcPr>
            <w:tcW w:w="9430" w:type="dxa"/>
            <w:gridSpan w:val="3"/>
          </w:tcPr>
          <w:p w14:paraId="3FD2B2DD" w14:textId="77777777" w:rsidR="00FE0235" w:rsidRPr="00C071EA" w:rsidRDefault="00FE0235" w:rsidP="00FE0235">
            <w:pPr>
              <w:spacing w:after="160" w:line="360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عبارت های کلامی زیر را به صورت جبری بنویسید.</w:t>
            </w:r>
          </w:p>
          <w:p w14:paraId="1124AB1E" w14:textId="77777777" w:rsidR="00FE0235" w:rsidRPr="00C071EA" w:rsidRDefault="00FE0235" w:rsidP="00FE0235">
            <w:pPr>
              <w:spacing w:line="360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الف) نصف عدد </w:t>
            </w:r>
            <w:r w:rsidRPr="00C071EA">
              <w:rPr>
                <w:rFonts w:ascii="Shabnam" w:hAnsi="Shabnam" w:cs="0 Nazanin Bold"/>
                <w:sz w:val="28"/>
                <w:szCs w:val="28"/>
              </w:rPr>
              <w:t>a</w:t>
            </w: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به علاوه ۲  کوچکتر از ۸  است : ...............................................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........</w:t>
            </w:r>
          </w:p>
          <w:p w14:paraId="242E6E56" w14:textId="46C567C7" w:rsidR="00FE0235" w:rsidRPr="00210596" w:rsidRDefault="00FE0235" w:rsidP="00FE0235">
            <w:pPr>
              <w:tabs>
                <w:tab w:val="left" w:pos="7297"/>
              </w:tabs>
              <w:spacing w:line="360" w:lineRule="auto"/>
              <w:rPr>
                <w:noProof/>
                <w:sz w:val="28"/>
                <w:szCs w:val="28"/>
                <w:rtl/>
                <w:lang w:bidi="fa-IR"/>
              </w:rPr>
            </w:pP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ج) سه برابر عددی به اضافه ۹ حداکثر ۱۲ است : ......................................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.........</w:t>
            </w: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...........</w:t>
            </w:r>
          </w:p>
        </w:tc>
        <w:tc>
          <w:tcPr>
            <w:tcW w:w="537" w:type="dxa"/>
            <w:vAlign w:val="center"/>
          </w:tcPr>
          <w:p w14:paraId="244BADC3" w14:textId="7BCA7069" w:rsidR="00FE0235" w:rsidRDefault="00FE0235" w:rsidP="00E66F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370E12" w:rsidRPr="00210596" w14:paraId="1429514E" w14:textId="77777777" w:rsidTr="0091253A">
        <w:tc>
          <w:tcPr>
            <w:tcW w:w="569" w:type="dxa"/>
          </w:tcPr>
          <w:p w14:paraId="234536E9" w14:textId="17A02F58" w:rsidR="00370E12" w:rsidRPr="00210596" w:rsidRDefault="008C115C" w:rsidP="00486500">
            <w:pPr>
              <w:jc w:val="center"/>
              <w:rPr>
                <w:sz w:val="28"/>
                <w:szCs w:val="28"/>
                <w:rtl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>1</w:t>
            </w:r>
            <w:r w:rsidR="00486500">
              <w:rPr>
                <w:rFonts w:hint="cs"/>
                <w:sz w:val="28"/>
                <w:szCs w:val="28"/>
                <w:rtl/>
              </w:rPr>
              <w:t>۰</w:t>
            </w:r>
          </w:p>
        </w:tc>
        <w:tc>
          <w:tcPr>
            <w:tcW w:w="9430" w:type="dxa"/>
            <w:gridSpan w:val="3"/>
          </w:tcPr>
          <w:p w14:paraId="31585D9D" w14:textId="77777777" w:rsidR="00370E12" w:rsidRPr="00210596" w:rsidRDefault="00162771" w:rsidP="005C1DBF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مجموعه جواب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نامعادله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های زیر  را به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دست آورید.</w:t>
            </w:r>
          </w:p>
          <w:p w14:paraId="260C2920" w14:textId="658CF043" w:rsidR="00027DEB" w:rsidRPr="00210596" w:rsidRDefault="00027DEB" w:rsidP="00486500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</w:t>
            </w:r>
            <w:r w:rsidR="00FD0FCA" w:rsidRPr="00210596">
              <w:rPr>
                <w:noProof/>
                <w:position w:val="-22"/>
                <w:sz w:val="28"/>
                <w:szCs w:val="28"/>
                <w:lang w:bidi="fa-IR"/>
              </w:rPr>
              <w:object w:dxaOrig="1480" w:dyaOrig="580" w14:anchorId="5BDD9CE4">
                <v:shape id="_x0000_i1040" type="#_x0000_t75" style="width:91.2pt;height:35.5pt" o:ole="">
                  <v:imagedata r:id="rId38" o:title=""/>
                </v:shape>
                <o:OLEObject Type="Embed" ProgID="Equation.DSMT4" ShapeID="_x0000_i1040" DrawAspect="Content" ObjectID="_1783763525" r:id="rId39"/>
              </w:objec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</w:t>
            </w:r>
            <w:r w:rsidR="00F72E24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</w:t>
            </w:r>
            <w:r w:rsidR="00486500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</w:t>
            </w:r>
            <w:r w:rsidR="00486500" w:rsidRPr="00210596">
              <w:rPr>
                <w:noProof/>
                <w:position w:val="-14"/>
                <w:sz w:val="28"/>
                <w:szCs w:val="28"/>
                <w:lang w:bidi="fa-IR"/>
              </w:rPr>
              <w:object w:dxaOrig="1920" w:dyaOrig="440" w14:anchorId="5FD8C1AD">
                <v:shape id="_x0000_i1041" type="#_x0000_t75" style="width:109.45pt;height:24.95pt" o:ole="">
                  <v:imagedata r:id="rId40" o:title=""/>
                </v:shape>
                <o:OLEObject Type="Embed" ProgID="Equation.DSMT4" ShapeID="_x0000_i1041" DrawAspect="Content" ObjectID="_1783763526" r:id="rId41"/>
              </w:objec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t xml:space="preserve"> </w:t>
            </w:r>
          </w:p>
          <w:p w14:paraId="3B928957" w14:textId="77777777" w:rsidR="00027DEB" w:rsidRPr="00210596" w:rsidRDefault="00027DEB" w:rsidP="00027DEB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</w:p>
          <w:p w14:paraId="7FABAAD7" w14:textId="77777777" w:rsidR="00F72E24" w:rsidRPr="00210596" w:rsidRDefault="00027DEB" w:rsidP="00F72E24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</w:t>
            </w:r>
          </w:p>
          <w:p w14:paraId="77C5EAF2" w14:textId="77777777" w:rsidR="00F72E24" w:rsidRPr="00210596" w:rsidRDefault="00F72E24" w:rsidP="00F72E24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</w:p>
          <w:p w14:paraId="20F48316" w14:textId="5BAB9341" w:rsidR="00984E6B" w:rsidRDefault="00027DEB" w:rsidP="00FD0FCA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</w:t>
            </w:r>
          </w:p>
          <w:p w14:paraId="603D1202" w14:textId="283A6CAB" w:rsidR="00FD0FCA" w:rsidRDefault="00FD0FCA" w:rsidP="00FD0FCA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</w:p>
          <w:p w14:paraId="6467966A" w14:textId="77777777" w:rsidR="00DF4FAD" w:rsidRPr="00055B1C" w:rsidRDefault="00DF4FAD" w:rsidP="00FD0FCA">
            <w:pPr>
              <w:tabs>
                <w:tab w:val="left" w:pos="7297"/>
              </w:tabs>
              <w:rPr>
                <w:noProof/>
                <w:sz w:val="2"/>
                <w:szCs w:val="2"/>
                <w:rtl/>
                <w:lang w:bidi="fa-IR"/>
              </w:rPr>
            </w:pPr>
          </w:p>
          <w:p w14:paraId="7ED33507" w14:textId="59C62133" w:rsidR="00027DEB" w:rsidRPr="00210596" w:rsidRDefault="00027DEB" w:rsidP="00F72E24">
            <w:pPr>
              <w:tabs>
                <w:tab w:val="left" w:pos="7297"/>
              </w:tabs>
              <w:rPr>
                <w:noProof/>
                <w:sz w:val="28"/>
                <w:szCs w:val="28"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</w:t>
            </w:r>
            <w:r w:rsidR="00AE32C9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</w:t>
            </w:r>
          </w:p>
        </w:tc>
        <w:tc>
          <w:tcPr>
            <w:tcW w:w="537" w:type="dxa"/>
            <w:vAlign w:val="center"/>
          </w:tcPr>
          <w:p w14:paraId="07A65C23" w14:textId="2D9E5C6C" w:rsidR="00370E12" w:rsidRPr="00210596" w:rsidRDefault="00FD0FCA" w:rsidP="00E66F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۲</w:t>
            </w:r>
          </w:p>
        </w:tc>
      </w:tr>
      <w:tr w:rsidR="00C071EA" w:rsidRPr="00210596" w14:paraId="50291D8D" w14:textId="77777777" w:rsidTr="0091253A">
        <w:tc>
          <w:tcPr>
            <w:tcW w:w="569" w:type="dxa"/>
          </w:tcPr>
          <w:p w14:paraId="25CBEC8A" w14:textId="77777777" w:rsidR="00C071EA" w:rsidRPr="00210596" w:rsidRDefault="00C071EA" w:rsidP="0048650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9430" w:type="dxa"/>
            <w:gridSpan w:val="3"/>
          </w:tcPr>
          <w:p w14:paraId="1B3E2A80" w14:textId="62D17EBA" w:rsidR="00C071EA" w:rsidRPr="00210596" w:rsidRDefault="00C071EA" w:rsidP="00C071EA">
            <w:pPr>
              <w:tabs>
                <w:tab w:val="left" w:pos="7297"/>
              </w:tabs>
              <w:jc w:val="center"/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>موفق باشید.                                                                                                                   جمع نمرات:</w:t>
            </w:r>
          </w:p>
        </w:tc>
        <w:tc>
          <w:tcPr>
            <w:tcW w:w="537" w:type="dxa"/>
            <w:vAlign w:val="center"/>
          </w:tcPr>
          <w:p w14:paraId="3AF1251A" w14:textId="4EAF00E4" w:rsidR="00C071EA" w:rsidRDefault="00C071EA" w:rsidP="00E66F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</w:tbl>
    <w:p w14:paraId="1020E5B8" w14:textId="69F8F517" w:rsidR="000B3006" w:rsidRPr="00210596" w:rsidRDefault="000B3006" w:rsidP="00F47F42">
      <w:pPr>
        <w:tabs>
          <w:tab w:val="left" w:pos="7696"/>
        </w:tabs>
        <w:jc w:val="right"/>
        <w:rPr>
          <w:rFonts w:ascii="IranNastaliq" w:hAnsi="IranNastaliq" w:cs="IranNastaliq"/>
          <w:sz w:val="28"/>
          <w:szCs w:val="28"/>
          <w:rtl/>
        </w:rPr>
      </w:pPr>
    </w:p>
    <w:sectPr w:rsidR="000B3006" w:rsidRPr="00210596" w:rsidSect="006348D7">
      <w:footerReference w:type="even" r:id="rId42"/>
      <w:footerReference w:type="default" r:id="rId43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695EA" w14:textId="77777777" w:rsidR="009E3AA6" w:rsidRDefault="009E3AA6">
      <w:r>
        <w:separator/>
      </w:r>
    </w:p>
  </w:endnote>
  <w:endnote w:type="continuationSeparator" w:id="0">
    <w:p w14:paraId="3154F00F" w14:textId="77777777" w:rsidR="009E3AA6" w:rsidRDefault="009E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A9DA0" w14:textId="1CEEC152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FE0235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7FADE1E8" w14:textId="77777777" w:rsidR="001E62AA" w:rsidRDefault="001E6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AB605" w14:textId="77777777" w:rsidR="009E3AA6" w:rsidRDefault="009E3AA6">
      <w:r>
        <w:separator/>
      </w:r>
    </w:p>
  </w:footnote>
  <w:footnote w:type="continuationSeparator" w:id="0">
    <w:p w14:paraId="4DE9E155" w14:textId="77777777" w:rsidR="009E3AA6" w:rsidRDefault="009E3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55B1C"/>
    <w:rsid w:val="000812E2"/>
    <w:rsid w:val="00081A78"/>
    <w:rsid w:val="00082BC1"/>
    <w:rsid w:val="00083DAE"/>
    <w:rsid w:val="0008569F"/>
    <w:rsid w:val="00096D6F"/>
    <w:rsid w:val="000A4E0D"/>
    <w:rsid w:val="000B0BDF"/>
    <w:rsid w:val="000B0C9E"/>
    <w:rsid w:val="000B3006"/>
    <w:rsid w:val="000C13A0"/>
    <w:rsid w:val="000E2D5C"/>
    <w:rsid w:val="000E4897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31B2E"/>
    <w:rsid w:val="001369CE"/>
    <w:rsid w:val="00156A69"/>
    <w:rsid w:val="00162771"/>
    <w:rsid w:val="001631AF"/>
    <w:rsid w:val="0016388F"/>
    <w:rsid w:val="001738A4"/>
    <w:rsid w:val="001752AE"/>
    <w:rsid w:val="00180E9B"/>
    <w:rsid w:val="00183AB2"/>
    <w:rsid w:val="001A0CC7"/>
    <w:rsid w:val="001A6568"/>
    <w:rsid w:val="001A773D"/>
    <w:rsid w:val="001B0190"/>
    <w:rsid w:val="001B2CBC"/>
    <w:rsid w:val="001B77C9"/>
    <w:rsid w:val="001C2F86"/>
    <w:rsid w:val="001C4DF7"/>
    <w:rsid w:val="001C558A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541C"/>
    <w:rsid w:val="002304F7"/>
    <w:rsid w:val="00234541"/>
    <w:rsid w:val="0023766B"/>
    <w:rsid w:val="002567B2"/>
    <w:rsid w:val="00257904"/>
    <w:rsid w:val="00265DAC"/>
    <w:rsid w:val="00283FFA"/>
    <w:rsid w:val="002905F6"/>
    <w:rsid w:val="00292A80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3013D7"/>
    <w:rsid w:val="00303E2E"/>
    <w:rsid w:val="003054F1"/>
    <w:rsid w:val="00311C57"/>
    <w:rsid w:val="00314F7C"/>
    <w:rsid w:val="00320319"/>
    <w:rsid w:val="0032391D"/>
    <w:rsid w:val="003531E6"/>
    <w:rsid w:val="00354B07"/>
    <w:rsid w:val="00363EA9"/>
    <w:rsid w:val="00365273"/>
    <w:rsid w:val="00370E12"/>
    <w:rsid w:val="0037499B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40E7"/>
    <w:rsid w:val="004211E6"/>
    <w:rsid w:val="00427CF4"/>
    <w:rsid w:val="0044211B"/>
    <w:rsid w:val="004568D6"/>
    <w:rsid w:val="00461A47"/>
    <w:rsid w:val="00464B31"/>
    <w:rsid w:val="0047153D"/>
    <w:rsid w:val="004760CB"/>
    <w:rsid w:val="00480E18"/>
    <w:rsid w:val="00486500"/>
    <w:rsid w:val="00493C1E"/>
    <w:rsid w:val="00497CD7"/>
    <w:rsid w:val="004A06C2"/>
    <w:rsid w:val="004A1F88"/>
    <w:rsid w:val="004B5D83"/>
    <w:rsid w:val="004B7F7B"/>
    <w:rsid w:val="004E14E2"/>
    <w:rsid w:val="004E3CD7"/>
    <w:rsid w:val="004E449F"/>
    <w:rsid w:val="004F1A82"/>
    <w:rsid w:val="004F7238"/>
    <w:rsid w:val="005179AD"/>
    <w:rsid w:val="005249E8"/>
    <w:rsid w:val="00527D9D"/>
    <w:rsid w:val="00551A46"/>
    <w:rsid w:val="00554692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C1DBF"/>
    <w:rsid w:val="005C70F1"/>
    <w:rsid w:val="005E22DE"/>
    <w:rsid w:val="005E36AC"/>
    <w:rsid w:val="005F5844"/>
    <w:rsid w:val="005F5D12"/>
    <w:rsid w:val="005F7954"/>
    <w:rsid w:val="0061446A"/>
    <w:rsid w:val="00614E45"/>
    <w:rsid w:val="006166CD"/>
    <w:rsid w:val="006212E5"/>
    <w:rsid w:val="006348D7"/>
    <w:rsid w:val="00645BBA"/>
    <w:rsid w:val="006507AA"/>
    <w:rsid w:val="00651A39"/>
    <w:rsid w:val="00652AE5"/>
    <w:rsid w:val="00654641"/>
    <w:rsid w:val="0066171F"/>
    <w:rsid w:val="00674005"/>
    <w:rsid w:val="00675EF1"/>
    <w:rsid w:val="00684AA5"/>
    <w:rsid w:val="00686549"/>
    <w:rsid w:val="006917C9"/>
    <w:rsid w:val="006A2ECB"/>
    <w:rsid w:val="006A45B3"/>
    <w:rsid w:val="006B1CD3"/>
    <w:rsid w:val="006C1DAF"/>
    <w:rsid w:val="006C36D2"/>
    <w:rsid w:val="006C5E32"/>
    <w:rsid w:val="006D1307"/>
    <w:rsid w:val="006E40F9"/>
    <w:rsid w:val="006E7ED3"/>
    <w:rsid w:val="006E7FD9"/>
    <w:rsid w:val="006F135A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7005"/>
    <w:rsid w:val="007A76B6"/>
    <w:rsid w:val="007B4428"/>
    <w:rsid w:val="007D2BAF"/>
    <w:rsid w:val="007D7552"/>
    <w:rsid w:val="007F110E"/>
    <w:rsid w:val="008064FD"/>
    <w:rsid w:val="00812D2F"/>
    <w:rsid w:val="00813CF4"/>
    <w:rsid w:val="00814666"/>
    <w:rsid w:val="00815D3C"/>
    <w:rsid w:val="00820188"/>
    <w:rsid w:val="008274E0"/>
    <w:rsid w:val="008547AA"/>
    <w:rsid w:val="008605CB"/>
    <w:rsid w:val="00871AD4"/>
    <w:rsid w:val="008770E7"/>
    <w:rsid w:val="008817EA"/>
    <w:rsid w:val="00885BB4"/>
    <w:rsid w:val="00894564"/>
    <w:rsid w:val="00894591"/>
    <w:rsid w:val="008A4BD8"/>
    <w:rsid w:val="008B2D29"/>
    <w:rsid w:val="008C115C"/>
    <w:rsid w:val="008D1E2C"/>
    <w:rsid w:val="008D35A4"/>
    <w:rsid w:val="008D563F"/>
    <w:rsid w:val="008D6A73"/>
    <w:rsid w:val="008E4A1D"/>
    <w:rsid w:val="008F4B46"/>
    <w:rsid w:val="0091253A"/>
    <w:rsid w:val="009215E0"/>
    <w:rsid w:val="00926573"/>
    <w:rsid w:val="00931D91"/>
    <w:rsid w:val="00937508"/>
    <w:rsid w:val="00944ED0"/>
    <w:rsid w:val="00946639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9294B"/>
    <w:rsid w:val="00992D67"/>
    <w:rsid w:val="009934FF"/>
    <w:rsid w:val="009960AB"/>
    <w:rsid w:val="009A0442"/>
    <w:rsid w:val="009A3B38"/>
    <w:rsid w:val="009B405E"/>
    <w:rsid w:val="009D4F39"/>
    <w:rsid w:val="009E3AA6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4F67"/>
    <w:rsid w:val="00A26BF5"/>
    <w:rsid w:val="00A4069A"/>
    <w:rsid w:val="00A40DA9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6DB0"/>
    <w:rsid w:val="00A91CD1"/>
    <w:rsid w:val="00AB300F"/>
    <w:rsid w:val="00AC6A14"/>
    <w:rsid w:val="00AD0171"/>
    <w:rsid w:val="00AD6565"/>
    <w:rsid w:val="00AE32C9"/>
    <w:rsid w:val="00AE42AE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6F1A"/>
    <w:rsid w:val="00B71B87"/>
    <w:rsid w:val="00B734A8"/>
    <w:rsid w:val="00B80042"/>
    <w:rsid w:val="00BA6509"/>
    <w:rsid w:val="00BA7917"/>
    <w:rsid w:val="00BB1181"/>
    <w:rsid w:val="00BD447E"/>
    <w:rsid w:val="00BD7BE6"/>
    <w:rsid w:val="00BE776E"/>
    <w:rsid w:val="00BE7DA4"/>
    <w:rsid w:val="00BF2DE8"/>
    <w:rsid w:val="00BF3462"/>
    <w:rsid w:val="00BF5916"/>
    <w:rsid w:val="00C051F1"/>
    <w:rsid w:val="00C071EA"/>
    <w:rsid w:val="00C0768D"/>
    <w:rsid w:val="00C11D90"/>
    <w:rsid w:val="00C13852"/>
    <w:rsid w:val="00C157C4"/>
    <w:rsid w:val="00C27C69"/>
    <w:rsid w:val="00C30A4B"/>
    <w:rsid w:val="00C326B1"/>
    <w:rsid w:val="00C40BBF"/>
    <w:rsid w:val="00C4546A"/>
    <w:rsid w:val="00C60163"/>
    <w:rsid w:val="00C610FE"/>
    <w:rsid w:val="00C712A0"/>
    <w:rsid w:val="00C819A9"/>
    <w:rsid w:val="00C82809"/>
    <w:rsid w:val="00C82A22"/>
    <w:rsid w:val="00C84DCA"/>
    <w:rsid w:val="00C95237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25C"/>
    <w:rsid w:val="00D12852"/>
    <w:rsid w:val="00D2389A"/>
    <w:rsid w:val="00D30350"/>
    <w:rsid w:val="00D36C51"/>
    <w:rsid w:val="00D50E5A"/>
    <w:rsid w:val="00D55424"/>
    <w:rsid w:val="00D656B0"/>
    <w:rsid w:val="00D73FD1"/>
    <w:rsid w:val="00D75186"/>
    <w:rsid w:val="00D7747C"/>
    <w:rsid w:val="00D849E2"/>
    <w:rsid w:val="00D84F52"/>
    <w:rsid w:val="00D8746C"/>
    <w:rsid w:val="00D90C4E"/>
    <w:rsid w:val="00D92AD7"/>
    <w:rsid w:val="00DA1A63"/>
    <w:rsid w:val="00DA7416"/>
    <w:rsid w:val="00DB1342"/>
    <w:rsid w:val="00DB4350"/>
    <w:rsid w:val="00DB5A74"/>
    <w:rsid w:val="00DC1261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E00254"/>
    <w:rsid w:val="00E0042D"/>
    <w:rsid w:val="00E14C5C"/>
    <w:rsid w:val="00E1516A"/>
    <w:rsid w:val="00E1733B"/>
    <w:rsid w:val="00E21646"/>
    <w:rsid w:val="00E22A42"/>
    <w:rsid w:val="00E33963"/>
    <w:rsid w:val="00E3552A"/>
    <w:rsid w:val="00E43550"/>
    <w:rsid w:val="00E53225"/>
    <w:rsid w:val="00E575E8"/>
    <w:rsid w:val="00E57C7D"/>
    <w:rsid w:val="00E601F9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7D45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3DF6"/>
    <w:rsid w:val="00F67C4C"/>
    <w:rsid w:val="00F72E24"/>
    <w:rsid w:val="00F73E90"/>
    <w:rsid w:val="00F81292"/>
    <w:rsid w:val="00F876D5"/>
    <w:rsid w:val="00FA1DE2"/>
    <w:rsid w:val="00FA2A01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2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4359C-F535-428E-8884-81986E79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106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14</cp:revision>
  <cp:lastPrinted>2019-03-02T19:22:00Z</cp:lastPrinted>
  <dcterms:created xsi:type="dcterms:W3CDTF">2024-02-08T09:26:00Z</dcterms:created>
  <dcterms:modified xsi:type="dcterms:W3CDTF">2024-07-29T09:35:00Z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