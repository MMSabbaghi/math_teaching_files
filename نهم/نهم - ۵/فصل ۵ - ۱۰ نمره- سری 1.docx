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8132BC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9"/>
        <w:gridCol w:w="4495"/>
        <w:gridCol w:w="2881"/>
        <w:gridCol w:w="2137"/>
        <w:gridCol w:w="504"/>
      </w:tblGrid>
      <w:tr w:rsidR="00D36C51" w:rsidRPr="008132BC" w14:paraId="23BF9A35" w14:textId="11F14A79" w:rsidTr="00447205">
        <w:trPr>
          <w:trHeight w:val="567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7C31C13E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کلاس</w:t>
            </w: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نهم :</w:t>
            </w:r>
            <w:r w:rsidR="00E42087"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 ........</w:t>
            </w: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8132BC" w:rsidRPr="008132BC" w14:paraId="661AEA58" w14:textId="77777777" w:rsidTr="00F24395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705AB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597B77AE" w14:textId="51F8CD0F" w:rsidR="0052275E" w:rsidRDefault="0052275E" w:rsidP="00F2439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جا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ها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ی خالی را کامل کنید.</w:t>
            </w:r>
          </w:p>
          <w:p w14:paraId="50DF8EFE" w14:textId="43AB844F" w:rsidR="005D40B5" w:rsidRPr="0052275E" w:rsidRDefault="005D40B5" w:rsidP="00F2439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الف) درجه تک جمله ای </w:t>
            </w:r>
            <w:r w:rsidRPr="00210596">
              <w:rPr>
                <w:position w:val="-12"/>
                <w:sz w:val="28"/>
                <w:szCs w:val="28"/>
              </w:rPr>
              <w:object w:dxaOrig="880" w:dyaOrig="499" w14:anchorId="0EFC56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6pt;height:26pt" o:ole="">
                  <v:imagedata r:id="rId8" o:title=""/>
                </v:shape>
                <o:OLEObject Type="Embed" ProgID="Equation.DSMT4" ShapeID="_x0000_i1025" DrawAspect="Content" ObjectID="_1779004790" r:id="rId9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نسبت به </w:t>
            </w:r>
            <w:r>
              <w:rPr>
                <w:noProof/>
                <w:sz w:val="28"/>
                <w:szCs w:val="28"/>
                <w:lang w:bidi="fa-IR"/>
              </w:rPr>
              <w:t>x , y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برابر با .................. است.</w:t>
            </w:r>
          </w:p>
          <w:p w14:paraId="7C87ED82" w14:textId="2E865627" w:rsidR="0052275E" w:rsidRDefault="0052275E" w:rsidP="00F2439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ب)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="0065281B" w:rsidRPr="0065281B">
              <w:rPr>
                <w:rFonts w:asciiTheme="minorHAnsi" w:hAnsiTheme="minorHAnsi" w:cstheme="minorBidi"/>
                <w:position w:val="-6"/>
                <w:sz w:val="22"/>
                <w:szCs w:val="22"/>
              </w:rPr>
              <w:object w:dxaOrig="880" w:dyaOrig="440" w14:anchorId="6E1AAF4D">
                <v:shape id="_x0000_i1026" type="#_x0000_t75" style="width:39.95pt;height:21.2pt" o:ole="">
                  <v:imagedata r:id="rId10" o:title=""/>
                </v:shape>
                <o:OLEObject Type="Embed" ProgID="Equation.DSMT4" ShapeID="_x0000_i1026" DrawAspect="Content" ObjectID="_1779004791" r:id="rId11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باشد آنگاه</w:t>
            </w:r>
            <w:r w:rsidR="0065281B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65281B">
              <w:rPr>
                <w:rFonts w:cs="0 Nazanin Bold"/>
                <w:sz w:val="28"/>
                <w:szCs w:val="28"/>
              </w:rPr>
              <w:t>a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="0065281B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عددی با علامت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.................. </w:t>
            </w:r>
            <w:r w:rsidR="0065281B">
              <w:rPr>
                <w:rFonts w:cs="0 Nazanin Bold" w:hint="cs"/>
                <w:sz w:val="28"/>
                <w:szCs w:val="28"/>
                <w:rtl/>
              </w:rPr>
              <w:t>است</w:t>
            </w:r>
            <w:r>
              <w:rPr>
                <w:rFonts w:cs="0 Nazanin Bold" w:hint="cs"/>
                <w:sz w:val="28"/>
                <w:szCs w:val="28"/>
                <w:rtl/>
              </w:rPr>
              <w:t>.</w:t>
            </w:r>
          </w:p>
          <w:p w14:paraId="7023D8FE" w14:textId="5DFE07CF" w:rsidR="008132BC" w:rsidRDefault="0052275E" w:rsidP="00F2439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ج) عبارت  </w:t>
            </w:r>
            <w:r w:rsidRPr="0052275E">
              <w:rPr>
                <w:position w:val="-8"/>
              </w:rPr>
              <w:object w:dxaOrig="580" w:dyaOrig="400" w14:anchorId="0A94E8BC">
                <v:shape id="_x0000_i1027" type="#_x0000_t75" style="width:30.25pt;height:21.2pt" o:ole="">
                  <v:imagedata r:id="rId12" o:title=""/>
                </v:shape>
                <o:OLEObject Type="Embed" ProgID="Equation.DSMT4" ShapeID="_x0000_i1027" DrawAspect="Content" ObjectID="_1779004792" r:id="rId13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تک جمله ای ..................... (هست ، نیست)</w:t>
            </w:r>
          </w:p>
          <w:p w14:paraId="72812CB0" w14:textId="7FF2B0F2" w:rsidR="0052275E" w:rsidRPr="0052275E" w:rsidRDefault="0052275E" w:rsidP="00F2439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د) 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ساده شده ی عبارت </w:t>
            </w:r>
            <w:r w:rsidRPr="00B01BE2">
              <w:rPr>
                <w:position w:val="-12"/>
              </w:rPr>
              <w:object w:dxaOrig="1740" w:dyaOrig="499" w14:anchorId="7E00CE2E">
                <v:shape id="_x0000_i1028" type="#_x0000_t75" style="width:84.1pt;height:24.2pt" o:ole="">
                  <v:imagedata r:id="rId14" o:title=""/>
                </v:shape>
                <o:OLEObject Type="Embed" ProgID="Equation.DSMT4" ShapeID="_x0000_i1028" DrawAspect="Content" ObjectID="_1779004793" r:id="rId15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برابر است با .....................</w:t>
            </w:r>
          </w:p>
        </w:tc>
        <w:tc>
          <w:tcPr>
            <w:tcW w:w="504" w:type="dxa"/>
            <w:vAlign w:val="center"/>
          </w:tcPr>
          <w:p w14:paraId="609C4549" w14:textId="6D0D8B7B" w:rsidR="008132BC" w:rsidRPr="005D40B5" w:rsidRDefault="005D40B5" w:rsidP="005D40B5">
            <w:pPr>
              <w:jc w:val="center"/>
              <w:rPr>
                <w:sz w:val="28"/>
                <w:szCs w:val="28"/>
                <w:rtl/>
              </w:rPr>
            </w:pPr>
            <w:r w:rsidRPr="005D40B5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0714012B" w14:textId="77777777" w:rsidTr="00F24395">
        <w:trPr>
          <w:trHeight w:val="975"/>
        </w:trPr>
        <w:tc>
          <w:tcPr>
            <w:tcW w:w="519" w:type="dxa"/>
            <w:shd w:val="clear" w:color="auto" w:fill="auto"/>
            <w:vAlign w:val="center"/>
          </w:tcPr>
          <w:p w14:paraId="33215A81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768A1759" w14:textId="29519AC5" w:rsidR="008132BC" w:rsidRDefault="008132BC" w:rsidP="00F24395">
            <w:pPr>
              <w:tabs>
                <w:tab w:val="left" w:pos="7410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>عبارت جبر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ز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ر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را ساده کن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د</w:t>
            </w:r>
            <w:r w:rsidRPr="00210596">
              <w:rPr>
                <w:sz w:val="28"/>
                <w:szCs w:val="28"/>
                <w:rtl/>
                <w:lang w:bidi="fa-IR"/>
              </w:rPr>
              <w:t>.</w:t>
            </w:r>
          </w:p>
          <w:p w14:paraId="2199D0F8" w14:textId="220A9561" w:rsidR="008132BC" w:rsidRPr="00210596" w:rsidRDefault="008132BC" w:rsidP="00F243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jc w:val="right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C438DE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B83C17" w:rsidRPr="00210596">
              <w:rPr>
                <w:position w:val="-26"/>
                <w:sz w:val="28"/>
                <w:szCs w:val="28"/>
                <w:lang w:bidi="fa-IR"/>
              </w:rPr>
              <w:object w:dxaOrig="2380" w:dyaOrig="660" w14:anchorId="4DF6222E">
                <v:shape id="_x0000_i1029" type="#_x0000_t75" style="width:128.85pt;height:36.3pt" o:ole="">
                  <v:imagedata r:id="rId16" o:title=""/>
                </v:shape>
                <o:OLEObject Type="Embed" ProgID="Equation.DSMT4" ShapeID="_x0000_i1029" DrawAspect="Content" ObjectID="_1779004794" r:id="rId17"/>
              </w:object>
            </w:r>
          </w:p>
        </w:tc>
        <w:tc>
          <w:tcPr>
            <w:tcW w:w="504" w:type="dxa"/>
            <w:vAlign w:val="center"/>
          </w:tcPr>
          <w:p w14:paraId="24F28639" w14:textId="30006EF5" w:rsidR="008132BC" w:rsidRDefault="00F24395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۵/۰</w:t>
            </w:r>
          </w:p>
        </w:tc>
      </w:tr>
      <w:tr w:rsidR="008132BC" w:rsidRPr="008132BC" w14:paraId="5405807E" w14:textId="77777777" w:rsidTr="00F24395">
        <w:trPr>
          <w:trHeight w:val="555"/>
        </w:trPr>
        <w:tc>
          <w:tcPr>
            <w:tcW w:w="519" w:type="dxa"/>
            <w:shd w:val="clear" w:color="auto" w:fill="auto"/>
            <w:vAlign w:val="center"/>
          </w:tcPr>
          <w:p w14:paraId="0A7F340C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044D5D8E" w14:textId="77777777" w:rsidR="008132BC" w:rsidRPr="00486500" w:rsidRDefault="008132BC" w:rsidP="00F24395">
            <w:p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486500">
              <w:rPr>
                <w:rFonts w:ascii="Shabnam" w:hAnsi="Shabnam" w:cs="0 Nazanin Bold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p w14:paraId="270AB826" w14:textId="77777777" w:rsidR="008132BC" w:rsidRPr="00210596" w:rsidRDefault="008132BC" w:rsidP="00F24395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ab/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340" w:dyaOrig="540" w14:anchorId="4065F53C">
                <v:shape id="_x0000_i1030" type="#_x0000_t75" style="width:77.45pt;height:31.45pt" o:ole="">
                  <v:imagedata r:id="rId18" o:title=""/>
                </v:shape>
                <o:OLEObject Type="Embed" ProgID="Equation.DSMT4" ShapeID="_x0000_i1030" DrawAspect="Content" ObjectID="_1779004795" r:id="rId19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900" w:dyaOrig="440" w14:anchorId="227DE7EC">
                <v:shape id="_x0000_i1031" type="#_x0000_t75" style="width:114.95pt;height:26pt" o:ole="">
                  <v:imagedata r:id="rId20" o:title=""/>
                </v:shape>
                <o:OLEObject Type="Embed" ProgID="Equation.DSMT4" ShapeID="_x0000_i1031" DrawAspect="Content" ObjectID="_1779004796" r:id="rId21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14:paraId="4CFC6A47" w14:textId="6147600C" w:rsidR="008132BC" w:rsidRPr="00210596" w:rsidRDefault="008132BC" w:rsidP="00F24395">
            <w:pPr>
              <w:spacing w:line="360" w:lineRule="auto"/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position w:val="-14"/>
                <w:sz w:val="28"/>
                <w:szCs w:val="28"/>
                <w:lang w:bidi="fa-IR"/>
              </w:rPr>
              <w:object w:dxaOrig="1920" w:dyaOrig="440" w14:anchorId="53371C81">
                <v:shape id="_x0000_i1032" type="#_x0000_t75" style="width:109.5pt;height:24.8pt" o:ole="">
                  <v:imagedata r:id="rId22" o:title=""/>
                </v:shape>
                <o:OLEObject Type="Embed" ProgID="Equation.DSMT4" ShapeID="_x0000_i1032" DrawAspect="Content" ObjectID="_1779004797" r:id="rId23"/>
              </w:object>
            </w:r>
          </w:p>
        </w:tc>
        <w:tc>
          <w:tcPr>
            <w:tcW w:w="504" w:type="dxa"/>
            <w:vAlign w:val="center"/>
          </w:tcPr>
          <w:p w14:paraId="0A860F4C" w14:textId="24DC4140" w:rsidR="008132BC" w:rsidRDefault="006F1F4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F24395" w:rsidRPr="008132BC" w14:paraId="1632CF0E" w14:textId="77777777" w:rsidTr="00F24395">
        <w:trPr>
          <w:trHeight w:val="962"/>
        </w:trPr>
        <w:tc>
          <w:tcPr>
            <w:tcW w:w="519" w:type="dxa"/>
            <w:shd w:val="clear" w:color="auto" w:fill="auto"/>
            <w:vAlign w:val="center"/>
          </w:tcPr>
          <w:p w14:paraId="250949FA" w14:textId="77777777" w:rsidR="00F24395" w:rsidRPr="008132BC" w:rsidRDefault="00F24395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62CAD14E" w14:textId="77777777" w:rsidR="00F24395" w:rsidRPr="00210596" w:rsidRDefault="00F24395" w:rsidP="00F2439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حاصل را با کمک اتحادها بدست آورید.                                                                                                                          </w:t>
            </w:r>
          </w:p>
          <w:p w14:paraId="7067C180" w14:textId="19CC972C" w:rsidR="00F24395" w:rsidRPr="00486500" w:rsidRDefault="00F24395" w:rsidP="00F24395">
            <w:pPr>
              <w:spacing w:line="276" w:lineRule="auto"/>
              <w:jc w:val="right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8D1E2C">
              <w:rPr>
                <w:noProof/>
                <w:position w:val="-6"/>
                <w:sz w:val="28"/>
                <w:szCs w:val="28"/>
                <w:lang w:bidi="fa-IR"/>
              </w:rPr>
              <w:object w:dxaOrig="1140" w:dyaOrig="279" w14:anchorId="5BD7043F">
                <v:shape id="_x0000_i1033" type="#_x0000_t75" style="width:1in;height:18.15pt" o:ole="">
                  <v:imagedata r:id="rId24" o:title=""/>
                </v:shape>
                <o:OLEObject Type="Embed" ProgID="Equation.DSMT4" ShapeID="_x0000_i1033" DrawAspect="Content" ObjectID="_1779004798" r:id="rId25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</w:t>
            </w:r>
          </w:p>
        </w:tc>
        <w:tc>
          <w:tcPr>
            <w:tcW w:w="504" w:type="dxa"/>
            <w:vAlign w:val="center"/>
          </w:tcPr>
          <w:p w14:paraId="577748DB" w14:textId="58D033CC" w:rsidR="00F24395" w:rsidRDefault="00F24395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0225E9F9" w14:textId="77777777" w:rsidTr="00F24395">
        <w:trPr>
          <w:trHeight w:val="1841"/>
        </w:trPr>
        <w:tc>
          <w:tcPr>
            <w:tcW w:w="519" w:type="dxa"/>
            <w:shd w:val="clear" w:color="auto" w:fill="auto"/>
            <w:vAlign w:val="center"/>
          </w:tcPr>
          <w:p w14:paraId="65F590E5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4663E185" w14:textId="77777777" w:rsidR="0052275E" w:rsidRDefault="0052275E" w:rsidP="00F24395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عبارت</w:t>
            </w:r>
            <w:r w:rsidRPr="00210596">
              <w:rPr>
                <w:sz w:val="28"/>
                <w:szCs w:val="28"/>
                <w:rtl/>
              </w:rPr>
              <w:softHyphen/>
            </w:r>
            <w:r w:rsidRPr="00210596">
              <w:rPr>
                <w:rFonts w:hint="cs"/>
                <w:sz w:val="28"/>
                <w:szCs w:val="28"/>
                <w:rtl/>
              </w:rPr>
              <w:t xml:space="preserve">های زیر را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به کمک اتحاد</w:t>
            </w:r>
            <w:r w:rsidRPr="00210596">
              <w:rPr>
                <w:rFonts w:hint="cs"/>
                <w:sz w:val="28"/>
                <w:szCs w:val="28"/>
                <w:rtl/>
              </w:rPr>
              <w:t xml:space="preserve"> تجزیه کنید.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</w:p>
          <w:p w14:paraId="00CF95CB" w14:textId="10D5EF5B" w:rsidR="0052275E" w:rsidRDefault="0052275E" w:rsidP="00F24395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="00F24395" w:rsidRPr="00210596">
              <w:rPr>
                <w:position w:val="-6"/>
                <w:sz w:val="28"/>
                <w:szCs w:val="28"/>
              </w:rPr>
              <w:object w:dxaOrig="1680" w:dyaOrig="440" w14:anchorId="1C24711D">
                <v:shape id="_x0000_i1034" type="#_x0000_t75" style="width:103.45pt;height:27.25pt" o:ole="">
                  <v:imagedata r:id="rId26" o:title=""/>
                </v:shape>
                <o:OLEObject Type="Embed" ProgID="Equation.DSMT4" ShapeID="_x0000_i1034" DrawAspect="Content" ObjectID="_1779004799" r:id="rId27"/>
              </w:objec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</w:p>
          <w:p w14:paraId="18C49D6D" w14:textId="36B2447E" w:rsidR="008132BC" w:rsidRPr="00946DBE" w:rsidRDefault="0052275E" w:rsidP="00F24395">
            <w:pPr>
              <w:tabs>
                <w:tab w:val="left" w:pos="6389"/>
                <w:tab w:val="right" w:pos="9373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210596">
              <w:rPr>
                <w:position w:val="-6"/>
                <w:sz w:val="28"/>
                <w:szCs w:val="28"/>
                <w:lang w:bidi="fa-IR"/>
              </w:rPr>
              <w:object w:dxaOrig="1440" w:dyaOrig="440" w14:anchorId="3D141484">
                <v:shape id="_x0000_i1035" type="#_x0000_t75" style="width:85.3pt;height:25.4pt" o:ole="">
                  <v:imagedata r:id="rId28" o:title=""/>
                </v:shape>
                <o:OLEObject Type="Embed" ProgID="Equation.DSMT4" ShapeID="_x0000_i1035" DrawAspect="Content" ObjectID="_1779004800" r:id="rId29"/>
              </w:object>
            </w:r>
          </w:p>
        </w:tc>
        <w:tc>
          <w:tcPr>
            <w:tcW w:w="504" w:type="dxa"/>
            <w:vAlign w:val="center"/>
          </w:tcPr>
          <w:p w14:paraId="49D81838" w14:textId="3AAB39A7" w:rsidR="008132BC" w:rsidRDefault="006F1F40" w:rsidP="00B83C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6F1F40" w:rsidRPr="008132BC" w14:paraId="398EDD2E" w14:textId="77777777" w:rsidTr="005D40B5">
        <w:trPr>
          <w:trHeight w:val="1092"/>
        </w:trPr>
        <w:tc>
          <w:tcPr>
            <w:tcW w:w="519" w:type="dxa"/>
            <w:shd w:val="clear" w:color="auto" w:fill="auto"/>
            <w:vAlign w:val="center"/>
          </w:tcPr>
          <w:p w14:paraId="1836F761" w14:textId="77777777" w:rsidR="006F1F40" w:rsidRPr="008132BC" w:rsidRDefault="006F1F40" w:rsidP="00A4592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shd w:val="clear" w:color="auto" w:fill="auto"/>
          </w:tcPr>
          <w:p w14:paraId="353EAF92" w14:textId="0ADAB7B9" w:rsidR="006F1F40" w:rsidRPr="00210596" w:rsidRDefault="006F1F40" w:rsidP="007E4FED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جا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ها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ی خالی را </w:t>
            </w:r>
            <w:r w:rsidR="0052275E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به کمک اتحاد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کامل کنید.</w:t>
            </w:r>
          </w:p>
          <w:p w14:paraId="0FBD0D39" w14:textId="343D59CD" w:rsidR="005D40B5" w:rsidRPr="00210596" w:rsidRDefault="006F1F40" w:rsidP="007E4FED">
            <w:pPr>
              <w:tabs>
                <w:tab w:val="left" w:pos="6389"/>
                <w:tab w:val="right" w:pos="9373"/>
              </w:tabs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 w:rsidRPr="00210596">
              <w:rPr>
                <w:position w:val="-14"/>
                <w:sz w:val="28"/>
                <w:szCs w:val="28"/>
                <w:lang w:bidi="fa-IR"/>
              </w:rPr>
              <w:object w:dxaOrig="3580" w:dyaOrig="540" w14:anchorId="38C7F45E">
                <v:shape id="_x0000_i1036" type="#_x0000_t75" style="width:203.3pt;height:30.85pt" o:ole="">
                  <v:imagedata r:id="rId30" o:title=""/>
                </v:shape>
                <o:OLEObject Type="Embed" ProgID="Equation.DSMT4" ShapeID="_x0000_i1036" DrawAspect="Content" ObjectID="_1779004801" r:id="rId31"/>
              </w:objec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</w:t>
            </w:r>
            <w:r w:rsidR="005D40B5" w:rsidRPr="005D40B5">
              <w:rPr>
                <w:position w:val="-12"/>
                <w:sz w:val="28"/>
                <w:szCs w:val="28"/>
                <w:lang w:bidi="fa-IR"/>
              </w:rPr>
              <w:object w:dxaOrig="5140" w:dyaOrig="499" w14:anchorId="752D023F">
                <v:shape id="_x0000_i1037" type="#_x0000_t75" style="width:282.55pt;height:27.25pt" o:ole="">
                  <v:imagedata r:id="rId32" o:title=""/>
                </v:shape>
                <o:OLEObject Type="Embed" ProgID="Equation.DSMT4" ShapeID="_x0000_i1037" DrawAspect="Content" ObjectID="_1779004802" r:id="rId33"/>
              </w:object>
            </w:r>
          </w:p>
        </w:tc>
        <w:tc>
          <w:tcPr>
            <w:tcW w:w="504" w:type="dxa"/>
            <w:vAlign w:val="center"/>
          </w:tcPr>
          <w:p w14:paraId="62B0F409" w14:textId="60CB76B1" w:rsidR="006F1F40" w:rsidRDefault="00341A9C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۵/۱</w:t>
            </w:r>
          </w:p>
        </w:tc>
      </w:tr>
      <w:tr w:rsidR="008132BC" w:rsidRPr="008132BC" w14:paraId="7A6332B0" w14:textId="77777777" w:rsidTr="007B216A">
        <w:trPr>
          <w:trHeight w:val="911"/>
        </w:trPr>
        <w:tc>
          <w:tcPr>
            <w:tcW w:w="519" w:type="dxa"/>
            <w:shd w:val="clear" w:color="auto" w:fill="auto"/>
            <w:vAlign w:val="center"/>
          </w:tcPr>
          <w:p w14:paraId="40046E28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179EA9E7" w14:textId="77777777" w:rsidR="0052275E" w:rsidRPr="00C071EA" w:rsidRDefault="0052275E" w:rsidP="00F24395">
            <w:pPr>
              <w:spacing w:after="160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عبارت کلامی زیر را به صورت جبری بنویسید.</w:t>
            </w:r>
          </w:p>
          <w:p w14:paraId="0502C083" w14:textId="3CE8D258" w:rsidR="008132BC" w:rsidRPr="00210596" w:rsidRDefault="0052275E" w:rsidP="00F24395">
            <w:pPr>
              <w:tabs>
                <w:tab w:val="left" w:pos="7297"/>
              </w:tabs>
              <w:jc w:val="center"/>
              <w:rPr>
                <w:noProof/>
                <w:sz w:val="28"/>
                <w:szCs w:val="28"/>
                <w:rtl/>
                <w:lang w:bidi="fa-IR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س</w:t>
            </w:r>
            <w:bookmarkStart w:id="0" w:name="_GoBack"/>
            <w:bookmarkEnd w:id="0"/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ه برابر عددی به اضافه ۹ حداکثر ۱۲ است : 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...........</w:t>
            </w:r>
          </w:p>
        </w:tc>
        <w:tc>
          <w:tcPr>
            <w:tcW w:w="504" w:type="dxa"/>
            <w:vAlign w:val="center"/>
          </w:tcPr>
          <w:p w14:paraId="55A01C1C" w14:textId="63D324B5" w:rsidR="008132BC" w:rsidRDefault="001668CB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 w:rsidRPr="001668CB">
              <w:rPr>
                <w:rFonts w:hint="cs"/>
                <w:sz w:val="22"/>
                <w:szCs w:val="22"/>
                <w:rtl/>
                <w:lang w:bidi="fa-IR"/>
              </w:rPr>
              <w:t>75</w:t>
            </w:r>
            <w:r w:rsidR="0052275E" w:rsidRPr="001668CB">
              <w:rPr>
                <w:rFonts w:hint="cs"/>
                <w:sz w:val="22"/>
                <w:szCs w:val="22"/>
                <w:rtl/>
                <w:lang w:bidi="fa-IR"/>
              </w:rPr>
              <w:t>/۰</w:t>
            </w:r>
          </w:p>
        </w:tc>
      </w:tr>
      <w:tr w:rsidR="002930B9" w:rsidRPr="008132BC" w14:paraId="689773BB" w14:textId="77777777" w:rsidTr="00BC31B4">
        <w:trPr>
          <w:trHeight w:val="579"/>
        </w:trPr>
        <w:tc>
          <w:tcPr>
            <w:tcW w:w="519" w:type="dxa"/>
            <w:shd w:val="clear" w:color="auto" w:fill="auto"/>
            <w:vAlign w:val="center"/>
          </w:tcPr>
          <w:p w14:paraId="48C320B2" w14:textId="77777777" w:rsidR="002930B9" w:rsidRPr="008132BC" w:rsidRDefault="002930B9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0CA1DE4" w14:textId="76634951" w:rsidR="002930B9" w:rsidRPr="00C071EA" w:rsidRDefault="0052275E" w:rsidP="00F24395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برای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ی روبرو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یک نابرابری بنویسید.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</w:t>
            </w:r>
            <w:r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760" w:dyaOrig="300" w14:anchorId="39C28489">
                <v:shape id="_x0000_i1038" type="#_x0000_t75" style="width:90.75pt;height:15.75pt" o:ole="">
                  <v:imagedata r:id="rId34" o:title=""/>
                </v:shape>
                <o:OLEObject Type="Embed" ProgID="Equation.DSMT4" ShapeID="_x0000_i1038" DrawAspect="Content" ObjectID="_1779004803" r:id="rId35"/>
              </w:object>
            </w:r>
          </w:p>
        </w:tc>
        <w:tc>
          <w:tcPr>
            <w:tcW w:w="504" w:type="dxa"/>
            <w:vAlign w:val="center"/>
          </w:tcPr>
          <w:p w14:paraId="64E96368" w14:textId="36342FD6" w:rsidR="002930B9" w:rsidRPr="001668CB" w:rsidRDefault="001668CB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1668CB">
              <w:rPr>
                <w:rFonts w:hint="cs"/>
                <w:sz w:val="22"/>
                <w:szCs w:val="22"/>
                <w:rtl/>
                <w:lang w:bidi="fa-IR"/>
              </w:rPr>
              <w:t>2</w:t>
            </w:r>
            <w:r w:rsidR="0052275E" w:rsidRPr="001668CB">
              <w:rPr>
                <w:rFonts w:hint="cs"/>
                <w:sz w:val="22"/>
                <w:szCs w:val="22"/>
                <w:rtl/>
                <w:lang w:bidi="fa-IR"/>
              </w:rPr>
              <w:t>۵/۰</w:t>
            </w:r>
          </w:p>
        </w:tc>
      </w:tr>
      <w:tr w:rsidR="008132BC" w:rsidRPr="008132BC" w14:paraId="3B19C6C4" w14:textId="77777777" w:rsidTr="005D40B5">
        <w:trPr>
          <w:trHeight w:val="2563"/>
        </w:trPr>
        <w:tc>
          <w:tcPr>
            <w:tcW w:w="519" w:type="dxa"/>
            <w:shd w:val="clear" w:color="auto" w:fill="auto"/>
            <w:vAlign w:val="center"/>
          </w:tcPr>
          <w:p w14:paraId="67605472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3BD41846" w14:textId="77777777" w:rsidR="008132BC" w:rsidRPr="00210596" w:rsidRDefault="008132BC" w:rsidP="00F24395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مجموعه جواب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نامعادله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های زیر  را به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دست آورید.</w:t>
            </w:r>
          </w:p>
          <w:p w14:paraId="75949A83" w14:textId="1BCEFE8C" w:rsidR="008132BC" w:rsidRPr="00C071EA" w:rsidRDefault="008132BC" w:rsidP="00F24395">
            <w:pPr>
              <w:spacing w:after="160" w:line="360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6F1F40" w:rsidRPr="00210596">
              <w:rPr>
                <w:noProof/>
                <w:position w:val="-22"/>
                <w:sz w:val="28"/>
                <w:szCs w:val="28"/>
                <w:lang w:bidi="fa-IR"/>
              </w:rPr>
              <w:object w:dxaOrig="1480" w:dyaOrig="580" w14:anchorId="2B513AA3">
                <v:shape id="_x0000_i1039" type="#_x0000_t75" style="width:91.35pt;height:35.7pt" o:ole="">
                  <v:imagedata r:id="rId36" o:title=""/>
                </v:shape>
                <o:OLEObject Type="Embed" ProgID="Equation.DSMT4" ShapeID="_x0000_i1039" DrawAspect="Content" ObjectID="_1779004804" r:id="rId37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="006F1F40" w:rsidRPr="00F80CC8">
              <w:rPr>
                <w:position w:val="-6"/>
                <w:sz w:val="28"/>
                <w:szCs w:val="28"/>
                <w:lang w:bidi="fa-IR"/>
              </w:rPr>
              <w:object w:dxaOrig="1800" w:dyaOrig="279" w14:anchorId="1D1418E9">
                <v:shape id="_x0000_i1040" type="#_x0000_t75" style="width:102.85pt;height:15.75pt" o:ole="">
                  <v:imagedata r:id="rId38" o:title=""/>
                </v:shape>
                <o:OLEObject Type="Embed" ProgID="Equation.DSMT4" ShapeID="_x0000_i1040" DrawAspect="Content" ObjectID="_1779004805" r:id="rId39"/>
              </w:object>
            </w:r>
          </w:p>
        </w:tc>
        <w:tc>
          <w:tcPr>
            <w:tcW w:w="504" w:type="dxa"/>
            <w:vAlign w:val="center"/>
          </w:tcPr>
          <w:p w14:paraId="60F89284" w14:textId="43DD3FD9" w:rsidR="008132BC" w:rsidRDefault="006F1F4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۲</w:t>
            </w:r>
          </w:p>
        </w:tc>
      </w:tr>
    </w:tbl>
    <w:p w14:paraId="104E2D73" w14:textId="61BA470B" w:rsidR="000560BF" w:rsidRPr="005D40B5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</w:rPr>
      </w:pPr>
    </w:p>
    <w:sectPr w:rsidR="000560BF" w:rsidRPr="005D40B5" w:rsidSect="006348D7">
      <w:footerReference w:type="even" r:id="rId40"/>
      <w:footerReference w:type="default" r:id="rId4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B9C29" w14:textId="77777777" w:rsidR="00E811C9" w:rsidRDefault="00E811C9">
      <w:r>
        <w:separator/>
      </w:r>
    </w:p>
  </w:endnote>
  <w:endnote w:type="continuationSeparator" w:id="0">
    <w:p w14:paraId="3FFC5865" w14:textId="77777777" w:rsidR="00E811C9" w:rsidRDefault="00E8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25649" w14:textId="77777777" w:rsidR="00E811C9" w:rsidRDefault="00E811C9">
      <w:r>
        <w:separator/>
      </w:r>
    </w:p>
  </w:footnote>
  <w:footnote w:type="continuationSeparator" w:id="0">
    <w:p w14:paraId="47E9B5F5" w14:textId="77777777" w:rsidR="00E811C9" w:rsidRDefault="00E81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B0BDF"/>
    <w:rsid w:val="000B0C9E"/>
    <w:rsid w:val="000B3006"/>
    <w:rsid w:val="000C13A0"/>
    <w:rsid w:val="000E0633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0F3E"/>
    <w:rsid w:val="00131B2E"/>
    <w:rsid w:val="00134048"/>
    <w:rsid w:val="001369CE"/>
    <w:rsid w:val="00156A69"/>
    <w:rsid w:val="00162771"/>
    <w:rsid w:val="001631AF"/>
    <w:rsid w:val="0016388F"/>
    <w:rsid w:val="001668CB"/>
    <w:rsid w:val="001676A6"/>
    <w:rsid w:val="001738A4"/>
    <w:rsid w:val="001752AE"/>
    <w:rsid w:val="00180E9B"/>
    <w:rsid w:val="00183AB2"/>
    <w:rsid w:val="001A0CC7"/>
    <w:rsid w:val="001A34E1"/>
    <w:rsid w:val="001A6568"/>
    <w:rsid w:val="001A773D"/>
    <w:rsid w:val="001B0190"/>
    <w:rsid w:val="001B2CBC"/>
    <w:rsid w:val="001B31B6"/>
    <w:rsid w:val="001B77C9"/>
    <w:rsid w:val="001C2E67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41A9C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40E7"/>
    <w:rsid w:val="004211E6"/>
    <w:rsid w:val="00427CF4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C1E"/>
    <w:rsid w:val="00497CD7"/>
    <w:rsid w:val="004A06C2"/>
    <w:rsid w:val="004A1F88"/>
    <w:rsid w:val="004B5D83"/>
    <w:rsid w:val="004B7F7B"/>
    <w:rsid w:val="004E14E2"/>
    <w:rsid w:val="004E3CD7"/>
    <w:rsid w:val="004E449F"/>
    <w:rsid w:val="004F1A82"/>
    <w:rsid w:val="004F7238"/>
    <w:rsid w:val="0052275E"/>
    <w:rsid w:val="005249E8"/>
    <w:rsid w:val="00527D9D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D40B5"/>
    <w:rsid w:val="005E22DE"/>
    <w:rsid w:val="005E36AC"/>
    <w:rsid w:val="005F5844"/>
    <w:rsid w:val="005F5D12"/>
    <w:rsid w:val="005F7954"/>
    <w:rsid w:val="006064BA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81B"/>
    <w:rsid w:val="00652AE5"/>
    <w:rsid w:val="00654641"/>
    <w:rsid w:val="0066171F"/>
    <w:rsid w:val="00674005"/>
    <w:rsid w:val="00675EF1"/>
    <w:rsid w:val="006828E3"/>
    <w:rsid w:val="00684AA5"/>
    <w:rsid w:val="00686549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6F1F40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216A"/>
    <w:rsid w:val="007B4428"/>
    <w:rsid w:val="007D2BAF"/>
    <w:rsid w:val="007D7552"/>
    <w:rsid w:val="007E4FED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97710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46DBE"/>
    <w:rsid w:val="00952302"/>
    <w:rsid w:val="009547B1"/>
    <w:rsid w:val="00961938"/>
    <w:rsid w:val="009669F0"/>
    <w:rsid w:val="0097088A"/>
    <w:rsid w:val="0097479E"/>
    <w:rsid w:val="0098025A"/>
    <w:rsid w:val="0098467B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83C17"/>
    <w:rsid w:val="00BA13F2"/>
    <w:rsid w:val="00BA6509"/>
    <w:rsid w:val="00BA7917"/>
    <w:rsid w:val="00BB1181"/>
    <w:rsid w:val="00BC31B4"/>
    <w:rsid w:val="00BD06CF"/>
    <w:rsid w:val="00BD447E"/>
    <w:rsid w:val="00BD7BE6"/>
    <w:rsid w:val="00BE1B15"/>
    <w:rsid w:val="00BE6669"/>
    <w:rsid w:val="00BE776E"/>
    <w:rsid w:val="00BE7DA4"/>
    <w:rsid w:val="00BF2DE8"/>
    <w:rsid w:val="00BF3462"/>
    <w:rsid w:val="00BF5916"/>
    <w:rsid w:val="00C04B0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53225"/>
    <w:rsid w:val="00E542C8"/>
    <w:rsid w:val="00E575E8"/>
    <w:rsid w:val="00E57C7D"/>
    <w:rsid w:val="00E601F9"/>
    <w:rsid w:val="00E62B13"/>
    <w:rsid w:val="00E63EBC"/>
    <w:rsid w:val="00E66FC4"/>
    <w:rsid w:val="00E72F7B"/>
    <w:rsid w:val="00E811C9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2439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A59FB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2DC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ACA3-E792-46EE-B650-10503A5B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518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SHAYAN</cp:lastModifiedBy>
  <cp:revision>50</cp:revision>
  <cp:lastPrinted>2024-05-15T03:18:00Z</cp:lastPrinted>
  <dcterms:created xsi:type="dcterms:W3CDTF">2024-02-08T09:26:00Z</dcterms:created>
  <dcterms:modified xsi:type="dcterms:W3CDTF">2024-06-04T07:41:00Z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