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5A428A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10642" w:type="dxa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10630"/>
        <w:gridCol w:w="12"/>
      </w:tblGrid>
      <w:tr w:rsidR="00893179" w:rsidRPr="005A428A" w14:paraId="59AD5A5B" w14:textId="77777777" w:rsidTr="00893179">
        <w:trPr>
          <w:gridAfter w:val="1"/>
          <w:wAfter w:w="12" w:type="dxa"/>
          <w:trHeight w:val="73"/>
        </w:trPr>
        <w:tc>
          <w:tcPr>
            <w:tcW w:w="10630" w:type="dxa"/>
            <w:shd w:val="clear" w:color="auto" w:fill="D9D9D9" w:themeFill="background1" w:themeFillShade="D9"/>
            <w:vAlign w:val="center"/>
          </w:tcPr>
          <w:p w14:paraId="549E5846" w14:textId="522DECA1" w:rsidR="00893179" w:rsidRPr="005A428A" w:rsidRDefault="00893179" w:rsidP="00893179">
            <w:pPr>
              <w:spacing w:line="276" w:lineRule="auto"/>
              <w:rPr>
                <w:rtl/>
              </w:rPr>
            </w:pPr>
            <w:r w:rsidRPr="005A428A">
              <w:rPr>
                <w:rFonts w:hint="cs"/>
                <w:rtl/>
              </w:rPr>
              <w:t>فصل اول</w:t>
            </w:r>
          </w:p>
        </w:tc>
      </w:tr>
      <w:tr w:rsidR="00893179" w:rsidRPr="005A428A" w14:paraId="3A7B7B51" w14:textId="77777777" w:rsidTr="00893179">
        <w:trPr>
          <w:gridAfter w:val="1"/>
          <w:wAfter w:w="12" w:type="dxa"/>
          <w:trHeight w:val="73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59390F19" w14:textId="77777777" w:rsidR="00893179" w:rsidRPr="005A428A" w:rsidRDefault="00893179" w:rsidP="0089317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5A428A">
              <w:rPr>
                <w:rtl/>
              </w:rPr>
              <w:t>جملات صح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Fonts w:hint="eastAsia"/>
                <w:rtl/>
              </w:rPr>
              <w:t>ح</w:t>
            </w:r>
            <w:r w:rsidRPr="005A428A">
              <w:rPr>
                <w:rtl/>
              </w:rPr>
              <w:t xml:space="preserve"> را با (ص) و جملات غلط رابا (غ) مشخص کن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Fonts w:hint="eastAsia"/>
                <w:rtl/>
              </w:rPr>
              <w:t>د</w:t>
            </w:r>
            <w:r w:rsidRPr="005A428A">
              <w:rPr>
                <w:rtl/>
              </w:rPr>
              <w:t xml:space="preserve"> .</w:t>
            </w:r>
          </w:p>
          <w:p w14:paraId="6615F2BD" w14:textId="25F4D8C1" w:rsidR="00771D5E" w:rsidRPr="005A428A" w:rsidRDefault="00771D5E" w:rsidP="00771D5E">
            <w:pPr>
              <w:rPr>
                <w:rtl/>
              </w:rPr>
            </w:pPr>
            <w:r w:rsidRPr="005A428A">
              <w:rPr>
                <w:rFonts w:hint="cs"/>
                <w:rtl/>
              </w:rPr>
              <w:t>الف) عبارت "چهار عدد فرد متوالی" یک مجموعه را مشخص می کند. (        )</w:t>
            </w:r>
          </w:p>
          <w:p w14:paraId="730E222F" w14:textId="5FAE8C3C" w:rsidR="00771D5E" w:rsidRPr="005A428A" w:rsidRDefault="00771D5E" w:rsidP="00771D5E">
            <w:pPr>
              <w:rPr>
                <w:rtl/>
              </w:rPr>
            </w:pPr>
            <w:r w:rsidRPr="005A428A">
              <w:rPr>
                <w:rFonts w:hint="cs"/>
                <w:rtl/>
              </w:rPr>
              <w:t>ب) هر مجموعه زیرمجموعه خودش است.(      )</w:t>
            </w:r>
          </w:p>
          <w:p w14:paraId="3D1E454B" w14:textId="77777777" w:rsidR="00771D5E" w:rsidRPr="005A428A" w:rsidRDefault="00771D5E" w:rsidP="00771D5E">
            <w:pPr>
              <w:spacing w:line="276" w:lineRule="auto"/>
              <w:rPr>
                <w:rtl/>
              </w:rPr>
            </w:pPr>
            <w:r w:rsidRPr="005A428A">
              <w:rPr>
                <w:rFonts w:hint="cs"/>
                <w:rtl/>
              </w:rPr>
              <w:t xml:space="preserve">ج) </w:t>
            </w:r>
            <w:r w:rsidRPr="005A428A">
              <w:rPr>
                <w:rtl/>
              </w:rPr>
              <w:t>با تکرار و جابجا</w:t>
            </w:r>
            <w:r w:rsidRPr="005A428A">
              <w:rPr>
                <w:rFonts w:hint="cs"/>
                <w:rtl/>
              </w:rPr>
              <w:t>یی</w:t>
            </w:r>
            <w:r w:rsidRPr="005A428A">
              <w:rPr>
                <w:rtl/>
              </w:rPr>
              <w:t xml:space="preserve"> عضوها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Fonts w:hint="eastAsia"/>
                <w:rtl/>
              </w:rPr>
              <w:t>ک</w:t>
            </w:r>
            <w:r w:rsidRPr="005A428A">
              <w:rPr>
                <w:rtl/>
              </w:rPr>
              <w:t xml:space="preserve"> مجموعه، 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Fonts w:hint="eastAsia"/>
                <w:rtl/>
              </w:rPr>
              <w:t>ک</w:t>
            </w:r>
            <w:r w:rsidRPr="005A428A">
              <w:rPr>
                <w:rtl/>
              </w:rPr>
              <w:t xml:space="preserve"> مجموعه جد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Fonts w:hint="eastAsia"/>
                <w:rtl/>
              </w:rPr>
              <w:t>د</w:t>
            </w:r>
            <w:r w:rsidRPr="005A428A">
              <w:rPr>
                <w:rtl/>
              </w:rPr>
              <w:t xml:space="preserve"> ساخته م</w:t>
            </w:r>
            <w:r w:rsidRPr="005A428A">
              <w:rPr>
                <w:rFonts w:hint="cs"/>
                <w:rtl/>
              </w:rPr>
              <w:t>ی‌</w:t>
            </w:r>
            <w:r w:rsidRPr="005A428A">
              <w:rPr>
                <w:rFonts w:hint="eastAsia"/>
                <w:rtl/>
              </w:rPr>
              <w:t>شود</w:t>
            </w:r>
            <w:r w:rsidRPr="005A428A">
              <w:rPr>
                <w:rtl/>
              </w:rPr>
              <w:t>. (       )</w:t>
            </w:r>
            <w:r w:rsidRPr="005A428A">
              <w:rPr>
                <w:rFonts w:hint="cs"/>
                <w:rtl/>
              </w:rPr>
              <w:t xml:space="preserve"> </w:t>
            </w:r>
          </w:p>
          <w:p w14:paraId="26EBADE9" w14:textId="6840BF13" w:rsidR="00893179" w:rsidRPr="005A428A" w:rsidRDefault="00771D5E" w:rsidP="00771D5E">
            <w:pPr>
              <w:spacing w:line="276" w:lineRule="auto"/>
              <w:rPr>
                <w:rtl/>
              </w:rPr>
            </w:pPr>
            <w:r w:rsidRPr="005A428A">
              <w:rPr>
                <w:rFonts w:hint="cs"/>
                <w:rtl/>
              </w:rPr>
              <w:t>د) هر عدد طبیعی یک عدد حسابی است</w:t>
            </w:r>
            <w:r w:rsidRPr="005A428A">
              <w:rPr>
                <w:rtl/>
              </w:rPr>
              <w:t xml:space="preserve"> (       )</w:t>
            </w:r>
          </w:p>
        </w:tc>
      </w:tr>
      <w:tr w:rsidR="00893179" w:rsidRPr="005A428A" w14:paraId="48EE25AB" w14:textId="77777777" w:rsidTr="00893179">
        <w:trPr>
          <w:gridAfter w:val="1"/>
          <w:wAfter w:w="12" w:type="dxa"/>
          <w:trHeight w:val="73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30614998" w14:textId="28875834" w:rsidR="00A830A6" w:rsidRPr="005A428A" w:rsidRDefault="00A830A6" w:rsidP="00A830A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noProof/>
              </w:rPr>
            </w:pPr>
            <w:r w:rsidRPr="005A428A">
              <w:rPr>
                <w:rFonts w:hint="cs"/>
                <w:rtl/>
                <w:lang w:bidi="fa-IR"/>
              </w:rPr>
              <w:t xml:space="preserve"> </w:t>
            </w:r>
            <w:r w:rsidRPr="005A428A">
              <w:rPr>
                <w:rFonts w:hint="cs"/>
                <w:rtl/>
              </w:rPr>
              <w:t>اگر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position w:val="-8"/>
              </w:rPr>
              <w:object w:dxaOrig="740" w:dyaOrig="300" w14:anchorId="63F2CE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35pt;height:18.25pt" o:ole="">
                  <v:imagedata r:id="rId8" o:title=""/>
                </v:shape>
                <o:OLEObject Type="Embed" ProgID="Equation.DSMT4" ShapeID="_x0000_i1025" DrawAspect="Content" ObjectID="_1792078505" r:id="rId9"/>
              </w:object>
            </w:r>
            <w:r w:rsidRPr="005A428A">
              <w:rPr>
                <w:rFonts w:hint="cs"/>
                <w:rtl/>
              </w:rPr>
              <w:t xml:space="preserve"> باشد</w:t>
            </w:r>
            <w:r w:rsidRPr="005A428A">
              <w:rPr>
                <w:rFonts w:hint="cs"/>
                <w:noProof/>
                <w:rtl/>
              </w:rPr>
              <w:t xml:space="preserve"> ، تساوی های زیر را کامل کنید.</w:t>
            </w:r>
          </w:p>
          <w:tbl>
            <w:tblPr>
              <w:tblStyle w:val="PlainTable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505"/>
              <w:gridCol w:w="3505"/>
              <w:gridCol w:w="3506"/>
            </w:tblGrid>
            <w:tr w:rsidR="00A830A6" w:rsidRPr="005A428A" w14:paraId="6F1EAB55" w14:textId="77777777" w:rsidTr="006E37CA">
              <w:tc>
                <w:tcPr>
                  <w:tcW w:w="3515" w:type="dxa"/>
                </w:tcPr>
                <w:p w14:paraId="1F510BFC" w14:textId="77777777" w:rsidR="00A830A6" w:rsidRPr="005A428A" w:rsidRDefault="00A830A6" w:rsidP="00A830A6">
                  <w:pPr>
                    <w:jc w:val="right"/>
                    <w:rPr>
                      <w:b w:val="0"/>
                      <w:bCs w:val="0"/>
                      <w:noProof/>
                      <w:rtl/>
                    </w:rPr>
                  </w:pPr>
                  <w:r w:rsidRPr="005A428A">
                    <w:rPr>
                      <w:position w:val="-6"/>
                    </w:rPr>
                    <w:object w:dxaOrig="1820" w:dyaOrig="279" w14:anchorId="74DEFB42">
                      <v:shape id="_x0000_i1026" type="#_x0000_t75" style="width:88.4pt;height:15.5pt" o:ole="">
                        <v:imagedata r:id="rId10" o:title=""/>
                      </v:shape>
                      <o:OLEObject Type="Embed" ProgID="Equation.DSMT4" ShapeID="_x0000_i1026" DrawAspect="Content" ObjectID="_1792078506" r:id="rId11"/>
                    </w:object>
                  </w:r>
                </w:p>
              </w:tc>
              <w:tc>
                <w:tcPr>
                  <w:tcW w:w="3515" w:type="dxa"/>
                </w:tcPr>
                <w:p w14:paraId="03458C21" w14:textId="77777777" w:rsidR="00A830A6" w:rsidRPr="005A428A" w:rsidRDefault="00A830A6" w:rsidP="00A830A6">
                  <w:pPr>
                    <w:jc w:val="right"/>
                    <w:rPr>
                      <w:b w:val="0"/>
                      <w:bCs w:val="0"/>
                      <w:noProof/>
                      <w:rtl/>
                    </w:rPr>
                  </w:pPr>
                  <w:r w:rsidRPr="005A428A">
                    <w:rPr>
                      <w:position w:val="-8"/>
                    </w:rPr>
                    <w:object w:dxaOrig="1840" w:dyaOrig="320" w14:anchorId="295A11E8">
                      <v:shape id="_x0000_i1027" type="#_x0000_t75" style="width:91.15pt;height:18.25pt" o:ole="">
                        <v:imagedata r:id="rId12" o:title=""/>
                      </v:shape>
                      <o:OLEObject Type="Embed" ProgID="Equation.DSMT4" ShapeID="_x0000_i1027" DrawAspect="Content" ObjectID="_1792078507" r:id="rId13"/>
                    </w:object>
                  </w:r>
                </w:p>
              </w:tc>
              <w:tc>
                <w:tcPr>
                  <w:tcW w:w="3516" w:type="dxa"/>
                </w:tcPr>
                <w:p w14:paraId="1E1D8FB4" w14:textId="77777777" w:rsidR="00A830A6" w:rsidRPr="005A428A" w:rsidRDefault="00A830A6" w:rsidP="00A830A6">
                  <w:pPr>
                    <w:jc w:val="right"/>
                    <w:rPr>
                      <w:b w:val="0"/>
                      <w:bCs w:val="0"/>
                      <w:noProof/>
                      <w:rtl/>
                    </w:rPr>
                  </w:pPr>
                  <w:r w:rsidRPr="005A428A">
                    <w:rPr>
                      <w:position w:val="-8"/>
                    </w:rPr>
                    <w:object w:dxaOrig="1840" w:dyaOrig="320" w14:anchorId="7F6DBFBA">
                      <v:shape id="_x0000_i1028" type="#_x0000_t75" style="width:91.15pt;height:18.25pt" o:ole="">
                        <v:imagedata r:id="rId14" o:title=""/>
                      </v:shape>
                      <o:OLEObject Type="Embed" ProgID="Equation.DSMT4" ShapeID="_x0000_i1028" DrawAspect="Content" ObjectID="_1792078508" r:id="rId15"/>
                    </w:object>
                  </w:r>
                </w:p>
              </w:tc>
            </w:tr>
          </w:tbl>
          <w:p w14:paraId="04C9B33F" w14:textId="77777777" w:rsidR="00893179" w:rsidRPr="005A428A" w:rsidRDefault="00893179" w:rsidP="00A830A6">
            <w:pPr>
              <w:pStyle w:val="ListParagraph"/>
              <w:spacing w:line="276" w:lineRule="auto"/>
              <w:ind w:left="360"/>
              <w:rPr>
                <w:rtl/>
              </w:rPr>
            </w:pPr>
          </w:p>
        </w:tc>
      </w:tr>
      <w:tr w:rsidR="00A830A6" w:rsidRPr="005A428A" w14:paraId="35D30A4A" w14:textId="77777777" w:rsidTr="007B4AF2">
        <w:trPr>
          <w:gridAfter w:val="1"/>
          <w:wAfter w:w="12" w:type="dxa"/>
          <w:trHeight w:val="2504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2409E85E" w14:textId="77777777" w:rsidR="007B4AF2" w:rsidRPr="005A428A" w:rsidRDefault="007B4AF2" w:rsidP="007B4AF2">
            <w:pPr>
              <w:pStyle w:val="ListParagraph"/>
              <w:numPr>
                <w:ilvl w:val="0"/>
                <w:numId w:val="3"/>
              </w:numPr>
              <w:spacing w:after="160"/>
              <w:rPr>
                <w:lang w:bidi="fa-IR"/>
              </w:rPr>
            </w:pPr>
            <w:r w:rsidRPr="005A428A">
              <w:rPr>
                <w:rFonts w:hint="cs"/>
                <w:rtl/>
              </w:rPr>
              <w:t>جاهای خالی را با کلمات یا اعداد مناسب کامل کنید.</w:t>
            </w:r>
          </w:p>
          <w:p w14:paraId="39DEAC77" w14:textId="77777777" w:rsidR="007B4AF2" w:rsidRPr="005A428A" w:rsidRDefault="007B4AF2" w:rsidP="007B4AF2">
            <w:pPr>
              <w:spacing w:after="160"/>
              <w:rPr>
                <w:rtl/>
              </w:rPr>
            </w:pPr>
            <w:r w:rsidRPr="005A428A">
              <w:rPr>
                <w:rFonts w:hint="cs"/>
                <w:rtl/>
              </w:rPr>
              <w:t xml:space="preserve">الف) </w:t>
            </w:r>
            <w:r w:rsidRPr="005A428A">
              <w:rPr>
                <w:rtl/>
              </w:rPr>
              <w:t xml:space="preserve">مجموعه </w:t>
            </w:r>
            <w:r w:rsidRPr="005A428A">
              <w:rPr>
                <w:rFonts w:hint="cs"/>
                <w:rtl/>
              </w:rPr>
              <w:t>......................</w:t>
            </w:r>
            <w:r w:rsidRPr="005A428A">
              <w:rPr>
                <w:rtl/>
              </w:rPr>
              <w:t xml:space="preserve"> ز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Fonts w:hint="eastAsia"/>
                <w:rtl/>
              </w:rPr>
              <w:t>ر</w:t>
            </w:r>
            <w:r w:rsidRPr="005A428A">
              <w:rPr>
                <w:rtl/>
              </w:rPr>
              <w:t xml:space="preserve"> مجموعه هر مجموعه دلخواه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tl/>
              </w:rPr>
              <w:t xml:space="preserve"> است.</w:t>
            </w:r>
          </w:p>
          <w:p w14:paraId="1F591416" w14:textId="5597C147" w:rsidR="007B4AF2" w:rsidRPr="005A428A" w:rsidRDefault="007B4AF2" w:rsidP="007B4AF2">
            <w:pPr>
              <w:spacing w:after="160"/>
              <w:rPr>
                <w:rtl/>
                <w:lang w:bidi="fa-IR"/>
              </w:rPr>
            </w:pPr>
            <w:r w:rsidRPr="005A428A">
              <w:rPr>
                <w:rFonts w:hint="cs"/>
                <w:rtl/>
              </w:rPr>
              <w:t xml:space="preserve">ب) مجموعه </w:t>
            </w:r>
            <w:r w:rsidRPr="005A428A">
              <w:rPr>
                <w:position w:val="-12"/>
              </w:rPr>
              <w:object w:dxaOrig="1840" w:dyaOrig="360" w14:anchorId="6D1CB4A1">
                <v:shape id="_x0000_i1029" type="#_x0000_t75" style="width:92.05pt;height:19.15pt" o:ole="">
                  <v:imagedata r:id="rId16" o:title=""/>
                </v:shape>
                <o:OLEObject Type="Embed" ProgID="Equation.DSMT4" ShapeID="_x0000_i1029" DrawAspect="Content" ObjectID="_1792078509" r:id="rId17"/>
              </w:object>
            </w:r>
            <w:r w:rsidRPr="005A428A">
              <w:rPr>
                <w:rFonts w:hint="cs"/>
                <w:rtl/>
                <w:lang w:bidi="fa-IR"/>
              </w:rPr>
              <w:t xml:space="preserve"> یک مجموعه ............. عضوی است.</w:t>
            </w:r>
          </w:p>
          <w:p w14:paraId="37645860" w14:textId="77777777" w:rsidR="007B4AF2" w:rsidRPr="005A428A" w:rsidRDefault="007B4AF2" w:rsidP="007B4AF2">
            <w:pPr>
              <w:rPr>
                <w:rtl/>
              </w:rPr>
            </w:pPr>
            <w:r w:rsidRPr="005A428A">
              <w:rPr>
                <w:rFonts w:asciiTheme="minorHAnsi" w:hAnsiTheme="minorHAnsi" w:hint="cs"/>
                <w:rtl/>
                <w:lang w:bidi="fa-IR"/>
              </w:rPr>
              <w:t xml:space="preserve">ج) </w:t>
            </w:r>
            <w:r w:rsidRPr="005A428A">
              <w:rPr>
                <w:rtl/>
              </w:rPr>
              <w:t>احتمال آمدن عدد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tl/>
              </w:rPr>
              <w:t xml:space="preserve"> اول در پرتاب 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Fonts w:hint="eastAsia"/>
                <w:rtl/>
              </w:rPr>
              <w:t>ک</w:t>
            </w:r>
            <w:r w:rsidRPr="005A428A">
              <w:rPr>
                <w:rtl/>
              </w:rPr>
              <w:t xml:space="preserve"> تاس</w:t>
            </w:r>
            <w:r w:rsidRPr="005A428A">
              <w:rPr>
                <w:rFonts w:hint="cs"/>
                <w:rtl/>
              </w:rPr>
              <w:t xml:space="preserve"> برابر ................... است.</w:t>
            </w:r>
            <w:r w:rsidRPr="005A428A">
              <w:rPr>
                <w:rFonts w:asciiTheme="minorHAnsi" w:hAnsiTheme="minorHAnsi" w:hint="cs"/>
                <w:rtl/>
                <w:lang w:bidi="fa-IR"/>
              </w:rPr>
              <w:t xml:space="preserve"> </w:t>
            </w:r>
          </w:p>
          <w:p w14:paraId="269178C6" w14:textId="307C0CDB" w:rsidR="007B4AF2" w:rsidRPr="005A428A" w:rsidRDefault="007B4AF2" w:rsidP="007B4AF2">
            <w:pPr>
              <w:spacing w:after="160"/>
              <w:rPr>
                <w:rtl/>
                <w:lang w:bidi="fa-IR"/>
              </w:rPr>
            </w:pPr>
            <w:r w:rsidRPr="005A428A">
              <w:rPr>
                <w:rFonts w:hint="cs"/>
                <w:rtl/>
              </w:rPr>
              <w:t xml:space="preserve">د) </w:t>
            </w:r>
            <w:r w:rsidRPr="005A428A">
              <w:rPr>
                <w:rFonts w:hint="cs"/>
                <w:rtl/>
                <w:lang w:bidi="fa-IR"/>
              </w:rPr>
              <w:t>تعداد زیر مجموعه های یک مجموعه 3 عضوی برابر ................ است.</w:t>
            </w:r>
          </w:p>
        </w:tc>
      </w:tr>
      <w:tr w:rsidR="00B21301" w:rsidRPr="005A428A" w14:paraId="0F15AD2A" w14:textId="77777777" w:rsidTr="007B4AF2">
        <w:trPr>
          <w:gridAfter w:val="1"/>
          <w:wAfter w:w="12" w:type="dxa"/>
          <w:trHeight w:val="2504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3AE326E2" w14:textId="4DFCCEF7" w:rsidR="00B21301" w:rsidRPr="005A428A" w:rsidRDefault="00B21301" w:rsidP="00B2130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5A428A">
              <w:rPr>
                <w:rFonts w:hint="cs"/>
                <w:rtl/>
                <w:lang w:bidi="fa-IR"/>
              </w:rPr>
              <w:t xml:space="preserve">مجموعه های </w:t>
            </w:r>
            <w:r w:rsidR="0003144E" w:rsidRPr="005A428A">
              <w:rPr>
                <w:position w:val="-12"/>
              </w:rPr>
              <w:object w:dxaOrig="1520" w:dyaOrig="360" w14:anchorId="3E570BAA">
                <v:shape id="_x0000_i1030" type="#_x0000_t75" style="width:75.65pt;height:19.15pt" o:ole="">
                  <v:imagedata r:id="rId18" o:title=""/>
                </v:shape>
                <o:OLEObject Type="Embed" ProgID="Equation.DSMT4" ShapeID="_x0000_i1030" DrawAspect="Content" ObjectID="_1792078510" r:id="rId19"/>
              </w:object>
            </w:r>
            <w:r w:rsidRPr="005A428A">
              <w:rPr>
                <w:rFonts w:ascii="Vazirmatn" w:hAnsi="Vazirmatn" w:hint="cs"/>
                <w:rtl/>
                <w:lang w:bidi="fa-IR"/>
              </w:rPr>
              <w:t xml:space="preserve"> و </w:t>
            </w:r>
            <w:r w:rsidR="0003144E" w:rsidRPr="005A428A">
              <w:rPr>
                <w:position w:val="-12"/>
                <w:lang w:bidi="fa-IR"/>
              </w:rPr>
              <w:object w:dxaOrig="1340" w:dyaOrig="360" w14:anchorId="2C675AFE">
                <v:shape id="_x0000_i1031" type="#_x0000_t75" style="width:67.45pt;height:19.15pt" o:ole="">
                  <v:imagedata r:id="rId20" o:title=""/>
                </v:shape>
                <o:OLEObject Type="Embed" ProgID="Equation.DSMT4" ShapeID="_x0000_i1031" DrawAspect="Content" ObjectID="_1792078511" r:id="rId21"/>
              </w:object>
            </w:r>
            <w:r w:rsidRPr="005A428A">
              <w:rPr>
                <w:rFonts w:ascii="Vazirmatn" w:hAnsi="Vazirmatn"/>
                <w:lang w:bidi="fa-IR"/>
              </w:rPr>
              <w:t xml:space="preserve"> </w:t>
            </w:r>
            <w:r w:rsidRPr="005A428A">
              <w:rPr>
                <w:rFonts w:ascii="Vazirmatn" w:hAnsi="Vazirmatn" w:hint="cs"/>
                <w:rtl/>
                <w:lang w:bidi="fa-IR"/>
              </w:rPr>
              <w:t xml:space="preserve">و </w:t>
            </w:r>
            <w:r w:rsidR="0003144E" w:rsidRPr="005A428A">
              <w:rPr>
                <w:position w:val="-12"/>
              </w:rPr>
              <w:object w:dxaOrig="1460" w:dyaOrig="360" w14:anchorId="141A7AC6">
                <v:shape id="_x0000_i1032" type="#_x0000_t75" style="width:71.1pt;height:19.15pt" o:ole="">
                  <v:imagedata r:id="rId22" o:title=""/>
                </v:shape>
                <o:OLEObject Type="Embed" ProgID="Equation.DSMT4" ShapeID="_x0000_i1032" DrawAspect="Content" ObjectID="_1792078512" r:id="rId23"/>
              </w:object>
            </w:r>
            <w:r w:rsidRPr="005A428A">
              <w:rPr>
                <w:rFonts w:ascii="Vazirmatn" w:hAnsi="Vazirmatn" w:hint="cs"/>
                <w:rtl/>
                <w:lang w:bidi="fa-IR"/>
              </w:rPr>
              <w:t xml:space="preserve"> را در نظر بگیرید.</w:t>
            </w:r>
          </w:p>
          <w:p w14:paraId="3757880A" w14:textId="77777777" w:rsidR="00B21301" w:rsidRPr="005A428A" w:rsidRDefault="00B21301" w:rsidP="00B21301">
            <w:pPr>
              <w:rPr>
                <w:rFonts w:ascii="Vazirmatn" w:hAnsi="Vazirmatn"/>
                <w:rtl/>
                <w:lang w:bidi="fa-IR"/>
              </w:rPr>
            </w:pPr>
            <w:r w:rsidRPr="005A428A">
              <w:rPr>
                <w:rFonts w:ascii="Vazirmatn" w:hAnsi="Vazirmatn" w:hint="cs"/>
                <w:rtl/>
                <w:lang w:bidi="fa-IR"/>
              </w:rPr>
              <w:t xml:space="preserve">الف) </w:t>
            </w:r>
            <w:r w:rsidRPr="005A428A">
              <w:rPr>
                <w:rFonts w:hint="cs"/>
                <w:rtl/>
                <w:lang w:bidi="fa-IR"/>
              </w:rPr>
              <w:t>مجموعه</w:t>
            </w:r>
            <w:r w:rsidRPr="005A428A">
              <w:rPr>
                <w:rtl/>
                <w:lang w:bidi="fa-IR"/>
              </w:rPr>
              <w:softHyphen/>
            </w:r>
            <w:r w:rsidRPr="005A428A">
              <w:rPr>
                <w:rFonts w:hint="cs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B21301" w:rsidRPr="005A428A" w14:paraId="5982E6FC" w14:textId="77777777" w:rsidTr="006E5015">
              <w:trPr>
                <w:trHeight w:val="106"/>
              </w:trPr>
              <w:tc>
                <w:tcPr>
                  <w:tcW w:w="5897" w:type="dxa"/>
                </w:tcPr>
                <w:p w14:paraId="340ABC9A" w14:textId="77777777" w:rsidR="00B21301" w:rsidRPr="005A428A" w:rsidRDefault="00B21301" w:rsidP="00B21301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12"/>
                      <w:lang w:bidi="fa-IR"/>
                    </w:rPr>
                    <w:object w:dxaOrig="1660" w:dyaOrig="380" w14:anchorId="56E4AFC2">
                      <v:shape id="_x0000_i1033" type="#_x0000_t75" style="width:82.95pt;height:20.05pt" o:ole="">
                        <v:imagedata r:id="rId24" o:title=""/>
                      </v:shape>
                      <o:OLEObject Type="Embed" ProgID="Equation.DSMT4" ShapeID="_x0000_i1033" DrawAspect="Content" ObjectID="_1792078513" r:id="rId25"/>
                    </w:object>
                  </w:r>
                </w:p>
              </w:tc>
              <w:tc>
                <w:tcPr>
                  <w:tcW w:w="4098" w:type="dxa"/>
                </w:tcPr>
                <w:p w14:paraId="1AF2390A" w14:textId="53B2F4B0" w:rsidR="00B21301" w:rsidRPr="005A428A" w:rsidRDefault="0003144E" w:rsidP="00B21301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8"/>
                      <w:lang w:bidi="fa-IR"/>
                    </w:rPr>
                    <w:object w:dxaOrig="999" w:dyaOrig="340" w14:anchorId="1E37774D">
                      <v:shape id="_x0000_i1034" type="#_x0000_t75" style="width:56.5pt;height:20.05pt" o:ole="">
                        <v:imagedata r:id="rId26" o:title=""/>
                      </v:shape>
                      <o:OLEObject Type="Embed" ProgID="Equation.DSMT4" ShapeID="_x0000_i1034" DrawAspect="Content" ObjectID="_1792078514" r:id="rId27"/>
                    </w:object>
                  </w:r>
                </w:p>
              </w:tc>
            </w:tr>
          </w:tbl>
          <w:p w14:paraId="0DE42DC9" w14:textId="77777777" w:rsidR="00B21301" w:rsidRPr="005A428A" w:rsidRDefault="00B21301" w:rsidP="00B21301">
            <w:pPr>
              <w:rPr>
                <w:rtl/>
                <w:lang w:bidi="fa-IR"/>
              </w:rPr>
            </w:pPr>
            <w:r w:rsidRPr="005A428A">
              <w:rPr>
                <w:rFonts w:hint="cs"/>
                <w:rtl/>
                <w:lang w:bidi="fa-IR"/>
              </w:rPr>
              <w:t>ب) تساوی</w:t>
            </w:r>
            <w:r w:rsidRPr="005A428A">
              <w:rPr>
                <w:rtl/>
                <w:lang w:bidi="fa-IR"/>
              </w:rPr>
              <w:softHyphen/>
            </w:r>
            <w:r w:rsidRPr="005A428A">
              <w:rPr>
                <w:rFonts w:hint="cs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B21301" w:rsidRPr="005A428A" w14:paraId="2DAA7306" w14:textId="77777777" w:rsidTr="006E5015">
              <w:trPr>
                <w:trHeight w:val="83"/>
              </w:trPr>
              <w:tc>
                <w:tcPr>
                  <w:tcW w:w="5897" w:type="dxa"/>
                </w:tcPr>
                <w:p w14:paraId="05BD4281" w14:textId="77777777" w:rsidR="00B21301" w:rsidRPr="005A428A" w:rsidRDefault="00B21301" w:rsidP="00B21301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12"/>
                      <w:lang w:bidi="fa-IR"/>
                    </w:rPr>
                    <w:object w:dxaOrig="1340" w:dyaOrig="360" w14:anchorId="50E885EF">
                      <v:shape id="_x0000_i1035" type="#_x0000_t75" style="width:77.45pt;height:20.05pt" o:ole="">
                        <v:imagedata r:id="rId28" o:title=""/>
                      </v:shape>
                      <o:OLEObject Type="Embed" ProgID="Equation.DSMT4" ShapeID="_x0000_i1035" DrawAspect="Content" ObjectID="_1792078515" r:id="rId29"/>
                    </w:object>
                  </w:r>
                </w:p>
              </w:tc>
              <w:tc>
                <w:tcPr>
                  <w:tcW w:w="4098" w:type="dxa"/>
                </w:tcPr>
                <w:p w14:paraId="48ACF11B" w14:textId="29BD02DF" w:rsidR="00B21301" w:rsidRPr="005A428A" w:rsidRDefault="00B21301" w:rsidP="00B21301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12"/>
                      <w:lang w:bidi="fa-IR"/>
                    </w:rPr>
                    <w:object w:dxaOrig="1359" w:dyaOrig="380" w14:anchorId="03670E2D">
                      <v:shape id="_x0000_i1036" type="#_x0000_t75" style="width:77.45pt;height:20.95pt" o:ole="">
                        <v:imagedata r:id="rId30" o:title=""/>
                      </v:shape>
                      <o:OLEObject Type="Embed" ProgID="Equation.DSMT4" ShapeID="_x0000_i1036" DrawAspect="Content" ObjectID="_1792078516" r:id="rId31"/>
                    </w:object>
                  </w:r>
                </w:p>
              </w:tc>
            </w:tr>
          </w:tbl>
          <w:p w14:paraId="13C2B681" w14:textId="77777777" w:rsidR="0003144E" w:rsidRPr="005A428A" w:rsidRDefault="0003144E" w:rsidP="0003144E">
            <w:pPr>
              <w:rPr>
                <w:rtl/>
                <w:lang w:bidi="fa-IR"/>
              </w:rPr>
            </w:pPr>
            <w:r w:rsidRPr="005A428A"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47FD28D1" wp14:editId="5613B4BD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11660</wp:posOffset>
                      </wp:positionV>
                      <wp:extent cx="1512994" cy="758576"/>
                      <wp:effectExtent l="0" t="0" r="0" b="22860"/>
                      <wp:wrapNone/>
                      <wp:docPr id="466" name="Group 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994" cy="758576"/>
                                <a:chOff x="0" y="-19436"/>
                                <a:chExt cx="1512994" cy="758576"/>
                              </a:xfrm>
                            </wpg:grpSpPr>
                            <wpg:grpSp>
                              <wpg:cNvPr id="467" name="Group 467"/>
                              <wpg:cNvGrpSpPr/>
                              <wpg:grpSpPr>
                                <a:xfrm>
                                  <a:off x="0" y="-19436"/>
                                  <a:ext cx="1512994" cy="758576"/>
                                  <a:chOff x="-68094" y="-68078"/>
                                  <a:chExt cx="1513494" cy="758742"/>
                                </a:xfrm>
                              </wpg:grpSpPr>
                              <wps:wsp>
                                <wps:cNvPr id="468" name="Oval 468"/>
                                <wps:cNvSpPr/>
                                <wps:spPr>
                                  <a:xfrm>
                                    <a:off x="122944" y="76841"/>
                                    <a:ext cx="645541" cy="61382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" name="Text Box 469"/>
                                <wps:cNvSpPr txBox="1"/>
                                <wps:spPr>
                                  <a:xfrm>
                                    <a:off x="-68094" y="-48638"/>
                                    <a:ext cx="308077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BA7507" w14:textId="77777777" w:rsidR="0003144E" w:rsidRPr="00C36CB7" w:rsidRDefault="0003144E" w:rsidP="0003144E">
                                      <w:pPr>
                                        <w:rPr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" name="Text Box 470"/>
                                <wps:cNvSpPr txBox="1"/>
                                <wps:spPr>
                                  <a:xfrm>
                                    <a:off x="1127160" y="-68078"/>
                                    <a:ext cx="318240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E99534" w14:textId="77777777" w:rsidR="0003144E" w:rsidRPr="00C36CB7" w:rsidRDefault="0003144E" w:rsidP="0003144E">
                                      <w:pP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71" name="Rectangle 471"/>
                              <wps:cNvSpPr/>
                              <wps:spPr>
                                <a:xfrm>
                                  <a:off x="505838" y="204281"/>
                                  <a:ext cx="77597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FD28D1" id="Group 466" o:spid="_x0000_s1026" style="position:absolute;left:0;text-align:left;margin-left:50.15pt;margin-top:.9pt;width:119.15pt;height:59.75pt;z-index:251700224;mso-width-relative:margin;mso-height-relative:margin" coordorigin=",-194" coordsize="15129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">
                      <v:group id="Group 467" o:spid="_x0000_s1027" style="position:absolute;top:-194;width:15129;height:7585" coordorigin="-680,-680" coordsize="15134,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<v:oval id="Oval 468" o:spid="_x0000_s1028" style="position:absolute;left:1229;top:768;width:6455;height: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" filled="f" strokecolor="windowText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69" o:spid="_x0000_s1029" type="#_x0000_t202" style="position:absolute;left:-680;top:-486;width:3079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" filled="f" stroked="f" strokeweight=".5pt">
                          <v:textbox>
                            <w:txbxContent>
                              <w:p w14:paraId="46BA7507" w14:textId="77777777" w:rsidR="0003144E" w:rsidRPr="00C36CB7" w:rsidRDefault="0003144E" w:rsidP="0003144E">
                                <w:pPr>
                                  <w:rPr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470" o:spid="_x0000_s1030" type="#_x0000_t202" style="position:absolute;left:11271;top:-680;width:3183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" filled="f" stroked="f" strokeweight=".5pt">
                          <v:textbox>
                            <w:txbxContent>
                              <w:p w14:paraId="78E99534" w14:textId="77777777" w:rsidR="0003144E" w:rsidRPr="00C36CB7" w:rsidRDefault="0003144E" w:rsidP="0003144E">
                                <w:pP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rect id="Rectangle 471" o:spid="_x0000_s1031" style="position:absolute;left:5058;top:2042;width:776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" filled="f" strokecolor="black [3213]" strokeweight="2pt"/>
                    </v:group>
                  </w:pict>
                </mc:Fallback>
              </mc:AlternateContent>
            </w:r>
            <w:r w:rsidRPr="005A428A">
              <w:rPr>
                <w:rFonts w:hint="cs"/>
                <w:rtl/>
                <w:lang w:bidi="fa-IR"/>
              </w:rPr>
              <w:t xml:space="preserve">ج) نمودار ون دو مجموعه </w:t>
            </w:r>
            <w:r w:rsidRPr="005A428A">
              <w:rPr>
                <w:lang w:bidi="fa-IR"/>
              </w:rPr>
              <w:t>B</w:t>
            </w:r>
            <w:r w:rsidRPr="005A428A">
              <w:rPr>
                <w:rFonts w:hint="cs"/>
                <w:rtl/>
                <w:lang w:bidi="fa-IR"/>
              </w:rPr>
              <w:t xml:space="preserve"> و </w:t>
            </w:r>
            <w:r w:rsidRPr="005A428A">
              <w:rPr>
                <w:lang w:bidi="fa-IR"/>
              </w:rPr>
              <w:t>C</w:t>
            </w:r>
            <w:r w:rsidRPr="005A428A">
              <w:rPr>
                <w:rFonts w:hint="cs"/>
                <w:rtl/>
                <w:lang w:bidi="fa-IR"/>
              </w:rPr>
              <w:t xml:space="preserve"> را کامل کنید.</w:t>
            </w:r>
          </w:p>
          <w:p w14:paraId="2FE03926" w14:textId="77777777" w:rsidR="0003144E" w:rsidRPr="005A428A" w:rsidRDefault="0003144E" w:rsidP="0003144E">
            <w:pPr>
              <w:rPr>
                <w:rtl/>
                <w:lang w:bidi="fa-IR"/>
              </w:rPr>
            </w:pPr>
          </w:p>
          <w:p w14:paraId="4ED65207" w14:textId="1654D9B9" w:rsidR="0003144E" w:rsidRPr="005A428A" w:rsidRDefault="0003144E" w:rsidP="0003144E">
            <w:pPr>
              <w:spacing w:after="160"/>
              <w:rPr>
                <w:rtl/>
              </w:rPr>
            </w:pPr>
          </w:p>
        </w:tc>
      </w:tr>
      <w:tr w:rsidR="007B4AF2" w:rsidRPr="005A428A" w14:paraId="3894283D" w14:textId="77777777" w:rsidTr="007B4AF2">
        <w:trPr>
          <w:gridAfter w:val="1"/>
          <w:wAfter w:w="12" w:type="dxa"/>
          <w:trHeight w:val="2504"/>
        </w:trPr>
        <w:tc>
          <w:tcPr>
            <w:tcW w:w="10630" w:type="dxa"/>
            <w:shd w:val="clear" w:color="auto" w:fill="FFFFFF" w:themeFill="background1"/>
          </w:tcPr>
          <w:p w14:paraId="6BE48C43" w14:textId="7BE98F34" w:rsidR="007B4AF2" w:rsidRPr="005A428A" w:rsidRDefault="007B4AF2" w:rsidP="007B4AF2">
            <w:pPr>
              <w:pStyle w:val="ListParagraph"/>
              <w:numPr>
                <w:ilvl w:val="0"/>
                <w:numId w:val="3"/>
              </w:numPr>
              <w:spacing w:after="160"/>
              <w:rPr>
                <w:rtl/>
              </w:rPr>
            </w:pPr>
            <w:r w:rsidRPr="005A428A"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3AB556B3" wp14:editId="4E2CE44F">
                      <wp:simplePos x="0" y="0"/>
                      <wp:positionH relativeFrom="column">
                        <wp:posOffset>265744</wp:posOffset>
                      </wp:positionH>
                      <wp:positionV relativeFrom="paragraph">
                        <wp:posOffset>201340</wp:posOffset>
                      </wp:positionV>
                      <wp:extent cx="1372870" cy="892175"/>
                      <wp:effectExtent l="0" t="0" r="0" b="2222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2870" cy="892175"/>
                                <a:chOff x="0" y="0"/>
                                <a:chExt cx="1373276" cy="533400"/>
                              </a:xfrm>
                            </wpg:grpSpPr>
                            <wps:wsp>
                              <wps:cNvPr id="15" name="Oval 15"/>
                              <wps:cNvSpPr/>
                              <wps:spPr>
                                <a:xfrm>
                                  <a:off x="123825" y="114300"/>
                                  <a:ext cx="779635" cy="419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514350" y="114300"/>
                                  <a:ext cx="779635" cy="419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0" y="9525"/>
                                  <a:ext cx="27622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7BC533" w14:textId="77777777" w:rsidR="007B4AF2" w:rsidRDefault="007B4AF2" w:rsidP="007B4AF2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097051" y="0"/>
                                  <a:ext cx="27622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0592B1" w14:textId="77777777" w:rsidR="007B4AF2" w:rsidRDefault="007B4AF2" w:rsidP="007B4AF2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203867" y="148614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EA0D8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03864" y="323499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9B4F72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441716" y="134390"/>
                                  <a:ext cx="384744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38A355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544914" y="342900"/>
                                  <a:ext cx="319401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5D7F9C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 w:rsidRPr="001462E9">
                                      <w:rPr>
                                        <w:position w:val="-4"/>
                                        <w:lang w:bidi="fa-IR"/>
                                      </w:rPr>
                                      <w:object w:dxaOrig="180" w:dyaOrig="200" w14:anchorId="618B9845">
                                        <v:shape id="_x0000_i1038" type="#_x0000_t75" style="width:9.1pt;height:9.1pt" o:ole="">
                                          <v:imagedata r:id="rId32" o:title=""/>
                                        </v:shape>
                                        <o:OLEObject Type="Embed" ProgID="Equation.DSMT4" ShapeID="_x0000_i1038" DrawAspect="Content" ObjectID="_1792078571" r:id="rId33"/>
                                      </w:object>
                                    </w:r>
                                    <w:r>
                                      <w:rPr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838099" y="144242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810034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006349" y="244800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B24307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871120" y="354103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34C230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544914" y="254558"/>
                                  <a:ext cx="384744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1C1D5F" w14:textId="77777777" w:rsidR="007B4AF2" w:rsidRDefault="007B4AF2" w:rsidP="007B4AF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B556B3" id="Group 2" o:spid="_x0000_s1032" style="position:absolute;left:0;text-align:left;margin-left:20.9pt;margin-top:15.85pt;width:108.1pt;height:70.25pt;z-index:251695104;mso-width-relative:margin;mso-height-relative:margin" coordsize="1373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">
                      <v:oval id="Oval 15" o:spid="_x0000_s1033" style="position:absolute;left:1238;top:1143;width:779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3awAAAANsAAAAPAAAAZHJzL2Rvd25yZXYueG1sRE9LasMw&#10;EN0XcgcxgW5CLNWl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cLy92sAAAADbAAAADwAAAAAA&#10;AAAAAAAAAAAHAgAAZHJzL2Rvd25yZXYueG1sUEsFBgAAAAADAAMAtwAAAPQCAAAAAA==&#10;" filled="f" strokecolor="black [3213]" strokeweight="1pt"/>
                      <v:oval id="Oval 16" o:spid="_x0000_s1034" style="position:absolute;left:5143;top:1143;width:779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" filled="f" strokecolor="black [3213]" strokeweight="1pt"/>
                      <v:shape id="Text Box 17" o:spid="_x0000_s1035" type="#_x0000_t202" style="position:absolute;top:95;width:276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14:paraId="217BC533" w14:textId="77777777" w:rsidR="007B4AF2" w:rsidRDefault="007B4AF2" w:rsidP="007B4AF2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8" o:spid="_x0000_s1036" type="#_x0000_t202" style="position:absolute;left:10970;width:276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1D0592B1" w14:textId="77777777" w:rsidR="007B4AF2" w:rsidRDefault="007B4AF2" w:rsidP="007B4AF2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9" o:spid="_x0000_s1037" type="#_x0000_t202" style="position:absolute;left:2038;top:1486;width:276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14:paraId="214EA0D8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20" o:spid="_x0000_s1038" type="#_x0000_t202" style="position:absolute;left:2038;top:3234;width:2762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14:paraId="3F9B4F72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21" o:spid="_x0000_s1039" type="#_x0000_t202" style="position:absolute;left:4417;top:1343;width:384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7238A355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1-</w:t>
                              </w:r>
                            </w:p>
                          </w:txbxContent>
                        </v:textbox>
                      </v:shape>
                      <v:shape id="Text Box 22" o:spid="_x0000_s1040" type="#_x0000_t202" style="position:absolute;left:5449;top:3429;width:319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14:paraId="435D7F9C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 w:rsidRPr="001462E9">
                                <w:rPr>
                                  <w:position w:val="-4"/>
                                  <w:lang w:bidi="fa-IR"/>
                                </w:rPr>
                                <w:object w:dxaOrig="180" w:dyaOrig="200" w14:anchorId="618B9845">
                                  <v:shape id="_x0000_i1038" type="#_x0000_t75" style="width:9.1pt;height:9.1pt" o:ole="">
                                    <v:imagedata r:id="rId32" o:title=""/>
                                  </v:shape>
                                  <o:OLEObject Type="Embed" ProgID="Equation.DSMT4" ShapeID="_x0000_i1038" DrawAspect="Content" ObjectID="_1792078571" r:id="rId34"/>
                                </w:object>
                              </w:r>
                              <w:r>
                                <w:rPr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3" o:spid="_x0000_s1041" type="#_x0000_t202" style="position:absolute;left:8380;top:1442;width:276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14:paraId="06810034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24" o:spid="_x0000_s1042" type="#_x0000_t202" style="position:absolute;left:10063;top:2448;width:276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52B24307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25" o:spid="_x0000_s1043" type="#_x0000_t202" style="position:absolute;left:8711;top:3541;width:276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0934C230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26" o:spid="_x0000_s1044" type="#_x0000_t202" style="position:absolute;left:5449;top:2545;width:384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14:paraId="4F1C1D5F" w14:textId="77777777" w:rsidR="007B4AF2" w:rsidRDefault="007B4AF2" w:rsidP="007B4AF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5A428A">
              <w:rPr>
                <w:rFonts w:hint="cs"/>
                <w:rtl/>
              </w:rPr>
              <w:t>ب</w:t>
            </w:r>
            <w:r w:rsidRPr="005A428A">
              <w:rPr>
                <w:rFonts w:hint="cs"/>
                <w:rtl/>
                <w:lang w:bidi="fa-IR"/>
              </w:rPr>
              <w:t>ا توجه به نمودار مقابل</w:t>
            </w:r>
          </w:p>
          <w:p w14:paraId="39E5D4DC" w14:textId="77777777" w:rsidR="007B4AF2" w:rsidRPr="005A428A" w:rsidRDefault="007B4AF2" w:rsidP="007B4AF2">
            <w:pPr>
              <w:spacing w:line="276" w:lineRule="auto"/>
              <w:rPr>
                <w:rtl/>
                <w:lang w:bidi="fa-IR"/>
              </w:rPr>
            </w:pPr>
            <w:r w:rsidRPr="005A428A">
              <w:rPr>
                <w:rFonts w:hint="cs"/>
                <w:rtl/>
                <w:lang w:bidi="fa-IR"/>
              </w:rPr>
              <w:t>الف) مجموعه</w:t>
            </w:r>
            <w:r w:rsidRPr="005A428A">
              <w:rPr>
                <w:rtl/>
                <w:lang w:bidi="fa-IR"/>
              </w:rPr>
              <w:softHyphen/>
            </w:r>
            <w:r w:rsidRPr="005A428A">
              <w:rPr>
                <w:rFonts w:hint="cs"/>
                <w:rtl/>
                <w:lang w:bidi="fa-IR"/>
              </w:rPr>
              <w:t>های خواسته شده را با اعضایشان بنویسید.</w:t>
            </w:r>
          </w:p>
          <w:p w14:paraId="4123D2C4" w14:textId="77777777" w:rsidR="007B4AF2" w:rsidRPr="005A428A" w:rsidRDefault="007B4AF2" w:rsidP="007B4AF2">
            <w:pPr>
              <w:spacing w:line="276" w:lineRule="auto"/>
              <w:rPr>
                <w:rtl/>
                <w:lang w:bidi="fa-IR"/>
              </w:rPr>
            </w:pPr>
            <w:r w:rsidRPr="005A428A">
              <w:rPr>
                <w:rFonts w:hint="cs"/>
                <w:rtl/>
                <w:lang w:bidi="fa-IR"/>
              </w:rPr>
              <w:t xml:space="preserve">        </w:t>
            </w:r>
            <w:r w:rsidRPr="005A428A">
              <w:rPr>
                <w:position w:val="-14"/>
                <w:lang w:bidi="fa-IR"/>
              </w:rPr>
              <w:object w:dxaOrig="2520" w:dyaOrig="420" w14:anchorId="462FD52A">
                <v:shape id="_x0000_i1039" type="#_x0000_t75" style="width:125.75pt;height:20.95pt" o:ole="">
                  <v:imagedata r:id="rId35" o:title=""/>
                </v:shape>
                <o:OLEObject Type="Embed" ProgID="Equation.DSMT4" ShapeID="_x0000_i1039" DrawAspect="Content" ObjectID="_1792078517" r:id="rId36"/>
              </w:object>
            </w:r>
            <w:r w:rsidRPr="005A428A">
              <w:rPr>
                <w:rFonts w:hint="cs"/>
                <w:rtl/>
                <w:lang w:bidi="fa-IR"/>
              </w:rPr>
              <w:t xml:space="preserve">                      </w:t>
            </w:r>
            <w:r w:rsidRPr="005A428A">
              <w:rPr>
                <w:position w:val="-14"/>
                <w:lang w:bidi="fa-IR"/>
              </w:rPr>
              <w:object w:dxaOrig="2540" w:dyaOrig="420" w14:anchorId="341195AF">
                <v:shape id="_x0000_i1040" type="#_x0000_t75" style="width:128.5pt;height:20.95pt" o:ole="">
                  <v:imagedata r:id="rId37" o:title=""/>
                </v:shape>
                <o:OLEObject Type="Embed" ProgID="Equation.DSMT4" ShapeID="_x0000_i1040" DrawAspect="Content" ObjectID="_1792078518" r:id="rId38"/>
              </w:object>
            </w:r>
            <w:r w:rsidRPr="005A428A">
              <w:rPr>
                <w:rtl/>
                <w:lang w:bidi="fa-IR"/>
              </w:rPr>
              <w:t xml:space="preserve"> </w:t>
            </w:r>
            <w:r w:rsidRPr="005A428A">
              <w:rPr>
                <w:rFonts w:hint="cs"/>
                <w:rtl/>
                <w:lang w:bidi="fa-IR"/>
              </w:rPr>
              <w:t xml:space="preserve">                                  </w:t>
            </w:r>
          </w:p>
          <w:p w14:paraId="165970B0" w14:textId="77777777" w:rsidR="007B4AF2" w:rsidRPr="005A428A" w:rsidRDefault="007B4AF2" w:rsidP="007B4AF2">
            <w:pPr>
              <w:spacing w:line="276" w:lineRule="auto"/>
              <w:rPr>
                <w:rtl/>
                <w:lang w:bidi="fa-IR"/>
              </w:rPr>
            </w:pPr>
            <w:r w:rsidRPr="005A428A">
              <w:rPr>
                <w:rFonts w:hint="cs"/>
                <w:rtl/>
                <w:lang w:bidi="fa-IR"/>
              </w:rPr>
              <w:t>ب) تساوی</w:t>
            </w:r>
            <w:r w:rsidRPr="005A428A">
              <w:rPr>
                <w:rtl/>
                <w:lang w:bidi="fa-IR"/>
              </w:rPr>
              <w:softHyphen/>
            </w:r>
            <w:r w:rsidRPr="005A428A">
              <w:rPr>
                <w:rFonts w:hint="cs"/>
                <w:rtl/>
                <w:lang w:bidi="fa-IR"/>
              </w:rPr>
              <w:t>های زیر را کامل کنید.</w:t>
            </w:r>
          </w:p>
          <w:p w14:paraId="771D42AF" w14:textId="0044CE5B" w:rsidR="007B4AF2" w:rsidRPr="005A428A" w:rsidRDefault="007B4AF2" w:rsidP="007B4AF2">
            <w:pPr>
              <w:spacing w:after="160"/>
              <w:rPr>
                <w:rtl/>
              </w:rPr>
            </w:pPr>
            <w:r w:rsidRPr="005A428A">
              <w:rPr>
                <w:rFonts w:hint="cs"/>
                <w:rtl/>
                <w:lang w:bidi="fa-IR"/>
              </w:rPr>
              <w:t xml:space="preserve">                                                       </w:t>
            </w:r>
            <w:r w:rsidRPr="005A428A">
              <w:rPr>
                <w:position w:val="-14"/>
                <w:lang w:bidi="fa-IR"/>
              </w:rPr>
              <w:object w:dxaOrig="859" w:dyaOrig="420" w14:anchorId="21A823DB">
                <v:shape id="_x0000_i1041" type="#_x0000_t75" style="width:43.75pt;height:20.95pt" o:ole="">
                  <v:imagedata r:id="rId39" o:title=""/>
                </v:shape>
                <o:OLEObject Type="Embed" ProgID="Equation.DSMT4" ShapeID="_x0000_i1041" DrawAspect="Content" ObjectID="_1792078519" r:id="rId40"/>
              </w:object>
            </w:r>
            <w:r w:rsidRPr="005A428A">
              <w:rPr>
                <w:rFonts w:hint="cs"/>
                <w:rtl/>
                <w:lang w:bidi="fa-IR"/>
              </w:rPr>
              <w:t xml:space="preserve">                 </w:t>
            </w:r>
            <w:r w:rsidRPr="005A428A">
              <w:rPr>
                <w:rtl/>
                <w:lang w:bidi="fa-IR"/>
              </w:rPr>
              <w:tab/>
            </w:r>
            <w:r w:rsidRPr="005A428A">
              <w:rPr>
                <w:position w:val="-14"/>
                <w:lang w:bidi="fa-IR"/>
              </w:rPr>
              <w:object w:dxaOrig="1320" w:dyaOrig="420" w14:anchorId="4A7454C3">
                <v:shape id="_x0000_i1042" type="#_x0000_t75" style="width:66.55pt;height:20.95pt" o:ole="">
                  <v:imagedata r:id="rId41" o:title=""/>
                </v:shape>
                <o:OLEObject Type="Embed" ProgID="Equation.DSMT4" ShapeID="_x0000_i1042" DrawAspect="Content" ObjectID="_1792078520" r:id="rId42"/>
              </w:object>
            </w:r>
          </w:p>
        </w:tc>
      </w:tr>
      <w:tr w:rsidR="007B4AF2" w:rsidRPr="005A428A" w14:paraId="1AA1B064" w14:textId="77777777" w:rsidTr="007B4AF2">
        <w:trPr>
          <w:gridAfter w:val="1"/>
          <w:wAfter w:w="12" w:type="dxa"/>
          <w:trHeight w:val="795"/>
        </w:trPr>
        <w:tc>
          <w:tcPr>
            <w:tcW w:w="10630" w:type="dxa"/>
            <w:shd w:val="clear" w:color="auto" w:fill="FFFFFF" w:themeFill="background1"/>
          </w:tcPr>
          <w:p w14:paraId="1640A8F1" w14:textId="2CAA66CF" w:rsidR="00753EFD" w:rsidRPr="005A428A" w:rsidRDefault="00753EFD" w:rsidP="00753EFD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</w:rPr>
            </w:pPr>
            <w:r w:rsidRPr="005A428A">
              <w:rPr>
                <w:rFonts w:hint="cs"/>
                <w:rtl/>
              </w:rPr>
              <w:t xml:space="preserve"> </w:t>
            </w:r>
            <w:r w:rsidRPr="005A428A">
              <w:rPr>
                <w:rFonts w:ascii="Vazirmatn" w:hAnsi="Vazirmatn" w:hint="cs"/>
                <w:rtl/>
              </w:rPr>
              <w:t xml:space="preserve">جاهای خالی را با اعداد مناسب پر کنید‌.  </w:t>
            </w:r>
          </w:p>
          <w:p w14:paraId="1DC7F228" w14:textId="4F56A95D" w:rsidR="00753EFD" w:rsidRPr="005A428A" w:rsidRDefault="00753EFD" w:rsidP="00753EFD">
            <w:pPr>
              <w:spacing w:after="160"/>
              <w:jc w:val="right"/>
              <w:rPr>
                <w:rtl/>
              </w:rPr>
            </w:pPr>
            <w:r w:rsidRPr="005A428A">
              <w:rPr>
                <w:position w:val="-12"/>
              </w:rPr>
              <w:object w:dxaOrig="5340" w:dyaOrig="440" w14:anchorId="209D5871">
                <v:shape id="_x0000_i1043" type="#_x0000_t75" style="width:286.2pt;height:23.7pt" o:ole="">
                  <v:imagedata r:id="rId43" o:title=""/>
                </v:shape>
                <o:OLEObject Type="Embed" ProgID="Equation.DSMT4" ShapeID="_x0000_i1043" DrawAspect="Content" ObjectID="_1792078521" r:id="rId44"/>
              </w:object>
            </w:r>
          </w:p>
        </w:tc>
      </w:tr>
      <w:tr w:rsidR="007B4AF2" w:rsidRPr="005A428A" w14:paraId="3012201F" w14:textId="77777777" w:rsidTr="007B4AF2">
        <w:trPr>
          <w:gridAfter w:val="1"/>
          <w:wAfter w:w="12" w:type="dxa"/>
          <w:trHeight w:val="76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5E5865DC" w14:textId="6204ACFC" w:rsidR="007B4AF2" w:rsidRPr="005A428A" w:rsidRDefault="007B4AF2" w:rsidP="007B4AF2">
            <w:pPr>
              <w:pStyle w:val="ListParagraph"/>
              <w:numPr>
                <w:ilvl w:val="0"/>
                <w:numId w:val="3"/>
              </w:numPr>
              <w:spacing w:after="160"/>
              <w:rPr>
                <w:color w:val="000000" w:themeColor="text1"/>
                <w:rtl/>
              </w:rPr>
            </w:pPr>
            <w:r w:rsidRPr="005A428A">
              <w:rPr>
                <w:rFonts w:hint="cs"/>
                <w:i/>
                <w:noProof/>
                <w:rtl/>
              </w:rPr>
              <w:t xml:space="preserve">مجموعه های زیر را به صورت دیگر نمایش دهید.          </w:t>
            </w:r>
          </w:p>
          <w:p w14:paraId="00488ED4" w14:textId="77777777" w:rsidR="007B4AF2" w:rsidRPr="005A428A" w:rsidRDefault="007B4AF2" w:rsidP="008A4E7F">
            <w:pPr>
              <w:tabs>
                <w:tab w:val="left" w:pos="8115"/>
                <w:tab w:val="right" w:pos="9373"/>
              </w:tabs>
              <w:spacing w:line="360" w:lineRule="auto"/>
              <w:jc w:val="right"/>
              <w:rPr>
                <w:i/>
                <w:noProof/>
                <w:rtl/>
                <w:lang w:bidi="fa-IR"/>
              </w:rPr>
            </w:pPr>
            <w:r w:rsidRPr="005A428A">
              <w:rPr>
                <w:rFonts w:hint="cs"/>
                <w:i/>
                <w:noProof/>
                <w:rtl/>
              </w:rPr>
              <w:t xml:space="preserve">                                                                                                                     </w:t>
            </w:r>
            <w:r w:rsidRPr="005A428A">
              <w:rPr>
                <w:position w:val="-14"/>
              </w:rPr>
              <w:object w:dxaOrig="3180" w:dyaOrig="440" w14:anchorId="1AD47D0F">
                <v:shape id="_x0000_i1044" type="#_x0000_t75" style="width:158.6pt;height:20.95pt" o:ole="">
                  <v:imagedata r:id="rId45" o:title=""/>
                </v:shape>
                <o:OLEObject Type="Embed" ProgID="Equation.DSMT4" ShapeID="_x0000_i1044" DrawAspect="Content" ObjectID="_1792078522" r:id="rId46"/>
              </w:object>
            </w:r>
          </w:p>
          <w:p w14:paraId="7A9C0FB0" w14:textId="77777777" w:rsidR="007B4AF2" w:rsidRPr="005A428A" w:rsidRDefault="007B4AF2" w:rsidP="008A4E7F">
            <w:pPr>
              <w:tabs>
                <w:tab w:val="left" w:pos="8115"/>
                <w:tab w:val="right" w:pos="9373"/>
              </w:tabs>
              <w:spacing w:line="360" w:lineRule="auto"/>
              <w:jc w:val="right"/>
              <w:rPr>
                <w:i/>
                <w:noProof/>
                <w:rtl/>
              </w:rPr>
            </w:pPr>
            <w:r w:rsidRPr="005A428A">
              <w:rPr>
                <w:rFonts w:hint="cs"/>
                <w:i/>
                <w:noProof/>
                <w:rtl/>
              </w:rPr>
              <w:t xml:space="preserve">                                                                                                                                </w:t>
            </w:r>
            <w:r w:rsidRPr="005A428A">
              <w:rPr>
                <w:i/>
                <w:noProof/>
                <w:position w:val="-14"/>
              </w:rPr>
              <w:object w:dxaOrig="2640" w:dyaOrig="440" w14:anchorId="64CE6DD5">
                <v:shape id="_x0000_i1045" type="#_x0000_t75" style="width:129.4pt;height:21.85pt" o:ole="">
                  <v:imagedata r:id="rId47" o:title=""/>
                </v:shape>
                <o:OLEObject Type="Embed" ProgID="Equation.DSMT4" ShapeID="_x0000_i1045" DrawAspect="Content" ObjectID="_1792078523" r:id="rId48"/>
              </w:object>
            </w:r>
            <w:r w:rsidRPr="005A428A">
              <w:rPr>
                <w:rFonts w:hint="cs"/>
                <w:i/>
                <w:noProof/>
                <w:rtl/>
              </w:rPr>
              <w:t xml:space="preserve">    </w:t>
            </w:r>
          </w:p>
          <w:p w14:paraId="0B1497D9" w14:textId="2A369C78" w:rsidR="007B4AF2" w:rsidRPr="005A428A" w:rsidRDefault="007B4AF2" w:rsidP="008A4E7F">
            <w:pPr>
              <w:spacing w:after="160" w:line="360" w:lineRule="auto"/>
              <w:jc w:val="right"/>
              <w:rPr>
                <w:color w:val="000000" w:themeColor="text1"/>
                <w:rtl/>
              </w:rPr>
            </w:pPr>
            <w:r w:rsidRPr="005A428A">
              <w:rPr>
                <w:rFonts w:hint="cs"/>
                <w:i/>
                <w:noProof/>
                <w:rtl/>
              </w:rPr>
              <w:t xml:space="preserve">                  </w:t>
            </w:r>
            <w:r w:rsidRPr="005A428A">
              <w:rPr>
                <w:position w:val="-16"/>
              </w:rPr>
              <w:object w:dxaOrig="3620" w:dyaOrig="480" w14:anchorId="2DC99A71">
                <v:shape id="_x0000_i1046" type="#_x0000_t75" style="width:182.3pt;height:23.7pt" o:ole="">
                  <v:imagedata r:id="rId49" o:title=""/>
                </v:shape>
                <o:OLEObject Type="Embed" ProgID="Equation.DSMT4" ShapeID="_x0000_i1046" DrawAspect="Content" ObjectID="_1792078524" r:id="rId50"/>
              </w:object>
            </w:r>
          </w:p>
        </w:tc>
      </w:tr>
      <w:tr w:rsidR="0003144E" w:rsidRPr="005A428A" w14:paraId="655ACEBB" w14:textId="77777777" w:rsidTr="007B4AF2">
        <w:trPr>
          <w:gridAfter w:val="1"/>
          <w:wAfter w:w="12" w:type="dxa"/>
          <w:trHeight w:val="76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17E54EB3" w14:textId="001A246B" w:rsidR="0003144E" w:rsidRPr="005A428A" w:rsidRDefault="0003144E" w:rsidP="0003144E">
            <w:pPr>
              <w:pStyle w:val="ListParagraph"/>
              <w:numPr>
                <w:ilvl w:val="0"/>
                <w:numId w:val="3"/>
              </w:numPr>
              <w:spacing w:after="160"/>
              <w:rPr>
                <w:i/>
                <w:noProof/>
              </w:rPr>
            </w:pPr>
            <w:r w:rsidRPr="005A428A">
              <w:rPr>
                <w:rFonts w:ascii="Vazirmatn" w:hAnsi="Vazirmatn"/>
                <w:rtl/>
                <w:lang w:bidi="fa-IR"/>
              </w:rPr>
              <w:lastRenderedPageBreak/>
              <w:t>در هر</w:t>
            </w:r>
            <w:r w:rsidRPr="005A428A">
              <w:rPr>
                <w:rFonts w:ascii="Vazirmatn" w:hAnsi="Vazirmatn" w:hint="cs"/>
                <w:rtl/>
                <w:lang w:bidi="fa-IR"/>
              </w:rPr>
              <w:t>ی</w:t>
            </w:r>
            <w:r w:rsidRPr="005A428A">
              <w:rPr>
                <w:rFonts w:ascii="Vazirmatn" w:hAnsi="Vazirmatn" w:hint="eastAsia"/>
                <w:rtl/>
                <w:lang w:bidi="fa-IR"/>
              </w:rPr>
              <w:t>ک</w:t>
            </w:r>
            <w:r w:rsidRPr="005A428A">
              <w:rPr>
                <w:rFonts w:ascii="Vazirmatn" w:hAnsi="Vazirmatn"/>
                <w:rtl/>
                <w:lang w:bidi="fa-IR"/>
              </w:rPr>
              <w:t xml:space="preserve"> از شکل ها</w:t>
            </w:r>
            <w:r w:rsidRPr="005A428A">
              <w:rPr>
                <w:rFonts w:ascii="Vazirmatn" w:hAnsi="Vazirmatn" w:hint="cs"/>
                <w:rtl/>
                <w:lang w:bidi="fa-IR"/>
              </w:rPr>
              <w:t>ی</w:t>
            </w:r>
            <w:r w:rsidRPr="005A428A">
              <w:rPr>
                <w:rFonts w:ascii="Vazirmatn" w:hAnsi="Vazirmatn"/>
                <w:rtl/>
                <w:lang w:bidi="fa-IR"/>
              </w:rPr>
              <w:t xml:space="preserve"> ز</w:t>
            </w:r>
            <w:r w:rsidRPr="005A428A">
              <w:rPr>
                <w:rFonts w:ascii="Vazirmatn" w:hAnsi="Vazirmatn" w:hint="cs"/>
                <w:rtl/>
                <w:lang w:bidi="fa-IR"/>
              </w:rPr>
              <w:t>ی</w:t>
            </w:r>
            <w:r w:rsidRPr="005A428A">
              <w:rPr>
                <w:rFonts w:ascii="Vazirmatn" w:hAnsi="Vazirmatn" w:hint="eastAsia"/>
                <w:rtl/>
                <w:lang w:bidi="fa-IR"/>
              </w:rPr>
              <w:t>ر</w:t>
            </w:r>
            <w:r w:rsidRPr="005A428A">
              <w:rPr>
                <w:rFonts w:ascii="Vazirmatn" w:hAnsi="Vazirmatn"/>
                <w:rtl/>
                <w:lang w:bidi="fa-IR"/>
              </w:rPr>
              <w:t xml:space="preserve"> مجموعه</w:t>
            </w:r>
            <w:r w:rsidRPr="005A428A">
              <w:rPr>
                <w:rFonts w:ascii="Vazirmatn" w:hAnsi="Vazirmatn" w:hint="cs"/>
                <w:rtl/>
                <w:lang w:bidi="fa-IR"/>
              </w:rPr>
              <w:t xml:space="preserve"> موردنظر</w:t>
            </w:r>
            <w:r w:rsidRPr="005A428A">
              <w:rPr>
                <w:rFonts w:ascii="Vazirmatn" w:hAnsi="Vazirmatn"/>
                <w:rtl/>
                <w:lang w:bidi="fa-IR"/>
              </w:rPr>
              <w:t xml:space="preserve"> </w:t>
            </w:r>
            <w:r w:rsidRPr="005A428A">
              <w:rPr>
                <w:rFonts w:ascii="Vazirmatn" w:hAnsi="Vazirmatn" w:hint="cs"/>
                <w:rtl/>
                <w:lang w:bidi="fa-IR"/>
              </w:rPr>
              <w:t>را</w:t>
            </w:r>
            <w:r w:rsidRPr="005A428A">
              <w:rPr>
                <w:rFonts w:ascii="Vazirmatn" w:hAnsi="Vazirmatn"/>
                <w:rtl/>
                <w:lang w:bidi="fa-IR"/>
              </w:rPr>
              <w:t xml:space="preserve"> </w:t>
            </w:r>
            <w:r w:rsidRPr="005A428A">
              <w:rPr>
                <w:rFonts w:ascii="Vazirmatn" w:hAnsi="Vazirmatn" w:hint="cs"/>
                <w:rtl/>
                <w:lang w:bidi="fa-IR"/>
              </w:rPr>
              <w:t>هاشور</w:t>
            </w:r>
            <w:r w:rsidRPr="005A428A">
              <w:rPr>
                <w:rFonts w:ascii="Vazirmatn" w:hAnsi="Vazirmatn"/>
                <w:rtl/>
                <w:lang w:bidi="fa-IR"/>
              </w:rPr>
              <w:t xml:space="preserve"> </w:t>
            </w:r>
            <w:r w:rsidRPr="005A428A">
              <w:rPr>
                <w:rFonts w:ascii="Vazirmatn" w:hAnsi="Vazirmatn" w:hint="cs"/>
                <w:rtl/>
                <w:lang w:bidi="fa-IR"/>
              </w:rPr>
              <w:t>بزنی</w:t>
            </w:r>
            <w:r w:rsidRPr="005A428A">
              <w:rPr>
                <w:rFonts w:ascii="Vazirmatn" w:hAnsi="Vazirmatn" w:hint="eastAsia"/>
                <w:rtl/>
                <w:lang w:bidi="fa-IR"/>
              </w:rPr>
              <w:t>د</w:t>
            </w:r>
            <w:r w:rsidRPr="005A428A">
              <w:rPr>
                <w:rFonts w:ascii="Vazirmatn" w:hAnsi="Vazirmatn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03144E" w:rsidRPr="005A428A" w14:paraId="2F55483A" w14:textId="77777777" w:rsidTr="005A428A">
              <w:trPr>
                <w:trHeight w:val="1007"/>
              </w:trPr>
              <w:tc>
                <w:tcPr>
                  <w:tcW w:w="4997" w:type="dxa"/>
                </w:tcPr>
                <w:p w14:paraId="5308E3FF" w14:textId="77777777" w:rsidR="0003144E" w:rsidRPr="005A428A" w:rsidRDefault="0003144E" w:rsidP="0003144E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noProof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8176" behindDoc="0" locked="0" layoutInCell="1" allowOverlap="1" wp14:anchorId="75C0A665" wp14:editId="7ABC5BE9">
                            <wp:simplePos x="0" y="0"/>
                            <wp:positionH relativeFrom="column">
                              <wp:posOffset>-481249</wp:posOffset>
                            </wp:positionH>
                            <wp:positionV relativeFrom="paragraph">
                              <wp:posOffset>-135255</wp:posOffset>
                            </wp:positionV>
                            <wp:extent cx="1173480" cy="711200"/>
                            <wp:effectExtent l="0" t="0" r="0" b="12700"/>
                            <wp:wrapNone/>
                            <wp:docPr id="454" name="Group 45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3480" cy="711200"/>
                                      <a:chOff x="-129384" y="-27277"/>
                                      <a:chExt cx="1416217" cy="917358"/>
                                    </a:xfrm>
                                  </wpg:grpSpPr>
                                  <wpg:grpSp>
                                    <wpg:cNvPr id="455" name="Group 455"/>
                                    <wpg:cNvGrpSpPr/>
                                    <wpg:grpSpPr>
                                      <a:xfrm>
                                        <a:off x="-129384" y="-27277"/>
                                        <a:ext cx="1416217" cy="917358"/>
                                        <a:chOff x="-63633" y="-61012"/>
                                        <a:chExt cx="1530594" cy="975412"/>
                                      </a:xfrm>
                                    </wpg:grpSpPr>
                                    <wps:wsp>
                                      <wps:cNvPr id="456" name="Oval 456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7" name="Text Box 457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80164" cy="39103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4CD0430" w14:textId="77777777" w:rsidR="0003144E" w:rsidRDefault="0003144E" w:rsidP="0003144E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8" name="Text Box 458"/>
                                      <wps:cNvSpPr txBox="1"/>
                                      <wps:spPr>
                                        <a:xfrm>
                                          <a:off x="1076499" y="-61012"/>
                                          <a:ext cx="390462" cy="3754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8266727" w14:textId="77777777" w:rsidR="0003144E" w:rsidRDefault="0003144E" w:rsidP="0003144E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59" name="Oval 459"/>
                                    <wps:cNvSpPr/>
                                    <wps:spPr>
                                      <a:xfrm>
                                        <a:off x="429533" y="146477"/>
                                        <a:ext cx="716894" cy="72829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5C0A665" id="Group 454" o:spid="_x0000_s1045" style="position:absolute;left:0;text-align:left;margin-left:-37.9pt;margin-top:-10.65pt;width:92.4pt;height:56pt;z-index:251698176;mso-width-relative:margin;mso-height-relative:margin" coordorigin="-1293,-272" coordsize="14162,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">
                            <v:group id="Group 455" o:spid="_x0000_s1046" style="position:absolute;left:-1293;top:-272;width:14161;height:9172" coordorigin="-636,-610" coordsize="15305,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      <v:oval id="Oval 456" o:spid="_x0000_s1047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" fillcolor="window" strokecolor="windowText" strokeweight="1.5pt"/>
                              <v:shape id="Text Box 457" o:spid="_x0000_s1048" type="#_x0000_t202" style="position:absolute;left:-636;top:-263;width:3801;height:39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Z6xwAAANwAAAAPAAAAZHJzL2Rvd25yZXYueG1sRI9BawIx&#10;FITvhf6H8Aq9SM22qC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I1hxnr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34CD0430" w14:textId="77777777" w:rsidR="0003144E" w:rsidRDefault="0003144E" w:rsidP="0003144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58" o:spid="_x0000_s1049" type="#_x0000_t202" style="position:absolute;left:10764;top:-610;width:3905;height:3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lIIwwAAANwAAAAPAAAAZHJzL2Rvd25yZXYueG1sRE9NawIx&#10;EL0L/ocwghfRbKUV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/P5SCMMAAADcAAAADwAA&#10;AAAAAAAAAAAAAAAHAgAAZHJzL2Rvd25yZXYueG1sUEsFBgAAAAADAAMAtwAAAPcCAAAAAA==&#10;" filled="f" stroked="f" strokeweight=".5pt">
                                <v:textbox>
                                  <w:txbxContent>
                                    <w:p w14:paraId="38266727" w14:textId="77777777" w:rsidR="0003144E" w:rsidRDefault="0003144E" w:rsidP="0003144E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459" o:spid="_x0000_s1050" style="position:absolute;left:4295;top:1464;width:7169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" filled="f" strokecolor="windowText" strokeweight="1.5pt"/>
                          </v:group>
                        </w:pict>
                      </mc:Fallback>
                    </mc:AlternateContent>
                  </w:r>
                  <w:r w:rsidRPr="005A428A">
                    <w:rPr>
                      <w:rFonts w:ascii="Vazirmatn" w:hAnsi="Vazirmatn"/>
                      <w:position w:val="-12"/>
                      <w:lang w:bidi="fa-IR"/>
                    </w:rPr>
                    <w:object w:dxaOrig="2120" w:dyaOrig="380" w14:anchorId="569CDCAE">
                      <v:shape id="_x0000_i1047" type="#_x0000_t75" style="width:123.95pt;height:22.8pt" o:ole="">
                        <v:imagedata r:id="rId51" o:title=""/>
                      </v:shape>
                      <o:OLEObject Type="Embed" ProgID="Equation.DSMT4" ShapeID="_x0000_i1047" DrawAspect="Content" ObjectID="_1792078525" r:id="rId52"/>
                    </w:object>
                  </w:r>
                </w:p>
              </w:tc>
              <w:tc>
                <w:tcPr>
                  <w:tcW w:w="4998" w:type="dxa"/>
                </w:tcPr>
                <w:p w14:paraId="747BA44A" w14:textId="77777777" w:rsidR="0003144E" w:rsidRPr="005A428A" w:rsidRDefault="0003144E" w:rsidP="0003144E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noProof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0" layoutInCell="1" allowOverlap="1" wp14:anchorId="271EF727" wp14:editId="69FC503B">
                            <wp:simplePos x="0" y="0"/>
                            <wp:positionH relativeFrom="column">
                              <wp:posOffset>392603</wp:posOffset>
                            </wp:positionH>
                            <wp:positionV relativeFrom="paragraph">
                              <wp:posOffset>-111673</wp:posOffset>
                            </wp:positionV>
                            <wp:extent cx="713822" cy="686839"/>
                            <wp:effectExtent l="0" t="0" r="10160" b="18415"/>
                            <wp:wrapNone/>
                            <wp:docPr id="460" name="Group 46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3822" cy="686839"/>
                                      <a:chOff x="-129384" y="5361"/>
                                      <a:chExt cx="860881" cy="884720"/>
                                    </a:xfrm>
                                  </wpg:grpSpPr>
                                  <wpg:grpSp>
                                    <wpg:cNvPr id="461" name="Group 461"/>
                                    <wpg:cNvGrpSpPr/>
                                    <wpg:grpSpPr>
                                      <a:xfrm>
                                        <a:off x="-129384" y="5361"/>
                                        <a:ext cx="860881" cy="884720"/>
                                        <a:chOff x="-63633" y="-26309"/>
                                        <a:chExt cx="930408" cy="940709"/>
                                      </a:xfrm>
                                    </wpg:grpSpPr>
                                    <wps:wsp>
                                      <wps:cNvPr id="462" name="Oval 462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3" name="Text Box 463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73914" cy="391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450021C" w14:textId="77777777" w:rsidR="0003144E" w:rsidRDefault="0003144E" w:rsidP="0003144E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4" name="Text Box 464"/>
                                      <wps:cNvSpPr txBox="1"/>
                                      <wps:spPr>
                                        <a:xfrm>
                                          <a:off x="175766" y="152285"/>
                                          <a:ext cx="390462" cy="375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C6DB5D3" w14:textId="77777777" w:rsidR="0003144E" w:rsidRDefault="0003144E" w:rsidP="0003144E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65" name="Oval 465"/>
                                    <wps:cNvSpPr/>
                                    <wps:spPr>
                                      <a:xfrm>
                                        <a:off x="249382" y="387927"/>
                                        <a:ext cx="361740" cy="36770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71EF727" id="Group 460" o:spid="_x0000_s1051" style="position:absolute;left:0;text-align:left;margin-left:30.9pt;margin-top:-8.8pt;width:56.2pt;height:54.1pt;z-index:251697152;mso-width-relative:margin;mso-height-relative:margin" coordorigin="-1293,53" coordsize="8608,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">
                            <v:group id="Group 461" o:spid="_x0000_s1052" style="position:absolute;left:-1293;top:53;width:8607;height:8847" coordorigin="-636,-263" coordsize="9304,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      <v:oval id="Oval 462" o:spid="_x0000_s1053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" fillcolor="white [3212]" strokecolor="black [3213]" strokeweight="1.5pt"/>
                              <v:shape id="Text Box 463" o:spid="_x0000_s1054" type="#_x0000_t202" style="position:absolute;left:-636;top:-263;width:3738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grE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t4zkdwPZOOgJz8AQAA//8DAFBLAQItABQABgAIAAAAIQDb4fbL7gAAAIUBAAATAAAAAAAA&#10;AAAAAAAAAAAAAABbQ29udGVudF9UeXBlc10ueG1sUEsBAi0AFAAGAAgAAAAhAFr0LFu/AAAAFQEA&#10;AAsAAAAAAAAAAAAAAAAAHwEAAF9yZWxzLy5yZWxzUEsBAi0AFAAGAAgAAAAhADw2CsT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3450021C" w14:textId="77777777" w:rsidR="0003144E" w:rsidRDefault="0003144E" w:rsidP="0003144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64" o:spid="_x0000_s1055" type="#_x0000_t202" style="position:absolute;left:1757;top:1522;width:3905;height:37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5KwxgAAANwAAAAPAAAAZHJzL2Rvd25yZXYueG1sRI9BawIx&#10;FITvQv9DeAUvUrMtsp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s9+SsM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7C6DB5D3" w14:textId="77777777" w:rsidR="0003144E" w:rsidRDefault="0003144E" w:rsidP="0003144E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465" o:spid="_x0000_s1056" style="position:absolute;left:2493;top:3879;width:3618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" filled="f" strokecolor="windowText" strokeweight="1.5pt"/>
                          </v:group>
                        </w:pict>
                      </mc:Fallback>
                    </mc:AlternateContent>
                  </w:r>
                  <w:r w:rsidRPr="005A428A">
                    <w:rPr>
                      <w:rFonts w:ascii="Vazirmatn" w:hAnsi="Vazirmatn"/>
                      <w:position w:val="-4"/>
                      <w:lang w:bidi="fa-IR"/>
                    </w:rPr>
                    <w:object w:dxaOrig="760" w:dyaOrig="279" w14:anchorId="5ACAE556">
                      <v:shape id="_x0000_i1048" type="#_x0000_t75" style="width:44.65pt;height:17.3pt" o:ole="">
                        <v:imagedata r:id="rId53" o:title=""/>
                      </v:shape>
                      <o:OLEObject Type="Embed" ProgID="Equation.DSMT4" ShapeID="_x0000_i1048" DrawAspect="Content" ObjectID="_1792078526" r:id="rId54"/>
                    </w:object>
                  </w:r>
                </w:p>
                <w:p w14:paraId="171F859B" w14:textId="05F3C93C" w:rsidR="0003144E" w:rsidRPr="005A428A" w:rsidRDefault="0003144E" w:rsidP="0003144E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</w:p>
              </w:tc>
            </w:tr>
          </w:tbl>
          <w:p w14:paraId="233FE5AC" w14:textId="22958A39" w:rsidR="0003144E" w:rsidRPr="005A428A" w:rsidRDefault="0003144E" w:rsidP="0003144E">
            <w:pPr>
              <w:spacing w:after="160"/>
              <w:rPr>
                <w:i/>
                <w:noProof/>
                <w:rtl/>
              </w:rPr>
            </w:pPr>
          </w:p>
        </w:tc>
      </w:tr>
      <w:tr w:rsidR="0003144E" w:rsidRPr="005A428A" w14:paraId="12816780" w14:textId="77777777" w:rsidTr="007B4AF2">
        <w:trPr>
          <w:gridAfter w:val="1"/>
          <w:wAfter w:w="12" w:type="dxa"/>
          <w:trHeight w:val="76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70D25FC8" w14:textId="77777777" w:rsidR="0003144E" w:rsidRPr="005A428A" w:rsidRDefault="0003144E" w:rsidP="0003144E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5A428A">
              <w:rPr>
                <w:rFonts w:ascii="Vazirmatn" w:hAnsi="Vazirmatn" w:hint="cs"/>
                <w:rtl/>
              </w:rPr>
              <w:t xml:space="preserve">همه ی زیر مجموعه های </w:t>
            </w:r>
            <w:r w:rsidRPr="005A428A">
              <w:rPr>
                <w:position w:val="-12"/>
              </w:rPr>
              <w:object w:dxaOrig="1080" w:dyaOrig="360" w14:anchorId="64B9C40F">
                <v:shape id="_x0000_i1049" type="#_x0000_t75" style="width:53.75pt;height:19.15pt" o:ole="">
                  <v:imagedata r:id="rId55" o:title=""/>
                </v:shape>
                <o:OLEObject Type="Embed" ProgID="Equation.DSMT4" ShapeID="_x0000_i1049" DrawAspect="Content" ObjectID="_1792078527" r:id="rId56"/>
              </w:object>
            </w:r>
            <w:r w:rsidRPr="005A428A">
              <w:rPr>
                <w:rFonts w:ascii="Vazirmatn" w:hAnsi="Vazirmatn" w:hint="cs"/>
                <w:rtl/>
              </w:rPr>
              <w:t xml:space="preserve"> را بنویسید.</w:t>
            </w:r>
          </w:p>
          <w:p w14:paraId="2CD56B48" w14:textId="313C493C" w:rsidR="0003144E" w:rsidRPr="005A428A" w:rsidRDefault="0003144E" w:rsidP="0003144E">
            <w:pPr>
              <w:rPr>
                <w:color w:val="000000" w:themeColor="text1"/>
                <w:rtl/>
              </w:rPr>
            </w:pPr>
          </w:p>
        </w:tc>
      </w:tr>
      <w:tr w:rsidR="00753EFD" w:rsidRPr="005A428A" w14:paraId="26CEB88A" w14:textId="77777777" w:rsidTr="007B4AF2">
        <w:trPr>
          <w:gridAfter w:val="1"/>
          <w:wAfter w:w="12" w:type="dxa"/>
          <w:trHeight w:val="76"/>
        </w:trPr>
        <w:tc>
          <w:tcPr>
            <w:tcW w:w="10630" w:type="dxa"/>
            <w:shd w:val="clear" w:color="auto" w:fill="FFFFFF" w:themeFill="background1"/>
            <w:vAlign w:val="center"/>
          </w:tcPr>
          <w:p w14:paraId="521365DC" w14:textId="36589F38" w:rsidR="0003144E" w:rsidRPr="005A428A" w:rsidRDefault="0003144E" w:rsidP="0003144E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rtl/>
              </w:rPr>
            </w:pPr>
            <w:r w:rsidRPr="005A428A">
              <w:rPr>
                <w:rFonts w:hint="cs"/>
                <w:color w:val="000000" w:themeColor="text1"/>
                <w:rtl/>
              </w:rPr>
              <w:t>اگر تاسی را دو بار پرتاب کنیم؛ احتمال اینکه:</w:t>
            </w:r>
          </w:p>
          <w:p w14:paraId="4D3787A1" w14:textId="77777777" w:rsidR="0003144E" w:rsidRPr="005A428A" w:rsidRDefault="0003144E" w:rsidP="0003144E">
            <w:pPr>
              <w:spacing w:line="360" w:lineRule="auto"/>
              <w:rPr>
                <w:color w:val="000000" w:themeColor="text1"/>
                <w:rtl/>
              </w:rPr>
            </w:pPr>
            <w:r w:rsidRPr="005A428A">
              <w:rPr>
                <w:rFonts w:hint="cs"/>
                <w:color w:val="000000" w:themeColor="text1"/>
                <w:rtl/>
              </w:rPr>
              <w:t>الف) هر دو بار عدد اول رو شود.</w:t>
            </w:r>
          </w:p>
          <w:p w14:paraId="253DC2C2" w14:textId="77777777" w:rsidR="0003144E" w:rsidRPr="005A428A" w:rsidRDefault="0003144E" w:rsidP="0003144E">
            <w:pPr>
              <w:rPr>
                <w:rFonts w:ascii="Vazirmatn" w:hAnsi="Vazirmatn"/>
                <w:rtl/>
              </w:rPr>
            </w:pPr>
            <w:r w:rsidRPr="005A428A">
              <w:rPr>
                <w:rFonts w:hint="cs"/>
                <w:color w:val="000000" w:themeColor="text1"/>
                <w:rtl/>
              </w:rPr>
              <w:t>ب) مجموع دو عدد رو شده 7 باشد.</w:t>
            </w:r>
          </w:p>
          <w:p w14:paraId="1502C866" w14:textId="2C5DCAE7" w:rsidR="0003144E" w:rsidRPr="005A428A" w:rsidRDefault="0003144E" w:rsidP="0003144E">
            <w:pPr>
              <w:rPr>
                <w:rFonts w:ascii="Vazirmatn" w:hAnsi="Vazirmatn"/>
                <w:rtl/>
              </w:rPr>
            </w:pPr>
          </w:p>
        </w:tc>
      </w:tr>
      <w:tr w:rsidR="0003144E" w:rsidRPr="005A428A" w14:paraId="00E3DE25" w14:textId="77777777" w:rsidTr="0003144E">
        <w:trPr>
          <w:gridAfter w:val="1"/>
          <w:wAfter w:w="12" w:type="dxa"/>
          <w:trHeight w:val="1401"/>
        </w:trPr>
        <w:tc>
          <w:tcPr>
            <w:tcW w:w="10630" w:type="dxa"/>
            <w:shd w:val="clear" w:color="auto" w:fill="FFFFFF" w:themeFill="background1"/>
          </w:tcPr>
          <w:p w14:paraId="62E30B67" w14:textId="250FA987" w:rsidR="0003144E" w:rsidRPr="005A428A" w:rsidRDefault="0003144E" w:rsidP="0003144E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rtl/>
              </w:rPr>
            </w:pPr>
            <w:r w:rsidRPr="005A428A">
              <w:rPr>
                <w:rFonts w:ascii="Vazirmatn" w:hAnsi="Vazirmatn"/>
                <w:rtl/>
              </w:rPr>
              <w:t>اگر خانواده ا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/>
                <w:rtl/>
              </w:rPr>
              <w:t xml:space="preserve"> دارا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/>
                <w:rtl/>
              </w:rPr>
              <w:t xml:space="preserve"> سه فرزند باشد ، چقدر احتمال دارد ا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 w:hint="eastAsia"/>
                <w:rtl/>
              </w:rPr>
              <w:t>ن</w:t>
            </w:r>
            <w:r w:rsidRPr="005A428A">
              <w:rPr>
                <w:rFonts w:ascii="Vazirmatn" w:hAnsi="Vazirmatn"/>
                <w:rtl/>
              </w:rPr>
              <w:t xml:space="preserve"> خانواده دارا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/>
                <w:rtl/>
              </w:rPr>
              <w:t xml:space="preserve"> دق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 w:hint="eastAsia"/>
                <w:rtl/>
              </w:rPr>
              <w:t>قاً</w:t>
            </w:r>
            <w:r w:rsidRPr="005A428A">
              <w:rPr>
                <w:rFonts w:ascii="Vazirmatn" w:hAnsi="Vazirmatn"/>
                <w:rtl/>
              </w:rPr>
              <w:t xml:space="preserve"> </w:t>
            </w:r>
            <w:r w:rsidRPr="005A428A">
              <w:rPr>
                <w:rFonts w:ascii="Vazirmatn" w:hAnsi="Vazirmatn" w:hint="cs"/>
                <w:rtl/>
              </w:rPr>
              <w:t>دو</w:t>
            </w:r>
            <w:r w:rsidRPr="005A428A">
              <w:rPr>
                <w:rFonts w:ascii="Vazirmatn" w:hAnsi="Vazirmatn"/>
                <w:rtl/>
              </w:rPr>
              <w:t xml:space="preserve"> پسر باشد؟</w:t>
            </w:r>
          </w:p>
          <w:p w14:paraId="4075C3C3" w14:textId="77777777" w:rsidR="0003144E" w:rsidRPr="005A428A" w:rsidRDefault="0003144E" w:rsidP="0003144E">
            <w:pPr>
              <w:rPr>
                <w:color w:val="000000" w:themeColor="text1"/>
                <w:rtl/>
              </w:rPr>
            </w:pPr>
          </w:p>
        </w:tc>
      </w:tr>
      <w:tr w:rsidR="0003144E" w:rsidRPr="005A428A" w14:paraId="6EA6D889" w14:textId="77777777" w:rsidTr="0003144E">
        <w:trPr>
          <w:gridAfter w:val="1"/>
          <w:wAfter w:w="12" w:type="dxa"/>
          <w:trHeight w:val="1401"/>
        </w:trPr>
        <w:tc>
          <w:tcPr>
            <w:tcW w:w="10630" w:type="dxa"/>
            <w:shd w:val="clear" w:color="auto" w:fill="FFFFFF" w:themeFill="background1"/>
          </w:tcPr>
          <w:p w14:paraId="50CD4A43" w14:textId="3D1FBC39" w:rsidR="0003144E" w:rsidRPr="005A428A" w:rsidRDefault="0003144E" w:rsidP="0003144E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rtl/>
              </w:rPr>
            </w:pPr>
            <w:r w:rsidRPr="005A428A">
              <w:rPr>
                <w:rFonts w:ascii="Vazirmatn" w:hAnsi="Vazirmatn" w:hint="cs"/>
                <w:rtl/>
              </w:rPr>
              <w:t>10</w:t>
            </w:r>
            <w:r w:rsidRPr="005A428A">
              <w:rPr>
                <w:rFonts w:ascii="Vazirmatn" w:hAnsi="Vazirmatn"/>
                <w:rtl/>
              </w:rPr>
              <w:t xml:space="preserve"> کارت 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 w:hint="eastAsia"/>
                <w:rtl/>
              </w:rPr>
              <w:t>کسان</w:t>
            </w:r>
            <w:r w:rsidRPr="005A428A">
              <w:rPr>
                <w:rFonts w:ascii="Vazirmatn" w:hAnsi="Vazirmatn"/>
                <w:rtl/>
              </w:rPr>
              <w:t xml:space="preserve"> با شماره ها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/>
                <w:rtl/>
              </w:rPr>
              <w:t xml:space="preserve"> ١ تا ١٠ را </w:t>
            </w:r>
            <w:r w:rsidRPr="005A428A">
              <w:rPr>
                <w:rFonts w:ascii="Vazirmatn" w:hAnsi="Vazirmatn" w:hint="cs"/>
                <w:rtl/>
              </w:rPr>
              <w:t>روی میز</w:t>
            </w:r>
            <w:r w:rsidRPr="005A428A">
              <w:rPr>
                <w:rFonts w:ascii="Vazirmatn" w:hAnsi="Vazirmatn"/>
                <w:rtl/>
              </w:rPr>
              <w:t xml:space="preserve"> قرار م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/>
                <w:rtl/>
              </w:rPr>
              <w:t xml:space="preserve"> ده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 w:hint="eastAsia"/>
                <w:rtl/>
              </w:rPr>
              <w:t>م</w:t>
            </w:r>
            <w:r w:rsidRPr="005A428A">
              <w:rPr>
                <w:rFonts w:ascii="Vazirmatn" w:hAnsi="Vazirmatn"/>
                <w:rtl/>
              </w:rPr>
              <w:t xml:space="preserve"> و تصادف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/>
                <w:rtl/>
              </w:rPr>
              <w:t xml:space="preserve"> 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 w:hint="eastAsia"/>
                <w:rtl/>
              </w:rPr>
              <w:t>ک</w:t>
            </w:r>
            <w:r w:rsidRPr="005A428A">
              <w:rPr>
                <w:rFonts w:ascii="Vazirmatn" w:hAnsi="Vazirmatn"/>
                <w:rtl/>
              </w:rPr>
              <w:t xml:space="preserve"> کارت</w:t>
            </w:r>
            <w:r w:rsidRPr="005A428A">
              <w:rPr>
                <w:rFonts w:ascii="Vazirmatn" w:hAnsi="Vazirmatn" w:hint="cs"/>
                <w:rtl/>
              </w:rPr>
              <w:t xml:space="preserve"> برمی داریم</w:t>
            </w:r>
            <w:r w:rsidRPr="005A428A">
              <w:rPr>
                <w:rFonts w:ascii="Vazirmatn" w:hAnsi="Vazirmatn"/>
                <w:rtl/>
              </w:rPr>
              <w:t>.</w:t>
            </w:r>
            <w:r w:rsidRPr="005A428A">
              <w:rPr>
                <w:rFonts w:ascii="Vazirmatn" w:hAnsi="Vazirmatn" w:hint="cs"/>
                <w:rtl/>
              </w:rPr>
              <w:t xml:space="preserve"> با کدام احتمال </w:t>
            </w:r>
            <w:r w:rsidRPr="005A428A">
              <w:rPr>
                <w:rFonts w:ascii="Vazirmatn" w:hAnsi="Vazirmatn"/>
                <w:rtl/>
              </w:rPr>
              <w:t>عدد رو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/>
                <w:rtl/>
              </w:rPr>
              <w:t xml:space="preserve"> کارت خارج شده از ٥ کمتر </w:t>
            </w:r>
            <w:r w:rsidRPr="005A428A">
              <w:rPr>
                <w:rFonts w:ascii="Vazirmatn" w:hAnsi="Vazirmatn" w:hint="cs"/>
                <w:rtl/>
              </w:rPr>
              <w:t>است؟</w:t>
            </w:r>
          </w:p>
        </w:tc>
      </w:tr>
      <w:tr w:rsidR="0003144E" w:rsidRPr="005A428A" w14:paraId="4CE22D30" w14:textId="77777777" w:rsidTr="0003144E">
        <w:trPr>
          <w:gridAfter w:val="1"/>
          <w:wAfter w:w="12" w:type="dxa"/>
          <w:trHeight w:val="1401"/>
        </w:trPr>
        <w:tc>
          <w:tcPr>
            <w:tcW w:w="10630" w:type="dxa"/>
            <w:shd w:val="clear" w:color="auto" w:fill="FFFFFF" w:themeFill="background1"/>
          </w:tcPr>
          <w:p w14:paraId="78707430" w14:textId="386B4435" w:rsidR="0003144E" w:rsidRPr="005A428A" w:rsidRDefault="0003144E" w:rsidP="0003144E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</w:rPr>
            </w:pPr>
            <w:r w:rsidRPr="005A428A">
              <w:rPr>
                <w:rFonts w:hint="cs"/>
                <w:rtl/>
              </w:rPr>
              <w:t>در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جعبه ای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3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مهره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سفید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و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tl/>
                <w:lang w:bidi="fa-IR"/>
              </w:rPr>
              <w:t>۵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مهره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قرمز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و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tl/>
                <w:lang w:bidi="fa-IR"/>
              </w:rPr>
              <w:t>۳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مهره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زرد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وجود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دارد.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یک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مهره به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تصادف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از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جعبه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 xml:space="preserve"> برمی‌داریم.</w:t>
            </w:r>
            <w:r w:rsidRPr="005A428A">
              <w:rPr>
                <w:rtl/>
              </w:rPr>
              <w:t xml:space="preserve"> </w:t>
            </w:r>
          </w:p>
          <w:p w14:paraId="4ED49843" w14:textId="0D264DDA" w:rsidR="0003144E" w:rsidRPr="005A428A" w:rsidRDefault="0003144E" w:rsidP="0003144E">
            <w:pPr>
              <w:rPr>
                <w:rFonts w:ascii="Vazirmatn" w:hAnsi="Vazirmatn"/>
                <w:rtl/>
              </w:rPr>
            </w:pPr>
            <w:r w:rsidRPr="005A428A">
              <w:rPr>
                <w:rFonts w:hint="cs"/>
                <w:rtl/>
              </w:rPr>
              <w:t>احتمال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آنکه مهره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خارج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شده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rtl/>
              </w:rPr>
              <w:t>زرد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hint="cs"/>
                <w:u w:val="single"/>
                <w:rtl/>
              </w:rPr>
              <w:t>نباشد</w:t>
            </w:r>
            <w:r w:rsidRPr="005A428A">
              <w:rPr>
                <w:rFonts w:hint="cs"/>
                <w:rtl/>
              </w:rPr>
              <w:t xml:space="preserve"> چقدر است؟</w:t>
            </w:r>
          </w:p>
        </w:tc>
      </w:tr>
      <w:tr w:rsidR="00893179" w:rsidRPr="005A428A" w14:paraId="2BF0B622" w14:textId="77777777" w:rsidTr="00893179">
        <w:trPr>
          <w:gridAfter w:val="1"/>
          <w:wAfter w:w="12" w:type="dxa"/>
          <w:trHeight w:val="73"/>
        </w:trPr>
        <w:tc>
          <w:tcPr>
            <w:tcW w:w="10630" w:type="dxa"/>
            <w:shd w:val="clear" w:color="auto" w:fill="D9D9D9" w:themeFill="background1" w:themeFillShade="D9"/>
            <w:vAlign w:val="center"/>
          </w:tcPr>
          <w:p w14:paraId="6606BF95" w14:textId="23653505" w:rsidR="00893179" w:rsidRPr="005A428A" w:rsidRDefault="00893179" w:rsidP="00F24874">
            <w:pPr>
              <w:rPr>
                <w:rFonts w:ascii="Vazirmatn" w:hAnsi="Vazirmatn"/>
                <w:rtl/>
                <w:lang w:bidi="fa-IR"/>
              </w:rPr>
            </w:pPr>
            <w:r w:rsidRPr="005A428A">
              <w:rPr>
                <w:rFonts w:ascii="Vazirmatn" w:hAnsi="Vazirmatn" w:hint="cs"/>
                <w:rtl/>
                <w:lang w:bidi="fa-IR"/>
              </w:rPr>
              <w:t>فصل دوم</w:t>
            </w:r>
          </w:p>
        </w:tc>
      </w:tr>
      <w:tr w:rsidR="00191CD4" w:rsidRPr="005A428A" w14:paraId="52F37251" w14:textId="77777777" w:rsidTr="00893179">
        <w:trPr>
          <w:trHeight w:val="1010"/>
        </w:trPr>
        <w:tc>
          <w:tcPr>
            <w:tcW w:w="10642" w:type="dxa"/>
            <w:gridSpan w:val="2"/>
          </w:tcPr>
          <w:p w14:paraId="1EB0BCF7" w14:textId="77777777" w:rsidR="00191CD4" w:rsidRPr="005A428A" w:rsidRDefault="00191CD4" w:rsidP="0089317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5A428A">
              <w:rPr>
                <w:rtl/>
              </w:rPr>
              <w:t>جملات صح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Fonts w:hint="eastAsia"/>
                <w:rtl/>
              </w:rPr>
              <w:t>ح</w:t>
            </w:r>
            <w:r w:rsidRPr="005A428A">
              <w:rPr>
                <w:rtl/>
              </w:rPr>
              <w:t xml:space="preserve"> را با (ص) و جملات غلط رابا (غ) مشخص کن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Fonts w:hint="eastAsia"/>
                <w:rtl/>
              </w:rPr>
              <w:t>د</w:t>
            </w:r>
            <w:r w:rsidRPr="005A428A">
              <w:rPr>
                <w:rtl/>
              </w:rPr>
              <w:t xml:space="preserve"> .</w:t>
            </w:r>
          </w:p>
          <w:p w14:paraId="028749A9" w14:textId="01F30F92" w:rsidR="00191CD4" w:rsidRPr="005A428A" w:rsidRDefault="00191CD4" w:rsidP="00191CD4">
            <w:pPr>
              <w:rPr>
                <w:rtl/>
              </w:rPr>
            </w:pPr>
            <w:r w:rsidRPr="005A428A">
              <w:rPr>
                <w:rFonts w:hint="cs"/>
                <w:rtl/>
              </w:rPr>
              <w:t xml:space="preserve">الف) </w:t>
            </w:r>
            <w:r w:rsidRPr="005A428A">
              <w:rPr>
                <w:rtl/>
              </w:rPr>
              <w:t>عدد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tl/>
              </w:rPr>
              <w:t xml:space="preserve"> وجود دارد که گو</w:t>
            </w:r>
            <w:r w:rsidRPr="005A428A">
              <w:rPr>
                <w:rFonts w:hint="cs"/>
                <w:rtl/>
              </w:rPr>
              <w:t>ی</w:t>
            </w:r>
            <w:r w:rsidRPr="005A428A">
              <w:rPr>
                <w:rFonts w:hint="eastAsia"/>
                <w:rtl/>
              </w:rPr>
              <w:t>ا</w:t>
            </w:r>
            <w:r w:rsidRPr="005A428A">
              <w:rPr>
                <w:rtl/>
              </w:rPr>
              <w:t xml:space="preserve"> و گنگ باشد. (      )    </w:t>
            </w:r>
            <w:r w:rsidRPr="005A428A">
              <w:rPr>
                <w:rFonts w:hint="cs"/>
                <w:rtl/>
              </w:rPr>
              <w:t xml:space="preserve">          ب) </w:t>
            </w:r>
            <w:r w:rsidRPr="005A428A">
              <w:rPr>
                <w:rFonts w:hint="cs"/>
                <w:rtl/>
                <w:lang w:bidi="fa-IR"/>
              </w:rPr>
              <w:t xml:space="preserve">نمایش اعشاری کسر </w:t>
            </w:r>
            <w:r w:rsidR="000667AF" w:rsidRPr="005A428A">
              <w:rPr>
                <w:rFonts w:ascii="IPT.Nazanin" w:hAnsi="IPT.Nazanin"/>
                <w:position w:val="-28"/>
                <w:lang w:bidi="fa-IR"/>
              </w:rPr>
              <w:object w:dxaOrig="260" w:dyaOrig="720" w14:anchorId="4E218433">
                <v:shape id="_x0000_i1050" type="#_x0000_t75" style="width:12.75pt;height:34.65pt" o:ole="">
                  <v:imagedata r:id="rId57" o:title=""/>
                </v:shape>
                <o:OLEObject Type="Embed" ProgID="Equation.DSMT4" ShapeID="_x0000_i1050" DrawAspect="Content" ObjectID="_1792078528" r:id="rId58"/>
              </w:object>
            </w:r>
            <w:r w:rsidRPr="005A428A">
              <w:rPr>
                <w:rFonts w:hint="cs"/>
                <w:rtl/>
                <w:lang w:bidi="fa-IR"/>
              </w:rPr>
              <w:t xml:space="preserve"> متناوب است. </w:t>
            </w:r>
            <w:r w:rsidRPr="005A428A">
              <w:rPr>
                <w:rtl/>
                <w:lang w:bidi="fa-IR"/>
              </w:rPr>
              <w:t>(        )</w:t>
            </w:r>
          </w:p>
          <w:p w14:paraId="4CFAF115" w14:textId="578ABB8B" w:rsidR="00191CD4" w:rsidRPr="005A428A" w:rsidRDefault="00191CD4" w:rsidP="000667AF">
            <w:pPr>
              <w:rPr>
                <w:b w:val="0"/>
                <w:bCs w:val="0"/>
                <w:i/>
                <w:rtl/>
                <w:lang w:bidi="fa-IR"/>
              </w:rPr>
            </w:pPr>
            <w:r w:rsidRPr="005A428A">
              <w:rPr>
                <w:rFonts w:hint="cs"/>
                <w:rtl/>
              </w:rPr>
              <w:t>ج)</w:t>
            </w:r>
            <w:r w:rsidRPr="005A428A">
              <w:rPr>
                <w:rFonts w:hint="cs"/>
                <w:rtl/>
                <w:lang w:bidi="fa-IR"/>
              </w:rPr>
              <w:t xml:space="preserve"> </w:t>
            </w:r>
            <w:r w:rsidR="000667AF" w:rsidRPr="005A428A">
              <w:rPr>
                <w:rFonts w:hint="cs"/>
                <w:i/>
                <w:rtl/>
              </w:rPr>
              <w:t>حاصل</w:t>
            </w:r>
            <w:r w:rsidR="000667AF" w:rsidRPr="005A428A">
              <w:rPr>
                <w:i/>
              </w:rPr>
              <w:t xml:space="preserve"> </w:t>
            </w:r>
            <w:r w:rsidR="000667AF" w:rsidRPr="005A428A">
              <w:rPr>
                <w:i/>
                <w:position w:val="-16"/>
              </w:rPr>
              <w:object w:dxaOrig="859" w:dyaOrig="520" w14:anchorId="7381B328">
                <v:shape id="_x0000_i1051" type="#_x0000_t75" style="width:41.9pt;height:23.7pt" o:ole="">
                  <v:imagedata r:id="rId59" o:title=""/>
                </v:shape>
                <o:OLEObject Type="Embed" ProgID="Equation.DSMT4" ShapeID="_x0000_i1051" DrawAspect="Content" ObjectID="_1792078529" r:id="rId60"/>
              </w:object>
            </w:r>
            <w:r w:rsidR="000667AF" w:rsidRPr="005A428A">
              <w:rPr>
                <w:rFonts w:hint="cs"/>
                <w:i/>
                <w:rtl/>
              </w:rPr>
              <w:t xml:space="preserve"> برابر  است با 3-  </w:t>
            </w:r>
            <w:r w:rsidR="000667AF" w:rsidRPr="005A428A">
              <w:rPr>
                <w:rtl/>
              </w:rPr>
              <w:t xml:space="preserve">(      )    </w:t>
            </w:r>
            <w:r w:rsidR="000667AF" w:rsidRPr="005A428A">
              <w:rPr>
                <w:rFonts w:hint="cs"/>
                <w:rtl/>
              </w:rPr>
              <w:t xml:space="preserve">          </w:t>
            </w:r>
            <w:r w:rsidR="000667AF" w:rsidRPr="005A428A">
              <w:rPr>
                <w:rFonts w:hint="cs"/>
                <w:i/>
                <w:rtl/>
              </w:rPr>
              <w:t xml:space="preserve">          د) </w:t>
            </w:r>
            <w:r w:rsidR="005A6F9C" w:rsidRPr="005A428A">
              <w:rPr>
                <w:rFonts w:hint="cs"/>
                <w:i/>
                <w:rtl/>
              </w:rPr>
              <w:t>هر عدد حقیقی یک عدد گویا است. (        )</w:t>
            </w:r>
          </w:p>
        </w:tc>
      </w:tr>
      <w:tr w:rsidR="00191CD4" w:rsidRPr="005A428A" w14:paraId="16A82687" w14:textId="77777777" w:rsidTr="00893179">
        <w:trPr>
          <w:trHeight w:val="1010"/>
        </w:trPr>
        <w:tc>
          <w:tcPr>
            <w:tcW w:w="10642" w:type="dxa"/>
            <w:gridSpan w:val="2"/>
          </w:tcPr>
          <w:p w14:paraId="00EE4335" w14:textId="77777777" w:rsidR="00191CD4" w:rsidRPr="005A428A" w:rsidRDefault="00191CD4" w:rsidP="00893179">
            <w:pPr>
              <w:pStyle w:val="ListParagraph"/>
              <w:numPr>
                <w:ilvl w:val="0"/>
                <w:numId w:val="9"/>
              </w:numPr>
            </w:pPr>
            <w:r w:rsidRPr="005A428A">
              <w:rPr>
                <w:rFonts w:hint="cs"/>
                <w:rtl/>
              </w:rPr>
              <w:t>جاهای خالی را با اعداد یا عبارات مناسب کامل کنید.</w:t>
            </w:r>
          </w:p>
          <w:p w14:paraId="4C3652B7" w14:textId="353133E0" w:rsidR="00191CD4" w:rsidRPr="005A428A" w:rsidRDefault="00191CD4" w:rsidP="004A4FE9">
            <w:pPr>
              <w:rPr>
                <w:rtl/>
              </w:rPr>
            </w:pPr>
            <w:r w:rsidRPr="005A428A">
              <w:rPr>
                <w:rFonts w:hint="cs"/>
                <w:rtl/>
              </w:rPr>
              <w:t xml:space="preserve">الف) </w:t>
            </w:r>
            <w:r w:rsidRPr="005A428A">
              <w:rPr>
                <w:rFonts w:ascii="Vazirmatn" w:hAnsi="Vazirmatn" w:hint="cs"/>
                <w:rtl/>
              </w:rPr>
              <w:t xml:space="preserve">عدد </w:t>
            </w:r>
            <w:r w:rsidRPr="005A428A">
              <w:rPr>
                <w:rFonts w:ascii="Vazirmatn" w:hAnsi="Vazirmatn"/>
                <w:position w:val="-8"/>
              </w:rPr>
              <w:object w:dxaOrig="760" w:dyaOrig="400" w14:anchorId="7EAADDC6">
                <v:shape id="_x0000_i1052" type="#_x0000_t75" style="width:39.2pt;height:20.95pt" o:ole="">
                  <v:imagedata r:id="rId61" o:title=""/>
                </v:shape>
                <o:OLEObject Type="Embed" ProgID="Equation.DSMT4" ShapeID="_x0000_i1052" DrawAspect="Content" ObjectID="_1792078530" r:id="rId62"/>
              </w:object>
            </w:r>
            <w:r w:rsidRPr="005A428A">
              <w:rPr>
                <w:rFonts w:ascii="Vazirmatn" w:hAnsi="Vazirmatn" w:hint="cs"/>
                <w:rtl/>
              </w:rPr>
              <w:t xml:space="preserve"> بین دو عدد صحیح متوالی، .............. و............ قرار دارد.</w:t>
            </w:r>
          </w:p>
          <w:p w14:paraId="62A8781C" w14:textId="17D52306" w:rsidR="00191CD4" w:rsidRPr="005A428A" w:rsidRDefault="00191CD4" w:rsidP="00191CD4">
            <w:pPr>
              <w:rPr>
                <w:rtl/>
                <w:lang w:bidi="fa-IR"/>
              </w:rPr>
            </w:pPr>
            <w:r w:rsidRPr="005A428A">
              <w:rPr>
                <w:rFonts w:hint="cs"/>
                <w:rtl/>
              </w:rPr>
              <w:t xml:space="preserve">ب) اگر </w:t>
            </w:r>
            <w:r w:rsidRPr="005A428A">
              <w:rPr>
                <w:position w:val="-6"/>
              </w:rPr>
              <w:object w:dxaOrig="600" w:dyaOrig="279" w14:anchorId="63A35CC2">
                <v:shape id="_x0000_i1053" type="#_x0000_t75" style="width:30.1pt;height:13.65pt" o:ole="">
                  <v:imagedata r:id="rId63" o:title=""/>
                </v:shape>
                <o:OLEObject Type="Embed" ProgID="Equation.DSMT4" ShapeID="_x0000_i1053" DrawAspect="Content" ObjectID="_1792078531" r:id="rId64"/>
              </w:object>
            </w:r>
            <w:r w:rsidRPr="005A428A">
              <w:rPr>
                <w:rFonts w:hint="cs"/>
                <w:rtl/>
                <w:lang w:bidi="fa-IR"/>
              </w:rPr>
              <w:t xml:space="preserve"> باشد آنگاه عدد </w:t>
            </w:r>
            <w:r w:rsidRPr="005A428A">
              <w:rPr>
                <w:lang w:bidi="fa-IR"/>
              </w:rPr>
              <w:t>a</w:t>
            </w:r>
            <w:r w:rsidRPr="005A428A">
              <w:rPr>
                <w:rFonts w:hint="cs"/>
                <w:rtl/>
                <w:lang w:bidi="fa-IR"/>
              </w:rPr>
              <w:t xml:space="preserve"> .................. است. (نامنفی - نامثبت)</w:t>
            </w:r>
          </w:p>
          <w:p w14:paraId="779BB55D" w14:textId="3ABCD137" w:rsidR="00191CD4" w:rsidRPr="005A428A" w:rsidRDefault="00191CD4" w:rsidP="00411CD8">
            <w:pPr>
              <w:rPr>
                <w:rFonts w:asciiTheme="minorHAnsi" w:hAnsiTheme="minorHAnsi"/>
                <w:rtl/>
                <w:lang w:bidi="fa-IR"/>
              </w:rPr>
            </w:pPr>
            <w:r w:rsidRPr="005A428A">
              <w:rPr>
                <w:rFonts w:asciiTheme="minorHAnsi" w:hAnsiTheme="minorHAnsi" w:hint="cs"/>
                <w:rtl/>
                <w:lang w:bidi="fa-IR"/>
              </w:rPr>
              <w:t>ج)</w:t>
            </w:r>
            <w:r w:rsidRPr="005A428A">
              <w:rPr>
                <w:rtl/>
              </w:rPr>
              <w:t xml:space="preserve"> </w:t>
            </w:r>
            <w:r w:rsidRPr="005A428A">
              <w:rPr>
                <w:rFonts w:asciiTheme="minorHAnsi" w:hAnsiTheme="minorHAnsi"/>
                <w:rtl/>
                <w:lang w:bidi="fa-IR"/>
              </w:rPr>
              <w:t>اجتماع مجموعه</w:t>
            </w:r>
            <w:r w:rsidRPr="005A428A">
              <w:rPr>
                <w:rFonts w:asciiTheme="minorHAnsi" w:hAnsiTheme="minorHAnsi" w:hint="cs"/>
                <w:rtl/>
                <w:lang w:bidi="fa-IR"/>
              </w:rPr>
              <w:t xml:space="preserve"> عددهای</w:t>
            </w:r>
            <w:r w:rsidRPr="005A428A">
              <w:rPr>
                <w:rFonts w:asciiTheme="minorHAnsi" w:hAnsiTheme="minorHAnsi"/>
                <w:rtl/>
                <w:lang w:bidi="fa-IR"/>
              </w:rPr>
              <w:t xml:space="preserve"> گو</w:t>
            </w:r>
            <w:r w:rsidRPr="005A428A">
              <w:rPr>
                <w:rFonts w:asciiTheme="minorHAnsi" w:hAnsiTheme="minorHAnsi" w:hint="cs"/>
                <w:rtl/>
                <w:lang w:bidi="fa-IR"/>
              </w:rPr>
              <w:t>ی</w:t>
            </w:r>
            <w:r w:rsidRPr="005A428A">
              <w:rPr>
                <w:rFonts w:asciiTheme="minorHAnsi" w:hAnsiTheme="minorHAnsi" w:hint="eastAsia"/>
                <w:rtl/>
                <w:lang w:bidi="fa-IR"/>
              </w:rPr>
              <w:t>ا</w:t>
            </w:r>
            <w:r w:rsidRPr="005A428A">
              <w:rPr>
                <w:rFonts w:asciiTheme="minorHAnsi" w:hAnsiTheme="minorHAnsi"/>
                <w:rtl/>
                <w:lang w:bidi="fa-IR"/>
              </w:rPr>
              <w:t xml:space="preserve"> و عددها</w:t>
            </w:r>
            <w:r w:rsidRPr="005A428A">
              <w:rPr>
                <w:rFonts w:asciiTheme="minorHAnsi" w:hAnsiTheme="minorHAnsi" w:hint="cs"/>
                <w:rtl/>
                <w:lang w:bidi="fa-IR"/>
              </w:rPr>
              <w:t>ی گنگ</w:t>
            </w:r>
            <w:r w:rsidRPr="005A428A">
              <w:rPr>
                <w:rFonts w:asciiTheme="minorHAnsi" w:hAnsiTheme="minorHAnsi"/>
                <w:rtl/>
                <w:lang w:bidi="fa-IR"/>
              </w:rPr>
              <w:t xml:space="preserve"> را مجموعه عددها</w:t>
            </w:r>
            <w:r w:rsidRPr="005A428A">
              <w:rPr>
                <w:rFonts w:asciiTheme="minorHAnsi" w:hAnsiTheme="minorHAnsi" w:hint="cs"/>
                <w:rtl/>
                <w:lang w:bidi="fa-IR"/>
              </w:rPr>
              <w:t>ی</w:t>
            </w:r>
            <w:r w:rsidRPr="005A428A">
              <w:rPr>
                <w:rFonts w:asciiTheme="minorHAnsi" w:hAnsiTheme="minorHAnsi"/>
                <w:rtl/>
                <w:lang w:bidi="fa-IR"/>
              </w:rPr>
              <w:t xml:space="preserve"> </w:t>
            </w:r>
            <w:r w:rsidRPr="005A428A">
              <w:rPr>
                <w:rFonts w:asciiTheme="minorHAnsi" w:hAnsiTheme="minorHAnsi" w:hint="cs"/>
                <w:rtl/>
                <w:lang w:bidi="fa-IR"/>
              </w:rPr>
              <w:t>...................</w:t>
            </w:r>
            <w:r w:rsidRPr="005A428A">
              <w:rPr>
                <w:rFonts w:asciiTheme="minorHAnsi" w:hAnsiTheme="minorHAnsi"/>
                <w:rtl/>
                <w:lang w:bidi="fa-IR"/>
              </w:rPr>
              <w:t xml:space="preserve"> م</w:t>
            </w:r>
            <w:r w:rsidRPr="005A428A">
              <w:rPr>
                <w:rFonts w:asciiTheme="minorHAnsi" w:hAnsiTheme="minorHAnsi" w:hint="cs"/>
                <w:rtl/>
                <w:lang w:bidi="fa-IR"/>
              </w:rPr>
              <w:t>ی</w:t>
            </w:r>
            <w:r w:rsidRPr="005A428A">
              <w:rPr>
                <w:rFonts w:asciiTheme="minorHAnsi" w:hAnsiTheme="minorHAnsi"/>
                <w:rtl/>
                <w:lang w:bidi="fa-IR"/>
              </w:rPr>
              <w:t xml:space="preserve"> نام</w:t>
            </w:r>
            <w:r w:rsidRPr="005A428A">
              <w:rPr>
                <w:rFonts w:asciiTheme="minorHAnsi" w:hAnsiTheme="minorHAnsi" w:hint="cs"/>
                <w:rtl/>
                <w:lang w:bidi="fa-IR"/>
              </w:rPr>
              <w:t>ی</w:t>
            </w:r>
            <w:r w:rsidRPr="005A428A">
              <w:rPr>
                <w:rFonts w:asciiTheme="minorHAnsi" w:hAnsiTheme="minorHAnsi" w:hint="eastAsia"/>
                <w:rtl/>
                <w:lang w:bidi="fa-IR"/>
              </w:rPr>
              <w:t>م</w:t>
            </w:r>
            <w:r w:rsidRPr="005A428A">
              <w:rPr>
                <w:rFonts w:asciiTheme="minorHAnsi" w:hAnsiTheme="minorHAnsi" w:hint="cs"/>
                <w:rtl/>
                <w:lang w:bidi="fa-IR"/>
              </w:rPr>
              <w:t>.</w:t>
            </w:r>
          </w:p>
          <w:p w14:paraId="697566B9" w14:textId="3B626F36" w:rsidR="00191CD4" w:rsidRPr="005A428A" w:rsidRDefault="00191CD4" w:rsidP="00411CD8">
            <w:pPr>
              <w:rPr>
                <w:rFonts w:asciiTheme="minorHAnsi" w:hAnsiTheme="minorHAnsi" w:cstheme="minorBidi"/>
                <w:rtl/>
                <w:lang w:bidi="fa-IR"/>
              </w:rPr>
            </w:pPr>
            <w:r w:rsidRPr="005A428A">
              <w:rPr>
                <w:rFonts w:asciiTheme="minorHAnsi" w:hAnsiTheme="minorHAnsi" w:hint="cs"/>
                <w:rtl/>
                <w:lang w:bidi="fa-IR"/>
              </w:rPr>
              <w:t>د) به فاصله نقطه نمایش هر عدد از مبدا ، ..........</w:t>
            </w:r>
            <w:r w:rsidR="005C0880">
              <w:rPr>
                <w:rFonts w:asciiTheme="minorHAnsi" w:hAnsiTheme="minorHAnsi" w:hint="cs"/>
                <w:rtl/>
                <w:lang w:bidi="fa-IR"/>
              </w:rPr>
              <w:t>............</w:t>
            </w:r>
            <w:bookmarkStart w:id="0" w:name="_GoBack"/>
            <w:bookmarkEnd w:id="0"/>
            <w:r w:rsidRPr="005A428A">
              <w:rPr>
                <w:rFonts w:asciiTheme="minorHAnsi" w:hAnsiTheme="minorHAnsi" w:hint="cs"/>
                <w:rtl/>
                <w:lang w:bidi="fa-IR"/>
              </w:rPr>
              <w:t xml:space="preserve">........... آن عدد می گویند. </w:t>
            </w:r>
          </w:p>
        </w:tc>
      </w:tr>
      <w:tr w:rsidR="00191CD4" w:rsidRPr="005A428A" w14:paraId="1814A04D" w14:textId="77777777" w:rsidTr="00893179">
        <w:trPr>
          <w:trHeight w:val="1208"/>
        </w:trPr>
        <w:tc>
          <w:tcPr>
            <w:tcW w:w="10642" w:type="dxa"/>
            <w:gridSpan w:val="2"/>
          </w:tcPr>
          <w:p w14:paraId="0C46297C" w14:textId="4949F361" w:rsidR="00191CD4" w:rsidRPr="005A428A" w:rsidRDefault="00191CD4" w:rsidP="0089317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azirmatn" w:hAnsi="Vazirmatn"/>
                <w:rtl/>
              </w:rPr>
            </w:pPr>
            <w:r w:rsidRPr="005A428A">
              <w:rPr>
                <w:rFonts w:ascii="Vazirmatn" w:hAnsi="Vazirmatn" w:hint="cs"/>
                <w:rtl/>
              </w:rPr>
              <w:t>نمایش اعشاری کسرهای زیر را بنویسید و مشخص کنید کدام یک  مختوم و کدام یک متناوب است.</w:t>
            </w:r>
          </w:p>
          <w:p w14:paraId="3A194691" w14:textId="25585D51" w:rsidR="00191CD4" w:rsidRPr="005A428A" w:rsidRDefault="00191CD4" w:rsidP="005A6F9C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5A428A">
              <w:rPr>
                <w:rFonts w:ascii="Vazirmatn" w:hAnsi="Vazirmatn" w:hint="cs"/>
                <w:rtl/>
                <w:lang w:bidi="fa-IR"/>
              </w:rPr>
              <w:t xml:space="preserve">                                                </w:t>
            </w:r>
            <w:r w:rsidRPr="005A428A">
              <w:object w:dxaOrig="480" w:dyaOrig="580" w14:anchorId="535D1B10">
                <v:shape id="_x0000_i1054" type="#_x0000_t75" style="width:26.45pt;height:31.9pt" o:ole="">
                  <v:imagedata r:id="rId65" o:title=""/>
                </v:shape>
                <o:OLEObject Type="Embed" ProgID="Equation.DSMT4" ShapeID="_x0000_i1054" DrawAspect="Content" ObjectID="_1792078532" r:id="rId66"/>
              </w:object>
            </w:r>
            <w:r w:rsidRPr="005A428A">
              <w:rPr>
                <w:rFonts w:ascii="Vazirmatn" w:hAnsi="Vazirmatn" w:hint="cs"/>
                <w:rtl/>
                <w:lang w:bidi="fa-IR"/>
              </w:rPr>
              <w:t xml:space="preserve">                                                                                             </w:t>
            </w:r>
            <w:r w:rsidRPr="005A428A">
              <w:object w:dxaOrig="480" w:dyaOrig="580" w14:anchorId="35E42402">
                <v:shape id="_x0000_i1055" type="#_x0000_t75" style="width:28.25pt;height:33.7pt" o:ole="">
                  <v:imagedata r:id="rId67" o:title=""/>
                </v:shape>
                <o:OLEObject Type="Embed" ProgID="Equation.DSMT4" ShapeID="_x0000_i1055" DrawAspect="Content" ObjectID="_1792078533" r:id="rId68"/>
              </w:object>
            </w:r>
          </w:p>
        </w:tc>
      </w:tr>
      <w:tr w:rsidR="00191CD4" w:rsidRPr="005A428A" w14:paraId="1B3AFBF0" w14:textId="77777777" w:rsidTr="00893179">
        <w:trPr>
          <w:trHeight w:val="913"/>
        </w:trPr>
        <w:tc>
          <w:tcPr>
            <w:tcW w:w="10642" w:type="dxa"/>
            <w:gridSpan w:val="2"/>
          </w:tcPr>
          <w:p w14:paraId="1B3A1E1D" w14:textId="0360BFA5" w:rsidR="00191CD4" w:rsidRPr="005A428A" w:rsidRDefault="00191CD4" w:rsidP="0089317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azirmatn" w:hAnsi="Vazirmatn"/>
                <w:rtl/>
              </w:rPr>
            </w:pPr>
            <w:r w:rsidRPr="005A428A">
              <w:rPr>
                <w:rFonts w:ascii="Vazirmatn" w:hAnsi="Vazirmatn" w:hint="cs"/>
                <w:rtl/>
              </w:rPr>
              <w:t>طرف دوم تساوی های زیر را بنویسید.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98"/>
              <w:gridCol w:w="2499"/>
              <w:gridCol w:w="2499"/>
              <w:gridCol w:w="2499"/>
            </w:tblGrid>
            <w:tr w:rsidR="00191CD4" w:rsidRPr="005A428A" w14:paraId="6591B272" w14:textId="77777777" w:rsidTr="002F09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  <w:shd w:val="clear" w:color="auto" w:fill="FFFFFF" w:themeFill="background1"/>
                  <w:vAlign w:val="center"/>
                </w:tcPr>
                <w:p w14:paraId="1FA1EFD7" w14:textId="1CF17C63" w:rsidR="00191CD4" w:rsidRPr="005A428A" w:rsidRDefault="00191CD4" w:rsidP="000A51AD">
                  <w:pPr>
                    <w:jc w:val="center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  <w:r w:rsidRPr="005A428A">
                    <w:rPr>
                      <w:b/>
                      <w:bCs/>
                      <w:color w:val="000000" w:themeColor="text1"/>
                      <w:position w:val="-10"/>
                    </w:rPr>
                    <w:object w:dxaOrig="1020" w:dyaOrig="340" w14:anchorId="57DCBF1B">
                      <v:shape id="_x0000_i1100" type="#_x0000_t75" style="width:51.05pt;height:18.25pt" o:ole="">
                        <v:imagedata r:id="rId69" o:title=""/>
                      </v:shape>
                      <o:OLEObject Type="Embed" ProgID="Equation.DSMT4" ShapeID="_x0000_i1100" DrawAspect="Content" ObjectID="_1792078534" r:id="rId70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  <w:vAlign w:val="center"/>
                </w:tcPr>
                <w:p w14:paraId="227AD284" w14:textId="77777777" w:rsidR="00191CD4" w:rsidRPr="005A428A" w:rsidRDefault="00191CD4" w:rsidP="000A51A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b/>
                      <w:bCs/>
                      <w:position w:val="-6"/>
                    </w:rPr>
                    <w:object w:dxaOrig="1040" w:dyaOrig="300" w14:anchorId="1AA556B8">
                      <v:shape id="_x0000_i1057" type="#_x0000_t75" style="width:51.05pt;height:13.65pt" o:ole="">
                        <v:imagedata r:id="rId71" o:title=""/>
                      </v:shape>
                      <o:OLEObject Type="Embed" ProgID="Equation.DSMT4" ShapeID="_x0000_i1057" DrawAspect="Content" ObjectID="_1792078535" r:id="rId72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  <w:vAlign w:val="center"/>
                </w:tcPr>
                <w:p w14:paraId="5CEAC966" w14:textId="7179E16A" w:rsidR="00191CD4" w:rsidRPr="005A428A" w:rsidRDefault="00FC07A0" w:rsidP="000A51A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b/>
                      <w:bCs/>
                      <w:position w:val="-10"/>
                    </w:rPr>
                    <w:object w:dxaOrig="1020" w:dyaOrig="360" w14:anchorId="53FC958D">
                      <v:shape id="_x0000_i1106" type="#_x0000_t75" style="width:51.05pt;height:16.4pt" o:ole="">
                        <v:imagedata r:id="rId73" o:title=""/>
                      </v:shape>
                      <o:OLEObject Type="Embed" ProgID="Equation.DSMT4" ShapeID="_x0000_i1106" DrawAspect="Content" ObjectID="_1792078536" r:id="rId74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  <w:vAlign w:val="center"/>
                </w:tcPr>
                <w:p w14:paraId="363D37C8" w14:textId="1FE39649" w:rsidR="00191CD4" w:rsidRPr="005A428A" w:rsidRDefault="00191CD4" w:rsidP="000A51A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</w:rPr>
                  </w:pPr>
                  <w:r w:rsidRPr="005A428A">
                    <w:rPr>
                      <w:rFonts w:ascii="Vazirmatn" w:hAnsi="Vazirmatn"/>
                      <w:b/>
                      <w:bCs/>
                      <w:position w:val="-8"/>
                    </w:rPr>
                    <w:object w:dxaOrig="980" w:dyaOrig="340" w14:anchorId="1C0231B8">
                      <v:shape id="_x0000_i1059" type="#_x0000_t75" style="width:51.05pt;height:15.5pt" o:ole="">
                        <v:imagedata r:id="rId75" o:title=""/>
                      </v:shape>
                      <o:OLEObject Type="Embed" ProgID="Equation.DSMT4" ShapeID="_x0000_i1059" DrawAspect="Content" ObjectID="_1792078537" r:id="rId76"/>
                    </w:object>
                  </w:r>
                </w:p>
              </w:tc>
            </w:tr>
          </w:tbl>
          <w:p w14:paraId="1DD0E766" w14:textId="77777777" w:rsidR="00191CD4" w:rsidRPr="005A428A" w:rsidRDefault="00191CD4" w:rsidP="00C27DBD">
            <w:pPr>
              <w:pStyle w:val="ListParagraph"/>
              <w:spacing w:line="276" w:lineRule="auto"/>
              <w:ind w:left="360"/>
              <w:rPr>
                <w:rFonts w:ascii="Vazirmatn" w:hAnsi="Vazirmatn"/>
                <w:rtl/>
              </w:rPr>
            </w:pPr>
          </w:p>
        </w:tc>
      </w:tr>
      <w:tr w:rsidR="00191CD4" w:rsidRPr="005A428A" w14:paraId="7DFF137F" w14:textId="77777777" w:rsidTr="00893179">
        <w:trPr>
          <w:trHeight w:val="274"/>
        </w:trPr>
        <w:tc>
          <w:tcPr>
            <w:tcW w:w="10642" w:type="dxa"/>
            <w:gridSpan w:val="2"/>
          </w:tcPr>
          <w:p w14:paraId="614895D5" w14:textId="51A8529C" w:rsidR="00191CD4" w:rsidRPr="005A428A" w:rsidRDefault="00191CD4" w:rsidP="0089317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azirmatn" w:hAnsi="Vazirmatn"/>
              </w:rPr>
            </w:pPr>
            <w:r w:rsidRPr="005A428A">
              <w:rPr>
                <w:rFonts w:ascii="Vazirmatn" w:hAnsi="Vazirmatn" w:hint="cs"/>
                <w:rtl/>
              </w:rPr>
              <w:t xml:space="preserve">در جاهای خالی علامت </w:t>
            </w:r>
            <w:r w:rsidRPr="005A428A">
              <w:rPr>
                <w:rFonts w:ascii="Vazirmatn" w:hAnsi="Vazirmatn"/>
                <w:position w:val="-4"/>
              </w:rPr>
              <w:object w:dxaOrig="220" w:dyaOrig="220" w14:anchorId="0667281F">
                <v:shape id="_x0000_i1060" type="#_x0000_t75" style="width:11.85pt;height:11.85pt" o:ole="">
                  <v:imagedata r:id="rId77" o:title=""/>
                </v:shape>
                <o:OLEObject Type="Embed" ProgID="Equation.DSMT4" ShapeID="_x0000_i1060" DrawAspect="Content" ObjectID="_1792078538" r:id="rId78"/>
              </w:object>
            </w:r>
            <w:r w:rsidRPr="005A428A">
              <w:rPr>
                <w:rFonts w:ascii="Vazirmatn" w:hAnsi="Vazirmatn" w:hint="cs"/>
                <w:rtl/>
                <w:lang w:bidi="fa-IR"/>
              </w:rPr>
              <w:t xml:space="preserve"> یا </w:t>
            </w:r>
            <w:r w:rsidRPr="005A428A">
              <w:rPr>
                <w:rFonts w:ascii="Vazirmatn" w:hAnsi="Vazirmatn"/>
                <w:position w:val="-8"/>
              </w:rPr>
              <w:object w:dxaOrig="220" w:dyaOrig="279" w14:anchorId="3E7AD80C">
                <v:shape id="_x0000_i1061" type="#_x0000_t75" style="width:11.85pt;height:15.5pt" o:ole="">
                  <v:imagedata r:id="rId79" o:title=""/>
                </v:shape>
                <o:OLEObject Type="Embed" ProgID="Equation.DSMT4" ShapeID="_x0000_i1061" DrawAspect="Content" ObjectID="_1792078539" r:id="rId80"/>
              </w:object>
            </w:r>
            <w:r w:rsidRPr="005A428A">
              <w:rPr>
                <w:rFonts w:ascii="Vazirmatn" w:hAnsi="Vazirmatn" w:hint="cs"/>
                <w:rtl/>
                <w:lang w:bidi="fa-IR"/>
              </w:rPr>
              <w:t xml:space="preserve"> قرار دهید.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73"/>
              <w:gridCol w:w="3097"/>
              <w:gridCol w:w="2486"/>
              <w:gridCol w:w="2472"/>
            </w:tblGrid>
            <w:tr w:rsidR="00191CD4" w:rsidRPr="005A428A" w14:paraId="3AF2C6EC" w14:textId="77777777" w:rsidTr="005A6F9C">
              <w:tc>
                <w:tcPr>
                  <w:tcW w:w="2473" w:type="dxa"/>
                  <w:vAlign w:val="center"/>
                </w:tcPr>
                <w:p w14:paraId="38A8F115" w14:textId="463C4684" w:rsidR="00191CD4" w:rsidRPr="005A428A" w:rsidRDefault="00FC07A0" w:rsidP="009603C4">
                  <w:pPr>
                    <w:spacing w:line="276" w:lineRule="auto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10"/>
                      <w:lang w:bidi="fa-IR"/>
                    </w:rPr>
                    <w:object w:dxaOrig="1200" w:dyaOrig="480" w14:anchorId="09BF1356">
                      <v:shape id="_x0000_i1104" type="#_x0000_t75" style="width:68.35pt;height:27.35pt" o:ole="">
                        <v:imagedata r:id="rId81" o:title=""/>
                      </v:shape>
                      <o:OLEObject Type="Embed" ProgID="Equation.DSMT4" ShapeID="_x0000_i1104" DrawAspect="Content" ObjectID="_1792078540" r:id="rId82"/>
                    </w:object>
                  </w:r>
                </w:p>
              </w:tc>
              <w:tc>
                <w:tcPr>
                  <w:tcW w:w="3097" w:type="dxa"/>
                  <w:vAlign w:val="center"/>
                </w:tcPr>
                <w:p w14:paraId="44359143" w14:textId="77777777" w:rsidR="00191CD4" w:rsidRPr="005A428A" w:rsidRDefault="00191CD4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10"/>
                      <w:lang w:bidi="fa-IR"/>
                    </w:rPr>
                    <w:object w:dxaOrig="2520" w:dyaOrig="400" w14:anchorId="02558EF5">
                      <v:shape id="_x0000_i1063" type="#_x0000_t75" style="width:2in;height:21.85pt" o:ole="">
                        <v:imagedata r:id="rId83" o:title=""/>
                      </v:shape>
                      <o:OLEObject Type="Embed" ProgID="Equation.DSMT4" ShapeID="_x0000_i1063" DrawAspect="Content" ObjectID="_1792078541" r:id="rId84"/>
                    </w:object>
                  </w:r>
                </w:p>
              </w:tc>
              <w:tc>
                <w:tcPr>
                  <w:tcW w:w="2486" w:type="dxa"/>
                  <w:vAlign w:val="center"/>
                </w:tcPr>
                <w:p w14:paraId="5612A0FD" w14:textId="7C1A4397" w:rsidR="00191CD4" w:rsidRPr="005A428A" w:rsidRDefault="00FC07A0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10"/>
                      <w:lang w:bidi="fa-IR"/>
                    </w:rPr>
                    <w:object w:dxaOrig="1560" w:dyaOrig="480" w14:anchorId="2759EFC6">
                      <v:shape id="_x0000_i1102" type="#_x0000_t75" style="width:89.3pt;height:27.35pt" o:ole="">
                        <v:imagedata r:id="rId85" o:title=""/>
                      </v:shape>
                      <o:OLEObject Type="Embed" ProgID="Equation.DSMT4" ShapeID="_x0000_i1102" DrawAspect="Content" ObjectID="_1792078542" r:id="rId86"/>
                    </w:object>
                  </w:r>
                </w:p>
              </w:tc>
              <w:tc>
                <w:tcPr>
                  <w:tcW w:w="2472" w:type="dxa"/>
                  <w:vAlign w:val="center"/>
                </w:tcPr>
                <w:p w14:paraId="23B6E819" w14:textId="77777777" w:rsidR="00191CD4" w:rsidRPr="005A428A" w:rsidRDefault="00191CD4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10"/>
                      <w:lang w:bidi="fa-IR"/>
                    </w:rPr>
                    <w:object w:dxaOrig="1180" w:dyaOrig="400" w14:anchorId="40503D33">
                      <v:shape id="_x0000_i1065" type="#_x0000_t75" style="width:66.55pt;height:21.85pt" o:ole="">
                        <v:imagedata r:id="rId87" o:title=""/>
                      </v:shape>
                      <o:OLEObject Type="Embed" ProgID="Equation.DSMT4" ShapeID="_x0000_i1065" DrawAspect="Content" ObjectID="_1792078543" r:id="rId88"/>
                    </w:object>
                  </w:r>
                </w:p>
              </w:tc>
            </w:tr>
          </w:tbl>
          <w:p w14:paraId="32AD1E08" w14:textId="77777777" w:rsidR="00191CD4" w:rsidRPr="005A428A" w:rsidRDefault="00191CD4" w:rsidP="009603C4">
            <w:pPr>
              <w:pStyle w:val="ListParagraph"/>
              <w:spacing w:line="276" w:lineRule="auto"/>
              <w:ind w:left="360"/>
              <w:jc w:val="both"/>
              <w:rPr>
                <w:rFonts w:ascii="Vazirmatn" w:hAnsi="Vazirmatn"/>
                <w:rtl/>
              </w:rPr>
            </w:pPr>
          </w:p>
        </w:tc>
      </w:tr>
      <w:tr w:rsidR="00191CD4" w:rsidRPr="005A428A" w14:paraId="2E82E050" w14:textId="77777777" w:rsidTr="00893179">
        <w:trPr>
          <w:trHeight w:val="1266"/>
        </w:trPr>
        <w:tc>
          <w:tcPr>
            <w:tcW w:w="10642" w:type="dxa"/>
            <w:gridSpan w:val="2"/>
          </w:tcPr>
          <w:p w14:paraId="4FBDC697" w14:textId="4E80F0C9" w:rsidR="00191CD4" w:rsidRPr="005A428A" w:rsidRDefault="00191CD4" w:rsidP="00893179">
            <w:pPr>
              <w:pStyle w:val="ListParagraph"/>
              <w:numPr>
                <w:ilvl w:val="0"/>
                <w:numId w:val="9"/>
              </w:numPr>
              <w:rPr>
                <w:rFonts w:ascii="Vazirmatn" w:hAnsi="Vazirmatn"/>
                <w:rtl/>
              </w:rPr>
            </w:pPr>
            <w:r w:rsidRPr="005A428A">
              <w:rPr>
                <w:rFonts w:ascii="Vazirmatn" w:hAnsi="Vazirmatn" w:hint="cs"/>
                <w:rtl/>
              </w:rPr>
              <w:lastRenderedPageBreak/>
              <w:t xml:space="preserve"> الف- بین </w:t>
            </w:r>
            <w:r w:rsidRPr="005A428A">
              <w:rPr>
                <w:rFonts w:ascii="Vazirmatn" w:hAnsi="Vazirmatn"/>
                <w:position w:val="-8"/>
              </w:rPr>
              <w:object w:dxaOrig="380" w:dyaOrig="360" w14:anchorId="3E0482A8">
                <v:shape id="_x0000_i1066" type="#_x0000_t75" style="width:20.95pt;height:20.95pt" o:ole="">
                  <v:imagedata r:id="rId89" o:title=""/>
                </v:shape>
                <o:OLEObject Type="Embed" ProgID="Equation.DSMT4" ShapeID="_x0000_i1066" DrawAspect="Content" ObjectID="_1792078544" r:id="rId90"/>
              </w:object>
            </w:r>
            <w:r w:rsidRPr="005A428A">
              <w:rPr>
                <w:rFonts w:ascii="Vazirmatn" w:hAnsi="Vazirmatn" w:hint="cs"/>
                <w:rtl/>
              </w:rPr>
              <w:t xml:space="preserve"> و 3 دو عدد گنگ بنویسید. </w:t>
            </w:r>
          </w:p>
          <w:p w14:paraId="2F2AEC6C" w14:textId="77777777" w:rsidR="00191CD4" w:rsidRPr="005A428A" w:rsidRDefault="00191CD4" w:rsidP="005A6F9C">
            <w:pPr>
              <w:rPr>
                <w:rFonts w:ascii="Vazirmatn" w:hAnsi="Vazirmatn"/>
                <w:rtl/>
                <w:lang w:bidi="fa-IR"/>
              </w:rPr>
            </w:pPr>
            <w:r w:rsidRPr="005A428A">
              <w:rPr>
                <w:rFonts w:ascii="Vazirmatn" w:hAnsi="Vazirmatn" w:hint="cs"/>
                <w:rtl/>
              </w:rPr>
              <w:t xml:space="preserve">ب- بین </w:t>
            </w:r>
            <w:r w:rsidRPr="005A428A">
              <w:rPr>
                <w:rFonts w:ascii="Vazirmatn" w:hAnsi="Vazirmatn"/>
                <w:position w:val="-24"/>
              </w:rPr>
              <w:object w:dxaOrig="240" w:dyaOrig="620" w14:anchorId="12FC9792">
                <v:shape id="_x0000_i1067" type="#_x0000_t75" style="width:13.65pt;height:35.55pt" o:ole="">
                  <v:imagedata r:id="rId91" o:title=""/>
                </v:shape>
                <o:OLEObject Type="Embed" ProgID="Equation.DSMT4" ShapeID="_x0000_i1067" DrawAspect="Content" ObjectID="_1792078545" r:id="rId92"/>
              </w:object>
            </w:r>
            <w:r w:rsidRPr="005A428A">
              <w:rPr>
                <w:rFonts w:ascii="Vazirmatn" w:hAnsi="Vazirmatn" w:hint="cs"/>
                <w:rtl/>
                <w:lang w:bidi="fa-IR"/>
              </w:rPr>
              <w:t xml:space="preserve"> و </w:t>
            </w:r>
            <w:r w:rsidRPr="005A428A">
              <w:rPr>
                <w:rFonts w:ascii="Vazirmatn" w:hAnsi="Vazirmatn"/>
                <w:position w:val="-24"/>
              </w:rPr>
              <w:object w:dxaOrig="240" w:dyaOrig="620" w14:anchorId="35085B8F">
                <v:shape id="_x0000_i1068" type="#_x0000_t75" style="width:13.65pt;height:35.55pt" o:ole="">
                  <v:imagedata r:id="rId93" o:title=""/>
                </v:shape>
                <o:OLEObject Type="Embed" ProgID="Equation.DSMT4" ShapeID="_x0000_i1068" DrawAspect="Content" ObjectID="_1792078546" r:id="rId94"/>
              </w:object>
            </w:r>
            <w:r w:rsidRPr="005A428A">
              <w:rPr>
                <w:rFonts w:ascii="Vazirmatn" w:hAnsi="Vazirmatn" w:hint="cs"/>
                <w:rtl/>
                <w:lang w:bidi="fa-IR"/>
              </w:rPr>
              <w:t xml:space="preserve">  دو عدد گویا بنویسید.</w:t>
            </w:r>
          </w:p>
          <w:p w14:paraId="06B69880" w14:textId="5B88E3CA" w:rsidR="00191CD4" w:rsidRPr="005A428A" w:rsidRDefault="00191CD4" w:rsidP="005A6F9C">
            <w:pPr>
              <w:rPr>
                <w:rFonts w:ascii="Vazirmatn" w:hAnsi="Vazirmatn"/>
                <w:rtl/>
                <w:lang w:bidi="fa-IR"/>
              </w:rPr>
            </w:pPr>
            <w:r w:rsidRPr="005A428A">
              <w:rPr>
                <w:rFonts w:ascii="Vazirmatn" w:hAnsi="Vazirmatn" w:hint="cs"/>
                <w:rtl/>
                <w:lang w:bidi="fa-IR"/>
              </w:rPr>
              <w:t>ج- بین 1 و 2 یک عدد گنگ و یک عدد گویا بنویسید.</w:t>
            </w:r>
          </w:p>
        </w:tc>
      </w:tr>
      <w:tr w:rsidR="00191CD4" w:rsidRPr="005A428A" w14:paraId="69790A66" w14:textId="77777777" w:rsidTr="00893179">
        <w:trPr>
          <w:trHeight w:val="2438"/>
        </w:trPr>
        <w:tc>
          <w:tcPr>
            <w:tcW w:w="10642" w:type="dxa"/>
            <w:gridSpan w:val="2"/>
          </w:tcPr>
          <w:p w14:paraId="2223C32A" w14:textId="7F6DF7E4" w:rsidR="00191CD4" w:rsidRPr="005A428A" w:rsidRDefault="00191CD4" w:rsidP="0089317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azirmatn" w:hAnsi="Vazirmatn"/>
              </w:rPr>
            </w:pPr>
            <w:r w:rsidRPr="005A428A">
              <w:rPr>
                <w:rFonts w:ascii="Vazirmatn" w:hAnsi="Vazirmatn" w:hint="cs"/>
                <w:rtl/>
              </w:rPr>
              <w:t xml:space="preserve">الف- عدد </w:t>
            </w:r>
            <w:r w:rsidRPr="005A428A">
              <w:rPr>
                <w:rFonts w:ascii="Vazirmatn" w:hAnsi="Vazirmatn"/>
                <w:position w:val="-8"/>
              </w:rPr>
              <w:object w:dxaOrig="960" w:dyaOrig="400" w14:anchorId="623C244B">
                <v:shape id="_x0000_i1069" type="#_x0000_t75" style="width:51.05pt;height:20.95pt" o:ole="">
                  <v:imagedata r:id="rId95" o:title=""/>
                </v:shape>
                <o:OLEObject Type="Embed" ProgID="Equation.DSMT4" ShapeID="_x0000_i1069" DrawAspect="Content" ObjectID="_1792078547" r:id="rId96"/>
              </w:object>
            </w:r>
            <w:r w:rsidRPr="005A428A">
              <w:rPr>
                <w:rFonts w:ascii="Vazirmatn" w:hAnsi="Vazirmatn" w:hint="cs"/>
                <w:rtl/>
                <w:lang w:bidi="fa-IR"/>
              </w:rPr>
              <w:t xml:space="preserve"> را روی محور اعداد نمایش دهید.</w:t>
            </w:r>
          </w:p>
          <w:p w14:paraId="1937BA34" w14:textId="5CBCDD8D" w:rsidR="00191CD4" w:rsidRPr="005A428A" w:rsidRDefault="00191CD4" w:rsidP="001F2A5E">
            <w:pPr>
              <w:spacing w:line="276" w:lineRule="auto"/>
              <w:rPr>
                <w:rFonts w:ascii="Vazirmatn" w:hAnsi="Vazirmatn"/>
                <w:rtl/>
              </w:rPr>
            </w:pPr>
            <w:r w:rsidRPr="005A428A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5C6DDF63" wp14:editId="5903C66E">
                      <wp:simplePos x="0" y="0"/>
                      <wp:positionH relativeFrom="column">
                        <wp:posOffset>110868</wp:posOffset>
                      </wp:positionH>
                      <wp:positionV relativeFrom="paragraph">
                        <wp:posOffset>139565</wp:posOffset>
                      </wp:positionV>
                      <wp:extent cx="3266307" cy="273390"/>
                      <wp:effectExtent l="38100" t="38100" r="29845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73390"/>
                                <a:chOff x="19050" y="0"/>
                                <a:chExt cx="2491834" cy="276796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4" name="Straight Arrow Connector 4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" name="Straight Connector 6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8" name="Straight Connector 8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" name="Straight Connector 10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1081215" y="6554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64F7CCC" w14:textId="77777777" w:rsidR="00191CD4" w:rsidRPr="005362A5" w:rsidRDefault="00191CD4" w:rsidP="008912D3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6DDF63" id="Group 1" o:spid="_x0000_s1057" style="position:absolute;left:0;text-align:left;margin-left:8.75pt;margin-top:11pt;width:257.2pt;height:21.55pt;z-index:251692032;mso-height-relative:margin" coordorigin="190" coordsize="24918,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">
                      <v:group id="Group 3" o:spid="_x0000_s1058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" o:spid="_x0000_s1059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" strokecolor="windowText">
                          <v:stroke startarrow="open" endarrow="open"/>
                        </v:shape>
                        <v:line id="Straight Connector 5" o:spid="_x0000_s1060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" strokecolor="windowText"/>
                        <v:line id="Straight Connector 6" o:spid="_x0000_s1061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" strokecolor="windowText"/>
                        <v:line id="Straight Connector 7" o:spid="_x0000_s1062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" strokecolor="windowText"/>
                        <v:line id="Straight Connector 8" o:spid="_x0000_s1063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" strokecolor="windowText"/>
                        <v:line id="Straight Connector 9" o:spid="_x0000_s1064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" strokecolor="windowText"/>
                        <v:line id="Straight Connector 10" o:spid="_x0000_s1065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" strokecolor="windowText"/>
                        <v:line id="Straight Connector 11" o:spid="_x0000_s1066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" strokecolor="windowText"/>
                        <v:line id="Straight Connector 12" o:spid="_x0000_s1067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" strokecolor="windowText"/>
                        <v:line id="Straight Connector 13" o:spid="_x0000_s1068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" strokecolor="windowText"/>
                      </v:group>
                      <v:shape id="Text Box 14" o:spid="_x0000_s1069" type="#_x0000_t202" style="position:absolute;left:10812;top:655;width:3422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464F7CCC" w14:textId="77777777" w:rsidR="00191CD4" w:rsidRPr="005362A5" w:rsidRDefault="00191CD4" w:rsidP="008912D3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CBE63EA" w14:textId="0117DAAB" w:rsidR="00191CD4" w:rsidRPr="005A428A" w:rsidRDefault="00191CD4" w:rsidP="005A6F9C">
            <w:pPr>
              <w:spacing w:line="276" w:lineRule="auto"/>
              <w:rPr>
                <w:rFonts w:ascii="Vazirmatn" w:hAnsi="Vazirmatn"/>
                <w:rtl/>
              </w:rPr>
            </w:pPr>
            <w:r w:rsidRPr="005A428A"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3BF99D70" wp14:editId="790666DD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93172</wp:posOffset>
                      </wp:positionV>
                      <wp:extent cx="3070904" cy="905601"/>
                      <wp:effectExtent l="0" t="0" r="91440" b="0"/>
                      <wp:wrapNone/>
                      <wp:docPr id="327" name="Group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0904" cy="905601"/>
                                <a:chOff x="255032" y="0"/>
                                <a:chExt cx="1954929" cy="576668"/>
                              </a:xfrm>
                            </wpg:grpSpPr>
                            <wpg:grpSp>
                              <wpg:cNvPr id="328" name="Group 328"/>
                              <wpg:cNvGrpSpPr/>
                              <wpg:grpSpPr>
                                <a:xfrm>
                                  <a:off x="255032" y="0"/>
                                  <a:ext cx="1954929" cy="576668"/>
                                  <a:chOff x="255042" y="59512"/>
                                  <a:chExt cx="1955001" cy="576668"/>
                                </a:xfrm>
                              </wpg:grpSpPr>
                              <wpg:grpSp>
                                <wpg:cNvPr id="329" name="Group 329"/>
                                <wpg:cNvGrpSpPr/>
                                <wpg:grpSpPr>
                                  <a:xfrm>
                                    <a:off x="255042" y="59512"/>
                                    <a:ext cx="1955001" cy="576668"/>
                                    <a:chOff x="255042" y="59512"/>
                                    <a:chExt cx="1955001" cy="576668"/>
                                  </a:xfrm>
                                </wpg:grpSpPr>
                                <wpg:grpSp>
                                  <wpg:cNvPr id="330" name="Group 330"/>
                                  <wpg:cNvGrpSpPr/>
                                  <wpg:grpSpPr>
                                    <a:xfrm>
                                      <a:off x="255042" y="59512"/>
                                      <a:ext cx="1955001" cy="576668"/>
                                      <a:chOff x="255042" y="-23038"/>
                                      <a:chExt cx="1955001" cy="576668"/>
                                    </a:xfrm>
                                  </wpg:grpSpPr>
                                  <wpg:grpSp>
                                    <wpg:cNvPr id="331" name="Group 331"/>
                                    <wpg:cNvGrpSpPr/>
                                    <wpg:grpSpPr>
                                      <a:xfrm>
                                        <a:off x="255042" y="71701"/>
                                        <a:ext cx="1955001" cy="481929"/>
                                        <a:chOff x="255042" y="-54"/>
                                        <a:chExt cx="1955001" cy="481929"/>
                                      </a:xfrm>
                                    </wpg:grpSpPr>
                                    <wpg:grpSp>
                                      <wpg:cNvPr id="333" name="Group 333"/>
                                      <wpg:cNvGrpSpPr/>
                                      <wpg:grpSpPr>
                                        <a:xfrm>
                                          <a:off x="687072" y="-54"/>
                                          <a:ext cx="824888" cy="273584"/>
                                          <a:chOff x="-4344104" y="-130"/>
                                          <a:chExt cx="4639900" cy="664233"/>
                                        </a:xfrm>
                                      </wpg:grpSpPr>
                                      <wps:wsp>
                                        <wps:cNvPr id="334" name="Right Triangle 334"/>
                                        <wps:cNvSpPr/>
                                        <wps:spPr>
                                          <a:xfrm>
                                            <a:off x="-4344104" y="-130"/>
                                            <a:ext cx="4639900" cy="664233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5" name="Rectangle 335"/>
                                        <wps:cNvSpPr/>
                                        <wps:spPr>
                                          <a:xfrm>
                                            <a:off x="-4344008" y="548563"/>
                                            <a:ext cx="257826" cy="111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3" name="Group 423"/>
                                      <wpg:cNvGrpSpPr/>
                                      <wpg:grpSpPr>
                                        <a:xfrm>
                                          <a:off x="255042" y="222250"/>
                                          <a:ext cx="1955001" cy="259625"/>
                                          <a:chOff x="255042" y="0"/>
                                          <a:chExt cx="1955001" cy="259625"/>
                                        </a:xfrm>
                                      </wpg:grpSpPr>
                                      <wpg:grpSp>
                                        <wpg:cNvPr id="424" name="Group 424"/>
                                        <wpg:cNvGrpSpPr/>
                                        <wpg:grpSpPr>
                                          <a:xfrm>
                                            <a:off x="274080" y="0"/>
                                            <a:ext cx="1935963" cy="101600"/>
                                            <a:chOff x="255030" y="0"/>
                                            <a:chExt cx="1935963" cy="101600"/>
                                          </a:xfrm>
                                        </wpg:grpSpPr>
                                        <wps:wsp>
                                          <wps:cNvPr id="425" name="Straight Arrow Connector 425"/>
                                          <wps:cNvCnPr/>
                                          <wps:spPr>
                                            <a:xfrm>
                                              <a:off x="255030" y="50726"/>
                                              <a:ext cx="193596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headEnd type="arrow"/>
                                              <a:tailEnd type="arrow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7" name="Straight Connector 427"/>
                                          <wps:cNvCnPr/>
                                          <wps:spPr>
                                            <a:xfrm>
                                              <a:off x="12319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8" name="Straight Connector 428"/>
                                          <wps:cNvCnPr/>
                                          <wps:spPr>
                                            <a:xfrm>
                                              <a:off x="94615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9" name="Straight Connector 429"/>
                                          <wps:cNvCnPr/>
                                          <wps:spPr>
                                            <a:xfrm>
                                              <a:off x="67310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0" name="Straight Connector 430"/>
                                          <wps:cNvCnPr/>
                                          <wps:spPr>
                                            <a:xfrm>
                                              <a:off x="4191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1" name="Straight Connector 431"/>
                                          <wps:cNvCnPr/>
                                          <wps:spPr>
                                            <a:xfrm>
                                              <a:off x="14986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2" name="Straight Connector 432"/>
                                          <wps:cNvCnPr/>
                                          <wps:spPr>
                                            <a:xfrm>
                                              <a:off x="177165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3" name="Straight Connector 433"/>
                                          <wps:cNvCnPr/>
                                          <wps:spPr>
                                            <a:xfrm>
                                              <a:off x="20193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436" name="Text Box 436"/>
                                        <wps:cNvSpPr txBox="1"/>
                                        <wps:spPr>
                                          <a:xfrm>
                                            <a:off x="255042" y="69154"/>
                                            <a:ext cx="262129" cy="18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26560FE3" w14:textId="77777777" w:rsidR="00191CD4" w:rsidRPr="00087C6B" w:rsidRDefault="00191CD4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3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7" name="Text Box 437"/>
                                        <wps:cNvSpPr txBox="1"/>
                                        <wps:spPr>
                                          <a:xfrm>
                                            <a:off x="555988" y="57404"/>
                                            <a:ext cx="231412" cy="202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E8DAA80" w14:textId="77777777" w:rsidR="00191CD4" w:rsidRPr="00087C6B" w:rsidRDefault="00191CD4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2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8" name="Text Box 438"/>
                                        <wps:cNvSpPr txBox="1"/>
                                        <wps:spPr>
                                          <a:xfrm>
                                            <a:off x="808554" y="48488"/>
                                            <a:ext cx="241660" cy="208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D39A4DA" w14:textId="77777777" w:rsidR="00191CD4" w:rsidRPr="00087C6B" w:rsidRDefault="00191CD4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1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9" name="Text Box 439"/>
                                        <wps:cNvSpPr txBox="1"/>
                                        <wps:spPr>
                                          <a:xfrm>
                                            <a:off x="1085147" y="61371"/>
                                            <a:ext cx="342265" cy="195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7DC4941" w14:textId="77777777" w:rsidR="00191CD4" w:rsidRPr="005362A5" w:rsidRDefault="00191CD4" w:rsidP="00C60776">
                                              <w:p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18"/>
                                                  <w:lang w:bidi="fa-IR"/>
                                                  <w:oMath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Cambria Math"/>
                                                      <w:sz w:val="22"/>
                                                      <w:szCs w:val="18"/>
                                                      <w:rtl/>
                                                      <w:lang w:bidi="fa-IR"/>
                                                    </w:rPr>
                                                    <m:t>°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0" name="Text Box 440"/>
                                        <wps:cNvSpPr txBox="1"/>
                                        <wps:spPr>
                                          <a:xfrm>
                                            <a:off x="1354866" y="70968"/>
                                            <a:ext cx="255154" cy="171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FFF322D" w14:textId="77777777" w:rsidR="00191CD4" w:rsidRPr="00087C6B" w:rsidRDefault="00191CD4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1+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1" name="Text Box 441"/>
                                        <wps:cNvSpPr txBox="1"/>
                                        <wps:spPr>
                                          <a:xfrm>
                                            <a:off x="1675978" y="63905"/>
                                            <a:ext cx="224330" cy="1785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506EED12" w14:textId="77777777" w:rsidR="00191CD4" w:rsidRPr="00087C6B" w:rsidRDefault="00191CD4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2+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2" name="Text Box 442"/>
                                        <wps:cNvSpPr txBox="1"/>
                                        <wps:spPr>
                                          <a:xfrm>
                                            <a:off x="1900299" y="58548"/>
                                            <a:ext cx="226971" cy="16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21715FAF" w14:textId="77777777" w:rsidR="00191CD4" w:rsidRPr="00087C6B" w:rsidRDefault="00191CD4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3+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444" name="Block Arc 444"/>
                                    <wps:cNvSpPr/>
                                    <wps:spPr>
                                      <a:xfrm rot="17973213">
                                        <a:off x="551898" y="42367"/>
                                        <a:ext cx="505460" cy="374650"/>
                                      </a:xfrm>
                                      <a:prstGeom prst="blockArc">
                                        <a:avLst>
                                          <a:gd name="adj1" fmla="val 12071811"/>
                                          <a:gd name="adj2" fmla="val 20217386"/>
                                          <a:gd name="adj3" fmla="val 0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7" name="Text Box 447"/>
                                  <wps:cNvSpPr txBox="1"/>
                                  <wps:spPr>
                                    <a:xfrm>
                                      <a:off x="403835" y="305635"/>
                                      <a:ext cx="227892" cy="220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6F763D8" w14:textId="77777777" w:rsidR="00191CD4" w:rsidRPr="006547FC" w:rsidRDefault="00191CD4" w:rsidP="00C60776">
                                        <w:pPr>
                                          <w:rPr>
                                            <w:sz w:val="18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4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80" name="Text Box 480"/>
                                <wps:cNvSpPr txBox="1"/>
                                <wps:spPr>
                                  <a:xfrm>
                                    <a:off x="536163" y="206762"/>
                                    <a:ext cx="202523" cy="192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C8ADCF" w14:textId="77777777" w:rsidR="00191CD4" w:rsidRPr="00E33748" w:rsidRDefault="00191CD4" w:rsidP="00C60776">
                                      <w:pPr>
                                        <w:rPr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E33748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5" name="Oval 485"/>
                              <wps:cNvSpPr/>
                              <wps:spPr>
                                <a:xfrm>
                                  <a:off x="596900" y="355600"/>
                                  <a:ext cx="10795" cy="10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F99D70" id="Group 327" o:spid="_x0000_s1070" style="position:absolute;left:0;text-align:left;margin-left:11.05pt;margin-top:7.35pt;width:241.8pt;height:71.3pt;z-index:251693056;mso-width-relative:margin;mso-height-relative:margin" coordorigin="2550" coordsize="19549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">
                      <v:group id="Group 328" o:spid="_x0000_s1071" style="position:absolute;left:2550;width:19549;height:5766" coordorigin="2550,595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group id="Group 329" o:spid="_x0000_s1072" style="position:absolute;left:2550;top:595;width:19550;height:5766" coordorigin="2550,595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<v:group id="Group 330" o:spid="_x0000_s1073" style="position:absolute;left:2550;top:595;width:19550;height:5766" coordorigin="2550,-230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    <v:group id="Group 331" o:spid="_x0000_s1074" style="position:absolute;left:2550;top:717;width:19550;height:4819" coordorigin="2550" coordsize="19550,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<v:group id="Group 333" o:spid="_x0000_s1075" style="position:absolute;left:6870;width:8249;height:2735" coordorigin="-43441,-1" coordsize="46399,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    <v:shapetype id="_x0000_t6" coordsize="21600,21600" o:spt="6" path="m,l,21600r21600,xe">
                                  <v:stroke joinstyle="miter"/>
                                  <v:path gradientshapeok="t" o:connecttype="custom" o:connectlocs="0,0;0,10800;0,21600;10800,21600;21600,21600;10800,10800" textboxrect="1800,12600,12600,19800"/>
                                </v:shapetype>
                                <v:shape id="Right Triangle 334" o:spid="_x0000_s1076" type="#_x0000_t6" style="position:absolute;left:-43441;top:-1;width:46398;height:6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" filled="f" strokecolor="windowText" strokeweight="1pt"/>
                                <v:rect id="Rectangle 335" o:spid="_x0000_s1077" style="position:absolute;left:-43440;top:5485;width:2579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7T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FrjDtPEAAAA3AAAAA8A&#10;AAAAAAAAAAAAAAAABwIAAGRycy9kb3ducmV2LnhtbFBLBQYAAAAAAwADALcAAAD4AgAAAAA=&#10;" filled="f" strokecolor="windowText" strokeweight="1pt"/>
                              </v:group>
                              <v:group id="Group 423" o:spid="_x0000_s1078" style="position:absolute;left:2550;top:2222;width:19550;height:2596" coordorigin="2550" coordsize="19550,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          <v:group id="Group 424" o:spid="_x0000_s1079" style="position:absolute;left:2740;width:19360;height:1016" coordorigin="2550" coordsize="19359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        <v:shape id="Straight Arrow Connector 425" o:spid="_x0000_s1080" type="#_x0000_t32" style="position:absolute;left:2550;top:507;width:193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" strokecolor="windowText">
                                    <v:stroke startarrow="open" endarrow="open"/>
                                  </v:shape>
                                  <v:line id="Straight Connector 427" o:spid="_x0000_s1081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" strokecolor="windowText"/>
                                  <v:line id="Straight Connector 428" o:spid="_x0000_s1082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" strokecolor="windowText"/>
                                  <v:line id="Straight Connector 429" o:spid="_x0000_s1083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" strokecolor="windowText"/>
                                  <v:line id="Straight Connector 430" o:spid="_x0000_s1084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" strokecolor="windowText"/>
                                  <v:line id="Straight Connector 431" o:spid="_x0000_s1085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" strokecolor="windowText"/>
                                  <v:line id="Straight Connector 432" o:spid="_x0000_s1086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" strokecolor="windowText"/>
                                  <v:line id="Straight Connector 433" o:spid="_x0000_s1087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" strokecolor="windowText"/>
                                </v:group>
                                <v:shape id="Text Box 436" o:spid="_x0000_s1088" type="#_x0000_t202" style="position:absolute;left:2550;top:691;width:26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26560FE3" w14:textId="77777777" w:rsidR="00191CD4" w:rsidRPr="00087C6B" w:rsidRDefault="00191CD4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3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7" o:spid="_x0000_s1089" type="#_x0000_t202" style="position:absolute;left:5559;top:574;width:2315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E8DAA80" w14:textId="77777777" w:rsidR="00191CD4" w:rsidRPr="00087C6B" w:rsidRDefault="00191CD4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2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8" o:spid="_x0000_s1090" type="#_x0000_t202" style="position:absolute;left:8085;top:484;width:241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3D39A4DA" w14:textId="77777777" w:rsidR="00191CD4" w:rsidRPr="00087C6B" w:rsidRDefault="00191CD4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1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9" o:spid="_x0000_s1091" type="#_x0000_t202" style="position:absolute;left:10851;top:613;width:3423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7DC4941" w14:textId="77777777" w:rsidR="00191CD4" w:rsidRPr="005362A5" w:rsidRDefault="00191CD4" w:rsidP="00C60776">
                                        <w:p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bidi="fa-IR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  <w:sz w:val="22"/>
                                                <w:szCs w:val="18"/>
                                                <w:rtl/>
                                                <w:lang w:bidi="fa-IR"/>
                                              </w:rPr>
                                              <m:t>°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Text Box 440" o:spid="_x0000_s1092" type="#_x0000_t202" style="position:absolute;left:13548;top:709;width:2552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3FFF322D" w14:textId="77777777" w:rsidR="00191CD4" w:rsidRPr="00087C6B" w:rsidRDefault="00191CD4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1+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1" o:spid="_x0000_s1093" type="#_x0000_t202" style="position:absolute;left:16759;top:639;width:22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Xc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/dy13M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506EED12" w14:textId="77777777" w:rsidR="00191CD4" w:rsidRPr="00087C6B" w:rsidRDefault="00191CD4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2+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2" o:spid="_x0000_s1094" type="#_x0000_t202" style="position:absolute;left:19002;top:585;width:22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r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A0OK6v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21715FAF" w14:textId="77777777" w:rsidR="00191CD4" w:rsidRPr="00087C6B" w:rsidRDefault="00191CD4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3+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Block Arc 444" o:spid="_x0000_s1095" style="position:absolute;left:5519;top:424;width:5054;height:3746;rotation:-3961419fd;visibility:visible;mso-wrap-style:square;v-text-anchor:middle" coordsize="50546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" path="m28799,100482c71899,39424,156747,836,249711,13v91600,-811,176620,35181,222217,94071l471928,94084c426331,35194,341311,-798,249711,13,156747,836,71900,39424,28799,100482xe" filled="f" strokecolor="windowText">
                              <v:path arrowok="t" o:connecttype="custom" o:connectlocs="28799,100482;249711,13;471928,94084;471928,94084;249711,13;28799,100482" o:connectangles="0,0,0,0,0,0"/>
                            </v:shape>
                          </v:group>
                          <v:shape id="Text Box 447" o:spid="_x0000_s1096" type="#_x0000_t202" style="position:absolute;left:4038;top:3056;width:227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        <v:textbox>
                              <w:txbxContent>
                                <w:p w14:paraId="16F763D8" w14:textId="77777777" w:rsidR="00191CD4" w:rsidRPr="006547FC" w:rsidRDefault="00191CD4" w:rsidP="00C60776">
                                  <w:pPr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480" o:spid="_x0000_s1097" type="#_x0000_t202" style="position:absolute;left:5361;top:2067;width:2025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      <v:textbox>
                            <w:txbxContent>
                              <w:p w14:paraId="35C8ADCF" w14:textId="77777777" w:rsidR="00191CD4" w:rsidRPr="00E33748" w:rsidRDefault="00191CD4" w:rsidP="00C60776">
                                <w:pPr>
                                  <w:rPr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E33748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oval id="Oval 485" o:spid="_x0000_s1098" style="position:absolute;left:5969;top:3556;width:107;height: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" fillcolor="windowText" strokecolor="windowText" strokeweight="2pt"/>
                    </v:group>
                  </w:pict>
                </mc:Fallback>
              </mc:AlternateContent>
            </w:r>
            <w:r w:rsidRPr="005A428A">
              <w:rPr>
                <w:rFonts w:ascii="Vazirmatn" w:hAnsi="Vazirmatn" w:hint="cs"/>
                <w:rtl/>
              </w:rPr>
              <w:t xml:space="preserve">ب- </w:t>
            </w:r>
            <w:r w:rsidRPr="005A428A">
              <w:rPr>
                <w:rFonts w:ascii="Vazirmatn" w:hAnsi="Vazirmatn"/>
                <w:rtl/>
              </w:rPr>
              <w:t>در شکل ز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 w:hint="eastAsia"/>
                <w:rtl/>
              </w:rPr>
              <w:t>ر</w:t>
            </w:r>
            <w:r w:rsidRPr="005A428A">
              <w:rPr>
                <w:rFonts w:ascii="Vazirmatn" w:hAnsi="Vazirmatn"/>
                <w:rtl/>
              </w:rPr>
              <w:t xml:space="preserve"> ، نقطه  </w:t>
            </w:r>
            <w:r w:rsidRPr="005A428A">
              <w:rPr>
                <w:rFonts w:asciiTheme="majorBidi" w:hAnsiTheme="majorBidi" w:cstheme="majorBidi"/>
                <w:b w:val="0"/>
                <w:bCs w:val="0"/>
              </w:rPr>
              <w:t>B</w:t>
            </w:r>
            <w:r w:rsidRPr="005A428A">
              <w:rPr>
                <w:rFonts w:asciiTheme="majorBidi" w:hAnsiTheme="majorBidi" w:cstheme="majorBidi"/>
                <w:rtl/>
              </w:rPr>
              <w:t xml:space="preserve"> </w:t>
            </w:r>
            <w:r w:rsidRPr="005A428A">
              <w:rPr>
                <w:rFonts w:ascii="Vazirmatn" w:hAnsi="Vazirmatn"/>
                <w:rtl/>
              </w:rPr>
              <w:t>چه عدد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/>
                <w:rtl/>
              </w:rPr>
              <w:t xml:space="preserve"> را نما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 w:hint="eastAsia"/>
                <w:rtl/>
              </w:rPr>
              <w:t>ش</w:t>
            </w:r>
            <w:r w:rsidRPr="005A428A">
              <w:rPr>
                <w:rFonts w:ascii="Vazirmatn" w:hAnsi="Vazirmatn"/>
                <w:rtl/>
              </w:rPr>
              <w:t xml:space="preserve"> م</w:t>
            </w:r>
            <w:r w:rsidRPr="005A428A">
              <w:rPr>
                <w:rFonts w:ascii="Vazirmatn" w:hAnsi="Vazirmatn" w:hint="cs"/>
                <w:rtl/>
              </w:rPr>
              <w:t>ی</w:t>
            </w:r>
            <w:r w:rsidRPr="005A428A">
              <w:rPr>
                <w:rFonts w:ascii="Vazirmatn" w:hAnsi="Vazirmatn"/>
                <w:rtl/>
              </w:rPr>
              <w:t xml:space="preserve"> دهد</w:t>
            </w:r>
            <w:r w:rsidRPr="005A428A">
              <w:rPr>
                <w:rFonts w:ascii="Vazirmatn" w:hAnsi="Vazirmatn" w:hint="cs"/>
                <w:rtl/>
              </w:rPr>
              <w:t>؟</w:t>
            </w:r>
          </w:p>
        </w:tc>
      </w:tr>
      <w:tr w:rsidR="00191CD4" w:rsidRPr="005A428A" w14:paraId="743A83B1" w14:textId="77777777" w:rsidTr="00893179">
        <w:trPr>
          <w:trHeight w:val="692"/>
        </w:trPr>
        <w:tc>
          <w:tcPr>
            <w:tcW w:w="10642" w:type="dxa"/>
            <w:gridSpan w:val="2"/>
          </w:tcPr>
          <w:p w14:paraId="7F6D3E95" w14:textId="79C5DFED" w:rsidR="00191CD4" w:rsidRPr="005A428A" w:rsidRDefault="00191CD4" w:rsidP="0089317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azirmatn" w:hAnsi="Vazirmatn"/>
                <w:rtl/>
              </w:rPr>
            </w:pPr>
            <w:r w:rsidRPr="005A428A">
              <w:rPr>
                <w:rFonts w:hint="cs"/>
                <w:rtl/>
              </w:rPr>
              <w:t>الف- نمايش مجموعه را روي محور مقابل آن مشخص كنيد .</w:t>
            </w:r>
            <w:r w:rsidRPr="005A428A">
              <w:rPr>
                <w:rtl/>
              </w:rPr>
              <w:tab/>
            </w:r>
            <w:r w:rsidRPr="005A428A">
              <w:rPr>
                <w:position w:val="-4"/>
              </w:rPr>
              <w:object w:dxaOrig="200" w:dyaOrig="300" w14:anchorId="37D8E074">
                <v:shape id="_x0000_i1070" type="#_x0000_t75" style="width:9.1pt;height:15.5pt" o:ole="">
                  <v:imagedata r:id="rId97" o:title=""/>
                </v:shape>
                <o:OLEObject Type="Embed" ProgID="Equation.DSMT4" ShapeID="_x0000_i1070" DrawAspect="Content" ObjectID="_1792078548" r:id="rId98"/>
              </w:object>
            </w:r>
            <w:r w:rsidRPr="005A428A">
              <w:rPr>
                <w:rtl/>
              </w:rPr>
              <w:t xml:space="preserve"> </w:t>
            </w:r>
            <w:r w:rsidRPr="005A428A">
              <w:rPr>
                <w:position w:val="-4"/>
              </w:rPr>
              <w:object w:dxaOrig="200" w:dyaOrig="300" w14:anchorId="16279F34">
                <v:shape id="_x0000_i1071" type="#_x0000_t75" style="width:9.1pt;height:15.5pt" o:ole="">
                  <v:imagedata r:id="rId99" o:title=""/>
                </v:shape>
                <o:OLEObject Type="Embed" ProgID="Equation.DSMT4" ShapeID="_x0000_i1071" DrawAspect="Content" ObjectID="_1792078549" r:id="rId100"/>
              </w:object>
            </w:r>
            <w:r w:rsidRPr="005A428A">
              <w:rPr>
                <w:rtl/>
              </w:rPr>
              <w:t xml:space="preserve"> </w:t>
            </w:r>
            <w:r w:rsidRPr="005A428A">
              <w:rPr>
                <w:rtl/>
              </w:rPr>
              <w:tab/>
            </w:r>
            <w:r w:rsidRPr="005A428A">
              <w:rPr>
                <w:position w:val="-4"/>
              </w:rPr>
              <w:object w:dxaOrig="200" w:dyaOrig="300" w14:anchorId="0913584C">
                <v:shape id="_x0000_i1072" type="#_x0000_t75" style="width:9.1pt;height:15.5pt" o:ole="">
                  <v:imagedata r:id="rId101" o:title=""/>
                </v:shape>
                <o:OLEObject Type="Embed" ProgID="Equation.DSMT4" ShapeID="_x0000_i1072" DrawAspect="Content" ObjectID="_1792078550" r:id="rId102"/>
              </w:object>
            </w:r>
            <w:r w:rsidRPr="005A428A">
              <w:rPr>
                <w:rtl/>
              </w:rPr>
              <w:t xml:space="preserve"> </w:t>
            </w:r>
          </w:p>
          <w:p w14:paraId="1D06DEAE" w14:textId="6E1076BF" w:rsidR="00191CD4" w:rsidRPr="005A428A" w:rsidRDefault="00191CD4" w:rsidP="004A3D9B">
            <w:pPr>
              <w:jc w:val="right"/>
              <w:rPr>
                <w:rtl/>
              </w:rPr>
            </w:pPr>
            <w:r w:rsidRPr="005A428A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5F817CE9" wp14:editId="36EEFD23">
                      <wp:simplePos x="0" y="0"/>
                      <wp:positionH relativeFrom="column">
                        <wp:posOffset>2409004</wp:posOffset>
                      </wp:positionH>
                      <wp:positionV relativeFrom="paragraph">
                        <wp:posOffset>100927</wp:posOffset>
                      </wp:positionV>
                      <wp:extent cx="3266307" cy="263661"/>
                      <wp:effectExtent l="38100" t="38100" r="29845" b="3175"/>
                      <wp:wrapNone/>
                      <wp:docPr id="2052" name="Group 2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2053" name="Group 2053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2054" name="Straight Arrow Connector 2054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5" name="Straight Connector 2055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6" name="Straight Connector 2056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7" name="Straight Connector 2057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8" name="Straight Connector 2058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9" name="Straight Connector 2059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0" name="Straight Connector 2060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1" name="Straight Connector 2061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2" name="Straight Connector 2062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3" name="Straight Connector 2063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068" name="Text Box 2068"/>
                              <wps:cNvSpPr txBox="1"/>
                              <wps:spPr>
                                <a:xfrm>
                                  <a:off x="1073793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850D07B" w14:textId="77777777" w:rsidR="00191CD4" w:rsidRPr="005362A5" w:rsidRDefault="00191CD4" w:rsidP="004A3D9B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817CE9" id="Group 2052" o:spid="_x0000_s1099" style="position:absolute;margin-left:189.7pt;margin-top:7.95pt;width:257.2pt;height:20.75pt;z-index:251691008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">
                      <v:group id="Group 2053" o:spid="_x0000_s1100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aU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">
                        <v:shape id="Straight Arrow Connector 2054" o:spid="_x0000_s1101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" strokecolor="windowText">
                          <v:stroke startarrow="open" endarrow="open"/>
                        </v:shape>
                        <v:line id="Straight Connector 2055" o:spid="_x0000_s1102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" strokecolor="windowText"/>
                        <v:line id="Straight Connector 2056" o:spid="_x0000_s1103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" strokecolor="windowText"/>
                        <v:line id="Straight Connector 2057" o:spid="_x0000_s1104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" strokecolor="windowText"/>
                        <v:line id="Straight Connector 2058" o:spid="_x0000_s1105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" strokecolor="windowText"/>
                        <v:line id="Straight Connector 2059" o:spid="_x0000_s1106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" strokecolor="windowText"/>
                        <v:line id="Straight Connector 2060" o:spid="_x0000_s1107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" strokecolor="windowText"/>
                        <v:line id="Straight Connector 2061" o:spid="_x0000_s1108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" strokecolor="windowText"/>
                        <v:line id="Straight Connector 2062" o:spid="_x0000_s1109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" strokecolor="windowText"/>
                        <v:line id="Straight Connector 2063" o:spid="_x0000_s1110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" strokecolor="windowText"/>
                      </v:group>
                      <v:shape id="Text Box 2068" o:spid="_x0000_s1111" type="#_x0000_t202" style="position:absolute;left:10737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IBxAAAAN0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VJvA5zw5vwBGT+DwAA//8DAFBLAQItABQABgAIAAAAIQDb4fbL7gAAAIUBAAATAAAAAAAAAAAA&#10;AAAAAAAAAABbQ29udGVudF9UeXBlc10ueG1sUEsBAi0AFAAGAAgAAAAhAFr0LFu/AAAAFQEAAAsA&#10;AAAAAAAAAAAAAAAAHwEAAF9yZWxzLy5yZWxzUEsBAi0AFAAGAAgAAAAhAIGIwgHEAAAA3QAAAA8A&#10;AAAAAAAAAAAAAAAABwIAAGRycy9kb3ducmV2LnhtbFBLBQYAAAAAAwADALcAAAD4AgAAAAA=&#10;" filled="f" stroked="f" strokeweight=".5pt">
                        <v:textbox>
                          <w:txbxContent>
                            <w:p w14:paraId="4850D07B" w14:textId="77777777" w:rsidR="00191CD4" w:rsidRPr="005362A5" w:rsidRDefault="00191CD4" w:rsidP="004A3D9B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5A428A">
              <w:rPr>
                <w:rFonts w:hint="cs"/>
                <w:rtl/>
              </w:rPr>
              <w:t xml:space="preserve">       </w:t>
            </w:r>
            <w:r w:rsidRPr="005A428A">
              <w:rPr>
                <w:rFonts w:hint="cs"/>
                <w:rtl/>
                <w:lang w:bidi="fa-IR"/>
              </w:rPr>
              <w:t xml:space="preserve">    </w:t>
            </w:r>
            <w:r w:rsidRPr="005A428A">
              <w:rPr>
                <w:rFonts w:hint="cs"/>
                <w:rtl/>
              </w:rPr>
              <w:t xml:space="preserve">                                                                                    </w:t>
            </w:r>
            <w:r w:rsidRPr="005A428A">
              <w:t xml:space="preserve">   </w:t>
            </w:r>
            <w:r w:rsidRPr="005A428A">
              <w:rPr>
                <w:position w:val="-14"/>
              </w:rPr>
              <w:object w:dxaOrig="2740" w:dyaOrig="440" w14:anchorId="462F1D3F">
                <v:shape id="_x0000_i1073" type="#_x0000_t75" style="width:137.6pt;height:20.95pt" o:ole="">
                  <v:imagedata r:id="rId103" o:title=""/>
                </v:shape>
                <o:OLEObject Type="Embed" ProgID="Equation.DSMT4" ShapeID="_x0000_i1073" DrawAspect="Content" ObjectID="_1792078551" r:id="rId104"/>
              </w:object>
            </w:r>
            <w:r w:rsidRPr="005A428A">
              <w:rPr>
                <w:position w:val="-4"/>
              </w:rPr>
              <w:object w:dxaOrig="200" w:dyaOrig="300" w14:anchorId="1881D839">
                <v:shape id="_x0000_i1074" type="#_x0000_t75" style="width:9.1pt;height:15.5pt" o:ole="">
                  <v:imagedata r:id="rId99" o:title=""/>
                </v:shape>
                <o:OLEObject Type="Embed" ProgID="Equation.DSMT4" ShapeID="_x0000_i1074" DrawAspect="Content" ObjectID="_1792078552" r:id="rId105"/>
              </w:object>
            </w:r>
            <w:r w:rsidRPr="005A428A">
              <w:t xml:space="preserve"> </w:t>
            </w:r>
          </w:p>
          <w:p w14:paraId="2B997920" w14:textId="427B1555" w:rsidR="00191CD4" w:rsidRPr="005A428A" w:rsidRDefault="00191CD4" w:rsidP="004A3D9B">
            <w:pPr>
              <w:rPr>
                <w:noProof/>
                <w:rtl/>
              </w:rPr>
            </w:pPr>
            <w:r w:rsidRPr="005A428A"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D9C81A4" wp14:editId="0971F472">
                      <wp:simplePos x="0" y="0"/>
                      <wp:positionH relativeFrom="column">
                        <wp:posOffset>2444115</wp:posOffset>
                      </wp:positionH>
                      <wp:positionV relativeFrom="paragraph">
                        <wp:posOffset>204470</wp:posOffset>
                      </wp:positionV>
                      <wp:extent cx="3014372" cy="492190"/>
                      <wp:effectExtent l="38100" t="0" r="0" b="317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4372" cy="492190"/>
                                <a:chOff x="0" y="0"/>
                                <a:chExt cx="3014602" cy="492897"/>
                              </a:xfrm>
                            </wpg:grpSpPr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458877" y="135013"/>
                                  <a:ext cx="1827021" cy="84767"/>
                                  <a:chOff x="12887" y="-272"/>
                                  <a:chExt cx="1317453" cy="85582"/>
                                </a:xfrm>
                              </wpg:grpSpPr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59328" y="17502"/>
                                    <a:ext cx="1219217" cy="58405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chemeClr val="tx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Oval 31"/>
                                <wps:cNvSpPr/>
                                <wps:spPr>
                                  <a:xfrm>
                                    <a:off x="12887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Oval 29"/>
                                <wps:cNvSpPr/>
                                <wps:spPr>
                                  <a:xfrm>
                                    <a:off x="1269446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0" y="0"/>
                                  <a:ext cx="3014602" cy="492897"/>
                                  <a:chOff x="0" y="0"/>
                                  <a:chExt cx="3014602" cy="492897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2742801" y="0"/>
                                    <a:ext cx="271801" cy="2734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5AED5A" w14:textId="77777777" w:rsidR="00191CD4" w:rsidRDefault="00191CD4" w:rsidP="004A3D9B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34" name="Group 34"/>
                                <wpg:cNvGrpSpPr/>
                                <wpg:grpSpPr>
                                  <a:xfrm>
                                    <a:off x="0" y="115330"/>
                                    <a:ext cx="2462118" cy="377567"/>
                                    <a:chOff x="0" y="0"/>
                                    <a:chExt cx="2462118" cy="377567"/>
                                  </a:xfrm>
                                </wpg:grpSpPr>
                                <wps:wsp>
                                  <wps:cNvPr id="36" name="Straight Arrow Connector 36"/>
                                  <wps:cNvCnPr/>
                                  <wps:spPr>
                                    <a:xfrm>
                                      <a:off x="0" y="65902"/>
                                      <a:ext cx="246211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Text Box 35"/>
                                  <wps:cNvSpPr txBox="1"/>
                                  <wps:spPr>
                                    <a:xfrm>
                                      <a:off x="942778" y="104125"/>
                                      <a:ext cx="300378" cy="273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07479B1" w14:textId="77777777" w:rsidR="00191CD4" w:rsidRDefault="00191CD4" w:rsidP="004A3D9B">
                                        <w:r w:rsidRPr="00303E2E">
                                          <w:rPr>
                                            <w:position w:val="-4"/>
                                          </w:rPr>
                                          <w:object w:dxaOrig="180" w:dyaOrig="200" w14:anchorId="3E507A66">
                                            <v:shape id="_x0000_i1076" type="#_x0000_t75" style="width:9.1pt;height:9.1pt" o:ole="">
                                              <v:imagedata r:id="rId106" o:title=""/>
                                            </v:shape>
                                            <o:OLEObject Type="Embed" ProgID="Equation.DSMT4" ShapeID="_x0000_i1076" DrawAspect="Content" ObjectID="_1792078572" r:id="rId107"/>
                                          </w:object>
                                        </w:r>
                                        <w:r>
                                          <w:rPr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g:grpSp>
                                  <wpg:cNvPr id="37" name="Group 37"/>
                                  <wpg:cNvGrpSpPr/>
                                  <wpg:grpSpPr>
                                    <a:xfrm>
                                      <a:off x="247135" y="0"/>
                                      <a:ext cx="2001520" cy="143510"/>
                                      <a:chOff x="0" y="0"/>
                                      <a:chExt cx="2001795" cy="144000"/>
                                    </a:xfrm>
                                  </wpg:grpSpPr>
                                  <wps:wsp>
                                    <wps:cNvPr id="38" name="Straight Connector 38"/>
                                    <wps:cNvCnPr/>
                                    <wps:spPr>
                                      <a:xfrm>
                                        <a:off x="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Straight Connector 39"/>
                                    <wps:cNvCnPr/>
                                    <wps:spPr>
                                      <a:xfrm>
                                        <a:off x="25660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Straight Connector 40"/>
                                    <wps:cNvCnPr/>
                                    <wps:spPr>
                                      <a:xfrm>
                                        <a:off x="543698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Straight Connector 41"/>
                                    <wps:cNvCnPr/>
                                    <wps:spPr>
                                      <a:xfrm>
                                        <a:off x="84026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>
                                        <a:off x="1128584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Straight Connector 43"/>
                                    <wps:cNvCnPr/>
                                    <wps:spPr>
                                      <a:xfrm>
                                        <a:off x="142514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Straight Connector 44"/>
                                    <wps:cNvCnPr/>
                                    <wps:spPr>
                                      <a:xfrm>
                                        <a:off x="1705233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Connector 45"/>
                                    <wps:cNvCnPr/>
                                    <wps:spPr>
                                      <a:xfrm>
                                        <a:off x="2001795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C81A4" id="Group 27" o:spid="_x0000_s1112" style="position:absolute;left:0;text-align:left;margin-left:192.45pt;margin-top:16.1pt;width:237.35pt;height:38.75pt;z-index:251689984;mso-width-relative:margin;mso-height-relative:margin" coordsize="30146,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">
                      <v:group id="Group 28" o:spid="_x0000_s1113" style="position:absolute;left:4588;top:1350;width:18270;height:847" coordorigin="128,-2" coordsize="13174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Rectangle 30" o:spid="_x0000_s1114" style="position:absolute;left:593;top:175;width:12192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" fillcolor="black [3213]" strokecolor="black [3213]" strokeweight="1pt">
                          <v:fill r:id="rId108" o:title="" color2="white [3212]" type="pattern"/>
                        </v:rect>
                        <v:oval id="Oval 31" o:spid="_x0000_s1115" style="position:absolute;left:128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" fillcolor="black [3213]" strokecolor="black [3213]" strokeweight="1pt"/>
                        <v:oval id="Oval 29" o:spid="_x0000_s1116" style="position:absolute;left:12694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" fillcolor="white [3212]" strokecolor="black [3213]" strokeweight="1pt"/>
                      </v:group>
                      <v:group id="Group 32" o:spid="_x0000_s1117" style="position:absolute;width:30146;height:4928" coordsize="30146,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shape id="Text Box 33" o:spid="_x0000_s1118" type="#_x0000_t202" style="position:absolute;left:27428;width:2718;height:2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" filled="f" stroked="f" strokeweight=".5pt">
                          <v:textbox style="mso-fit-shape-to-text:t">
                            <w:txbxContent>
                              <w:p w14:paraId="5F5AED5A" w14:textId="77777777" w:rsidR="00191CD4" w:rsidRDefault="00191CD4" w:rsidP="004A3D9B">
                                <w:pPr>
                                  <w:rPr>
                                    <w:lang w:bidi="fa-IR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34" o:spid="_x0000_s1119" style="position:absolute;top:1153;width:24621;height:3775" coordsize="24621,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shape id="Straight Arrow Connector 36" o:spid="_x0000_s1120" type="#_x0000_t32" style="position:absolute;top:659;width:24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" strokecolor="black [3213]">
                            <v:stroke startarrow="open" endarrow="open"/>
                          </v:shape>
                          <v:shape id="Text Box 35" o:spid="_x0000_s1121" type="#_x0000_t202" style="position:absolute;left:9427;top:1041;width:3004;height:2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" filled="f" stroked="f" strokeweight=".5pt">
                            <v:textbox style="mso-fit-shape-to-text:t">
                              <w:txbxContent>
                                <w:p w14:paraId="307479B1" w14:textId="77777777" w:rsidR="00191CD4" w:rsidRDefault="00191CD4" w:rsidP="004A3D9B">
                                  <w:r w:rsidRPr="00303E2E">
                                    <w:rPr>
                                      <w:position w:val="-4"/>
                                    </w:rPr>
                                    <w:object w:dxaOrig="180" w:dyaOrig="200" w14:anchorId="3E507A66">
                                      <v:shape id="_x0000_i1076" type="#_x0000_t75" style="width:9.1pt;height:9.1pt" o:ole="">
                                        <v:imagedata r:id="rId106" o:title=""/>
                                      </v:shape>
                                      <o:OLEObject Type="Embed" ProgID="Equation.DSMT4" ShapeID="_x0000_i1076" DrawAspect="Content" ObjectID="_1792078572" r:id="rId109"/>
                                    </w:object>
                                  </w:r>
                                  <w:r>
                                    <w:rPr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group id="Group 37" o:spid="_x0000_s1122" style="position:absolute;left:2471;width:20015;height:1435" coordsize="20017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<v:line id="Straight Connector 38" o:spid="_x0000_s1123" style="position:absolute;visibility:visible;mso-wrap-style:square" from="0,0" to="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Ve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CriNVewgAAANsAAAAPAAAA&#10;AAAAAAAAAAAAAAcCAABkcnMvZG93bnJldi54bWxQSwUGAAAAAAMAAwC3AAAA9gIAAAAA&#10;" strokecolor="black [3213]"/>
                            <v:line id="Straight Connector 39" o:spid="_x0000_s1124" style="position:absolute;visibility:visible;mso-wrap-style:square" from="2566,0" to="256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        <v:line id="Straight Connector 40" o:spid="_x0000_s1125" style="position:absolute;visibility:visible;mso-wrap-style:square" from="5436,0" to="543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ol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AN+KolwgAAANsAAAAPAAAA&#10;AAAAAAAAAAAAAAcCAABkcnMvZG93bnJldi54bWxQSwUGAAAAAAMAAwC3AAAA9gIAAAAA&#10;" strokecolor="black [3213]"/>
                            <v:line id="Straight Connector 41" o:spid="_x0000_s1126" style="position:absolute;visibility:visible;mso-wrap-style:square" from="8402,0" to="840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++xQAAANsAAAAPAAAAZHJzL2Rvd25yZXYueG1sRI9Ba8JA&#10;FITvBf/D8oTe6ibS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BitA++xQAAANsAAAAP&#10;AAAAAAAAAAAAAAAAAAcCAABkcnMvZG93bnJldi54bWxQSwUGAAAAAAMAAwC3AAAA+QIAAAAA&#10;" strokecolor="black [3213]"/>
                            <v:line id="Straight Connector 42" o:spid="_x0000_s1127" style="position:absolute;visibility:visible;mso-wrap-style:square" from="11285,0" to="11285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HJ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CSZpHJxQAAANsAAAAP&#10;AAAAAAAAAAAAAAAAAAcCAABkcnMvZG93bnJldi54bWxQSwUGAAAAAAMAAwC3AAAA+QIAAAAA&#10;" strokecolor="black [3213]"/>
                            <v:line id="Straight Connector 43" o:spid="_x0000_s1128" style="position:absolute;visibility:visible;mso-wrap-style:square" from="14251,0" to="1425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RS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" strokecolor="black [3213]"/>
                            <v:line id="Straight Connector 44" o:spid="_x0000_s1129" style="position:absolute;visibility:visible;mso-wrap-style:square" from="17052,0" to="1705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wmxQAAANsAAAAPAAAAZHJzL2Rvd25yZXYueG1sRI9Ba8JA&#10;FITvBf/D8oTemo2i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Byw6wmxQAAANsAAAAP&#10;AAAAAAAAAAAAAAAAAAcCAABkcnMvZG93bnJldi54bWxQSwUGAAAAAAMAAwC3AAAA+QIAAAAA&#10;" strokecolor="black [3213]"/>
                            <v:line id="Straight Connector 45" o:spid="_x0000_s1130" style="position:absolute;visibility:visible;mso-wrap-style:square" from="20017,0" to="20017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m9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Adjwm9xQAAANsAAAAP&#10;AAAAAAAAAAAAAAAAAAcCAABkcnMvZG93bnJldi54bWxQSwUGAAAAAAMAAwC3AAAA+QIAAAAA&#10;" strokecolor="black [3213]"/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5A428A">
              <w:rPr>
                <w:rFonts w:hint="cs"/>
                <w:rtl/>
              </w:rPr>
              <w:t xml:space="preserve">ب- </w:t>
            </w:r>
            <w:r w:rsidRPr="005A428A">
              <w:rPr>
                <w:rFonts w:hint="cs"/>
                <w:noProof/>
                <w:rtl/>
              </w:rPr>
              <w:t>مجموعه را به صورت رياضي بيان كنيد .</w:t>
            </w:r>
            <w:r w:rsidRPr="005A428A">
              <w:rPr>
                <w:rFonts w:hint="cs"/>
                <w:rtl/>
              </w:rPr>
              <w:t xml:space="preserve">                                                                                                                           </w:t>
            </w:r>
          </w:p>
          <w:p w14:paraId="06AB066F" w14:textId="58430DCA" w:rsidR="00191CD4" w:rsidRPr="005A428A" w:rsidRDefault="00191CD4" w:rsidP="004A3D9B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ind w:left="360"/>
              <w:jc w:val="right"/>
              <w:rPr>
                <w:rtl/>
              </w:rPr>
            </w:pPr>
            <w:r w:rsidRPr="005A428A">
              <w:rPr>
                <w:rFonts w:hint="cs"/>
                <w:rtl/>
              </w:rPr>
              <w:t xml:space="preserve"> </w:t>
            </w:r>
            <w:r w:rsidRPr="005A428A">
              <w:t xml:space="preserve">   </w:t>
            </w:r>
            <w:r w:rsidRPr="005A428A">
              <w:rPr>
                <w:position w:val="-14"/>
              </w:rPr>
              <w:object w:dxaOrig="3360" w:dyaOrig="440" w14:anchorId="63B61599">
                <v:shape id="_x0000_i1077" type="#_x0000_t75" style="width:138.55pt;height:24.6pt" o:ole="">
                  <v:imagedata r:id="rId110" o:title=""/>
                </v:shape>
                <o:OLEObject Type="Embed" ProgID="Equation.DSMT4" ShapeID="_x0000_i1077" DrawAspect="Content" ObjectID="_1792078553" r:id="rId111"/>
              </w:object>
            </w:r>
          </w:p>
          <w:p w14:paraId="71781ED4" w14:textId="77777777" w:rsidR="00191CD4" w:rsidRPr="005A428A" w:rsidRDefault="00191CD4" w:rsidP="00ED4A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rPr>
                <w:rtl/>
                <w:lang w:bidi="fa-IR"/>
              </w:rPr>
            </w:pPr>
            <w:r w:rsidRPr="005A428A">
              <w:rPr>
                <w:rFonts w:hint="cs"/>
                <w:rtl/>
              </w:rPr>
              <w:t xml:space="preserve">ج- با توجه به مجموعه </w:t>
            </w:r>
            <w:r w:rsidRPr="005A428A">
              <w:t>A</w:t>
            </w:r>
            <w:r w:rsidRPr="005A428A">
              <w:rPr>
                <w:rFonts w:hint="cs"/>
                <w:rtl/>
                <w:lang w:bidi="fa-IR"/>
              </w:rPr>
              <w:t xml:space="preserve"> ، درستی یا نادرستی عبارت های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191CD4" w:rsidRPr="005A428A" w14:paraId="281DEC0D" w14:textId="77777777" w:rsidTr="00ED4AA8">
              <w:tc>
                <w:tcPr>
                  <w:tcW w:w="2498" w:type="dxa"/>
                  <w:vAlign w:val="center"/>
                </w:tcPr>
                <w:p w14:paraId="0C4F7B87" w14:textId="25F6FB85" w:rsidR="00191CD4" w:rsidRPr="005A428A" w:rsidRDefault="00191CD4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8"/>
                      <w:lang w:bidi="fa-IR"/>
                    </w:rPr>
                    <w:object w:dxaOrig="680" w:dyaOrig="320" w14:anchorId="4C7C90BC">
                      <v:shape id="_x0000_i1078" type="#_x0000_t75" style="width:39.2pt;height:18.25pt" o:ole="">
                        <v:imagedata r:id="rId112" o:title=""/>
                      </v:shape>
                      <o:OLEObject Type="Embed" ProgID="Equation.DSMT4" ShapeID="_x0000_i1078" DrawAspect="Content" ObjectID="_1792078554" r:id="rId11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6042AB14" w14:textId="26BE6A02" w:rsidR="00191CD4" w:rsidRPr="005A428A" w:rsidRDefault="00191CD4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8"/>
                      <w:lang w:bidi="fa-IR"/>
                    </w:rPr>
                    <w:object w:dxaOrig="880" w:dyaOrig="400" w14:anchorId="3182FDCD">
                      <v:shape id="_x0000_i1079" type="#_x0000_t75" style="width:51.05pt;height:21.85pt" o:ole="">
                        <v:imagedata r:id="rId114" o:title=""/>
                      </v:shape>
                      <o:OLEObject Type="Embed" ProgID="Equation.DSMT4" ShapeID="_x0000_i1079" DrawAspect="Content" ObjectID="_1792078555" r:id="rId115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78AA1194" w14:textId="32D09037" w:rsidR="00191CD4" w:rsidRPr="005A428A" w:rsidRDefault="00191CD4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6"/>
                      <w:lang w:bidi="fa-IR"/>
                    </w:rPr>
                    <w:object w:dxaOrig="1760" w:dyaOrig="300" w14:anchorId="0502C53F">
                      <v:shape id="_x0000_i1080" type="#_x0000_t75" style="width:100.25pt;height:15.5pt" o:ole="">
                        <v:imagedata r:id="rId116" o:title=""/>
                      </v:shape>
                      <o:OLEObject Type="Embed" ProgID="Equation.DSMT4" ShapeID="_x0000_i1080" DrawAspect="Content" ObjectID="_1792078556" r:id="rId117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F714983" w14:textId="268CF847" w:rsidR="00191CD4" w:rsidRPr="005A428A" w:rsidRDefault="00191CD4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8"/>
                      <w:lang w:bidi="fa-IR"/>
                    </w:rPr>
                    <w:object w:dxaOrig="780" w:dyaOrig="320" w14:anchorId="155FDEF8">
                      <v:shape id="_x0000_i1081" type="#_x0000_t75" style="width:44.65pt;height:18.25pt" o:ole="">
                        <v:imagedata r:id="rId118" o:title=""/>
                      </v:shape>
                      <o:OLEObject Type="Embed" ProgID="Equation.DSMT4" ShapeID="_x0000_i1081" DrawAspect="Content" ObjectID="_1792078557" r:id="rId119"/>
                    </w:object>
                  </w:r>
                </w:p>
              </w:tc>
            </w:tr>
          </w:tbl>
          <w:p w14:paraId="0E4841B6" w14:textId="171088FF" w:rsidR="00191CD4" w:rsidRPr="005A428A" w:rsidRDefault="00191CD4" w:rsidP="00ED4A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rPr>
                <w:rFonts w:ascii="Vazirmatn" w:hAnsi="Vazirmatn"/>
                <w:rtl/>
                <w:lang w:bidi="fa-IR"/>
              </w:rPr>
            </w:pPr>
          </w:p>
        </w:tc>
      </w:tr>
      <w:tr w:rsidR="00191CD4" w:rsidRPr="005A428A" w14:paraId="4F6EEAF3" w14:textId="77777777" w:rsidTr="00893179">
        <w:trPr>
          <w:trHeight w:val="1116"/>
        </w:trPr>
        <w:tc>
          <w:tcPr>
            <w:tcW w:w="10642" w:type="dxa"/>
            <w:gridSpan w:val="2"/>
          </w:tcPr>
          <w:p w14:paraId="1B8E72DD" w14:textId="76D20B78" w:rsidR="00191CD4" w:rsidRPr="005A428A" w:rsidRDefault="00191CD4" w:rsidP="0089317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Vazirmatn" w:hAnsi="Vazirmatn"/>
                <w:lang w:bidi="fa-IR"/>
              </w:rPr>
            </w:pPr>
            <w:r w:rsidRPr="005A428A">
              <w:rPr>
                <w:rFonts w:ascii="Vazirmatn" w:hAnsi="Vazirmatn"/>
                <w:rtl/>
                <w:lang w:bidi="fa-IR"/>
              </w:rPr>
              <w:t>عبارت ها</w:t>
            </w:r>
            <w:r w:rsidRPr="005A428A">
              <w:rPr>
                <w:rFonts w:ascii="Vazirmatn" w:hAnsi="Vazirmatn" w:hint="cs"/>
                <w:rtl/>
                <w:lang w:bidi="fa-IR"/>
              </w:rPr>
              <w:t>ی</w:t>
            </w:r>
            <w:r w:rsidRPr="005A428A">
              <w:rPr>
                <w:rFonts w:ascii="Vazirmatn" w:hAnsi="Vazirmatn"/>
                <w:rtl/>
                <w:lang w:bidi="fa-IR"/>
              </w:rPr>
              <w:t xml:space="preserve"> ز</w:t>
            </w:r>
            <w:r w:rsidRPr="005A428A">
              <w:rPr>
                <w:rFonts w:ascii="Vazirmatn" w:hAnsi="Vazirmatn" w:hint="cs"/>
                <w:rtl/>
                <w:lang w:bidi="fa-IR"/>
              </w:rPr>
              <w:t>ی</w:t>
            </w:r>
            <w:r w:rsidRPr="005A428A">
              <w:rPr>
                <w:rFonts w:ascii="Vazirmatn" w:hAnsi="Vazirmatn" w:hint="eastAsia"/>
                <w:rtl/>
                <w:lang w:bidi="fa-IR"/>
              </w:rPr>
              <w:t>ر</w:t>
            </w:r>
            <w:r w:rsidRPr="005A428A">
              <w:rPr>
                <w:rFonts w:ascii="Vazirmatn" w:hAnsi="Vazirmatn"/>
                <w:rtl/>
                <w:lang w:bidi="fa-IR"/>
              </w:rPr>
              <w:t xml:space="preserve"> را با هم مقا</w:t>
            </w:r>
            <w:r w:rsidRPr="005A428A">
              <w:rPr>
                <w:rFonts w:ascii="Vazirmatn" w:hAnsi="Vazirmatn" w:hint="cs"/>
                <w:rtl/>
                <w:lang w:bidi="fa-IR"/>
              </w:rPr>
              <w:t>ی</w:t>
            </w:r>
            <w:r w:rsidRPr="005A428A">
              <w:rPr>
                <w:rFonts w:ascii="Vazirmatn" w:hAnsi="Vazirmatn" w:hint="eastAsia"/>
                <w:rtl/>
                <w:lang w:bidi="fa-IR"/>
              </w:rPr>
              <w:t>سه</w:t>
            </w:r>
            <w:r w:rsidRPr="005A428A">
              <w:rPr>
                <w:rFonts w:ascii="Vazirmatn" w:hAnsi="Vazirmatn"/>
                <w:rtl/>
                <w:lang w:bidi="fa-IR"/>
              </w:rPr>
              <w:t xml:space="preserve"> کن</w:t>
            </w:r>
            <w:r w:rsidRPr="005A428A">
              <w:rPr>
                <w:rFonts w:ascii="Vazirmatn" w:hAnsi="Vazirmatn" w:hint="cs"/>
                <w:rtl/>
                <w:lang w:bidi="fa-IR"/>
              </w:rPr>
              <w:t>ی</w:t>
            </w:r>
            <w:r w:rsidRPr="005A428A">
              <w:rPr>
                <w:rFonts w:ascii="Vazirmatn" w:hAnsi="Vazirmatn" w:hint="eastAsia"/>
                <w:rtl/>
                <w:lang w:bidi="fa-IR"/>
              </w:rPr>
              <w:t>د</w:t>
            </w:r>
            <w:r w:rsidRPr="005A428A">
              <w:rPr>
                <w:rFonts w:ascii="Vazirmatn" w:hAnsi="Vazirmatn" w:hint="cs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506"/>
              <w:gridCol w:w="3506"/>
              <w:gridCol w:w="3506"/>
            </w:tblGrid>
            <w:tr w:rsidR="005A6F9C" w:rsidRPr="005A428A" w14:paraId="20848ACC" w14:textId="77777777" w:rsidTr="005A6F9C">
              <w:tc>
                <w:tcPr>
                  <w:tcW w:w="3506" w:type="dxa"/>
                </w:tcPr>
                <w:p w14:paraId="438DE3C5" w14:textId="4CD241C3" w:rsidR="005A6F9C" w:rsidRPr="005A428A" w:rsidRDefault="005A6F9C" w:rsidP="005A6F9C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12"/>
                      <w:lang w:bidi="fa-IR"/>
                    </w:rPr>
                    <w:object w:dxaOrig="1460" w:dyaOrig="400" w14:anchorId="3869C5B3">
                      <v:shape id="_x0000_i1082" type="#_x0000_t75" style="width:82.95pt;height:23.7pt" o:ole="">
                        <v:imagedata r:id="rId120" o:title=""/>
                      </v:shape>
                      <o:OLEObject Type="Embed" ProgID="Equation.DSMT4" ShapeID="_x0000_i1082" DrawAspect="Content" ObjectID="_1792078558" r:id="rId121"/>
                    </w:object>
                  </w:r>
                </w:p>
              </w:tc>
              <w:tc>
                <w:tcPr>
                  <w:tcW w:w="3506" w:type="dxa"/>
                </w:tcPr>
                <w:p w14:paraId="3567D37C" w14:textId="3CCDE34F" w:rsidR="005A6F9C" w:rsidRPr="005A428A" w:rsidRDefault="005A6F9C" w:rsidP="005A6F9C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14"/>
                      <w:lang w:bidi="fa-IR"/>
                    </w:rPr>
                    <w:object w:dxaOrig="2200" w:dyaOrig="420" w14:anchorId="1F773F8E">
                      <v:shape id="_x0000_i1083" type="#_x0000_t75" style="width:125.75pt;height:24.6pt" o:ole="">
                        <v:imagedata r:id="rId122" o:title=""/>
                      </v:shape>
                      <o:OLEObject Type="Embed" ProgID="Equation.DSMT4" ShapeID="_x0000_i1083" DrawAspect="Content" ObjectID="_1792078559" r:id="rId123"/>
                    </w:object>
                  </w:r>
                </w:p>
              </w:tc>
              <w:tc>
                <w:tcPr>
                  <w:tcW w:w="3506" w:type="dxa"/>
                </w:tcPr>
                <w:p w14:paraId="6B290A7F" w14:textId="5DE26062" w:rsidR="005A6F9C" w:rsidRPr="005A428A" w:rsidRDefault="005A6F9C" w:rsidP="005A6F9C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14"/>
                      <w:lang w:bidi="fa-IR"/>
                    </w:rPr>
                    <w:object w:dxaOrig="2140" w:dyaOrig="420" w14:anchorId="20A465CE">
                      <v:shape id="_x0000_i1084" type="#_x0000_t75" style="width:121.2pt;height:24.6pt" o:ole="">
                        <v:imagedata r:id="rId124" o:title=""/>
                      </v:shape>
                      <o:OLEObject Type="Embed" ProgID="Equation.DSMT4" ShapeID="_x0000_i1084" DrawAspect="Content" ObjectID="_1792078560" r:id="rId125"/>
                    </w:object>
                  </w:r>
                </w:p>
              </w:tc>
            </w:tr>
          </w:tbl>
          <w:p w14:paraId="158FBE4B" w14:textId="39B2CDD0" w:rsidR="00191CD4" w:rsidRPr="005A428A" w:rsidRDefault="00191CD4" w:rsidP="00C83AB0">
            <w:pPr>
              <w:spacing w:line="276" w:lineRule="auto"/>
              <w:jc w:val="both"/>
              <w:rPr>
                <w:rFonts w:ascii="Vazirmatn" w:hAnsi="Vazirmatn"/>
                <w:rtl/>
                <w:lang w:bidi="fa-IR"/>
              </w:rPr>
            </w:pPr>
          </w:p>
        </w:tc>
      </w:tr>
      <w:tr w:rsidR="00191CD4" w:rsidRPr="005A428A" w14:paraId="4BF27987" w14:textId="77777777" w:rsidTr="00893179">
        <w:trPr>
          <w:trHeight w:val="1116"/>
        </w:trPr>
        <w:tc>
          <w:tcPr>
            <w:tcW w:w="10642" w:type="dxa"/>
            <w:gridSpan w:val="2"/>
          </w:tcPr>
          <w:p w14:paraId="074082E9" w14:textId="7F52323A" w:rsidR="00191CD4" w:rsidRPr="005A428A" w:rsidRDefault="00191CD4" w:rsidP="0089317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Vazirmatn" w:hAnsi="Vazirmatn"/>
                <w:rtl/>
              </w:rPr>
            </w:pPr>
            <w:r w:rsidRPr="005A428A">
              <w:rPr>
                <w:rFonts w:ascii="Vazirmatn" w:hAnsi="Vazirmatn" w:hint="cs"/>
                <w:rtl/>
                <w:lang w:bidi="fa-IR"/>
              </w:rPr>
              <w:t>اگ</w:t>
            </w:r>
            <w:r w:rsidRPr="005A428A">
              <w:rPr>
                <w:rFonts w:ascii="Vazirmatn" w:hAnsi="Vazirmatn" w:hint="cs"/>
                <w:rtl/>
              </w:rPr>
              <w:t xml:space="preserve">ر </w:t>
            </w:r>
            <w:r w:rsidRPr="005A428A">
              <w:rPr>
                <w:position w:val="-6"/>
              </w:rPr>
              <w:object w:dxaOrig="600" w:dyaOrig="279" w14:anchorId="4A426A65">
                <v:shape id="_x0000_i1085" type="#_x0000_t75" style="width:30.1pt;height:13.65pt" o:ole="">
                  <v:imagedata r:id="rId126" o:title=""/>
                </v:shape>
                <o:OLEObject Type="Embed" ProgID="Equation.DSMT4" ShapeID="_x0000_i1085" DrawAspect="Content" ObjectID="_1792078561" r:id="rId127"/>
              </w:object>
            </w:r>
            <w:r w:rsidRPr="005A428A">
              <w:rPr>
                <w:rFonts w:ascii="Vazirmatn" w:hAnsi="Vazirmatn" w:hint="cs"/>
                <w:rtl/>
                <w:lang w:bidi="fa-IR"/>
              </w:rPr>
              <w:t xml:space="preserve"> و </w:t>
            </w:r>
            <w:r w:rsidRPr="005A428A">
              <w:rPr>
                <w:position w:val="-6"/>
              </w:rPr>
              <w:object w:dxaOrig="740" w:dyaOrig="300" w14:anchorId="70F878D5">
                <v:shape id="_x0000_i1086" type="#_x0000_t75" style="width:37.35pt;height:15.5pt" o:ole="">
                  <v:imagedata r:id="rId128" o:title=""/>
                </v:shape>
                <o:OLEObject Type="Embed" ProgID="Equation.DSMT4" ShapeID="_x0000_i1086" DrawAspect="Content" ObjectID="_1792078562" r:id="rId129"/>
              </w:object>
            </w:r>
            <w:r w:rsidRPr="005A428A">
              <w:rPr>
                <w:rFonts w:ascii="Vazirmatn" w:hAnsi="Vazirmatn" w:hint="cs"/>
                <w:rtl/>
                <w:lang w:bidi="fa-IR"/>
              </w:rPr>
              <w:t xml:space="preserve"> باشد ، حاصل عبارت زیر را به دست آورید.</w:t>
            </w:r>
          </w:p>
          <w:p w14:paraId="27FCDFDF" w14:textId="1ADD255A" w:rsidR="00191CD4" w:rsidRPr="005A428A" w:rsidRDefault="008A4E7F" w:rsidP="008A4E7F">
            <w:pPr>
              <w:spacing w:line="276" w:lineRule="auto"/>
              <w:jc w:val="right"/>
              <w:rPr>
                <w:rFonts w:ascii="Vazirmatn" w:hAnsi="Vazirmatn"/>
                <w:rtl/>
              </w:rPr>
            </w:pPr>
            <w:r>
              <w:rPr>
                <w:rFonts w:ascii="Vazirmatn" w:hAnsi="Vazirmatn"/>
              </w:rPr>
              <w:t xml:space="preserve">    </w:t>
            </w:r>
            <w:r w:rsidR="00191CD4" w:rsidRPr="005A428A">
              <w:rPr>
                <w:rFonts w:ascii="Vazirmatn" w:hAnsi="Vazirmatn"/>
                <w:position w:val="-14"/>
              </w:rPr>
              <w:object w:dxaOrig="1040" w:dyaOrig="420" w14:anchorId="0DB31BAF">
                <v:shape id="_x0000_i1087" type="#_x0000_t75" style="width:62.9pt;height:24.6pt" o:ole="">
                  <v:imagedata r:id="rId130" o:title=""/>
                </v:shape>
                <o:OLEObject Type="Embed" ProgID="Equation.DSMT4" ShapeID="_x0000_i1087" DrawAspect="Content" ObjectID="_1792078563" r:id="rId131"/>
              </w:object>
            </w:r>
            <w:r>
              <w:rPr>
                <w:rFonts w:ascii="Vazirmatn" w:hAnsi="Vazirmatn" w:hint="cs"/>
                <w:rtl/>
              </w:rPr>
              <w:t xml:space="preserve">    </w:t>
            </w:r>
          </w:p>
        </w:tc>
      </w:tr>
      <w:tr w:rsidR="00191CD4" w:rsidRPr="005A428A" w14:paraId="1980AF64" w14:textId="77777777" w:rsidTr="00893179">
        <w:trPr>
          <w:trHeight w:val="1116"/>
        </w:trPr>
        <w:tc>
          <w:tcPr>
            <w:tcW w:w="10642" w:type="dxa"/>
            <w:gridSpan w:val="2"/>
          </w:tcPr>
          <w:p w14:paraId="19C501F1" w14:textId="77777777" w:rsidR="00191CD4" w:rsidRPr="005A428A" w:rsidRDefault="00191CD4" w:rsidP="0089317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Vazirmatn" w:hAnsi="Vazirmatn"/>
                <w:rtl/>
              </w:rPr>
            </w:pPr>
            <w:r w:rsidRPr="005A428A">
              <w:rPr>
                <w:rFonts w:ascii="Vazirmatn" w:hAnsi="Vazirmatn" w:hint="cs"/>
                <w:rtl/>
              </w:rPr>
              <w:t xml:space="preserve">حاصل عبارت های زیر را </w:t>
            </w:r>
            <w:r w:rsidRPr="005A428A">
              <w:rPr>
                <w:rFonts w:ascii="Vazirmatn" w:hAnsi="Vazirmatn"/>
                <w:rtl/>
              </w:rPr>
              <w:t>بدون قدر مطلق</w:t>
            </w:r>
            <w:r w:rsidRPr="005A428A">
              <w:rPr>
                <w:rFonts w:ascii="Vazirmatn" w:hAnsi="Vazirmatn" w:hint="cs"/>
                <w:rtl/>
              </w:rPr>
              <w:t xml:space="preserve"> بنویسید.</w:t>
            </w:r>
            <w:r w:rsidRPr="005A428A">
              <w:rPr>
                <w:position w:val="-4"/>
              </w:rPr>
              <w:object w:dxaOrig="200" w:dyaOrig="300" w14:anchorId="11E10174">
                <v:shape id="_x0000_i1088" type="#_x0000_t75" style="width:10.95pt;height:13.65pt" o:ole="">
                  <v:imagedata r:id="rId132" o:title=""/>
                </v:shape>
                <o:OLEObject Type="Embed" ProgID="Equation.DSMT4" ShapeID="_x0000_i1088" DrawAspect="Content" ObjectID="_1792078564" r:id="rId133"/>
              </w:objec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17"/>
              <w:gridCol w:w="3678"/>
            </w:tblGrid>
            <w:tr w:rsidR="00191CD4" w:rsidRPr="005A428A" w14:paraId="12AC303E" w14:textId="77777777" w:rsidTr="002C4C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35E844BB" w14:textId="1E10238B" w:rsidR="00191CD4" w:rsidRPr="005A428A" w:rsidRDefault="00191CD4" w:rsidP="000C39FE">
                  <w:pPr>
                    <w:spacing w:line="360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2AA18D08" w14:textId="77777777" w:rsidR="00191CD4" w:rsidRPr="005A428A" w:rsidRDefault="00191CD4" w:rsidP="000C39FE">
                  <w:pPr>
                    <w:spacing w:line="360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</w:rPr>
                  </w:pPr>
                  <w:r w:rsidRPr="005A428A">
                    <w:rPr>
                      <w:rFonts w:ascii="Vazirmatn" w:hAnsi="Vazirmatn"/>
                      <w:b/>
                      <w:bCs/>
                      <w:position w:val="-20"/>
                    </w:rPr>
                    <w:object w:dxaOrig="1200" w:dyaOrig="540" w14:anchorId="54FE0D65">
                      <v:shape id="_x0000_i1089" type="#_x0000_t75" style="width:60.15pt;height:26.45pt" o:ole="">
                        <v:imagedata r:id="rId134" o:title=""/>
                      </v:shape>
                      <o:OLEObject Type="Embed" ProgID="Equation.DSMT4" ShapeID="_x0000_i1089" DrawAspect="Content" ObjectID="_1792078565" r:id="rId135"/>
                    </w:object>
                  </w:r>
                </w:p>
              </w:tc>
            </w:tr>
            <w:tr w:rsidR="00C530F8" w:rsidRPr="005A428A" w14:paraId="27113C7C" w14:textId="77777777" w:rsidTr="002C4C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568832C9" w14:textId="77777777" w:rsidR="00C530F8" w:rsidRPr="005A428A" w:rsidRDefault="00C530F8" w:rsidP="000C39FE">
                  <w:pPr>
                    <w:spacing w:line="360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421126FB" w14:textId="4478050D" w:rsidR="00C530F8" w:rsidRPr="005A428A" w:rsidRDefault="00C530F8" w:rsidP="000C39F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</w:rPr>
                  </w:pPr>
                  <w:r w:rsidRPr="005A428A">
                    <w:rPr>
                      <w:rFonts w:ascii="Vazirmatn" w:hAnsi="Vazirmatn"/>
                      <w:position w:val="-14"/>
                    </w:rPr>
                    <w:object w:dxaOrig="1700" w:dyaOrig="520" w14:anchorId="5B4A1798">
                      <v:shape id="_x0000_i1090" type="#_x0000_t75" style="width:85.65pt;height:25.5pt" o:ole="">
                        <v:imagedata r:id="rId136" o:title=""/>
                      </v:shape>
                      <o:OLEObject Type="Embed" ProgID="Equation.DSMT4" ShapeID="_x0000_i1090" DrawAspect="Content" ObjectID="_1792078566" r:id="rId137"/>
                    </w:object>
                  </w:r>
                </w:p>
              </w:tc>
            </w:tr>
            <w:tr w:rsidR="00C530F8" w:rsidRPr="005A428A" w14:paraId="1C698A7C" w14:textId="77777777" w:rsidTr="002C4C3F">
              <w:trPr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6EACAFA9" w14:textId="77777777" w:rsidR="00C530F8" w:rsidRPr="005A428A" w:rsidRDefault="00C530F8" w:rsidP="000C39FE">
                  <w:pPr>
                    <w:spacing w:line="360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71DBE83E" w14:textId="30327300" w:rsidR="00C530F8" w:rsidRPr="005A428A" w:rsidRDefault="00C530F8" w:rsidP="000C39F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</w:rPr>
                  </w:pPr>
                  <w:r w:rsidRPr="005A428A">
                    <w:rPr>
                      <w:rFonts w:ascii="Vazirmatn" w:hAnsi="Vazirmatn"/>
                      <w:position w:val="-14"/>
                    </w:rPr>
                    <w:object w:dxaOrig="1460" w:dyaOrig="499" w14:anchorId="17F2898C">
                      <v:shape id="_x0000_i1091" type="#_x0000_t75" style="width:72.9pt;height:24.6pt" o:ole="">
                        <v:imagedata r:id="rId138" o:title=""/>
                      </v:shape>
                      <o:OLEObject Type="Embed" ProgID="Equation.DSMT4" ShapeID="_x0000_i1091" DrawAspect="Content" ObjectID="_1792078567" r:id="rId139"/>
                    </w:object>
                  </w:r>
                </w:p>
              </w:tc>
            </w:tr>
            <w:tr w:rsidR="00C530F8" w:rsidRPr="005A428A" w14:paraId="671A5BA1" w14:textId="77777777" w:rsidTr="002C4C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7040CC10" w14:textId="77777777" w:rsidR="00C530F8" w:rsidRPr="005A428A" w:rsidRDefault="00C530F8" w:rsidP="000C39FE">
                  <w:pPr>
                    <w:spacing w:line="360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00E18790" w14:textId="32BDA054" w:rsidR="00C530F8" w:rsidRPr="005A428A" w:rsidRDefault="00C530F8" w:rsidP="000C39F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</w:rPr>
                  </w:pPr>
                  <w:r w:rsidRPr="00C530F8">
                    <w:rPr>
                      <w:rFonts w:ascii="Vazirmatn" w:hAnsi="Vazirmatn"/>
                      <w:position w:val="-10"/>
                    </w:rPr>
                    <w:object w:dxaOrig="1240" w:dyaOrig="340" w14:anchorId="793A11CB">
                      <v:shape id="_x0000_i1092" type="#_x0000_t75" style="width:82.05pt;height:21.85pt" o:ole="">
                        <v:imagedata r:id="rId140" o:title=""/>
                      </v:shape>
                      <o:OLEObject Type="Embed" ProgID="Equation.DSMT4" ShapeID="_x0000_i1092" DrawAspect="Content" ObjectID="_1792078568" r:id="rId141"/>
                    </w:object>
                  </w:r>
                </w:p>
              </w:tc>
            </w:tr>
            <w:tr w:rsidR="00C530F8" w:rsidRPr="005A428A" w14:paraId="324A911D" w14:textId="77777777" w:rsidTr="002C4C3F">
              <w:trPr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488C2C73" w14:textId="77777777" w:rsidR="00C530F8" w:rsidRPr="005A428A" w:rsidRDefault="00C530F8" w:rsidP="000C39FE">
                  <w:pPr>
                    <w:spacing w:line="360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44920EB2" w14:textId="50999291" w:rsidR="00C530F8" w:rsidRPr="005A428A" w:rsidRDefault="00C530F8" w:rsidP="000C39F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lang w:bidi="fa-IR"/>
                    </w:rPr>
                  </w:pPr>
                  <w:r w:rsidRPr="00C530F8">
                    <w:rPr>
                      <w:rFonts w:ascii="Vazirmatn" w:hAnsi="Vazirmatn"/>
                      <w:position w:val="-10"/>
                    </w:rPr>
                    <w:object w:dxaOrig="1240" w:dyaOrig="400" w14:anchorId="71ADE631">
                      <v:shape id="_x0000_i1093" type="#_x0000_t75" style="width:76.55pt;height:24.6pt" o:ole="">
                        <v:imagedata r:id="rId142" o:title=""/>
                      </v:shape>
                      <o:OLEObject Type="Embed" ProgID="Equation.DSMT4" ShapeID="_x0000_i1093" DrawAspect="Content" ObjectID="_1792078569" r:id="rId143"/>
                    </w:object>
                  </w:r>
                </w:p>
              </w:tc>
            </w:tr>
            <w:tr w:rsidR="00191CD4" w:rsidRPr="005A428A" w14:paraId="07E6E64A" w14:textId="77777777" w:rsidTr="002C4C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72C3872C" w14:textId="77777777" w:rsidR="00191CD4" w:rsidRPr="005A428A" w:rsidRDefault="00191CD4" w:rsidP="000C39FE">
                  <w:pPr>
                    <w:spacing w:line="360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52259C38" w14:textId="69020220" w:rsidR="00191CD4" w:rsidRPr="005A428A" w:rsidRDefault="003002CC" w:rsidP="000C39F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rtl/>
                      <w:lang w:bidi="fa-IR"/>
                    </w:rPr>
                  </w:pPr>
                  <w:r w:rsidRPr="005A428A">
                    <w:rPr>
                      <w:rFonts w:ascii="Vazirmatn" w:hAnsi="Vazirmatn"/>
                      <w:position w:val="-20"/>
                    </w:rPr>
                    <w:object w:dxaOrig="2360" w:dyaOrig="540" w14:anchorId="3154B588">
                      <v:shape id="_x0000_i1094" type="#_x0000_t75" style="width:114.85pt;height:25.5pt" o:ole="">
                        <v:imagedata r:id="rId144" o:title=""/>
                      </v:shape>
                      <o:OLEObject Type="Embed" ProgID="Equation.DSMT4" ShapeID="_x0000_i1094" DrawAspect="Content" ObjectID="_1792078570" r:id="rId145"/>
                    </w:object>
                  </w:r>
                </w:p>
              </w:tc>
            </w:tr>
          </w:tbl>
          <w:p w14:paraId="1B890C2E" w14:textId="77777777" w:rsidR="00191CD4" w:rsidRPr="005A428A" w:rsidRDefault="00191CD4" w:rsidP="00AB4036">
            <w:pPr>
              <w:pStyle w:val="ListParagraph"/>
              <w:spacing w:line="276" w:lineRule="auto"/>
              <w:ind w:left="360"/>
              <w:jc w:val="both"/>
              <w:rPr>
                <w:rFonts w:ascii="Vazirmatn" w:hAnsi="Vazirmatn"/>
                <w:rtl/>
                <w:lang w:bidi="fa-IR"/>
              </w:rPr>
            </w:pPr>
          </w:p>
        </w:tc>
      </w:tr>
    </w:tbl>
    <w:p w14:paraId="615D838F" w14:textId="7538FF36" w:rsidR="000B3006" w:rsidRPr="005A428A" w:rsidRDefault="000B3006" w:rsidP="00771433">
      <w:pPr>
        <w:tabs>
          <w:tab w:val="left" w:pos="7696"/>
        </w:tabs>
        <w:jc w:val="right"/>
        <w:rPr>
          <w:rFonts w:ascii="Vazirmatn" w:hAnsi="Vazirmatn"/>
          <w:rtl/>
        </w:rPr>
      </w:pPr>
    </w:p>
    <w:sectPr w:rsidR="000B3006" w:rsidRPr="005A428A" w:rsidSect="00554692">
      <w:footerReference w:type="even" r:id="rId146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A992C" w14:textId="77777777" w:rsidR="00927588" w:rsidRDefault="00927588">
      <w:r>
        <w:separator/>
      </w:r>
    </w:p>
  </w:endnote>
  <w:endnote w:type="continuationSeparator" w:id="0">
    <w:p w14:paraId="78F54F77" w14:textId="77777777" w:rsidR="00927588" w:rsidRDefault="0092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CC6BD" w14:textId="77777777" w:rsidR="00927588" w:rsidRDefault="00927588">
      <w:r>
        <w:separator/>
      </w:r>
    </w:p>
  </w:footnote>
  <w:footnote w:type="continuationSeparator" w:id="0">
    <w:p w14:paraId="0F0A8B01" w14:textId="77777777" w:rsidR="00927588" w:rsidRDefault="00927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45A9C"/>
    <w:multiLevelType w:val="hybridMultilevel"/>
    <w:tmpl w:val="6D6C613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6EF0"/>
    <w:multiLevelType w:val="hybridMultilevel"/>
    <w:tmpl w:val="6470A72E"/>
    <w:lvl w:ilvl="0" w:tplc="189A229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3119D"/>
    <w:rsid w:val="0003144E"/>
    <w:rsid w:val="0004488A"/>
    <w:rsid w:val="00044B9E"/>
    <w:rsid w:val="00044CE5"/>
    <w:rsid w:val="00045391"/>
    <w:rsid w:val="00050D1E"/>
    <w:rsid w:val="00051F35"/>
    <w:rsid w:val="00060B1B"/>
    <w:rsid w:val="000633DE"/>
    <w:rsid w:val="00064B47"/>
    <w:rsid w:val="000667AF"/>
    <w:rsid w:val="000812E2"/>
    <w:rsid w:val="00081A78"/>
    <w:rsid w:val="00083DAE"/>
    <w:rsid w:val="0008411F"/>
    <w:rsid w:val="00096D6F"/>
    <w:rsid w:val="00097C61"/>
    <w:rsid w:val="000A4E0D"/>
    <w:rsid w:val="000A51AD"/>
    <w:rsid w:val="000B0C9E"/>
    <w:rsid w:val="000B3006"/>
    <w:rsid w:val="000B714D"/>
    <w:rsid w:val="000C13A0"/>
    <w:rsid w:val="000C34EE"/>
    <w:rsid w:val="000C39FE"/>
    <w:rsid w:val="000C51C4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2681F"/>
    <w:rsid w:val="00127F6F"/>
    <w:rsid w:val="001369CE"/>
    <w:rsid w:val="00141912"/>
    <w:rsid w:val="00153216"/>
    <w:rsid w:val="0015464E"/>
    <w:rsid w:val="00156A69"/>
    <w:rsid w:val="00156AEC"/>
    <w:rsid w:val="001631AF"/>
    <w:rsid w:val="00163738"/>
    <w:rsid w:val="001648CA"/>
    <w:rsid w:val="0016493E"/>
    <w:rsid w:val="001671F0"/>
    <w:rsid w:val="001752AE"/>
    <w:rsid w:val="00180E9B"/>
    <w:rsid w:val="00183AB2"/>
    <w:rsid w:val="00191CD4"/>
    <w:rsid w:val="001964DB"/>
    <w:rsid w:val="001A678E"/>
    <w:rsid w:val="001A773D"/>
    <w:rsid w:val="001B2CBC"/>
    <w:rsid w:val="001B430A"/>
    <w:rsid w:val="001B76FF"/>
    <w:rsid w:val="001C1AAD"/>
    <w:rsid w:val="001C558A"/>
    <w:rsid w:val="001D18D6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49D7"/>
    <w:rsid w:val="00215A2F"/>
    <w:rsid w:val="0022126B"/>
    <w:rsid w:val="002304F7"/>
    <w:rsid w:val="0023052B"/>
    <w:rsid w:val="00232982"/>
    <w:rsid w:val="00234003"/>
    <w:rsid w:val="00246F14"/>
    <w:rsid w:val="00257904"/>
    <w:rsid w:val="002650E6"/>
    <w:rsid w:val="00273271"/>
    <w:rsid w:val="00274B80"/>
    <w:rsid w:val="002769E6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A4F"/>
    <w:rsid w:val="002C3808"/>
    <w:rsid w:val="002C3C0E"/>
    <w:rsid w:val="002C51BB"/>
    <w:rsid w:val="002D7D6C"/>
    <w:rsid w:val="002F090B"/>
    <w:rsid w:val="002F2D3C"/>
    <w:rsid w:val="003002C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0DC9"/>
    <w:rsid w:val="003A6F1F"/>
    <w:rsid w:val="003B1261"/>
    <w:rsid w:val="003B2220"/>
    <w:rsid w:val="003B2DC0"/>
    <w:rsid w:val="003B3CA8"/>
    <w:rsid w:val="003B5073"/>
    <w:rsid w:val="003B6D7E"/>
    <w:rsid w:val="003C5724"/>
    <w:rsid w:val="003C58DD"/>
    <w:rsid w:val="003C6A43"/>
    <w:rsid w:val="003D43BA"/>
    <w:rsid w:val="003D7F40"/>
    <w:rsid w:val="003E2171"/>
    <w:rsid w:val="003E2AA3"/>
    <w:rsid w:val="003F0272"/>
    <w:rsid w:val="003F0CEB"/>
    <w:rsid w:val="003F159E"/>
    <w:rsid w:val="003F272F"/>
    <w:rsid w:val="003F2D10"/>
    <w:rsid w:val="003F58FD"/>
    <w:rsid w:val="00411CD8"/>
    <w:rsid w:val="00417984"/>
    <w:rsid w:val="00427CF4"/>
    <w:rsid w:val="004321F7"/>
    <w:rsid w:val="004456AA"/>
    <w:rsid w:val="0045654A"/>
    <w:rsid w:val="004568D6"/>
    <w:rsid w:val="00461409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E1746"/>
    <w:rsid w:val="004E7F00"/>
    <w:rsid w:val="004F1A82"/>
    <w:rsid w:val="004F550D"/>
    <w:rsid w:val="00500D0D"/>
    <w:rsid w:val="00526347"/>
    <w:rsid w:val="00526388"/>
    <w:rsid w:val="00527D9D"/>
    <w:rsid w:val="00531DB8"/>
    <w:rsid w:val="0053656A"/>
    <w:rsid w:val="00544012"/>
    <w:rsid w:val="00550734"/>
    <w:rsid w:val="005532B4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428A"/>
    <w:rsid w:val="005A5D92"/>
    <w:rsid w:val="005A6F9C"/>
    <w:rsid w:val="005B0A9C"/>
    <w:rsid w:val="005B355E"/>
    <w:rsid w:val="005C0880"/>
    <w:rsid w:val="005C6D2F"/>
    <w:rsid w:val="005C70F1"/>
    <w:rsid w:val="005E13ED"/>
    <w:rsid w:val="005E22DE"/>
    <w:rsid w:val="005F5D12"/>
    <w:rsid w:val="00604E3D"/>
    <w:rsid w:val="0061122B"/>
    <w:rsid w:val="0061446A"/>
    <w:rsid w:val="00614E45"/>
    <w:rsid w:val="006236E7"/>
    <w:rsid w:val="00626BFB"/>
    <w:rsid w:val="006404D1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3641"/>
    <w:rsid w:val="00674005"/>
    <w:rsid w:val="006753DE"/>
    <w:rsid w:val="006917C9"/>
    <w:rsid w:val="0069290B"/>
    <w:rsid w:val="00696564"/>
    <w:rsid w:val="006A0432"/>
    <w:rsid w:val="006A45B3"/>
    <w:rsid w:val="006A5A68"/>
    <w:rsid w:val="006B1CD3"/>
    <w:rsid w:val="006C1DAF"/>
    <w:rsid w:val="006C36D2"/>
    <w:rsid w:val="006C5E32"/>
    <w:rsid w:val="006D1307"/>
    <w:rsid w:val="006D2A26"/>
    <w:rsid w:val="006F074B"/>
    <w:rsid w:val="006F0F16"/>
    <w:rsid w:val="006F3365"/>
    <w:rsid w:val="00701928"/>
    <w:rsid w:val="007030CB"/>
    <w:rsid w:val="00712340"/>
    <w:rsid w:val="0071794E"/>
    <w:rsid w:val="007248D3"/>
    <w:rsid w:val="00725138"/>
    <w:rsid w:val="00731E3C"/>
    <w:rsid w:val="007409DF"/>
    <w:rsid w:val="00742506"/>
    <w:rsid w:val="0074647C"/>
    <w:rsid w:val="0075109F"/>
    <w:rsid w:val="00753EFD"/>
    <w:rsid w:val="0076488E"/>
    <w:rsid w:val="007660E8"/>
    <w:rsid w:val="007702DA"/>
    <w:rsid w:val="00771433"/>
    <w:rsid w:val="00771D5E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33FC"/>
    <w:rsid w:val="007B4428"/>
    <w:rsid w:val="007B4AF2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4E95"/>
    <w:rsid w:val="008274E0"/>
    <w:rsid w:val="00827D24"/>
    <w:rsid w:val="00834E69"/>
    <w:rsid w:val="00844FDB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5BB4"/>
    <w:rsid w:val="008912D3"/>
    <w:rsid w:val="00893179"/>
    <w:rsid w:val="00897D81"/>
    <w:rsid w:val="008A4E7F"/>
    <w:rsid w:val="008B2D29"/>
    <w:rsid w:val="008B327A"/>
    <w:rsid w:val="008C653C"/>
    <w:rsid w:val="008C662D"/>
    <w:rsid w:val="008D4375"/>
    <w:rsid w:val="008D43E1"/>
    <w:rsid w:val="008E0E8B"/>
    <w:rsid w:val="008E3DB6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27588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F15B1"/>
    <w:rsid w:val="00A02FD3"/>
    <w:rsid w:val="00A06317"/>
    <w:rsid w:val="00A0747B"/>
    <w:rsid w:val="00A10B78"/>
    <w:rsid w:val="00A11D1C"/>
    <w:rsid w:val="00A20A6A"/>
    <w:rsid w:val="00A20E9F"/>
    <w:rsid w:val="00A210D6"/>
    <w:rsid w:val="00A26BF5"/>
    <w:rsid w:val="00A32A40"/>
    <w:rsid w:val="00A332D5"/>
    <w:rsid w:val="00A33F10"/>
    <w:rsid w:val="00A34C25"/>
    <w:rsid w:val="00A40DA9"/>
    <w:rsid w:val="00A52AE5"/>
    <w:rsid w:val="00A54BD7"/>
    <w:rsid w:val="00A5530B"/>
    <w:rsid w:val="00A60BFB"/>
    <w:rsid w:val="00A61699"/>
    <w:rsid w:val="00A61E9F"/>
    <w:rsid w:val="00A6281F"/>
    <w:rsid w:val="00A676CE"/>
    <w:rsid w:val="00A72287"/>
    <w:rsid w:val="00A74C02"/>
    <w:rsid w:val="00A766D6"/>
    <w:rsid w:val="00A80D73"/>
    <w:rsid w:val="00A81A8A"/>
    <w:rsid w:val="00A830A6"/>
    <w:rsid w:val="00A83261"/>
    <w:rsid w:val="00A83BE2"/>
    <w:rsid w:val="00A9133D"/>
    <w:rsid w:val="00A941B0"/>
    <w:rsid w:val="00AB012B"/>
    <w:rsid w:val="00AB4036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AF68A0"/>
    <w:rsid w:val="00B10C05"/>
    <w:rsid w:val="00B14347"/>
    <w:rsid w:val="00B21301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A098C"/>
    <w:rsid w:val="00BA7917"/>
    <w:rsid w:val="00BA7DE9"/>
    <w:rsid w:val="00BB11A8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530F8"/>
    <w:rsid w:val="00C60163"/>
    <w:rsid w:val="00C60776"/>
    <w:rsid w:val="00C77310"/>
    <w:rsid w:val="00C82809"/>
    <w:rsid w:val="00C82A22"/>
    <w:rsid w:val="00C83AB0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133B"/>
    <w:rsid w:val="00CE2F34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35FF1"/>
    <w:rsid w:val="00D43C9D"/>
    <w:rsid w:val="00D43EFD"/>
    <w:rsid w:val="00D5617D"/>
    <w:rsid w:val="00D56C37"/>
    <w:rsid w:val="00D656B0"/>
    <w:rsid w:val="00D70DCE"/>
    <w:rsid w:val="00D849E2"/>
    <w:rsid w:val="00D84F30"/>
    <w:rsid w:val="00D86FB6"/>
    <w:rsid w:val="00D87200"/>
    <w:rsid w:val="00D87BA6"/>
    <w:rsid w:val="00D97201"/>
    <w:rsid w:val="00DA7416"/>
    <w:rsid w:val="00DB1342"/>
    <w:rsid w:val="00DB4350"/>
    <w:rsid w:val="00DC1C76"/>
    <w:rsid w:val="00DD01C4"/>
    <w:rsid w:val="00DD45AC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2811"/>
    <w:rsid w:val="00E14C5C"/>
    <w:rsid w:val="00E21646"/>
    <w:rsid w:val="00E2399F"/>
    <w:rsid w:val="00E33963"/>
    <w:rsid w:val="00E36E5D"/>
    <w:rsid w:val="00E516C6"/>
    <w:rsid w:val="00E576A0"/>
    <w:rsid w:val="00E57C7D"/>
    <w:rsid w:val="00E601F9"/>
    <w:rsid w:val="00E62199"/>
    <w:rsid w:val="00E63EBC"/>
    <w:rsid w:val="00E64600"/>
    <w:rsid w:val="00E66FC4"/>
    <w:rsid w:val="00E72F7B"/>
    <w:rsid w:val="00E82ECE"/>
    <w:rsid w:val="00E860C4"/>
    <w:rsid w:val="00E92EB7"/>
    <w:rsid w:val="00E939CA"/>
    <w:rsid w:val="00E94499"/>
    <w:rsid w:val="00E94F03"/>
    <w:rsid w:val="00E965FB"/>
    <w:rsid w:val="00E96E6B"/>
    <w:rsid w:val="00EA05B8"/>
    <w:rsid w:val="00EA3A70"/>
    <w:rsid w:val="00EB7DB8"/>
    <w:rsid w:val="00EC2C10"/>
    <w:rsid w:val="00ED4AA8"/>
    <w:rsid w:val="00EF59FB"/>
    <w:rsid w:val="00F01A3F"/>
    <w:rsid w:val="00F05AAD"/>
    <w:rsid w:val="00F05EBA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3DF6"/>
    <w:rsid w:val="00F65519"/>
    <w:rsid w:val="00F76862"/>
    <w:rsid w:val="00F81292"/>
    <w:rsid w:val="00F96F1E"/>
    <w:rsid w:val="00FA00FC"/>
    <w:rsid w:val="00FA1DE2"/>
    <w:rsid w:val="00FB286E"/>
    <w:rsid w:val="00FC07A0"/>
    <w:rsid w:val="00FC528B"/>
    <w:rsid w:val="00FC5A50"/>
    <w:rsid w:val="00FD1E05"/>
    <w:rsid w:val="00FD236A"/>
    <w:rsid w:val="00FD53D3"/>
    <w:rsid w:val="00FD5C9F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317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image" Target="media/image50.gi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94106-1B04-4517-AF01-41483939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1308</TotalTime>
  <Pages>1</Pages>
  <Words>817</Words>
  <Characters>4660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205</cp:revision>
  <cp:lastPrinted>2024-11-02T15:11:00Z</cp:lastPrinted>
  <dcterms:created xsi:type="dcterms:W3CDTF">2018-10-12T13:02:00Z</dcterms:created>
  <dcterms:modified xsi:type="dcterms:W3CDTF">2024-11-02T15:12:00Z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