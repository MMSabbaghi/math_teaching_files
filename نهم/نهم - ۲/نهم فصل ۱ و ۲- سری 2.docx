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B80FC8" w:rsidRDefault="00D12852">
      <w:pPr>
        <w:rPr>
          <w:rFonts w:ascii="Vazirmatn" w:hAnsi="Vazirmatn" w:cs="0 Nazanin Bold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B80FC8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B80FC8" w:rsidRDefault="00B80FC8" w:rsidP="00B80FC8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B80FC8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نام و نام خانوادگ</w:t>
            </w: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B80FC8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B80FC8" w:rsidRDefault="00B80FC8" w:rsidP="00D1285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B80FC8" w:rsidRDefault="00F24874" w:rsidP="00F24874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B80FC8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نمره:</w:t>
            </w:r>
          </w:p>
        </w:tc>
      </w:tr>
      <w:tr w:rsidR="00F24874" w:rsidRPr="00B80FC8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77777777" w:rsidR="004A3D9B" w:rsidRPr="004A3D9B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 w:rsidRPr="004A3D9B">
              <w:rPr>
                <w:rFonts w:cs="0 Nazanin Bold"/>
                <w:sz w:val="28"/>
                <w:szCs w:val="28"/>
                <w:rtl/>
              </w:rPr>
              <w:t>جملات صح</w:t>
            </w:r>
            <w:r w:rsidRPr="004A3D9B">
              <w:rPr>
                <w:rFonts w:cs="0 Nazanin Bold" w:hint="cs"/>
                <w:sz w:val="28"/>
                <w:szCs w:val="28"/>
                <w:rtl/>
              </w:rPr>
              <w:t>ی</w:t>
            </w:r>
            <w:r w:rsidRPr="004A3D9B">
              <w:rPr>
                <w:rFonts w:cs="0 Nazanin Bold" w:hint="eastAsia"/>
                <w:sz w:val="28"/>
                <w:szCs w:val="28"/>
                <w:rtl/>
              </w:rPr>
              <w:t>ح</w:t>
            </w:r>
            <w:r w:rsidRPr="004A3D9B">
              <w:rPr>
                <w:rFonts w:cs="0 Nazanin Bold"/>
                <w:sz w:val="28"/>
                <w:szCs w:val="28"/>
                <w:rtl/>
              </w:rPr>
              <w:t xml:space="preserve"> را با (ص) و جملات غلط رابا (غ) مشخص کن</w:t>
            </w:r>
            <w:r w:rsidRPr="004A3D9B">
              <w:rPr>
                <w:rFonts w:cs="0 Nazanin Bold" w:hint="cs"/>
                <w:sz w:val="28"/>
                <w:szCs w:val="28"/>
                <w:rtl/>
              </w:rPr>
              <w:t>ی</w:t>
            </w:r>
            <w:r w:rsidRPr="004A3D9B">
              <w:rPr>
                <w:rFonts w:cs="0 Nazanin Bold" w:hint="eastAsia"/>
                <w:sz w:val="28"/>
                <w:szCs w:val="28"/>
                <w:rtl/>
              </w:rPr>
              <w:t>د</w:t>
            </w:r>
            <w:r w:rsidRPr="004A3D9B">
              <w:rPr>
                <w:rFonts w:cs="0 Nazanin Bold"/>
                <w:sz w:val="28"/>
                <w:szCs w:val="28"/>
                <w:rtl/>
              </w:rPr>
              <w:t xml:space="preserve"> .</w:t>
            </w:r>
          </w:p>
          <w:p w14:paraId="3FE6BB7B" w14:textId="00098F02" w:rsidR="00995A53" w:rsidRPr="00995A53" w:rsidRDefault="00995A53" w:rsidP="00995A53">
            <w:pPr>
              <w:rPr>
                <w:sz w:val="28"/>
                <w:szCs w:val="28"/>
                <w:rtl/>
              </w:rPr>
            </w:pPr>
            <w:r w:rsidRPr="00995A53">
              <w:rPr>
                <w:rFonts w:hint="cs"/>
                <w:sz w:val="28"/>
                <w:szCs w:val="28"/>
                <w:rtl/>
              </w:rPr>
              <w:t xml:space="preserve">الف) اگر </w:t>
            </w:r>
            <w:r w:rsidRPr="00995A53">
              <w:rPr>
                <w:position w:val="-8"/>
                <w:sz w:val="28"/>
                <w:szCs w:val="28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1pt;height:15.15pt" o:ole="">
                  <v:imagedata r:id="rId8" o:title=""/>
                </v:shape>
                <o:OLEObject Type="Embed" ProgID="Equation.DSMT4" ShapeID="_x0000_i1025" DrawAspect="Content" ObjectID="_1778914803" r:id="rId9"/>
              </w:object>
            </w:r>
            <w:r w:rsidRPr="00995A53">
              <w:rPr>
                <w:sz w:val="28"/>
                <w:szCs w:val="28"/>
                <w:rtl/>
              </w:rPr>
              <w:t xml:space="preserve"> </w:t>
            </w:r>
            <w:r w:rsidRPr="00995A53">
              <w:rPr>
                <w:rFonts w:hint="cs"/>
                <w:sz w:val="28"/>
                <w:szCs w:val="28"/>
                <w:rtl/>
                <w:lang w:bidi="fa-IR"/>
              </w:rPr>
              <w:t xml:space="preserve">باشد  آنگاه </w:t>
            </w:r>
            <w:r w:rsidRPr="00995A53">
              <w:rPr>
                <w:position w:val="-8"/>
                <w:sz w:val="28"/>
                <w:szCs w:val="28"/>
                <w:lang w:bidi="fa-IR"/>
              </w:rPr>
              <w:object w:dxaOrig="1219" w:dyaOrig="320" w14:anchorId="3A926027">
                <v:shape id="_x0000_i1026" type="#_x0000_t75" style="width:61.1pt;height:16.35pt" o:ole="">
                  <v:imagedata r:id="rId10" o:title=""/>
                </v:shape>
                <o:OLEObject Type="Embed" ProgID="Equation.DSMT4" ShapeID="_x0000_i1026" DrawAspect="Content" ObjectID="_1778914804" r:id="rId11"/>
              </w:object>
            </w:r>
            <w:r>
              <w:rPr>
                <w:rFonts w:hint="cs"/>
                <w:rtl/>
                <w:lang w:bidi="fa-IR"/>
              </w:rPr>
              <w:t xml:space="preserve"> . </w:t>
            </w:r>
            <w:r w:rsidRPr="00995A53">
              <w:rPr>
                <w:rFonts w:hint="cs"/>
                <w:sz w:val="28"/>
                <w:szCs w:val="28"/>
                <w:rtl/>
              </w:rPr>
              <w:t>(      )</w:t>
            </w:r>
          </w:p>
          <w:p w14:paraId="11B342B1" w14:textId="1DCFBE2A" w:rsidR="00995A53" w:rsidRPr="00995A53" w:rsidRDefault="00995A53" w:rsidP="00995A53">
            <w:pPr>
              <w:rPr>
                <w:sz w:val="28"/>
                <w:szCs w:val="28"/>
                <w:rtl/>
              </w:rPr>
            </w:pPr>
            <w:r w:rsidRPr="00995A53">
              <w:rPr>
                <w:rFonts w:hint="cs"/>
                <w:sz w:val="28"/>
                <w:szCs w:val="28"/>
                <w:rtl/>
              </w:rPr>
              <w:t>ب) عبارت "</w:t>
            </w:r>
            <w:r w:rsidR="004456AA">
              <w:rPr>
                <w:rFonts w:hint="cs"/>
                <w:sz w:val="28"/>
                <w:szCs w:val="28"/>
                <w:rtl/>
              </w:rPr>
              <w:t>اعداد اول یک رقمی</w:t>
            </w:r>
            <w:r w:rsidRPr="00995A53">
              <w:rPr>
                <w:rFonts w:hint="cs"/>
                <w:sz w:val="28"/>
                <w:szCs w:val="28"/>
                <w:rtl/>
              </w:rPr>
              <w:t>" یک مجموعه را مشخص می کند.(        )</w:t>
            </w:r>
          </w:p>
          <w:p w14:paraId="25122E15" w14:textId="77777777" w:rsidR="00995A53" w:rsidRPr="00995A53" w:rsidRDefault="00995A53" w:rsidP="00995A53">
            <w:pPr>
              <w:rPr>
                <w:sz w:val="28"/>
                <w:szCs w:val="28"/>
                <w:rtl/>
              </w:rPr>
            </w:pPr>
            <w:r w:rsidRPr="00995A53">
              <w:rPr>
                <w:rFonts w:hint="cs"/>
                <w:sz w:val="28"/>
                <w:szCs w:val="28"/>
                <w:rtl/>
              </w:rPr>
              <w:t xml:space="preserve">ج)اگر </w:t>
            </w:r>
            <w:r w:rsidRPr="00995A53">
              <w:rPr>
                <w:position w:val="-6"/>
                <w:sz w:val="28"/>
                <w:szCs w:val="28"/>
              </w:rPr>
              <w:object w:dxaOrig="600" w:dyaOrig="240" w14:anchorId="4A0DF536">
                <v:shape id="_x0000_i1027" type="#_x0000_t75" style="width:29.65pt;height:11.5pt" o:ole="">
                  <v:imagedata r:id="rId12" o:title=""/>
                </v:shape>
                <o:OLEObject Type="Embed" ProgID="Equation.DSMT4" ShapeID="_x0000_i1027" DrawAspect="Content" ObjectID="_1778914805" r:id="rId13"/>
              </w:object>
            </w:r>
            <w:r w:rsidRPr="00995A53">
              <w:rPr>
                <w:rFonts w:hint="cs"/>
                <w:sz w:val="28"/>
                <w:szCs w:val="28"/>
                <w:rtl/>
              </w:rPr>
              <w:t xml:space="preserve"> باشد؛ آنگاه </w:t>
            </w:r>
            <w:r w:rsidRPr="00995A53">
              <w:rPr>
                <w:position w:val="-14"/>
                <w:sz w:val="28"/>
                <w:szCs w:val="28"/>
              </w:rPr>
              <w:object w:dxaOrig="740" w:dyaOrig="440" w14:anchorId="1484E7AB">
                <v:shape id="_x0000_i1028" type="#_x0000_t75" style="width:37.5pt;height:21.8pt" o:ole="">
                  <v:imagedata r:id="rId14" o:title=""/>
                </v:shape>
                <o:OLEObject Type="Embed" ProgID="Equation.DSMT4" ShapeID="_x0000_i1028" DrawAspect="Content" ObjectID="_1778914806" r:id="rId15"/>
              </w:object>
            </w:r>
            <w:r w:rsidRPr="00995A53">
              <w:rPr>
                <w:rFonts w:hint="cs"/>
                <w:sz w:val="28"/>
                <w:szCs w:val="28"/>
                <w:rtl/>
              </w:rPr>
              <w:t xml:space="preserve">.(      )    </w:t>
            </w:r>
          </w:p>
          <w:p w14:paraId="4CFAF115" w14:textId="7AA2701C" w:rsidR="00F45380" w:rsidRPr="004456AA" w:rsidRDefault="00995A53" w:rsidP="004456AA">
            <w:pPr>
              <w:rPr>
                <w:sz w:val="28"/>
                <w:szCs w:val="28"/>
                <w:rtl/>
                <w:lang w:bidi="fa-IR"/>
              </w:rPr>
            </w:pPr>
            <w:r w:rsidRPr="00995A53">
              <w:rPr>
                <w:rFonts w:hint="cs"/>
                <w:sz w:val="28"/>
                <w:szCs w:val="28"/>
                <w:rtl/>
              </w:rPr>
              <w:t>د)</w:t>
            </w:r>
            <w:r w:rsidR="0092004C">
              <w:rPr>
                <w:rFonts w:hint="cs"/>
                <w:sz w:val="28"/>
                <w:szCs w:val="28"/>
                <w:rtl/>
              </w:rPr>
              <w:t xml:space="preserve"> بین </w:t>
            </w:r>
            <w:r w:rsidR="0092004C" w:rsidRPr="00B80FC8">
              <w:rPr>
                <w:rFonts w:ascii="Vazirmatn" w:hAnsi="Vazirmatn" w:cs="0 Nazanin Bold"/>
                <w:b w:val="0"/>
                <w:bCs w:val="0"/>
                <w:position w:val="-8"/>
                <w:sz w:val="28"/>
                <w:szCs w:val="28"/>
              </w:rPr>
              <w:object w:dxaOrig="420" w:dyaOrig="400" w14:anchorId="779D1595">
                <v:shape id="_x0000_i1029" type="#_x0000_t75" style="width:21.8pt;height:20.55pt" o:ole="">
                  <v:imagedata r:id="rId16" o:title=""/>
                </v:shape>
                <o:OLEObject Type="Embed" ProgID="Equation.DSMT4" ShapeID="_x0000_i1029" DrawAspect="Content" ObjectID="_1778914807" r:id="rId17"/>
              </w:object>
            </w:r>
            <w:r w:rsidR="0092004C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و </w:t>
            </w:r>
            <w:r w:rsidR="0092004C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2004C" w:rsidRPr="00B80FC8">
              <w:rPr>
                <w:rFonts w:ascii="Vazirmatn" w:hAnsi="Vazirmatn" w:cs="0 Nazanin Bold"/>
                <w:b w:val="0"/>
                <w:bCs w:val="0"/>
                <w:position w:val="-8"/>
                <w:sz w:val="28"/>
                <w:szCs w:val="28"/>
              </w:rPr>
              <w:object w:dxaOrig="420" w:dyaOrig="400" w14:anchorId="46F6AAA0">
                <v:shape id="_x0000_i1030" type="#_x0000_t75" style="width:21.8pt;height:20.55pt" o:ole="">
                  <v:imagedata r:id="rId18" o:title=""/>
                </v:shape>
                <o:OLEObject Type="Embed" ProgID="Equation.DSMT4" ShapeID="_x0000_i1030" DrawAspect="Content" ObjectID="_1778914808" r:id="rId19"/>
              </w:object>
            </w:r>
            <w:r w:rsidR="0092004C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بی نهایت عدد گویا وجود دارد</w:t>
            </w:r>
            <w:r w:rsidR="004456AA" w:rsidRPr="00995A53">
              <w:rPr>
                <w:rFonts w:hint="cs"/>
                <w:sz w:val="28"/>
                <w:szCs w:val="28"/>
                <w:rtl/>
              </w:rPr>
              <w:t>.</w:t>
            </w:r>
            <w:r w:rsidR="0092004C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456AA" w:rsidRPr="00995A53">
              <w:rPr>
                <w:rFonts w:hint="cs"/>
                <w:sz w:val="28"/>
                <w:szCs w:val="28"/>
                <w:rtl/>
              </w:rPr>
              <w:t>(        )</w:t>
            </w:r>
          </w:p>
        </w:tc>
        <w:tc>
          <w:tcPr>
            <w:tcW w:w="511" w:type="dxa"/>
            <w:vAlign w:val="center"/>
          </w:tcPr>
          <w:p w14:paraId="51FF8739" w14:textId="1AF03212" w:rsidR="00F24874" w:rsidRPr="00B80FC8" w:rsidRDefault="00F45380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4A4FE9" w:rsidRPr="00B80FC8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Default="004A4FE9" w:rsidP="004A4FE9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8"/>
                <w:szCs w:val="28"/>
              </w:rPr>
            </w:pPr>
            <w:r>
              <w:rPr>
                <w:rFonts w:cs="0 Nazanin Bold" w:hint="cs"/>
                <w:sz w:val="28"/>
                <w:szCs w:val="28"/>
                <w:rtl/>
              </w:rPr>
              <w:t>جاهای خالی را با اعداد یا عبارات مناسب کامل کنید.</w:t>
            </w:r>
          </w:p>
          <w:p w14:paraId="4C3652B7" w14:textId="6F289C87" w:rsidR="004A4FE9" w:rsidRDefault="004A4FE9" w:rsidP="004A4FE9">
            <w:pPr>
              <w:rPr>
                <w:rFonts w:cs="0 Nazanin Bold"/>
                <w:sz w:val="28"/>
                <w:szCs w:val="28"/>
                <w:rtl/>
              </w:rPr>
            </w:pPr>
            <w:r>
              <w:rPr>
                <w:rFonts w:cs="0 Nazanin Bold" w:hint="cs"/>
                <w:sz w:val="28"/>
                <w:szCs w:val="28"/>
                <w:rtl/>
              </w:rPr>
              <w:t xml:space="preserve">الف) </w:t>
            </w:r>
            <w:r w:rsidR="00A0747B">
              <w:rPr>
                <w:rFonts w:cs="0 Nazanin Bold" w:hint="cs"/>
                <w:sz w:val="28"/>
                <w:szCs w:val="28"/>
                <w:rtl/>
              </w:rPr>
              <w:t>اگر در مجموعه ای عضوی وجود نداشته باشد ، آن را مجموعه ............. می نامیم.</w:t>
            </w:r>
          </w:p>
          <w:p w14:paraId="7B2BCDCA" w14:textId="1A0ECCCF" w:rsidR="004A4FE9" w:rsidRDefault="004A4FE9" w:rsidP="004A4FE9">
            <w:pPr>
              <w:rPr>
                <w:rFonts w:cs="0 Nazanin Bold"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sz w:val="28"/>
                <w:szCs w:val="28"/>
                <w:rtl/>
              </w:rPr>
              <w:t>ب)</w:t>
            </w:r>
            <w:r w:rsidR="00097C61">
              <w:rPr>
                <w:rFonts w:cs="0 Nazanin Bold" w:hint="cs"/>
                <w:sz w:val="28"/>
                <w:szCs w:val="28"/>
                <w:rtl/>
              </w:rPr>
              <w:t xml:space="preserve"> اگر </w:t>
            </w:r>
            <w:r w:rsidR="00097C61" w:rsidRPr="00995A53">
              <w:rPr>
                <w:position w:val="-6"/>
                <w:sz w:val="28"/>
                <w:szCs w:val="28"/>
              </w:rPr>
              <w:object w:dxaOrig="600" w:dyaOrig="279" w14:anchorId="63A35CC2">
                <v:shape id="_x0000_i1031" type="#_x0000_t75" style="width:29.65pt;height:13.3pt" o:ole="">
                  <v:imagedata r:id="rId20" o:title=""/>
                </v:shape>
                <o:OLEObject Type="Embed" ProgID="Equation.DSMT4" ShapeID="_x0000_i1031" DrawAspect="Content" ObjectID="_1778914809" r:id="rId21"/>
              </w:object>
            </w:r>
            <w:r w:rsidR="00097C61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باشد آنگاه عدد </w:t>
            </w:r>
            <w:r w:rsidR="00097C61" w:rsidRPr="00873645">
              <w:rPr>
                <w:rFonts w:cs="0 Nazanin Bold"/>
                <w:sz w:val="32"/>
                <w:szCs w:val="32"/>
                <w:lang w:bidi="fa-IR"/>
              </w:rPr>
              <w:t>a</w:t>
            </w:r>
            <w:r w:rsidR="00097C61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.................. است. (نامنفی </w:t>
            </w:r>
            <w:r w:rsidR="003817C2">
              <w:rPr>
                <w:rFonts w:cs="0 Nazanin Bold" w:hint="cs"/>
                <w:sz w:val="28"/>
                <w:szCs w:val="28"/>
                <w:rtl/>
                <w:lang w:bidi="fa-IR"/>
              </w:rPr>
              <w:t>،</w:t>
            </w:r>
            <w:r w:rsidR="00097C61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نامثبت)</w:t>
            </w:r>
          </w:p>
          <w:p w14:paraId="51857B88" w14:textId="258087D5" w:rsidR="004A4FE9" w:rsidRPr="00800042" w:rsidRDefault="004A4FE9" w:rsidP="004A4FE9">
            <w:pPr>
              <w:rPr>
                <w:rFonts w:asciiTheme="minorHAnsi" w:hAnsiTheme="minorHAnsi" w:cs="0 Nazanin Bold"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sz w:val="28"/>
                <w:szCs w:val="28"/>
                <w:rtl/>
              </w:rPr>
              <w:t>ج)</w:t>
            </w:r>
            <w:r w:rsidR="004E7F00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="00800042" w:rsidRPr="00800042">
              <w:rPr>
                <w:rFonts w:cs="0 Nazanin Bold"/>
                <w:sz w:val="28"/>
                <w:szCs w:val="28"/>
                <w:rtl/>
                <w:lang w:bidi="fa-IR"/>
              </w:rPr>
              <w:t>در آزما</w:t>
            </w:r>
            <w:r w:rsidR="00800042" w:rsidRPr="00800042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="00800042" w:rsidRPr="00800042">
              <w:rPr>
                <w:rFonts w:cs="0 Nazanin Bold" w:hint="eastAsia"/>
                <w:sz w:val="28"/>
                <w:szCs w:val="28"/>
                <w:rtl/>
                <w:lang w:bidi="fa-IR"/>
              </w:rPr>
              <w:t>ش</w:t>
            </w:r>
            <w:r w:rsidR="00800042" w:rsidRPr="00800042">
              <w:rPr>
                <w:rFonts w:cs="0 Nazanin Bold"/>
                <w:sz w:val="28"/>
                <w:szCs w:val="28"/>
                <w:rtl/>
                <w:lang w:bidi="fa-IR"/>
              </w:rPr>
              <w:t xml:space="preserve"> پرتاب دوسکه، تعداد کل حالت ها</w:t>
            </w:r>
            <w:r w:rsidR="00800042" w:rsidRPr="00800042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="00800042" w:rsidRPr="00800042">
              <w:rPr>
                <w:rFonts w:cs="0 Nazanin Bold"/>
                <w:sz w:val="28"/>
                <w:szCs w:val="28"/>
                <w:rtl/>
                <w:lang w:bidi="fa-IR"/>
              </w:rPr>
              <w:t xml:space="preserve"> ممکن برابر ........ است.</w:t>
            </w:r>
          </w:p>
          <w:p w14:paraId="697566B9" w14:textId="75EE3133" w:rsidR="00873645" w:rsidRPr="004A4FE9" w:rsidRDefault="00873645" w:rsidP="004A4FE9">
            <w:pPr>
              <w:rPr>
                <w:rFonts w:cs="0 Nazanin Bold"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>د)</w:t>
            </w:r>
            <w:r w:rsidR="003817C2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مجموعه </w:t>
            </w:r>
            <w:r w:rsidR="003817C2" w:rsidRPr="003817C2">
              <w:rPr>
                <w:rFonts w:ascii="Vazirmatn" w:hAnsi="Vazirmatn" w:cs="0 Nazanin Bold"/>
                <w:b w:val="0"/>
                <w:bCs w:val="0"/>
                <w:position w:val="-4"/>
                <w:sz w:val="28"/>
                <w:szCs w:val="28"/>
                <w:lang w:bidi="fa-IR"/>
              </w:rPr>
              <w:object w:dxaOrig="760" w:dyaOrig="279" w14:anchorId="4FE24DD6">
                <v:shape id="_x0000_i1032" type="#_x0000_t75" style="width:42.95pt;height:15.75pt" o:ole="">
                  <v:imagedata r:id="rId22" o:title=""/>
                </v:shape>
                <o:OLEObject Type="Embed" ProgID="Equation.DSMT4" ShapeID="_x0000_i1032" DrawAspect="Content" ObjectID="_1778914810" r:id="rId23"/>
              </w:object>
            </w:r>
            <w:r w:rsidR="003817C2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زیر مجموعه .................. است. (</w:t>
            </w:r>
            <w:r w:rsidR="003817C2">
              <w:rPr>
                <w:rFonts w:cs="0 Nazanin Bold"/>
                <w:sz w:val="28"/>
                <w:szCs w:val="28"/>
                <w:lang w:bidi="fa-IR"/>
              </w:rPr>
              <w:t>A</w:t>
            </w:r>
            <w:r w:rsidR="003817C2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، </w:t>
            </w:r>
            <w:r w:rsidR="003817C2">
              <w:rPr>
                <w:rFonts w:cs="0 Nazanin Bold"/>
                <w:sz w:val="28"/>
                <w:szCs w:val="28"/>
                <w:lang w:bidi="fa-IR"/>
              </w:rPr>
              <w:t>B</w:t>
            </w:r>
            <w:r w:rsidR="003817C2">
              <w:rPr>
                <w:rFonts w:cs="0 Nazanin Bold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511" w:type="dxa"/>
            <w:vAlign w:val="center"/>
          </w:tcPr>
          <w:p w14:paraId="57F2BF77" w14:textId="1560BE20" w:rsidR="004A4FE9" w:rsidRPr="00B80FC8" w:rsidRDefault="004A4FE9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E4C20" w:rsidRPr="00B80FC8" w14:paraId="7AD29153" w14:textId="77777777" w:rsidTr="006A5A68">
        <w:trPr>
          <w:trHeight w:val="2548"/>
        </w:trPr>
        <w:tc>
          <w:tcPr>
            <w:tcW w:w="10119" w:type="dxa"/>
            <w:gridSpan w:val="3"/>
          </w:tcPr>
          <w:p w14:paraId="2CC5CA03" w14:textId="3E2E0146" w:rsidR="004456AA" w:rsidRDefault="004456AA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اگر </w:t>
            </w:r>
            <w:r w:rsidR="006A5A68" w:rsidRPr="00B80FC8">
              <w:rPr>
                <w:position w:val="-12"/>
              </w:rPr>
              <w:object w:dxaOrig="1620" w:dyaOrig="360" w14:anchorId="5707F4C7">
                <v:shape id="_x0000_i1033" type="#_x0000_t75" style="width:80.45pt;height:18.15pt" o:ole="">
                  <v:imagedata r:id="rId24" o:title=""/>
                </v:shape>
                <o:OLEObject Type="Embed" ProgID="Equation.DSMT4" ShapeID="_x0000_i1033" DrawAspect="Content" ObjectID="_1778914811" r:id="rId25"/>
              </w:objec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6A5A68" w:rsidRPr="00B80FC8">
              <w:rPr>
                <w:position w:val="-12"/>
                <w:lang w:bidi="fa-IR"/>
              </w:rPr>
              <w:object w:dxaOrig="1240" w:dyaOrig="360" w14:anchorId="67466855">
                <v:shape id="_x0000_i1034" type="#_x0000_t75" style="width:61.7pt;height:18.15pt" o:ole="">
                  <v:imagedata r:id="rId26" o:title=""/>
                </v:shape>
                <o:OLEObject Type="Embed" ProgID="Equation.DSMT4" ShapeID="_x0000_i1034" DrawAspect="Content" ObjectID="_1778914812" r:id="rId27"/>
              </w:object>
            </w:r>
            <w:r w:rsidRPr="00FE4C20"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  <w:t xml:space="preserve"> </w: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و </w:t>
            </w:r>
            <w:r w:rsidR="006A5A68" w:rsidRPr="00B80FC8">
              <w:rPr>
                <w:position w:val="-12"/>
              </w:rPr>
              <w:object w:dxaOrig="1359" w:dyaOrig="360" w14:anchorId="131D7BB8">
                <v:shape id="_x0000_i1035" type="#_x0000_t75" style="width:67.15pt;height:18.15pt" o:ole="">
                  <v:imagedata r:id="rId28" o:title=""/>
                </v:shape>
                <o:OLEObject Type="Embed" ProgID="Equation.DSMT4" ShapeID="_x0000_i1035" DrawAspect="Content" ObjectID="_1778914813" r:id="rId29"/>
              </w:objec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6A5A6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را در نظر بگیرید.</w:t>
            </w:r>
          </w:p>
          <w:p w14:paraId="05F3AC08" w14:textId="198BA70D" w:rsidR="006A5A68" w:rsidRPr="006A5A68" w:rsidRDefault="006A5A68" w:rsidP="006A5A68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A5A6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6A5A68">
              <w:rPr>
                <w:rFonts w:hint="cs"/>
                <w:sz w:val="28"/>
                <w:szCs w:val="28"/>
                <w:rtl/>
                <w:lang w:bidi="fa-IR"/>
              </w:rPr>
              <w:t>مجموعه</w:t>
            </w:r>
            <w:r w:rsidRPr="006A5A68">
              <w:rPr>
                <w:sz w:val="28"/>
                <w:szCs w:val="28"/>
                <w:rtl/>
                <w:lang w:bidi="fa-IR"/>
              </w:rPr>
              <w:softHyphen/>
            </w:r>
            <w:r w:rsidRPr="006A5A68">
              <w:rPr>
                <w:rFonts w:hint="cs"/>
                <w:sz w:val="28"/>
                <w:szCs w:val="28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B80FC8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B80FC8" w:rsidRDefault="006A5A68" w:rsidP="006A5A68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6A5A68">
                    <w:rPr>
                      <w:rFonts w:ascii="Vazirmatn" w:hAnsi="Vazirmatn" w:cs="0 Nazanin Bold"/>
                      <w:b w:val="0"/>
                      <w:bCs w:val="0"/>
                      <w:position w:val="-12"/>
                      <w:sz w:val="28"/>
                      <w:szCs w:val="28"/>
                      <w:lang w:bidi="fa-IR"/>
                    </w:rPr>
                    <w:object w:dxaOrig="1660" w:dyaOrig="380" w14:anchorId="6D1FF877">
                      <v:shape id="_x0000_i1036" type="#_x0000_t75" style="width:82.9pt;height:18.75pt" o:ole="">
                        <v:imagedata r:id="rId30" o:title=""/>
                      </v:shape>
                      <o:OLEObject Type="Embed" ProgID="Equation.DSMT4" ShapeID="_x0000_i1036" DrawAspect="Content" ObjectID="_1778914814" r:id="rId31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B80FC8" w:rsidRDefault="006A5A68" w:rsidP="006A5A68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999" w:dyaOrig="340" w14:anchorId="7E8BD707">
                      <v:shape id="_x0000_i1037" type="#_x0000_t75" style="width:56.85pt;height:18.75pt" o:ole="">
                        <v:imagedata r:id="rId32" o:title=""/>
                      </v:shape>
                      <o:OLEObject Type="Embed" ProgID="Equation.DSMT4" ShapeID="_x0000_i1037" DrawAspect="Content" ObjectID="_1778914815" r:id="rId33"/>
                    </w:object>
                  </w:r>
                </w:p>
              </w:tc>
            </w:tr>
          </w:tbl>
          <w:p w14:paraId="43AE271D" w14:textId="77777777" w:rsidR="006A5A68" w:rsidRPr="006A5A68" w:rsidRDefault="006A5A68" w:rsidP="006A5A68">
            <w:pPr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6A5A68">
              <w:rPr>
                <w:rFonts w:hint="cs"/>
                <w:sz w:val="28"/>
                <w:szCs w:val="28"/>
                <w:rtl/>
                <w:lang w:bidi="fa-IR"/>
              </w:rPr>
              <w:t>ب) تساوی</w:t>
            </w:r>
            <w:r w:rsidRPr="006A5A68">
              <w:rPr>
                <w:sz w:val="28"/>
                <w:szCs w:val="28"/>
                <w:rtl/>
                <w:lang w:bidi="fa-IR"/>
              </w:rPr>
              <w:softHyphen/>
            </w:r>
            <w:r w:rsidRPr="006A5A68">
              <w:rPr>
                <w:rFonts w:hint="cs"/>
                <w:sz w:val="28"/>
                <w:szCs w:val="28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B80FC8" w14:paraId="2EC73013" w14:textId="77777777" w:rsidTr="006A5A68">
              <w:trPr>
                <w:trHeight w:val="83"/>
              </w:trPr>
              <w:tc>
                <w:tcPr>
                  <w:tcW w:w="5897" w:type="dxa"/>
                </w:tcPr>
                <w:p w14:paraId="6F150E48" w14:textId="39EBA41B" w:rsidR="006A5A68" w:rsidRPr="00B80FC8" w:rsidRDefault="006A5A68" w:rsidP="006A5A68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6A5A68">
                    <w:rPr>
                      <w:rFonts w:ascii="Vazirmatn" w:hAnsi="Vazirmatn" w:cs="0 Nazanin Bold"/>
                      <w:b w:val="0"/>
                      <w:bCs w:val="0"/>
                      <w:position w:val="-12"/>
                      <w:sz w:val="28"/>
                      <w:szCs w:val="28"/>
                      <w:lang w:bidi="fa-IR"/>
                    </w:rPr>
                    <w:object w:dxaOrig="1340" w:dyaOrig="360" w14:anchorId="7A57467F">
                      <v:shape id="_x0000_i1038" type="#_x0000_t75" style="width:76.85pt;height:19.35pt" o:ole="">
                        <v:imagedata r:id="rId34" o:title=""/>
                      </v:shape>
                      <o:OLEObject Type="Embed" ProgID="Equation.DSMT4" ShapeID="_x0000_i1038" DrawAspect="Content" ObjectID="_1778914816" r:id="rId35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12CE21B3" w:rsidR="006A5A68" w:rsidRPr="00B80FC8" w:rsidRDefault="006A5A68" w:rsidP="006A5A68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6A5A68">
                    <w:rPr>
                      <w:rFonts w:ascii="Vazirmatn" w:hAnsi="Vazirmatn" w:cs="0 Nazanin Bold"/>
                      <w:b w:val="0"/>
                      <w:bCs w:val="0"/>
                      <w:position w:val="-12"/>
                      <w:sz w:val="28"/>
                      <w:szCs w:val="28"/>
                      <w:lang w:bidi="fa-IR"/>
                    </w:rPr>
                    <w:object w:dxaOrig="1359" w:dyaOrig="380" w14:anchorId="01387CB6">
                      <v:shape id="_x0000_i1039" type="#_x0000_t75" style="width:78.05pt;height:21.2pt" o:ole="">
                        <v:imagedata r:id="rId36" o:title=""/>
                      </v:shape>
                      <o:OLEObject Type="Embed" ProgID="Equation.DSMT4" ShapeID="_x0000_i1039" DrawAspect="Content" ObjectID="_1778914817" r:id="rId37"/>
                    </w:object>
                  </w:r>
                </w:p>
              </w:tc>
            </w:tr>
          </w:tbl>
          <w:p w14:paraId="229DFE7E" w14:textId="5BE38D3C" w:rsidR="00FE4C20" w:rsidRPr="00B80FC8" w:rsidRDefault="00FE4C20" w:rsidP="004456AA">
            <w:pPr>
              <w:pStyle w:val="ListParagraph"/>
              <w:ind w:left="360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6080E6CE" w:rsidR="00FE4C20" w:rsidRPr="00B80FC8" w:rsidRDefault="004456AA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F616BA" w:rsidRPr="00B80FC8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جاهای خالی را </w:t>
            </w:r>
            <w:r w:rsidR="00873DA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با اعداد مناسب </w: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پر کنید‌.</w:t>
            </w:r>
            <w:r w:rsidR="00DE575C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</w:t>
            </w:r>
          </w:p>
          <w:p w14:paraId="620FE89F" w14:textId="6DA14F03" w:rsidR="00F616BA" w:rsidRPr="00FE4C20" w:rsidRDefault="00873DA9" w:rsidP="00E965FB">
            <w:pPr>
              <w:pStyle w:val="ListParagraph"/>
              <w:ind w:left="360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</w:t>
            </w:r>
            <w:r w:rsidR="00E965FB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                                                         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</w:t>
            </w:r>
            <w:r w:rsidR="00DE575C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</w:t>
            </w:r>
            <w:r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  <w:t xml:space="preserve">   </w:t>
            </w:r>
            <w:r w:rsidR="00DE575C" w:rsidRPr="00B80FC8">
              <w:rPr>
                <w:position w:val="-12"/>
              </w:rPr>
              <w:object w:dxaOrig="4599" w:dyaOrig="440" w14:anchorId="6766CF17">
                <v:shape id="_x0000_i1040" type="#_x0000_t75" style="width:246.25pt;height:23.6pt" o:ole="">
                  <v:imagedata r:id="rId38" o:title=""/>
                </v:shape>
                <o:OLEObject Type="Embed" ProgID="Equation.DSMT4" ShapeID="_x0000_i1040" DrawAspect="Content" ObjectID="_1778914818" r:id="rId39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B80FC8" w:rsidRDefault="00DE575C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75C" w:rsidRPr="00B80FC8" w14:paraId="1F693CEF" w14:textId="77777777" w:rsidTr="00C04B4C">
        <w:trPr>
          <w:trHeight w:val="339"/>
        </w:trPr>
        <w:tc>
          <w:tcPr>
            <w:tcW w:w="10119" w:type="dxa"/>
            <w:gridSpan w:val="3"/>
          </w:tcPr>
          <w:p w14:paraId="5D0B9804" w14:textId="3F92130D" w:rsidR="00DE575C" w:rsidRDefault="00C04B4C" w:rsidP="00C04B4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با توجه به مجموعه </w:t>
            </w:r>
            <w:r w:rsidRPr="00B80FC8">
              <w:rPr>
                <w:position w:val="-12"/>
              </w:rPr>
              <w:object w:dxaOrig="1520" w:dyaOrig="360" w14:anchorId="469EDA08">
                <v:shape id="_x0000_i1041" type="#_x0000_t75" style="width:75.65pt;height:18.15pt" o:ole="">
                  <v:imagedata r:id="rId40" o:title=""/>
                </v:shape>
                <o:OLEObject Type="Embed" ProgID="Equation.DSMT4" ShapeID="_x0000_i1041" DrawAspect="Content" ObjectID="_1778914819" r:id="rId41"/>
              </w:object>
            </w:r>
            <w:r w:rsidR="004A4F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درستی یا نادرستی عبارت های زیر را مشخص کنید.</w:t>
            </w:r>
            <w:r w:rsidR="00DE575C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C04B4C" w14:paraId="78FFD082" w14:textId="77777777" w:rsidTr="00B55B72">
              <w:tc>
                <w:tcPr>
                  <w:tcW w:w="2498" w:type="dxa"/>
                  <w:vAlign w:val="center"/>
                </w:tcPr>
                <w:p w14:paraId="2013CDE2" w14:textId="77777777" w:rsidR="00C04B4C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ED4AA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04A2ED53">
                      <v:shape id="_x0000_i1042" type="#_x0000_t75" style="width:39.35pt;height:18.15pt" o:ole="">
                        <v:imagedata r:id="rId42" o:title=""/>
                      </v:shape>
                      <o:OLEObject Type="Embed" ProgID="Equation.DSMT4" ShapeID="_x0000_i1042" DrawAspect="Content" ObjectID="_1778914820" r:id="rId4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2CE107F" w14:textId="00B3096C" w:rsidR="00C04B4C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ED4AA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820" w:dyaOrig="320" w14:anchorId="79774C96">
                      <v:shape id="_x0000_i1043" type="#_x0000_t75" style="width:47.2pt;height:16.95pt" o:ole="">
                        <v:imagedata r:id="rId44" o:title=""/>
                      </v:shape>
                      <o:OLEObject Type="Embed" ProgID="Equation.DSMT4" ShapeID="_x0000_i1043" DrawAspect="Content" ObjectID="_1778914821" r:id="rId4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65BB739" w14:textId="0494EFE5" w:rsidR="00C04B4C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8174E">
                    <w:rPr>
                      <w:rFonts w:ascii="Vazirmatn" w:hAnsi="Vazirmatn" w:cs="0 Nazanin Bold"/>
                      <w:b w:val="0"/>
                      <w:bCs w:val="0"/>
                      <w:position w:val="-12"/>
                      <w:sz w:val="28"/>
                      <w:szCs w:val="28"/>
                      <w:lang w:bidi="fa-IR"/>
                    </w:rPr>
                    <w:object w:dxaOrig="1120" w:dyaOrig="360" w14:anchorId="70C2029C">
                      <v:shape id="_x0000_i1044" type="#_x0000_t75" style="width:64.15pt;height:19.35pt" o:ole="">
                        <v:imagedata r:id="rId46" o:title=""/>
                      </v:shape>
                      <o:OLEObject Type="Embed" ProgID="Equation.DSMT4" ShapeID="_x0000_i1044" DrawAspect="Content" ObjectID="_1778914822" r:id="rId4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90CC71" w14:textId="3101C531" w:rsidR="00C04B4C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ED4AA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5DEB1F12">
                      <v:shape id="_x0000_i1045" type="#_x0000_t75" style="width:39.35pt;height:18.15pt" o:ole="">
                        <v:imagedata r:id="rId48" o:title=""/>
                      </v:shape>
                      <o:OLEObject Type="Embed" ProgID="Equation.DSMT4" ShapeID="_x0000_i1045" DrawAspect="Content" ObjectID="_1778914823" r:id="rId49"/>
                    </w:object>
                  </w:r>
                </w:p>
              </w:tc>
            </w:tr>
          </w:tbl>
          <w:p w14:paraId="1FA9C9CE" w14:textId="047D7C06" w:rsidR="00C04B4C" w:rsidRPr="00C04B4C" w:rsidRDefault="00C04B4C" w:rsidP="00C04B4C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FAF9EBB" w14:textId="6CB92798" w:rsidR="00DE575C" w:rsidRPr="00B80FC8" w:rsidRDefault="00F30601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D87BA6" w:rsidRPr="00B80FC8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348A8CF2" w14:textId="2CA6CC2E" w:rsidR="00D87BA6" w:rsidRPr="00FE4C20" w:rsidRDefault="00D87BA6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عضو های مجموعه ی روبرو را مشخص کنید.       </w:t>
            </w:r>
            <w:r w:rsidR="003F0CEB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  </w: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       </w:t>
            </w:r>
            <w:r w:rsidR="00B80FC8" w:rsidRPr="00B80FC8">
              <w:rPr>
                <w:position w:val="-12"/>
              </w:rPr>
              <w:object w:dxaOrig="3500" w:dyaOrig="360" w14:anchorId="0C8E6D53">
                <v:shape id="_x0000_i1046" type="#_x0000_t75" style="width:174.25pt;height:18.15pt" o:ole="">
                  <v:imagedata r:id="rId50" o:title=""/>
                </v:shape>
                <o:OLEObject Type="Embed" ProgID="Equation.DSMT4" ShapeID="_x0000_i1046" DrawAspect="Content" ObjectID="_1778914824" r:id="rId51"/>
              </w:object>
            </w:r>
          </w:p>
          <w:p w14:paraId="62D9BCF5" w14:textId="6AC7FFEF" w:rsidR="003F0CEB" w:rsidRDefault="003F0CEB" w:rsidP="00D87BA6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15B26C16" w14:textId="77777777" w:rsidR="006A5A68" w:rsidRPr="006A5A68" w:rsidRDefault="006A5A68" w:rsidP="00D87BA6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4"/>
                <w:szCs w:val="14"/>
                <w:rtl/>
              </w:rPr>
            </w:pPr>
          </w:p>
          <w:p w14:paraId="32C1BF27" w14:textId="0D3FC79E" w:rsidR="00C15528" w:rsidRPr="00647A2F" w:rsidRDefault="00C15528" w:rsidP="00D87BA6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</w:rPr>
            </w:pPr>
          </w:p>
        </w:tc>
        <w:tc>
          <w:tcPr>
            <w:tcW w:w="511" w:type="dxa"/>
            <w:vAlign w:val="center"/>
          </w:tcPr>
          <w:p w14:paraId="4DCF074B" w14:textId="4DF3B90B" w:rsidR="00D87BA6" w:rsidRPr="00B80FC8" w:rsidRDefault="003F0CEB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3F0CEB" w:rsidRPr="00B80FC8" w14:paraId="527FB9EE" w14:textId="77777777" w:rsidTr="0058174E">
        <w:trPr>
          <w:trHeight w:val="941"/>
        </w:trPr>
        <w:tc>
          <w:tcPr>
            <w:tcW w:w="10119" w:type="dxa"/>
            <w:gridSpan w:val="3"/>
            <w:shd w:val="clear" w:color="auto" w:fill="FFFFFF" w:themeFill="background1"/>
          </w:tcPr>
          <w:p w14:paraId="754E1518" w14:textId="17E02265" w:rsidR="003F0CEB" w:rsidRPr="00FE4C20" w:rsidRDefault="007B593A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همه</w:t>
            </w:r>
            <w:r w:rsidR="008C662D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ی</w: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زیر مجموعه ها</w:t>
            </w:r>
            <w:r w:rsidR="009C1230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ی </w:t>
            </w:r>
            <w:r w:rsidRPr="00B80FC8">
              <w:rPr>
                <w:position w:val="-12"/>
              </w:rPr>
              <w:object w:dxaOrig="1080" w:dyaOrig="360" w14:anchorId="0453858C">
                <v:shape id="_x0000_i1047" type="#_x0000_t75" style="width:55.05pt;height:18.15pt" o:ole="">
                  <v:imagedata r:id="rId52" o:title=""/>
                </v:shape>
                <o:OLEObject Type="Embed" ProgID="Equation.DSMT4" ShapeID="_x0000_i1047" DrawAspect="Content" ObjectID="_1778914825" r:id="rId53"/>
              </w:objec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را بنویسید.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4F8C3FFD" w14:textId="3049E0D8" w:rsidR="003F0CEB" w:rsidRPr="00B80FC8" w:rsidRDefault="003F0CEB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3F0CEB" w:rsidRPr="00B80FC8" w14:paraId="5B95A073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696F5177" w14:textId="777F488C" w:rsidR="003F0CEB" w:rsidRPr="00FE4C20" w:rsidRDefault="003F0CEB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B80FC8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یک تاس را دوبار پرتاب می کنیم</w: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: </w:t>
            </w:r>
          </w:p>
          <w:p w14:paraId="1538F742" w14:textId="28A1965E" w:rsidR="003F0CEB" w:rsidRPr="00B80FC8" w:rsidRDefault="003F0CEB" w:rsidP="00B80F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الف) </w:t>
            </w:r>
            <w:r w:rsid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احتمال اینکه هر دو تاس عدد اول بیاید چقدر است؟</w:t>
            </w:r>
          </w:p>
          <w:p w14:paraId="1898D436" w14:textId="77777777" w:rsidR="00C15528" w:rsidRPr="00E965FB" w:rsidRDefault="00C15528" w:rsidP="003F0CEB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58DDD668" w14:textId="27DF494E" w:rsidR="003F0CEB" w:rsidRPr="00B80FC8" w:rsidRDefault="003F0CEB" w:rsidP="00B80F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ب) </w:t>
            </w:r>
            <w:r w:rsid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احتمال اینکه مجموع دو عدد رو شده برابر ۱۰ باشد چقدر است ؟</w:t>
            </w:r>
          </w:p>
          <w:p w14:paraId="1273F7A2" w14:textId="3A11D324" w:rsidR="00C15528" w:rsidRPr="00E965FB" w:rsidRDefault="00C15528" w:rsidP="003F0CEB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6"/>
                <w:szCs w:val="16"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05EFCCEF" w14:textId="0973F47C" w:rsidR="003F0CEB" w:rsidRPr="00B80FC8" w:rsidRDefault="003F0CEB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0747B" w:rsidRPr="00B80FC8" w14:paraId="335BB63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3277F6B9" w14:textId="50403390" w:rsidR="00A0747B" w:rsidRDefault="00A0747B" w:rsidP="00BA7DE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 w:rsidRPr="00A0747B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اگر خانواده ا</w:t>
            </w:r>
            <w:r w:rsidRPr="00A0747B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A0747B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دارا</w:t>
            </w:r>
            <w:r w:rsidRPr="00A0747B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A0747B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سه فرزند باشد</w:t>
            </w:r>
            <w:r w:rsidR="00BA7D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، </w:t>
            </w:r>
            <w:r w:rsidRPr="00BA7D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چقدر احتمال دارد ا</w:t>
            </w:r>
            <w:r w:rsidRPr="00BA7D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BA7D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ن</w:t>
            </w:r>
            <w:r w:rsidR="00BA7DE9" w:rsidRPr="00BA7D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A7D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خانواده</w:t>
            </w:r>
            <w:r w:rsidRPr="00BA7D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دارا</w:t>
            </w:r>
            <w:r w:rsidRPr="00BA7D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BA7D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BA7DE9" w:rsidRPr="00BA7D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دق</w:t>
            </w:r>
            <w:r w:rsidR="00BA7DE9" w:rsidRPr="00BA7D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BA7DE9" w:rsidRPr="00BA7D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قاً</w:t>
            </w:r>
            <w:r w:rsidR="00BA7DE9" w:rsidRPr="00BA7D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097C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یک</w:t>
            </w:r>
            <w:r w:rsidRPr="00BA7D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BA7D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پسر</w:t>
            </w:r>
            <w:r w:rsidRPr="00BA7D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باشد؟</w:t>
            </w:r>
          </w:p>
          <w:p w14:paraId="2E6A6C85" w14:textId="43D1E895" w:rsidR="00097C61" w:rsidRDefault="00097C61" w:rsidP="00BA7DE9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7EB204DD" w14:textId="7D47E77D" w:rsidR="00BA7DE9" w:rsidRPr="00E965FB" w:rsidRDefault="00BA7DE9" w:rsidP="00BA7DE9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</w:rPr>
            </w:pPr>
          </w:p>
        </w:tc>
        <w:tc>
          <w:tcPr>
            <w:tcW w:w="511" w:type="dxa"/>
            <w:vAlign w:val="center"/>
          </w:tcPr>
          <w:p w14:paraId="0E718082" w14:textId="0EEE78FE" w:rsidR="00A0747B" w:rsidRPr="00B80FC8" w:rsidRDefault="00BA7DE9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F0CEB" w:rsidRPr="00B80FC8" w14:paraId="46E342F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3C9C8485" w14:textId="3FF92DDA" w:rsidR="00BB11A8" w:rsidRPr="00FE4C20" w:rsidRDefault="00CA155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 </w:t>
            </w: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روی نمودار ون زیر ، مجموعه خواسته شده را هاشور بزنید.</w:t>
            </w:r>
            <w:r w:rsidR="00673641">
              <w:rPr>
                <w:noProof/>
              </w:rPr>
              <w:t xml:space="preserve"> </w:t>
            </w:r>
          </w:p>
          <w:p w14:paraId="72EA65EF" w14:textId="464929BC" w:rsidR="00F16533" w:rsidRDefault="00673641" w:rsidP="00647A2F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BFF908" wp14:editId="63583566">
                      <wp:simplePos x="0" y="0"/>
                      <wp:positionH relativeFrom="column">
                        <wp:posOffset>459810</wp:posOffset>
                      </wp:positionH>
                      <wp:positionV relativeFrom="paragraph">
                        <wp:posOffset>22881</wp:posOffset>
                      </wp:positionV>
                      <wp:extent cx="361740" cy="367706"/>
                      <wp:effectExtent l="0" t="0" r="19685" b="1333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740" cy="36770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E8F0EE" id="Oval 3" o:spid="_x0000_s1026" style="position:absolute;left:0;text-align:left;margin-left:36.2pt;margin-top:1.8pt;width:28.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" fillcolor="window" strokecolor="windowText" strokeweight="1.5pt"/>
                  </w:pict>
                </mc:Fallback>
              </mc:AlternateContent>
            </w:r>
            <w:r w:rsidR="00BB11A8" w:rsidRPr="00B80FC8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</w:t>
            </w:r>
            <w:r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                                      </w:t>
            </w:r>
            <w:r w:rsidRPr="00673641">
              <w:rPr>
                <w:rFonts w:ascii="Vazirmatn" w:hAnsi="Vazirmatn" w:cs="0 Nazanin Bold"/>
                <w:b w:val="0"/>
                <w:bCs w:val="0"/>
                <w:position w:val="-4"/>
                <w:sz w:val="28"/>
                <w:szCs w:val="28"/>
                <w:lang w:bidi="fa-IR"/>
              </w:rPr>
              <w:object w:dxaOrig="760" w:dyaOrig="279" w14:anchorId="6382577E">
                <v:shape id="_x0000_i1048" type="#_x0000_t75" style="width:44.75pt;height:16.35pt" o:ole="">
                  <v:imagedata r:id="rId54" o:title=""/>
                </v:shape>
                <o:OLEObject Type="Embed" ProgID="Equation.DSMT4" ShapeID="_x0000_i1048" DrawAspect="Content" ObjectID="_1778914826" r:id="rId55"/>
              </w:object>
            </w:r>
          </w:p>
          <w:p w14:paraId="10B01DFE" w14:textId="57D71FC3" w:rsidR="00647A2F" w:rsidRPr="00B80FC8" w:rsidRDefault="00647A2F" w:rsidP="00647A2F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10814595" w:rsidR="003F0CEB" w:rsidRPr="00B80FC8" w:rsidRDefault="007B593A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۵/۰</w:t>
            </w:r>
          </w:p>
        </w:tc>
      </w:tr>
      <w:tr w:rsidR="007B593A" w:rsidRPr="00B80FC8" w14:paraId="1814A04D" w14:textId="77777777" w:rsidTr="00647A2F">
        <w:trPr>
          <w:trHeight w:val="1550"/>
        </w:trPr>
        <w:tc>
          <w:tcPr>
            <w:tcW w:w="10119" w:type="dxa"/>
            <w:gridSpan w:val="3"/>
          </w:tcPr>
          <w:p w14:paraId="0C46297C" w14:textId="4949F361" w:rsidR="006A5A68" w:rsidRPr="006A5A68" w:rsidRDefault="006A5A68" w:rsidP="006A5A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sz w:val="28"/>
                <w:szCs w:val="28"/>
                <w:rtl/>
              </w:rPr>
            </w:pPr>
            <w:r w:rsidRPr="006A5A68">
              <w:rPr>
                <w:rFonts w:ascii="Vazirmatn" w:hAnsi="Vazirmatn" w:cs="0 Nazanin Bold" w:hint="cs"/>
                <w:sz w:val="28"/>
                <w:szCs w:val="28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70E74480" w14:textId="49B12C73" w:rsidR="007B593A" w:rsidRPr="006A5A68" w:rsidRDefault="006A5A68" w:rsidP="006A5A6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A5A68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="00873DA9" w:rsidRPr="006A5A68">
              <w:object w:dxaOrig="480" w:dyaOrig="580" w14:anchorId="535D1B10">
                <v:shape id="_x0000_i1049" type="#_x0000_t75" style="width:26.6pt;height:31.45pt" o:ole="">
                  <v:imagedata r:id="rId56" o:title=""/>
                </v:shape>
                <o:OLEObject Type="Embed" ProgID="Equation.DSMT4" ShapeID="_x0000_i1049" DrawAspect="Content" ObjectID="_1778914827" r:id="rId57"/>
              </w:object>
            </w:r>
            <w:r w:rsidRPr="006A5A68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</w:t>
            </w:r>
            <w:r w:rsidR="00873DA9" w:rsidRPr="006A5A68">
              <w:object w:dxaOrig="480" w:dyaOrig="580" w14:anchorId="35E42402">
                <v:shape id="_x0000_i1050" type="#_x0000_t75" style="width:29.05pt;height:33.9pt" o:ole="">
                  <v:imagedata r:id="rId58" o:title=""/>
                </v:shape>
                <o:OLEObject Type="Embed" ProgID="Equation.DSMT4" ShapeID="_x0000_i1050" DrawAspect="Content" ObjectID="_1778914828" r:id="rId59"/>
              </w:object>
            </w:r>
          </w:p>
          <w:p w14:paraId="3A194691" w14:textId="733BC7E0" w:rsidR="00F16533" w:rsidRPr="00647A2F" w:rsidRDefault="00F16533" w:rsidP="007B593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76B4FB2B" w14:textId="1FF08D1B" w:rsidR="007B593A" w:rsidRPr="00B80FC8" w:rsidRDefault="00873DA9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27DBD" w:rsidRPr="00B80FC8" w14:paraId="1B3AFBF0" w14:textId="77777777" w:rsidTr="00C27DBD">
        <w:trPr>
          <w:trHeight w:val="1090"/>
        </w:trPr>
        <w:tc>
          <w:tcPr>
            <w:tcW w:w="10119" w:type="dxa"/>
            <w:gridSpan w:val="3"/>
          </w:tcPr>
          <w:p w14:paraId="1B3A1E1D" w14:textId="77777777" w:rsidR="00C27DBD" w:rsidRPr="00FE4C20" w:rsidRDefault="00C27DBD" w:rsidP="00C27DB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طرف دوم تساوی های زیر را بنویسید.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B80FC8" w14:paraId="6591B272" w14:textId="77777777" w:rsidTr="00EF22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</w:tcPr>
                <w:p w14:paraId="1FA1EFD7" w14:textId="77777777" w:rsidR="00C27DBD" w:rsidRPr="00B80FC8" w:rsidRDefault="00C27DBD" w:rsidP="00C27DBD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sz w:val="28"/>
                      <w:szCs w:val="28"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/>
                      <w:bCs/>
                      <w:position w:val="-10"/>
                      <w:sz w:val="28"/>
                      <w:szCs w:val="28"/>
                    </w:rPr>
                    <w:object w:dxaOrig="1060" w:dyaOrig="360" w14:anchorId="3226EED6">
                      <v:shape id="_x0000_i1051" type="#_x0000_t75" style="width:52.65pt;height:18.15pt" o:ole="">
                        <v:imagedata r:id="rId60" o:title=""/>
                      </v:shape>
                      <o:OLEObject Type="Embed" ProgID="Equation.DSMT4" ShapeID="_x0000_i1051" DrawAspect="Content" ObjectID="_1778914829" r:id="rId61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227AD284" w14:textId="77777777" w:rsidR="00C27DBD" w:rsidRPr="00B80FC8" w:rsidRDefault="00C27DBD" w:rsidP="00C27DBD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/>
                      <w:bCs/>
                      <w:position w:val="-6"/>
                      <w:sz w:val="28"/>
                      <w:szCs w:val="28"/>
                    </w:rPr>
                    <w:object w:dxaOrig="1040" w:dyaOrig="300" w14:anchorId="1AA556B8">
                      <v:shape id="_x0000_i1052" type="#_x0000_t75" style="width:51.45pt;height:13.9pt" o:ole="">
                        <v:imagedata r:id="rId62" o:title=""/>
                      </v:shape>
                      <o:OLEObject Type="Embed" ProgID="Equation.DSMT4" ShapeID="_x0000_i1052" DrawAspect="Content" ObjectID="_1778914830" r:id="rId6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5CEAC966" w14:textId="77777777" w:rsidR="00C27DBD" w:rsidRPr="00B80FC8" w:rsidRDefault="00C27DBD" w:rsidP="00C27DBD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/>
                      <w:bCs/>
                      <w:position w:val="-10"/>
                      <w:sz w:val="28"/>
                      <w:szCs w:val="28"/>
                    </w:rPr>
                    <w:object w:dxaOrig="980" w:dyaOrig="340" w14:anchorId="53FC958D">
                      <v:shape id="_x0000_i1053" type="#_x0000_t75" style="width:48.4pt;height:16.35pt" o:ole="">
                        <v:imagedata r:id="rId64" o:title=""/>
                      </v:shape>
                      <o:OLEObject Type="Embed" ProgID="Equation.DSMT4" ShapeID="_x0000_i1053" DrawAspect="Content" ObjectID="_1778914831" r:id="rId6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363D37C8" w14:textId="77777777" w:rsidR="00C27DBD" w:rsidRPr="00B80FC8" w:rsidRDefault="00C27DBD" w:rsidP="00C27DBD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0 Nazanin Bold"/>
                      <w:sz w:val="28"/>
                      <w:szCs w:val="28"/>
                    </w:rPr>
                  </w:pPr>
                  <w:r w:rsidRPr="00B80FC8">
                    <w:rPr>
                      <w:rFonts w:ascii="Vazirmatn" w:hAnsi="Vazirmatn" w:cs="0 Nazanin Bold"/>
                      <w:b/>
                      <w:bCs/>
                      <w:position w:val="-8"/>
                      <w:sz w:val="28"/>
                      <w:szCs w:val="28"/>
                    </w:rPr>
                    <w:object w:dxaOrig="960" w:dyaOrig="340" w14:anchorId="1C0231B8">
                      <v:shape id="_x0000_i1054" type="#_x0000_t75" style="width:48.4pt;height:16.35pt" o:ole="">
                        <v:imagedata r:id="rId66" o:title=""/>
                      </v:shape>
                      <o:OLEObject Type="Embed" ProgID="Equation.DSMT4" ShapeID="_x0000_i1054" DrawAspect="Content" ObjectID="_1778914832" r:id="rId67"/>
                    </w:object>
                  </w:r>
                </w:p>
              </w:tc>
            </w:tr>
          </w:tbl>
          <w:p w14:paraId="1DD0E766" w14:textId="77777777" w:rsidR="00C27DBD" w:rsidRPr="00FE4C20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7249FB4F" w14:textId="67A15DE1" w:rsidR="00C27DBD" w:rsidRDefault="00C27DBD" w:rsidP="00C27DBD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27826" w:rsidRPr="00B80FC8" w14:paraId="2E82E050" w14:textId="77777777" w:rsidTr="00873DA9">
        <w:trPr>
          <w:trHeight w:val="1266"/>
        </w:trPr>
        <w:tc>
          <w:tcPr>
            <w:tcW w:w="10119" w:type="dxa"/>
            <w:gridSpan w:val="3"/>
          </w:tcPr>
          <w:p w14:paraId="4FBDC697" w14:textId="4E80F0C9" w:rsidR="00873DA9" w:rsidRPr="00873DA9" w:rsidRDefault="003110C8" w:rsidP="00873DA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sz w:val="28"/>
                <w:szCs w:val="28"/>
                <w:rtl/>
              </w:rPr>
            </w:pPr>
            <w:r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873DA9" w:rsidRPr="00873DA9">
              <w:rPr>
                <w:rFonts w:ascii="Vazirmatn" w:hAnsi="Vazirmatn" w:cs="0 Nazanin Bold" w:hint="cs"/>
                <w:sz w:val="28"/>
                <w:szCs w:val="28"/>
                <w:rtl/>
              </w:rPr>
              <w:t>الف</w:t>
            </w:r>
            <w:r w:rsidR="00873DA9">
              <w:rPr>
                <w:rFonts w:ascii="Vazirmatn" w:hAnsi="Vazirmatn" w:cs="0 Nazanin Bold" w:hint="cs"/>
                <w:sz w:val="28"/>
                <w:szCs w:val="28"/>
                <w:rtl/>
              </w:rPr>
              <w:t>-</w:t>
            </w:r>
            <w:r w:rsidR="00873DA9" w:rsidRPr="00873DA9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بین </w:t>
            </w:r>
            <w:r w:rsidR="0092004C" w:rsidRPr="00873DA9">
              <w:rPr>
                <w:rFonts w:ascii="Vazirmatn" w:hAnsi="Vazirmatn" w:cs="0 Nazanin Bold"/>
                <w:position w:val="-8"/>
                <w:sz w:val="28"/>
                <w:szCs w:val="28"/>
              </w:rPr>
              <w:object w:dxaOrig="380" w:dyaOrig="360" w14:anchorId="3E0482A8">
                <v:shape id="_x0000_i1055" type="#_x0000_t75" style="width:21.8pt;height:21.2pt" o:ole="">
                  <v:imagedata r:id="rId68" o:title=""/>
                </v:shape>
                <o:OLEObject Type="Embed" ProgID="Equation.DSMT4" ShapeID="_x0000_i1055" DrawAspect="Content" ObjectID="_1778914833" r:id="rId69"/>
              </w:object>
            </w:r>
            <w:r w:rsidR="00873DA9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و 3 دو</w:t>
            </w:r>
            <w:r w:rsidR="00873DA9" w:rsidRPr="00873DA9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عدد گنگ بنویسید</w:t>
            </w:r>
            <w:r w:rsidR="00873DA9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. </w:t>
            </w:r>
          </w:p>
          <w:p w14:paraId="06B69880" w14:textId="5E6B6700" w:rsidR="00873DA9" w:rsidRPr="00B80FC8" w:rsidRDefault="00873DA9" w:rsidP="00D35FF1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873DA9">
              <w:rPr>
                <w:rFonts w:ascii="Vazirmatn" w:hAnsi="Vazirmatn" w:cs="0 Nazanin Bold" w:hint="cs"/>
                <w:sz w:val="28"/>
                <w:szCs w:val="28"/>
                <w:rtl/>
              </w:rPr>
              <w:t>ب</w:t>
            </w: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>-</w:t>
            </w:r>
            <w:r w:rsidRPr="00873DA9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بین </w:t>
            </w:r>
            <w:r w:rsidR="00914A5E" w:rsidRPr="00873DA9">
              <w:rPr>
                <w:rFonts w:ascii="Vazirmatn" w:hAnsi="Vazirmatn" w:cs="0 Nazanin Bold"/>
                <w:position w:val="-24"/>
                <w:sz w:val="28"/>
                <w:szCs w:val="28"/>
              </w:rPr>
              <w:object w:dxaOrig="240" w:dyaOrig="620" w14:anchorId="12FC9792">
                <v:shape id="_x0000_i1056" type="#_x0000_t75" style="width:13.3pt;height:35.7pt" o:ole="">
                  <v:imagedata r:id="rId70" o:title=""/>
                </v:shape>
                <o:OLEObject Type="Embed" ProgID="Equation.DSMT4" ShapeID="_x0000_i1056" DrawAspect="Content" ObjectID="_1778914834" r:id="rId71"/>
              </w:object>
            </w:r>
            <w:r w:rsidRPr="00873DA9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914A5E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و </w:t>
            </w:r>
            <w:r w:rsidR="00914A5E" w:rsidRPr="00873DA9">
              <w:rPr>
                <w:rFonts w:ascii="Vazirmatn" w:hAnsi="Vazirmatn" w:cs="0 Nazanin Bold"/>
                <w:position w:val="-24"/>
                <w:sz w:val="28"/>
                <w:szCs w:val="28"/>
              </w:rPr>
              <w:object w:dxaOrig="240" w:dyaOrig="620" w14:anchorId="35085B8F">
                <v:shape id="_x0000_i1057" type="#_x0000_t75" style="width:13.3pt;height:35.7pt" o:ole="">
                  <v:imagedata r:id="rId72" o:title=""/>
                </v:shape>
                <o:OLEObject Type="Embed" ProgID="Equation.DSMT4" ShapeID="_x0000_i1057" DrawAspect="Content" ObjectID="_1778914835" r:id="rId73"/>
              </w:object>
            </w:r>
            <w:r w:rsidR="00914A5E" w:rsidRPr="00873DA9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914A5E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دو</w:t>
            </w:r>
            <w:r w:rsidRPr="00873DA9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>عدد گویا</w:t>
            </w:r>
            <w:r w:rsidRPr="00873DA9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بنویسید</w:t>
            </w:r>
            <w: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260525AB" w14:textId="476F7711" w:rsidR="00C27826" w:rsidRPr="00B80FC8" w:rsidRDefault="00873DA9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35FF1" w:rsidRPr="00B80FC8" w14:paraId="69790A66" w14:textId="77777777" w:rsidTr="00873DA9">
        <w:trPr>
          <w:trHeight w:val="1266"/>
        </w:trPr>
        <w:tc>
          <w:tcPr>
            <w:tcW w:w="10119" w:type="dxa"/>
            <w:gridSpan w:val="3"/>
          </w:tcPr>
          <w:p w14:paraId="2223C32A" w14:textId="1F86A113" w:rsidR="008D4375" w:rsidRDefault="00D35FF1" w:rsidP="008D43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الف- عدد </w:t>
            </w:r>
            <w:r w:rsidR="008D4375" w:rsidRPr="00B80FC8">
              <w:rPr>
                <w:rFonts w:ascii="Vazirmatn" w:hAnsi="Vazirmatn" w:cs="0 Nazanin Bold"/>
                <w:b w:val="0"/>
                <w:bCs w:val="0"/>
                <w:position w:val="-8"/>
                <w:sz w:val="28"/>
                <w:szCs w:val="28"/>
              </w:rPr>
              <w:object w:dxaOrig="960" w:dyaOrig="400" w14:anchorId="623C244B">
                <v:shape id="_x0000_i1058" type="#_x0000_t75" style="width:50.2pt;height:20.55pt" o:ole="">
                  <v:imagedata r:id="rId74" o:title=""/>
                </v:shape>
                <o:OLEObject Type="Embed" ProgID="Equation.DSMT4" ShapeID="_x0000_i1058" DrawAspect="Content" ObjectID="_1778914836" r:id="rId75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را روی محور اعداد نمایش دهید.</w:t>
            </w:r>
          </w:p>
          <w:p w14:paraId="42581A6D" w14:textId="0FA4036A" w:rsidR="00D35FF1" w:rsidRPr="008D4375" w:rsidRDefault="00D35FF1" w:rsidP="008D4375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3DB805" wp14:editId="56EC3634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134508</wp:posOffset>
                      </wp:positionV>
                      <wp:extent cx="2664000" cy="0"/>
                      <wp:effectExtent l="38100" t="76200" r="222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4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3C4E7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left:0;text-align:left;margin-left:9.5pt;margin-top:10.6pt;width:209.7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" strokecolor="black [3213]" strokeweight="1.5pt">
                      <v:stroke startarrow="block" endarrow="block"/>
                    </v:shape>
                  </w:pict>
                </mc:Fallback>
              </mc:AlternateContent>
            </w:r>
          </w:p>
          <w:p w14:paraId="6CBE63EA" w14:textId="4B7B91D3" w:rsidR="00D35FF1" w:rsidRPr="00D35FF1" w:rsidRDefault="00D35FF1" w:rsidP="00D35FF1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ب-</w:t>
            </w: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عدد </w:t>
            </w:r>
            <w:r w:rsidR="00A0747B" w:rsidRPr="00B80FC8">
              <w:rPr>
                <w:rFonts w:ascii="Vazirmatn" w:hAnsi="Vazirmatn" w:cs="0 Nazanin Bold"/>
                <w:b w:val="0"/>
                <w:bCs w:val="0"/>
                <w:position w:val="-8"/>
                <w:sz w:val="28"/>
                <w:szCs w:val="28"/>
              </w:rPr>
              <w:object w:dxaOrig="900" w:dyaOrig="400" w14:anchorId="53957153">
                <v:shape id="_x0000_i1059" type="#_x0000_t75" style="width:47.2pt;height:20.55pt" o:ole="">
                  <v:imagedata r:id="rId76" o:title=""/>
                </v:shape>
                <o:OLEObject Type="Embed" ProgID="Equation.DSMT4" ShapeID="_x0000_i1059" DrawAspect="Content" ObjectID="_1778914837" r:id="rId77"/>
              </w:object>
            </w: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بین کدام اعداد صحیح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متوالی</w:t>
            </w:r>
            <w:r w:rsidRPr="00B80F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قرار دارد ؟</w:t>
            </w:r>
          </w:p>
        </w:tc>
        <w:tc>
          <w:tcPr>
            <w:tcW w:w="511" w:type="dxa"/>
            <w:vAlign w:val="center"/>
          </w:tcPr>
          <w:p w14:paraId="5F0BF9BF" w14:textId="30A287FF" w:rsidR="00D35FF1" w:rsidRDefault="00D35FF1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A3D9B" w:rsidRPr="00B80FC8" w14:paraId="743A83B1" w14:textId="77777777" w:rsidTr="004A3D9B">
        <w:trPr>
          <w:trHeight w:val="1982"/>
        </w:trPr>
        <w:tc>
          <w:tcPr>
            <w:tcW w:w="10119" w:type="dxa"/>
            <w:gridSpan w:val="3"/>
          </w:tcPr>
          <w:p w14:paraId="7F6D3E95" w14:textId="79C5DFED" w:rsidR="004A3D9B" w:rsidRPr="004A3D9B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4A3D9B">
              <w:rPr>
                <w:rFonts w:hint="cs"/>
                <w:sz w:val="28"/>
                <w:szCs w:val="28"/>
                <w:rtl/>
              </w:rPr>
              <w:t>الف- نمايش مجموعه را روي محور مقابل آن مشخص كنيد .</w:t>
            </w:r>
            <w:r w:rsidRPr="004A3D9B">
              <w:rPr>
                <w:sz w:val="28"/>
                <w:szCs w:val="28"/>
                <w:rtl/>
              </w:rPr>
              <w:tab/>
            </w:r>
            <w:r w:rsidRPr="004A3D9B">
              <w:rPr>
                <w:position w:val="-4"/>
                <w:sz w:val="28"/>
                <w:szCs w:val="28"/>
              </w:rPr>
              <w:object w:dxaOrig="200" w:dyaOrig="300" w14:anchorId="37D8E074">
                <v:shape id="_x0000_i1060" type="#_x0000_t75" style="width:9.7pt;height:15.15pt" o:ole="">
                  <v:imagedata r:id="rId78" o:title=""/>
                </v:shape>
                <o:OLEObject Type="Embed" ProgID="Equation.DSMT4" ShapeID="_x0000_i1060" DrawAspect="Content" ObjectID="_1778914838" r:id="rId79"/>
              </w:object>
            </w:r>
            <w:r w:rsidRPr="004A3D9B">
              <w:rPr>
                <w:sz w:val="28"/>
                <w:szCs w:val="28"/>
                <w:rtl/>
              </w:rPr>
              <w:t xml:space="preserve"> </w:t>
            </w:r>
            <w:r w:rsidRPr="004A3D9B">
              <w:rPr>
                <w:position w:val="-4"/>
                <w:sz w:val="28"/>
                <w:szCs w:val="28"/>
              </w:rPr>
              <w:object w:dxaOrig="200" w:dyaOrig="300" w14:anchorId="16279F34">
                <v:shape id="_x0000_i1061" type="#_x0000_t75" style="width:9.7pt;height:15.15pt" o:ole="">
                  <v:imagedata r:id="rId80" o:title=""/>
                </v:shape>
                <o:OLEObject Type="Embed" ProgID="Equation.DSMT4" ShapeID="_x0000_i1061" DrawAspect="Content" ObjectID="_1778914839" r:id="rId81"/>
              </w:object>
            </w:r>
            <w:r w:rsidRPr="004A3D9B">
              <w:rPr>
                <w:sz w:val="28"/>
                <w:szCs w:val="28"/>
                <w:rtl/>
              </w:rPr>
              <w:t xml:space="preserve"> </w:t>
            </w:r>
            <w:r w:rsidRPr="004A3D9B">
              <w:rPr>
                <w:sz w:val="28"/>
                <w:szCs w:val="28"/>
                <w:rtl/>
              </w:rPr>
              <w:tab/>
            </w:r>
            <w:r w:rsidRPr="004A3D9B">
              <w:rPr>
                <w:position w:val="-4"/>
                <w:sz w:val="28"/>
                <w:szCs w:val="28"/>
              </w:rPr>
              <w:object w:dxaOrig="200" w:dyaOrig="300" w14:anchorId="0913584C">
                <v:shape id="_x0000_i1062" type="#_x0000_t75" style="width:9.7pt;height:15.15pt" o:ole="">
                  <v:imagedata r:id="rId82" o:title=""/>
                </v:shape>
                <o:OLEObject Type="Embed" ProgID="Equation.DSMT4" ShapeID="_x0000_i1062" DrawAspect="Content" ObjectID="_1778914840" r:id="rId83"/>
              </w:object>
            </w:r>
            <w:r w:rsidRPr="004A3D9B">
              <w:rPr>
                <w:sz w:val="28"/>
                <w:szCs w:val="28"/>
                <w:rtl/>
              </w:rPr>
              <w:t xml:space="preserve"> </w:t>
            </w:r>
          </w:p>
          <w:p w14:paraId="1D06DEAE" w14:textId="6E1076BF" w:rsidR="004A3D9B" w:rsidRPr="004A3D9B" w:rsidRDefault="004A3D9B" w:rsidP="004A3D9B">
            <w:pPr>
              <w:jc w:val="right"/>
              <w:rPr>
                <w:b w:val="0"/>
                <w:bCs w:val="0"/>
                <w:sz w:val="28"/>
                <w:szCs w:val="28"/>
                <w:rtl/>
              </w:rPr>
            </w:pPr>
            <w:r w:rsidRPr="004A3D9B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F817CE9" wp14:editId="05A1DCB3">
                      <wp:simplePos x="0" y="0"/>
                      <wp:positionH relativeFrom="column">
                        <wp:posOffset>2409004</wp:posOffset>
                      </wp:positionH>
                      <wp:positionV relativeFrom="paragraph">
                        <wp:posOffset>100927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850D07B" w14:textId="77777777" w:rsidR="004A3D9B" w:rsidRPr="005362A5" w:rsidRDefault="004A3D9B" w:rsidP="004A3D9B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17CE9" id="Group 2052" o:spid="_x0000_s1026" style="position:absolute;margin-left:189.7pt;margin-top:7.95pt;width:257.2pt;height:20.75pt;z-index:251669504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NCfwQAABc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">
                      <v:group id="Group 2053" o:spid="_x0000_s1027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 id="Straight Arrow Connector 2054" o:spid="_x0000_s1028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029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030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031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032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033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034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035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036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037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68" o:spid="_x0000_s1038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4850D07B" w14:textId="77777777" w:rsidR="004A3D9B" w:rsidRPr="005362A5" w:rsidRDefault="004A3D9B" w:rsidP="004A3D9B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A3D9B"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Pr="004A3D9B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4A3D9B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</w:t>
            </w:r>
            <w:r w:rsidRPr="004A3D9B">
              <w:rPr>
                <w:sz w:val="28"/>
                <w:szCs w:val="28"/>
              </w:rPr>
              <w:t xml:space="preserve">   </w:t>
            </w:r>
            <w:r w:rsidR="00ED4AA8" w:rsidRPr="004A3D9B">
              <w:rPr>
                <w:position w:val="-14"/>
                <w:sz w:val="28"/>
                <w:szCs w:val="28"/>
              </w:rPr>
              <w:object w:dxaOrig="2740" w:dyaOrig="440" w14:anchorId="462F1D3F">
                <v:shape id="_x0000_i1063" type="#_x0000_t75" style="width:137.95pt;height:21.8pt" o:ole="">
                  <v:imagedata r:id="rId84" o:title=""/>
                </v:shape>
                <o:OLEObject Type="Embed" ProgID="Equation.DSMT4" ShapeID="_x0000_i1063" DrawAspect="Content" ObjectID="_1778914841" r:id="rId85"/>
              </w:object>
            </w:r>
            <w:r w:rsidRPr="004A3D9B">
              <w:rPr>
                <w:position w:val="-4"/>
                <w:sz w:val="28"/>
                <w:szCs w:val="28"/>
              </w:rPr>
              <w:object w:dxaOrig="200" w:dyaOrig="300" w14:anchorId="1881D839">
                <v:shape id="_x0000_i1064" type="#_x0000_t75" style="width:9.7pt;height:15.15pt" o:ole="">
                  <v:imagedata r:id="rId80" o:title=""/>
                </v:shape>
                <o:OLEObject Type="Embed" ProgID="Equation.DSMT4" ShapeID="_x0000_i1064" DrawAspect="Content" ObjectID="_1778914842" r:id="rId86"/>
              </w:object>
            </w:r>
            <w:r w:rsidRPr="004A3D9B">
              <w:rPr>
                <w:sz w:val="28"/>
                <w:szCs w:val="28"/>
              </w:rPr>
              <w:t xml:space="preserve"> </w:t>
            </w:r>
          </w:p>
          <w:p w14:paraId="2B997920" w14:textId="427B1555" w:rsidR="004A3D9B" w:rsidRPr="004A3D9B" w:rsidRDefault="004A3D9B" w:rsidP="004A3D9B">
            <w:pPr>
              <w:rPr>
                <w:b w:val="0"/>
                <w:bCs w:val="0"/>
                <w:noProof/>
                <w:sz w:val="28"/>
                <w:szCs w:val="28"/>
                <w:rtl/>
              </w:rPr>
            </w:pPr>
            <w:r w:rsidRPr="004A3D9B">
              <w:rPr>
                <w:rFonts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D9C81A4" wp14:editId="64117FFA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204470</wp:posOffset>
                      </wp:positionV>
                      <wp:extent cx="3014372" cy="492516"/>
                      <wp:effectExtent l="38100" t="0" r="0" b="317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72" cy="492516"/>
                                <a:chOff x="0" y="0"/>
                                <a:chExt cx="3014602" cy="493223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Oval 29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0"/>
                                  <a:ext cx="3014602" cy="493223"/>
                                  <a:chOff x="0" y="0"/>
                                  <a:chExt cx="3014602" cy="493223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5AED5A" w14:textId="77777777" w:rsidR="004A3D9B" w:rsidRDefault="004A3D9B" w:rsidP="004A3D9B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0" y="115330"/>
                                    <a:ext cx="2462118" cy="377893"/>
                                    <a:chOff x="0" y="0"/>
                                    <a:chExt cx="2462118" cy="377893"/>
                                  </a:xfrm>
                                </wpg:grpSpPr>
                                <wps:wsp>
                                  <wps:cNvPr id="36" name="Straight Arrow Connector 36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Text Box 35"/>
                                  <wps:cNvSpPr txBox="1"/>
                                  <wps:spPr>
                                    <a:xfrm>
                                      <a:off x="942802" y="104451"/>
                                      <a:ext cx="310539" cy="273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7479B1" w14:textId="77777777" w:rsidR="004A3D9B" w:rsidRDefault="004A3D9B" w:rsidP="004A3D9B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3E507A66">
                                            <v:shape id="_x0000_i1066" type="#_x0000_t75" style="width:9.7pt;height:9.7pt" o:ole="">
                                              <v:imagedata r:id="rId87" o:title=""/>
                                            </v:shape>
                                            <o:OLEObject Type="Embed" ProgID="Equation.DSMT4" ShapeID="_x0000_i1066" DrawAspect="Content" ObjectID="_1778914862" r:id="rId88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38" name="Straight Connector 38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Straight Connector 40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C81A4" id="Group 27" o:spid="_x0000_s1039" style="position:absolute;left:0;text-align:left;margin-left:192.45pt;margin-top:16.1pt;width:237.35pt;height:38.8pt;z-index:251668480;mso-width-relative:margin;mso-height-relative:margin" coordsize="30146,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">
                      <v:group id="Group 28" o:spid="_x0000_s1040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30" o:spid="_x0000_s1041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" fillcolor="black [3213]" strokecolor="black [3213]" strokeweight="1pt">
                          <v:fill r:id="rId89" o:title="" color2="white [3212]" type="pattern"/>
                        </v:rect>
                        <v:oval id="Oval 31" o:spid="_x0000_s1042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" fillcolor="black [3213]" strokecolor="black [3213]" strokeweight="1pt"/>
                        <v:oval id="Oval 29" o:spid="_x0000_s1043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" fillcolor="white [3212]" strokecolor="black [3213]" strokeweight="1pt"/>
                      </v:group>
                      <v:group id="Group 32" o:spid="_x0000_s1044" style="position:absolute;width:30146;height:4932" coordsize="30146,4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Text Box 33" o:spid="_x0000_s1045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" filled="f" stroked="f" strokeweight=".5pt">
                          <v:textbox style="mso-fit-shape-to-text:t">
                            <w:txbxContent>
                              <w:p w14:paraId="5F5AED5A" w14:textId="77777777" w:rsidR="004A3D9B" w:rsidRDefault="004A3D9B" w:rsidP="004A3D9B">
                                <w:pPr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4" o:spid="_x0000_s1046" style="position:absolute;top:1153;width:24621;height:3779" coordsize="24621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shape id="Straight Arrow Connector 36" o:spid="_x0000_s1047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" strokecolor="black [3213]">
                            <v:stroke startarrow="open" endarrow="open"/>
                          </v:shape>
                          <v:shape id="Text Box 35" o:spid="_x0000_s1048" type="#_x0000_t202" style="position:absolute;left:9428;top:1044;width:3105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307479B1" w14:textId="77777777" w:rsidR="004A3D9B" w:rsidRDefault="004A3D9B" w:rsidP="004A3D9B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3E507A66">
                                      <v:shape id="_x0000_i1060" type="#_x0000_t75" style="width:9.4pt;height:9.4pt" o:ole="">
                                        <v:imagedata r:id="rId90" o:title=""/>
                                      </v:shape>
                                      <o:OLEObject Type="Embed" ProgID="Equation.DSMT4" ShapeID="_x0000_i1060" DrawAspect="Content" ObjectID="_1778813359" r:id="rId91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37" o:spid="_x0000_s1049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line id="Straight Connector 38" o:spid="_x0000_s1050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          <v:line id="Straight Connector 39" o:spid="_x0000_s1051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        <v:line id="Straight Connector 40" o:spid="_x0000_s1052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            <v:line id="Straight Connector 41" o:spid="_x0000_s1053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++xQAAANs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BitA++xQAAANsAAAAP&#10;AAAAAAAAAAAAAAAAAAcCAABkcnMvZG93bnJldi54bWxQSwUGAAAAAAMAAwC3AAAA+QIAAAAA&#10;" strokecolor="black [3213]"/>
                            <v:line id="Straight Connector 42" o:spid="_x0000_s1054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          <v:line id="Straight Connector 43" o:spid="_x0000_s1055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            <v:line id="Straight Connector 44" o:spid="_x0000_s1056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            <v:line id="Straight Connector 45" o:spid="_x0000_s1057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4A3D9B">
              <w:rPr>
                <w:rFonts w:hint="cs"/>
                <w:sz w:val="28"/>
                <w:szCs w:val="28"/>
                <w:rtl/>
              </w:rPr>
              <w:t xml:space="preserve">ب- </w:t>
            </w:r>
            <w:r w:rsidRPr="004A3D9B">
              <w:rPr>
                <w:rFonts w:hint="cs"/>
                <w:noProof/>
                <w:sz w:val="28"/>
                <w:szCs w:val="28"/>
                <w:rtl/>
              </w:rPr>
              <w:t>مجموعه را به صورت رياضي بيان كنيد .</w:t>
            </w:r>
            <w:r w:rsidRPr="004A3D9B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06AB066F" w14:textId="58430DCA" w:rsidR="00ED4AA8" w:rsidRDefault="00ED4AA8" w:rsidP="004A3D9B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ind w:left="36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ED4AA8">
              <w:rPr>
                <w:sz w:val="28"/>
                <w:szCs w:val="28"/>
              </w:rPr>
              <w:t xml:space="preserve">  </w:t>
            </w:r>
            <w:r w:rsidR="008D4375" w:rsidRPr="008D4375">
              <w:rPr>
                <w:position w:val="-14"/>
              </w:rPr>
              <w:object w:dxaOrig="3360" w:dyaOrig="440" w14:anchorId="63B61599">
                <v:shape id="_x0000_i1067" type="#_x0000_t75" style="width:139.15pt;height:23.6pt" o:ole="">
                  <v:imagedata r:id="rId92" o:title=""/>
                </v:shape>
                <o:OLEObject Type="Embed" ProgID="Equation.DSMT4" ShapeID="_x0000_i1067" DrawAspect="Content" ObjectID="_1778914843" r:id="rId93"/>
              </w:object>
            </w:r>
          </w:p>
          <w:p w14:paraId="71781ED4" w14:textId="77777777" w:rsidR="00ED4AA8" w:rsidRDefault="00ED4AA8" w:rsidP="00ED4A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ED4AA8">
              <w:rPr>
                <w:rFonts w:hint="cs"/>
                <w:sz w:val="28"/>
                <w:szCs w:val="28"/>
                <w:rtl/>
              </w:rPr>
              <w:t>ج-</w:t>
            </w:r>
            <w:r>
              <w:rPr>
                <w:rFonts w:hint="cs"/>
                <w:sz w:val="28"/>
                <w:szCs w:val="28"/>
                <w:rtl/>
              </w:rPr>
              <w:t xml:space="preserve"> با توجه به مجموعه 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، درستی یا نادرستی عبارت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ED4AA8" w14:paraId="281DEC0D" w14:textId="77777777" w:rsidTr="00ED4AA8">
              <w:tc>
                <w:tcPr>
                  <w:tcW w:w="2498" w:type="dxa"/>
                  <w:vAlign w:val="center"/>
                </w:tcPr>
                <w:p w14:paraId="0C4F7B87" w14:textId="25F6FB85" w:rsidR="00ED4AA8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ED4AA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4C7C90BC">
                      <v:shape id="_x0000_i1068" type="#_x0000_t75" style="width:39.35pt;height:18.15pt" o:ole="">
                        <v:imagedata r:id="rId42" o:title=""/>
                      </v:shape>
                      <o:OLEObject Type="Embed" ProgID="Equation.DSMT4" ShapeID="_x0000_i1068" DrawAspect="Content" ObjectID="_1778914844" r:id="rId94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6042AB14" w14:textId="26BE6A02" w:rsidR="00ED4AA8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ED4AA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880" w:dyaOrig="400" w14:anchorId="3182FDCD">
                      <v:shape id="_x0000_i1069" type="#_x0000_t75" style="width:50.2pt;height:21.8pt" o:ole="">
                        <v:imagedata r:id="rId95" o:title=""/>
                      </v:shape>
                      <o:OLEObject Type="Embed" ProgID="Equation.DSMT4" ShapeID="_x0000_i1069" DrawAspect="Content" ObjectID="_1778914845" r:id="rId96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8AA1194" w14:textId="32D09037" w:rsidR="00ED4AA8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ED4AA8">
                    <w:rPr>
                      <w:rFonts w:ascii="Vazirmatn" w:hAnsi="Vazirmatn" w:cs="0 Nazanin Bold"/>
                      <w:b w:val="0"/>
                      <w:bCs w:val="0"/>
                      <w:position w:val="-6"/>
                      <w:sz w:val="28"/>
                      <w:szCs w:val="28"/>
                      <w:lang w:bidi="fa-IR"/>
                    </w:rPr>
                    <w:object w:dxaOrig="1760" w:dyaOrig="300" w14:anchorId="0502C53F">
                      <v:shape id="_x0000_i1070" type="#_x0000_t75" style="width:101.05pt;height:16.35pt" o:ole="">
                        <v:imagedata r:id="rId97" o:title=""/>
                      </v:shape>
                      <o:OLEObject Type="Embed" ProgID="Equation.DSMT4" ShapeID="_x0000_i1070" DrawAspect="Content" ObjectID="_1778914846" r:id="rId98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F714983" w14:textId="268CF847" w:rsidR="00ED4AA8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ED4AA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780" w:dyaOrig="320" w14:anchorId="155FDEF8">
                      <v:shape id="_x0000_i1071" type="#_x0000_t75" style="width:44.75pt;height:18.15pt" o:ole="">
                        <v:imagedata r:id="rId99" o:title=""/>
                      </v:shape>
                      <o:OLEObject Type="Embed" ProgID="Equation.DSMT4" ShapeID="_x0000_i1071" DrawAspect="Content" ObjectID="_1778914847" r:id="rId100"/>
                    </w:object>
                  </w:r>
                </w:p>
              </w:tc>
            </w:tr>
          </w:tbl>
          <w:p w14:paraId="0E4841B6" w14:textId="171088FF" w:rsidR="004A3D9B" w:rsidRPr="00ED4AA8" w:rsidRDefault="004A3D9B" w:rsidP="00ED4A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050D8F2E" w14:textId="66E06095" w:rsidR="004A3D9B" w:rsidRPr="00B80FC8" w:rsidRDefault="006753DE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BD3747" w:rsidRPr="00B80FC8" w14:paraId="1A8CD6BD" w14:textId="77777777" w:rsidTr="00D030C9">
        <w:trPr>
          <w:trHeight w:val="1981"/>
        </w:trPr>
        <w:tc>
          <w:tcPr>
            <w:tcW w:w="10119" w:type="dxa"/>
            <w:gridSpan w:val="3"/>
          </w:tcPr>
          <w:p w14:paraId="63A04375" w14:textId="675B6D56" w:rsidR="00D030C9" w:rsidRPr="00FE4C20" w:rsidRDefault="00C07A7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الف- </w:t>
            </w:r>
            <w:r w:rsidR="00DE7A0F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حاصل عبارت های زیر را </w:t>
            </w:r>
            <w:r w:rsidR="004A3D9B" w:rsidRPr="004A3D9B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بدون قدر مطلق</w:t>
            </w:r>
            <w:r w:rsidR="004A3D9B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بنویسید</w:t>
            </w:r>
            <w:r w:rsidR="00DE7A0F" w:rsidRPr="00FE4C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  <w:r w:rsidR="00D030C9" w:rsidRPr="00B80FC8">
              <w:rPr>
                <w:position w:val="-4"/>
              </w:rPr>
              <w:object w:dxaOrig="200" w:dyaOrig="300" w14:anchorId="0ADA1250">
                <v:shape id="_x0000_i1072" type="#_x0000_t75" style="width:10.9pt;height:13.9pt" o:ole="">
                  <v:imagedata r:id="rId101" o:title=""/>
                </v:shape>
                <o:OLEObject Type="Embed" ProgID="Equation.DSMT4" ShapeID="_x0000_i1072" DrawAspect="Content" ObjectID="_1778914848" r:id="rId102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D030C9" w:rsidRPr="00B80FC8" w14:paraId="72B40508" w14:textId="77777777" w:rsidTr="00D030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099E4191" w14:textId="489BD4C5" w:rsidR="00D030C9" w:rsidRPr="00B80FC8" w:rsidRDefault="00D030C9" w:rsidP="00DE7A0F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/>
                      <w:bCs/>
                      <w:position w:val="-14"/>
                      <w:sz w:val="28"/>
                      <w:szCs w:val="28"/>
                    </w:rPr>
                    <w:object w:dxaOrig="1700" w:dyaOrig="520" w14:anchorId="7E2E1300">
                      <v:shape id="_x0000_i1073" type="#_x0000_t75" style="width:84.7pt;height:26pt" o:ole="">
                        <v:imagedata r:id="rId103" o:title=""/>
                      </v:shape>
                      <o:OLEObject Type="Embed" ProgID="Equation.DSMT4" ShapeID="_x0000_i1073" DrawAspect="Content" ObjectID="_1778914849" r:id="rId104"/>
                    </w:object>
                  </w: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1745FAD2" w14:textId="1670D3EC" w:rsidR="00D030C9" w:rsidRPr="00B80FC8" w:rsidRDefault="00D030C9" w:rsidP="00DE7A0F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0 Nazanin Bold"/>
                      <w:b/>
                      <w:bCs/>
                      <w:sz w:val="28"/>
                      <w:szCs w:val="28"/>
                    </w:rPr>
                  </w:pPr>
                  <w:r w:rsidRPr="00B80FC8">
                    <w:rPr>
                      <w:rFonts w:ascii="Vazirmatn" w:hAnsi="Vazirmatn" w:cs="0 Nazanin Bold"/>
                      <w:b/>
                      <w:bCs/>
                      <w:position w:val="-20"/>
                      <w:sz w:val="28"/>
                      <w:szCs w:val="28"/>
                    </w:rPr>
                    <w:object w:dxaOrig="1200" w:dyaOrig="540" w14:anchorId="49868492">
                      <v:shape id="_x0000_i1074" type="#_x0000_t75" style="width:60.5pt;height:26.6pt" o:ole="">
                        <v:imagedata r:id="rId105" o:title=""/>
                      </v:shape>
                      <o:OLEObject Type="Embed" ProgID="Equation.DSMT4" ShapeID="_x0000_i1074" DrawAspect="Content" ObjectID="_1778914850" r:id="rId106"/>
                    </w:object>
                  </w:r>
                </w:p>
              </w:tc>
            </w:tr>
            <w:tr w:rsidR="00D030C9" w:rsidRPr="00B80FC8" w14:paraId="5EBAA775" w14:textId="77777777" w:rsidTr="00D030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2DC84CC9" w14:textId="553628E3" w:rsidR="00D030C9" w:rsidRPr="00B80FC8" w:rsidRDefault="00D030C9" w:rsidP="00DE7A0F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783685DF" w14:textId="2F312131" w:rsidR="00D030C9" w:rsidRPr="00B80FC8" w:rsidRDefault="00C07A74" w:rsidP="00C07A74">
                  <w:pPr>
                    <w:spacing w:line="276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position w:val="-20"/>
                      <w:sz w:val="28"/>
                      <w:szCs w:val="28"/>
                    </w:rPr>
                    <w:object w:dxaOrig="2360" w:dyaOrig="540" w14:anchorId="19CB816E">
                      <v:shape id="_x0000_i1075" type="#_x0000_t75" style="width:118pt;height:26.6pt" o:ole="">
                        <v:imagedata r:id="rId107" o:title=""/>
                      </v:shape>
                      <o:OLEObject Type="Embed" ProgID="Equation.DSMT4" ShapeID="_x0000_i1075" DrawAspect="Content" ObjectID="_1778914851" r:id="rId108"/>
                    </w:object>
                  </w:r>
                </w:p>
              </w:tc>
            </w:tr>
          </w:tbl>
          <w:p w14:paraId="600C9E16" w14:textId="77777777" w:rsidR="00DE7A0F" w:rsidRDefault="00C07A74" w:rsidP="00C07A74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ب- اگ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ر </w:t>
            </w:r>
            <w:r w:rsidRPr="004A4FE9">
              <w:rPr>
                <w:position w:val="-6"/>
              </w:rPr>
              <w:object w:dxaOrig="600" w:dyaOrig="279" w14:anchorId="47256EFB">
                <v:shape id="_x0000_i1076" type="#_x0000_t75" style="width:29.65pt;height:13.9pt" o:ole="">
                  <v:imagedata r:id="rId109" o:title=""/>
                </v:shape>
                <o:OLEObject Type="Embed" ProgID="Equation.DSMT4" ShapeID="_x0000_i1076" DrawAspect="Content" ObjectID="_1778914852" r:id="rId110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Pr="004A4FE9">
              <w:rPr>
                <w:position w:val="-6"/>
              </w:rPr>
              <w:object w:dxaOrig="740" w:dyaOrig="300" w14:anchorId="021F6CCD">
                <v:shape id="_x0000_i1077" type="#_x0000_t75" style="width:37.5pt;height:15.15pt" o:ole="">
                  <v:imagedata r:id="rId111" o:title=""/>
                </v:shape>
                <o:OLEObject Type="Embed" ProgID="Equation.DSMT4" ShapeID="_x0000_i1077" DrawAspect="Content" ObjectID="_1778914853" r:id="rId112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باشد ، حاصل عبارت زیر را به دست آورید.</w:t>
            </w:r>
          </w:p>
          <w:p w14:paraId="0F976CD0" w14:textId="76E4D3ED" w:rsidR="00C07A74" w:rsidRPr="00B80FC8" w:rsidRDefault="00C07A74" w:rsidP="00C07A74">
            <w:pPr>
              <w:spacing w:line="276" w:lineRule="auto"/>
              <w:jc w:val="right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07A74">
              <w:rPr>
                <w:rFonts w:ascii="Vazirmatn" w:hAnsi="Vazirmatn" w:cs="0 Nazanin Bold"/>
                <w:position w:val="-14"/>
                <w:sz w:val="28"/>
                <w:szCs w:val="28"/>
              </w:rPr>
              <w:object w:dxaOrig="1040" w:dyaOrig="420" w14:anchorId="5E5C7385">
                <v:shape id="_x0000_i1078" type="#_x0000_t75" style="width:61.7pt;height:24.2pt" o:ole="">
                  <v:imagedata r:id="rId113" o:title=""/>
                </v:shape>
                <o:OLEObject Type="Embed" ProgID="Equation.DSMT4" ShapeID="_x0000_i1078" DrawAspect="Content" ObjectID="_1778914854" r:id="rId114"/>
              </w:object>
            </w:r>
          </w:p>
        </w:tc>
        <w:tc>
          <w:tcPr>
            <w:tcW w:w="511" w:type="dxa"/>
            <w:vAlign w:val="center"/>
          </w:tcPr>
          <w:p w14:paraId="3F362095" w14:textId="055C29F9" w:rsidR="00BD3747" w:rsidRPr="00B80FC8" w:rsidRDefault="00C07A74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5/2</w:t>
            </w:r>
          </w:p>
        </w:tc>
      </w:tr>
      <w:tr w:rsidR="00596339" w:rsidRPr="00B80FC8" w14:paraId="28A3ABCA" w14:textId="77777777" w:rsidTr="00B71613">
        <w:trPr>
          <w:trHeight w:val="1062"/>
        </w:trPr>
        <w:tc>
          <w:tcPr>
            <w:tcW w:w="10119" w:type="dxa"/>
            <w:gridSpan w:val="3"/>
            <w:shd w:val="clear" w:color="auto" w:fill="FFFFFF" w:themeFill="background1"/>
          </w:tcPr>
          <w:p w14:paraId="521CD1CC" w14:textId="7A80C02E" w:rsidR="00BB11A8" w:rsidRDefault="00F3513D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در بین اعداد زیر ، دور اعداد گنگ خط بکشید.</w:t>
            </w:r>
            <w:bookmarkStart w:id="0" w:name="_GoBack"/>
            <w:bookmarkEnd w:id="0"/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93"/>
              <w:gridCol w:w="510"/>
              <w:gridCol w:w="1388"/>
              <w:gridCol w:w="958"/>
              <w:gridCol w:w="2715"/>
              <w:gridCol w:w="1100"/>
              <w:gridCol w:w="1188"/>
              <w:gridCol w:w="1153"/>
            </w:tblGrid>
            <w:tr w:rsidR="00B71613" w14:paraId="2B6B834F" w14:textId="77777777" w:rsidTr="00B71613">
              <w:tc>
                <w:tcPr>
                  <w:tcW w:w="993" w:type="dxa"/>
                </w:tcPr>
                <w:p w14:paraId="1719C364" w14:textId="1CE1C760" w:rsidR="00B71613" w:rsidRDefault="00B71613" w:rsidP="00B71613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71613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</w:rPr>
                    <w:object w:dxaOrig="460" w:dyaOrig="400" w14:anchorId="1AABEC5F">
                      <v:shape id="_x0000_i1616" type="#_x0000_t75" style="width:23pt;height:19.35pt" o:ole="">
                        <v:imagedata r:id="rId115" o:title=""/>
                      </v:shape>
                      <o:OLEObject Type="Embed" ProgID="Equation.DSMT4" ShapeID="_x0000_i1616" DrawAspect="Content" ObjectID="_1778914855" r:id="rId116"/>
                    </w:object>
                  </w:r>
                </w:p>
              </w:tc>
              <w:tc>
                <w:tcPr>
                  <w:tcW w:w="510" w:type="dxa"/>
                </w:tcPr>
                <w:p w14:paraId="52698FA5" w14:textId="77777777" w:rsidR="00B71613" w:rsidRDefault="00B71613" w:rsidP="00B71613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388" w:type="dxa"/>
                </w:tcPr>
                <w:p w14:paraId="36B88F40" w14:textId="07AD49CD" w:rsidR="00B71613" w:rsidRDefault="00B71613" w:rsidP="00B71613">
                  <w:pPr>
                    <w:spacing w:line="276" w:lineRule="auto"/>
                    <w:jc w:val="center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 w:val="0"/>
                      <w:bCs w:val="0"/>
                      <w:position w:val="-6"/>
                      <w:sz w:val="28"/>
                      <w:szCs w:val="28"/>
                    </w:rPr>
                    <w:object w:dxaOrig="720" w:dyaOrig="300" w14:anchorId="5B6DCDB5">
                      <v:shape id="_x0000_i1605" type="#_x0000_t75" style="width:36.3pt;height:14.5pt" o:ole="">
                        <v:imagedata r:id="rId117" o:title=""/>
                      </v:shape>
                      <o:OLEObject Type="Embed" ProgID="Equation.DSMT4" ShapeID="_x0000_i1605" DrawAspect="Content" ObjectID="_1778914856" r:id="rId118"/>
                    </w:object>
                  </w:r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 </w:t>
                  </w:r>
                </w:p>
              </w:tc>
              <w:tc>
                <w:tcPr>
                  <w:tcW w:w="958" w:type="dxa"/>
                </w:tcPr>
                <w:p w14:paraId="615C49B6" w14:textId="6C5A3345" w:rsidR="00B71613" w:rsidRPr="00B71613" w:rsidRDefault="00B71613" w:rsidP="00B71613">
                  <w:pPr>
                    <w:spacing w:line="276" w:lineRule="auto"/>
                    <w:rPr>
                      <w:rFonts w:ascii="Vazirmatn" w:hAnsi="Vazirmatn" w:cs="Arial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 w:val="0"/>
                      <w:bCs w:val="0"/>
                      <w:position w:val="-6"/>
                      <w:sz w:val="28"/>
                      <w:szCs w:val="28"/>
                    </w:rPr>
                    <w:object w:dxaOrig="260" w:dyaOrig="240" w14:anchorId="43A33A92">
                      <v:shape id="_x0000_i1604" type="#_x0000_t75" style="width:12.7pt;height:11.5pt" o:ole="">
                        <v:imagedata r:id="rId119" o:title=""/>
                      </v:shape>
                      <o:OLEObject Type="Embed" ProgID="Equation.DSMT4" ShapeID="_x0000_i1604" DrawAspect="Content" ObjectID="_1778914857" r:id="rId120"/>
                    </w:object>
                  </w:r>
                </w:p>
              </w:tc>
              <w:tc>
                <w:tcPr>
                  <w:tcW w:w="2715" w:type="dxa"/>
                </w:tcPr>
                <w:p w14:paraId="2C84C58D" w14:textId="7446307B" w:rsidR="00B71613" w:rsidRDefault="00B71613" w:rsidP="00B71613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 w:val="0"/>
                      <w:bCs w:val="0"/>
                      <w:position w:val="-6"/>
                      <w:sz w:val="28"/>
                      <w:szCs w:val="28"/>
                    </w:rPr>
                    <w:object w:dxaOrig="2240" w:dyaOrig="300" w14:anchorId="28CA4F05">
                      <v:shape id="_x0000_i1603" type="#_x0000_t75" style="width:111.35pt;height:13.9pt" o:ole="">
                        <v:imagedata r:id="rId121" o:title=""/>
                      </v:shape>
                      <o:OLEObject Type="Embed" ProgID="Equation.DSMT4" ShapeID="_x0000_i1603" DrawAspect="Content" ObjectID="_1778914858" r:id="rId122"/>
                    </w:object>
                  </w:r>
                </w:p>
              </w:tc>
              <w:tc>
                <w:tcPr>
                  <w:tcW w:w="1100" w:type="dxa"/>
                </w:tcPr>
                <w:p w14:paraId="7C9B846A" w14:textId="5C841CF4" w:rsidR="00B71613" w:rsidRDefault="00B71613" w:rsidP="00B71613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 w:val="0"/>
                      <w:bCs w:val="0"/>
                      <w:position w:val="-6"/>
                      <w:sz w:val="28"/>
                      <w:szCs w:val="28"/>
                    </w:rPr>
                    <w:object w:dxaOrig="499" w:dyaOrig="340" w14:anchorId="46CA5DFA">
                      <v:shape id="_x0000_i1602" type="#_x0000_t75" style="width:24.8pt;height:16.35pt" o:ole="">
                        <v:imagedata r:id="rId123" o:title=""/>
                      </v:shape>
                      <o:OLEObject Type="Embed" ProgID="Equation.DSMT4" ShapeID="_x0000_i1602" DrawAspect="Content" ObjectID="_1778914859" r:id="rId124"/>
                    </w:object>
                  </w:r>
                </w:p>
              </w:tc>
              <w:tc>
                <w:tcPr>
                  <w:tcW w:w="1188" w:type="dxa"/>
                </w:tcPr>
                <w:p w14:paraId="7533E0AC" w14:textId="4889F852" w:rsidR="00B71613" w:rsidRDefault="00B71613" w:rsidP="00B71613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</w:rPr>
                    <w:object w:dxaOrig="820" w:dyaOrig="400" w14:anchorId="389BB560">
                      <v:shape id="_x0000_i1601" type="#_x0000_t75" style="width:40.55pt;height:20.55pt" o:ole="">
                        <v:imagedata r:id="rId125" o:title=""/>
                      </v:shape>
                      <o:OLEObject Type="Embed" ProgID="Equation.DSMT4" ShapeID="_x0000_i1601" DrawAspect="Content" ObjectID="_1778914860" r:id="rId126"/>
                    </w:object>
                  </w:r>
                </w:p>
              </w:tc>
              <w:tc>
                <w:tcPr>
                  <w:tcW w:w="1153" w:type="dxa"/>
                </w:tcPr>
                <w:p w14:paraId="623F2496" w14:textId="3D014954" w:rsidR="00B71613" w:rsidRDefault="00B71613" w:rsidP="00B71613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80FC8">
                    <w:rPr>
                      <w:rFonts w:ascii="Vazirmatn" w:hAnsi="Vazirmatn" w:cs="0 Nazanin Bold"/>
                      <w:b w:val="0"/>
                      <w:bCs w:val="0"/>
                      <w:position w:val="-8"/>
                      <w:sz w:val="28"/>
                      <w:szCs w:val="28"/>
                    </w:rPr>
                    <w:object w:dxaOrig="680" w:dyaOrig="400" w14:anchorId="2FCF411A">
                      <v:shape id="_x0000_i1600" type="#_x0000_t75" style="width:34.5pt;height:20.55pt" o:ole="">
                        <v:imagedata r:id="rId127" o:title=""/>
                      </v:shape>
                      <o:OLEObject Type="Embed" ProgID="Equation.DSMT4" ShapeID="_x0000_i1600" DrawAspect="Content" ObjectID="_1778914861" r:id="rId128"/>
                    </w:object>
                  </w:r>
                </w:p>
              </w:tc>
            </w:tr>
          </w:tbl>
          <w:p w14:paraId="191AB81B" w14:textId="3D63BB17" w:rsidR="00596339" w:rsidRPr="00B80FC8" w:rsidRDefault="00596339" w:rsidP="00834E69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3115B3E8" w14:textId="0D7C8E1F" w:rsidR="00596339" w:rsidRPr="00B80FC8" w:rsidRDefault="0058174E" w:rsidP="00596339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5560E022" w:rsidR="000B3006" w:rsidRPr="00B80FC8" w:rsidRDefault="00673641" w:rsidP="00771433">
      <w:pPr>
        <w:tabs>
          <w:tab w:val="left" w:pos="7696"/>
        </w:tabs>
        <w:jc w:val="right"/>
        <w:rPr>
          <w:rFonts w:ascii="Vazirmatn" w:hAnsi="Vazirmatn" w:cs="0 Nazanin Bold"/>
          <w:b w:val="0"/>
          <w:bCs w:val="0"/>
          <w:sz w:val="28"/>
          <w:szCs w:val="28"/>
          <w:rtl/>
        </w:rPr>
      </w:pPr>
      <w:r w:rsidRPr="00B80FC8">
        <w:rPr>
          <w:rFonts w:hint="cs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22A60E" wp14:editId="3044F47D">
                <wp:simplePos x="0" y="0"/>
                <wp:positionH relativeFrom="page">
                  <wp:posOffset>994787</wp:posOffset>
                </wp:positionH>
                <wp:positionV relativeFrom="page">
                  <wp:posOffset>358392</wp:posOffset>
                </wp:positionV>
                <wp:extent cx="778174" cy="890081"/>
                <wp:effectExtent l="0" t="0" r="0" b="247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74" cy="890081"/>
                          <a:chOff x="76200" y="-32009"/>
                          <a:chExt cx="841020" cy="94640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76200" y="123825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99207" y="-32009"/>
                            <a:ext cx="318013" cy="28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B5C355" w14:textId="77777777" w:rsidR="00CA1554" w:rsidRDefault="00CA1554" w:rsidP="00CA1554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9098" y="169774"/>
                            <a:ext cx="327019" cy="28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4C9C" w14:textId="77777777" w:rsidR="00CA1554" w:rsidRDefault="00CA1554" w:rsidP="00CA1554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2A60E" id="Group 9" o:spid="_x0000_s1058" style="position:absolute;margin-left:78.35pt;margin-top:28.2pt;width:61.25pt;height:70.1pt;z-index:251666432;mso-position-horizontal-relative:page;mso-position-vertical-relative:page;mso-width-relative:margin;mso-height-relative:margin" coordorigin="762,-320" coordsize="8410,9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">
                <v:oval id="Oval 1" o:spid="_x0000_s1059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<v:shape id="Text Box 8" o:spid="_x0000_s1060" type="#_x0000_t202" style="position:absolute;left:5992;top:-320;width:3180;height:28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0AB5C355" w14:textId="77777777" w:rsidR="00CA1554" w:rsidRDefault="00CA1554" w:rsidP="00CA1554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61" type="#_x0000_t202" style="position:absolute;left:1990;top:1697;width:3271;height:28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16064C9C" w14:textId="77777777" w:rsidR="00CA1554" w:rsidRDefault="00CA1554" w:rsidP="00CA1554">
                        <w:pPr>
                          <w:rPr>
                            <w:rFonts w:hint="cs"/>
                            <w:rtl/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B3006" w:rsidRPr="00B80FC8" w:rsidSect="00554692">
      <w:footerReference w:type="even" r:id="rId129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C2BC3" w14:textId="77777777" w:rsidR="00C12196" w:rsidRDefault="00C12196">
      <w:r>
        <w:separator/>
      </w:r>
    </w:p>
  </w:endnote>
  <w:endnote w:type="continuationSeparator" w:id="0">
    <w:p w14:paraId="2C952CA8" w14:textId="77777777" w:rsidR="00C12196" w:rsidRDefault="00C1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swiss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1AB1" w14:textId="77777777" w:rsidR="00C12196" w:rsidRDefault="00C12196">
      <w:r>
        <w:separator/>
      </w:r>
    </w:p>
  </w:footnote>
  <w:footnote w:type="continuationSeparator" w:id="0">
    <w:p w14:paraId="6FEEB057" w14:textId="77777777" w:rsidR="00C12196" w:rsidRDefault="00C12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06EF0"/>
    <w:multiLevelType w:val="hybridMultilevel"/>
    <w:tmpl w:val="42EE0A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3119D"/>
    <w:rsid w:val="00044CE5"/>
    <w:rsid w:val="00051F35"/>
    <w:rsid w:val="00060B1B"/>
    <w:rsid w:val="000633DE"/>
    <w:rsid w:val="00064B47"/>
    <w:rsid w:val="000812E2"/>
    <w:rsid w:val="00081A78"/>
    <w:rsid w:val="00083DAE"/>
    <w:rsid w:val="00096D6F"/>
    <w:rsid w:val="00097C61"/>
    <w:rsid w:val="000A4E0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369CE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764F"/>
    <w:rsid w:val="001E0DCC"/>
    <w:rsid w:val="001E526C"/>
    <w:rsid w:val="001F07AB"/>
    <w:rsid w:val="001F6C57"/>
    <w:rsid w:val="002037DE"/>
    <w:rsid w:val="002078FB"/>
    <w:rsid w:val="0022126B"/>
    <w:rsid w:val="002304F7"/>
    <w:rsid w:val="0023052B"/>
    <w:rsid w:val="00232982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3013D7"/>
    <w:rsid w:val="003054F1"/>
    <w:rsid w:val="003110C8"/>
    <w:rsid w:val="00320319"/>
    <w:rsid w:val="00320504"/>
    <w:rsid w:val="00322A3F"/>
    <w:rsid w:val="0032391D"/>
    <w:rsid w:val="00325DBF"/>
    <w:rsid w:val="00343621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27CF4"/>
    <w:rsid w:val="004456AA"/>
    <w:rsid w:val="0045654A"/>
    <w:rsid w:val="004568D6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26347"/>
    <w:rsid w:val="00526388"/>
    <w:rsid w:val="00527D9D"/>
    <w:rsid w:val="00531DB8"/>
    <w:rsid w:val="0053656A"/>
    <w:rsid w:val="00550734"/>
    <w:rsid w:val="005532B4"/>
    <w:rsid w:val="0055430A"/>
    <w:rsid w:val="00554692"/>
    <w:rsid w:val="005704C3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70F1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62D5E"/>
    <w:rsid w:val="00666C36"/>
    <w:rsid w:val="00673641"/>
    <w:rsid w:val="00674005"/>
    <w:rsid w:val="006753DE"/>
    <w:rsid w:val="006917C9"/>
    <w:rsid w:val="0069290B"/>
    <w:rsid w:val="006A45B3"/>
    <w:rsid w:val="006A5A68"/>
    <w:rsid w:val="006B1CD3"/>
    <w:rsid w:val="006C1DAF"/>
    <w:rsid w:val="006C36D2"/>
    <w:rsid w:val="006C5E32"/>
    <w:rsid w:val="006D1307"/>
    <w:rsid w:val="006F074B"/>
    <w:rsid w:val="006F0F16"/>
    <w:rsid w:val="00701928"/>
    <w:rsid w:val="007030CB"/>
    <w:rsid w:val="00712340"/>
    <w:rsid w:val="0071794E"/>
    <w:rsid w:val="007248D3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64FD"/>
    <w:rsid w:val="00812683"/>
    <w:rsid w:val="00814666"/>
    <w:rsid w:val="00820188"/>
    <w:rsid w:val="00824E95"/>
    <w:rsid w:val="008274E0"/>
    <w:rsid w:val="00827D24"/>
    <w:rsid w:val="00834E69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5BB4"/>
    <w:rsid w:val="00897D81"/>
    <w:rsid w:val="008B2D29"/>
    <w:rsid w:val="008B327A"/>
    <w:rsid w:val="008C653C"/>
    <w:rsid w:val="008C662D"/>
    <w:rsid w:val="008D4375"/>
    <w:rsid w:val="008D43E1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7508"/>
    <w:rsid w:val="00947F17"/>
    <w:rsid w:val="00952302"/>
    <w:rsid w:val="00961862"/>
    <w:rsid w:val="00965911"/>
    <w:rsid w:val="0098025A"/>
    <w:rsid w:val="00984794"/>
    <w:rsid w:val="0099294B"/>
    <w:rsid w:val="00992D1A"/>
    <w:rsid w:val="00992D67"/>
    <w:rsid w:val="009934FF"/>
    <w:rsid w:val="00995A53"/>
    <w:rsid w:val="009960AB"/>
    <w:rsid w:val="009C1230"/>
    <w:rsid w:val="009D1721"/>
    <w:rsid w:val="009E0671"/>
    <w:rsid w:val="009E3297"/>
    <w:rsid w:val="009E5676"/>
    <w:rsid w:val="009F15B1"/>
    <w:rsid w:val="00A02FD3"/>
    <w:rsid w:val="00A06317"/>
    <w:rsid w:val="00A0747B"/>
    <w:rsid w:val="00A10B78"/>
    <w:rsid w:val="00A20A6A"/>
    <w:rsid w:val="00A20E9F"/>
    <w:rsid w:val="00A210D6"/>
    <w:rsid w:val="00A26BF5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2053"/>
    <w:rsid w:val="00B71613"/>
    <w:rsid w:val="00B73028"/>
    <w:rsid w:val="00B80042"/>
    <w:rsid w:val="00B80E06"/>
    <w:rsid w:val="00B80FC8"/>
    <w:rsid w:val="00BA098C"/>
    <w:rsid w:val="00BA7917"/>
    <w:rsid w:val="00BA7DE9"/>
    <w:rsid w:val="00BB11A8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40BBF"/>
    <w:rsid w:val="00C4546A"/>
    <w:rsid w:val="00C50975"/>
    <w:rsid w:val="00C60163"/>
    <w:rsid w:val="00C77310"/>
    <w:rsid w:val="00C82809"/>
    <w:rsid w:val="00C82A22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C37"/>
    <w:rsid w:val="00D656B0"/>
    <w:rsid w:val="00D70DCE"/>
    <w:rsid w:val="00D849E2"/>
    <w:rsid w:val="00D86FB6"/>
    <w:rsid w:val="00D87200"/>
    <w:rsid w:val="00D87BA6"/>
    <w:rsid w:val="00D97201"/>
    <w:rsid w:val="00DA7416"/>
    <w:rsid w:val="00DB1342"/>
    <w:rsid w:val="00DB4350"/>
    <w:rsid w:val="00DC1C76"/>
    <w:rsid w:val="00DD01C4"/>
    <w:rsid w:val="00DE575C"/>
    <w:rsid w:val="00DE7A0F"/>
    <w:rsid w:val="00DF06AC"/>
    <w:rsid w:val="00DF24A7"/>
    <w:rsid w:val="00DF3E96"/>
    <w:rsid w:val="00DF51A3"/>
    <w:rsid w:val="00E00254"/>
    <w:rsid w:val="00E12811"/>
    <w:rsid w:val="00E14C5C"/>
    <w:rsid w:val="00E21646"/>
    <w:rsid w:val="00E33963"/>
    <w:rsid w:val="00E576A0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5FB"/>
    <w:rsid w:val="00E96E6B"/>
    <w:rsid w:val="00EA05B8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3DF6"/>
    <w:rsid w:val="00F81292"/>
    <w:rsid w:val="00F96F1E"/>
    <w:rsid w:val="00FA00FC"/>
    <w:rsid w:val="00FA1DE2"/>
    <w:rsid w:val="00FC528B"/>
    <w:rsid w:val="00FC5A50"/>
    <w:rsid w:val="00FD1E05"/>
    <w:rsid w:val="00FD53D3"/>
    <w:rsid w:val="00FD5C9F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1.gif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00.wmf"/><Relationship Id="rId95" Type="http://schemas.openxmlformats.org/officeDocument/2006/relationships/image" Target="media/image4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footer" Target="footer1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0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2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297A8-F7F9-43B2-978D-3A6DAEA2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1028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SHAYAN</cp:lastModifiedBy>
  <cp:revision>108</cp:revision>
  <cp:lastPrinted>2023-11-01T19:47:00Z</cp:lastPrinted>
  <dcterms:created xsi:type="dcterms:W3CDTF">2018-10-12T13:02:00Z</dcterms:created>
  <dcterms:modified xsi:type="dcterms:W3CDTF">2024-06-03T06:40:00Z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