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EB996" w14:textId="77777777" w:rsidR="00D12852" w:rsidRPr="008D7C0C" w:rsidRDefault="00D12852">
      <w:pPr>
        <w:rPr>
          <w:rFonts w:ascii="Vazirmatn" w:hAnsi="Vazirmatn" w:hint="cs"/>
          <w:sz w:val="2"/>
          <w:szCs w:val="2"/>
          <w:rtl/>
          <w:lang w:bidi="fa-IR"/>
        </w:rPr>
      </w:pPr>
    </w:p>
    <w:tbl>
      <w:tblPr>
        <w:tblStyle w:val="TableGrid"/>
        <w:bidiVisual/>
        <w:tblW w:w="0" w:type="auto"/>
        <w:tblInd w:w="-94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264"/>
        <w:gridCol w:w="3402"/>
        <w:gridCol w:w="2453"/>
        <w:gridCol w:w="511"/>
      </w:tblGrid>
      <w:tr w:rsidR="00F24874" w:rsidRPr="008D7C0C" w14:paraId="473032A7" w14:textId="55764F0A" w:rsidTr="0075235D">
        <w:trPr>
          <w:trHeight w:val="522"/>
        </w:trPr>
        <w:tc>
          <w:tcPr>
            <w:tcW w:w="4264" w:type="dxa"/>
            <w:shd w:val="clear" w:color="auto" w:fill="BFBFBF" w:themeFill="background1" w:themeFillShade="BF"/>
            <w:vAlign w:val="center"/>
          </w:tcPr>
          <w:p w14:paraId="0502602C" w14:textId="5052FE14" w:rsidR="00F24874" w:rsidRPr="008D7C0C" w:rsidRDefault="00B80FC8" w:rsidP="00B80FC8">
            <w:pPr>
              <w:rPr>
                <w:rFonts w:ascii="Vazirmatn" w:hAnsi="Vazirmatn"/>
                <w:sz w:val="28"/>
                <w:szCs w:val="28"/>
                <w:rtl/>
              </w:rPr>
            </w:pPr>
            <w:r w:rsidRPr="008D7C0C">
              <w:rPr>
                <w:rFonts w:ascii="Vazirmatn" w:hAnsi="Vazirmatn"/>
                <w:sz w:val="28"/>
                <w:szCs w:val="28"/>
                <w:rtl/>
              </w:rPr>
              <w:t>نام و نام خانوادگ</w:t>
            </w:r>
            <w:r w:rsidRPr="008D7C0C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8D7C0C">
              <w:rPr>
                <w:rFonts w:ascii="Vazirmatn" w:hAnsi="Vazirmatn"/>
                <w:sz w:val="28"/>
                <w:szCs w:val="28"/>
                <w:rtl/>
              </w:rPr>
              <w:t>:</w:t>
            </w:r>
          </w:p>
        </w:tc>
        <w:tc>
          <w:tcPr>
            <w:tcW w:w="3402" w:type="dxa"/>
            <w:shd w:val="clear" w:color="auto" w:fill="BFBFBF" w:themeFill="background1" w:themeFillShade="BF"/>
            <w:vAlign w:val="center"/>
          </w:tcPr>
          <w:p w14:paraId="567BD29F" w14:textId="68D2B07F" w:rsidR="00F24874" w:rsidRPr="008D7C0C" w:rsidRDefault="00B80FC8" w:rsidP="00D12852">
            <w:p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  <w:r w:rsidRPr="008D7C0C">
              <w:rPr>
                <w:rFonts w:ascii="Vazirmatn" w:hAnsi="Vazirmatn" w:hint="cs"/>
                <w:sz w:val="28"/>
                <w:szCs w:val="28"/>
                <w:rtl/>
              </w:rPr>
              <w:t>کلاس نهم :........................</w:t>
            </w:r>
          </w:p>
        </w:tc>
        <w:tc>
          <w:tcPr>
            <w:tcW w:w="2964" w:type="dxa"/>
            <w:gridSpan w:val="2"/>
            <w:shd w:val="clear" w:color="auto" w:fill="BFBFBF" w:themeFill="background1" w:themeFillShade="BF"/>
            <w:vAlign w:val="center"/>
          </w:tcPr>
          <w:p w14:paraId="36C32234" w14:textId="7E5A6B82" w:rsidR="00F24874" w:rsidRPr="008D7C0C" w:rsidRDefault="00F24874" w:rsidP="00F24874">
            <w:pPr>
              <w:rPr>
                <w:rFonts w:ascii="Vazirmatn" w:hAnsi="Vazirmatn"/>
                <w:sz w:val="28"/>
                <w:szCs w:val="28"/>
                <w:rtl/>
              </w:rPr>
            </w:pPr>
            <w:r w:rsidRPr="008D7C0C">
              <w:rPr>
                <w:rFonts w:ascii="Vazirmatn" w:hAnsi="Vazirmatn"/>
                <w:sz w:val="28"/>
                <w:szCs w:val="28"/>
                <w:rtl/>
              </w:rPr>
              <w:t>نمره:</w:t>
            </w:r>
          </w:p>
        </w:tc>
      </w:tr>
      <w:tr w:rsidR="00F24874" w:rsidRPr="008D7C0C" w14:paraId="52F37251" w14:textId="77777777" w:rsidTr="00F24874">
        <w:trPr>
          <w:trHeight w:val="1010"/>
        </w:trPr>
        <w:tc>
          <w:tcPr>
            <w:tcW w:w="10119" w:type="dxa"/>
            <w:gridSpan w:val="3"/>
          </w:tcPr>
          <w:p w14:paraId="1EB0BCF7" w14:textId="17FB7674" w:rsidR="004A3D9B" w:rsidRPr="008D7C0C" w:rsidRDefault="004A3D9B" w:rsidP="004A3D9B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azirmatn" w:hAnsi="Vazirmatn"/>
                <w:sz w:val="26"/>
                <w:szCs w:val="26"/>
                <w:lang w:bidi="fa-IR"/>
              </w:rPr>
            </w:pPr>
            <w:r w:rsidRPr="008D7C0C">
              <w:rPr>
                <w:sz w:val="26"/>
                <w:szCs w:val="26"/>
                <w:rtl/>
              </w:rPr>
              <w:t>جملات صح</w:t>
            </w:r>
            <w:r w:rsidRPr="008D7C0C">
              <w:rPr>
                <w:rFonts w:hint="cs"/>
                <w:sz w:val="26"/>
                <w:szCs w:val="26"/>
                <w:rtl/>
              </w:rPr>
              <w:t>ی</w:t>
            </w:r>
            <w:r w:rsidRPr="008D7C0C">
              <w:rPr>
                <w:rFonts w:hint="eastAsia"/>
                <w:sz w:val="26"/>
                <w:szCs w:val="26"/>
                <w:rtl/>
              </w:rPr>
              <w:t>ح</w:t>
            </w:r>
            <w:r w:rsidRPr="008D7C0C">
              <w:rPr>
                <w:sz w:val="26"/>
                <w:szCs w:val="26"/>
                <w:rtl/>
              </w:rPr>
              <w:t xml:space="preserve"> را با (ص) و جملات غلط را</w:t>
            </w:r>
            <w:r w:rsidR="005D1DB6" w:rsidRPr="008D7C0C">
              <w:rPr>
                <w:rFonts w:hint="cs"/>
                <w:sz w:val="26"/>
                <w:szCs w:val="26"/>
                <w:rtl/>
              </w:rPr>
              <w:t xml:space="preserve"> </w:t>
            </w:r>
            <w:r w:rsidRPr="008D7C0C">
              <w:rPr>
                <w:sz w:val="26"/>
                <w:szCs w:val="26"/>
                <w:rtl/>
              </w:rPr>
              <w:t>با (غ) مشخص کن</w:t>
            </w:r>
            <w:r w:rsidRPr="008D7C0C">
              <w:rPr>
                <w:rFonts w:hint="cs"/>
                <w:sz w:val="26"/>
                <w:szCs w:val="26"/>
                <w:rtl/>
              </w:rPr>
              <w:t>ی</w:t>
            </w:r>
            <w:r w:rsidRPr="008D7C0C">
              <w:rPr>
                <w:rFonts w:hint="eastAsia"/>
                <w:sz w:val="26"/>
                <w:szCs w:val="26"/>
                <w:rtl/>
              </w:rPr>
              <w:t>د</w:t>
            </w:r>
            <w:r w:rsidRPr="008D7C0C">
              <w:rPr>
                <w:sz w:val="26"/>
                <w:szCs w:val="26"/>
                <w:rtl/>
              </w:rPr>
              <w:t xml:space="preserve"> .</w:t>
            </w:r>
          </w:p>
          <w:p w14:paraId="0C212CFD" w14:textId="77777777" w:rsidR="005928C2" w:rsidRPr="008D7C0C" w:rsidRDefault="005928C2" w:rsidP="005928C2">
            <w:pPr>
              <w:rPr>
                <w:sz w:val="26"/>
                <w:szCs w:val="26"/>
                <w:rtl/>
              </w:rPr>
            </w:pPr>
            <w:r w:rsidRPr="008D7C0C">
              <w:rPr>
                <w:rFonts w:hint="cs"/>
                <w:sz w:val="26"/>
                <w:szCs w:val="26"/>
                <w:rtl/>
              </w:rPr>
              <w:t>الف) عبارت "چهار شاعر ایرانی" یک مجموعه را مشخص می کند. (        )</w:t>
            </w:r>
          </w:p>
          <w:p w14:paraId="6FC78E98" w14:textId="3F484221" w:rsidR="005928C2" w:rsidRPr="008D7C0C" w:rsidRDefault="005928C2" w:rsidP="005928C2">
            <w:pPr>
              <w:rPr>
                <w:sz w:val="26"/>
                <w:szCs w:val="26"/>
                <w:rtl/>
              </w:rPr>
            </w:pPr>
            <w:r w:rsidRPr="008D7C0C">
              <w:rPr>
                <w:rFonts w:hint="cs"/>
                <w:sz w:val="26"/>
                <w:szCs w:val="26"/>
                <w:rtl/>
              </w:rPr>
              <w:t>ب) یک مجموعه 3 عضوی</w:t>
            </w:r>
            <w:r w:rsidR="00EA024E">
              <w:rPr>
                <w:rFonts w:hint="cs"/>
                <w:sz w:val="26"/>
                <w:szCs w:val="26"/>
                <w:rtl/>
                <w:lang w:bidi="fa-IR"/>
              </w:rPr>
              <w:t xml:space="preserve"> دارای</w:t>
            </w:r>
            <w:r w:rsidRPr="008D7C0C">
              <w:rPr>
                <w:rFonts w:hint="cs"/>
                <w:sz w:val="26"/>
                <w:szCs w:val="26"/>
                <w:rtl/>
              </w:rPr>
              <w:t xml:space="preserve"> 6 زیر مجموعه </w:t>
            </w:r>
            <w:r w:rsidR="00EA024E">
              <w:rPr>
                <w:rFonts w:hint="cs"/>
                <w:sz w:val="26"/>
                <w:szCs w:val="26"/>
                <w:rtl/>
              </w:rPr>
              <w:t>است</w:t>
            </w:r>
            <w:bookmarkStart w:id="0" w:name="_GoBack"/>
            <w:bookmarkEnd w:id="0"/>
            <w:r w:rsidRPr="008D7C0C">
              <w:rPr>
                <w:rFonts w:hint="cs"/>
                <w:sz w:val="26"/>
                <w:szCs w:val="26"/>
                <w:rtl/>
              </w:rPr>
              <w:t>. (      )</w:t>
            </w:r>
          </w:p>
          <w:p w14:paraId="55B64F42" w14:textId="0C74A576" w:rsidR="005928C2" w:rsidRPr="008D7C0C" w:rsidRDefault="005928C2" w:rsidP="005928C2">
            <w:pPr>
              <w:spacing w:line="276" w:lineRule="auto"/>
              <w:rPr>
                <w:sz w:val="26"/>
                <w:szCs w:val="26"/>
                <w:rtl/>
              </w:rPr>
            </w:pPr>
            <w:r w:rsidRPr="008D7C0C">
              <w:rPr>
                <w:rFonts w:hint="cs"/>
                <w:sz w:val="26"/>
                <w:szCs w:val="26"/>
                <w:rtl/>
              </w:rPr>
              <w:t xml:space="preserve">ج) </w:t>
            </w:r>
            <w:r w:rsidRPr="008D7C0C">
              <w:rPr>
                <w:rFonts w:hint="cs"/>
                <w:i/>
                <w:sz w:val="26"/>
                <w:szCs w:val="26"/>
                <w:rtl/>
              </w:rPr>
              <w:t>حاصل</w:t>
            </w:r>
            <w:r w:rsidRPr="008D7C0C">
              <w:rPr>
                <w:i/>
                <w:position w:val="-16"/>
                <w:sz w:val="26"/>
                <w:szCs w:val="26"/>
              </w:rPr>
              <w:object w:dxaOrig="800" w:dyaOrig="520" w14:anchorId="080392B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9.05pt;height:23.4pt" o:ole="">
                  <v:imagedata r:id="rId8" o:title=""/>
                </v:shape>
                <o:OLEObject Type="Embed" ProgID="Equation.DSMT4" ShapeID="_x0000_i1025" DrawAspect="Content" ObjectID="_1792208279" r:id="rId9"/>
              </w:object>
            </w:r>
            <w:r w:rsidRPr="008D7C0C">
              <w:rPr>
                <w:rFonts w:hint="cs"/>
                <w:i/>
                <w:sz w:val="26"/>
                <w:szCs w:val="26"/>
                <w:rtl/>
              </w:rPr>
              <w:t xml:space="preserve"> برابر  است با   1+  </w:t>
            </w:r>
            <w:r w:rsidRPr="008D7C0C">
              <w:rPr>
                <w:sz w:val="26"/>
                <w:szCs w:val="26"/>
                <w:rtl/>
              </w:rPr>
              <w:t>(       )</w:t>
            </w:r>
            <w:r w:rsidRPr="008D7C0C">
              <w:rPr>
                <w:rFonts w:hint="cs"/>
                <w:sz w:val="26"/>
                <w:szCs w:val="26"/>
                <w:rtl/>
              </w:rPr>
              <w:t xml:space="preserve"> </w:t>
            </w:r>
          </w:p>
          <w:p w14:paraId="4CFAF115" w14:textId="4E0B8280" w:rsidR="0012735C" w:rsidRPr="008D7C0C" w:rsidRDefault="005928C2" w:rsidP="005928C2">
            <w:pPr>
              <w:rPr>
                <w:sz w:val="26"/>
                <w:szCs w:val="26"/>
                <w:rtl/>
              </w:rPr>
            </w:pPr>
            <w:r w:rsidRPr="008D7C0C">
              <w:rPr>
                <w:rFonts w:hint="cs"/>
                <w:i/>
                <w:sz w:val="26"/>
                <w:szCs w:val="26"/>
                <w:rtl/>
              </w:rPr>
              <w:t>د) هر عدد حقیقی یک عدد گویا است. (        )</w:t>
            </w:r>
          </w:p>
        </w:tc>
        <w:tc>
          <w:tcPr>
            <w:tcW w:w="511" w:type="dxa"/>
            <w:vAlign w:val="center"/>
          </w:tcPr>
          <w:p w14:paraId="51FF8739" w14:textId="056367FD" w:rsidR="00F24874" w:rsidRPr="008D7C0C" w:rsidRDefault="00DD59FF" w:rsidP="00FD1E05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8D7C0C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1</w:t>
            </w:r>
          </w:p>
        </w:tc>
      </w:tr>
      <w:tr w:rsidR="004A4FE9" w:rsidRPr="008D7C0C" w14:paraId="16A82687" w14:textId="77777777" w:rsidTr="00F24874">
        <w:trPr>
          <w:trHeight w:val="1010"/>
        </w:trPr>
        <w:tc>
          <w:tcPr>
            <w:tcW w:w="10119" w:type="dxa"/>
            <w:gridSpan w:val="3"/>
          </w:tcPr>
          <w:p w14:paraId="00EE4335" w14:textId="77777777" w:rsidR="004A4FE9" w:rsidRPr="008D7C0C" w:rsidRDefault="004A4FE9" w:rsidP="004A4FE9">
            <w:pPr>
              <w:pStyle w:val="ListParagraph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 w:rsidRPr="008D7C0C">
              <w:rPr>
                <w:rFonts w:hint="cs"/>
                <w:sz w:val="26"/>
                <w:szCs w:val="26"/>
                <w:rtl/>
              </w:rPr>
              <w:t>جاهای خالی را با اعداد یا عبارات مناسب کامل کنید.</w:t>
            </w:r>
          </w:p>
          <w:p w14:paraId="697566B9" w14:textId="16589FE8" w:rsidR="0012735C" w:rsidRPr="008D7C0C" w:rsidRDefault="005928C2" w:rsidP="00DD59FF">
            <w:pPr>
              <w:rPr>
                <w:sz w:val="26"/>
                <w:szCs w:val="26"/>
                <w:rtl/>
                <w:lang w:bidi="fa-IR"/>
              </w:rPr>
            </w:pPr>
            <w:r w:rsidRPr="008D7C0C">
              <w:rPr>
                <w:rFonts w:hint="cs"/>
                <w:sz w:val="26"/>
                <w:szCs w:val="26"/>
                <w:rtl/>
              </w:rPr>
              <w:t>الف) اگر</w:t>
            </w:r>
            <w:r w:rsidRPr="008D7C0C">
              <w:rPr>
                <w:sz w:val="26"/>
                <w:szCs w:val="26"/>
                <w:rtl/>
              </w:rPr>
              <w:t xml:space="preserve"> </w:t>
            </w:r>
            <w:r w:rsidRPr="008D7C0C">
              <w:rPr>
                <w:position w:val="-8"/>
                <w:sz w:val="26"/>
                <w:szCs w:val="26"/>
              </w:rPr>
              <w:object w:dxaOrig="740" w:dyaOrig="300" w14:anchorId="0049FD72">
                <v:shape id="_x0000_i1026" type="#_x0000_t75" style="width:37.3pt;height:18.2pt" o:ole="">
                  <v:imagedata r:id="rId10" o:title=""/>
                </v:shape>
                <o:OLEObject Type="Embed" ProgID="Equation.DSMT4" ShapeID="_x0000_i1026" DrawAspect="Content" ObjectID="_1792208280" r:id="rId11"/>
              </w:object>
            </w:r>
            <w:r w:rsidRPr="008D7C0C">
              <w:rPr>
                <w:rFonts w:hint="cs"/>
                <w:sz w:val="26"/>
                <w:szCs w:val="26"/>
                <w:rtl/>
              </w:rPr>
              <w:t xml:space="preserve"> باشد</w:t>
            </w:r>
            <w:r w:rsidRPr="008D7C0C">
              <w:rPr>
                <w:rFonts w:hint="cs"/>
                <w:sz w:val="26"/>
                <w:szCs w:val="26"/>
                <w:rtl/>
                <w:lang w:bidi="fa-IR"/>
              </w:rPr>
              <w:t xml:space="preserve"> ، </w:t>
            </w:r>
            <w:r w:rsidRPr="008D7C0C">
              <w:rPr>
                <w:position w:val="-8"/>
                <w:sz w:val="26"/>
                <w:szCs w:val="26"/>
              </w:rPr>
              <w:object w:dxaOrig="1840" w:dyaOrig="320" w14:anchorId="318CB9AF">
                <v:shape id="_x0000_i1027" type="#_x0000_t75" style="width:91.95pt;height:19.1pt" o:ole="">
                  <v:imagedata r:id="rId12" o:title=""/>
                </v:shape>
                <o:OLEObject Type="Embed" ProgID="Equation.DSMT4" ShapeID="_x0000_i1027" DrawAspect="Content" ObjectID="_1792208281" r:id="rId13"/>
              </w:object>
            </w:r>
            <w:r w:rsidRPr="008D7C0C">
              <w:rPr>
                <w:rFonts w:hint="cs"/>
                <w:sz w:val="26"/>
                <w:szCs w:val="26"/>
                <w:rtl/>
                <w:lang w:bidi="fa-IR"/>
              </w:rPr>
              <w:t xml:space="preserve"> .</w:t>
            </w:r>
            <w:r w:rsidRPr="008D7C0C">
              <w:rPr>
                <w:rFonts w:hint="cs"/>
                <w:sz w:val="26"/>
                <w:szCs w:val="26"/>
                <w:rtl/>
              </w:rPr>
              <w:t xml:space="preserve">                                                                                                                  ب) مجموعه </w:t>
            </w:r>
            <w:r w:rsidRPr="008D7C0C">
              <w:rPr>
                <w:position w:val="-12"/>
                <w:sz w:val="26"/>
                <w:szCs w:val="26"/>
              </w:rPr>
              <w:object w:dxaOrig="1880" w:dyaOrig="360" w14:anchorId="7EBC3C0C">
                <v:shape id="_x0000_i1028" type="#_x0000_t75" style="width:93.7pt;height:19.1pt" o:ole="">
                  <v:imagedata r:id="rId14" o:title=""/>
                </v:shape>
                <o:OLEObject Type="Embed" ProgID="Equation.DSMT4" ShapeID="_x0000_i1028" DrawAspect="Content" ObjectID="_1792208282" r:id="rId15"/>
              </w:object>
            </w:r>
            <w:r w:rsidRPr="008D7C0C">
              <w:rPr>
                <w:rFonts w:hint="cs"/>
                <w:sz w:val="26"/>
                <w:szCs w:val="26"/>
                <w:rtl/>
                <w:lang w:bidi="fa-IR"/>
              </w:rPr>
              <w:t xml:space="preserve"> یک مجموعه ............. عضوی است.                                                                                  </w:t>
            </w:r>
            <w:r w:rsidRPr="008D7C0C">
              <w:rPr>
                <w:rFonts w:asciiTheme="minorHAnsi" w:hAnsiTheme="minorHAnsi" w:hint="cs"/>
                <w:sz w:val="26"/>
                <w:szCs w:val="26"/>
                <w:rtl/>
                <w:lang w:bidi="fa-IR"/>
              </w:rPr>
              <w:t>ج) به فاصله نقطه نمایش هر عدد از مبدا ، ................................. آن عدد می گویند.</w:t>
            </w:r>
            <w:r w:rsidRPr="008D7C0C">
              <w:rPr>
                <w:rFonts w:asciiTheme="minorHAnsi" w:hAnsiTheme="minorHAnsi" w:hint="cs"/>
                <w:sz w:val="26"/>
                <w:szCs w:val="26"/>
                <w:rtl/>
              </w:rPr>
              <w:t xml:space="preserve">                                                               </w:t>
            </w:r>
            <w:r w:rsidRPr="008D7C0C">
              <w:rPr>
                <w:rFonts w:hint="cs"/>
                <w:sz w:val="26"/>
                <w:szCs w:val="26"/>
                <w:rtl/>
              </w:rPr>
              <w:t xml:space="preserve">د) </w:t>
            </w:r>
            <w:r w:rsidRPr="008D7C0C">
              <w:rPr>
                <w:rFonts w:asciiTheme="minorHAnsi" w:hAnsiTheme="minorHAnsi"/>
                <w:sz w:val="26"/>
                <w:szCs w:val="26"/>
                <w:rtl/>
                <w:lang w:bidi="fa-IR"/>
              </w:rPr>
              <w:t>اجتماع مجموعه</w:t>
            </w:r>
            <w:r w:rsidRPr="008D7C0C">
              <w:rPr>
                <w:rFonts w:asciiTheme="minorHAnsi" w:hAnsiTheme="minorHAnsi" w:hint="cs"/>
                <w:sz w:val="26"/>
                <w:szCs w:val="26"/>
                <w:rtl/>
                <w:lang w:bidi="fa-IR"/>
              </w:rPr>
              <w:t xml:space="preserve"> عددهای</w:t>
            </w:r>
            <w:r w:rsidRPr="008D7C0C">
              <w:rPr>
                <w:rFonts w:asciiTheme="minorHAnsi" w:hAnsiTheme="minorHAnsi"/>
                <w:sz w:val="26"/>
                <w:szCs w:val="26"/>
                <w:rtl/>
                <w:lang w:bidi="fa-IR"/>
              </w:rPr>
              <w:t xml:space="preserve"> گو</w:t>
            </w:r>
            <w:r w:rsidRPr="008D7C0C">
              <w:rPr>
                <w:rFonts w:asciiTheme="minorHAnsi" w:hAnsiTheme="minorHAnsi" w:hint="cs"/>
                <w:sz w:val="26"/>
                <w:szCs w:val="26"/>
                <w:rtl/>
                <w:lang w:bidi="fa-IR"/>
              </w:rPr>
              <w:t>ی</w:t>
            </w:r>
            <w:r w:rsidRPr="008D7C0C">
              <w:rPr>
                <w:rFonts w:asciiTheme="minorHAnsi" w:hAnsiTheme="minorHAnsi" w:hint="eastAsia"/>
                <w:sz w:val="26"/>
                <w:szCs w:val="26"/>
                <w:rtl/>
                <w:lang w:bidi="fa-IR"/>
              </w:rPr>
              <w:t>ا</w:t>
            </w:r>
            <w:r w:rsidRPr="008D7C0C">
              <w:rPr>
                <w:rFonts w:asciiTheme="minorHAnsi" w:hAnsiTheme="minorHAnsi"/>
                <w:sz w:val="26"/>
                <w:szCs w:val="26"/>
                <w:rtl/>
                <w:lang w:bidi="fa-IR"/>
              </w:rPr>
              <w:t xml:space="preserve"> و عددها</w:t>
            </w:r>
            <w:r w:rsidRPr="008D7C0C">
              <w:rPr>
                <w:rFonts w:asciiTheme="minorHAnsi" w:hAnsiTheme="minorHAnsi" w:hint="cs"/>
                <w:sz w:val="26"/>
                <w:szCs w:val="26"/>
                <w:rtl/>
                <w:lang w:bidi="fa-IR"/>
              </w:rPr>
              <w:t>ی گنگ</w:t>
            </w:r>
            <w:r w:rsidRPr="008D7C0C">
              <w:rPr>
                <w:rFonts w:asciiTheme="minorHAnsi" w:hAnsiTheme="minorHAnsi"/>
                <w:sz w:val="26"/>
                <w:szCs w:val="26"/>
                <w:rtl/>
                <w:lang w:bidi="fa-IR"/>
              </w:rPr>
              <w:t xml:space="preserve"> را مجموعه عددها</w:t>
            </w:r>
            <w:r w:rsidRPr="008D7C0C">
              <w:rPr>
                <w:rFonts w:asciiTheme="minorHAnsi" w:hAnsiTheme="minorHAnsi" w:hint="cs"/>
                <w:sz w:val="26"/>
                <w:szCs w:val="26"/>
                <w:rtl/>
                <w:lang w:bidi="fa-IR"/>
              </w:rPr>
              <w:t>ی</w:t>
            </w:r>
            <w:r w:rsidRPr="008D7C0C">
              <w:rPr>
                <w:rFonts w:asciiTheme="minorHAnsi" w:hAnsiTheme="minorHAnsi"/>
                <w:sz w:val="26"/>
                <w:szCs w:val="26"/>
                <w:rtl/>
                <w:lang w:bidi="fa-IR"/>
              </w:rPr>
              <w:t xml:space="preserve"> </w:t>
            </w:r>
            <w:r w:rsidRPr="008D7C0C">
              <w:rPr>
                <w:rFonts w:asciiTheme="minorHAnsi" w:hAnsiTheme="minorHAnsi" w:hint="cs"/>
                <w:sz w:val="26"/>
                <w:szCs w:val="26"/>
                <w:rtl/>
                <w:lang w:bidi="fa-IR"/>
              </w:rPr>
              <w:t>...................</w:t>
            </w:r>
            <w:r w:rsidRPr="008D7C0C">
              <w:rPr>
                <w:rFonts w:asciiTheme="minorHAnsi" w:hAnsiTheme="minorHAnsi"/>
                <w:sz w:val="26"/>
                <w:szCs w:val="26"/>
                <w:rtl/>
                <w:lang w:bidi="fa-IR"/>
              </w:rPr>
              <w:t xml:space="preserve"> م</w:t>
            </w:r>
            <w:r w:rsidRPr="008D7C0C">
              <w:rPr>
                <w:rFonts w:asciiTheme="minorHAnsi" w:hAnsiTheme="minorHAnsi" w:hint="cs"/>
                <w:sz w:val="26"/>
                <w:szCs w:val="26"/>
                <w:rtl/>
                <w:lang w:bidi="fa-IR"/>
              </w:rPr>
              <w:t>ی</w:t>
            </w:r>
            <w:r w:rsidRPr="008D7C0C">
              <w:rPr>
                <w:rFonts w:asciiTheme="minorHAnsi" w:hAnsiTheme="minorHAnsi"/>
                <w:sz w:val="26"/>
                <w:szCs w:val="26"/>
                <w:rtl/>
                <w:lang w:bidi="fa-IR"/>
              </w:rPr>
              <w:t xml:space="preserve"> نام</w:t>
            </w:r>
            <w:r w:rsidRPr="008D7C0C">
              <w:rPr>
                <w:rFonts w:asciiTheme="minorHAnsi" w:hAnsiTheme="minorHAnsi" w:hint="cs"/>
                <w:sz w:val="26"/>
                <w:szCs w:val="26"/>
                <w:rtl/>
                <w:lang w:bidi="fa-IR"/>
              </w:rPr>
              <w:t>ی</w:t>
            </w:r>
            <w:r w:rsidRPr="008D7C0C">
              <w:rPr>
                <w:rFonts w:asciiTheme="minorHAnsi" w:hAnsiTheme="minorHAnsi" w:hint="eastAsia"/>
                <w:sz w:val="26"/>
                <w:szCs w:val="26"/>
                <w:rtl/>
                <w:lang w:bidi="fa-IR"/>
              </w:rPr>
              <w:t>م</w:t>
            </w:r>
            <w:r w:rsidRPr="008D7C0C">
              <w:rPr>
                <w:rFonts w:asciiTheme="minorHAnsi" w:hAnsiTheme="minorHAnsi" w:hint="cs"/>
                <w:sz w:val="26"/>
                <w:szCs w:val="26"/>
                <w:rtl/>
                <w:lang w:bidi="fa-IR"/>
              </w:rPr>
              <w:t>.</w:t>
            </w:r>
          </w:p>
        </w:tc>
        <w:tc>
          <w:tcPr>
            <w:tcW w:w="511" w:type="dxa"/>
            <w:vAlign w:val="center"/>
          </w:tcPr>
          <w:p w14:paraId="57F2BF77" w14:textId="5E621161" w:rsidR="004A4FE9" w:rsidRPr="008D7C0C" w:rsidRDefault="00DD59FF" w:rsidP="00FD1E05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8D7C0C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1</w:t>
            </w:r>
          </w:p>
        </w:tc>
      </w:tr>
      <w:tr w:rsidR="008C0622" w:rsidRPr="008D7C0C" w14:paraId="7AD29153" w14:textId="77777777" w:rsidTr="00C64044">
        <w:trPr>
          <w:trHeight w:val="2036"/>
        </w:trPr>
        <w:tc>
          <w:tcPr>
            <w:tcW w:w="10119" w:type="dxa"/>
            <w:gridSpan w:val="3"/>
          </w:tcPr>
          <w:p w14:paraId="2CC5CA03" w14:textId="1FFACE6F" w:rsidR="008C0622" w:rsidRPr="008D7C0C" w:rsidRDefault="008C0622" w:rsidP="008C0622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azirmatn" w:hAnsi="Vazirmatn"/>
                <w:sz w:val="26"/>
                <w:szCs w:val="26"/>
                <w:lang w:bidi="fa-IR"/>
              </w:rPr>
            </w:pPr>
            <w:r w:rsidRPr="008D7C0C">
              <w:rPr>
                <w:rFonts w:hint="cs"/>
                <w:sz w:val="26"/>
                <w:szCs w:val="26"/>
                <w:rtl/>
                <w:lang w:bidi="fa-IR"/>
              </w:rPr>
              <w:t xml:space="preserve">مجموعه های </w:t>
            </w:r>
            <w:r w:rsidRPr="008D7C0C">
              <w:rPr>
                <w:position w:val="-12"/>
                <w:sz w:val="26"/>
                <w:szCs w:val="26"/>
              </w:rPr>
              <w:object w:dxaOrig="1280" w:dyaOrig="360" w14:anchorId="5707F4C7">
                <v:shape id="_x0000_i1227" type="#_x0000_t75" style="width:63.35pt;height:18.2pt" o:ole="">
                  <v:imagedata r:id="rId16" o:title=""/>
                </v:shape>
                <o:OLEObject Type="Embed" ProgID="Equation.DSMT4" ShapeID="_x0000_i1227" DrawAspect="Content" ObjectID="_1792208283" r:id="rId17"/>
              </w:object>
            </w:r>
            <w:r w:rsidRPr="008D7C0C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و </w:t>
            </w:r>
            <w:r w:rsidRPr="008D7C0C">
              <w:rPr>
                <w:position w:val="-12"/>
                <w:sz w:val="26"/>
                <w:szCs w:val="26"/>
                <w:lang w:bidi="fa-IR"/>
              </w:rPr>
              <w:object w:dxaOrig="1240" w:dyaOrig="360" w14:anchorId="67466855">
                <v:shape id="_x0000_i1173" type="#_x0000_t75" style="width:62.45pt;height:18.2pt" o:ole="">
                  <v:imagedata r:id="rId18" o:title=""/>
                </v:shape>
                <o:OLEObject Type="Embed" ProgID="Equation.DSMT4" ShapeID="_x0000_i1173" DrawAspect="Content" ObjectID="_1792208284" r:id="rId19"/>
              </w:object>
            </w:r>
            <w:r w:rsidRPr="008D7C0C">
              <w:rPr>
                <w:rFonts w:ascii="Vazirmatn" w:hAnsi="Vazirmatn"/>
                <w:sz w:val="26"/>
                <w:szCs w:val="26"/>
                <w:lang w:bidi="fa-IR"/>
              </w:rPr>
              <w:t xml:space="preserve"> </w:t>
            </w:r>
            <w:r w:rsidRPr="008D7C0C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و </w:t>
            </w:r>
            <w:r w:rsidRPr="008D7C0C">
              <w:rPr>
                <w:position w:val="-12"/>
                <w:sz w:val="26"/>
                <w:szCs w:val="26"/>
              </w:rPr>
              <w:object w:dxaOrig="1340" w:dyaOrig="360" w14:anchorId="131D7BB8">
                <v:shape id="_x0000_i1174" type="#_x0000_t75" style="width:65.05pt;height:18.2pt" o:ole="">
                  <v:imagedata r:id="rId20" o:title=""/>
                </v:shape>
                <o:OLEObject Type="Embed" ProgID="Equation.DSMT4" ShapeID="_x0000_i1174" DrawAspect="Content" ObjectID="_1792208285" r:id="rId21"/>
              </w:object>
            </w:r>
            <w:r w:rsidRPr="008D7C0C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را در نظر بگیرید.</w:t>
            </w:r>
          </w:p>
          <w:p w14:paraId="05F3AC08" w14:textId="55159CBD" w:rsidR="008C0622" w:rsidRPr="008D7C0C" w:rsidRDefault="008C0622" w:rsidP="008C0622">
            <w:pPr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8D7C0C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الف) </w:t>
            </w:r>
            <w:r w:rsidRPr="008D7C0C">
              <w:rPr>
                <w:rFonts w:hint="cs"/>
                <w:sz w:val="26"/>
                <w:szCs w:val="26"/>
                <w:rtl/>
                <w:lang w:bidi="fa-IR"/>
              </w:rPr>
              <w:t>مجموعه</w:t>
            </w:r>
            <w:r w:rsidRPr="008D7C0C">
              <w:rPr>
                <w:sz w:val="26"/>
                <w:szCs w:val="26"/>
                <w:rtl/>
                <w:lang w:bidi="fa-IR"/>
              </w:rPr>
              <w:softHyphen/>
            </w:r>
            <w:r w:rsidRPr="008D7C0C">
              <w:rPr>
                <w:rFonts w:hint="cs"/>
                <w:sz w:val="26"/>
                <w:szCs w:val="26"/>
                <w:rtl/>
                <w:lang w:bidi="fa-IR"/>
              </w:rPr>
              <w:t>های خواسته شده را با اعضایشان بنویسید.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5897"/>
              <w:gridCol w:w="4098"/>
            </w:tblGrid>
            <w:tr w:rsidR="008C0622" w:rsidRPr="008D7C0C" w14:paraId="4C76D145" w14:textId="77777777" w:rsidTr="006A5A68">
              <w:trPr>
                <w:trHeight w:val="106"/>
              </w:trPr>
              <w:tc>
                <w:tcPr>
                  <w:tcW w:w="5897" w:type="dxa"/>
                </w:tcPr>
                <w:p w14:paraId="3AE3ADE1" w14:textId="19005D24" w:rsidR="008C0622" w:rsidRPr="008D7C0C" w:rsidRDefault="008C0622" w:rsidP="008C0622">
                  <w:pPr>
                    <w:spacing w:line="360" w:lineRule="auto"/>
                    <w:jc w:val="right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8D7C0C">
                    <w:rPr>
                      <w:rFonts w:ascii="Vazirmatn" w:hAnsi="Vazirmatn"/>
                      <w:position w:val="-12"/>
                      <w:sz w:val="26"/>
                      <w:szCs w:val="26"/>
                      <w:lang w:bidi="fa-IR"/>
                    </w:rPr>
                    <w:object w:dxaOrig="1660" w:dyaOrig="380" w14:anchorId="6D1FF877">
                      <v:shape id="_x0000_i1175" type="#_x0000_t75" style="width:83.3pt;height:19.1pt" o:ole="">
                        <v:imagedata r:id="rId22" o:title=""/>
                      </v:shape>
                      <o:OLEObject Type="Embed" ProgID="Equation.DSMT4" ShapeID="_x0000_i1175" DrawAspect="Content" ObjectID="_1792208286" r:id="rId23"/>
                    </w:object>
                  </w:r>
                </w:p>
              </w:tc>
              <w:tc>
                <w:tcPr>
                  <w:tcW w:w="4098" w:type="dxa"/>
                </w:tcPr>
                <w:p w14:paraId="4B9273F1" w14:textId="12931F0D" w:rsidR="008C0622" w:rsidRPr="008D7C0C" w:rsidRDefault="008C0622" w:rsidP="008C0622">
                  <w:pPr>
                    <w:spacing w:line="360" w:lineRule="auto"/>
                    <w:jc w:val="right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8D7C0C">
                    <w:rPr>
                      <w:rFonts w:ascii="Vazirmatn" w:hAnsi="Vazirmatn"/>
                      <w:position w:val="-8"/>
                      <w:sz w:val="26"/>
                      <w:szCs w:val="26"/>
                      <w:lang w:bidi="fa-IR"/>
                    </w:rPr>
                    <w:object w:dxaOrig="999" w:dyaOrig="340" w14:anchorId="7E8BD707">
                      <v:shape id="_x0000_i1225" type="#_x0000_t75" style="width:57.25pt;height:19.1pt" o:ole="">
                        <v:imagedata r:id="rId24" o:title=""/>
                      </v:shape>
                      <o:OLEObject Type="Embed" ProgID="Equation.DSMT4" ShapeID="_x0000_i1225" DrawAspect="Content" ObjectID="_1792208287" r:id="rId25"/>
                    </w:object>
                  </w:r>
                </w:p>
              </w:tc>
            </w:tr>
          </w:tbl>
          <w:p w14:paraId="229DFE7E" w14:textId="5B3B950E" w:rsidR="008C0622" w:rsidRPr="008D7C0C" w:rsidRDefault="008C0622" w:rsidP="008C0622">
            <w:pPr>
              <w:spacing w:line="360" w:lineRule="auto"/>
              <w:rPr>
                <w:sz w:val="26"/>
                <w:szCs w:val="26"/>
                <w:rtl/>
                <w:lang w:bidi="fa-IR"/>
              </w:rPr>
            </w:pPr>
            <w:r w:rsidRPr="008D7C0C">
              <w:rPr>
                <w:rFonts w:hint="cs"/>
                <w:sz w:val="26"/>
                <w:szCs w:val="26"/>
                <w:rtl/>
                <w:lang w:bidi="fa-IR"/>
              </w:rPr>
              <w:t>ب) تساوی</w:t>
            </w:r>
            <w:r w:rsidRPr="008D7C0C">
              <w:rPr>
                <w:sz w:val="26"/>
                <w:szCs w:val="26"/>
                <w:rtl/>
                <w:lang w:bidi="fa-IR"/>
              </w:rPr>
              <w:softHyphen/>
            </w:r>
            <w:r w:rsidRPr="008D7C0C">
              <w:rPr>
                <w:rFonts w:hint="cs"/>
                <w:sz w:val="26"/>
                <w:szCs w:val="26"/>
                <w:rtl/>
                <w:lang w:bidi="fa-IR"/>
              </w:rPr>
              <w:t xml:space="preserve"> مقابل را کامل کنید.                                                                                                     </w:t>
            </w:r>
            <w:r w:rsidRPr="008D7C0C">
              <w:rPr>
                <w:rFonts w:ascii="Vazirmatn" w:hAnsi="Vazirmatn"/>
                <w:sz w:val="26"/>
                <w:szCs w:val="26"/>
                <w:lang w:bidi="fa-IR"/>
              </w:rPr>
              <w:t xml:space="preserve"> </w:t>
            </w:r>
            <w:r w:rsidRPr="008D7C0C">
              <w:rPr>
                <w:rFonts w:ascii="Vazirmatn" w:hAnsi="Vazirmatn"/>
                <w:position w:val="-12"/>
                <w:sz w:val="26"/>
                <w:szCs w:val="26"/>
                <w:lang w:bidi="fa-IR"/>
              </w:rPr>
              <w:object w:dxaOrig="1340" w:dyaOrig="360" w14:anchorId="18BA52A7">
                <v:shape id="_x0000_i1177" type="#_x0000_t75" style="width:77.2pt;height:19.1pt" o:ole="">
                  <v:imagedata r:id="rId26" o:title=""/>
                </v:shape>
                <o:OLEObject Type="Embed" ProgID="Equation.DSMT4" ShapeID="_x0000_i1177" DrawAspect="Content" ObjectID="_1792208288" r:id="rId27"/>
              </w:object>
            </w:r>
          </w:p>
        </w:tc>
        <w:tc>
          <w:tcPr>
            <w:tcW w:w="511" w:type="dxa"/>
            <w:vAlign w:val="center"/>
          </w:tcPr>
          <w:p w14:paraId="2238DF13" w14:textId="63DB267F" w:rsidR="008C0622" w:rsidRPr="008D7C0C" w:rsidRDefault="008C0622" w:rsidP="008C0622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8C0622">
              <w:rPr>
                <w:rFonts w:ascii="Vazirmatn" w:hAnsi="Vazirmatn" w:hint="cs"/>
                <w:sz w:val="22"/>
                <w:szCs w:val="22"/>
                <w:rtl/>
                <w:lang w:bidi="fa-IR"/>
              </w:rPr>
              <w:t>25/1</w:t>
            </w:r>
          </w:p>
        </w:tc>
      </w:tr>
      <w:tr w:rsidR="008C0622" w:rsidRPr="008D7C0C" w14:paraId="1D1ABF11" w14:textId="77777777" w:rsidTr="00163B86">
        <w:trPr>
          <w:trHeight w:val="1514"/>
        </w:trPr>
        <w:tc>
          <w:tcPr>
            <w:tcW w:w="10119" w:type="dxa"/>
            <w:gridSpan w:val="3"/>
          </w:tcPr>
          <w:p w14:paraId="4AF51101" w14:textId="17D227C9" w:rsidR="008C0622" w:rsidRPr="008D7C0C" w:rsidRDefault="008C0622" w:rsidP="008C0622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azirmatn" w:hAnsi="Vazirmatn"/>
                <w:sz w:val="26"/>
                <w:szCs w:val="26"/>
              </w:rPr>
            </w:pPr>
            <w:r w:rsidRPr="008D7C0C">
              <w:rPr>
                <w:rFonts w:ascii="Vazirmatn" w:hAnsi="Vazirmatn" w:hint="cs"/>
                <w:noProof/>
                <w:sz w:val="26"/>
                <w:szCs w:val="26"/>
                <w:rtl/>
                <w:lang w:val="ar-SA"/>
              </w:rPr>
              <mc:AlternateContent>
                <mc:Choice Requires="wpg">
                  <w:drawing>
                    <wp:anchor distT="0" distB="0" distL="114300" distR="114300" simplePos="0" relativeHeight="251680768" behindDoc="0" locked="0" layoutInCell="1" allowOverlap="1" wp14:anchorId="622A3C36" wp14:editId="18EFCF33">
                      <wp:simplePos x="0" y="0"/>
                      <wp:positionH relativeFrom="column">
                        <wp:posOffset>734</wp:posOffset>
                      </wp:positionH>
                      <wp:positionV relativeFrom="paragraph">
                        <wp:posOffset>34565</wp:posOffset>
                      </wp:positionV>
                      <wp:extent cx="1692275" cy="892810"/>
                      <wp:effectExtent l="0" t="0" r="0" b="21590"/>
                      <wp:wrapNone/>
                      <wp:docPr id="15" name="Group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92275" cy="892810"/>
                                <a:chOff x="-54614" y="0"/>
                                <a:chExt cx="2029824" cy="1098620"/>
                              </a:xfrm>
                            </wpg:grpSpPr>
                            <wpg:grpSp>
                              <wpg:cNvPr id="11" name="Group 11"/>
                              <wpg:cNvGrpSpPr/>
                              <wpg:grpSpPr>
                                <a:xfrm>
                                  <a:off x="122945" y="76841"/>
                                  <a:ext cx="1644186" cy="1021779"/>
                                  <a:chOff x="0" y="0"/>
                                  <a:chExt cx="1644186" cy="1021779"/>
                                </a:xfrm>
                              </wpg:grpSpPr>
                              <wps:wsp>
                                <wps:cNvPr id="2" name="Oval 2"/>
                                <wps:cNvSpPr/>
                                <wps:spPr>
                                  <a:xfrm>
                                    <a:off x="0" y="0"/>
                                    <a:ext cx="1014095" cy="101409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" name="Oval 4"/>
                                <wps:cNvSpPr/>
                                <wps:spPr>
                                  <a:xfrm>
                                    <a:off x="630091" y="7684"/>
                                    <a:ext cx="1014095" cy="101409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254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" name="Text Box 5"/>
                                <wps:cNvSpPr txBox="1"/>
                                <wps:spPr>
                                  <a:xfrm>
                                    <a:off x="131820" y="233662"/>
                                    <a:ext cx="360017" cy="54737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81CBD7D" w14:textId="109F694F" w:rsidR="008C0622" w:rsidRPr="00C36CB7" w:rsidRDefault="008C0622" w:rsidP="00992FAF">
                                      <w:pPr>
                                        <w:rPr>
                                          <w:sz w:val="32"/>
                                          <w:szCs w:val="32"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32"/>
                                          <w:szCs w:val="32"/>
                                          <w:rtl/>
                                          <w:lang w:bidi="fa-IR"/>
                                        </w:rPr>
                                        <w:t>7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" name="Text Box 6"/>
                                <wps:cNvSpPr txBox="1"/>
                                <wps:spPr>
                                  <a:xfrm>
                                    <a:off x="629597" y="44869"/>
                                    <a:ext cx="345685" cy="90709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19E2E97" w14:textId="77777777" w:rsidR="008C0622" w:rsidRPr="00163B86" w:rsidRDefault="008C0622" w:rsidP="005B09D4">
                                      <w:pPr>
                                        <w:jc w:val="center"/>
                                        <w:rPr>
                                          <w:sz w:val="32"/>
                                          <w:szCs w:val="32"/>
                                          <w:rtl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32"/>
                                          <w:szCs w:val="32"/>
                                          <w:rtl/>
                                          <w:lang w:bidi="fa-IR"/>
                                        </w:rPr>
                                        <w:t>0</w:t>
                                      </w:r>
                                    </w:p>
                                    <w:p w14:paraId="4C6E29F3" w14:textId="414C4224" w:rsidR="008C0622" w:rsidRPr="00C36CB7" w:rsidRDefault="008C0622" w:rsidP="005B09D4">
                                      <w:pPr>
                                        <w:rPr>
                                          <w:sz w:val="32"/>
                                          <w:szCs w:val="32"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32"/>
                                          <w:szCs w:val="32"/>
                                          <w:rtl/>
                                          <w:lang w:bidi="fa-IR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" name="Text Box 10"/>
                                <wps:cNvSpPr txBox="1"/>
                                <wps:spPr>
                                  <a:xfrm>
                                    <a:off x="1016619" y="44885"/>
                                    <a:ext cx="490886" cy="8550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94C39FA" w14:textId="259229B5" w:rsidR="008C0622" w:rsidRDefault="008C0622" w:rsidP="005B09D4">
                                      <w:pPr>
                                        <w:rPr>
                                          <w:sz w:val="32"/>
                                          <w:szCs w:val="32"/>
                                          <w:rtl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32"/>
                                          <w:szCs w:val="32"/>
                                          <w:rtl/>
                                          <w:lang w:bidi="fa-IR"/>
                                        </w:rPr>
                                        <w:t>8-</w:t>
                                      </w:r>
                                    </w:p>
                                    <w:p w14:paraId="7356DB4B" w14:textId="2ED5CCE7" w:rsidR="008C0622" w:rsidRPr="00C36CB7" w:rsidRDefault="008C0622" w:rsidP="005B09D4">
                                      <w:pPr>
                                        <w:rPr>
                                          <w:sz w:val="32"/>
                                          <w:szCs w:val="32"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32"/>
                                          <w:szCs w:val="32"/>
                                          <w:rtl/>
                                          <w:lang w:bidi="fa-IR"/>
                                        </w:rPr>
                                        <w:t>9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2" name="Text Box 12"/>
                              <wps:cNvSpPr txBox="1"/>
                              <wps:spPr>
                                <a:xfrm>
                                  <a:off x="-54614" y="0"/>
                                  <a:ext cx="382948" cy="40539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C58F879" w14:textId="77777777" w:rsidR="008C0622" w:rsidRPr="00C36CB7" w:rsidRDefault="008C0622" w:rsidP="005B09D4">
                                    <w:pPr>
                                      <w:rPr>
                                        <w:sz w:val="28"/>
                                        <w:szCs w:val="28"/>
                                        <w:rtl/>
                                        <w:lang w:bidi="fa-IR"/>
                                      </w:rPr>
                                    </w:pPr>
                                    <w:r w:rsidRPr="00C36CB7">
                                      <w:rPr>
                                        <w:sz w:val="28"/>
                                        <w:szCs w:val="28"/>
                                        <w:lang w:bidi="fa-IR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Text Box 13"/>
                              <wps:cNvSpPr txBox="1"/>
                              <wps:spPr>
                                <a:xfrm>
                                  <a:off x="1604492" y="38049"/>
                                  <a:ext cx="370718" cy="36738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C410CD4" w14:textId="77777777" w:rsidR="008C0622" w:rsidRPr="00C36CB7" w:rsidRDefault="008C0622" w:rsidP="005B09D4">
                                    <w:pPr>
                                      <w:rPr>
                                        <w:sz w:val="28"/>
                                        <w:szCs w:val="28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bidi="fa-IR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22A3C36" id="Group 15" o:spid="_x0000_s1026" style="position:absolute;left:0;text-align:left;margin-left:.05pt;margin-top:2.7pt;width:133.25pt;height:70.3pt;z-index:251680768;mso-width-relative:margin;mso-height-relative:margin" coordorigin="-546" coordsize="20298,10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">
                      <v:group id="Group 11" o:spid="_x0000_s1027" style="position:absolute;left:1229;top:768;width:16442;height:10218" coordsize="16441,10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  <v:oval id="Oval 2" o:spid="_x0000_s1028" style="position:absolute;width:10140;height:10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" filled="f" strokecolor="black [3213]" strokeweight="2pt"/>
                        <v:oval id="Oval 4" o:spid="_x0000_s1029" style="position:absolute;left:6300;top:76;width:10141;height:10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" filled="f" strokecolor="windowText" strokeweight="2pt"/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5" o:spid="_x0000_s1030" type="#_x0000_t202" style="position:absolute;left:1318;top:2336;width:3600;height:547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" filled="f" stroked="f" strokeweight=".5pt">
                          <v:textbox>
                            <w:txbxContent>
                              <w:p w14:paraId="181CBD7D" w14:textId="109F694F" w:rsidR="008C0622" w:rsidRPr="00C36CB7" w:rsidRDefault="008C0622" w:rsidP="00992FAF">
                                <w:pPr>
                                  <w:rPr>
                                    <w:sz w:val="32"/>
                                    <w:szCs w:val="32"/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  <w:t>7</w:t>
                                </w:r>
                              </w:p>
                            </w:txbxContent>
                          </v:textbox>
                        </v:shape>
                        <v:shape id="Text Box 6" o:spid="_x0000_s1031" type="#_x0000_t202" style="position:absolute;left:6295;top:448;width:3457;height:90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" filled="f" stroked="f" strokeweight=".5pt">
                          <v:textbox>
                            <w:txbxContent>
                              <w:p w14:paraId="219E2E97" w14:textId="77777777" w:rsidR="008C0622" w:rsidRPr="00163B86" w:rsidRDefault="008C0622" w:rsidP="005B09D4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  <w:t>0</w:t>
                                </w:r>
                              </w:p>
                              <w:p w14:paraId="4C6E29F3" w14:textId="414C4224" w:rsidR="008C0622" w:rsidRPr="00C36CB7" w:rsidRDefault="008C0622" w:rsidP="005B09D4">
                                <w:pPr>
                                  <w:rPr>
                                    <w:sz w:val="32"/>
                                    <w:szCs w:val="32"/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  <v:shape id="Text Box 10" o:spid="_x0000_s1032" type="#_x0000_t202" style="position:absolute;left:10166;top:448;width:4909;height:855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" filled="f" stroked="f" strokeweight=".5pt">
                          <v:textbox>
                            <w:txbxContent>
                              <w:p w14:paraId="394C39FA" w14:textId="259229B5" w:rsidR="008C0622" w:rsidRDefault="008C0622" w:rsidP="005B09D4">
                                <w:pPr>
                                  <w:rPr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  <w:t>8-</w:t>
                                </w:r>
                              </w:p>
                              <w:p w14:paraId="7356DB4B" w14:textId="2ED5CCE7" w:rsidR="008C0622" w:rsidRPr="00C36CB7" w:rsidRDefault="008C0622" w:rsidP="005B09D4">
                                <w:pPr>
                                  <w:rPr>
                                    <w:sz w:val="32"/>
                                    <w:szCs w:val="32"/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  <w:t>9</w:t>
                                </w:r>
                              </w:p>
                            </w:txbxContent>
                          </v:textbox>
                        </v:shape>
                      </v:group>
                      <v:shape id="Text Box 12" o:spid="_x0000_s1033" type="#_x0000_t202" style="position:absolute;left:-546;width:3829;height:40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" filled="f" stroked="f" strokeweight=".5pt">
                        <v:textbox>
                          <w:txbxContent>
                            <w:p w14:paraId="3C58F879" w14:textId="77777777" w:rsidR="008C0622" w:rsidRPr="00C36CB7" w:rsidRDefault="008C0622" w:rsidP="005B09D4">
                              <w:pPr>
                                <w:rPr>
                                  <w:sz w:val="28"/>
                                  <w:szCs w:val="28"/>
                                  <w:rtl/>
                                  <w:lang w:bidi="fa-IR"/>
                                </w:rPr>
                              </w:pPr>
                              <w:r w:rsidRPr="00C36CB7">
                                <w:rPr>
                                  <w:sz w:val="28"/>
                                  <w:szCs w:val="28"/>
                                  <w:lang w:bidi="fa-IR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Text Box 13" o:spid="_x0000_s1034" type="#_x0000_t202" style="position:absolute;left:16044;top:380;width:3708;height:367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" filled="f" stroked="f" strokeweight=".5pt">
                        <v:textbox>
                          <w:txbxContent>
                            <w:p w14:paraId="3C410CD4" w14:textId="77777777" w:rsidR="008C0622" w:rsidRPr="00C36CB7" w:rsidRDefault="008C0622" w:rsidP="005B09D4">
                              <w:pPr>
                                <w:rPr>
                                  <w:sz w:val="28"/>
                                  <w:szCs w:val="28"/>
                                  <w:lang w:bidi="fa-IR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bidi="fa-IR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8D7C0C">
              <w:rPr>
                <w:rFonts w:ascii="Vazirmatn" w:hAnsi="Vazirmatn" w:hint="cs"/>
                <w:sz w:val="26"/>
                <w:szCs w:val="26"/>
                <w:rtl/>
              </w:rPr>
              <w:t xml:space="preserve">باتوجه به نمودار ون مقابل ، جاهای خالی را کامل کنید. </w:t>
            </w:r>
          </w:p>
          <w:p w14:paraId="53D2B2A4" w14:textId="1B6E10BD" w:rsidR="008C0622" w:rsidRPr="008D7C0C" w:rsidRDefault="008C0622" w:rsidP="008C0622">
            <w:pPr>
              <w:pStyle w:val="ListParagraph"/>
              <w:ind w:left="360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8D7C0C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الف) </w:t>
            </w:r>
            <w:r w:rsidRPr="008D7C0C">
              <w:rPr>
                <w:rFonts w:ascii="Vazirmatn" w:hAnsi="Vazirmatn"/>
                <w:position w:val="-12"/>
                <w:sz w:val="26"/>
                <w:szCs w:val="26"/>
                <w:lang w:bidi="fa-IR"/>
              </w:rPr>
              <w:object w:dxaOrig="2540" w:dyaOrig="380" w14:anchorId="682F681D">
                <v:shape id="_x0000_i1178" type="#_x0000_t75" style="width:144.85pt;height:20.8pt" o:ole="">
                  <v:imagedata r:id="rId28" o:title=""/>
                </v:shape>
                <o:OLEObject Type="Embed" ProgID="Equation.DSMT4" ShapeID="_x0000_i1178" DrawAspect="Content" ObjectID="_1792208289" r:id="rId29"/>
              </w:object>
            </w:r>
            <w:r w:rsidRPr="008D7C0C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     </w:t>
            </w:r>
            <w:r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  </w:t>
            </w:r>
            <w:r w:rsidRPr="008D7C0C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 ب) </w:t>
            </w:r>
            <w:r w:rsidRPr="008D7C0C">
              <w:rPr>
                <w:position w:val="-12"/>
                <w:lang w:bidi="fa-IR"/>
              </w:rPr>
              <w:object w:dxaOrig="2020" w:dyaOrig="380" w14:anchorId="092AA01B">
                <v:shape id="_x0000_i1179" type="#_x0000_t75" style="width:116.25pt;height:20.8pt" o:ole="">
                  <v:imagedata r:id="rId30" o:title=""/>
                </v:shape>
                <o:OLEObject Type="Embed" ProgID="Equation.DSMT4" ShapeID="_x0000_i1179" DrawAspect="Content" ObjectID="_1792208290" r:id="rId31"/>
              </w:object>
            </w:r>
          </w:p>
          <w:p w14:paraId="45417085" w14:textId="77777777" w:rsidR="008C0622" w:rsidRPr="008D7C0C" w:rsidRDefault="008C0622" w:rsidP="008C0622">
            <w:pPr>
              <w:pStyle w:val="ListParagraph"/>
              <w:ind w:left="360"/>
              <w:rPr>
                <w:rFonts w:ascii="Vazirmatn" w:hAnsi="Vazirmatn"/>
                <w:sz w:val="10"/>
                <w:szCs w:val="10"/>
                <w:rtl/>
                <w:lang w:bidi="fa-IR"/>
              </w:rPr>
            </w:pPr>
          </w:p>
          <w:p w14:paraId="345EDF37" w14:textId="6884D323" w:rsidR="008C0622" w:rsidRPr="00992FAF" w:rsidRDefault="008C0622" w:rsidP="008C0622">
            <w:pPr>
              <w:rPr>
                <w:rFonts w:ascii="Vazirmatn" w:hAnsi="Vazirmatn"/>
                <w:sz w:val="26"/>
                <w:szCs w:val="26"/>
                <w:lang w:bidi="fa-IR"/>
              </w:rPr>
            </w:pPr>
            <w:r w:rsidRPr="00992FAF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    </w:t>
            </w:r>
            <w:r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</w:t>
            </w:r>
            <w:r w:rsidRPr="00992FAF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</w:t>
            </w:r>
            <w:r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ج</w:t>
            </w:r>
            <w:r w:rsidRPr="00992FAF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)   </w:t>
            </w:r>
            <w:r w:rsidRPr="00992FAF">
              <w:rPr>
                <w:rFonts w:ascii="Vazirmatn" w:hAnsi="Vazirmatn"/>
                <w:sz w:val="26"/>
                <w:szCs w:val="26"/>
                <w:lang w:bidi="fa-IR"/>
              </w:rPr>
              <w:t xml:space="preserve">     </w:t>
            </w:r>
            <w:r w:rsidRPr="008D7C0C">
              <w:rPr>
                <w:rFonts w:ascii="Vazirmatn" w:hAnsi="Vazirmatn"/>
                <w:position w:val="-12"/>
                <w:sz w:val="26"/>
                <w:szCs w:val="26"/>
                <w:lang w:bidi="fa-IR"/>
              </w:rPr>
              <w:object w:dxaOrig="2520" w:dyaOrig="380" w14:anchorId="266788A3">
                <v:shape id="_x0000_i1216" type="#_x0000_t75" style="width:2in;height:20.8pt" o:ole="">
                  <v:imagedata r:id="rId32" o:title=""/>
                </v:shape>
                <o:OLEObject Type="Embed" ProgID="Equation.DSMT4" ShapeID="_x0000_i1216" DrawAspect="Content" ObjectID="_1792208291" r:id="rId33"/>
              </w:object>
            </w:r>
            <w:r w:rsidRPr="00992FAF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</w:t>
            </w:r>
            <w:r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 </w:t>
            </w:r>
            <w:r w:rsidRPr="00992FAF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  </w:t>
            </w:r>
            <w:r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د</w:t>
            </w:r>
            <w:r w:rsidRPr="00992FAF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)   </w:t>
            </w:r>
            <w:r w:rsidRPr="00992FAF">
              <w:rPr>
                <w:rFonts w:ascii="Vazirmatn" w:hAnsi="Vazirmatn"/>
                <w:sz w:val="26"/>
                <w:szCs w:val="26"/>
                <w:lang w:bidi="fa-IR"/>
              </w:rPr>
              <w:t xml:space="preserve">     </w:t>
            </w:r>
            <w:r w:rsidRPr="008D7C0C">
              <w:rPr>
                <w:position w:val="-12"/>
                <w:lang w:bidi="fa-IR"/>
              </w:rPr>
              <w:object w:dxaOrig="1460" w:dyaOrig="360" w14:anchorId="0B7733FE">
                <v:shape id="_x0000_i1215" type="#_x0000_t75" style="width:83.3pt;height:19.95pt" o:ole="">
                  <v:imagedata r:id="rId34" o:title=""/>
                </v:shape>
                <o:OLEObject Type="Embed" ProgID="Equation.DSMT4" ShapeID="_x0000_i1215" DrawAspect="Content" ObjectID="_1792208292" r:id="rId35"/>
              </w:object>
            </w:r>
          </w:p>
        </w:tc>
        <w:tc>
          <w:tcPr>
            <w:tcW w:w="511" w:type="dxa"/>
            <w:vAlign w:val="center"/>
          </w:tcPr>
          <w:p w14:paraId="36A61906" w14:textId="2DE3CBEA" w:rsidR="008C0622" w:rsidRPr="008C0622" w:rsidRDefault="008C0622" w:rsidP="008C0622">
            <w:pPr>
              <w:jc w:val="center"/>
              <w:rPr>
                <w:rFonts w:ascii="Vazirmatn" w:hAnsi="Vazirmatn"/>
                <w:sz w:val="22"/>
                <w:szCs w:val="22"/>
                <w:lang w:bidi="fa-IR"/>
              </w:rPr>
            </w:pPr>
            <w:r w:rsidRPr="008C0622">
              <w:rPr>
                <w:rFonts w:ascii="Vazirmatn" w:hAnsi="Vazirmatn" w:hint="cs"/>
                <w:sz w:val="22"/>
                <w:szCs w:val="22"/>
                <w:rtl/>
                <w:lang w:bidi="fa-IR"/>
              </w:rPr>
              <w:t>25/1</w:t>
            </w:r>
          </w:p>
        </w:tc>
      </w:tr>
      <w:tr w:rsidR="008C0622" w:rsidRPr="008D7C0C" w14:paraId="423C94D4" w14:textId="77777777" w:rsidTr="00E965FB">
        <w:trPr>
          <w:trHeight w:val="972"/>
        </w:trPr>
        <w:tc>
          <w:tcPr>
            <w:tcW w:w="10119" w:type="dxa"/>
            <w:gridSpan w:val="3"/>
          </w:tcPr>
          <w:p w14:paraId="5FC5D8D8" w14:textId="77777777" w:rsidR="008C0622" w:rsidRPr="008D7C0C" w:rsidRDefault="008C0622" w:rsidP="008C0622">
            <w:pPr>
              <w:pStyle w:val="ListParagraph"/>
              <w:numPr>
                <w:ilvl w:val="0"/>
                <w:numId w:val="3"/>
              </w:numPr>
              <w:rPr>
                <w:rFonts w:ascii="Vazirmatn" w:hAnsi="Vazirmatn"/>
                <w:sz w:val="26"/>
                <w:szCs w:val="26"/>
              </w:rPr>
            </w:pPr>
            <w:r w:rsidRPr="008D7C0C">
              <w:rPr>
                <w:rFonts w:ascii="Vazirmatn" w:hAnsi="Vazirmatn" w:hint="cs"/>
                <w:sz w:val="26"/>
                <w:szCs w:val="26"/>
                <w:rtl/>
              </w:rPr>
              <w:t xml:space="preserve">جاهای خالی را با اعداد مناسب پر کنید‌.  </w:t>
            </w:r>
          </w:p>
          <w:p w14:paraId="620FE89F" w14:textId="16B2653D" w:rsidR="008C0622" w:rsidRPr="008D7C0C" w:rsidRDefault="008C0622" w:rsidP="008C0622">
            <w:pPr>
              <w:jc w:val="both"/>
              <w:rPr>
                <w:rFonts w:ascii="Vazirmatn" w:hAnsi="Vazirmatn"/>
                <w:sz w:val="26"/>
                <w:szCs w:val="26"/>
              </w:rPr>
            </w:pPr>
            <w:r w:rsidRPr="008D7C0C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                                             </w:t>
            </w:r>
            <w:r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          </w:t>
            </w:r>
            <w:r w:rsidRPr="008D7C0C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                       </w:t>
            </w:r>
            <w:r w:rsidRPr="008D7C0C">
              <w:rPr>
                <w:rFonts w:ascii="Vazirmatn" w:hAnsi="Vazirmatn" w:hint="cs"/>
                <w:sz w:val="26"/>
                <w:szCs w:val="26"/>
                <w:rtl/>
              </w:rPr>
              <w:t xml:space="preserve"> </w:t>
            </w:r>
            <w:r w:rsidRPr="008D7C0C">
              <w:rPr>
                <w:rFonts w:ascii="Vazirmatn" w:hAnsi="Vazirmatn"/>
                <w:sz w:val="26"/>
                <w:szCs w:val="26"/>
              </w:rPr>
              <w:t xml:space="preserve">   </w:t>
            </w:r>
            <w:r w:rsidRPr="008D7C0C">
              <w:rPr>
                <w:position w:val="-12"/>
              </w:rPr>
              <w:object w:dxaOrig="4780" w:dyaOrig="440" w14:anchorId="31DF9183">
                <v:shape id="_x0000_i1214" type="#_x0000_t75" style="width:256.75pt;height:23.4pt" o:ole="">
                  <v:imagedata r:id="rId36" o:title=""/>
                </v:shape>
                <o:OLEObject Type="Embed" ProgID="Equation.DSMT4" ShapeID="_x0000_i1214" DrawAspect="Content" ObjectID="_1792208293" r:id="rId37"/>
              </w:object>
            </w:r>
          </w:p>
        </w:tc>
        <w:tc>
          <w:tcPr>
            <w:tcW w:w="511" w:type="dxa"/>
            <w:vAlign w:val="center"/>
          </w:tcPr>
          <w:p w14:paraId="175C1273" w14:textId="641BC11F" w:rsidR="008C0622" w:rsidRPr="008D7C0C" w:rsidRDefault="008C0622" w:rsidP="008C0622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8D7C0C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1</w:t>
            </w:r>
          </w:p>
        </w:tc>
      </w:tr>
      <w:tr w:rsidR="008C0622" w:rsidRPr="008D7C0C" w14:paraId="1A57B711" w14:textId="77777777" w:rsidTr="006A5A68">
        <w:trPr>
          <w:trHeight w:val="1034"/>
        </w:trPr>
        <w:tc>
          <w:tcPr>
            <w:tcW w:w="10119" w:type="dxa"/>
            <w:gridSpan w:val="3"/>
          </w:tcPr>
          <w:p w14:paraId="52F5A21A" w14:textId="1BEE8609" w:rsidR="008C0622" w:rsidRPr="008D7C0C" w:rsidRDefault="008C0622" w:rsidP="008C0622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azirmatn" w:hAnsi="Vazirmatn"/>
                <w:sz w:val="26"/>
                <w:szCs w:val="26"/>
                <w:lang w:bidi="fa-IR"/>
              </w:rPr>
            </w:pPr>
            <w:r w:rsidRPr="008D7C0C">
              <w:rPr>
                <w:rFonts w:hint="cs"/>
                <w:i/>
                <w:noProof/>
                <w:sz w:val="26"/>
                <w:szCs w:val="26"/>
                <w:rtl/>
              </w:rPr>
              <w:t xml:space="preserve">مجموعه های زیر را به صورت دیگر نمایش دهید.                                                                                                                             </w:t>
            </w:r>
          </w:p>
          <w:p w14:paraId="5423FE40" w14:textId="06F22AE6" w:rsidR="008C0622" w:rsidRPr="008D7C0C" w:rsidRDefault="008C0622" w:rsidP="008C0622">
            <w:pPr>
              <w:spacing w:line="360" w:lineRule="auto"/>
              <w:jc w:val="right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8D7C0C">
              <w:rPr>
                <w:rFonts w:hint="cs"/>
                <w:i/>
                <w:noProof/>
                <w:sz w:val="26"/>
                <w:szCs w:val="26"/>
                <w:rtl/>
              </w:rPr>
              <w:t xml:space="preserve">                                                                                                                                </w:t>
            </w:r>
            <w:r w:rsidRPr="008D7C0C">
              <w:rPr>
                <w:noProof/>
                <w:position w:val="-14"/>
                <w:sz w:val="26"/>
                <w:szCs w:val="26"/>
              </w:rPr>
              <w:object w:dxaOrig="2060" w:dyaOrig="440" w14:anchorId="175E969C">
                <v:shape id="_x0000_i1180" type="#_x0000_t75" style="width:99.75pt;height:22.55pt" o:ole="">
                  <v:imagedata r:id="rId38" o:title=""/>
                </v:shape>
                <o:OLEObject Type="Embed" ProgID="Equation.DSMT4" ShapeID="_x0000_i1180" DrawAspect="Content" ObjectID="_1792208294" r:id="rId39"/>
              </w:object>
            </w:r>
            <w:r w:rsidRPr="008D7C0C">
              <w:rPr>
                <w:rFonts w:hint="cs"/>
                <w:i/>
                <w:noProof/>
                <w:sz w:val="26"/>
                <w:szCs w:val="26"/>
                <w:rtl/>
              </w:rPr>
              <w:t xml:space="preserve">    </w:t>
            </w:r>
          </w:p>
          <w:p w14:paraId="32C1BF27" w14:textId="17C4E0B4" w:rsidR="008C0622" w:rsidRPr="008D7C0C" w:rsidRDefault="008C0622" w:rsidP="008C0622">
            <w:pPr>
              <w:spacing w:line="360" w:lineRule="auto"/>
              <w:jc w:val="right"/>
              <w:rPr>
                <w:rFonts w:ascii="Vazirmatn" w:hAnsi="Vazirmatn"/>
                <w:sz w:val="26"/>
                <w:szCs w:val="26"/>
                <w:rtl/>
              </w:rPr>
            </w:pPr>
            <w:r w:rsidRPr="008D7C0C">
              <w:rPr>
                <w:rFonts w:ascii="Vazirmatn" w:hAnsi="Vazirmatn"/>
                <w:noProof/>
                <w:sz w:val="26"/>
                <w:szCs w:val="26"/>
                <w:rtl/>
                <w:lang w:val="ar-SA"/>
              </w:rPr>
              <mc:AlternateContent>
                <mc:Choice Requires="wpg">
                  <w:drawing>
                    <wp:anchor distT="0" distB="0" distL="114300" distR="114300" simplePos="0" relativeHeight="251681792" behindDoc="0" locked="0" layoutInCell="1" allowOverlap="1" wp14:anchorId="283E44FD" wp14:editId="13E00847">
                      <wp:simplePos x="0" y="0"/>
                      <wp:positionH relativeFrom="column">
                        <wp:posOffset>64770</wp:posOffset>
                      </wp:positionH>
                      <wp:positionV relativeFrom="paragraph">
                        <wp:posOffset>354965</wp:posOffset>
                      </wp:positionV>
                      <wp:extent cx="1297940" cy="688457"/>
                      <wp:effectExtent l="0" t="0" r="0" b="16510"/>
                      <wp:wrapNone/>
                      <wp:docPr id="454" name="Group 4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97940" cy="688457"/>
                                <a:chOff x="-186864" y="2058"/>
                                <a:chExt cx="1566489" cy="888023"/>
                              </a:xfrm>
                            </wpg:grpSpPr>
                            <wpg:grpSp>
                              <wpg:cNvPr id="455" name="Group 455"/>
                              <wpg:cNvGrpSpPr/>
                              <wpg:grpSpPr>
                                <a:xfrm>
                                  <a:off x="-186864" y="2058"/>
                                  <a:ext cx="1566489" cy="888023"/>
                                  <a:chOff x="-125753" y="-29821"/>
                                  <a:chExt cx="1692998" cy="944221"/>
                                </a:xfrm>
                              </wpg:grpSpPr>
                              <wps:wsp>
                                <wps:cNvPr id="456" name="Oval 456"/>
                                <wps:cNvSpPr/>
                                <wps:spPr>
                                  <a:xfrm>
                                    <a:off x="76200" y="123825"/>
                                    <a:ext cx="790575" cy="79057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90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7" name="Text Box 457"/>
                                <wps:cNvSpPr txBox="1"/>
                                <wps:spPr>
                                  <a:xfrm>
                                    <a:off x="-125753" y="-26309"/>
                                    <a:ext cx="380164" cy="3910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08CB908" w14:textId="77777777" w:rsidR="008C0622" w:rsidRDefault="008C0622" w:rsidP="007D2D8C">
                                      <w:pPr>
                                        <w:rPr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lang w:bidi="fa-IR"/>
                                        </w:rPr>
                                        <w:t>B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8" name="Text Box 458"/>
                                <wps:cNvSpPr txBox="1"/>
                                <wps:spPr>
                                  <a:xfrm>
                                    <a:off x="1176785" y="-29821"/>
                                    <a:ext cx="390460" cy="37548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1A30D39" w14:textId="77777777" w:rsidR="008C0622" w:rsidRDefault="008C0622" w:rsidP="007D2D8C">
                                      <w:pPr>
                                        <w:rPr>
                                          <w:rtl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lang w:bidi="fa-IR"/>
                                        </w:rPr>
                                        <w:t>A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459" name="Oval 459"/>
                              <wps:cNvSpPr/>
                              <wps:spPr>
                                <a:xfrm>
                                  <a:off x="429533" y="146477"/>
                                  <a:ext cx="716894" cy="728297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83E44FD" id="Group 454" o:spid="_x0000_s1035" style="position:absolute;margin-left:5.1pt;margin-top:27.95pt;width:102.2pt;height:54.2pt;z-index:251681792;mso-width-relative:margin;mso-height-relative:margin" coordorigin="-1868,20" coordsize="15664,8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">
                      <v:group id="Group 455" o:spid="_x0000_s1036" style="position:absolute;left:-1868;top:20;width:15664;height:8880" coordorigin="-1257,-298" coordsize="16929,9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">
                        <v:oval id="Oval 456" o:spid="_x0000_s1037" style="position:absolute;left:762;top:1238;width:7905;height:7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" fillcolor="window" strokecolor="windowText" strokeweight="1.5pt"/>
                        <v:shape id="Text Box 457" o:spid="_x0000_s1038" type="#_x0000_t202" style="position:absolute;left:-1257;top:-263;width:3801;height:39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" filled="f" stroked="f" strokeweight=".5pt">
                          <v:textbox>
                            <w:txbxContent>
                              <w:p w14:paraId="008CB908" w14:textId="77777777" w:rsidR="008C0622" w:rsidRDefault="008C0622" w:rsidP="007D2D8C">
                                <w:pPr>
                                  <w:rPr>
                                    <w:lang w:bidi="fa-IR"/>
                                  </w:rPr>
                                </w:pPr>
                                <w:r>
                                  <w:rPr>
                                    <w:lang w:bidi="fa-IR"/>
                                  </w:rPr>
                                  <w:t>B</w:t>
                                </w:r>
                              </w:p>
                            </w:txbxContent>
                          </v:textbox>
                        </v:shape>
                        <v:shape id="Text Box 458" o:spid="_x0000_s1039" type="#_x0000_t202" style="position:absolute;left:11767;top:-298;width:3905;height:37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" filled="f" stroked="f" strokeweight=".5pt">
                          <v:textbox>
                            <w:txbxContent>
                              <w:p w14:paraId="31A30D39" w14:textId="77777777" w:rsidR="008C0622" w:rsidRDefault="008C0622" w:rsidP="007D2D8C">
                                <w:pPr>
                                  <w:rPr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lang w:bidi="fa-IR"/>
                                  </w:rPr>
                                  <w:t>A</w:t>
                                </w:r>
                              </w:p>
                            </w:txbxContent>
                          </v:textbox>
                        </v:shape>
                      </v:group>
                      <v:oval id="Oval 459" o:spid="_x0000_s1040" style="position:absolute;left:4295;top:1464;width:7169;height:7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" filled="f" strokecolor="windowText" strokeweight="1.5pt"/>
                    </v:group>
                  </w:pict>
                </mc:Fallback>
              </mc:AlternateContent>
            </w:r>
            <w:r w:rsidRPr="008D7C0C">
              <w:rPr>
                <w:i/>
                <w:noProof/>
                <w:sz w:val="26"/>
                <w:szCs w:val="26"/>
                <w:rtl/>
              </w:rPr>
              <w:tab/>
            </w:r>
            <w:r w:rsidRPr="008D7C0C">
              <w:rPr>
                <w:rFonts w:hint="cs"/>
                <w:i/>
                <w:noProof/>
                <w:sz w:val="26"/>
                <w:szCs w:val="26"/>
                <w:rtl/>
              </w:rPr>
              <w:t xml:space="preserve">                  </w:t>
            </w:r>
            <w:r w:rsidRPr="008D7C0C">
              <w:rPr>
                <w:position w:val="-16"/>
                <w:sz w:val="26"/>
                <w:szCs w:val="26"/>
              </w:rPr>
              <w:object w:dxaOrig="3620" w:dyaOrig="480" w14:anchorId="22C49512">
                <v:shape id="_x0000_i1181" type="#_x0000_t75" style="width:182.15pt;height:23.4pt" o:ole="">
                  <v:imagedata r:id="rId40" o:title=""/>
                </v:shape>
                <o:OLEObject Type="Embed" ProgID="Equation.DSMT4" ShapeID="_x0000_i1181" DrawAspect="Content" ObjectID="_1792208295" r:id="rId41"/>
              </w:object>
            </w:r>
            <w:r w:rsidRPr="008D7C0C">
              <w:rPr>
                <w:rFonts w:hint="cs"/>
                <w:i/>
                <w:noProof/>
                <w:sz w:val="26"/>
                <w:szCs w:val="26"/>
                <w:rtl/>
              </w:rPr>
              <w:t xml:space="preserve">   </w:t>
            </w:r>
          </w:p>
        </w:tc>
        <w:tc>
          <w:tcPr>
            <w:tcW w:w="511" w:type="dxa"/>
            <w:vAlign w:val="center"/>
          </w:tcPr>
          <w:p w14:paraId="4DCF074B" w14:textId="47963F79" w:rsidR="008C0622" w:rsidRPr="008D7C0C" w:rsidRDefault="008C0622" w:rsidP="008C0622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8D7C0C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1</w:t>
            </w:r>
          </w:p>
        </w:tc>
      </w:tr>
      <w:tr w:rsidR="008C0622" w:rsidRPr="008D7C0C" w14:paraId="46E342F1" w14:textId="77777777" w:rsidTr="00163B86">
        <w:trPr>
          <w:trHeight w:val="1046"/>
        </w:trPr>
        <w:tc>
          <w:tcPr>
            <w:tcW w:w="10119" w:type="dxa"/>
            <w:gridSpan w:val="3"/>
          </w:tcPr>
          <w:p w14:paraId="3C9C8485" w14:textId="74F28AD4" w:rsidR="008C0622" w:rsidRPr="008D7C0C" w:rsidRDefault="008C0622" w:rsidP="008C0622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Vazirmatn" w:hAnsi="Vazirmatn"/>
                <w:sz w:val="26"/>
                <w:szCs w:val="26"/>
                <w:lang w:bidi="fa-IR"/>
              </w:rPr>
            </w:pPr>
            <w:r w:rsidRPr="008D7C0C">
              <w:rPr>
                <w:rFonts w:ascii="Vazirmatn" w:hAnsi="Vazirmatn" w:hint="cs"/>
                <w:sz w:val="26"/>
                <w:szCs w:val="26"/>
                <w:rtl/>
              </w:rPr>
              <w:t xml:space="preserve"> </w:t>
            </w:r>
            <w:r w:rsidRPr="008D7C0C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در شکل </w:t>
            </w:r>
            <w:r w:rsidRPr="008D7C0C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مقابل</w:t>
            </w:r>
            <w:r w:rsidRPr="008D7C0C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مجموعه</w:t>
            </w:r>
            <w:r w:rsidRPr="008D7C0C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موردنظر</w:t>
            </w:r>
            <w:r w:rsidRPr="008D7C0C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</w:t>
            </w:r>
            <w:r w:rsidRPr="008D7C0C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را</w:t>
            </w:r>
            <w:r w:rsidRPr="008D7C0C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</w:t>
            </w:r>
            <w:r w:rsidRPr="008D7C0C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هاشور</w:t>
            </w:r>
            <w:r w:rsidRPr="008D7C0C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</w:t>
            </w:r>
            <w:r w:rsidRPr="008D7C0C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بزنی</w:t>
            </w:r>
            <w:r w:rsidRPr="008D7C0C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د</w:t>
            </w:r>
            <w:r w:rsidRPr="008D7C0C">
              <w:rPr>
                <w:rFonts w:ascii="Vazirmatn" w:hAnsi="Vazirmatn"/>
                <w:sz w:val="26"/>
                <w:szCs w:val="26"/>
                <w:rtl/>
                <w:lang w:bidi="fa-IR"/>
              </w:rPr>
              <w:t>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4997"/>
              <w:gridCol w:w="4998"/>
            </w:tblGrid>
            <w:tr w:rsidR="008C0622" w:rsidRPr="008D7C0C" w14:paraId="10079439" w14:textId="77777777" w:rsidTr="005A55C0">
              <w:tc>
                <w:tcPr>
                  <w:tcW w:w="4997" w:type="dxa"/>
                </w:tcPr>
                <w:p w14:paraId="3D0B5091" w14:textId="7D691641" w:rsidR="008C0622" w:rsidRPr="008D7C0C" w:rsidRDefault="008C0622" w:rsidP="008C0622">
                  <w:pPr>
                    <w:spacing w:line="276" w:lineRule="auto"/>
                    <w:jc w:val="center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</w:p>
              </w:tc>
              <w:tc>
                <w:tcPr>
                  <w:tcW w:w="4998" w:type="dxa"/>
                </w:tcPr>
                <w:p w14:paraId="761EA0B1" w14:textId="4F27AA2C" w:rsidR="008C0622" w:rsidRPr="008D7C0C" w:rsidRDefault="008C0622" w:rsidP="008C0622">
                  <w:pPr>
                    <w:spacing w:line="276" w:lineRule="auto"/>
                    <w:jc w:val="center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8D7C0C">
                    <w:rPr>
                      <w:rFonts w:ascii="Vazirmatn" w:hAnsi="Vazirmatn"/>
                      <w:position w:val="-4"/>
                      <w:sz w:val="26"/>
                      <w:szCs w:val="26"/>
                      <w:lang w:bidi="fa-IR"/>
                    </w:rPr>
                    <w:object w:dxaOrig="760" w:dyaOrig="279" w14:anchorId="0D55FFBA">
                      <v:shape id="_x0000_i1182" type="#_x0000_t75" style="width:45.1pt;height:17.35pt" o:ole="">
                        <v:imagedata r:id="rId42" o:title=""/>
                      </v:shape>
                      <o:OLEObject Type="Embed" ProgID="Equation.DSMT4" ShapeID="_x0000_i1182" DrawAspect="Content" ObjectID="_1792208296" r:id="rId43"/>
                    </w:object>
                  </w:r>
                </w:p>
              </w:tc>
            </w:tr>
          </w:tbl>
          <w:p w14:paraId="10B01DFE" w14:textId="01E3077B" w:rsidR="008C0622" w:rsidRPr="008D7C0C" w:rsidRDefault="008C0622" w:rsidP="008C0622">
            <w:pPr>
              <w:spacing w:line="276" w:lineRule="auto"/>
              <w:rPr>
                <w:rFonts w:ascii="Vazirmatn" w:hAnsi="Vazirmatn"/>
                <w:noProof/>
                <w:sz w:val="26"/>
                <w:szCs w:val="26"/>
                <w:rtl/>
                <w:lang w:bidi="fa-IR"/>
              </w:rPr>
            </w:pPr>
          </w:p>
        </w:tc>
        <w:tc>
          <w:tcPr>
            <w:tcW w:w="511" w:type="dxa"/>
            <w:vAlign w:val="center"/>
          </w:tcPr>
          <w:p w14:paraId="4F7B43C2" w14:textId="68BF1ACA" w:rsidR="008C0622" w:rsidRPr="008D7C0C" w:rsidRDefault="008C0622" w:rsidP="008C0622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8D7C0C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5/0</w:t>
            </w:r>
          </w:p>
        </w:tc>
      </w:tr>
      <w:tr w:rsidR="008C0622" w:rsidRPr="008D7C0C" w14:paraId="28A7A12C" w14:textId="77777777" w:rsidTr="00433887">
        <w:trPr>
          <w:trHeight w:val="1516"/>
        </w:trPr>
        <w:tc>
          <w:tcPr>
            <w:tcW w:w="10119" w:type="dxa"/>
            <w:gridSpan w:val="3"/>
          </w:tcPr>
          <w:p w14:paraId="7031599F" w14:textId="77777777" w:rsidR="008C0622" w:rsidRDefault="008C0622" w:rsidP="008C0622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Vazirmatn" w:hAnsi="Vazirmatn"/>
                <w:sz w:val="26"/>
                <w:szCs w:val="26"/>
              </w:rPr>
            </w:pPr>
            <w:r w:rsidRPr="009517A6">
              <w:rPr>
                <w:rFonts w:ascii="Vazirmatn" w:hAnsi="Vazirmatn" w:hint="cs"/>
                <w:sz w:val="26"/>
                <w:szCs w:val="26"/>
                <w:rtl/>
              </w:rPr>
              <w:t>10</w:t>
            </w:r>
            <w:r w:rsidRPr="009517A6">
              <w:rPr>
                <w:rFonts w:ascii="Vazirmatn" w:hAnsi="Vazirmatn"/>
                <w:sz w:val="26"/>
                <w:szCs w:val="26"/>
                <w:rtl/>
              </w:rPr>
              <w:t xml:space="preserve"> کارت </w:t>
            </w:r>
            <w:r w:rsidRPr="009517A6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9517A6">
              <w:rPr>
                <w:rFonts w:ascii="Vazirmatn" w:hAnsi="Vazirmatn" w:hint="eastAsia"/>
                <w:sz w:val="26"/>
                <w:szCs w:val="26"/>
                <w:rtl/>
              </w:rPr>
              <w:t>کسان</w:t>
            </w:r>
            <w:r w:rsidRPr="009517A6">
              <w:rPr>
                <w:rFonts w:ascii="Vazirmatn" w:hAnsi="Vazirmatn"/>
                <w:sz w:val="26"/>
                <w:szCs w:val="26"/>
                <w:rtl/>
              </w:rPr>
              <w:t xml:space="preserve"> با شماره ها</w:t>
            </w:r>
            <w:r w:rsidRPr="009517A6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9517A6">
              <w:rPr>
                <w:rFonts w:ascii="Vazirmatn" w:hAnsi="Vazirmatn"/>
                <w:sz w:val="26"/>
                <w:szCs w:val="26"/>
                <w:rtl/>
              </w:rPr>
              <w:t xml:space="preserve"> ١ تا ١٠ را </w:t>
            </w:r>
            <w:r w:rsidRPr="009517A6">
              <w:rPr>
                <w:rFonts w:ascii="Vazirmatn" w:hAnsi="Vazirmatn" w:hint="cs"/>
                <w:sz w:val="26"/>
                <w:szCs w:val="26"/>
                <w:rtl/>
              </w:rPr>
              <w:t>روی میز</w:t>
            </w:r>
            <w:r w:rsidRPr="009517A6">
              <w:rPr>
                <w:rFonts w:ascii="Vazirmatn" w:hAnsi="Vazirmatn"/>
                <w:sz w:val="26"/>
                <w:szCs w:val="26"/>
                <w:rtl/>
              </w:rPr>
              <w:t xml:space="preserve"> قرار م</w:t>
            </w:r>
            <w:r w:rsidRPr="009517A6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9517A6">
              <w:rPr>
                <w:rFonts w:ascii="Vazirmatn" w:hAnsi="Vazirmatn"/>
                <w:sz w:val="26"/>
                <w:szCs w:val="26"/>
                <w:rtl/>
              </w:rPr>
              <w:t xml:space="preserve"> ده</w:t>
            </w:r>
            <w:r w:rsidRPr="009517A6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9517A6">
              <w:rPr>
                <w:rFonts w:ascii="Vazirmatn" w:hAnsi="Vazirmatn" w:hint="eastAsia"/>
                <w:sz w:val="26"/>
                <w:szCs w:val="26"/>
                <w:rtl/>
              </w:rPr>
              <w:t>م</w:t>
            </w:r>
            <w:r w:rsidRPr="009517A6">
              <w:rPr>
                <w:rFonts w:ascii="Vazirmatn" w:hAnsi="Vazirmatn"/>
                <w:sz w:val="26"/>
                <w:szCs w:val="26"/>
                <w:rtl/>
              </w:rPr>
              <w:t xml:space="preserve"> و تصادف</w:t>
            </w:r>
            <w:r w:rsidRPr="009517A6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9517A6">
              <w:rPr>
                <w:rFonts w:ascii="Vazirmatn" w:hAnsi="Vazirmatn"/>
                <w:sz w:val="26"/>
                <w:szCs w:val="26"/>
                <w:rtl/>
              </w:rPr>
              <w:t xml:space="preserve"> </w:t>
            </w:r>
            <w:r w:rsidRPr="009517A6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9517A6">
              <w:rPr>
                <w:rFonts w:ascii="Vazirmatn" w:hAnsi="Vazirmatn" w:hint="eastAsia"/>
                <w:sz w:val="26"/>
                <w:szCs w:val="26"/>
                <w:rtl/>
              </w:rPr>
              <w:t>ک</w:t>
            </w:r>
            <w:r w:rsidRPr="009517A6">
              <w:rPr>
                <w:rFonts w:ascii="Vazirmatn" w:hAnsi="Vazirmatn"/>
                <w:sz w:val="26"/>
                <w:szCs w:val="26"/>
                <w:rtl/>
              </w:rPr>
              <w:t xml:space="preserve"> کارت</w:t>
            </w:r>
            <w:r w:rsidRPr="009517A6">
              <w:rPr>
                <w:rFonts w:ascii="Vazirmatn" w:hAnsi="Vazirmatn" w:hint="cs"/>
                <w:sz w:val="26"/>
                <w:szCs w:val="26"/>
                <w:rtl/>
              </w:rPr>
              <w:t xml:space="preserve"> برمی داریم</w:t>
            </w:r>
            <w:r w:rsidRPr="009517A6">
              <w:rPr>
                <w:rFonts w:ascii="Vazirmatn" w:hAnsi="Vazirmatn"/>
                <w:sz w:val="26"/>
                <w:szCs w:val="26"/>
                <w:rtl/>
              </w:rPr>
              <w:t>.</w:t>
            </w:r>
            <w:r w:rsidRPr="009517A6">
              <w:rPr>
                <w:rFonts w:ascii="Vazirmatn" w:hAnsi="Vazirmatn" w:hint="cs"/>
                <w:sz w:val="26"/>
                <w:szCs w:val="26"/>
                <w:rtl/>
              </w:rPr>
              <w:t xml:space="preserve"> با کدام احتمال</w:t>
            </w:r>
            <w:r>
              <w:rPr>
                <w:rFonts w:ascii="Vazirmatn" w:hAnsi="Vazirmatn" w:hint="cs"/>
                <w:sz w:val="26"/>
                <w:szCs w:val="26"/>
                <w:rtl/>
              </w:rPr>
              <w:t>:</w:t>
            </w:r>
            <w:r w:rsidRPr="009517A6">
              <w:rPr>
                <w:rFonts w:ascii="Vazirmatn" w:hAnsi="Vazirmatn" w:hint="cs"/>
                <w:sz w:val="26"/>
                <w:szCs w:val="26"/>
                <w:rtl/>
              </w:rPr>
              <w:t xml:space="preserve"> </w:t>
            </w:r>
          </w:p>
          <w:p w14:paraId="77B0CB02" w14:textId="77777777" w:rsidR="008C0622" w:rsidRDefault="008C0622" w:rsidP="008C0622">
            <w:pPr>
              <w:spacing w:line="276" w:lineRule="auto"/>
              <w:jc w:val="both"/>
              <w:rPr>
                <w:rFonts w:ascii="Vazirmatn" w:hAnsi="Vazirmatn"/>
                <w:sz w:val="26"/>
                <w:szCs w:val="26"/>
                <w:rtl/>
              </w:rPr>
            </w:pPr>
            <w:r>
              <w:rPr>
                <w:rFonts w:ascii="Vazirmatn" w:hAnsi="Vazirmatn" w:hint="cs"/>
                <w:sz w:val="26"/>
                <w:szCs w:val="26"/>
                <w:rtl/>
              </w:rPr>
              <w:t xml:space="preserve">الف- </w:t>
            </w:r>
            <w:r w:rsidRPr="00433887">
              <w:rPr>
                <w:rFonts w:ascii="Vazirmatn" w:hAnsi="Vazirmatn"/>
                <w:sz w:val="26"/>
                <w:szCs w:val="26"/>
                <w:rtl/>
              </w:rPr>
              <w:t>عدد رو</w:t>
            </w:r>
            <w:r w:rsidRPr="00433887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433887">
              <w:rPr>
                <w:rFonts w:ascii="Vazirmatn" w:hAnsi="Vazirmatn"/>
                <w:sz w:val="26"/>
                <w:szCs w:val="26"/>
                <w:rtl/>
              </w:rPr>
              <w:t xml:space="preserve"> کارت خارج شده از ٥ کمتر </w:t>
            </w:r>
            <w:r w:rsidRPr="00433887">
              <w:rPr>
                <w:rFonts w:ascii="Vazirmatn" w:hAnsi="Vazirmatn" w:hint="cs"/>
                <w:sz w:val="26"/>
                <w:szCs w:val="26"/>
                <w:rtl/>
              </w:rPr>
              <w:t>است؟</w:t>
            </w:r>
          </w:p>
          <w:p w14:paraId="4E776979" w14:textId="650F8E7B" w:rsidR="008C0622" w:rsidRPr="00433887" w:rsidRDefault="008C0622" w:rsidP="008C0622">
            <w:pPr>
              <w:spacing w:line="276" w:lineRule="auto"/>
              <w:jc w:val="both"/>
              <w:rPr>
                <w:rFonts w:ascii="Vazirmatn" w:hAnsi="Vazirmatn"/>
                <w:sz w:val="26"/>
                <w:szCs w:val="26"/>
                <w:rtl/>
              </w:rPr>
            </w:pPr>
            <w:r>
              <w:rPr>
                <w:rFonts w:ascii="Vazirmatn" w:hAnsi="Vazirmatn" w:hint="cs"/>
                <w:sz w:val="26"/>
                <w:szCs w:val="26"/>
                <w:rtl/>
              </w:rPr>
              <w:t>ب- عدد روی کارت خارج شده اول است ؟</w:t>
            </w:r>
          </w:p>
        </w:tc>
        <w:tc>
          <w:tcPr>
            <w:tcW w:w="511" w:type="dxa"/>
            <w:vAlign w:val="center"/>
          </w:tcPr>
          <w:p w14:paraId="5616181B" w14:textId="20D9F873" w:rsidR="008C0622" w:rsidRPr="008D7C0C" w:rsidRDefault="008C0622" w:rsidP="008C0622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1</w:t>
            </w:r>
          </w:p>
        </w:tc>
      </w:tr>
      <w:tr w:rsidR="008C0622" w:rsidRPr="008D7C0C" w14:paraId="18E8DFCE" w14:textId="77777777" w:rsidTr="00C16EE0">
        <w:trPr>
          <w:trHeight w:val="1247"/>
        </w:trPr>
        <w:tc>
          <w:tcPr>
            <w:tcW w:w="10119" w:type="dxa"/>
            <w:gridSpan w:val="3"/>
          </w:tcPr>
          <w:p w14:paraId="74E4E94D" w14:textId="77777777" w:rsidR="008C0622" w:rsidRPr="008D7C0C" w:rsidRDefault="008C0622" w:rsidP="008C0622">
            <w:pPr>
              <w:pStyle w:val="ListParagraph"/>
              <w:numPr>
                <w:ilvl w:val="0"/>
                <w:numId w:val="3"/>
              </w:numPr>
              <w:rPr>
                <w:rFonts w:ascii="Vazirmatn" w:hAnsi="Vazirmatn"/>
                <w:sz w:val="26"/>
                <w:szCs w:val="26"/>
                <w:rtl/>
              </w:rPr>
            </w:pPr>
            <w:r w:rsidRPr="008D7C0C">
              <w:rPr>
                <w:rFonts w:ascii="Vazirmatn" w:hAnsi="Vazirmatn"/>
                <w:sz w:val="26"/>
                <w:szCs w:val="26"/>
                <w:rtl/>
              </w:rPr>
              <w:t>اگر خانواده ا</w:t>
            </w:r>
            <w:r w:rsidRPr="008D7C0C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8D7C0C">
              <w:rPr>
                <w:rFonts w:ascii="Vazirmatn" w:hAnsi="Vazirmatn"/>
                <w:sz w:val="26"/>
                <w:szCs w:val="26"/>
                <w:rtl/>
              </w:rPr>
              <w:t xml:space="preserve"> دارا</w:t>
            </w:r>
            <w:r w:rsidRPr="008D7C0C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8D7C0C">
              <w:rPr>
                <w:rFonts w:ascii="Vazirmatn" w:hAnsi="Vazirmatn"/>
                <w:sz w:val="26"/>
                <w:szCs w:val="26"/>
                <w:rtl/>
              </w:rPr>
              <w:t xml:space="preserve"> سه فرزند باشد ، چقدر احتمال دارد ا</w:t>
            </w:r>
            <w:r w:rsidRPr="008D7C0C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8D7C0C">
              <w:rPr>
                <w:rFonts w:ascii="Vazirmatn" w:hAnsi="Vazirmatn" w:hint="eastAsia"/>
                <w:sz w:val="26"/>
                <w:szCs w:val="26"/>
                <w:rtl/>
              </w:rPr>
              <w:t>ن</w:t>
            </w:r>
            <w:r w:rsidRPr="008D7C0C">
              <w:rPr>
                <w:rFonts w:ascii="Vazirmatn" w:hAnsi="Vazirmatn"/>
                <w:sz w:val="26"/>
                <w:szCs w:val="26"/>
                <w:rtl/>
              </w:rPr>
              <w:t xml:space="preserve"> خانواده دارا</w:t>
            </w:r>
            <w:r w:rsidRPr="008D7C0C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8D7C0C">
              <w:rPr>
                <w:rFonts w:ascii="Vazirmatn" w:hAnsi="Vazirmatn"/>
                <w:sz w:val="26"/>
                <w:szCs w:val="26"/>
                <w:rtl/>
              </w:rPr>
              <w:t xml:space="preserve"> دق</w:t>
            </w:r>
            <w:r w:rsidRPr="008D7C0C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8D7C0C">
              <w:rPr>
                <w:rFonts w:ascii="Vazirmatn" w:hAnsi="Vazirmatn" w:hint="eastAsia"/>
                <w:sz w:val="26"/>
                <w:szCs w:val="26"/>
                <w:rtl/>
              </w:rPr>
              <w:t>قاً</w:t>
            </w:r>
            <w:r w:rsidRPr="008D7C0C">
              <w:rPr>
                <w:rFonts w:ascii="Vazirmatn" w:hAnsi="Vazirmatn"/>
                <w:sz w:val="26"/>
                <w:szCs w:val="26"/>
                <w:rtl/>
              </w:rPr>
              <w:t xml:space="preserve"> </w:t>
            </w:r>
            <w:r w:rsidRPr="008D7C0C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8D7C0C">
              <w:rPr>
                <w:rFonts w:ascii="Vazirmatn" w:hAnsi="Vazirmatn" w:hint="eastAsia"/>
                <w:sz w:val="26"/>
                <w:szCs w:val="26"/>
                <w:rtl/>
              </w:rPr>
              <w:t>ک</w:t>
            </w:r>
            <w:r w:rsidRPr="008D7C0C">
              <w:rPr>
                <w:rFonts w:ascii="Vazirmatn" w:hAnsi="Vazirmatn"/>
                <w:sz w:val="26"/>
                <w:szCs w:val="26"/>
                <w:rtl/>
              </w:rPr>
              <w:t xml:space="preserve"> پسر باشد؟</w:t>
            </w:r>
          </w:p>
          <w:p w14:paraId="69D3B919" w14:textId="77777777" w:rsidR="008C0622" w:rsidRPr="008D7C0C" w:rsidRDefault="008C0622" w:rsidP="008C0622">
            <w:pPr>
              <w:pStyle w:val="ListParagraph"/>
              <w:ind w:left="360"/>
              <w:jc w:val="both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</w:p>
          <w:p w14:paraId="239058C7" w14:textId="77777777" w:rsidR="008C0622" w:rsidRDefault="008C0622" w:rsidP="008C0622">
            <w:pPr>
              <w:jc w:val="both"/>
              <w:rPr>
                <w:rFonts w:ascii="Vazirmatn" w:hAnsi="Vazirmatn"/>
                <w:sz w:val="18"/>
                <w:szCs w:val="18"/>
                <w:rtl/>
                <w:lang w:bidi="fa-IR"/>
              </w:rPr>
            </w:pPr>
          </w:p>
          <w:p w14:paraId="3A3AC38D" w14:textId="65C3CCB0" w:rsidR="008C0622" w:rsidRPr="00C64044" w:rsidRDefault="008C0622" w:rsidP="008C0622">
            <w:pPr>
              <w:jc w:val="both"/>
              <w:rPr>
                <w:rFonts w:ascii="Vazirmatn" w:hAnsi="Vazirmatn"/>
                <w:sz w:val="20"/>
                <w:szCs w:val="20"/>
                <w:rtl/>
                <w:lang w:bidi="fa-IR"/>
              </w:rPr>
            </w:pPr>
          </w:p>
        </w:tc>
        <w:tc>
          <w:tcPr>
            <w:tcW w:w="511" w:type="dxa"/>
            <w:shd w:val="clear" w:color="auto" w:fill="FFFFFF" w:themeFill="background1"/>
            <w:vAlign w:val="center"/>
          </w:tcPr>
          <w:p w14:paraId="7B6CD308" w14:textId="198A7721" w:rsidR="008C0622" w:rsidRPr="008D7C0C" w:rsidRDefault="008C0622" w:rsidP="008C0622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8D7C0C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1</w:t>
            </w:r>
          </w:p>
        </w:tc>
      </w:tr>
      <w:tr w:rsidR="008C0622" w:rsidRPr="008D7C0C" w14:paraId="1F66089D" w14:textId="77777777" w:rsidTr="005B09D4">
        <w:trPr>
          <w:trHeight w:val="1417"/>
        </w:trPr>
        <w:tc>
          <w:tcPr>
            <w:tcW w:w="10119" w:type="dxa"/>
            <w:gridSpan w:val="3"/>
          </w:tcPr>
          <w:p w14:paraId="7ADB1786" w14:textId="7B49B827" w:rsidR="008C0622" w:rsidRPr="008D7C0C" w:rsidRDefault="008C0622" w:rsidP="008C0622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azirmatn" w:hAnsi="Vazirmatn"/>
                <w:sz w:val="26"/>
                <w:szCs w:val="26"/>
                <w:rtl/>
              </w:rPr>
            </w:pPr>
            <w:r w:rsidRPr="008D7C0C">
              <w:rPr>
                <w:rFonts w:ascii="Vazirmatn" w:hAnsi="Vazirmatn" w:hint="cs"/>
                <w:sz w:val="26"/>
                <w:szCs w:val="26"/>
                <w:rtl/>
              </w:rPr>
              <w:lastRenderedPageBreak/>
              <w:t>یک تاس را دوبار پرتاب می کنیم . چقدر احتمال دارد :</w:t>
            </w:r>
          </w:p>
          <w:p w14:paraId="767318A5" w14:textId="77777777" w:rsidR="008C0622" w:rsidRDefault="008C0622" w:rsidP="008C0622">
            <w:pPr>
              <w:spacing w:line="276" w:lineRule="auto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8D7C0C">
              <w:rPr>
                <w:rFonts w:ascii="Vazirmatn" w:hAnsi="Vazirmatn" w:hint="cs"/>
                <w:sz w:val="26"/>
                <w:szCs w:val="26"/>
                <w:rtl/>
              </w:rPr>
              <w:t xml:space="preserve">الف- هر دو تاس عدد </w:t>
            </w:r>
            <w:r>
              <w:rPr>
                <w:rFonts w:ascii="Vazirmatn" w:hAnsi="Vazirmatn" w:hint="cs"/>
                <w:sz w:val="26"/>
                <w:szCs w:val="26"/>
                <w:rtl/>
              </w:rPr>
              <w:t>زوج</w:t>
            </w:r>
            <w:r w:rsidRPr="008D7C0C">
              <w:rPr>
                <w:rFonts w:ascii="Vazirmatn" w:hAnsi="Vazirmatn" w:hint="cs"/>
                <w:sz w:val="26"/>
                <w:szCs w:val="26"/>
                <w:rtl/>
              </w:rPr>
              <w:t xml:space="preserve"> بیاید؟                                    </w:t>
            </w:r>
          </w:p>
          <w:p w14:paraId="0E7A5D79" w14:textId="3E0239E0" w:rsidR="008C0622" w:rsidRPr="008D7C0C" w:rsidRDefault="008C0622" w:rsidP="008C0622">
            <w:pPr>
              <w:spacing w:line="276" w:lineRule="auto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8D7C0C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ب- مجموع دو عدد رو شده برابر </w:t>
            </w:r>
            <w:r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5</w:t>
            </w:r>
            <w:r w:rsidRPr="008D7C0C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باشد؟</w:t>
            </w:r>
          </w:p>
        </w:tc>
        <w:tc>
          <w:tcPr>
            <w:tcW w:w="511" w:type="dxa"/>
            <w:shd w:val="clear" w:color="auto" w:fill="FFFFFF" w:themeFill="background1"/>
            <w:vAlign w:val="center"/>
          </w:tcPr>
          <w:p w14:paraId="076095F8" w14:textId="318D6C8F" w:rsidR="008C0622" w:rsidRPr="008D7C0C" w:rsidRDefault="008C0622" w:rsidP="008C0622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8D7C0C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1</w:t>
            </w:r>
          </w:p>
        </w:tc>
      </w:tr>
      <w:tr w:rsidR="008C0622" w:rsidRPr="008D7C0C" w14:paraId="3AF022E1" w14:textId="77777777" w:rsidTr="00433887">
        <w:trPr>
          <w:trHeight w:val="1122"/>
        </w:trPr>
        <w:tc>
          <w:tcPr>
            <w:tcW w:w="10119" w:type="dxa"/>
            <w:gridSpan w:val="3"/>
          </w:tcPr>
          <w:p w14:paraId="7A4560B5" w14:textId="216E7072" w:rsidR="008C0622" w:rsidRPr="008D7C0C" w:rsidRDefault="008C0622" w:rsidP="008C0622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azirmatn" w:hAnsi="Vazirmatn"/>
                <w:sz w:val="26"/>
                <w:szCs w:val="26"/>
                <w:rtl/>
              </w:rPr>
            </w:pPr>
            <w:r w:rsidRPr="008D7C0C">
              <w:rPr>
                <w:rFonts w:ascii="Vazirmatn" w:hAnsi="Vazirmatn" w:hint="cs"/>
                <w:sz w:val="26"/>
                <w:szCs w:val="26"/>
                <w:rtl/>
              </w:rPr>
              <w:t>نمایش اعشاری کسرهای زیر را بنویسید و مشخص کنید کدام یک  مختوم و کدام یک متناوب است.</w:t>
            </w:r>
          </w:p>
          <w:p w14:paraId="1E7A789D" w14:textId="7E105507" w:rsidR="008C0622" w:rsidRPr="008D7C0C" w:rsidRDefault="008C0622" w:rsidP="008C0622">
            <w:pPr>
              <w:spacing w:line="276" w:lineRule="auto"/>
              <w:rPr>
                <w:rFonts w:ascii="Vazirmatn" w:hAnsi="Vazirmatn"/>
                <w:sz w:val="26"/>
                <w:szCs w:val="26"/>
                <w:rtl/>
              </w:rPr>
            </w:pPr>
            <w:r w:rsidRPr="008D7C0C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                                               </w:t>
            </w:r>
            <w:r w:rsidRPr="008D7C0C">
              <w:rPr>
                <w:position w:val="-22"/>
                <w:sz w:val="26"/>
                <w:szCs w:val="26"/>
              </w:rPr>
              <w:object w:dxaOrig="460" w:dyaOrig="580" w14:anchorId="63AEAB3B">
                <v:shape id="_x0000_i1183" type="#_x0000_t75" style="width:25.15pt;height:31.25pt" o:ole="">
                  <v:imagedata r:id="rId44" o:title=""/>
                </v:shape>
                <o:OLEObject Type="Embed" ProgID="Equation.DSMT4" ShapeID="_x0000_i1183" DrawAspect="Content" ObjectID="_1792208297" r:id="rId45"/>
              </w:object>
            </w:r>
            <w:r w:rsidRPr="008D7C0C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                                                                                            </w:t>
            </w:r>
            <w:r w:rsidRPr="008D7C0C">
              <w:rPr>
                <w:position w:val="-22"/>
                <w:sz w:val="26"/>
                <w:szCs w:val="26"/>
              </w:rPr>
              <w:object w:dxaOrig="460" w:dyaOrig="580" w14:anchorId="3EEBE1E2">
                <v:shape id="_x0000_i1184" type="#_x0000_t75" style="width:26.9pt;height:33.85pt" o:ole="">
                  <v:imagedata r:id="rId46" o:title=""/>
                </v:shape>
                <o:OLEObject Type="Embed" ProgID="Equation.DSMT4" ShapeID="_x0000_i1184" DrawAspect="Content" ObjectID="_1792208298" r:id="rId47"/>
              </w:object>
            </w:r>
          </w:p>
        </w:tc>
        <w:tc>
          <w:tcPr>
            <w:tcW w:w="511" w:type="dxa"/>
            <w:shd w:val="clear" w:color="auto" w:fill="FFFFFF" w:themeFill="background1"/>
            <w:vAlign w:val="center"/>
          </w:tcPr>
          <w:p w14:paraId="5B71E1CB" w14:textId="539ADE4F" w:rsidR="008C0622" w:rsidRPr="008D7C0C" w:rsidRDefault="008C0622" w:rsidP="008C0622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8D7C0C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1</w:t>
            </w:r>
          </w:p>
        </w:tc>
      </w:tr>
      <w:tr w:rsidR="008C0622" w:rsidRPr="008D7C0C" w14:paraId="658B5378" w14:textId="77777777" w:rsidTr="00920E2B">
        <w:trPr>
          <w:trHeight w:val="1122"/>
        </w:trPr>
        <w:tc>
          <w:tcPr>
            <w:tcW w:w="10119" w:type="dxa"/>
            <w:gridSpan w:val="3"/>
          </w:tcPr>
          <w:p w14:paraId="3CA81982" w14:textId="5117BFE1" w:rsidR="008C0622" w:rsidRPr="008D7C0C" w:rsidRDefault="008C0622" w:rsidP="008C0622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azirmatn" w:hAnsi="Vazirmatn"/>
                <w:sz w:val="26"/>
                <w:szCs w:val="26"/>
              </w:rPr>
            </w:pPr>
            <w:r w:rsidRPr="008D7C0C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درستی یا نادرستی روابط زیر را مشخص کنید.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1923"/>
              <w:gridCol w:w="3443"/>
              <w:gridCol w:w="2357"/>
              <w:gridCol w:w="2282"/>
            </w:tblGrid>
            <w:tr w:rsidR="008C0622" w:rsidRPr="008D7C0C" w14:paraId="2F5FA0EA" w14:textId="77777777" w:rsidTr="0087559F">
              <w:tc>
                <w:tcPr>
                  <w:tcW w:w="1923" w:type="dxa"/>
                  <w:vAlign w:val="center"/>
                </w:tcPr>
                <w:p w14:paraId="17E765DF" w14:textId="6C41ED61" w:rsidR="008C0622" w:rsidRPr="008D7C0C" w:rsidRDefault="008C0622" w:rsidP="008C0622">
                  <w:pPr>
                    <w:spacing w:line="276" w:lineRule="auto"/>
                    <w:jc w:val="right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8D7C0C">
                    <w:rPr>
                      <w:rFonts w:ascii="Vazirmatn" w:hAnsi="Vazirmatn"/>
                      <w:position w:val="-10"/>
                      <w:sz w:val="26"/>
                      <w:szCs w:val="26"/>
                      <w:lang w:bidi="fa-IR"/>
                    </w:rPr>
                    <w:object w:dxaOrig="1100" w:dyaOrig="480" w14:anchorId="4B63A694">
                      <v:shape id="_x0000_i1185" type="#_x0000_t75" style="width:62.45pt;height:26.9pt" o:ole="">
                        <v:imagedata r:id="rId48" o:title=""/>
                      </v:shape>
                      <o:OLEObject Type="Embed" ProgID="Equation.DSMT4" ShapeID="_x0000_i1185" DrawAspect="Content" ObjectID="_1792208299" r:id="rId49"/>
                    </w:object>
                  </w:r>
                </w:p>
              </w:tc>
              <w:tc>
                <w:tcPr>
                  <w:tcW w:w="3443" w:type="dxa"/>
                  <w:vAlign w:val="center"/>
                </w:tcPr>
                <w:p w14:paraId="233BE718" w14:textId="300B9C83" w:rsidR="008C0622" w:rsidRPr="008D7C0C" w:rsidRDefault="008C0622" w:rsidP="008C0622">
                  <w:pPr>
                    <w:spacing w:line="276" w:lineRule="auto"/>
                    <w:jc w:val="right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8D7C0C">
                    <w:rPr>
                      <w:rFonts w:ascii="Vazirmatn" w:hAnsi="Vazirmatn"/>
                      <w:position w:val="-10"/>
                      <w:sz w:val="26"/>
                      <w:szCs w:val="26"/>
                      <w:lang w:bidi="fa-IR"/>
                    </w:rPr>
                    <w:object w:dxaOrig="2320" w:dyaOrig="340" w14:anchorId="48FA4785">
                      <v:shape id="_x0000_i1186" type="#_x0000_t75" style="width:132.7pt;height:18.2pt" o:ole="">
                        <v:imagedata r:id="rId50" o:title=""/>
                      </v:shape>
                      <o:OLEObject Type="Embed" ProgID="Equation.DSMT4" ShapeID="_x0000_i1186" DrawAspect="Content" ObjectID="_1792208300" r:id="rId51"/>
                    </w:object>
                  </w:r>
                </w:p>
              </w:tc>
              <w:tc>
                <w:tcPr>
                  <w:tcW w:w="2357" w:type="dxa"/>
                  <w:vAlign w:val="center"/>
                </w:tcPr>
                <w:p w14:paraId="4C1D3758" w14:textId="3B786CB7" w:rsidR="008C0622" w:rsidRPr="008D7C0C" w:rsidRDefault="008C0622" w:rsidP="008C0622">
                  <w:pPr>
                    <w:spacing w:line="276" w:lineRule="auto"/>
                    <w:jc w:val="right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8D7C0C">
                    <w:rPr>
                      <w:rFonts w:ascii="Vazirmatn" w:hAnsi="Vazirmatn"/>
                      <w:position w:val="-10"/>
                      <w:sz w:val="26"/>
                      <w:szCs w:val="26"/>
                      <w:lang w:bidi="fa-IR"/>
                    </w:rPr>
                    <w:object w:dxaOrig="1300" w:dyaOrig="480" w14:anchorId="4496854B">
                      <v:shape id="_x0000_i1187" type="#_x0000_t75" style="width:74.6pt;height:26.9pt" o:ole="">
                        <v:imagedata r:id="rId52" o:title=""/>
                      </v:shape>
                      <o:OLEObject Type="Embed" ProgID="Equation.DSMT4" ShapeID="_x0000_i1187" DrawAspect="Content" ObjectID="_1792208301" r:id="rId53"/>
                    </w:object>
                  </w:r>
                </w:p>
              </w:tc>
              <w:tc>
                <w:tcPr>
                  <w:tcW w:w="2282" w:type="dxa"/>
                  <w:vAlign w:val="center"/>
                </w:tcPr>
                <w:p w14:paraId="17E10A94" w14:textId="31C28943" w:rsidR="008C0622" w:rsidRPr="008D7C0C" w:rsidRDefault="008C0622" w:rsidP="008C0622">
                  <w:pPr>
                    <w:spacing w:line="276" w:lineRule="auto"/>
                    <w:jc w:val="right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8D7C0C">
                    <w:rPr>
                      <w:rFonts w:ascii="Vazirmatn" w:hAnsi="Vazirmatn"/>
                      <w:position w:val="-10"/>
                      <w:sz w:val="26"/>
                      <w:szCs w:val="26"/>
                      <w:lang w:bidi="fa-IR"/>
                    </w:rPr>
                    <w:object w:dxaOrig="980" w:dyaOrig="380" w14:anchorId="5D846F20">
                      <v:shape id="_x0000_i1188" type="#_x0000_t75" style="width:54.65pt;height:20.8pt" o:ole="">
                        <v:imagedata r:id="rId54" o:title=""/>
                      </v:shape>
                      <o:OLEObject Type="Embed" ProgID="Equation.DSMT4" ShapeID="_x0000_i1188" DrawAspect="Content" ObjectID="_1792208302" r:id="rId55"/>
                    </w:object>
                  </w:r>
                </w:p>
              </w:tc>
            </w:tr>
          </w:tbl>
          <w:p w14:paraId="313BF874" w14:textId="0C4B7108" w:rsidR="008C0622" w:rsidRPr="008D7C0C" w:rsidRDefault="008C0622" w:rsidP="008C0622">
            <w:pPr>
              <w:spacing w:line="276" w:lineRule="auto"/>
              <w:rPr>
                <w:rFonts w:ascii="Vazirmatn" w:hAnsi="Vazirmatn"/>
                <w:sz w:val="26"/>
                <w:szCs w:val="26"/>
                <w:rtl/>
              </w:rPr>
            </w:pPr>
          </w:p>
        </w:tc>
        <w:tc>
          <w:tcPr>
            <w:tcW w:w="511" w:type="dxa"/>
            <w:shd w:val="clear" w:color="auto" w:fill="FFFFFF" w:themeFill="background1"/>
            <w:vAlign w:val="center"/>
          </w:tcPr>
          <w:p w14:paraId="64B742D2" w14:textId="172908D0" w:rsidR="008C0622" w:rsidRPr="008D7C0C" w:rsidRDefault="008C0622" w:rsidP="008C0622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8D7C0C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1</w:t>
            </w:r>
          </w:p>
        </w:tc>
      </w:tr>
      <w:tr w:rsidR="008C0622" w:rsidRPr="008D7C0C" w14:paraId="0E5B6281" w14:textId="77777777" w:rsidTr="00192C3D">
        <w:trPr>
          <w:trHeight w:val="840"/>
        </w:trPr>
        <w:tc>
          <w:tcPr>
            <w:tcW w:w="10119" w:type="dxa"/>
            <w:gridSpan w:val="3"/>
          </w:tcPr>
          <w:p w14:paraId="377CA94A" w14:textId="01F5FA8B" w:rsidR="008C0622" w:rsidRPr="008D7C0C" w:rsidRDefault="008C0622" w:rsidP="008C0622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azirmatn" w:hAnsi="Vazirmatn"/>
                <w:sz w:val="26"/>
                <w:szCs w:val="26"/>
                <w:lang w:bidi="fa-IR"/>
              </w:rPr>
            </w:pPr>
            <w:r w:rsidRPr="008D7C0C">
              <w:rPr>
                <w:rFonts w:ascii="Vazirmatn" w:hAnsi="Vazirmatn" w:hint="cs"/>
                <w:sz w:val="26"/>
                <w:szCs w:val="26"/>
                <w:rtl/>
              </w:rPr>
              <w:t>طرف دوم تساوی های زیر را بنویسید.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4997"/>
              <w:gridCol w:w="4998"/>
            </w:tblGrid>
            <w:tr w:rsidR="008C0622" w:rsidRPr="008D7C0C" w14:paraId="0C7D30D4" w14:textId="77777777" w:rsidTr="00192C3D">
              <w:tc>
                <w:tcPr>
                  <w:tcW w:w="4997" w:type="dxa"/>
                  <w:vAlign w:val="center"/>
                </w:tcPr>
                <w:p w14:paraId="18BF2C25" w14:textId="28A52DCE" w:rsidR="008C0622" w:rsidRPr="008D7C0C" w:rsidRDefault="008C0622" w:rsidP="008C0622">
                  <w:pPr>
                    <w:spacing w:line="276" w:lineRule="auto"/>
                    <w:jc w:val="right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8D7C0C">
                    <w:rPr>
                      <w:color w:val="000000" w:themeColor="text1"/>
                      <w:position w:val="-10"/>
                      <w:sz w:val="26"/>
                      <w:szCs w:val="26"/>
                    </w:rPr>
                    <w:object w:dxaOrig="1800" w:dyaOrig="340" w14:anchorId="20DC5B6B">
                      <v:shape id="_x0000_i1211" type="#_x0000_t75" style="width:89.35pt;height:18.2pt" o:ole="">
                        <v:imagedata r:id="rId56" o:title=""/>
                      </v:shape>
                      <o:OLEObject Type="Embed" ProgID="Equation.DSMT4" ShapeID="_x0000_i1211" DrawAspect="Content" ObjectID="_1792208303" r:id="rId57"/>
                    </w:object>
                  </w:r>
                </w:p>
              </w:tc>
              <w:tc>
                <w:tcPr>
                  <w:tcW w:w="4998" w:type="dxa"/>
                  <w:vAlign w:val="center"/>
                </w:tcPr>
                <w:p w14:paraId="790D40D5" w14:textId="322BA201" w:rsidR="008C0622" w:rsidRPr="008D7C0C" w:rsidRDefault="008C0622" w:rsidP="008C0622">
                  <w:pPr>
                    <w:spacing w:line="276" w:lineRule="auto"/>
                    <w:jc w:val="right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8D7C0C">
                    <w:rPr>
                      <w:rFonts w:ascii="Vazirmatn" w:hAnsi="Vazirmatn"/>
                      <w:position w:val="-8"/>
                      <w:sz w:val="26"/>
                      <w:szCs w:val="26"/>
                    </w:rPr>
                    <w:object w:dxaOrig="1719" w:dyaOrig="340" w14:anchorId="39C6FBD3">
                      <v:shape id="_x0000_i1210" type="#_x0000_t75" style="width:89.35pt;height:15.6pt" o:ole="">
                        <v:imagedata r:id="rId58" o:title=""/>
                      </v:shape>
                      <o:OLEObject Type="Embed" ProgID="Equation.DSMT4" ShapeID="_x0000_i1210" DrawAspect="Content" ObjectID="_1792208304" r:id="rId59"/>
                    </w:object>
                  </w:r>
                </w:p>
              </w:tc>
            </w:tr>
          </w:tbl>
          <w:p w14:paraId="4986393D" w14:textId="702D6D06" w:rsidR="008C0622" w:rsidRPr="008D7C0C" w:rsidRDefault="008C0622" w:rsidP="008C0622">
            <w:pPr>
              <w:spacing w:line="276" w:lineRule="auto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</w:p>
        </w:tc>
        <w:tc>
          <w:tcPr>
            <w:tcW w:w="511" w:type="dxa"/>
            <w:shd w:val="clear" w:color="auto" w:fill="FFFFFF" w:themeFill="background1"/>
            <w:vAlign w:val="center"/>
          </w:tcPr>
          <w:p w14:paraId="3D4EAD4E" w14:textId="713777BB" w:rsidR="008C0622" w:rsidRPr="008D7C0C" w:rsidRDefault="008C0622" w:rsidP="008C0622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5/0</w:t>
            </w:r>
          </w:p>
        </w:tc>
      </w:tr>
      <w:tr w:rsidR="008C0622" w:rsidRPr="008D7C0C" w14:paraId="3626F594" w14:textId="77777777" w:rsidTr="00920E2B">
        <w:trPr>
          <w:trHeight w:val="1122"/>
        </w:trPr>
        <w:tc>
          <w:tcPr>
            <w:tcW w:w="10119" w:type="dxa"/>
            <w:gridSpan w:val="3"/>
          </w:tcPr>
          <w:p w14:paraId="2BA76105" w14:textId="081C9313" w:rsidR="008C0622" w:rsidRPr="008D7C0C" w:rsidRDefault="008C0622" w:rsidP="008C0622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azirmatn" w:hAnsi="Vazirmatn"/>
                <w:sz w:val="26"/>
                <w:szCs w:val="26"/>
                <w:rtl/>
              </w:rPr>
            </w:pPr>
            <w:r w:rsidRPr="008D7C0C">
              <w:rPr>
                <w:rFonts w:ascii="Vazirmatn" w:hAnsi="Vazirmatn" w:hint="cs"/>
                <w:sz w:val="28"/>
                <w:szCs w:val="28"/>
                <w:rtl/>
              </w:rPr>
              <w:t xml:space="preserve">الف- بین </w:t>
            </w:r>
            <w:r w:rsidRPr="008D7C0C">
              <w:rPr>
                <w:position w:val="-8"/>
              </w:rPr>
              <w:object w:dxaOrig="400" w:dyaOrig="360" w14:anchorId="40299541">
                <v:shape id="_x0000_i1189" type="#_x0000_t75" style="width:22.55pt;height:20.8pt" o:ole="">
                  <v:imagedata r:id="rId60" o:title=""/>
                </v:shape>
                <o:OLEObject Type="Embed" ProgID="Equation.DSMT4" ShapeID="_x0000_i1189" DrawAspect="Content" ObjectID="_1792208305" r:id="rId61"/>
              </w:object>
            </w:r>
            <w:r w:rsidRPr="008D7C0C">
              <w:rPr>
                <w:rFonts w:ascii="Vazirmatn" w:hAnsi="Vazirmatn" w:hint="cs"/>
                <w:sz w:val="28"/>
                <w:szCs w:val="28"/>
                <w:rtl/>
              </w:rPr>
              <w:t xml:space="preserve"> و 3 </w:t>
            </w:r>
            <w:r>
              <w:rPr>
                <w:rFonts w:ascii="Vazirmatn" w:hAnsi="Vazirmatn" w:hint="cs"/>
                <w:sz w:val="28"/>
                <w:szCs w:val="28"/>
                <w:rtl/>
              </w:rPr>
              <w:t xml:space="preserve"> سه</w:t>
            </w:r>
            <w:r w:rsidRPr="008D7C0C">
              <w:rPr>
                <w:rFonts w:ascii="Vazirmatn" w:hAnsi="Vazirmatn" w:hint="cs"/>
                <w:sz w:val="28"/>
                <w:szCs w:val="28"/>
                <w:rtl/>
              </w:rPr>
              <w:t xml:space="preserve"> عدد گنگ بنویسید. </w:t>
            </w:r>
          </w:p>
          <w:p w14:paraId="19B34BC3" w14:textId="456254C6" w:rsidR="008C0622" w:rsidRPr="008D7C0C" w:rsidRDefault="008C0622" w:rsidP="008C0622">
            <w:pPr>
              <w:spacing w:line="276" w:lineRule="auto"/>
              <w:rPr>
                <w:rFonts w:ascii="Vazirmatn" w:hAnsi="Vazirmatn" w:hint="cs"/>
                <w:sz w:val="26"/>
                <w:szCs w:val="26"/>
                <w:rtl/>
                <w:lang w:bidi="fa-IR"/>
              </w:rPr>
            </w:pPr>
            <w:r w:rsidRPr="008D7C0C">
              <w:rPr>
                <w:rFonts w:ascii="Vazirmatn" w:hAnsi="Vazirmatn" w:hint="cs"/>
                <w:sz w:val="28"/>
                <w:szCs w:val="28"/>
                <w:rtl/>
              </w:rPr>
              <w:t xml:space="preserve">ب- بین </w:t>
            </w:r>
            <w:r w:rsidRPr="008D7C0C">
              <w:rPr>
                <w:rFonts w:ascii="Vazirmatn" w:hAnsi="Vazirmatn"/>
                <w:position w:val="-24"/>
                <w:sz w:val="28"/>
                <w:szCs w:val="28"/>
              </w:rPr>
              <w:object w:dxaOrig="240" w:dyaOrig="620" w14:anchorId="164FBFF3">
                <v:shape id="_x0000_i1190" type="#_x0000_t75" style="width:13pt;height:35.55pt" o:ole="">
                  <v:imagedata r:id="rId62" o:title=""/>
                </v:shape>
                <o:OLEObject Type="Embed" ProgID="Equation.DSMT4" ShapeID="_x0000_i1190" DrawAspect="Content" ObjectID="_1792208306" r:id="rId63"/>
              </w:object>
            </w:r>
            <w:r w:rsidRPr="008D7C0C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و </w:t>
            </w:r>
            <w:r w:rsidRPr="008D7C0C">
              <w:rPr>
                <w:rFonts w:ascii="Vazirmatn" w:hAnsi="Vazirmatn"/>
                <w:position w:val="-24"/>
                <w:sz w:val="28"/>
                <w:szCs w:val="28"/>
              </w:rPr>
              <w:object w:dxaOrig="220" w:dyaOrig="620" w14:anchorId="0C837EE2">
                <v:shape id="_x0000_i1191" type="#_x0000_t75" style="width:12.15pt;height:35.55pt" o:ole="">
                  <v:imagedata r:id="rId64" o:title=""/>
                </v:shape>
                <o:OLEObject Type="Embed" ProgID="Equation.DSMT4" ShapeID="_x0000_i1191" DrawAspect="Content" ObjectID="_1792208307" r:id="rId65"/>
              </w:object>
            </w:r>
            <w:r w:rsidRPr="008D7C0C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 </w:t>
            </w: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سه</w:t>
            </w:r>
            <w:r w:rsidRPr="008D7C0C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عدد گویا بنویسید.</w:t>
            </w:r>
          </w:p>
        </w:tc>
        <w:tc>
          <w:tcPr>
            <w:tcW w:w="511" w:type="dxa"/>
            <w:shd w:val="clear" w:color="auto" w:fill="FFFFFF" w:themeFill="background1"/>
            <w:vAlign w:val="center"/>
          </w:tcPr>
          <w:p w14:paraId="0E6E3D01" w14:textId="17C66D01" w:rsidR="008C0622" w:rsidRPr="008D7C0C" w:rsidRDefault="008C0622" w:rsidP="008C0622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5/1</w:t>
            </w:r>
          </w:p>
        </w:tc>
      </w:tr>
      <w:tr w:rsidR="008C0622" w:rsidRPr="008D7C0C" w14:paraId="4E8E22DE" w14:textId="77777777" w:rsidTr="00920E2B">
        <w:trPr>
          <w:trHeight w:val="1122"/>
        </w:trPr>
        <w:tc>
          <w:tcPr>
            <w:tcW w:w="10119" w:type="dxa"/>
            <w:gridSpan w:val="3"/>
          </w:tcPr>
          <w:p w14:paraId="372497B9" w14:textId="649AF195" w:rsidR="008C0622" w:rsidRPr="008D7C0C" w:rsidRDefault="008C0622" w:rsidP="008C0622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azirmatn" w:hAnsi="Vazirmatn"/>
                <w:sz w:val="28"/>
                <w:szCs w:val="28"/>
              </w:rPr>
            </w:pPr>
            <w:r w:rsidRPr="008D7C0C">
              <w:rPr>
                <w:rFonts w:ascii="Vazirmatn" w:hAnsi="Vazirmatn" w:hint="cs"/>
                <w:sz w:val="28"/>
                <w:szCs w:val="28"/>
                <w:rtl/>
              </w:rPr>
              <w:t xml:space="preserve">الف- عدد </w:t>
            </w:r>
            <w:r w:rsidRPr="008D7C0C">
              <w:rPr>
                <w:position w:val="-8"/>
              </w:rPr>
              <w:object w:dxaOrig="960" w:dyaOrig="400" w14:anchorId="0418A833">
                <v:shape id="_x0000_i1192" type="#_x0000_t75" style="width:50.3pt;height:19.95pt" o:ole="">
                  <v:imagedata r:id="rId66" o:title=""/>
                </v:shape>
                <o:OLEObject Type="Embed" ProgID="Equation.DSMT4" ShapeID="_x0000_i1192" DrawAspect="Content" ObjectID="_1792208308" r:id="rId67"/>
              </w:object>
            </w:r>
            <w:r w:rsidRPr="008D7C0C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را روی محور اعداد نمایش دهید.</w:t>
            </w:r>
          </w:p>
          <w:p w14:paraId="11DD5373" w14:textId="6FA479DB" w:rsidR="008C0622" w:rsidRPr="008D7C0C" w:rsidRDefault="008C0622" w:rsidP="008C0622">
            <w:pPr>
              <w:spacing w:line="276" w:lineRule="auto"/>
              <w:rPr>
                <w:rFonts w:ascii="Vazirmatn" w:hAnsi="Vazirmatn"/>
                <w:sz w:val="28"/>
                <w:szCs w:val="28"/>
                <w:rtl/>
              </w:rPr>
            </w:pPr>
            <w:r w:rsidRPr="008D7C0C">
              <w:rPr>
                <w:noProof/>
                <w:sz w:val="28"/>
                <w:szCs w:val="28"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682816" behindDoc="0" locked="0" layoutInCell="1" allowOverlap="1" wp14:anchorId="13E3B0F6" wp14:editId="3C37B925">
                      <wp:simplePos x="0" y="0"/>
                      <wp:positionH relativeFrom="column">
                        <wp:posOffset>98425</wp:posOffset>
                      </wp:positionH>
                      <wp:positionV relativeFrom="paragraph">
                        <wp:posOffset>67088</wp:posOffset>
                      </wp:positionV>
                      <wp:extent cx="3266307" cy="263661"/>
                      <wp:effectExtent l="38100" t="38100" r="29845" b="3175"/>
                      <wp:wrapNone/>
                      <wp:docPr id="2052" name="Group 20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66307" cy="263661"/>
                                <a:chOff x="19050" y="0"/>
                                <a:chExt cx="2491834" cy="266946"/>
                              </a:xfrm>
                            </wpg:grpSpPr>
                            <wpg:grpSp>
                              <wpg:cNvPr id="2053" name="Group 2053"/>
                              <wpg:cNvGrpSpPr/>
                              <wpg:grpSpPr>
                                <a:xfrm>
                                  <a:off x="19050" y="0"/>
                                  <a:ext cx="2491834" cy="107950"/>
                                  <a:chOff x="0" y="0"/>
                                  <a:chExt cx="2491834" cy="107950"/>
                                </a:xfrm>
                              </wpg:grpSpPr>
                              <wps:wsp>
                                <wps:cNvPr id="2054" name="Straight Arrow Connector 2054"/>
                                <wps:cNvCnPr/>
                                <wps:spPr>
                                  <a:xfrm>
                                    <a:off x="0" y="50800"/>
                                    <a:ext cx="2491834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headEnd type="arrow"/>
                                    <a:tailEnd type="arrow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055" name="Straight Connector 2055"/>
                                <wps:cNvCnPr/>
                                <wps:spPr>
                                  <a:xfrm>
                                    <a:off x="158750" y="1270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056" name="Straight Connector 2056"/>
                                <wps:cNvCnPr/>
                                <wps:spPr>
                                  <a:xfrm>
                                    <a:off x="1231900" y="635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057" name="Straight Connector 2057"/>
                                <wps:cNvCnPr/>
                                <wps:spPr>
                                  <a:xfrm>
                                    <a:off x="946150" y="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058" name="Straight Connector 2058"/>
                                <wps:cNvCnPr/>
                                <wps:spPr>
                                  <a:xfrm>
                                    <a:off x="673100" y="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059" name="Straight Connector 2059"/>
                                <wps:cNvCnPr/>
                                <wps:spPr>
                                  <a:xfrm>
                                    <a:off x="419100" y="635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060" name="Straight Connector 2060"/>
                                <wps:cNvCnPr/>
                                <wps:spPr>
                                  <a:xfrm>
                                    <a:off x="1498600" y="635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061" name="Straight Connector 2061"/>
                                <wps:cNvCnPr/>
                                <wps:spPr>
                                  <a:xfrm>
                                    <a:off x="1771650" y="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062" name="Straight Connector 2062"/>
                                <wps:cNvCnPr/>
                                <wps:spPr>
                                  <a:xfrm>
                                    <a:off x="2019300" y="635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063" name="Straight Connector 2063"/>
                                <wps:cNvCnPr/>
                                <wps:spPr>
                                  <a:xfrm>
                                    <a:off x="2286000" y="635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</wpg:grpSp>
                            <wps:wsp>
                              <wps:cNvPr id="2068" name="Text Box 2068"/>
                              <wps:cNvSpPr txBox="1"/>
                              <wps:spPr>
                                <a:xfrm>
                                  <a:off x="1073793" y="55690"/>
                                  <a:ext cx="342265" cy="21125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62742C4B" w14:textId="77777777" w:rsidR="008C0622" w:rsidRPr="005362A5" w:rsidRDefault="008C0622" w:rsidP="00D7153C">
                                    <w:pP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  <w:lang w:bidi="fa-IR"/>
                                        <w:oMath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Cambria Math"/>
                                            <w:sz w:val="22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  <m:t>°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3E3B0F6" id="Group 2052" o:spid="_x0000_s1041" style="position:absolute;left:0;text-align:left;margin-left:7.75pt;margin-top:5.3pt;width:257.2pt;height:20.75pt;z-index:251682816;mso-height-relative:margin" coordorigin="190" coordsize="24918,2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">
                      <v:group id="Group 2053" o:spid="_x0000_s1042" style="position:absolute;left:190;width:24918;height:1079" coordsize="24918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aUYxQAAAN0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"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Straight Arrow Connector 2054" o:spid="_x0000_s1043" type="#_x0000_t32" style="position:absolute;top:508;width:2491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" strokecolor="windowText">
                          <v:stroke startarrow="open" endarrow="open"/>
                        </v:shape>
                        <v:line id="Straight Connector 2055" o:spid="_x0000_s1044" style="position:absolute;visibility:visible;mso-wrap-style:square" from="1587,127" to="1587,1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" strokecolor="windowText"/>
                        <v:line id="Straight Connector 2056" o:spid="_x0000_s1045" style="position:absolute;visibility:visible;mso-wrap-style:square" from="12319,63" to="12319,1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" strokecolor="windowText"/>
                        <v:line id="Straight Connector 2057" o:spid="_x0000_s1046" style="position:absolute;visibility:visible;mso-wrap-style:square" from="9461,0" to="9461,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" strokecolor="windowText"/>
                        <v:line id="Straight Connector 2058" o:spid="_x0000_s1047" style="position:absolute;visibility:visible;mso-wrap-style:square" from="6731,0" to="6731,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" strokecolor="windowText"/>
                        <v:line id="Straight Connector 2059" o:spid="_x0000_s1048" style="position:absolute;visibility:visible;mso-wrap-style:square" from="4191,63" to="4191,1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" strokecolor="windowText"/>
                        <v:line id="Straight Connector 2060" o:spid="_x0000_s1049" style="position:absolute;visibility:visible;mso-wrap-style:square" from="14986,63" to="14986,1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" strokecolor="windowText"/>
                        <v:line id="Straight Connector 2061" o:spid="_x0000_s1050" style="position:absolute;visibility:visible;mso-wrap-style:square" from="17716,0" to="17716,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" strokecolor="windowText"/>
                        <v:line id="Straight Connector 2062" o:spid="_x0000_s1051" style="position:absolute;visibility:visible;mso-wrap-style:square" from="20193,63" to="20193,1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" strokecolor="windowText"/>
                        <v:line id="Straight Connector 2063" o:spid="_x0000_s1052" style="position:absolute;visibility:visible;mso-wrap-style:square" from="22860,63" to="22860,1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" strokecolor="windowText"/>
                      </v:group>
                      <v:shape id="Text Box 2068" o:spid="_x0000_s1053" type="#_x0000_t202" style="position:absolute;left:10737;top:556;width:3423;height:2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MIBxAAAAN0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VJvA5zw5vwBGT+DwAA//8DAFBLAQItABQABgAIAAAAIQDb4fbL7gAAAIUBAAATAAAAAAAAAAAA&#10;AAAAAAAAAABbQ29udGVudF9UeXBlc10ueG1sUEsBAi0AFAAGAAgAAAAhAFr0LFu/AAAAFQEAAAsA&#10;AAAAAAAAAAAAAAAAHwEAAF9yZWxzLy5yZWxzUEsBAi0AFAAGAAgAAAAhAIGIwgHEAAAA3QAAAA8A&#10;AAAAAAAAAAAAAAAABwIAAGRycy9kb3ducmV2LnhtbFBLBQYAAAAAAwADALcAAAD4AgAAAAA=&#10;" filled="f" stroked="f" strokeweight=".5pt">
                        <v:textbox>
                          <w:txbxContent>
                            <w:p w14:paraId="62742C4B" w14:textId="77777777" w:rsidR="008C0622" w:rsidRPr="005362A5" w:rsidRDefault="008C0622" w:rsidP="00D7153C">
                              <w:pPr>
                                <w:rPr>
                                  <w:rFonts w:ascii="Cambria Math" w:hAnsi="Cambria Math"/>
                                  <w:sz w:val="22"/>
                                  <w:szCs w:val="18"/>
                                  <w:lang w:bidi="fa-IR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Cambria Math"/>
                                      <w:sz w:val="22"/>
                                      <w:szCs w:val="18"/>
                                      <w:rtl/>
                                      <w:lang w:bidi="fa-IR"/>
                                    </w:rPr>
                                    <m:t>°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449E3791" w14:textId="72D721F0" w:rsidR="008C0622" w:rsidRPr="008D7C0C" w:rsidRDefault="008C0622" w:rsidP="008C0622">
            <w:pPr>
              <w:spacing w:line="276" w:lineRule="auto"/>
              <w:rPr>
                <w:rFonts w:ascii="Vazirmatn" w:hAnsi="Vazirmatn"/>
                <w:sz w:val="28"/>
                <w:szCs w:val="28"/>
                <w:rtl/>
              </w:rPr>
            </w:pPr>
            <w:r w:rsidRPr="008D7C0C">
              <w:rPr>
                <w:rFonts w:ascii="Vazirmatn" w:hAnsi="Vazirmatn" w:hint="cs"/>
                <w:sz w:val="28"/>
                <w:szCs w:val="28"/>
                <w:rtl/>
              </w:rPr>
              <w:t xml:space="preserve">ب- عدد </w:t>
            </w:r>
            <w:r w:rsidRPr="008D7C0C">
              <w:rPr>
                <w:rFonts w:ascii="Vazirmatn" w:hAnsi="Vazirmatn"/>
                <w:position w:val="-8"/>
                <w:sz w:val="28"/>
                <w:szCs w:val="28"/>
              </w:rPr>
              <w:object w:dxaOrig="900" w:dyaOrig="400" w14:anchorId="40F94DA5">
                <v:shape id="_x0000_i1193" type="#_x0000_t75" style="width:46.85pt;height:19.95pt" o:ole="">
                  <v:imagedata r:id="rId68" o:title=""/>
                </v:shape>
                <o:OLEObject Type="Embed" ProgID="Equation.DSMT4" ShapeID="_x0000_i1193" DrawAspect="Content" ObjectID="_1792208309" r:id="rId69"/>
              </w:object>
            </w:r>
            <w:r w:rsidRPr="008D7C0C">
              <w:rPr>
                <w:rFonts w:ascii="Vazirmatn" w:hAnsi="Vazirmatn" w:hint="cs"/>
                <w:sz w:val="28"/>
                <w:szCs w:val="28"/>
                <w:rtl/>
              </w:rPr>
              <w:t xml:space="preserve"> بین کدام اعداد صحیح متوالی قرار دارد ؟</w:t>
            </w:r>
          </w:p>
        </w:tc>
        <w:tc>
          <w:tcPr>
            <w:tcW w:w="511" w:type="dxa"/>
            <w:shd w:val="clear" w:color="auto" w:fill="FFFFFF" w:themeFill="background1"/>
            <w:vAlign w:val="center"/>
          </w:tcPr>
          <w:p w14:paraId="04C682A2" w14:textId="77EF69E7" w:rsidR="008C0622" w:rsidRPr="008D7C0C" w:rsidRDefault="008C0622" w:rsidP="008C0622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8D7C0C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1</w:t>
            </w:r>
          </w:p>
        </w:tc>
      </w:tr>
      <w:tr w:rsidR="008C0622" w:rsidRPr="008D7C0C" w14:paraId="6C258F18" w14:textId="77777777" w:rsidTr="00920E2B">
        <w:trPr>
          <w:trHeight w:val="1122"/>
        </w:trPr>
        <w:tc>
          <w:tcPr>
            <w:tcW w:w="10119" w:type="dxa"/>
            <w:gridSpan w:val="3"/>
          </w:tcPr>
          <w:p w14:paraId="1A754819" w14:textId="7349F90C" w:rsidR="008C0622" w:rsidRPr="008D7C0C" w:rsidRDefault="008C0622" w:rsidP="008C0622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azirmatn" w:hAnsi="Vazirmatn"/>
                <w:sz w:val="28"/>
                <w:szCs w:val="28"/>
                <w:rtl/>
              </w:rPr>
            </w:pPr>
            <w:r w:rsidRPr="008D7C0C">
              <w:rPr>
                <w:rFonts w:hint="cs"/>
                <w:sz w:val="28"/>
                <w:szCs w:val="28"/>
                <w:rtl/>
              </w:rPr>
              <w:t>الف- نمايش مجموعه را روي محور مقابل آن مشخص كنيد .</w:t>
            </w:r>
            <w:r w:rsidRPr="008D7C0C">
              <w:rPr>
                <w:sz w:val="28"/>
                <w:szCs w:val="28"/>
                <w:rtl/>
              </w:rPr>
              <w:tab/>
            </w:r>
            <w:r w:rsidRPr="008D7C0C">
              <w:rPr>
                <w:position w:val="-4"/>
              </w:rPr>
              <w:object w:dxaOrig="200" w:dyaOrig="300" w14:anchorId="2E567266">
                <v:shape id="_x0000_i1194" type="#_x0000_t75" style="width:9.55pt;height:15.6pt" o:ole="">
                  <v:imagedata r:id="rId70" o:title=""/>
                </v:shape>
                <o:OLEObject Type="Embed" ProgID="Equation.DSMT4" ShapeID="_x0000_i1194" DrawAspect="Content" ObjectID="_1792208310" r:id="rId71"/>
              </w:object>
            </w:r>
            <w:r w:rsidRPr="008D7C0C">
              <w:rPr>
                <w:sz w:val="28"/>
                <w:szCs w:val="28"/>
                <w:rtl/>
              </w:rPr>
              <w:t xml:space="preserve"> </w:t>
            </w:r>
            <w:r w:rsidRPr="008D7C0C">
              <w:rPr>
                <w:position w:val="-4"/>
              </w:rPr>
              <w:object w:dxaOrig="200" w:dyaOrig="300" w14:anchorId="456F7B6F">
                <v:shape id="_x0000_i1195" type="#_x0000_t75" style="width:9.55pt;height:15.6pt" o:ole="">
                  <v:imagedata r:id="rId72" o:title=""/>
                </v:shape>
                <o:OLEObject Type="Embed" ProgID="Equation.DSMT4" ShapeID="_x0000_i1195" DrawAspect="Content" ObjectID="_1792208311" r:id="rId73"/>
              </w:object>
            </w:r>
            <w:r w:rsidRPr="008D7C0C">
              <w:rPr>
                <w:sz w:val="28"/>
                <w:szCs w:val="28"/>
                <w:rtl/>
              </w:rPr>
              <w:t xml:space="preserve"> </w:t>
            </w:r>
            <w:r w:rsidRPr="008D7C0C">
              <w:rPr>
                <w:sz w:val="28"/>
                <w:szCs w:val="28"/>
                <w:rtl/>
              </w:rPr>
              <w:tab/>
            </w:r>
            <w:r w:rsidRPr="008D7C0C">
              <w:rPr>
                <w:position w:val="-4"/>
              </w:rPr>
              <w:object w:dxaOrig="200" w:dyaOrig="300" w14:anchorId="60DF3CFF">
                <v:shape id="_x0000_i1196" type="#_x0000_t75" style="width:9.55pt;height:15.6pt" o:ole="">
                  <v:imagedata r:id="rId74" o:title=""/>
                </v:shape>
                <o:OLEObject Type="Embed" ProgID="Equation.DSMT4" ShapeID="_x0000_i1196" DrawAspect="Content" ObjectID="_1792208312" r:id="rId75"/>
              </w:object>
            </w:r>
            <w:r w:rsidRPr="008D7C0C">
              <w:rPr>
                <w:sz w:val="28"/>
                <w:szCs w:val="28"/>
                <w:rtl/>
              </w:rPr>
              <w:t xml:space="preserve"> </w:t>
            </w:r>
          </w:p>
          <w:p w14:paraId="205B9743" w14:textId="64FC74BD" w:rsidR="008C0622" w:rsidRPr="008D7C0C" w:rsidRDefault="008C0622" w:rsidP="008C0622">
            <w:pPr>
              <w:jc w:val="right"/>
              <w:rPr>
                <w:sz w:val="28"/>
                <w:szCs w:val="28"/>
                <w:rtl/>
              </w:rPr>
            </w:pPr>
            <w:r w:rsidRPr="008D7C0C">
              <w:rPr>
                <w:noProof/>
                <w:sz w:val="28"/>
                <w:szCs w:val="28"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684864" behindDoc="0" locked="0" layoutInCell="1" allowOverlap="1" wp14:anchorId="72DD2384" wp14:editId="01572328">
                      <wp:simplePos x="0" y="0"/>
                      <wp:positionH relativeFrom="column">
                        <wp:posOffset>2408297</wp:posOffset>
                      </wp:positionH>
                      <wp:positionV relativeFrom="paragraph">
                        <wp:posOffset>100405</wp:posOffset>
                      </wp:positionV>
                      <wp:extent cx="3266307" cy="263661"/>
                      <wp:effectExtent l="38100" t="38100" r="29845" b="3175"/>
                      <wp:wrapNone/>
                      <wp:docPr id="17" name="Group 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66307" cy="263661"/>
                                <a:chOff x="19050" y="0"/>
                                <a:chExt cx="2491834" cy="266946"/>
                              </a:xfrm>
                            </wpg:grpSpPr>
                            <wpg:grpSp>
                              <wpg:cNvPr id="18" name="Group 18"/>
                              <wpg:cNvGrpSpPr/>
                              <wpg:grpSpPr>
                                <a:xfrm>
                                  <a:off x="19050" y="0"/>
                                  <a:ext cx="2491834" cy="107950"/>
                                  <a:chOff x="0" y="0"/>
                                  <a:chExt cx="2491834" cy="107950"/>
                                </a:xfrm>
                              </wpg:grpSpPr>
                              <wps:wsp>
                                <wps:cNvPr id="19" name="Straight Arrow Connector 19"/>
                                <wps:cNvCnPr/>
                                <wps:spPr>
                                  <a:xfrm>
                                    <a:off x="0" y="50800"/>
                                    <a:ext cx="2491834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headEnd type="arrow"/>
                                    <a:tailEnd type="arrow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0" name="Straight Connector 20"/>
                                <wps:cNvCnPr/>
                                <wps:spPr>
                                  <a:xfrm>
                                    <a:off x="158750" y="1270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1" name="Straight Connector 21"/>
                                <wps:cNvCnPr/>
                                <wps:spPr>
                                  <a:xfrm>
                                    <a:off x="1231900" y="635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2" name="Straight Connector 22"/>
                                <wps:cNvCnPr/>
                                <wps:spPr>
                                  <a:xfrm>
                                    <a:off x="946150" y="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3" name="Straight Connector 23"/>
                                <wps:cNvCnPr/>
                                <wps:spPr>
                                  <a:xfrm>
                                    <a:off x="673100" y="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4" name="Straight Connector 24"/>
                                <wps:cNvCnPr/>
                                <wps:spPr>
                                  <a:xfrm>
                                    <a:off x="419100" y="635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5" name="Straight Connector 25"/>
                                <wps:cNvCnPr/>
                                <wps:spPr>
                                  <a:xfrm>
                                    <a:off x="1498600" y="635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6" name="Straight Connector 26"/>
                                <wps:cNvCnPr/>
                                <wps:spPr>
                                  <a:xfrm>
                                    <a:off x="1771650" y="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7" name="Straight Connector 27"/>
                                <wps:cNvCnPr/>
                                <wps:spPr>
                                  <a:xfrm>
                                    <a:off x="2019300" y="635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8" name="Straight Connector 28"/>
                                <wps:cNvCnPr/>
                                <wps:spPr>
                                  <a:xfrm>
                                    <a:off x="2286000" y="635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</wpg:grpSp>
                            <wps:wsp>
                              <wps:cNvPr id="29" name="Text Box 29"/>
                              <wps:cNvSpPr txBox="1"/>
                              <wps:spPr>
                                <a:xfrm>
                                  <a:off x="1080038" y="55690"/>
                                  <a:ext cx="342265" cy="21125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2D2E40A1" w14:textId="77777777" w:rsidR="008C0622" w:rsidRPr="005362A5" w:rsidRDefault="008C0622" w:rsidP="00D7153C">
                                    <w:pP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  <w:lang w:bidi="fa-IR"/>
                                        <w:oMath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Cambria Math"/>
                                            <w:sz w:val="22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  <m:t>°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2DD2384" id="Group 17" o:spid="_x0000_s1054" style="position:absolute;margin-left:189.65pt;margin-top:7.9pt;width:257.2pt;height:20.75pt;z-index:251684864;mso-height-relative:margin" coordorigin="190" coordsize="24918,2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">
                      <v:group id="Group 18" o:spid="_x0000_s1055" style="position:absolute;left:190;width:24918;height:1079" coordsize="24918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<v:shape id="Straight Arrow Connector 19" o:spid="_x0000_s1056" type="#_x0000_t32" style="position:absolute;top:508;width:2491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" strokecolor="windowText">
                          <v:stroke startarrow="open" endarrow="open"/>
                        </v:shape>
                        <v:line id="Straight Connector 20" o:spid="_x0000_s1057" style="position:absolute;visibility:visible;mso-wrap-style:square" from="1587,127" to="1587,1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" strokecolor="windowText"/>
                        <v:line id="Straight Connector 21" o:spid="_x0000_s1058" style="position:absolute;visibility:visible;mso-wrap-style:square" from="12319,63" to="12319,1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" strokecolor="windowText"/>
                        <v:line id="Straight Connector 22" o:spid="_x0000_s1059" style="position:absolute;visibility:visible;mso-wrap-style:square" from="9461,0" to="9461,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" strokecolor="windowText"/>
                        <v:line id="Straight Connector 23" o:spid="_x0000_s1060" style="position:absolute;visibility:visible;mso-wrap-style:square" from="6731,0" to="6731,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" strokecolor="windowText"/>
                        <v:line id="Straight Connector 24" o:spid="_x0000_s1061" style="position:absolute;visibility:visible;mso-wrap-style:square" from="4191,63" to="4191,1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" strokecolor="windowText"/>
                        <v:line id="Straight Connector 25" o:spid="_x0000_s1062" style="position:absolute;visibility:visible;mso-wrap-style:square" from="14986,63" to="14986,1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" strokecolor="windowText"/>
                        <v:line id="Straight Connector 26" o:spid="_x0000_s1063" style="position:absolute;visibility:visible;mso-wrap-style:square" from="17716,0" to="17716,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" strokecolor="windowText"/>
                        <v:line id="Straight Connector 27" o:spid="_x0000_s1064" style="position:absolute;visibility:visible;mso-wrap-style:square" from="20193,63" to="20193,1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" strokecolor="windowText"/>
                        <v:line id="Straight Connector 28" o:spid="_x0000_s1065" style="position:absolute;visibility:visible;mso-wrap-style:square" from="22860,63" to="22860,1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" strokecolor="windowText"/>
                      </v:group>
                      <v:shape id="Text Box 29" o:spid="_x0000_s1066" type="#_x0000_t202" style="position:absolute;left:10800;top:556;width:3423;height:2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      <v:textbox>
                          <w:txbxContent>
                            <w:p w14:paraId="2D2E40A1" w14:textId="77777777" w:rsidR="008C0622" w:rsidRPr="005362A5" w:rsidRDefault="008C0622" w:rsidP="00D7153C">
                              <w:pPr>
                                <w:rPr>
                                  <w:rFonts w:ascii="Cambria Math" w:hAnsi="Cambria Math"/>
                                  <w:sz w:val="22"/>
                                  <w:szCs w:val="18"/>
                                  <w:lang w:bidi="fa-IR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Cambria Math"/>
                                      <w:sz w:val="22"/>
                                      <w:szCs w:val="18"/>
                                      <w:rtl/>
                                      <w:lang w:bidi="fa-IR"/>
                                    </w:rPr>
                                    <m:t>°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8D7C0C">
              <w:rPr>
                <w:rFonts w:hint="cs"/>
                <w:sz w:val="28"/>
                <w:szCs w:val="28"/>
                <w:rtl/>
              </w:rPr>
              <w:t xml:space="preserve">       </w:t>
            </w:r>
            <w:r w:rsidRPr="008D7C0C">
              <w:rPr>
                <w:rFonts w:hint="cs"/>
                <w:sz w:val="28"/>
                <w:szCs w:val="28"/>
                <w:rtl/>
                <w:lang w:bidi="fa-IR"/>
              </w:rPr>
              <w:t xml:space="preserve">    </w:t>
            </w:r>
            <w:r w:rsidRPr="008D7C0C">
              <w:rPr>
                <w:rFonts w:hint="cs"/>
                <w:sz w:val="28"/>
                <w:szCs w:val="28"/>
                <w:rtl/>
              </w:rPr>
              <w:t xml:space="preserve">                                                                                    </w:t>
            </w:r>
            <w:r w:rsidRPr="008D7C0C">
              <w:rPr>
                <w:sz w:val="28"/>
                <w:szCs w:val="28"/>
              </w:rPr>
              <w:t xml:space="preserve">   </w:t>
            </w:r>
            <w:r w:rsidRPr="008D7C0C">
              <w:rPr>
                <w:position w:val="-14"/>
                <w:sz w:val="28"/>
                <w:szCs w:val="28"/>
              </w:rPr>
              <w:object w:dxaOrig="2760" w:dyaOrig="440" w14:anchorId="6F33DD26">
                <v:shape id="_x0000_i1197" type="#_x0000_t75" style="width:138.8pt;height:21.7pt" o:ole="">
                  <v:imagedata r:id="rId76" o:title=""/>
                </v:shape>
                <o:OLEObject Type="Embed" ProgID="Equation.DSMT4" ShapeID="_x0000_i1197" DrawAspect="Content" ObjectID="_1792208313" r:id="rId77"/>
              </w:object>
            </w:r>
            <w:r w:rsidRPr="008D7C0C">
              <w:rPr>
                <w:position w:val="-4"/>
                <w:sz w:val="28"/>
                <w:szCs w:val="28"/>
              </w:rPr>
              <w:object w:dxaOrig="200" w:dyaOrig="300" w14:anchorId="33B7E4D4">
                <v:shape id="_x0000_i1198" type="#_x0000_t75" style="width:9.55pt;height:15.6pt" o:ole="">
                  <v:imagedata r:id="rId72" o:title=""/>
                </v:shape>
                <o:OLEObject Type="Embed" ProgID="Equation.DSMT4" ShapeID="_x0000_i1198" DrawAspect="Content" ObjectID="_1792208314" r:id="rId78"/>
              </w:object>
            </w:r>
            <w:r w:rsidRPr="008D7C0C">
              <w:rPr>
                <w:sz w:val="28"/>
                <w:szCs w:val="28"/>
              </w:rPr>
              <w:t xml:space="preserve"> </w:t>
            </w:r>
          </w:p>
          <w:p w14:paraId="74C6B74F" w14:textId="41478696" w:rsidR="008C0622" w:rsidRPr="008D7C0C" w:rsidRDefault="008C0622" w:rsidP="008C0622">
            <w:pPr>
              <w:rPr>
                <w:noProof/>
                <w:sz w:val="28"/>
                <w:szCs w:val="28"/>
                <w:rtl/>
              </w:rPr>
            </w:pPr>
            <w:r w:rsidRPr="008D7C0C">
              <w:rPr>
                <w:rFonts w:hint="cs"/>
                <w:noProof/>
                <w:sz w:val="28"/>
                <w:szCs w:val="28"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683840" behindDoc="0" locked="0" layoutInCell="1" allowOverlap="1" wp14:anchorId="607F7198" wp14:editId="357D4C3D">
                      <wp:simplePos x="0" y="0"/>
                      <wp:positionH relativeFrom="column">
                        <wp:posOffset>2423386</wp:posOffset>
                      </wp:positionH>
                      <wp:positionV relativeFrom="paragraph">
                        <wp:posOffset>265757</wp:posOffset>
                      </wp:positionV>
                      <wp:extent cx="3014345" cy="425111"/>
                      <wp:effectExtent l="38100" t="0" r="0" b="0"/>
                      <wp:wrapNone/>
                      <wp:docPr id="30" name="Group 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14345" cy="425111"/>
                                <a:chOff x="0" y="0"/>
                                <a:chExt cx="3014602" cy="426059"/>
                              </a:xfrm>
                            </wpg:grpSpPr>
                            <wpg:grpSp>
                              <wpg:cNvPr id="31" name="Group 31"/>
                              <wpg:cNvGrpSpPr/>
                              <wpg:grpSpPr>
                                <a:xfrm>
                                  <a:off x="458877" y="135013"/>
                                  <a:ext cx="1827021" cy="84767"/>
                                  <a:chOff x="12887" y="-272"/>
                                  <a:chExt cx="1317453" cy="85582"/>
                                </a:xfrm>
                              </wpg:grpSpPr>
                              <wps:wsp>
                                <wps:cNvPr id="32" name="Rectangle 32"/>
                                <wps:cNvSpPr/>
                                <wps:spPr>
                                  <a:xfrm>
                                    <a:off x="59328" y="17502"/>
                                    <a:ext cx="1219217" cy="58405"/>
                                  </a:xfrm>
                                  <a:prstGeom prst="rect">
                                    <a:avLst/>
                                  </a:prstGeom>
                                  <a:pattFill prst="ltUpDiag">
                                    <a:fgClr>
                                      <a:schemeClr val="tx1"/>
                                    </a:fgClr>
                                    <a:bgClr>
                                      <a:schemeClr val="bg1"/>
                                    </a:bgClr>
                                  </a:pattFill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" name="Oval 33"/>
                                <wps:cNvSpPr/>
                                <wps:spPr>
                                  <a:xfrm>
                                    <a:off x="12887" y="-272"/>
                                    <a:ext cx="60894" cy="85582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" name="Oval 34"/>
                                <wps:cNvSpPr/>
                                <wps:spPr>
                                  <a:xfrm>
                                    <a:off x="1269446" y="-272"/>
                                    <a:ext cx="60894" cy="85582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35" name="Group 35"/>
                              <wpg:cNvGrpSpPr/>
                              <wpg:grpSpPr>
                                <a:xfrm>
                                  <a:off x="0" y="0"/>
                                  <a:ext cx="3014602" cy="426059"/>
                                  <a:chOff x="0" y="0"/>
                                  <a:chExt cx="3014602" cy="426059"/>
                                </a:xfrm>
                              </wpg:grpSpPr>
                              <wps:wsp>
                                <wps:cNvPr id="36" name="Text Box 36"/>
                                <wps:cNvSpPr txBox="1"/>
                                <wps:spPr>
                                  <a:xfrm>
                                    <a:off x="2742801" y="0"/>
                                    <a:ext cx="271801" cy="27344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1E14972" w14:textId="77777777" w:rsidR="008C0622" w:rsidRDefault="008C0622" w:rsidP="00D7153C">
                                      <w:pPr>
                                        <w:rPr>
                                          <w:lang w:bidi="fa-IR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spAutoFit/>
                                </wps:bodyPr>
                              </wps:wsp>
                              <wpg:grpSp>
                                <wpg:cNvPr id="37" name="Group 37"/>
                                <wpg:cNvGrpSpPr/>
                                <wpg:grpSpPr>
                                  <a:xfrm>
                                    <a:off x="0" y="115330"/>
                                    <a:ext cx="2462118" cy="310729"/>
                                    <a:chOff x="0" y="0"/>
                                    <a:chExt cx="2462118" cy="310729"/>
                                  </a:xfrm>
                                </wpg:grpSpPr>
                                <wps:wsp>
                                  <wps:cNvPr id="38" name="Straight Arrow Connector 38"/>
                                  <wps:cNvCnPr/>
                                  <wps:spPr>
                                    <a:xfrm>
                                      <a:off x="0" y="65902"/>
                                      <a:ext cx="2462118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headEnd type="arrow" w="med" len="med"/>
                                      <a:tailEnd type="arrow" w="med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9" name="Text Box 39"/>
                                  <wps:cNvSpPr txBox="1"/>
                                  <wps:spPr>
                                    <a:xfrm>
                                      <a:off x="942802" y="37287"/>
                                      <a:ext cx="310539" cy="2734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3B6A73BC" w14:textId="77777777" w:rsidR="008C0622" w:rsidRDefault="008C0622" w:rsidP="00D7153C">
                                        <w:r w:rsidRPr="00303E2E">
                                          <w:rPr>
                                            <w:position w:val="-4"/>
                                          </w:rPr>
                                          <w:object w:dxaOrig="180" w:dyaOrig="200" w14:anchorId="7E090750">
                                            <v:shape id="_x0000_i1217" type="#_x0000_t75" style="width:9.55pt;height:9.55pt" o:ole="">
                                              <v:imagedata r:id="rId79" o:title=""/>
                                            </v:shape>
                                            <o:OLEObject Type="Embed" ProgID="Equation.DSMT4" ShapeID="_x0000_i1217" DrawAspect="Content" ObjectID="_1792208328" r:id="rId80"/>
                                          </w:object>
                                        </w:r>
                                        <w:r>
                                          <w:rPr>
                                            <w:rtl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spAutoFit/>
                                  </wps:bodyPr>
                                </wps:wsp>
                                <wpg:grpSp>
                                  <wpg:cNvPr id="40" name="Group 40"/>
                                  <wpg:cNvGrpSpPr/>
                                  <wpg:grpSpPr>
                                    <a:xfrm>
                                      <a:off x="247135" y="0"/>
                                      <a:ext cx="2001520" cy="143510"/>
                                      <a:chOff x="0" y="0"/>
                                      <a:chExt cx="2001795" cy="144000"/>
                                    </a:xfrm>
                                  </wpg:grpSpPr>
                                  <wps:wsp>
                                    <wps:cNvPr id="41" name="Straight Connector 41"/>
                                    <wps:cNvCnPr/>
                                    <wps:spPr>
                                      <a:xfrm>
                                        <a:off x="0" y="0"/>
                                        <a:ext cx="0" cy="14400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2" name="Straight Connector 42"/>
                                    <wps:cNvCnPr/>
                                    <wps:spPr>
                                      <a:xfrm>
                                        <a:off x="256606" y="0"/>
                                        <a:ext cx="0" cy="14400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3" name="Straight Connector 43"/>
                                    <wps:cNvCnPr/>
                                    <wps:spPr>
                                      <a:xfrm>
                                        <a:off x="543698" y="0"/>
                                        <a:ext cx="0" cy="14400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4" name="Straight Connector 44"/>
                                    <wps:cNvCnPr/>
                                    <wps:spPr>
                                      <a:xfrm>
                                        <a:off x="840260" y="0"/>
                                        <a:ext cx="0" cy="14400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5" name="Straight Connector 45"/>
                                    <wps:cNvCnPr/>
                                    <wps:spPr>
                                      <a:xfrm>
                                        <a:off x="1128584" y="0"/>
                                        <a:ext cx="0" cy="14400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6" name="Straight Connector 46"/>
                                    <wps:cNvCnPr/>
                                    <wps:spPr>
                                      <a:xfrm>
                                        <a:off x="1425146" y="0"/>
                                        <a:ext cx="0" cy="14400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7" name="Straight Connector 47"/>
                                    <wps:cNvCnPr/>
                                    <wps:spPr>
                                      <a:xfrm>
                                        <a:off x="1705233" y="0"/>
                                        <a:ext cx="0" cy="14400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8" name="Straight Connector 48"/>
                                    <wps:cNvCnPr/>
                                    <wps:spPr>
                                      <a:xfrm>
                                        <a:off x="2001795" y="0"/>
                                        <a:ext cx="0" cy="14400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07F7198" id="Group 30" o:spid="_x0000_s1067" style="position:absolute;left:0;text-align:left;margin-left:190.8pt;margin-top:20.95pt;width:237.35pt;height:33.45pt;z-index:251683840;mso-width-relative:margin;mso-height-relative:margin" coordsize="30146,4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">
                      <v:group id="Group 31" o:spid="_x0000_s1068" style="position:absolute;left:4588;top:1350;width:18270;height:847" coordorigin="128,-2" coordsize="13174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  <v:rect id="Rectangle 32" o:spid="_x0000_s1069" style="position:absolute;left:593;top:175;width:12192;height: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" fillcolor="black [3213]" strokecolor="black [3213]" strokeweight="1pt">
                          <v:fill r:id="rId81" o:title="" color2="white [3212]" type="pattern"/>
                        </v:rect>
                        <v:oval id="Oval 33" o:spid="_x0000_s1070" style="position:absolute;left:128;top:-2;width:609;height:8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" fillcolor="black [3213]" strokecolor="black [3213]" strokeweight="1pt"/>
                        <v:oval id="Oval 34" o:spid="_x0000_s1071" style="position:absolute;left:12694;top:-2;width:609;height:8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" fillcolor="white [3212]" strokecolor="black [3213]" strokeweight="1pt"/>
                      </v:group>
                      <v:group id="Group 35" o:spid="_x0000_s1072" style="position:absolute;width:30146;height:4260" coordsize="30146,4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    <v:shape id="Text Box 36" o:spid="_x0000_s1073" type="#_x0000_t202" style="position:absolute;left:27428;width:2718;height:27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" filled="f" stroked="f" strokeweight=".5pt">
                          <v:textbox style="mso-fit-shape-to-text:t">
                            <w:txbxContent>
                              <w:p w14:paraId="51E14972" w14:textId="77777777" w:rsidR="008C0622" w:rsidRDefault="008C0622" w:rsidP="00D7153C">
                                <w:pPr>
                                  <w:rPr>
                                    <w:lang w:bidi="fa-IR"/>
                                  </w:rPr>
                                </w:pPr>
                              </w:p>
                            </w:txbxContent>
                          </v:textbox>
                        </v:shape>
                        <v:group id="Group 37" o:spid="_x0000_s1074" style="position:absolute;top:1153;width:24621;height:3107" coordsize="24621,3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  <v:shape id="Straight Arrow Connector 38" o:spid="_x0000_s1075" type="#_x0000_t32" style="position:absolute;top:659;width:2462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" strokecolor="black [3213]">
                            <v:stroke startarrow="open" endarrow="open"/>
                          </v:shape>
                          <v:shape id="Text Box 39" o:spid="_x0000_s1076" type="#_x0000_t202" style="position:absolute;left:9428;top:372;width:3105;height:27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" filled="f" stroked="f" strokeweight=".5pt">
                            <v:textbox style="mso-fit-shape-to-text:t">
                              <w:txbxContent>
                                <w:p w14:paraId="3B6A73BC" w14:textId="77777777" w:rsidR="008C0622" w:rsidRDefault="008C0622" w:rsidP="00D7153C">
                                  <w:r w:rsidRPr="00303E2E">
                                    <w:rPr>
                                      <w:position w:val="-4"/>
                                    </w:rPr>
                                    <w:object w:dxaOrig="180" w:dyaOrig="200" w14:anchorId="7E090750">
                                      <v:shape id="_x0000_i1217" type="#_x0000_t75" style="width:9.55pt;height:9.55pt" o:ole="">
                                        <v:imagedata r:id="rId79" o:title=""/>
                                      </v:shape>
                                      <o:OLEObject Type="Embed" ProgID="Equation.DSMT4" ShapeID="_x0000_i1217" DrawAspect="Content" ObjectID="_1792208328" r:id="rId82"/>
                                    </w:object>
                                  </w:r>
                                  <w:r>
                                    <w:rPr>
                                      <w:rtl/>
                                    </w:rPr>
                                    <w:t xml:space="preserve"> </w:t>
                                  </w:r>
                                </w:p>
                              </w:txbxContent>
                            </v:textbox>
                          </v:shape>
                          <v:group id="Group 40" o:spid="_x0000_s1077" style="position:absolute;left:2471;width:20015;height:1435" coordsize="20017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        <v:line id="Straight Connector 41" o:spid="_x0000_s1078" style="position:absolute;visibility:visible;mso-wrap-style:square" from="0,0" to="0,1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" strokecolor="black [3213]"/>
                            <v:line id="Straight Connector 42" o:spid="_x0000_s1079" style="position:absolute;visibility:visible;mso-wrap-style:square" from="2566,0" to="2566,1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" strokecolor="black [3213]"/>
                            <v:line id="Straight Connector 43" o:spid="_x0000_s1080" style="position:absolute;visibility:visible;mso-wrap-style:square" from="5436,0" to="5436,1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" strokecolor="black [3213]"/>
                            <v:line id="Straight Connector 44" o:spid="_x0000_s1081" style="position:absolute;visibility:visible;mso-wrap-style:square" from="8402,0" to="8402,1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" strokecolor="black [3213]"/>
                            <v:line id="Straight Connector 45" o:spid="_x0000_s1082" style="position:absolute;visibility:visible;mso-wrap-style:square" from="11285,0" to="11285,1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" strokecolor="black [3213]"/>
                            <v:line id="Straight Connector 46" o:spid="_x0000_s1083" style="position:absolute;visibility:visible;mso-wrap-style:square" from="14251,0" to="14251,1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" strokecolor="black [3213]"/>
                            <v:line id="Straight Connector 47" o:spid="_x0000_s1084" style="position:absolute;visibility:visible;mso-wrap-style:square" from="17052,0" to="17052,1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" strokecolor="black [3213]"/>
                            <v:line id="Straight Connector 48" o:spid="_x0000_s1085" style="position:absolute;visibility:visible;mso-wrap-style:square" from="20017,0" to="20017,1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" strokecolor="black [3213]"/>
                          </v:group>
                        </v:group>
                      </v:group>
                    </v:group>
                  </w:pict>
                </mc:Fallback>
              </mc:AlternateContent>
            </w:r>
            <w:r w:rsidRPr="008D7C0C">
              <w:rPr>
                <w:rFonts w:hint="cs"/>
                <w:sz w:val="28"/>
                <w:szCs w:val="28"/>
                <w:rtl/>
              </w:rPr>
              <w:t xml:space="preserve">ب- </w:t>
            </w:r>
            <w:r w:rsidRPr="008D7C0C">
              <w:rPr>
                <w:rFonts w:hint="cs"/>
                <w:noProof/>
                <w:sz w:val="28"/>
                <w:szCs w:val="28"/>
                <w:rtl/>
              </w:rPr>
              <w:t>مجموعه را به صورت رياضي بيان كنيد .</w:t>
            </w:r>
            <w:r w:rsidRPr="008D7C0C">
              <w:rPr>
                <w:rFonts w:hint="cs"/>
                <w:sz w:val="28"/>
                <w:szCs w:val="28"/>
                <w:rtl/>
              </w:rPr>
              <w:t xml:space="preserve">                                                                                                                           </w:t>
            </w:r>
          </w:p>
          <w:p w14:paraId="067346F7" w14:textId="6E6C06A3" w:rsidR="008C0622" w:rsidRPr="008D7C0C" w:rsidRDefault="008C0622" w:rsidP="008C0622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8972"/>
              </w:tabs>
              <w:spacing w:line="276" w:lineRule="auto"/>
              <w:ind w:left="360"/>
              <w:jc w:val="right"/>
              <w:rPr>
                <w:rtl/>
              </w:rPr>
            </w:pPr>
            <w:r w:rsidRPr="008D7C0C">
              <w:rPr>
                <w:rFonts w:hint="cs"/>
                <w:rtl/>
              </w:rPr>
              <w:t xml:space="preserve"> </w:t>
            </w:r>
            <w:r w:rsidRPr="008D7C0C">
              <w:t xml:space="preserve"> </w:t>
            </w:r>
            <w:r w:rsidRPr="008D7C0C">
              <w:rPr>
                <w:sz w:val="28"/>
                <w:szCs w:val="28"/>
              </w:rPr>
              <w:t xml:space="preserve">  </w:t>
            </w:r>
            <w:r w:rsidRPr="008D7C0C">
              <w:rPr>
                <w:position w:val="-14"/>
              </w:rPr>
              <w:object w:dxaOrig="3360" w:dyaOrig="440" w14:anchorId="30D273C1">
                <v:shape id="_x0000_i1199" type="#_x0000_t75" style="width:138.8pt;height:23.4pt" o:ole="">
                  <v:imagedata r:id="rId83" o:title=""/>
                </v:shape>
                <o:OLEObject Type="Embed" ProgID="Equation.DSMT4" ShapeID="_x0000_i1199" DrawAspect="Content" ObjectID="_1792208315" r:id="rId84"/>
              </w:object>
            </w:r>
          </w:p>
          <w:p w14:paraId="0F762F8D" w14:textId="77777777" w:rsidR="008C0622" w:rsidRPr="008D7C0C" w:rsidRDefault="008C0622" w:rsidP="008C062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8972"/>
              </w:tabs>
              <w:spacing w:line="276" w:lineRule="auto"/>
              <w:rPr>
                <w:sz w:val="28"/>
                <w:szCs w:val="28"/>
                <w:rtl/>
                <w:lang w:bidi="fa-IR"/>
              </w:rPr>
            </w:pPr>
            <w:r w:rsidRPr="008D7C0C">
              <w:rPr>
                <w:rFonts w:hint="cs"/>
                <w:sz w:val="28"/>
                <w:szCs w:val="28"/>
                <w:rtl/>
              </w:rPr>
              <w:t xml:space="preserve">ج- با توجه به مجموعه </w:t>
            </w:r>
            <w:r w:rsidRPr="008D7C0C">
              <w:rPr>
                <w:sz w:val="28"/>
                <w:szCs w:val="28"/>
              </w:rPr>
              <w:t>A</w:t>
            </w:r>
            <w:r w:rsidRPr="008D7C0C">
              <w:rPr>
                <w:rFonts w:hint="cs"/>
                <w:sz w:val="28"/>
                <w:szCs w:val="28"/>
                <w:rtl/>
                <w:lang w:bidi="fa-IR"/>
              </w:rPr>
              <w:t xml:space="preserve"> ، درستی یا نادرستی عبارت های زیر را مشخص کنید.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2498"/>
              <w:gridCol w:w="2499"/>
              <w:gridCol w:w="2499"/>
              <w:gridCol w:w="2499"/>
            </w:tblGrid>
            <w:tr w:rsidR="008C0622" w:rsidRPr="008D7C0C" w14:paraId="373B23E7" w14:textId="77777777" w:rsidTr="00F856C2">
              <w:tc>
                <w:tcPr>
                  <w:tcW w:w="2498" w:type="dxa"/>
                  <w:vAlign w:val="center"/>
                </w:tcPr>
                <w:p w14:paraId="440AE214" w14:textId="59464FAF" w:rsidR="008C0622" w:rsidRPr="008D7C0C" w:rsidRDefault="008C0622" w:rsidP="008C062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8972"/>
                    </w:tabs>
                    <w:spacing w:line="276" w:lineRule="auto"/>
                    <w:jc w:val="center"/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</w:pPr>
                  <w:r w:rsidRPr="008D7C0C">
                    <w:rPr>
                      <w:rFonts w:ascii="Vazirmatn" w:hAnsi="Vazirmatn"/>
                      <w:position w:val="-8"/>
                      <w:sz w:val="28"/>
                      <w:szCs w:val="28"/>
                      <w:lang w:bidi="fa-IR"/>
                    </w:rPr>
                    <w:object w:dxaOrig="660" w:dyaOrig="320" w14:anchorId="14AF8BAE">
                      <v:shape id="_x0000_i1200" type="#_x0000_t75" style="width:38.15pt;height:18.2pt" o:ole="">
                        <v:imagedata r:id="rId85" o:title=""/>
                      </v:shape>
                      <o:OLEObject Type="Embed" ProgID="Equation.DSMT4" ShapeID="_x0000_i1200" DrawAspect="Content" ObjectID="_1792208316" r:id="rId86"/>
                    </w:object>
                  </w:r>
                </w:p>
              </w:tc>
              <w:tc>
                <w:tcPr>
                  <w:tcW w:w="2499" w:type="dxa"/>
                  <w:vAlign w:val="center"/>
                </w:tcPr>
                <w:p w14:paraId="708FF965" w14:textId="50BA71A9" w:rsidR="008C0622" w:rsidRPr="008D7C0C" w:rsidRDefault="008C0622" w:rsidP="008C062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8972"/>
                    </w:tabs>
                    <w:spacing w:line="276" w:lineRule="auto"/>
                    <w:jc w:val="center"/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</w:pPr>
                  <w:r w:rsidRPr="008D7C0C">
                    <w:rPr>
                      <w:rFonts w:ascii="Vazirmatn" w:hAnsi="Vazirmatn"/>
                      <w:position w:val="-8"/>
                      <w:sz w:val="28"/>
                      <w:szCs w:val="28"/>
                      <w:lang w:bidi="fa-IR"/>
                    </w:rPr>
                    <w:object w:dxaOrig="900" w:dyaOrig="400" w14:anchorId="2D8E6083">
                      <v:shape id="_x0000_i1201" type="#_x0000_t75" style="width:51.2pt;height:21.7pt" o:ole="">
                        <v:imagedata r:id="rId87" o:title=""/>
                      </v:shape>
                      <o:OLEObject Type="Embed" ProgID="Equation.DSMT4" ShapeID="_x0000_i1201" DrawAspect="Content" ObjectID="_1792208317" r:id="rId88"/>
                    </w:object>
                  </w:r>
                </w:p>
              </w:tc>
              <w:tc>
                <w:tcPr>
                  <w:tcW w:w="2499" w:type="dxa"/>
                  <w:vAlign w:val="center"/>
                </w:tcPr>
                <w:p w14:paraId="5E5F999E" w14:textId="217EF2F2" w:rsidR="008C0622" w:rsidRPr="008D7C0C" w:rsidRDefault="008C0622" w:rsidP="008C062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8972"/>
                    </w:tabs>
                    <w:spacing w:line="276" w:lineRule="auto"/>
                    <w:jc w:val="center"/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</w:pPr>
                  <w:r w:rsidRPr="008D7C0C">
                    <w:rPr>
                      <w:rFonts w:ascii="Vazirmatn" w:hAnsi="Vazirmatn"/>
                      <w:position w:val="-6"/>
                      <w:sz w:val="28"/>
                      <w:szCs w:val="28"/>
                      <w:lang w:bidi="fa-IR"/>
                    </w:rPr>
                    <w:object w:dxaOrig="1080" w:dyaOrig="300" w14:anchorId="4A19544F">
                      <v:shape id="_x0000_i1202" type="#_x0000_t75" style="width:62.45pt;height:16.5pt" o:ole="">
                        <v:imagedata r:id="rId89" o:title=""/>
                      </v:shape>
                      <o:OLEObject Type="Embed" ProgID="Equation.DSMT4" ShapeID="_x0000_i1202" DrawAspect="Content" ObjectID="_1792208318" r:id="rId90"/>
                    </w:object>
                  </w:r>
                </w:p>
              </w:tc>
              <w:tc>
                <w:tcPr>
                  <w:tcW w:w="2499" w:type="dxa"/>
                  <w:vAlign w:val="center"/>
                </w:tcPr>
                <w:p w14:paraId="14951B0B" w14:textId="3B86FD84" w:rsidR="008C0622" w:rsidRPr="008D7C0C" w:rsidRDefault="008C0622" w:rsidP="008C062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8972"/>
                    </w:tabs>
                    <w:spacing w:line="276" w:lineRule="auto"/>
                    <w:jc w:val="center"/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</w:pPr>
                  <w:r w:rsidRPr="008D7C0C">
                    <w:rPr>
                      <w:rFonts w:ascii="Vazirmatn" w:hAnsi="Vazirmatn"/>
                      <w:position w:val="-8"/>
                      <w:sz w:val="28"/>
                      <w:szCs w:val="28"/>
                      <w:lang w:bidi="fa-IR"/>
                    </w:rPr>
                    <w:object w:dxaOrig="840" w:dyaOrig="320" w14:anchorId="48C448EB">
                      <v:shape id="_x0000_i1203" type="#_x0000_t75" style="width:48.6pt;height:18.2pt" o:ole="">
                        <v:imagedata r:id="rId91" o:title=""/>
                      </v:shape>
                      <o:OLEObject Type="Embed" ProgID="Equation.DSMT4" ShapeID="_x0000_i1203" DrawAspect="Content" ObjectID="_1792208319" r:id="rId92"/>
                    </w:object>
                  </w:r>
                </w:p>
              </w:tc>
            </w:tr>
          </w:tbl>
          <w:p w14:paraId="46DA5FD8" w14:textId="4ED85EC4" w:rsidR="008C0622" w:rsidRPr="008D7C0C" w:rsidRDefault="008C0622" w:rsidP="008C0622">
            <w:pPr>
              <w:spacing w:line="276" w:lineRule="auto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511" w:type="dxa"/>
            <w:shd w:val="clear" w:color="auto" w:fill="FFFFFF" w:themeFill="background1"/>
            <w:vAlign w:val="center"/>
          </w:tcPr>
          <w:p w14:paraId="429BC01A" w14:textId="796BCE0E" w:rsidR="008C0622" w:rsidRPr="008D7C0C" w:rsidRDefault="008C0622" w:rsidP="008C0622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8D7C0C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2</w:t>
            </w:r>
          </w:p>
        </w:tc>
      </w:tr>
      <w:tr w:rsidR="008C0622" w:rsidRPr="008D7C0C" w14:paraId="0AA32599" w14:textId="77777777" w:rsidTr="00920E2B">
        <w:trPr>
          <w:trHeight w:val="1122"/>
        </w:trPr>
        <w:tc>
          <w:tcPr>
            <w:tcW w:w="10119" w:type="dxa"/>
            <w:gridSpan w:val="3"/>
          </w:tcPr>
          <w:p w14:paraId="148A17BD" w14:textId="0EBBEA43" w:rsidR="008C0622" w:rsidRPr="008D7C0C" w:rsidRDefault="008C0622" w:rsidP="008C0622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sz w:val="28"/>
                <w:szCs w:val="28"/>
                <w:rtl/>
              </w:rPr>
            </w:pPr>
            <w:r w:rsidRPr="008D7C0C">
              <w:rPr>
                <w:rFonts w:ascii="Vazirmatn" w:hAnsi="Vazirmatn" w:hint="cs"/>
                <w:sz w:val="28"/>
                <w:szCs w:val="28"/>
                <w:rtl/>
              </w:rPr>
              <w:t xml:space="preserve">حاصل عبارت های زیر را </w:t>
            </w:r>
            <w:r w:rsidRPr="008D7C0C">
              <w:rPr>
                <w:rFonts w:ascii="Vazirmatn" w:hAnsi="Vazirmatn"/>
                <w:sz w:val="28"/>
                <w:szCs w:val="28"/>
                <w:rtl/>
              </w:rPr>
              <w:t>بدون قدر مطلق</w:t>
            </w:r>
            <w:r w:rsidRPr="008D7C0C">
              <w:rPr>
                <w:rFonts w:ascii="Vazirmatn" w:hAnsi="Vazirmatn" w:hint="cs"/>
                <w:sz w:val="28"/>
                <w:szCs w:val="28"/>
                <w:rtl/>
              </w:rPr>
              <w:t xml:space="preserve"> بنویسید.</w:t>
            </w:r>
            <w:r w:rsidRPr="008D7C0C">
              <w:rPr>
                <w:position w:val="-4"/>
              </w:rPr>
              <w:object w:dxaOrig="200" w:dyaOrig="300" w14:anchorId="14631BA7">
                <v:shape id="_x0000_i1204" type="#_x0000_t75" style="width:10.4pt;height:13.9pt" o:ole="">
                  <v:imagedata r:id="rId93" o:title=""/>
                </v:shape>
                <o:OLEObject Type="Embed" ProgID="Equation.DSMT4" ShapeID="_x0000_i1204" DrawAspect="Content" ObjectID="_1792208320" r:id="rId94"/>
              </w:object>
            </w:r>
          </w:p>
          <w:tbl>
            <w:tblPr>
              <w:tblStyle w:val="PlainTable4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6317"/>
              <w:gridCol w:w="3678"/>
            </w:tblGrid>
            <w:tr w:rsidR="008C0622" w:rsidRPr="008D7C0C" w14:paraId="05133E78" w14:textId="77777777" w:rsidTr="00F856C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9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317" w:type="dxa"/>
                  <w:shd w:val="clear" w:color="auto" w:fill="FFFFFF" w:themeFill="background1"/>
                </w:tcPr>
                <w:p w14:paraId="10BD6110" w14:textId="316C44D5" w:rsidR="008C0622" w:rsidRPr="008D7C0C" w:rsidRDefault="008C0622" w:rsidP="008C0622">
                  <w:pPr>
                    <w:spacing w:line="276" w:lineRule="auto"/>
                    <w:jc w:val="right"/>
                    <w:rPr>
                      <w:rFonts w:ascii="Vazirmatn" w:hAnsi="Vazirmatn"/>
                      <w:b/>
                      <w:bCs/>
                      <w:sz w:val="28"/>
                      <w:szCs w:val="28"/>
                      <w:rtl/>
                      <w:lang w:bidi="fa-IR"/>
                    </w:rPr>
                  </w:pPr>
                </w:p>
              </w:tc>
              <w:tc>
                <w:tcPr>
                  <w:tcW w:w="3678" w:type="dxa"/>
                  <w:shd w:val="clear" w:color="auto" w:fill="FFFFFF" w:themeFill="background1"/>
                </w:tcPr>
                <w:p w14:paraId="4C416D84" w14:textId="253BC967" w:rsidR="008C0622" w:rsidRPr="008D7C0C" w:rsidRDefault="008C0622" w:rsidP="008C0622">
                  <w:pPr>
                    <w:spacing w:line="276" w:lineRule="auto"/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azirmatn" w:hAnsi="Vazirmatn"/>
                      <w:b/>
                      <w:bCs/>
                      <w:sz w:val="28"/>
                      <w:szCs w:val="28"/>
                    </w:rPr>
                  </w:pPr>
                  <w:r w:rsidRPr="008D7C0C">
                    <w:rPr>
                      <w:rFonts w:ascii="Vazirmatn" w:hAnsi="Vazirmatn"/>
                      <w:b/>
                      <w:bCs/>
                      <w:position w:val="-20"/>
                      <w:sz w:val="28"/>
                      <w:szCs w:val="28"/>
                    </w:rPr>
                    <w:object w:dxaOrig="1160" w:dyaOrig="540" w14:anchorId="65164B9C">
                      <v:shape id="_x0000_i1208" type="#_x0000_t75" style="width:59pt;height:26.9pt" o:ole="">
                        <v:imagedata r:id="rId95" o:title=""/>
                      </v:shape>
                      <o:OLEObject Type="Embed" ProgID="Equation.DSMT4" ShapeID="_x0000_i1208" DrawAspect="Content" ObjectID="_1792208321" r:id="rId96"/>
                    </w:object>
                  </w:r>
                </w:p>
              </w:tc>
            </w:tr>
            <w:tr w:rsidR="008C0622" w:rsidRPr="008D7C0C" w14:paraId="6E460569" w14:textId="77777777" w:rsidTr="00F856C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9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317" w:type="dxa"/>
                  <w:shd w:val="clear" w:color="auto" w:fill="FFFFFF" w:themeFill="background1"/>
                </w:tcPr>
                <w:p w14:paraId="79710AEC" w14:textId="77777777" w:rsidR="008C0622" w:rsidRPr="008D7C0C" w:rsidRDefault="008C0622" w:rsidP="008C0622">
                  <w:pPr>
                    <w:spacing w:line="276" w:lineRule="auto"/>
                    <w:jc w:val="right"/>
                    <w:rPr>
                      <w:rFonts w:ascii="Vazirmatn" w:hAnsi="Vazirmatn"/>
                      <w:b/>
                      <w:bCs/>
                      <w:sz w:val="28"/>
                      <w:szCs w:val="28"/>
                      <w:rtl/>
                      <w:lang w:bidi="fa-IR"/>
                    </w:rPr>
                  </w:pPr>
                </w:p>
              </w:tc>
              <w:tc>
                <w:tcPr>
                  <w:tcW w:w="3678" w:type="dxa"/>
                  <w:shd w:val="clear" w:color="auto" w:fill="FFFFFF" w:themeFill="background1"/>
                </w:tcPr>
                <w:p w14:paraId="00BD03C3" w14:textId="6CAC5B79" w:rsidR="008C0622" w:rsidRPr="008D7C0C" w:rsidRDefault="008C0622" w:rsidP="008C0622">
                  <w:pPr>
                    <w:spacing w:line="276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azirmatn" w:hAnsi="Vazirmatn"/>
                      <w:sz w:val="28"/>
                      <w:szCs w:val="28"/>
                    </w:rPr>
                  </w:pPr>
                  <w:r w:rsidRPr="008D7C0C">
                    <w:rPr>
                      <w:rFonts w:ascii="Vazirmatn" w:hAnsi="Vazirmatn"/>
                      <w:position w:val="-14"/>
                      <w:sz w:val="28"/>
                      <w:szCs w:val="28"/>
                    </w:rPr>
                    <w:object w:dxaOrig="1540" w:dyaOrig="520" w14:anchorId="0F4A887B">
                      <v:shape id="_x0000_i1209" type="#_x0000_t75" style="width:76.35pt;height:26pt" o:ole="">
                        <v:imagedata r:id="rId97" o:title=""/>
                      </v:shape>
                      <o:OLEObject Type="Embed" ProgID="Equation.DSMT4" ShapeID="_x0000_i1209" DrawAspect="Content" ObjectID="_1792208322" r:id="rId98"/>
                    </w:object>
                  </w:r>
                </w:p>
              </w:tc>
            </w:tr>
            <w:tr w:rsidR="008C0622" w:rsidRPr="008D7C0C" w14:paraId="10685381" w14:textId="77777777" w:rsidTr="009B4398">
              <w:trPr>
                <w:trHeight w:val="5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317" w:type="dxa"/>
                  <w:shd w:val="clear" w:color="auto" w:fill="FFFFFF" w:themeFill="background1"/>
                </w:tcPr>
                <w:p w14:paraId="4E502915" w14:textId="77777777" w:rsidR="008C0622" w:rsidRPr="008D7C0C" w:rsidRDefault="008C0622" w:rsidP="008C0622">
                  <w:pPr>
                    <w:spacing w:line="276" w:lineRule="auto"/>
                    <w:jc w:val="right"/>
                    <w:rPr>
                      <w:rFonts w:ascii="Vazirmatn" w:hAnsi="Vazirmatn"/>
                      <w:b/>
                      <w:bCs/>
                      <w:sz w:val="28"/>
                      <w:szCs w:val="28"/>
                      <w:rtl/>
                      <w:lang w:bidi="fa-IR"/>
                    </w:rPr>
                  </w:pPr>
                </w:p>
              </w:tc>
              <w:tc>
                <w:tcPr>
                  <w:tcW w:w="3678" w:type="dxa"/>
                  <w:shd w:val="clear" w:color="auto" w:fill="FFFFFF" w:themeFill="background1"/>
                </w:tcPr>
                <w:p w14:paraId="7444D9E6" w14:textId="77777777" w:rsidR="008C0622" w:rsidRPr="008D7C0C" w:rsidRDefault="008C0622" w:rsidP="008C0622">
                  <w:pPr>
                    <w:spacing w:line="276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</w:pPr>
                  <w:r w:rsidRPr="008D7C0C">
                    <w:rPr>
                      <w:rFonts w:ascii="Vazirmatn" w:hAnsi="Vazirmatn"/>
                      <w:position w:val="-20"/>
                      <w:sz w:val="28"/>
                      <w:szCs w:val="28"/>
                    </w:rPr>
                    <w:object w:dxaOrig="2360" w:dyaOrig="540" w14:anchorId="235F84E7">
                      <v:shape id="_x0000_i1213" type="#_x0000_t75" style="width:118pt;height:26.9pt" o:ole="">
                        <v:imagedata r:id="rId99" o:title=""/>
                      </v:shape>
                      <o:OLEObject Type="Embed" ProgID="Equation.DSMT4" ShapeID="_x0000_i1213" DrawAspect="Content" ObjectID="_1792208323" r:id="rId100"/>
                    </w:object>
                  </w:r>
                </w:p>
              </w:tc>
            </w:tr>
          </w:tbl>
          <w:p w14:paraId="3A10E05A" w14:textId="606B08A1" w:rsidR="008C0622" w:rsidRPr="008D7C0C" w:rsidRDefault="008C0622" w:rsidP="008C0622">
            <w:pPr>
              <w:spacing w:line="276" w:lineRule="auto"/>
              <w:rPr>
                <w:sz w:val="28"/>
                <w:szCs w:val="28"/>
                <w:rtl/>
              </w:rPr>
            </w:pPr>
          </w:p>
        </w:tc>
        <w:tc>
          <w:tcPr>
            <w:tcW w:w="511" w:type="dxa"/>
            <w:shd w:val="clear" w:color="auto" w:fill="FFFFFF" w:themeFill="background1"/>
            <w:vAlign w:val="center"/>
          </w:tcPr>
          <w:p w14:paraId="347BC0E0" w14:textId="5A3E4002" w:rsidR="008C0622" w:rsidRPr="008D7C0C" w:rsidRDefault="008C0622" w:rsidP="008C0622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8D7C0C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2</w:t>
            </w:r>
          </w:p>
        </w:tc>
      </w:tr>
      <w:tr w:rsidR="008C0622" w:rsidRPr="008D7C0C" w14:paraId="1B1A9EE7" w14:textId="77777777" w:rsidTr="00920E2B">
        <w:trPr>
          <w:trHeight w:val="1122"/>
        </w:trPr>
        <w:tc>
          <w:tcPr>
            <w:tcW w:w="10119" w:type="dxa"/>
            <w:gridSpan w:val="3"/>
          </w:tcPr>
          <w:p w14:paraId="2B5672CF" w14:textId="32514A8E" w:rsidR="008C0622" w:rsidRPr="008D7C0C" w:rsidRDefault="008C0622" w:rsidP="008C0622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azirmatn" w:hAnsi="Vazirmatn"/>
                <w:sz w:val="28"/>
                <w:szCs w:val="28"/>
                <w:rtl/>
              </w:rPr>
            </w:pPr>
            <w:r w:rsidRPr="008D7C0C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اگ</w:t>
            </w:r>
            <w:r w:rsidRPr="008D7C0C">
              <w:rPr>
                <w:rFonts w:ascii="Vazirmatn" w:hAnsi="Vazirmatn" w:hint="cs"/>
                <w:sz w:val="28"/>
                <w:szCs w:val="28"/>
                <w:rtl/>
              </w:rPr>
              <w:t xml:space="preserve">ر </w:t>
            </w:r>
            <w:r w:rsidRPr="008D7C0C">
              <w:rPr>
                <w:position w:val="-6"/>
              </w:rPr>
              <w:object w:dxaOrig="780" w:dyaOrig="279" w14:anchorId="0F26F815">
                <v:shape id="_x0000_i1205" type="#_x0000_t75" style="width:39.05pt;height:13.9pt" o:ole="">
                  <v:imagedata r:id="rId101" o:title=""/>
                </v:shape>
                <o:OLEObject Type="Embed" ProgID="Equation.DSMT4" ShapeID="_x0000_i1205" DrawAspect="Content" ObjectID="_1792208324" r:id="rId102"/>
              </w:object>
            </w:r>
            <w:r w:rsidRPr="008D7C0C">
              <w:rPr>
                <w:rFonts w:ascii="Vazirmatn" w:hAnsi="Vazirmatn"/>
                <w:sz w:val="28"/>
                <w:szCs w:val="28"/>
                <w:lang w:bidi="fa-IR"/>
              </w:rPr>
              <w:t xml:space="preserve"> </w:t>
            </w:r>
            <w:r w:rsidRPr="008D7C0C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باشد ، حاصل عبارت زیر را به دست آورید.</w:t>
            </w:r>
          </w:p>
          <w:p w14:paraId="51F37B54" w14:textId="288E2EC2" w:rsidR="008C0622" w:rsidRPr="008D7C0C" w:rsidRDefault="008C0622" w:rsidP="008C0622">
            <w:pPr>
              <w:spacing w:line="276" w:lineRule="auto"/>
              <w:jc w:val="right"/>
              <w:rPr>
                <w:rFonts w:ascii="Vazirmatn" w:hAnsi="Vazirmatn" w:hint="cs"/>
                <w:sz w:val="28"/>
                <w:szCs w:val="28"/>
                <w:rtl/>
                <w:lang w:bidi="fa-IR"/>
              </w:rPr>
            </w:pPr>
            <w:r w:rsidRPr="0091476E">
              <w:rPr>
                <w:position w:val="-12"/>
              </w:rPr>
              <w:object w:dxaOrig="1020" w:dyaOrig="360" w14:anchorId="04C198CF">
                <v:shape id="_x0000_i1212" type="#_x0000_t75" style="width:48.6pt;height:21.7pt" o:ole="">
                  <v:imagedata r:id="rId103" o:title=""/>
                </v:shape>
                <o:OLEObject Type="Embed" ProgID="Equation.DSMT4" ShapeID="_x0000_i1212" DrawAspect="Content" ObjectID="_1792208325" r:id="rId104"/>
              </w:object>
            </w:r>
            <w:r>
              <w:t xml:space="preserve">     </w:t>
            </w:r>
          </w:p>
        </w:tc>
        <w:tc>
          <w:tcPr>
            <w:tcW w:w="511" w:type="dxa"/>
            <w:shd w:val="clear" w:color="auto" w:fill="FFFFFF" w:themeFill="background1"/>
            <w:vAlign w:val="center"/>
          </w:tcPr>
          <w:p w14:paraId="04CF2DBF" w14:textId="0D50B561" w:rsidR="008C0622" w:rsidRPr="008D7C0C" w:rsidRDefault="008C0622" w:rsidP="008C0622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8D7C0C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5/0</w:t>
            </w:r>
          </w:p>
        </w:tc>
      </w:tr>
      <w:tr w:rsidR="008C0622" w:rsidRPr="008D7C0C" w14:paraId="0D1F2AFB" w14:textId="77777777" w:rsidTr="00920E2B">
        <w:trPr>
          <w:trHeight w:val="1122"/>
        </w:trPr>
        <w:tc>
          <w:tcPr>
            <w:tcW w:w="10119" w:type="dxa"/>
            <w:gridSpan w:val="3"/>
          </w:tcPr>
          <w:p w14:paraId="60C32353" w14:textId="3E542CF2" w:rsidR="008C0622" w:rsidRPr="008D7C0C" w:rsidRDefault="008C0622" w:rsidP="008C0622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azirmatn" w:hAnsi="Vazirmatn"/>
                <w:sz w:val="28"/>
                <w:szCs w:val="28"/>
                <w:lang w:bidi="fa-IR"/>
              </w:rPr>
            </w:pPr>
            <w:r w:rsidRPr="008D7C0C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عبارت های زیر را مقایسه کنید.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4997"/>
              <w:gridCol w:w="4998"/>
            </w:tblGrid>
            <w:tr w:rsidR="008C0622" w:rsidRPr="008D7C0C" w14:paraId="6B2EA0B9" w14:textId="77777777" w:rsidTr="00D7153C">
              <w:tc>
                <w:tcPr>
                  <w:tcW w:w="4997" w:type="dxa"/>
                </w:tcPr>
                <w:p w14:paraId="571348A7" w14:textId="3E75FC84" w:rsidR="008C0622" w:rsidRPr="008D7C0C" w:rsidRDefault="008C0622" w:rsidP="008C0622">
                  <w:pPr>
                    <w:spacing w:line="276" w:lineRule="auto"/>
                    <w:jc w:val="center"/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</w:pPr>
                  <w:r w:rsidRPr="008D7C0C">
                    <w:rPr>
                      <w:rFonts w:ascii="Vazirmatn" w:hAnsi="Vazirmatn"/>
                      <w:position w:val="-12"/>
                      <w:sz w:val="26"/>
                      <w:szCs w:val="26"/>
                      <w:lang w:bidi="fa-IR"/>
                    </w:rPr>
                    <w:object w:dxaOrig="1460" w:dyaOrig="400" w14:anchorId="32172F15">
                      <v:shape id="_x0000_i1206" type="#_x0000_t75" style="width:83.3pt;height:23.4pt" o:ole="">
                        <v:imagedata r:id="rId105" o:title=""/>
                      </v:shape>
                      <o:OLEObject Type="Embed" ProgID="Equation.DSMT4" ShapeID="_x0000_i1206" DrawAspect="Content" ObjectID="_1792208326" r:id="rId106"/>
                    </w:object>
                  </w:r>
                </w:p>
              </w:tc>
              <w:tc>
                <w:tcPr>
                  <w:tcW w:w="4998" w:type="dxa"/>
                </w:tcPr>
                <w:p w14:paraId="19D71433" w14:textId="73ACD5D8" w:rsidR="008C0622" w:rsidRPr="008D7C0C" w:rsidRDefault="008C0622" w:rsidP="008C0622">
                  <w:pPr>
                    <w:spacing w:line="276" w:lineRule="auto"/>
                    <w:jc w:val="center"/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</w:pPr>
                  <w:r w:rsidRPr="008D7C0C">
                    <w:rPr>
                      <w:rFonts w:ascii="Vazirmatn" w:hAnsi="Vazirmatn"/>
                      <w:position w:val="-14"/>
                      <w:sz w:val="26"/>
                      <w:szCs w:val="26"/>
                      <w:lang w:bidi="fa-IR"/>
                    </w:rPr>
                    <w:object w:dxaOrig="2140" w:dyaOrig="420" w14:anchorId="76D8BBE2">
                      <v:shape id="_x0000_i1207" type="#_x0000_t75" style="width:121.45pt;height:24.3pt" o:ole="">
                        <v:imagedata r:id="rId107" o:title=""/>
                      </v:shape>
                      <o:OLEObject Type="Embed" ProgID="Equation.DSMT4" ShapeID="_x0000_i1207" DrawAspect="Content" ObjectID="_1792208327" r:id="rId108"/>
                    </w:object>
                  </w:r>
                </w:p>
              </w:tc>
            </w:tr>
          </w:tbl>
          <w:p w14:paraId="186FBF87" w14:textId="23AA8BD5" w:rsidR="008C0622" w:rsidRPr="008D7C0C" w:rsidRDefault="008C0622" w:rsidP="008C0622">
            <w:pPr>
              <w:spacing w:line="276" w:lineRule="auto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</w:p>
        </w:tc>
        <w:tc>
          <w:tcPr>
            <w:tcW w:w="511" w:type="dxa"/>
            <w:shd w:val="clear" w:color="auto" w:fill="FFFFFF" w:themeFill="background1"/>
            <w:vAlign w:val="center"/>
          </w:tcPr>
          <w:p w14:paraId="1213653A" w14:textId="37D3DBB8" w:rsidR="008C0622" w:rsidRPr="008D7C0C" w:rsidRDefault="008C0622" w:rsidP="008C0622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8D7C0C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5/0</w:t>
            </w:r>
          </w:p>
        </w:tc>
      </w:tr>
    </w:tbl>
    <w:p w14:paraId="615D838F" w14:textId="487FE761" w:rsidR="000B3006" w:rsidRPr="008D7C0C" w:rsidRDefault="000B3006" w:rsidP="00B02D00">
      <w:pPr>
        <w:tabs>
          <w:tab w:val="left" w:pos="7696"/>
        </w:tabs>
        <w:rPr>
          <w:rFonts w:ascii="Vazirmatn" w:hAnsi="Vazirmatn"/>
          <w:sz w:val="2"/>
          <w:szCs w:val="2"/>
          <w:rtl/>
          <w:lang w:bidi="fa-IR"/>
        </w:rPr>
      </w:pPr>
    </w:p>
    <w:sectPr w:rsidR="000B3006" w:rsidRPr="008D7C0C" w:rsidSect="00554692">
      <w:footerReference w:type="even" r:id="rId109"/>
      <w:pgSz w:w="11906" w:h="16838" w:code="9"/>
      <w:pgMar w:top="567" w:right="680" w:bottom="567" w:left="680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A0A4DC" w14:textId="77777777" w:rsidR="004813F8" w:rsidRDefault="004813F8">
      <w:r>
        <w:separator/>
      </w:r>
    </w:p>
  </w:endnote>
  <w:endnote w:type="continuationSeparator" w:id="0">
    <w:p w14:paraId="212BEE68" w14:textId="77777777" w:rsidR="004813F8" w:rsidRDefault="00481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F05D6" w14:textId="77777777" w:rsidR="00E66FC4" w:rsidRDefault="00E66FC4" w:rsidP="00AD0171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223FB790" w14:textId="77777777" w:rsidR="00E66FC4" w:rsidRDefault="00E66F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9864D0" w14:textId="77777777" w:rsidR="004813F8" w:rsidRDefault="004813F8">
      <w:r>
        <w:separator/>
      </w:r>
    </w:p>
  </w:footnote>
  <w:footnote w:type="continuationSeparator" w:id="0">
    <w:p w14:paraId="36554A74" w14:textId="77777777" w:rsidR="004813F8" w:rsidRDefault="004813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2472"/>
    <w:multiLevelType w:val="hybridMultilevel"/>
    <w:tmpl w:val="BC7092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53701"/>
    <w:multiLevelType w:val="hybridMultilevel"/>
    <w:tmpl w:val="0D00F35A"/>
    <w:lvl w:ilvl="0" w:tplc="C1DE0BF4">
      <w:numFmt w:val="bullet"/>
      <w:lvlText w:val="-"/>
      <w:lvlJc w:val="left"/>
      <w:pPr>
        <w:ind w:left="720" w:hanging="360"/>
      </w:pPr>
      <w:rPr>
        <w:rFonts w:ascii="Vazirmatn" w:eastAsia="Times New Roman" w:hAnsi="Vazirmatn" w:cs="Vazirmat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8219C"/>
    <w:multiLevelType w:val="hybridMultilevel"/>
    <w:tmpl w:val="2C54E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21538"/>
    <w:multiLevelType w:val="hybridMultilevel"/>
    <w:tmpl w:val="76680F40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E0E1525"/>
    <w:multiLevelType w:val="hybridMultilevel"/>
    <w:tmpl w:val="B7303BD2"/>
    <w:lvl w:ilvl="0" w:tplc="3E7099B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E85842"/>
    <w:multiLevelType w:val="hybridMultilevel"/>
    <w:tmpl w:val="11AAEFDA"/>
    <w:lvl w:ilvl="0" w:tplc="2BBC4F6A">
      <w:numFmt w:val="bullet"/>
      <w:lvlText w:val="-"/>
      <w:lvlJc w:val="left"/>
      <w:pPr>
        <w:ind w:left="720" w:hanging="360"/>
      </w:pPr>
      <w:rPr>
        <w:rFonts w:ascii="Vazirmatn" w:eastAsia="Times New Roman" w:hAnsi="Vazirmatn" w:cs="Vazirmat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C85441"/>
    <w:multiLevelType w:val="hybridMultilevel"/>
    <w:tmpl w:val="AAA4E874"/>
    <w:lvl w:ilvl="0" w:tplc="CB701B40">
      <w:start w:val="1"/>
      <w:numFmt w:val="decimal"/>
      <w:lvlText w:val="%1-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E45A9C"/>
    <w:multiLevelType w:val="hybridMultilevel"/>
    <w:tmpl w:val="6D6C613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B7045E6"/>
    <w:multiLevelType w:val="hybridMultilevel"/>
    <w:tmpl w:val="76680F40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07444B4"/>
    <w:multiLevelType w:val="hybridMultilevel"/>
    <w:tmpl w:val="9F588D82"/>
    <w:lvl w:ilvl="0" w:tplc="2C16BB94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1B2AE1"/>
    <w:multiLevelType w:val="hybridMultilevel"/>
    <w:tmpl w:val="AA2ABD98"/>
    <w:lvl w:ilvl="0" w:tplc="49D62C38">
      <w:start w:val="1"/>
      <w:numFmt w:val="decimal"/>
      <w:lvlText w:val="%1-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106EF0"/>
    <w:multiLevelType w:val="hybridMultilevel"/>
    <w:tmpl w:val="67D4CB2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5"/>
  </w:num>
  <w:num w:numId="3">
    <w:abstractNumId w:val="11"/>
  </w:num>
  <w:num w:numId="4">
    <w:abstractNumId w:val="6"/>
  </w:num>
  <w:num w:numId="5">
    <w:abstractNumId w:val="10"/>
  </w:num>
  <w:num w:numId="6">
    <w:abstractNumId w:val="4"/>
  </w:num>
  <w:num w:numId="7">
    <w:abstractNumId w:val="9"/>
  </w:num>
  <w:num w:numId="8">
    <w:abstractNumId w:val="2"/>
  </w:num>
  <w:num w:numId="9">
    <w:abstractNumId w:val="0"/>
  </w:num>
  <w:num w:numId="10">
    <w:abstractNumId w:val="8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D6F"/>
    <w:rsid w:val="00000F95"/>
    <w:rsid w:val="00002BE2"/>
    <w:rsid w:val="00002DB4"/>
    <w:rsid w:val="000073AE"/>
    <w:rsid w:val="00007EA0"/>
    <w:rsid w:val="00010ED4"/>
    <w:rsid w:val="00016C91"/>
    <w:rsid w:val="000268F6"/>
    <w:rsid w:val="0003119D"/>
    <w:rsid w:val="00044CE5"/>
    <w:rsid w:val="00051F35"/>
    <w:rsid w:val="000604D0"/>
    <w:rsid w:val="00060B1B"/>
    <w:rsid w:val="000633DE"/>
    <w:rsid w:val="00064B47"/>
    <w:rsid w:val="00074A41"/>
    <w:rsid w:val="00076089"/>
    <w:rsid w:val="000812E2"/>
    <w:rsid w:val="00081A78"/>
    <w:rsid w:val="00083DAE"/>
    <w:rsid w:val="00096D6F"/>
    <w:rsid w:val="00097C61"/>
    <w:rsid w:val="000A1864"/>
    <w:rsid w:val="000A4E0D"/>
    <w:rsid w:val="000B0A86"/>
    <w:rsid w:val="000B0C9E"/>
    <w:rsid w:val="000B3006"/>
    <w:rsid w:val="000B714D"/>
    <w:rsid w:val="000C13A0"/>
    <w:rsid w:val="000C34EE"/>
    <w:rsid w:val="000D719B"/>
    <w:rsid w:val="000E2D5C"/>
    <w:rsid w:val="000E4CC0"/>
    <w:rsid w:val="000F0AEE"/>
    <w:rsid w:val="000F1DC0"/>
    <w:rsid w:val="000F7D7C"/>
    <w:rsid w:val="00100A2E"/>
    <w:rsid w:val="001012EE"/>
    <w:rsid w:val="00102989"/>
    <w:rsid w:val="00105998"/>
    <w:rsid w:val="00106CED"/>
    <w:rsid w:val="0012735C"/>
    <w:rsid w:val="001369CE"/>
    <w:rsid w:val="00145229"/>
    <w:rsid w:val="00151A37"/>
    <w:rsid w:val="00153216"/>
    <w:rsid w:val="00156A69"/>
    <w:rsid w:val="00156AEC"/>
    <w:rsid w:val="001631AF"/>
    <w:rsid w:val="00163738"/>
    <w:rsid w:val="00163B86"/>
    <w:rsid w:val="001648CA"/>
    <w:rsid w:val="001671F0"/>
    <w:rsid w:val="001752AE"/>
    <w:rsid w:val="00180E9B"/>
    <w:rsid w:val="00183AB2"/>
    <w:rsid w:val="00192C3D"/>
    <w:rsid w:val="001964DB"/>
    <w:rsid w:val="001A0BEA"/>
    <w:rsid w:val="001A678E"/>
    <w:rsid w:val="001A773D"/>
    <w:rsid w:val="001B2CBC"/>
    <w:rsid w:val="001B430A"/>
    <w:rsid w:val="001B76FF"/>
    <w:rsid w:val="001C0B44"/>
    <w:rsid w:val="001C1AAD"/>
    <w:rsid w:val="001C558A"/>
    <w:rsid w:val="001D764F"/>
    <w:rsid w:val="001E0DCC"/>
    <w:rsid w:val="001E3EE1"/>
    <w:rsid w:val="001E526C"/>
    <w:rsid w:val="001F07AB"/>
    <w:rsid w:val="001F5576"/>
    <w:rsid w:val="001F6C57"/>
    <w:rsid w:val="0020059D"/>
    <w:rsid w:val="002037DE"/>
    <w:rsid w:val="002078FB"/>
    <w:rsid w:val="0022126B"/>
    <w:rsid w:val="002304F7"/>
    <w:rsid w:val="0023052B"/>
    <w:rsid w:val="00232982"/>
    <w:rsid w:val="00242E45"/>
    <w:rsid w:val="00250994"/>
    <w:rsid w:val="00250AE2"/>
    <w:rsid w:val="0025531D"/>
    <w:rsid w:val="00255611"/>
    <w:rsid w:val="00257904"/>
    <w:rsid w:val="002650E6"/>
    <w:rsid w:val="00273271"/>
    <w:rsid w:val="00283FFA"/>
    <w:rsid w:val="00285E84"/>
    <w:rsid w:val="002876CD"/>
    <w:rsid w:val="002905F6"/>
    <w:rsid w:val="002937D6"/>
    <w:rsid w:val="00293E8A"/>
    <w:rsid w:val="00297EC0"/>
    <w:rsid w:val="002A0031"/>
    <w:rsid w:val="002A1D7E"/>
    <w:rsid w:val="002A33DE"/>
    <w:rsid w:val="002A548E"/>
    <w:rsid w:val="002A5A4F"/>
    <w:rsid w:val="002B53CC"/>
    <w:rsid w:val="002B77C0"/>
    <w:rsid w:val="002C3808"/>
    <w:rsid w:val="002C3C0E"/>
    <w:rsid w:val="002C51BB"/>
    <w:rsid w:val="002D298D"/>
    <w:rsid w:val="002D7D6C"/>
    <w:rsid w:val="002F09B4"/>
    <w:rsid w:val="003013D7"/>
    <w:rsid w:val="003054F1"/>
    <w:rsid w:val="003110C8"/>
    <w:rsid w:val="00320319"/>
    <w:rsid w:val="00320504"/>
    <w:rsid w:val="00322A3F"/>
    <w:rsid w:val="0032391D"/>
    <w:rsid w:val="00324880"/>
    <w:rsid w:val="00325DBF"/>
    <w:rsid w:val="00331366"/>
    <w:rsid w:val="00343621"/>
    <w:rsid w:val="00346DCD"/>
    <w:rsid w:val="00352925"/>
    <w:rsid w:val="00363EA9"/>
    <w:rsid w:val="00366B83"/>
    <w:rsid w:val="0037499B"/>
    <w:rsid w:val="003817C2"/>
    <w:rsid w:val="00384F69"/>
    <w:rsid w:val="00387B55"/>
    <w:rsid w:val="00394BDA"/>
    <w:rsid w:val="00396865"/>
    <w:rsid w:val="003A6F1F"/>
    <w:rsid w:val="003B1261"/>
    <w:rsid w:val="003B2220"/>
    <w:rsid w:val="003B2DC0"/>
    <w:rsid w:val="003B3CA8"/>
    <w:rsid w:val="003B5073"/>
    <w:rsid w:val="003B6912"/>
    <w:rsid w:val="003B6D7E"/>
    <w:rsid w:val="003C143F"/>
    <w:rsid w:val="003C58DD"/>
    <w:rsid w:val="003C6A43"/>
    <w:rsid w:val="003D43BA"/>
    <w:rsid w:val="003D7F40"/>
    <w:rsid w:val="003E05BE"/>
    <w:rsid w:val="003E2171"/>
    <w:rsid w:val="003E2AA3"/>
    <w:rsid w:val="003F0CEB"/>
    <w:rsid w:val="003F159E"/>
    <w:rsid w:val="003F272F"/>
    <w:rsid w:val="003F58FD"/>
    <w:rsid w:val="003F72BD"/>
    <w:rsid w:val="00410F08"/>
    <w:rsid w:val="00427CF4"/>
    <w:rsid w:val="00433887"/>
    <w:rsid w:val="004419D0"/>
    <w:rsid w:val="0044505C"/>
    <w:rsid w:val="004456AA"/>
    <w:rsid w:val="00446925"/>
    <w:rsid w:val="0045654A"/>
    <w:rsid w:val="004568D6"/>
    <w:rsid w:val="00460AF7"/>
    <w:rsid w:val="00464B31"/>
    <w:rsid w:val="0047166E"/>
    <w:rsid w:val="00480E18"/>
    <w:rsid w:val="004813F8"/>
    <w:rsid w:val="00492EE4"/>
    <w:rsid w:val="00495CCA"/>
    <w:rsid w:val="00496963"/>
    <w:rsid w:val="004A0E94"/>
    <w:rsid w:val="004A1F88"/>
    <w:rsid w:val="004A3D9B"/>
    <w:rsid w:val="004A4FE9"/>
    <w:rsid w:val="004A7AB6"/>
    <w:rsid w:val="004B1925"/>
    <w:rsid w:val="004B4415"/>
    <w:rsid w:val="004B5D83"/>
    <w:rsid w:val="004B7F7B"/>
    <w:rsid w:val="004C5B3D"/>
    <w:rsid w:val="004D4211"/>
    <w:rsid w:val="004E1746"/>
    <w:rsid w:val="004E7F00"/>
    <w:rsid w:val="004F1A82"/>
    <w:rsid w:val="00500D0D"/>
    <w:rsid w:val="0052072D"/>
    <w:rsid w:val="00526347"/>
    <w:rsid w:val="00526388"/>
    <w:rsid w:val="00527D9D"/>
    <w:rsid w:val="00531DB8"/>
    <w:rsid w:val="00535BC5"/>
    <w:rsid w:val="0053656A"/>
    <w:rsid w:val="0054372C"/>
    <w:rsid w:val="00546AE8"/>
    <w:rsid w:val="00550734"/>
    <w:rsid w:val="0055206D"/>
    <w:rsid w:val="005532B4"/>
    <w:rsid w:val="0055430A"/>
    <w:rsid w:val="00554692"/>
    <w:rsid w:val="00565EC1"/>
    <w:rsid w:val="005704C3"/>
    <w:rsid w:val="0058174E"/>
    <w:rsid w:val="00586070"/>
    <w:rsid w:val="005928C2"/>
    <w:rsid w:val="00592C7E"/>
    <w:rsid w:val="0059312F"/>
    <w:rsid w:val="0059556C"/>
    <w:rsid w:val="00596339"/>
    <w:rsid w:val="005A04D4"/>
    <w:rsid w:val="005A55C0"/>
    <w:rsid w:val="005A5D92"/>
    <w:rsid w:val="005B09D4"/>
    <w:rsid w:val="005B0A9C"/>
    <w:rsid w:val="005B355E"/>
    <w:rsid w:val="005C70F1"/>
    <w:rsid w:val="005D1DB6"/>
    <w:rsid w:val="005D6F26"/>
    <w:rsid w:val="005E13ED"/>
    <w:rsid w:val="005E22DE"/>
    <w:rsid w:val="005E5F60"/>
    <w:rsid w:val="005F5C85"/>
    <w:rsid w:val="005F5D12"/>
    <w:rsid w:val="00604E3D"/>
    <w:rsid w:val="0061122B"/>
    <w:rsid w:val="0061446A"/>
    <w:rsid w:val="00614E45"/>
    <w:rsid w:val="006404D1"/>
    <w:rsid w:val="006450D1"/>
    <w:rsid w:val="00645BBA"/>
    <w:rsid w:val="00647A2F"/>
    <w:rsid w:val="00647DFB"/>
    <w:rsid w:val="00651A39"/>
    <w:rsid w:val="00652AE5"/>
    <w:rsid w:val="00654641"/>
    <w:rsid w:val="0065487D"/>
    <w:rsid w:val="00657418"/>
    <w:rsid w:val="006625C1"/>
    <w:rsid w:val="00662D5E"/>
    <w:rsid w:val="00666C36"/>
    <w:rsid w:val="00673641"/>
    <w:rsid w:val="00674005"/>
    <w:rsid w:val="006753DE"/>
    <w:rsid w:val="00691213"/>
    <w:rsid w:val="006917C9"/>
    <w:rsid w:val="0069290B"/>
    <w:rsid w:val="006A45B3"/>
    <w:rsid w:val="006A5A68"/>
    <w:rsid w:val="006A6789"/>
    <w:rsid w:val="006B1CD3"/>
    <w:rsid w:val="006C1DAF"/>
    <w:rsid w:val="006C36D2"/>
    <w:rsid w:val="006C5E32"/>
    <w:rsid w:val="006C6596"/>
    <w:rsid w:val="006D1307"/>
    <w:rsid w:val="006D19D7"/>
    <w:rsid w:val="006E1309"/>
    <w:rsid w:val="006F074B"/>
    <w:rsid w:val="006F0F16"/>
    <w:rsid w:val="00701928"/>
    <w:rsid w:val="007030CB"/>
    <w:rsid w:val="007056FA"/>
    <w:rsid w:val="00712340"/>
    <w:rsid w:val="0071794E"/>
    <w:rsid w:val="00723B9F"/>
    <w:rsid w:val="007248D3"/>
    <w:rsid w:val="00731E3C"/>
    <w:rsid w:val="00733137"/>
    <w:rsid w:val="007409DF"/>
    <w:rsid w:val="00742506"/>
    <w:rsid w:val="0074318E"/>
    <w:rsid w:val="0074647C"/>
    <w:rsid w:val="0075109F"/>
    <w:rsid w:val="0075235D"/>
    <w:rsid w:val="00752D2B"/>
    <w:rsid w:val="0076488E"/>
    <w:rsid w:val="007660E8"/>
    <w:rsid w:val="00766CB0"/>
    <w:rsid w:val="007702C0"/>
    <w:rsid w:val="007702DA"/>
    <w:rsid w:val="00771433"/>
    <w:rsid w:val="00776D3F"/>
    <w:rsid w:val="00777B43"/>
    <w:rsid w:val="00777D5B"/>
    <w:rsid w:val="00783232"/>
    <w:rsid w:val="0078625B"/>
    <w:rsid w:val="00786C62"/>
    <w:rsid w:val="007B0A27"/>
    <w:rsid w:val="007B24DA"/>
    <w:rsid w:val="007B2915"/>
    <w:rsid w:val="007B3075"/>
    <w:rsid w:val="007B4428"/>
    <w:rsid w:val="007B593A"/>
    <w:rsid w:val="007D2D8C"/>
    <w:rsid w:val="007D7552"/>
    <w:rsid w:val="007E582B"/>
    <w:rsid w:val="007E7962"/>
    <w:rsid w:val="007F110E"/>
    <w:rsid w:val="007F1602"/>
    <w:rsid w:val="007F5653"/>
    <w:rsid w:val="00800042"/>
    <w:rsid w:val="008005D0"/>
    <w:rsid w:val="00803B9B"/>
    <w:rsid w:val="00804D2D"/>
    <w:rsid w:val="008064FD"/>
    <w:rsid w:val="00812683"/>
    <w:rsid w:val="00814666"/>
    <w:rsid w:val="00815C27"/>
    <w:rsid w:val="00820188"/>
    <w:rsid w:val="00824E95"/>
    <w:rsid w:val="008274E0"/>
    <w:rsid w:val="00827D24"/>
    <w:rsid w:val="00834E69"/>
    <w:rsid w:val="00836B5E"/>
    <w:rsid w:val="00847C1F"/>
    <w:rsid w:val="0085529B"/>
    <w:rsid w:val="008605CB"/>
    <w:rsid w:val="008642EB"/>
    <w:rsid w:val="008717DF"/>
    <w:rsid w:val="00871AD4"/>
    <w:rsid w:val="0087271B"/>
    <w:rsid w:val="00873645"/>
    <w:rsid w:val="00873DA9"/>
    <w:rsid w:val="0087559F"/>
    <w:rsid w:val="008770E7"/>
    <w:rsid w:val="008817EA"/>
    <w:rsid w:val="00885BB4"/>
    <w:rsid w:val="00897D81"/>
    <w:rsid w:val="008A459D"/>
    <w:rsid w:val="008B2D29"/>
    <w:rsid w:val="008B327A"/>
    <w:rsid w:val="008C0622"/>
    <w:rsid w:val="008C0D4F"/>
    <w:rsid w:val="008C653C"/>
    <w:rsid w:val="008C662D"/>
    <w:rsid w:val="008D4375"/>
    <w:rsid w:val="008D43E1"/>
    <w:rsid w:val="008D7A7C"/>
    <w:rsid w:val="008D7C0C"/>
    <w:rsid w:val="008E3DB6"/>
    <w:rsid w:val="008E4060"/>
    <w:rsid w:val="008E431A"/>
    <w:rsid w:val="008E47D9"/>
    <w:rsid w:val="008E4A1D"/>
    <w:rsid w:val="008F1579"/>
    <w:rsid w:val="008F4B46"/>
    <w:rsid w:val="00912525"/>
    <w:rsid w:val="009129B2"/>
    <w:rsid w:val="0091476E"/>
    <w:rsid w:val="00914A5E"/>
    <w:rsid w:val="0092004C"/>
    <w:rsid w:val="00920E2B"/>
    <w:rsid w:val="009215E0"/>
    <w:rsid w:val="0093468C"/>
    <w:rsid w:val="00935A47"/>
    <w:rsid w:val="00937508"/>
    <w:rsid w:val="009447F7"/>
    <w:rsid w:val="00947F17"/>
    <w:rsid w:val="00952302"/>
    <w:rsid w:val="00961862"/>
    <w:rsid w:val="00965911"/>
    <w:rsid w:val="00971D08"/>
    <w:rsid w:val="0098025A"/>
    <w:rsid w:val="0098426A"/>
    <w:rsid w:val="00984794"/>
    <w:rsid w:val="0099294B"/>
    <w:rsid w:val="00992D1A"/>
    <w:rsid w:val="00992D67"/>
    <w:rsid w:val="00992FAF"/>
    <w:rsid w:val="009934FF"/>
    <w:rsid w:val="00995A53"/>
    <w:rsid w:val="009960AB"/>
    <w:rsid w:val="009B4398"/>
    <w:rsid w:val="009C1230"/>
    <w:rsid w:val="009C6609"/>
    <w:rsid w:val="009C7534"/>
    <w:rsid w:val="009D1721"/>
    <w:rsid w:val="009E0671"/>
    <w:rsid w:val="009E3297"/>
    <w:rsid w:val="009E5676"/>
    <w:rsid w:val="009F15B1"/>
    <w:rsid w:val="00A008B5"/>
    <w:rsid w:val="00A02FD3"/>
    <w:rsid w:val="00A06317"/>
    <w:rsid w:val="00A0747B"/>
    <w:rsid w:val="00A10B78"/>
    <w:rsid w:val="00A14D70"/>
    <w:rsid w:val="00A20A6A"/>
    <w:rsid w:val="00A20E9F"/>
    <w:rsid w:val="00A210D6"/>
    <w:rsid w:val="00A26BF5"/>
    <w:rsid w:val="00A322EE"/>
    <w:rsid w:val="00A32A40"/>
    <w:rsid w:val="00A332D5"/>
    <w:rsid w:val="00A34C25"/>
    <w:rsid w:val="00A40DA9"/>
    <w:rsid w:val="00A54BD7"/>
    <w:rsid w:val="00A5530B"/>
    <w:rsid w:val="00A60BFB"/>
    <w:rsid w:val="00A61699"/>
    <w:rsid w:val="00A6281F"/>
    <w:rsid w:val="00A67220"/>
    <w:rsid w:val="00A676CE"/>
    <w:rsid w:val="00A72287"/>
    <w:rsid w:val="00A74C02"/>
    <w:rsid w:val="00A766D6"/>
    <w:rsid w:val="00A80D73"/>
    <w:rsid w:val="00A81A8A"/>
    <w:rsid w:val="00A83261"/>
    <w:rsid w:val="00A83BE2"/>
    <w:rsid w:val="00A9133D"/>
    <w:rsid w:val="00A941B0"/>
    <w:rsid w:val="00AA529B"/>
    <w:rsid w:val="00AB012B"/>
    <w:rsid w:val="00AB67DD"/>
    <w:rsid w:val="00AC448A"/>
    <w:rsid w:val="00AD0171"/>
    <w:rsid w:val="00AD45B7"/>
    <w:rsid w:val="00AE0FE7"/>
    <w:rsid w:val="00AE7D23"/>
    <w:rsid w:val="00AE7F98"/>
    <w:rsid w:val="00AF346F"/>
    <w:rsid w:val="00AF59E1"/>
    <w:rsid w:val="00B02D00"/>
    <w:rsid w:val="00B10C05"/>
    <w:rsid w:val="00B14347"/>
    <w:rsid w:val="00B2713C"/>
    <w:rsid w:val="00B305E1"/>
    <w:rsid w:val="00B40735"/>
    <w:rsid w:val="00B44662"/>
    <w:rsid w:val="00B44A14"/>
    <w:rsid w:val="00B463C0"/>
    <w:rsid w:val="00B52219"/>
    <w:rsid w:val="00B52E66"/>
    <w:rsid w:val="00B56F1A"/>
    <w:rsid w:val="00B60161"/>
    <w:rsid w:val="00B62053"/>
    <w:rsid w:val="00B73028"/>
    <w:rsid w:val="00B80042"/>
    <w:rsid w:val="00B80E06"/>
    <w:rsid w:val="00B80FC8"/>
    <w:rsid w:val="00B90A16"/>
    <w:rsid w:val="00B9620A"/>
    <w:rsid w:val="00BA098C"/>
    <w:rsid w:val="00BA0EB7"/>
    <w:rsid w:val="00BA1672"/>
    <w:rsid w:val="00BA7917"/>
    <w:rsid w:val="00BA7DE9"/>
    <w:rsid w:val="00BB11A8"/>
    <w:rsid w:val="00BB2F7F"/>
    <w:rsid w:val="00BC1A19"/>
    <w:rsid w:val="00BD3747"/>
    <w:rsid w:val="00BD447E"/>
    <w:rsid w:val="00BE7761"/>
    <w:rsid w:val="00BE776E"/>
    <w:rsid w:val="00BF4523"/>
    <w:rsid w:val="00C03D5E"/>
    <w:rsid w:val="00C04B4C"/>
    <w:rsid w:val="00C0768D"/>
    <w:rsid w:val="00C07A74"/>
    <w:rsid w:val="00C15528"/>
    <w:rsid w:val="00C16EE0"/>
    <w:rsid w:val="00C23FB6"/>
    <w:rsid w:val="00C27826"/>
    <w:rsid w:val="00C27DBD"/>
    <w:rsid w:val="00C323A2"/>
    <w:rsid w:val="00C326B1"/>
    <w:rsid w:val="00C36CB7"/>
    <w:rsid w:val="00C40BBF"/>
    <w:rsid w:val="00C42C13"/>
    <w:rsid w:val="00C4546A"/>
    <w:rsid w:val="00C4602A"/>
    <w:rsid w:val="00C50975"/>
    <w:rsid w:val="00C60163"/>
    <w:rsid w:val="00C64044"/>
    <w:rsid w:val="00C71DCA"/>
    <w:rsid w:val="00C77310"/>
    <w:rsid w:val="00C82809"/>
    <w:rsid w:val="00C82A22"/>
    <w:rsid w:val="00C8407B"/>
    <w:rsid w:val="00C84D59"/>
    <w:rsid w:val="00C9059B"/>
    <w:rsid w:val="00C924A3"/>
    <w:rsid w:val="00C94531"/>
    <w:rsid w:val="00CA1554"/>
    <w:rsid w:val="00CB31E1"/>
    <w:rsid w:val="00CC05F2"/>
    <w:rsid w:val="00CC13C8"/>
    <w:rsid w:val="00CC26EA"/>
    <w:rsid w:val="00CC318D"/>
    <w:rsid w:val="00CC56BC"/>
    <w:rsid w:val="00CD4A8C"/>
    <w:rsid w:val="00CE2F34"/>
    <w:rsid w:val="00CF2157"/>
    <w:rsid w:val="00CF3E0D"/>
    <w:rsid w:val="00CF404F"/>
    <w:rsid w:val="00CF444A"/>
    <w:rsid w:val="00CF5820"/>
    <w:rsid w:val="00CF7A6B"/>
    <w:rsid w:val="00D030C9"/>
    <w:rsid w:val="00D033C5"/>
    <w:rsid w:val="00D1197F"/>
    <w:rsid w:val="00D12852"/>
    <w:rsid w:val="00D2389A"/>
    <w:rsid w:val="00D30350"/>
    <w:rsid w:val="00D33378"/>
    <w:rsid w:val="00D35FF1"/>
    <w:rsid w:val="00D4004D"/>
    <w:rsid w:val="00D40E86"/>
    <w:rsid w:val="00D4269B"/>
    <w:rsid w:val="00D43C9D"/>
    <w:rsid w:val="00D43EFD"/>
    <w:rsid w:val="00D56C37"/>
    <w:rsid w:val="00D656B0"/>
    <w:rsid w:val="00D67F28"/>
    <w:rsid w:val="00D70DCE"/>
    <w:rsid w:val="00D7153C"/>
    <w:rsid w:val="00D849E2"/>
    <w:rsid w:val="00D86FB6"/>
    <w:rsid w:val="00D87200"/>
    <w:rsid w:val="00D87BA6"/>
    <w:rsid w:val="00D97201"/>
    <w:rsid w:val="00DA4860"/>
    <w:rsid w:val="00DA7416"/>
    <w:rsid w:val="00DB1342"/>
    <w:rsid w:val="00DB24EF"/>
    <w:rsid w:val="00DB4350"/>
    <w:rsid w:val="00DC1C76"/>
    <w:rsid w:val="00DC7318"/>
    <w:rsid w:val="00DD01C4"/>
    <w:rsid w:val="00DD59FF"/>
    <w:rsid w:val="00DE575C"/>
    <w:rsid w:val="00DE7898"/>
    <w:rsid w:val="00DE7A0F"/>
    <w:rsid w:val="00DF06AC"/>
    <w:rsid w:val="00DF24A7"/>
    <w:rsid w:val="00DF3E96"/>
    <w:rsid w:val="00DF51A3"/>
    <w:rsid w:val="00DF75DF"/>
    <w:rsid w:val="00E001A1"/>
    <w:rsid w:val="00E00254"/>
    <w:rsid w:val="00E12811"/>
    <w:rsid w:val="00E14C5C"/>
    <w:rsid w:val="00E16179"/>
    <w:rsid w:val="00E21646"/>
    <w:rsid w:val="00E33963"/>
    <w:rsid w:val="00E43891"/>
    <w:rsid w:val="00E52A8E"/>
    <w:rsid w:val="00E576A0"/>
    <w:rsid w:val="00E57C7D"/>
    <w:rsid w:val="00E601F9"/>
    <w:rsid w:val="00E62199"/>
    <w:rsid w:val="00E63EBC"/>
    <w:rsid w:val="00E64600"/>
    <w:rsid w:val="00E647E1"/>
    <w:rsid w:val="00E66FC4"/>
    <w:rsid w:val="00E71DBC"/>
    <w:rsid w:val="00E7282F"/>
    <w:rsid w:val="00E72F7B"/>
    <w:rsid w:val="00E734F4"/>
    <w:rsid w:val="00E860C4"/>
    <w:rsid w:val="00E92EB7"/>
    <w:rsid w:val="00E939CA"/>
    <w:rsid w:val="00E94499"/>
    <w:rsid w:val="00E965FB"/>
    <w:rsid w:val="00E96C63"/>
    <w:rsid w:val="00E96E6B"/>
    <w:rsid w:val="00EA024E"/>
    <w:rsid w:val="00EA05B8"/>
    <w:rsid w:val="00EA1D58"/>
    <w:rsid w:val="00EA3FB0"/>
    <w:rsid w:val="00EB2889"/>
    <w:rsid w:val="00EC2C10"/>
    <w:rsid w:val="00ED4AA8"/>
    <w:rsid w:val="00EF59FB"/>
    <w:rsid w:val="00F01A3F"/>
    <w:rsid w:val="00F05AAD"/>
    <w:rsid w:val="00F05EBA"/>
    <w:rsid w:val="00F12681"/>
    <w:rsid w:val="00F14030"/>
    <w:rsid w:val="00F14AF6"/>
    <w:rsid w:val="00F14D22"/>
    <w:rsid w:val="00F16533"/>
    <w:rsid w:val="00F17EC5"/>
    <w:rsid w:val="00F20942"/>
    <w:rsid w:val="00F22377"/>
    <w:rsid w:val="00F24874"/>
    <w:rsid w:val="00F27946"/>
    <w:rsid w:val="00F30601"/>
    <w:rsid w:val="00F35E5B"/>
    <w:rsid w:val="00F36768"/>
    <w:rsid w:val="00F4007D"/>
    <w:rsid w:val="00F44108"/>
    <w:rsid w:val="00F45380"/>
    <w:rsid w:val="00F521DE"/>
    <w:rsid w:val="00F6113D"/>
    <w:rsid w:val="00F615BA"/>
    <w:rsid w:val="00F616BA"/>
    <w:rsid w:val="00F63DF6"/>
    <w:rsid w:val="00F81292"/>
    <w:rsid w:val="00F96F1E"/>
    <w:rsid w:val="00FA00FC"/>
    <w:rsid w:val="00FA1DE2"/>
    <w:rsid w:val="00FB06F3"/>
    <w:rsid w:val="00FC528B"/>
    <w:rsid w:val="00FC5A23"/>
    <w:rsid w:val="00FC5A50"/>
    <w:rsid w:val="00FD1E05"/>
    <w:rsid w:val="00FD53D3"/>
    <w:rsid w:val="00FD5C9F"/>
    <w:rsid w:val="00FE4C20"/>
    <w:rsid w:val="00FE4E5A"/>
    <w:rsid w:val="00FE531E"/>
    <w:rsid w:val="00FE5EEC"/>
    <w:rsid w:val="00FE624D"/>
    <w:rsid w:val="00FF128D"/>
    <w:rsid w:val="00FF1E89"/>
    <w:rsid w:val="00FF22D2"/>
    <w:rsid w:val="00FF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؛"/>
  <w14:docId w14:val="09F738D7"/>
  <w15:docId w15:val="{61A983A4-3E1E-4C5E-B3F4-8B7A3D82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96339"/>
    <w:pPr>
      <w:bidi/>
    </w:pPr>
    <w:rPr>
      <w:rFonts w:cs="B Nazani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83BE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55469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54692"/>
  </w:style>
  <w:style w:type="character" w:styleId="PlaceholderText">
    <w:name w:val="Placeholder Text"/>
    <w:basedOn w:val="DefaultParagraphFont"/>
    <w:uiPriority w:val="99"/>
    <w:semiHidden/>
    <w:rsid w:val="00A81A8A"/>
    <w:rPr>
      <w:color w:val="808080"/>
    </w:rPr>
  </w:style>
  <w:style w:type="paragraph" w:styleId="BalloonText">
    <w:name w:val="Balloon Text"/>
    <w:basedOn w:val="Normal"/>
    <w:link w:val="BalloonTextChar"/>
    <w:rsid w:val="00A81A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1A8A"/>
    <w:rPr>
      <w:rFonts w:ascii="Tahoma" w:hAnsi="Tahoma" w:cs="Tahoma"/>
      <w:b/>
      <w:bCs/>
      <w:sz w:val="16"/>
      <w:szCs w:val="16"/>
      <w:lang w:bidi="ar-SA"/>
    </w:rPr>
  </w:style>
  <w:style w:type="table" w:styleId="PlainTable4">
    <w:name w:val="Plain Table 4"/>
    <w:basedOn w:val="TableNormal"/>
    <w:uiPriority w:val="44"/>
    <w:rsid w:val="00A32A4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F565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nhideWhenUsed/>
    <w:rsid w:val="005507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50734"/>
    <w:rPr>
      <w:rFonts w:cs="B Nazanin"/>
      <w:b/>
      <w:bCs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F45380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3F0CE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F0CE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F0CEB"/>
    <w:rPr>
      <w:rFonts w:cs="B Nazanin"/>
      <w:b/>
      <w:bCs/>
      <w:lang w:bidi="ar-SA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F0CEB"/>
  </w:style>
  <w:style w:type="character" w:customStyle="1" w:styleId="CommentSubjectChar">
    <w:name w:val="Comment Subject Char"/>
    <w:basedOn w:val="CommentTextChar"/>
    <w:link w:val="CommentSubject"/>
    <w:semiHidden/>
    <w:rsid w:val="003F0CEB"/>
    <w:rPr>
      <w:rFonts w:cs="B Nazanin"/>
      <w:b/>
      <w:bCs/>
      <w:lang w:bidi="ar-SA"/>
    </w:rPr>
  </w:style>
  <w:style w:type="table" w:styleId="PlainTable5">
    <w:name w:val="Plain Table 5"/>
    <w:basedOn w:val="TableNormal"/>
    <w:uiPriority w:val="45"/>
    <w:rsid w:val="006A5A6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12735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DD59FF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oleObject" Target="embeddings/oleObject39.bin"/><Relationship Id="rId89" Type="http://schemas.openxmlformats.org/officeDocument/2006/relationships/image" Target="media/image41.wmf"/><Relationship Id="rId16" Type="http://schemas.openxmlformats.org/officeDocument/2006/relationships/image" Target="media/image5.wmf"/><Relationship Id="rId107" Type="http://schemas.openxmlformats.org/officeDocument/2006/relationships/image" Target="media/image50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image" Target="media/image36.wmf"/><Relationship Id="rId102" Type="http://schemas.openxmlformats.org/officeDocument/2006/relationships/oleObject" Target="embeddings/oleObject48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80" Type="http://schemas.openxmlformats.org/officeDocument/2006/relationships/oleObject" Target="embeddings/oleObject37.bin"/><Relationship Id="rId85" Type="http://schemas.openxmlformats.org/officeDocument/2006/relationships/image" Target="media/image39.wmf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image" Target="media/image48.wmf"/><Relationship Id="rId108" Type="http://schemas.openxmlformats.org/officeDocument/2006/relationships/oleObject" Target="embeddings/oleObject51.bin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91" Type="http://schemas.openxmlformats.org/officeDocument/2006/relationships/image" Target="media/image42.wmf"/><Relationship Id="rId96" Type="http://schemas.openxmlformats.org/officeDocument/2006/relationships/oleObject" Target="embeddings/oleObject4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5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oleObject" Target="embeddings/oleObject36.bin"/><Relationship Id="rId81" Type="http://schemas.openxmlformats.org/officeDocument/2006/relationships/image" Target="media/image37.gif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footer" Target="footer1.xml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image" Target="media/image45.wmf"/><Relationship Id="rId104" Type="http://schemas.openxmlformats.org/officeDocument/2006/relationships/oleObject" Target="embeddings/oleObject49.bin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43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image" Target="media/image40.wmf"/><Relationship Id="rId110" Type="http://schemas.openxmlformats.org/officeDocument/2006/relationships/fontTable" Target="fontTable.xml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8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oleObject" Target="embeddings/oleObject47.bin"/><Relationship Id="rId105" Type="http://schemas.openxmlformats.org/officeDocument/2006/relationships/image" Target="media/image49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image" Target="media/image43.wmf"/><Relationship Id="rId98" Type="http://schemas.openxmlformats.org/officeDocument/2006/relationships/oleObject" Target="embeddings/oleObject46.bin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image" Target="media/image38.wmf"/><Relationship Id="rId88" Type="http://schemas.openxmlformats.org/officeDocument/2006/relationships/oleObject" Target="embeddings/oleObject41.bin"/><Relationship Id="rId111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aba%20System\Application%20Data\Microsoft\Templates\&#1578;&#1585;&#1605;%20&#1575;&#1608;&#1604;%2089.dot" TargetMode="External"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دفتر کار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777CF-FDA0-4E42-82D6-494591BEB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ترم اول 89</Template>
  <TotalTime>1402</TotalTime>
  <Pages>2</Pages>
  <Words>670</Words>
  <Characters>3825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عنوان</vt:lpstr>
      </vt:variant>
      <vt:variant>
        <vt:i4>1</vt:i4>
      </vt:variant>
    </vt:vector>
  </HeadingPairs>
  <TitlesOfParts>
    <vt:vector size="2" baseType="lpstr">
      <vt:lpstr>نام و نام خانوادگی :</vt:lpstr>
      <vt:lpstr>نام و نام خانوادگی :</vt:lpstr>
    </vt:vector>
  </TitlesOfParts>
  <Company>Saba System</Company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و نام خانوادگی :</dc:title>
  <dc:creator>Saba System</dc:creator>
  <cp:lastModifiedBy>M.Mahdi Sabbaghi</cp:lastModifiedBy>
  <cp:revision>246</cp:revision>
  <cp:lastPrinted>2024-10-12T03:30:00Z</cp:lastPrinted>
  <dcterms:created xsi:type="dcterms:W3CDTF">2018-10-12T13:02:00Z</dcterms:created>
  <dcterms:modified xsi:type="dcterms:W3CDTF">2024-11-04T03:10:00Z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