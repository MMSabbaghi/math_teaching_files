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D7C0C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8D7C0C" w14:paraId="473032A7" w14:textId="55764F0A" w:rsidTr="0075235D">
        <w:trPr>
          <w:trHeight w:val="522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8D7C0C" w:rsidRDefault="00B80FC8" w:rsidP="00B80FC8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/>
                <w:sz w:val="28"/>
                <w:szCs w:val="28"/>
                <w:rtl/>
              </w:rPr>
              <w:t>نام و نام خانوادگ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8D7C0C">
              <w:rPr>
                <w:rFonts w:ascii="Vazirmatn" w:hAnsi="Vazirmatn"/>
                <w:sz w:val="28"/>
                <w:szCs w:val="28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8D7C0C" w:rsidRDefault="00B80FC8" w:rsidP="00D1285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8D7C0C" w:rsidRDefault="00F24874" w:rsidP="00F24874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/>
                <w:sz w:val="28"/>
                <w:szCs w:val="28"/>
                <w:rtl/>
              </w:rPr>
              <w:t>نمره:</w:t>
            </w:r>
          </w:p>
        </w:tc>
      </w:tr>
      <w:tr w:rsidR="00F24874" w:rsidRPr="008D7C0C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8D7C0C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sz w:val="26"/>
                <w:szCs w:val="26"/>
                <w:rtl/>
              </w:rPr>
              <w:t>جملات صح</w:t>
            </w:r>
            <w:r w:rsidRPr="008D7C0C">
              <w:rPr>
                <w:rFonts w:hint="cs"/>
                <w:sz w:val="26"/>
                <w:szCs w:val="26"/>
                <w:rtl/>
              </w:rPr>
              <w:t>ی</w:t>
            </w:r>
            <w:r w:rsidRPr="008D7C0C">
              <w:rPr>
                <w:rFonts w:hint="eastAsia"/>
                <w:sz w:val="26"/>
                <w:szCs w:val="26"/>
                <w:rtl/>
              </w:rPr>
              <w:t>ح</w:t>
            </w:r>
            <w:r w:rsidRPr="008D7C0C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8D7C0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8D7C0C">
              <w:rPr>
                <w:sz w:val="26"/>
                <w:szCs w:val="26"/>
                <w:rtl/>
              </w:rPr>
              <w:t>با (غ) مشخص کن</w:t>
            </w:r>
            <w:r w:rsidRPr="008D7C0C">
              <w:rPr>
                <w:rFonts w:hint="cs"/>
                <w:sz w:val="26"/>
                <w:szCs w:val="26"/>
                <w:rtl/>
              </w:rPr>
              <w:t>ی</w:t>
            </w:r>
            <w:r w:rsidRPr="008D7C0C">
              <w:rPr>
                <w:rFonts w:hint="eastAsia"/>
                <w:sz w:val="26"/>
                <w:szCs w:val="26"/>
                <w:rtl/>
              </w:rPr>
              <w:t>د</w:t>
            </w:r>
            <w:r w:rsidRPr="008D7C0C">
              <w:rPr>
                <w:sz w:val="26"/>
                <w:szCs w:val="26"/>
                <w:rtl/>
              </w:rPr>
              <w:t xml:space="preserve"> .</w:t>
            </w:r>
          </w:p>
          <w:p w14:paraId="028F0155" w14:textId="77777777" w:rsidR="00D63579" w:rsidRDefault="003167A0" w:rsidP="003167A0">
            <w:pPr>
              <w:spacing w:line="276" w:lineRule="auto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الف</w:t>
            </w:r>
            <w:r w:rsidR="005928C2" w:rsidRPr="008D7C0C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5928C2" w:rsidRPr="008D7C0C">
              <w:rPr>
                <w:rFonts w:hint="cs"/>
                <w:i/>
                <w:sz w:val="26"/>
                <w:szCs w:val="26"/>
                <w:rtl/>
              </w:rPr>
              <w:t>حاصل</w:t>
            </w:r>
            <w:r w:rsidR="005928C2" w:rsidRPr="008D7C0C">
              <w:rPr>
                <w:i/>
                <w:position w:val="-16"/>
                <w:sz w:val="26"/>
                <w:szCs w:val="26"/>
              </w:rPr>
              <w:object w:dxaOrig="800" w:dyaOrig="520" w14:anchorId="08039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15pt;height:23.5pt" o:ole="">
                  <v:imagedata r:id="rId8" o:title=""/>
                </v:shape>
                <o:OLEObject Type="Embed" ProgID="Equation.DSMT4" ShapeID="_x0000_i1025" DrawAspect="Content" ObjectID="_1792816210" r:id="rId9"/>
              </w:object>
            </w:r>
            <w:r w:rsidR="005928C2" w:rsidRPr="008D7C0C">
              <w:rPr>
                <w:rFonts w:hint="cs"/>
                <w:i/>
                <w:sz w:val="26"/>
                <w:szCs w:val="26"/>
                <w:rtl/>
              </w:rPr>
              <w:t xml:space="preserve"> برابر  است با   1+  </w:t>
            </w:r>
            <w:r w:rsidR="005928C2" w:rsidRPr="008D7C0C">
              <w:rPr>
                <w:sz w:val="26"/>
                <w:szCs w:val="26"/>
                <w:rtl/>
              </w:rPr>
              <w:t>(       )</w:t>
            </w:r>
            <w:r w:rsidR="005928C2" w:rsidRPr="008D7C0C"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 xml:space="preserve">            </w:t>
            </w:r>
          </w:p>
          <w:p w14:paraId="4CFAF115" w14:textId="60F58763" w:rsidR="0012735C" w:rsidRPr="008D7C0C" w:rsidRDefault="003167A0" w:rsidP="003167A0">
            <w:pPr>
              <w:spacing w:line="276" w:lineRule="auto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ب</w:t>
            </w:r>
            <w:r w:rsidR="005928C2" w:rsidRPr="008D7C0C">
              <w:rPr>
                <w:rFonts w:hint="cs"/>
                <w:i/>
                <w:sz w:val="26"/>
                <w:szCs w:val="26"/>
                <w:rtl/>
              </w:rPr>
              <w:t xml:space="preserve">) </w:t>
            </w:r>
            <w:r w:rsidR="00D63579">
              <w:rPr>
                <w:rFonts w:hint="cs"/>
                <w:i/>
                <w:sz w:val="26"/>
                <w:szCs w:val="26"/>
                <w:rtl/>
              </w:rPr>
              <w:t xml:space="preserve">اشتراک مجموعه عدد های گنگ و مجموعه عدد های گویا </w:t>
            </w:r>
            <w:r w:rsidR="008B54B6">
              <w:rPr>
                <w:rFonts w:hint="cs"/>
                <w:i/>
                <w:sz w:val="26"/>
                <w:szCs w:val="26"/>
                <w:rtl/>
              </w:rPr>
              <w:t xml:space="preserve">، </w:t>
            </w:r>
            <w:r w:rsidR="00D63579">
              <w:rPr>
                <w:rFonts w:hint="cs"/>
                <w:i/>
                <w:sz w:val="26"/>
                <w:szCs w:val="26"/>
                <w:rtl/>
              </w:rPr>
              <w:t>مجموعه تهی است.</w:t>
            </w:r>
            <w:r w:rsidR="005928C2" w:rsidRPr="008D7C0C">
              <w:rPr>
                <w:rFonts w:hint="cs"/>
                <w:i/>
                <w:sz w:val="26"/>
                <w:szCs w:val="26"/>
                <w:rtl/>
              </w:rPr>
              <w:t xml:space="preserve"> (        )</w:t>
            </w:r>
          </w:p>
        </w:tc>
        <w:tc>
          <w:tcPr>
            <w:tcW w:w="511" w:type="dxa"/>
            <w:vAlign w:val="center"/>
          </w:tcPr>
          <w:p w14:paraId="51FF8739" w14:textId="27187AC9" w:rsidR="00F24874" w:rsidRPr="008D7C0C" w:rsidRDefault="003167A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A4FE9" w:rsidRPr="008D7C0C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8D7C0C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697566B9" w14:textId="6D908982" w:rsidR="0012735C" w:rsidRPr="008D7C0C" w:rsidRDefault="003167A0" w:rsidP="00DD59FF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الف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) به فاصله نقطه نمایش هر عدد از مبدا ، ................................. آن عدد می گویند.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</w:rPr>
              <w:t xml:space="preserve">                                                               </w:t>
            </w:r>
            <w:r>
              <w:rPr>
                <w:rFonts w:asciiTheme="minorHAnsi" w:hAnsiTheme="minorHAnsi" w:hint="cs"/>
                <w:sz w:val="26"/>
                <w:szCs w:val="26"/>
                <w:rtl/>
              </w:rPr>
              <w:t>ب</w:t>
            </w:r>
            <w:r w:rsidR="005928C2" w:rsidRPr="008D7C0C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>اجتماع مجموعه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عددهای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گو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="005928C2" w:rsidRPr="008D7C0C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ا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و عددها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 گنگ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را مجموعه عددها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...................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م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="005928C2"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نام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="005928C2" w:rsidRPr="008D7C0C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م</w:t>
            </w:r>
            <w:r w:rsidR="005928C2"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7F2BF77" w14:textId="7AB0BCFD" w:rsidR="004A4FE9" w:rsidRPr="008D7C0C" w:rsidRDefault="003167A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8C0622" w:rsidRPr="008D7C0C" w14:paraId="3AF022E1" w14:textId="77777777" w:rsidTr="00433887">
        <w:trPr>
          <w:trHeight w:val="1122"/>
        </w:trPr>
        <w:tc>
          <w:tcPr>
            <w:tcW w:w="10119" w:type="dxa"/>
            <w:gridSpan w:val="3"/>
          </w:tcPr>
          <w:p w14:paraId="7A4560B5" w14:textId="216E7072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1E7A789D" w14:textId="7E105507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</w:t>
            </w:r>
            <w:r w:rsidRPr="008D7C0C">
              <w:rPr>
                <w:position w:val="-22"/>
                <w:sz w:val="26"/>
                <w:szCs w:val="26"/>
              </w:rPr>
              <w:object w:dxaOrig="460" w:dyaOrig="580" w14:anchorId="63AEAB3B">
                <v:shape id="_x0000_i1043" type="#_x0000_t75" style="width:25.05pt;height:31.3pt" o:ole="">
                  <v:imagedata r:id="rId10" o:title=""/>
                </v:shape>
                <o:OLEObject Type="Embed" ProgID="Equation.DSMT4" ShapeID="_x0000_i1043" DrawAspect="Content" ObjectID="_1792816211" r:id="rId11"/>
              </w:objec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8D7C0C">
              <w:rPr>
                <w:position w:val="-22"/>
                <w:sz w:val="26"/>
                <w:szCs w:val="26"/>
              </w:rPr>
              <w:object w:dxaOrig="460" w:dyaOrig="580" w14:anchorId="3EEBE1E2">
                <v:shape id="_x0000_i1044" type="#_x0000_t75" style="width:26.6pt;height:33.65pt" o:ole="">
                  <v:imagedata r:id="rId12" o:title=""/>
                </v:shape>
                <o:OLEObject Type="Embed" ProgID="Equation.DSMT4" ShapeID="_x0000_i1044" DrawAspect="Content" ObjectID="_1792816212" r:id="rId13"/>
              </w:objec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5B71E1CB" w14:textId="539ADE4F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658B5378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3CA81982" w14:textId="5117BFE1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درستی یا نادرستی روابط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1923"/>
              <w:gridCol w:w="3443"/>
              <w:gridCol w:w="2357"/>
              <w:gridCol w:w="2282"/>
            </w:tblGrid>
            <w:tr w:rsidR="008C0622" w:rsidRPr="008D7C0C" w14:paraId="2F5FA0EA" w14:textId="77777777" w:rsidTr="0087559F">
              <w:tc>
                <w:tcPr>
                  <w:tcW w:w="1923" w:type="dxa"/>
                  <w:vAlign w:val="center"/>
                </w:tcPr>
                <w:p w14:paraId="17E765DF" w14:textId="6C41ED61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100" w:dyaOrig="480" w14:anchorId="4B63A694">
                      <v:shape id="_x0000_i1045" type="#_x0000_t75" style="width:62.6pt;height:26.6pt" o:ole="">
                        <v:imagedata r:id="rId14" o:title=""/>
                      </v:shape>
                      <o:OLEObject Type="Embed" ProgID="Equation.DSMT4" ShapeID="_x0000_i1045" DrawAspect="Content" ObjectID="_1792816213" r:id="rId15"/>
                    </w:object>
                  </w:r>
                </w:p>
              </w:tc>
              <w:tc>
                <w:tcPr>
                  <w:tcW w:w="3443" w:type="dxa"/>
                  <w:vAlign w:val="center"/>
                </w:tcPr>
                <w:p w14:paraId="233BE718" w14:textId="300B9C83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2320" w:dyaOrig="340" w14:anchorId="48FA4785">
                      <v:shape id="_x0000_i1046" type="#_x0000_t75" style="width:133.05pt;height:18pt" o:ole="">
                        <v:imagedata r:id="rId16" o:title=""/>
                      </v:shape>
                      <o:OLEObject Type="Embed" ProgID="Equation.DSMT4" ShapeID="_x0000_i1046" DrawAspect="Content" ObjectID="_1792816214" r:id="rId17"/>
                    </w:object>
                  </w:r>
                </w:p>
              </w:tc>
              <w:tc>
                <w:tcPr>
                  <w:tcW w:w="2357" w:type="dxa"/>
                  <w:vAlign w:val="center"/>
                </w:tcPr>
                <w:p w14:paraId="4C1D3758" w14:textId="3B786CB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300" w:dyaOrig="480" w14:anchorId="4496854B">
                      <v:shape id="_x0000_i1047" type="#_x0000_t75" style="width:74.35pt;height:26.6pt" o:ole="">
                        <v:imagedata r:id="rId18" o:title=""/>
                      </v:shape>
                      <o:OLEObject Type="Embed" ProgID="Equation.DSMT4" ShapeID="_x0000_i1047" DrawAspect="Content" ObjectID="_1792816215" r:id="rId19"/>
                    </w:object>
                  </w:r>
                </w:p>
              </w:tc>
              <w:tc>
                <w:tcPr>
                  <w:tcW w:w="2282" w:type="dxa"/>
                  <w:vAlign w:val="center"/>
                </w:tcPr>
                <w:p w14:paraId="17E10A94" w14:textId="31C28943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980" w:dyaOrig="380" w14:anchorId="5D846F20">
                      <v:shape id="_x0000_i1048" type="#_x0000_t75" style="width:54.8pt;height:21.15pt" o:ole="">
                        <v:imagedata r:id="rId20" o:title=""/>
                      </v:shape>
                      <o:OLEObject Type="Embed" ProgID="Equation.DSMT4" ShapeID="_x0000_i1048" DrawAspect="Content" ObjectID="_1792816216" r:id="rId21"/>
                    </w:object>
                  </w:r>
                </w:p>
              </w:tc>
            </w:tr>
          </w:tbl>
          <w:p w14:paraId="313BF874" w14:textId="0C4B7108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64B742D2" w14:textId="172908D0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3626F594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2BA76105" w14:textId="25D52B78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الف- بین </w:t>
            </w:r>
            <w:r w:rsidRPr="008D7C0C">
              <w:rPr>
                <w:position w:val="-8"/>
              </w:rPr>
              <w:object w:dxaOrig="400" w:dyaOrig="360" w14:anchorId="40299541">
                <v:shape id="_x0000_i1051" type="#_x0000_t75" style="width:22.7pt;height:21.15pt" o:ole="">
                  <v:imagedata r:id="rId22" o:title=""/>
                </v:shape>
                <o:OLEObject Type="Embed" ProgID="Equation.DSMT4" ShapeID="_x0000_i1051" DrawAspect="Content" ObjectID="_1792816217" r:id="rId23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و 3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3167A0">
              <w:rPr>
                <w:rFonts w:ascii="Vazirmatn" w:hAnsi="Vazirmatn" w:hint="cs"/>
                <w:sz w:val="28"/>
                <w:szCs w:val="28"/>
                <w:rtl/>
              </w:rPr>
              <w:t xml:space="preserve">دو 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عدد گنگ بنویسید. </w:t>
            </w:r>
          </w:p>
          <w:p w14:paraId="19B34BC3" w14:textId="4683941C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ب- بین </w:t>
            </w:r>
            <w:r w:rsidRPr="008D7C0C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164FBFF3">
                <v:shape id="_x0000_i1052" type="#_x0000_t75" style="width:13.3pt;height:35.2pt" o:ole="">
                  <v:imagedata r:id="rId24" o:title=""/>
                </v:shape>
                <o:OLEObject Type="Embed" ProgID="Equation.DSMT4" ShapeID="_x0000_i1052" DrawAspect="Content" ObjectID="_1792816218" r:id="rId25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Pr="008D7C0C">
              <w:rPr>
                <w:rFonts w:ascii="Vazirmatn" w:hAnsi="Vazirmatn"/>
                <w:position w:val="-24"/>
                <w:sz w:val="28"/>
                <w:szCs w:val="28"/>
              </w:rPr>
              <w:object w:dxaOrig="220" w:dyaOrig="620" w14:anchorId="0C837EE2">
                <v:shape id="_x0000_i1053" type="#_x0000_t75" style="width:12.5pt;height:35.2pt" o:ole="">
                  <v:imagedata r:id="rId26" o:title=""/>
                </v:shape>
                <o:OLEObject Type="Embed" ProgID="Equation.DSMT4" ShapeID="_x0000_i1053" DrawAspect="Content" ObjectID="_1792816219" r:id="rId27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="003167A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دو </w: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عدد گویا بنویسید.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E6E3D01" w14:textId="6871140A" w:rsidR="008C0622" w:rsidRPr="008D7C0C" w:rsidRDefault="003167A0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4E8E22DE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372497B9" w14:textId="649AF195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الف- عدد </w:t>
            </w:r>
            <w:r w:rsidRPr="008D7C0C">
              <w:rPr>
                <w:position w:val="-8"/>
              </w:rPr>
              <w:object w:dxaOrig="960" w:dyaOrig="400" w14:anchorId="0418A833">
                <v:shape id="_x0000_i1054" type="#_x0000_t75" style="width:50.1pt;height:20.35pt" o:ole="">
                  <v:imagedata r:id="rId28" o:title=""/>
                </v:shape>
                <o:OLEObject Type="Embed" ProgID="Equation.DSMT4" ShapeID="_x0000_i1054" DrawAspect="Content" ObjectID="_1792816220" r:id="rId29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11DD5373" w14:textId="6FA479DB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3E3B0F6" wp14:editId="3C37B925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67088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2742C4B" w14:textId="77777777" w:rsidR="008C0622" w:rsidRPr="005362A5" w:rsidRDefault="008C0622" w:rsidP="00D7153C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E3B0F6" id="Group 2052" o:spid="_x0000_s1026" style="position:absolute;left:0;text-align:left;margin-left:7.75pt;margin-top:5.3pt;width:257.2pt;height:20.75pt;z-index:251682816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NCfwQAABc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">
                      <v:group id="Group 2053" o:spid="_x0000_s1027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54" o:spid="_x0000_s1028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29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30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31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32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33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34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35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36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37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68" o:spid="_x0000_s1038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62742C4B" w14:textId="77777777" w:rsidR="008C0622" w:rsidRPr="005362A5" w:rsidRDefault="008C0622" w:rsidP="00D7153C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49E3791" w14:textId="72D721F0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ب- عدد </w:t>
            </w:r>
            <w:r w:rsidRPr="008D7C0C">
              <w:rPr>
                <w:rFonts w:ascii="Vazirmatn" w:hAnsi="Vazirmatn"/>
                <w:position w:val="-8"/>
                <w:sz w:val="28"/>
                <w:szCs w:val="28"/>
              </w:rPr>
              <w:object w:dxaOrig="900" w:dyaOrig="400" w14:anchorId="40F94DA5">
                <v:shape id="_x0000_i1055" type="#_x0000_t75" style="width:46.95pt;height:20.35pt" o:ole="">
                  <v:imagedata r:id="rId30" o:title=""/>
                </v:shape>
                <o:OLEObject Type="Embed" ProgID="Equation.DSMT4" ShapeID="_x0000_i1055" DrawAspect="Content" ObjectID="_1792816221" r:id="rId31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بین کدام اعداد صحیح متوالی قرار دارد 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4C682A2" w14:textId="77EF69E7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6C258F18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1A754819" w14:textId="7349F90C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hint="cs"/>
                <w:sz w:val="28"/>
                <w:szCs w:val="28"/>
                <w:rtl/>
              </w:rPr>
              <w:t>الف- نمايش مجموعه را روي محور مقابل آن مشخص كنيد .</w:t>
            </w:r>
            <w:r w:rsidRPr="008D7C0C">
              <w:rPr>
                <w:sz w:val="28"/>
                <w:szCs w:val="28"/>
                <w:rtl/>
              </w:rPr>
              <w:tab/>
            </w:r>
            <w:r w:rsidRPr="008D7C0C">
              <w:rPr>
                <w:position w:val="-4"/>
              </w:rPr>
              <w:object w:dxaOrig="200" w:dyaOrig="300" w14:anchorId="2E567266">
                <v:shape id="_x0000_i1056" type="#_x0000_t75" style="width:9.4pt;height:15.65pt" o:ole="">
                  <v:imagedata r:id="rId32" o:title=""/>
                </v:shape>
                <o:OLEObject Type="Embed" ProgID="Equation.DSMT4" ShapeID="_x0000_i1056" DrawAspect="Content" ObjectID="_1792816222" r:id="rId33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  <w:r w:rsidRPr="008D7C0C">
              <w:rPr>
                <w:position w:val="-4"/>
              </w:rPr>
              <w:object w:dxaOrig="200" w:dyaOrig="300" w14:anchorId="456F7B6F">
                <v:shape id="_x0000_i1057" type="#_x0000_t75" style="width:9.4pt;height:15.65pt" o:ole="">
                  <v:imagedata r:id="rId34" o:title=""/>
                </v:shape>
                <o:OLEObject Type="Embed" ProgID="Equation.DSMT4" ShapeID="_x0000_i1057" DrawAspect="Content" ObjectID="_1792816223" r:id="rId35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  <w:r w:rsidRPr="008D7C0C">
              <w:rPr>
                <w:sz w:val="28"/>
                <w:szCs w:val="28"/>
                <w:rtl/>
              </w:rPr>
              <w:tab/>
            </w:r>
            <w:r w:rsidRPr="008D7C0C">
              <w:rPr>
                <w:position w:val="-4"/>
              </w:rPr>
              <w:object w:dxaOrig="200" w:dyaOrig="300" w14:anchorId="60DF3CFF">
                <v:shape id="_x0000_i1058" type="#_x0000_t75" style="width:9.4pt;height:15.65pt" o:ole="">
                  <v:imagedata r:id="rId36" o:title=""/>
                </v:shape>
                <o:OLEObject Type="Embed" ProgID="Equation.DSMT4" ShapeID="_x0000_i1058" DrawAspect="Content" ObjectID="_1792816224" r:id="rId37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</w:p>
          <w:p w14:paraId="205B9743" w14:textId="64FC74BD" w:rsidR="008C0622" w:rsidRPr="008D7C0C" w:rsidRDefault="008C0622" w:rsidP="008C0622">
            <w:pPr>
              <w:jc w:val="right"/>
              <w:rPr>
                <w:sz w:val="28"/>
                <w:szCs w:val="28"/>
                <w:rtl/>
              </w:rPr>
            </w:pPr>
            <w:r w:rsidRPr="008D7C0C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2DD2384" wp14:editId="01572328">
                      <wp:simplePos x="0" y="0"/>
                      <wp:positionH relativeFrom="column">
                        <wp:posOffset>2408297</wp:posOffset>
                      </wp:positionH>
                      <wp:positionV relativeFrom="paragraph">
                        <wp:posOffset>100405</wp:posOffset>
                      </wp:positionV>
                      <wp:extent cx="3266307" cy="263661"/>
                      <wp:effectExtent l="38100" t="38100" r="29845" b="31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0038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2E40A1" w14:textId="77777777" w:rsidR="008C0622" w:rsidRPr="005362A5" w:rsidRDefault="008C0622" w:rsidP="00D7153C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D2384" id="Group 17" o:spid="_x0000_s1039" style="position:absolute;margin-left:189.65pt;margin-top:7.9pt;width:257.2pt;height:20.75pt;z-index:25168486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">
                      <v:group id="Group 18" o:spid="_x0000_s1040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41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20" o:spid="_x0000_s1042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  <v:line id="Straight Connector 21" o:spid="_x0000_s1043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<v:line id="Straight Connector 22" o:spid="_x0000_s1044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<v:line id="Straight Connector 23" o:spid="_x0000_s1045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<v:line id="Straight Connector 24" o:spid="_x0000_s1046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<v:line id="Straight Connector 25" o:spid="_x0000_s1047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<v:line id="Straight Connector 26" o:spid="_x0000_s1048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<v:line id="Straight Connector 27" o:spid="_x0000_s1049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50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</v:group>
                      <v:shape id="Text Box 29" o:spid="_x0000_s1051" type="#_x0000_t202" style="position:absolute;left:10800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2D2E40A1" w14:textId="77777777" w:rsidR="008C0622" w:rsidRPr="005362A5" w:rsidRDefault="008C0622" w:rsidP="00D7153C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8D7C0C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Pr="008D7C0C">
              <w:rPr>
                <w:sz w:val="28"/>
                <w:szCs w:val="28"/>
              </w:rPr>
              <w:t xml:space="preserve">   </w:t>
            </w:r>
            <w:r w:rsidRPr="008D7C0C">
              <w:rPr>
                <w:position w:val="-14"/>
                <w:sz w:val="28"/>
                <w:szCs w:val="28"/>
              </w:rPr>
              <w:object w:dxaOrig="2760" w:dyaOrig="440" w14:anchorId="6F33DD26">
                <v:shape id="_x0000_i1059" type="#_x0000_t75" style="width:138.5pt;height:21.9pt" o:ole="">
                  <v:imagedata r:id="rId38" o:title=""/>
                </v:shape>
                <o:OLEObject Type="Embed" ProgID="Equation.DSMT4" ShapeID="_x0000_i1059" DrawAspect="Content" ObjectID="_1792816225" r:id="rId39"/>
              </w:object>
            </w:r>
            <w:r w:rsidRPr="008D7C0C">
              <w:rPr>
                <w:position w:val="-4"/>
                <w:sz w:val="28"/>
                <w:szCs w:val="28"/>
              </w:rPr>
              <w:object w:dxaOrig="200" w:dyaOrig="300" w14:anchorId="33B7E4D4">
                <v:shape id="_x0000_i1060" type="#_x0000_t75" style="width:9.4pt;height:15.65pt" o:ole="">
                  <v:imagedata r:id="rId34" o:title=""/>
                </v:shape>
                <o:OLEObject Type="Embed" ProgID="Equation.DSMT4" ShapeID="_x0000_i1060" DrawAspect="Content" ObjectID="_1792816226" r:id="rId40"/>
              </w:object>
            </w:r>
            <w:r w:rsidRPr="008D7C0C">
              <w:rPr>
                <w:sz w:val="28"/>
                <w:szCs w:val="28"/>
              </w:rPr>
              <w:t xml:space="preserve"> </w:t>
            </w:r>
          </w:p>
          <w:p w14:paraId="74C6B74F" w14:textId="41478696" w:rsidR="008C0622" w:rsidRPr="008D7C0C" w:rsidRDefault="008C0622" w:rsidP="008C0622">
            <w:pPr>
              <w:rPr>
                <w:noProof/>
                <w:sz w:val="28"/>
                <w:szCs w:val="28"/>
                <w:rtl/>
              </w:rPr>
            </w:pPr>
            <w:r w:rsidRPr="008D7C0C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07F7198" wp14:editId="357D4C3D">
                      <wp:simplePos x="0" y="0"/>
                      <wp:positionH relativeFrom="column">
                        <wp:posOffset>2423386</wp:posOffset>
                      </wp:positionH>
                      <wp:positionV relativeFrom="paragraph">
                        <wp:posOffset>265757</wp:posOffset>
                      </wp:positionV>
                      <wp:extent cx="3014345" cy="425111"/>
                      <wp:effectExtent l="3810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45" cy="425111"/>
                                <a:chOff x="0" y="0"/>
                                <a:chExt cx="3014602" cy="426059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Oval 33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Oval 34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3014602" cy="426059"/>
                                  <a:chOff x="0" y="0"/>
                                  <a:chExt cx="3014602" cy="426059"/>
                                </a:xfrm>
                              </wpg:grpSpPr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1E14972" w14:textId="77777777" w:rsidR="008C0622" w:rsidRDefault="008C0622" w:rsidP="00D7153C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115330"/>
                                    <a:ext cx="2462118" cy="310729"/>
                                    <a:chOff x="0" y="0"/>
                                    <a:chExt cx="2462118" cy="310729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942802" y="37287"/>
                                      <a:ext cx="310539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6A73BC" w14:textId="77777777" w:rsidR="008C0622" w:rsidRDefault="008C0622" w:rsidP="00D7153C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7E090750">
                                            <v:shape id="_x0000_i1062" type="#_x0000_t75" style="width:9.4pt;height:9.4pt" o:ole="">
                                              <v:imagedata r:id="rId41" o:title=""/>
                                            </v:shape>
                                            <o:OLEObject Type="Embed" ProgID="Equation.DSMT4" ShapeID="_x0000_i1062" DrawAspect="Content" ObjectID="_1792816238" r:id="rId42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40" name="Group 40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7F7198" id="Group 30" o:spid="_x0000_s1052" style="position:absolute;left:0;text-align:left;margin-left:190.8pt;margin-top:20.95pt;width:237.35pt;height:33.45pt;z-index:251683840;mso-width-relative:margin;mso-height-relative:margin" coordsize="30146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">
                      <v:group id="Group 31" o:spid="_x0000_s1053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32" o:spid="_x0000_s1054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" fillcolor="black [3213]" strokecolor="black [3213]" strokeweight="1pt">
                          <v:fill r:id="rId43" o:title="" color2="white [3212]" type="pattern"/>
                        </v:rect>
                        <v:oval id="Oval 33" o:spid="_x0000_s1055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" fillcolor="black [3213]" strokecolor="black [3213]" strokeweight="1pt"/>
                        <v:oval id="Oval 34" o:spid="_x0000_s1056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0CxAAAANsAAAAPAAAAZHJzL2Rvd25yZXYueG1sRI9Pa8JA&#10;FMTvBb/D8gRvzcYq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CbbrQLEAAAA2wAAAA8A&#10;AAAAAAAAAAAAAAAABwIAAGRycy9kb3ducmV2LnhtbFBLBQYAAAAAAwADALcAAAD4AgAAAAA=&#10;" fillcolor="white [3212]" strokecolor="black [3213]" strokeweight="1pt"/>
                      </v:group>
                      <v:group id="Group 35" o:spid="_x0000_s1057" style="position:absolute;width:30146;height:4260" coordsize="30146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36" o:spid="_x0000_s1058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51E14972" w14:textId="77777777" w:rsidR="008C0622" w:rsidRDefault="008C0622" w:rsidP="00D7153C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7" o:spid="_x0000_s1059" style="position:absolute;top:1153;width:24621;height:3107" coordsize="24621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Straight Arrow Connector 38" o:spid="_x0000_s1060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" strokecolor="black [3213]">
                            <v:stroke startarrow="open" endarrow="open"/>
                          </v:shape>
                          <v:shape id="Text Box 39" o:spid="_x0000_s1061" type="#_x0000_t202" style="position:absolute;left:9428;top:372;width:3105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B6A73BC" w14:textId="77777777" w:rsidR="008C0622" w:rsidRDefault="008C0622" w:rsidP="00D7153C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7E090750">
                                      <v:shape id="_x0000_i1062" type="#_x0000_t75" style="width:9.4pt;height:9.4pt" o:ole="">
                                        <v:imagedata r:id="rId41" o:title=""/>
                                      </v:shape>
                                      <o:OLEObject Type="Embed" ProgID="Equation.DSMT4" ShapeID="_x0000_i1062" DrawAspect="Content" ObjectID="_1792816238" r:id="rId44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40" o:spid="_x0000_s1062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line id="Straight Connector 41" o:spid="_x0000_s1063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064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065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066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067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  <v:line id="Straight Connector 46" o:spid="_x0000_s1068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          <v:line id="Straight Connector 47" o:spid="_x0000_s1069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            <v:line id="Straight Connector 48" o:spid="_x0000_s1070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ب- </w:t>
            </w:r>
            <w:r w:rsidRPr="008D7C0C">
              <w:rPr>
                <w:rFonts w:hint="cs"/>
                <w:noProof/>
                <w:sz w:val="28"/>
                <w:szCs w:val="28"/>
                <w:rtl/>
              </w:rPr>
              <w:t>مجموعه را به صورت رياضي بيان كنيد .</w: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7346F7" w14:textId="6E6C06A3" w:rsidR="008C0622" w:rsidRPr="008D7C0C" w:rsidRDefault="008C0622" w:rsidP="008C062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rtl/>
              </w:rPr>
            </w:pPr>
            <w:r w:rsidRPr="008D7C0C">
              <w:rPr>
                <w:rFonts w:hint="cs"/>
                <w:rtl/>
              </w:rPr>
              <w:t xml:space="preserve"> </w:t>
            </w:r>
            <w:r w:rsidRPr="008D7C0C">
              <w:t xml:space="preserve"> </w:t>
            </w:r>
            <w:r w:rsidRPr="008D7C0C">
              <w:rPr>
                <w:sz w:val="28"/>
                <w:szCs w:val="28"/>
              </w:rPr>
              <w:t xml:space="preserve">  </w:t>
            </w:r>
            <w:r w:rsidRPr="008D7C0C">
              <w:rPr>
                <w:position w:val="-14"/>
              </w:rPr>
              <w:object w:dxaOrig="3360" w:dyaOrig="440" w14:anchorId="30D273C1">
                <v:shape id="_x0000_i1063" type="#_x0000_t75" style="width:138.5pt;height:23.5pt" o:ole="">
                  <v:imagedata r:id="rId45" o:title=""/>
                </v:shape>
                <o:OLEObject Type="Embed" ProgID="Equation.DSMT4" ShapeID="_x0000_i1063" DrawAspect="Content" ObjectID="_1792816227" r:id="rId46"/>
              </w:object>
            </w:r>
          </w:p>
          <w:p w14:paraId="0F762F8D" w14:textId="00CEF78C" w:rsidR="008C0622" w:rsidRPr="008D7C0C" w:rsidRDefault="008C0622" w:rsidP="008C06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8D7C0C">
              <w:rPr>
                <w:rFonts w:hint="cs"/>
                <w:sz w:val="28"/>
                <w:szCs w:val="28"/>
                <w:rtl/>
              </w:rPr>
              <w:t xml:space="preserve">ج- با توجه به مجموعه </w:t>
            </w:r>
            <w:r w:rsidR="003167A0">
              <w:rPr>
                <w:sz w:val="28"/>
                <w:szCs w:val="28"/>
              </w:rPr>
              <w:t>B</w:t>
            </w:r>
            <w:r w:rsidRPr="008D7C0C">
              <w:rPr>
                <w:rFonts w:hint="cs"/>
                <w:sz w:val="28"/>
                <w:szCs w:val="28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8C0622" w:rsidRPr="008D7C0C" w14:paraId="373B23E7" w14:textId="77777777" w:rsidTr="00F856C2">
              <w:tc>
                <w:tcPr>
                  <w:tcW w:w="2498" w:type="dxa"/>
                  <w:vAlign w:val="center"/>
                </w:tcPr>
                <w:p w14:paraId="440AE214" w14:textId="52C7AFB1" w:rsidR="008C0622" w:rsidRPr="008D7C0C" w:rsidRDefault="003167A0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14AF8BAE">
                      <v:shape id="_x0000_i1096" type="#_x0000_t75" style="width:39.15pt;height:18pt" o:ole="">
                        <v:imagedata r:id="rId47" o:title=""/>
                      </v:shape>
                      <o:OLEObject Type="Embed" ProgID="Equation.DSMT4" ShapeID="_x0000_i1096" DrawAspect="Content" ObjectID="_1792816228" r:id="rId4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08FF965" w14:textId="50BA71A9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900" w:dyaOrig="400" w14:anchorId="2D8E6083">
                      <v:shape id="_x0000_i1065" type="#_x0000_t75" style="width:50.85pt;height:21.9pt" o:ole="">
                        <v:imagedata r:id="rId49" o:title=""/>
                      </v:shape>
                      <o:OLEObject Type="Embed" ProgID="Equation.DSMT4" ShapeID="_x0000_i1065" DrawAspect="Content" ObjectID="_1792816229" r:id="rId50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5E5F999E" w14:textId="217EF2F2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080" w:dyaOrig="300" w14:anchorId="4A19544F">
                      <v:shape id="_x0000_i1066" type="#_x0000_t75" style="width:62.6pt;height:16.45pt" o:ole="">
                        <v:imagedata r:id="rId51" o:title=""/>
                      </v:shape>
                      <o:OLEObject Type="Embed" ProgID="Equation.DSMT4" ShapeID="_x0000_i1066" DrawAspect="Content" ObjectID="_1792816230" r:id="rId52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4951B0B" w14:textId="3B86FD84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40" w:dyaOrig="320" w14:anchorId="48C448EB">
                      <v:shape id="_x0000_i1067" type="#_x0000_t75" style="width:48.5pt;height:18pt" o:ole="">
                        <v:imagedata r:id="rId53" o:title=""/>
                      </v:shape>
                      <o:OLEObject Type="Embed" ProgID="Equation.DSMT4" ShapeID="_x0000_i1067" DrawAspect="Content" ObjectID="_1792816231" r:id="rId54"/>
                    </w:object>
                  </w:r>
                </w:p>
              </w:tc>
            </w:tr>
          </w:tbl>
          <w:p w14:paraId="46DA5FD8" w14:textId="4ED85EC4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29BC01A" w14:textId="796BCE0E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8C0622" w:rsidRPr="008D7C0C" w14:paraId="0AA32599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148A17BD" w14:textId="0EBBEA43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حاصل عبارت های زیر را </w:t>
            </w:r>
            <w:r w:rsidRPr="008D7C0C">
              <w:rPr>
                <w:rFonts w:ascii="Vazirmatn" w:hAnsi="Vazirmatn"/>
                <w:sz w:val="28"/>
                <w:szCs w:val="28"/>
                <w:rtl/>
              </w:rPr>
              <w:t>بدون قدر مطلق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بنویسید.</w:t>
            </w:r>
            <w:r w:rsidRPr="008D7C0C">
              <w:rPr>
                <w:position w:val="-4"/>
              </w:rPr>
              <w:object w:dxaOrig="200" w:dyaOrig="300" w14:anchorId="14631BA7">
                <v:shape id="_x0000_i1068" type="#_x0000_t75" style="width:10.15pt;height:14.1pt" o:ole="">
                  <v:imagedata r:id="rId55" o:title=""/>
                </v:shape>
                <o:OLEObject Type="Embed" ProgID="Equation.DSMT4" ShapeID="_x0000_i1068" DrawAspect="Content" ObjectID="_1792816232" r:id="rId56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8C0622" w:rsidRPr="008D7C0C" w14:paraId="05133E78" w14:textId="77777777" w:rsidTr="00F85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10BD6110" w14:textId="316C44D5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4C416D84" w14:textId="253BC967" w:rsidR="008C0622" w:rsidRPr="008D7C0C" w:rsidRDefault="008C0622" w:rsidP="003C6EF7">
                  <w:pPr>
                    <w:spacing w:line="36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8D7C0C">
                    <w:rPr>
                      <w:rFonts w:ascii="Vazirmatn" w:hAnsi="Vazirmatn"/>
                      <w:b/>
                      <w:bCs/>
                      <w:position w:val="-20"/>
                      <w:sz w:val="28"/>
                      <w:szCs w:val="28"/>
                    </w:rPr>
                    <w:object w:dxaOrig="1160" w:dyaOrig="540" w14:anchorId="65164B9C">
                      <v:shape id="_x0000_i1069" type="#_x0000_t75" style="width:58.7pt;height:26.6pt" o:ole="">
                        <v:imagedata r:id="rId57" o:title=""/>
                      </v:shape>
                      <o:OLEObject Type="Embed" ProgID="Equation.DSMT4" ShapeID="_x0000_i1069" DrawAspect="Content" ObjectID="_1792816233" r:id="rId58"/>
                    </w:object>
                  </w:r>
                </w:p>
              </w:tc>
            </w:tr>
            <w:tr w:rsidR="008C0622" w:rsidRPr="008D7C0C" w14:paraId="6E460569" w14:textId="77777777" w:rsidTr="00F85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9710AEC" w14:textId="7777777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00BD03C3" w14:textId="6CAC5B79" w:rsidR="008C0622" w:rsidRPr="008D7C0C" w:rsidRDefault="008C0622" w:rsidP="003C6EF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</w:rPr>
                  </w:pPr>
                  <w:r w:rsidRPr="008D7C0C">
                    <w:rPr>
                      <w:rFonts w:ascii="Vazirmatn" w:hAnsi="Vazirmatn"/>
                      <w:position w:val="-14"/>
                      <w:sz w:val="28"/>
                      <w:szCs w:val="28"/>
                    </w:rPr>
                    <w:object w:dxaOrig="1540" w:dyaOrig="520" w14:anchorId="0F4A887B">
                      <v:shape id="_x0000_i1070" type="#_x0000_t75" style="width:76.7pt;height:25.85pt" o:ole="">
                        <v:imagedata r:id="rId59" o:title=""/>
                      </v:shape>
                      <o:OLEObject Type="Embed" ProgID="Equation.DSMT4" ShapeID="_x0000_i1070" DrawAspect="Content" ObjectID="_1792816234" r:id="rId60"/>
                    </w:object>
                  </w:r>
                </w:p>
              </w:tc>
            </w:tr>
            <w:tr w:rsidR="008C0622" w:rsidRPr="008D7C0C" w14:paraId="10685381" w14:textId="77777777" w:rsidTr="009B4398">
              <w:trPr>
                <w:trHeight w:val="5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4E502915" w14:textId="7777777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444D9E6" w14:textId="77777777" w:rsidR="008C0622" w:rsidRPr="008D7C0C" w:rsidRDefault="008C0622" w:rsidP="003C6EF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20"/>
                      <w:sz w:val="28"/>
                      <w:szCs w:val="28"/>
                    </w:rPr>
                    <w:object w:dxaOrig="2360" w:dyaOrig="540" w14:anchorId="235F84E7">
                      <v:shape id="_x0000_i1071" type="#_x0000_t75" style="width:118.15pt;height:26.6pt" o:ole="">
                        <v:imagedata r:id="rId61" o:title=""/>
                      </v:shape>
                      <o:OLEObject Type="Embed" ProgID="Equation.DSMT4" ShapeID="_x0000_i1071" DrawAspect="Content" ObjectID="_1792816235" r:id="rId62"/>
                    </w:object>
                  </w:r>
                </w:p>
              </w:tc>
            </w:tr>
          </w:tbl>
          <w:p w14:paraId="3A10E05A" w14:textId="606B08A1" w:rsidR="008C0622" w:rsidRPr="008D7C0C" w:rsidRDefault="008C0622" w:rsidP="008C0622">
            <w:pPr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347BC0E0" w14:textId="5A3E4002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8C0622" w:rsidRPr="008D7C0C" w14:paraId="1B1A9EE7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2B5672CF" w14:textId="32514A8E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اگ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ر </w:t>
            </w:r>
            <w:r w:rsidRPr="008D7C0C">
              <w:rPr>
                <w:position w:val="-6"/>
              </w:rPr>
              <w:object w:dxaOrig="780" w:dyaOrig="279" w14:anchorId="0F26F815">
                <v:shape id="_x0000_i1072" type="#_x0000_t75" style="width:39.15pt;height:14.1pt" o:ole="">
                  <v:imagedata r:id="rId63" o:title=""/>
                </v:shape>
                <o:OLEObject Type="Embed" ProgID="Equation.DSMT4" ShapeID="_x0000_i1072" DrawAspect="Content" ObjectID="_1792816236" r:id="rId64"/>
              </w:object>
            </w:r>
            <w:r w:rsidRPr="008D7C0C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باشد ، حاصل عبارت زیر را به دست آورید.</w:t>
            </w:r>
          </w:p>
          <w:p w14:paraId="51F37B54" w14:textId="7DA4F389" w:rsidR="008C0622" w:rsidRPr="008D7C0C" w:rsidRDefault="003167A0" w:rsidP="008C0622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91476E">
              <w:rPr>
                <w:position w:val="-12"/>
              </w:rPr>
              <w:object w:dxaOrig="1080" w:dyaOrig="360" w14:anchorId="04C198CF">
                <v:shape id="_x0000_i1098" type="#_x0000_t75" style="width:51.65pt;height:21.9pt" o:ole="">
                  <v:imagedata r:id="rId65" o:title=""/>
                </v:shape>
                <o:OLEObject Type="Embed" ProgID="Equation.DSMT4" ShapeID="_x0000_i1098" DrawAspect="Content" ObjectID="_1792816237" r:id="rId66"/>
              </w:object>
            </w:r>
            <w:r w:rsidR="008C0622">
              <w:t xml:space="preserve">     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4CF2DBF" w14:textId="1A2BC196" w:rsidR="008C0622" w:rsidRPr="008D7C0C" w:rsidRDefault="00C82F84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/>
                <w:sz w:val="26"/>
                <w:szCs w:val="26"/>
                <w:lang w:bidi="fa-IR"/>
              </w:rPr>
              <w:t>1</w:t>
            </w:r>
          </w:p>
        </w:tc>
      </w:tr>
    </w:tbl>
    <w:p w14:paraId="615D838F" w14:textId="487FE761" w:rsidR="000B3006" w:rsidRPr="008D7C0C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  <w:bookmarkStart w:id="0" w:name="_GoBack"/>
      <w:bookmarkEnd w:id="0"/>
    </w:p>
    <w:sectPr w:rsidR="000B3006" w:rsidRPr="008D7C0C" w:rsidSect="00554692">
      <w:footerReference w:type="even" r:id="rId6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98EB" w14:textId="77777777" w:rsidR="001A5F79" w:rsidRDefault="001A5F79">
      <w:r>
        <w:separator/>
      </w:r>
    </w:p>
  </w:endnote>
  <w:endnote w:type="continuationSeparator" w:id="0">
    <w:p w14:paraId="5CC19AC7" w14:textId="77777777" w:rsidR="001A5F79" w:rsidRDefault="001A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B6501" w14:textId="77777777" w:rsidR="001A5F79" w:rsidRDefault="001A5F79">
      <w:r>
        <w:separator/>
      </w:r>
    </w:p>
  </w:footnote>
  <w:footnote w:type="continuationSeparator" w:id="0">
    <w:p w14:paraId="500864E8" w14:textId="77777777" w:rsidR="001A5F79" w:rsidRDefault="001A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45A9C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45229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752AE"/>
    <w:rsid w:val="00180E9B"/>
    <w:rsid w:val="00183AB2"/>
    <w:rsid w:val="00192C3D"/>
    <w:rsid w:val="001964DB"/>
    <w:rsid w:val="001A0BEA"/>
    <w:rsid w:val="001A5F79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994"/>
    <w:rsid w:val="00250AE2"/>
    <w:rsid w:val="0025531D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2F09B4"/>
    <w:rsid w:val="003013D7"/>
    <w:rsid w:val="003054F1"/>
    <w:rsid w:val="003110C8"/>
    <w:rsid w:val="003167A0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C6EF7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33887"/>
    <w:rsid w:val="004419D0"/>
    <w:rsid w:val="0044505C"/>
    <w:rsid w:val="004456AA"/>
    <w:rsid w:val="00446925"/>
    <w:rsid w:val="0045654A"/>
    <w:rsid w:val="004568D6"/>
    <w:rsid w:val="00460AF7"/>
    <w:rsid w:val="00464B31"/>
    <w:rsid w:val="0047166E"/>
    <w:rsid w:val="00480E18"/>
    <w:rsid w:val="004813F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072D"/>
    <w:rsid w:val="00526347"/>
    <w:rsid w:val="00526388"/>
    <w:rsid w:val="00527D9D"/>
    <w:rsid w:val="00531DB8"/>
    <w:rsid w:val="00535BC5"/>
    <w:rsid w:val="0053656A"/>
    <w:rsid w:val="0054372C"/>
    <w:rsid w:val="00546AE8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8C2"/>
    <w:rsid w:val="00592C7E"/>
    <w:rsid w:val="0059312F"/>
    <w:rsid w:val="0059556C"/>
    <w:rsid w:val="00596339"/>
    <w:rsid w:val="005A04D4"/>
    <w:rsid w:val="005A55C0"/>
    <w:rsid w:val="005A5D92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F5C85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7418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E1309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2D8C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559F"/>
    <w:rsid w:val="008770E7"/>
    <w:rsid w:val="008817EA"/>
    <w:rsid w:val="00885BB4"/>
    <w:rsid w:val="00897D81"/>
    <w:rsid w:val="008A459D"/>
    <w:rsid w:val="008B2D29"/>
    <w:rsid w:val="008B327A"/>
    <w:rsid w:val="008B54B6"/>
    <w:rsid w:val="008C0622"/>
    <w:rsid w:val="008C0D4F"/>
    <w:rsid w:val="008C653C"/>
    <w:rsid w:val="008C662D"/>
    <w:rsid w:val="008D4375"/>
    <w:rsid w:val="008D43E1"/>
    <w:rsid w:val="008D7A7C"/>
    <w:rsid w:val="008D7C0C"/>
    <w:rsid w:val="008E3DB6"/>
    <w:rsid w:val="008E4060"/>
    <w:rsid w:val="008E431A"/>
    <w:rsid w:val="008E47D9"/>
    <w:rsid w:val="008E4A1D"/>
    <w:rsid w:val="008F1579"/>
    <w:rsid w:val="008F4B46"/>
    <w:rsid w:val="00912525"/>
    <w:rsid w:val="009129B2"/>
    <w:rsid w:val="0091476E"/>
    <w:rsid w:val="00914A5E"/>
    <w:rsid w:val="0092004C"/>
    <w:rsid w:val="00920E2B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2FAF"/>
    <w:rsid w:val="009934FF"/>
    <w:rsid w:val="00995A53"/>
    <w:rsid w:val="009960AB"/>
    <w:rsid w:val="009B4398"/>
    <w:rsid w:val="009C1230"/>
    <w:rsid w:val="009C6609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662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1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64044"/>
    <w:rsid w:val="00C71DCA"/>
    <w:rsid w:val="00C77310"/>
    <w:rsid w:val="00C82809"/>
    <w:rsid w:val="00C82A22"/>
    <w:rsid w:val="00C82F84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04D"/>
    <w:rsid w:val="00D40E86"/>
    <w:rsid w:val="00D4269B"/>
    <w:rsid w:val="00D43C9D"/>
    <w:rsid w:val="00D43EFD"/>
    <w:rsid w:val="00D56C37"/>
    <w:rsid w:val="00D63579"/>
    <w:rsid w:val="00D656B0"/>
    <w:rsid w:val="00D67F28"/>
    <w:rsid w:val="00D70DCE"/>
    <w:rsid w:val="00D7153C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2DB0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734F4"/>
    <w:rsid w:val="00E860C4"/>
    <w:rsid w:val="00E92EB7"/>
    <w:rsid w:val="00E939CA"/>
    <w:rsid w:val="00E94499"/>
    <w:rsid w:val="00E965FB"/>
    <w:rsid w:val="00E96C63"/>
    <w:rsid w:val="00E96E6B"/>
    <w:rsid w:val="00EA024E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gi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A2B65-A4BB-4680-A003-442AC389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1408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253</cp:revision>
  <cp:lastPrinted>2024-10-12T03:30:00Z</cp:lastPrinted>
  <dcterms:created xsi:type="dcterms:W3CDTF">2018-10-12T13:02:00Z</dcterms:created>
  <dcterms:modified xsi:type="dcterms:W3CDTF">2024-11-11T04:09:00Z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