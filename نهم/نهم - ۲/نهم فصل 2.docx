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236E7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2149D7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2149D7" w:rsidRDefault="00B80FC8" w:rsidP="00B80FC8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2149D7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2149D7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2149D7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2149D7" w:rsidRDefault="00B80FC8" w:rsidP="00D12852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2149D7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2149D7" w:rsidRDefault="00F24874" w:rsidP="00F24874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2149D7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F24874" w:rsidRPr="002149D7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77777777" w:rsidR="004A3D9B" w:rsidRPr="002149D7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2149D7">
              <w:rPr>
                <w:sz w:val="28"/>
                <w:szCs w:val="28"/>
                <w:rtl/>
              </w:rPr>
              <w:t>جملات صح</w:t>
            </w:r>
            <w:r w:rsidRPr="002149D7">
              <w:rPr>
                <w:rFonts w:hint="cs"/>
                <w:sz w:val="28"/>
                <w:szCs w:val="28"/>
                <w:rtl/>
              </w:rPr>
              <w:t>ی</w:t>
            </w:r>
            <w:r w:rsidRPr="002149D7">
              <w:rPr>
                <w:rFonts w:hint="eastAsia"/>
                <w:sz w:val="28"/>
                <w:szCs w:val="28"/>
                <w:rtl/>
              </w:rPr>
              <w:t>ح</w:t>
            </w:r>
            <w:r w:rsidRPr="002149D7">
              <w:rPr>
                <w:sz w:val="28"/>
                <w:szCs w:val="28"/>
                <w:rtl/>
              </w:rPr>
              <w:t xml:space="preserve"> را با (ص) و جملات غلط رابا (غ) مشخص کن</w:t>
            </w:r>
            <w:r w:rsidRPr="002149D7">
              <w:rPr>
                <w:rFonts w:hint="cs"/>
                <w:sz w:val="28"/>
                <w:szCs w:val="28"/>
                <w:rtl/>
              </w:rPr>
              <w:t>ی</w:t>
            </w:r>
            <w:r w:rsidRPr="002149D7">
              <w:rPr>
                <w:rFonts w:hint="eastAsia"/>
                <w:sz w:val="28"/>
                <w:szCs w:val="28"/>
                <w:rtl/>
              </w:rPr>
              <w:t>د</w:t>
            </w:r>
            <w:r w:rsidRPr="002149D7">
              <w:rPr>
                <w:sz w:val="28"/>
                <w:szCs w:val="28"/>
                <w:rtl/>
              </w:rPr>
              <w:t xml:space="preserve"> .</w:t>
            </w:r>
          </w:p>
          <w:p w14:paraId="3FE6BB7B" w14:textId="6E97E919" w:rsidR="00995A53" w:rsidRPr="002149D7" w:rsidRDefault="00995A53" w:rsidP="00995A53">
            <w:pPr>
              <w:rPr>
                <w:sz w:val="28"/>
                <w:szCs w:val="28"/>
                <w:rtl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الف) </w:t>
            </w:r>
            <w:r w:rsidR="004321F7" w:rsidRPr="004321F7">
              <w:rPr>
                <w:sz w:val="28"/>
                <w:szCs w:val="28"/>
                <w:rtl/>
              </w:rPr>
              <w:t>عدد</w:t>
            </w:r>
            <w:r w:rsidR="004321F7" w:rsidRPr="004321F7">
              <w:rPr>
                <w:rFonts w:hint="cs"/>
                <w:sz w:val="28"/>
                <w:szCs w:val="28"/>
                <w:rtl/>
              </w:rPr>
              <w:t>ی</w:t>
            </w:r>
            <w:r w:rsidR="004321F7" w:rsidRPr="004321F7">
              <w:rPr>
                <w:sz w:val="28"/>
                <w:szCs w:val="28"/>
                <w:rtl/>
              </w:rPr>
              <w:t xml:space="preserve"> وجود دارد که گو</w:t>
            </w:r>
            <w:r w:rsidR="004321F7" w:rsidRPr="004321F7">
              <w:rPr>
                <w:rFonts w:hint="cs"/>
                <w:sz w:val="28"/>
                <w:szCs w:val="28"/>
                <w:rtl/>
              </w:rPr>
              <w:t>ی</w:t>
            </w:r>
            <w:r w:rsidR="004321F7" w:rsidRPr="004321F7">
              <w:rPr>
                <w:rFonts w:hint="eastAsia"/>
                <w:sz w:val="28"/>
                <w:szCs w:val="28"/>
                <w:rtl/>
              </w:rPr>
              <w:t>ا</w:t>
            </w:r>
            <w:r w:rsidR="004321F7" w:rsidRPr="004321F7">
              <w:rPr>
                <w:sz w:val="28"/>
                <w:szCs w:val="28"/>
                <w:rtl/>
              </w:rPr>
              <w:t xml:space="preserve"> و گنگ باشد.</w:t>
            </w:r>
            <w:r w:rsidR="004321F7">
              <w:rPr>
                <w:rtl/>
              </w:rPr>
              <w:t xml:space="preserve"> </w:t>
            </w:r>
            <w:r w:rsidR="004321F7" w:rsidRPr="004321F7">
              <w:rPr>
                <w:sz w:val="28"/>
                <w:szCs w:val="28"/>
                <w:rtl/>
              </w:rPr>
              <w:t xml:space="preserve">(      )    </w:t>
            </w:r>
          </w:p>
          <w:p w14:paraId="11B342B1" w14:textId="40B2BEF4" w:rsidR="00995A53" w:rsidRPr="002149D7" w:rsidRDefault="00995A53" w:rsidP="00995A53">
            <w:pPr>
              <w:rPr>
                <w:sz w:val="28"/>
                <w:szCs w:val="28"/>
                <w:rtl/>
                <w:lang w:bidi="fa-IR"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ب) </w:t>
            </w:r>
            <w:r w:rsidR="004321F7" w:rsidRPr="004321F7">
              <w:rPr>
                <w:sz w:val="28"/>
                <w:szCs w:val="28"/>
                <w:rtl/>
                <w:lang w:bidi="fa-IR"/>
              </w:rPr>
              <w:t>مجموعه</w:t>
            </w:r>
            <w:r w:rsidR="004321F7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4321F7" w:rsidRPr="004321F7">
              <w:rPr>
                <w:rFonts w:hint="cs"/>
                <w:sz w:val="28"/>
                <w:szCs w:val="28"/>
                <w:rtl/>
                <w:lang w:bidi="fa-IR"/>
              </w:rPr>
              <w:t>عددهای</w:t>
            </w:r>
            <w:r w:rsidR="004321F7" w:rsidRPr="004321F7">
              <w:rPr>
                <w:sz w:val="28"/>
                <w:szCs w:val="28"/>
                <w:rtl/>
                <w:lang w:bidi="fa-IR"/>
              </w:rPr>
              <w:t xml:space="preserve"> گو</w:t>
            </w:r>
            <w:r w:rsidR="004321F7" w:rsidRPr="004321F7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="004321F7" w:rsidRPr="004321F7">
              <w:rPr>
                <w:rFonts w:hint="eastAsia"/>
                <w:sz w:val="28"/>
                <w:szCs w:val="28"/>
                <w:rtl/>
                <w:lang w:bidi="fa-IR"/>
              </w:rPr>
              <w:t>ا</w:t>
            </w:r>
            <w:r w:rsidR="004321F7" w:rsidRPr="004321F7">
              <w:rPr>
                <w:sz w:val="28"/>
                <w:szCs w:val="28"/>
                <w:rtl/>
                <w:lang w:bidi="fa-IR"/>
              </w:rPr>
              <w:t xml:space="preserve"> را م</w:t>
            </w:r>
            <w:r w:rsidR="004321F7" w:rsidRPr="004321F7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="004321F7" w:rsidRPr="004321F7">
              <w:rPr>
                <w:sz w:val="28"/>
                <w:szCs w:val="28"/>
                <w:rtl/>
                <w:lang w:bidi="fa-IR"/>
              </w:rPr>
              <w:t xml:space="preserve"> توان با نوشتن عضوها نشان داد</w:t>
            </w:r>
            <w:r w:rsidR="004321F7">
              <w:rPr>
                <w:rFonts w:hint="cs"/>
                <w:sz w:val="28"/>
                <w:szCs w:val="28"/>
                <w:rtl/>
                <w:lang w:bidi="fa-IR"/>
              </w:rPr>
              <w:t xml:space="preserve">. </w:t>
            </w:r>
            <w:r w:rsidR="004321F7" w:rsidRPr="002149D7">
              <w:rPr>
                <w:rFonts w:hint="cs"/>
                <w:sz w:val="28"/>
                <w:szCs w:val="28"/>
                <w:rtl/>
              </w:rPr>
              <w:t xml:space="preserve">(      )    </w:t>
            </w:r>
          </w:p>
          <w:p w14:paraId="25122E15" w14:textId="24016FFC" w:rsidR="00995A53" w:rsidRPr="002149D7" w:rsidRDefault="00411CD8" w:rsidP="00995A5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پ</w:t>
            </w:r>
            <w:r w:rsidR="00995A53" w:rsidRPr="002149D7">
              <w:rPr>
                <w:rFonts w:hint="cs"/>
                <w:sz w:val="28"/>
                <w:szCs w:val="28"/>
                <w:rtl/>
              </w:rPr>
              <w:t xml:space="preserve">)اگر </w:t>
            </w:r>
            <w:r w:rsidR="00995A53" w:rsidRPr="002149D7">
              <w:rPr>
                <w:position w:val="-6"/>
                <w:sz w:val="28"/>
                <w:szCs w:val="28"/>
              </w:rPr>
              <w:object w:dxaOrig="600" w:dyaOrig="240" w14:anchorId="4A0DF5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65pt;height:11.85pt" o:ole="">
                  <v:imagedata r:id="rId8" o:title=""/>
                </v:shape>
                <o:OLEObject Type="Embed" ProgID="Equation.DSMT4" ShapeID="_x0000_i1025" DrawAspect="Content" ObjectID="_1783686304" r:id="rId9"/>
              </w:object>
            </w:r>
            <w:r w:rsidR="00995A53" w:rsidRPr="002149D7">
              <w:rPr>
                <w:rFonts w:hint="cs"/>
                <w:sz w:val="28"/>
                <w:szCs w:val="28"/>
                <w:rtl/>
              </w:rPr>
              <w:t xml:space="preserve"> باشد؛ آنگاه </w:t>
            </w:r>
            <w:r w:rsidR="00995A53" w:rsidRPr="002149D7">
              <w:rPr>
                <w:position w:val="-14"/>
                <w:sz w:val="28"/>
                <w:szCs w:val="28"/>
              </w:rPr>
              <w:object w:dxaOrig="740" w:dyaOrig="440" w14:anchorId="1484E7AB">
                <v:shape id="_x0000_i1026" type="#_x0000_t75" style="width:37.25pt;height:22pt" o:ole="">
                  <v:imagedata r:id="rId10" o:title=""/>
                </v:shape>
                <o:OLEObject Type="Embed" ProgID="Equation.DSMT4" ShapeID="_x0000_i1026" DrawAspect="Content" ObjectID="_1783686305" r:id="rId11"/>
              </w:object>
            </w:r>
            <w:r w:rsidR="00995A53" w:rsidRPr="002149D7">
              <w:rPr>
                <w:rFonts w:hint="cs"/>
                <w:sz w:val="28"/>
                <w:szCs w:val="28"/>
                <w:rtl/>
              </w:rPr>
              <w:t xml:space="preserve">.(      )    </w:t>
            </w:r>
          </w:p>
          <w:p w14:paraId="075DA48A" w14:textId="77777777" w:rsidR="00F45380" w:rsidRDefault="00411CD8" w:rsidP="004456A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</w:t>
            </w:r>
            <w:r w:rsidR="00995A53" w:rsidRPr="002149D7">
              <w:rPr>
                <w:rFonts w:hint="cs"/>
                <w:sz w:val="28"/>
                <w:szCs w:val="28"/>
                <w:rtl/>
              </w:rPr>
              <w:t>)</w:t>
            </w:r>
            <w:r w:rsidR="0092004C" w:rsidRPr="002149D7">
              <w:rPr>
                <w:rFonts w:hint="cs"/>
                <w:sz w:val="28"/>
                <w:szCs w:val="28"/>
                <w:rtl/>
              </w:rPr>
              <w:t xml:space="preserve"> بین </w:t>
            </w:r>
            <w:r w:rsidR="0092004C" w:rsidRPr="002149D7">
              <w:rPr>
                <w:rFonts w:ascii="Vazirmatn" w:hAnsi="Vazirmatn"/>
                <w:position w:val="-8"/>
                <w:sz w:val="28"/>
                <w:szCs w:val="28"/>
              </w:rPr>
              <w:object w:dxaOrig="420" w:dyaOrig="400" w14:anchorId="779D1595">
                <v:shape id="_x0000_i1027" type="#_x0000_t75" style="width:22pt;height:20.35pt" o:ole="">
                  <v:imagedata r:id="rId12" o:title=""/>
                </v:shape>
                <o:OLEObject Type="Embed" ProgID="Equation.DSMT4" ShapeID="_x0000_i1027" DrawAspect="Content" ObjectID="_1783686306" r:id="rId13"/>
              </w:object>
            </w:r>
            <w:r w:rsidR="0092004C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و </w:t>
            </w:r>
            <w:r w:rsidR="0092004C" w:rsidRPr="002149D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2004C" w:rsidRPr="002149D7">
              <w:rPr>
                <w:rFonts w:ascii="Vazirmatn" w:hAnsi="Vazirmatn"/>
                <w:position w:val="-8"/>
                <w:sz w:val="28"/>
                <w:szCs w:val="28"/>
              </w:rPr>
              <w:object w:dxaOrig="420" w:dyaOrig="400" w14:anchorId="46F6AAA0">
                <v:shape id="_x0000_i1028" type="#_x0000_t75" style="width:22pt;height:20.35pt" o:ole="">
                  <v:imagedata r:id="rId14" o:title=""/>
                </v:shape>
                <o:OLEObject Type="Embed" ProgID="Equation.DSMT4" ShapeID="_x0000_i1028" DrawAspect="Content" ObjectID="_1783686307" r:id="rId15"/>
              </w:object>
            </w:r>
            <w:r w:rsidR="0092004C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بی نهایت عدد گویا وجود دارد</w:t>
            </w:r>
            <w:r w:rsidR="004456AA" w:rsidRPr="002149D7">
              <w:rPr>
                <w:rFonts w:hint="cs"/>
                <w:sz w:val="28"/>
                <w:szCs w:val="28"/>
                <w:rtl/>
              </w:rPr>
              <w:t>.</w:t>
            </w:r>
            <w:r w:rsidR="0092004C" w:rsidRPr="002149D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456AA" w:rsidRPr="002149D7">
              <w:rPr>
                <w:rFonts w:hint="cs"/>
                <w:sz w:val="28"/>
                <w:szCs w:val="28"/>
                <w:rtl/>
              </w:rPr>
              <w:t>(        )</w:t>
            </w:r>
          </w:p>
          <w:p w14:paraId="028749A9" w14:textId="400515A6" w:rsidR="00411CD8" w:rsidRDefault="00411CD8" w:rsidP="004456AA">
            <w:pPr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ث) </w:t>
            </w:r>
            <w:r w:rsidR="00984920">
              <w:rPr>
                <w:rFonts w:hint="cs"/>
                <w:sz w:val="28"/>
                <w:szCs w:val="28"/>
                <w:rtl/>
                <w:lang w:bidi="fa-IR"/>
              </w:rPr>
              <w:t xml:space="preserve">نمایش اعشاری کسر </w:t>
            </w:r>
            <w:r w:rsidR="00984920" w:rsidRPr="00336FD2">
              <w:rPr>
                <w:rFonts w:ascii="IPT.Nazanin" w:hAnsi="IPT.Nazanin"/>
                <w:position w:val="-28"/>
                <w:lang w:bidi="fa-IR"/>
              </w:rPr>
              <w:object w:dxaOrig="260" w:dyaOrig="720" w14:anchorId="4E218433">
                <v:shape id="_x0000_i1029" type="#_x0000_t75" style="width:13.55pt;height:36.4pt" o:ole="">
                  <v:imagedata r:id="rId16" o:title=""/>
                </v:shape>
                <o:OLEObject Type="Embed" ProgID="Equation.DSMT4" ShapeID="_x0000_i1029" DrawAspect="Content" ObjectID="_1783686308" r:id="rId17"/>
              </w:object>
            </w:r>
            <w:r w:rsidR="00984920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D5617D">
              <w:rPr>
                <w:rFonts w:hint="cs"/>
                <w:sz w:val="28"/>
                <w:szCs w:val="28"/>
                <w:rtl/>
                <w:lang w:bidi="fa-IR"/>
              </w:rPr>
              <w:t>متناوب</w:t>
            </w:r>
            <w:r w:rsidR="00984920">
              <w:rPr>
                <w:rFonts w:hint="cs"/>
                <w:sz w:val="28"/>
                <w:szCs w:val="28"/>
                <w:rtl/>
                <w:lang w:bidi="fa-IR"/>
              </w:rPr>
              <w:t xml:space="preserve"> است. </w:t>
            </w:r>
            <w:r w:rsidR="00984920" w:rsidRPr="00411CD8">
              <w:rPr>
                <w:sz w:val="28"/>
                <w:szCs w:val="28"/>
                <w:rtl/>
                <w:lang w:bidi="fa-IR"/>
              </w:rPr>
              <w:t>(        )</w:t>
            </w:r>
          </w:p>
          <w:p w14:paraId="4CFAF115" w14:textId="1A1C399D" w:rsidR="00411CD8" w:rsidRPr="002149D7" w:rsidRDefault="00411CD8" w:rsidP="004456AA">
            <w:pPr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ج)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807CBC">
              <w:rPr>
                <w:rFonts w:hint="cs"/>
                <w:sz w:val="28"/>
                <w:szCs w:val="28"/>
                <w:rtl/>
                <w:lang w:bidi="fa-IR"/>
              </w:rPr>
              <w:t xml:space="preserve">عدد </w:t>
            </w:r>
            <w:r w:rsidR="00807CBC" w:rsidRPr="002149D7">
              <w:rPr>
                <w:rFonts w:ascii="Vazirmatn" w:hAnsi="Vazirmatn"/>
                <w:position w:val="-8"/>
                <w:sz w:val="28"/>
                <w:szCs w:val="28"/>
              </w:rPr>
              <w:object w:dxaOrig="560" w:dyaOrig="400" w14:anchorId="4E77C5F8">
                <v:shape id="_x0000_i1030" type="#_x0000_t75" style="width:29.65pt;height:20.35pt" o:ole="">
                  <v:imagedata r:id="rId18" o:title=""/>
                </v:shape>
                <o:OLEObject Type="Embed" ProgID="Equation.DSMT4" ShapeID="_x0000_i1030" DrawAspect="Content" ObjectID="_1783686309" r:id="rId19"/>
              </w:object>
            </w:r>
            <w:r w:rsidR="00807CBC">
              <w:rPr>
                <w:rFonts w:hint="cs"/>
                <w:sz w:val="28"/>
                <w:szCs w:val="28"/>
                <w:rtl/>
                <w:lang w:bidi="fa-IR"/>
              </w:rPr>
              <w:t xml:space="preserve"> بین 5 و 6 قرار دارد.</w:t>
            </w:r>
            <w:r w:rsidR="00D5617D" w:rsidRPr="00411CD8">
              <w:rPr>
                <w:sz w:val="28"/>
                <w:szCs w:val="28"/>
                <w:rtl/>
                <w:lang w:bidi="fa-IR"/>
              </w:rPr>
              <w:t xml:space="preserve"> (        )</w:t>
            </w:r>
          </w:p>
        </w:tc>
        <w:tc>
          <w:tcPr>
            <w:tcW w:w="511" w:type="dxa"/>
            <w:vAlign w:val="center"/>
          </w:tcPr>
          <w:p w14:paraId="51FF8739" w14:textId="4ACCBD4C" w:rsidR="00F24874" w:rsidRPr="002149D7" w:rsidRDefault="0008411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4A4FE9" w:rsidRPr="002149D7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2149D7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>جاهای خالی را با اعداد یا عبارات مناسب کامل کنید.</w:t>
            </w:r>
          </w:p>
          <w:p w14:paraId="4C3652B7" w14:textId="0770F238" w:rsidR="004A4FE9" w:rsidRPr="002149D7" w:rsidRDefault="004A4FE9" w:rsidP="004A4FE9">
            <w:pPr>
              <w:rPr>
                <w:sz w:val="28"/>
                <w:szCs w:val="28"/>
                <w:rtl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الف) </w:t>
            </w:r>
            <w:r w:rsidR="001F2A5E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عدد </w:t>
            </w:r>
            <w:r w:rsidR="00246F14" w:rsidRPr="002149D7">
              <w:rPr>
                <w:rFonts w:ascii="Vazirmatn" w:hAnsi="Vazirmatn"/>
                <w:position w:val="-8"/>
                <w:sz w:val="28"/>
                <w:szCs w:val="28"/>
              </w:rPr>
              <w:object w:dxaOrig="760" w:dyaOrig="400" w14:anchorId="7EAADDC6">
                <v:shape id="_x0000_i1031" type="#_x0000_t75" style="width:39.8pt;height:20.35pt" o:ole="">
                  <v:imagedata r:id="rId20" o:title=""/>
                </v:shape>
                <o:OLEObject Type="Embed" ProgID="Equation.DSMT4" ShapeID="_x0000_i1031" DrawAspect="Content" ObjectID="_1783686310" r:id="rId21"/>
              </w:object>
            </w:r>
            <w:r w:rsidR="001F2A5E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بین </w:t>
            </w:r>
            <w:r w:rsidR="001F2A5E">
              <w:rPr>
                <w:rFonts w:ascii="Vazirmatn" w:hAnsi="Vazirmatn" w:hint="cs"/>
                <w:sz w:val="28"/>
                <w:szCs w:val="28"/>
                <w:rtl/>
              </w:rPr>
              <w:t>دو</w:t>
            </w:r>
            <w:r w:rsidR="001F2A5E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عداد صحیح متوالی</w:t>
            </w:r>
            <w:r w:rsidR="001F2A5E">
              <w:rPr>
                <w:rFonts w:ascii="Vazirmatn" w:hAnsi="Vazirmatn" w:hint="cs"/>
                <w:sz w:val="28"/>
                <w:szCs w:val="28"/>
                <w:rtl/>
              </w:rPr>
              <w:t>، .............. و............</w:t>
            </w:r>
            <w:r w:rsidR="001F2A5E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قرار دارد</w:t>
            </w:r>
            <w:r w:rsidR="001F2A5E">
              <w:rPr>
                <w:rFonts w:ascii="Vazirmatn" w:hAnsi="Vazirmatn" w:hint="cs"/>
                <w:sz w:val="28"/>
                <w:szCs w:val="28"/>
                <w:rtl/>
              </w:rPr>
              <w:t>.</w:t>
            </w:r>
          </w:p>
          <w:p w14:paraId="7B2BCDCA" w14:textId="11763910" w:rsidR="004A4FE9" w:rsidRPr="002149D7" w:rsidRDefault="004A4FE9" w:rsidP="004A4FE9">
            <w:pPr>
              <w:rPr>
                <w:sz w:val="28"/>
                <w:szCs w:val="28"/>
                <w:rtl/>
                <w:lang w:bidi="fa-IR"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>ب)</w:t>
            </w:r>
            <w:r w:rsidR="00097C61" w:rsidRPr="002149D7">
              <w:rPr>
                <w:rFonts w:hint="cs"/>
                <w:sz w:val="28"/>
                <w:szCs w:val="28"/>
                <w:rtl/>
              </w:rPr>
              <w:t xml:space="preserve"> اگر </w:t>
            </w:r>
            <w:r w:rsidR="00097C61" w:rsidRPr="002149D7">
              <w:rPr>
                <w:position w:val="-6"/>
                <w:sz w:val="28"/>
                <w:szCs w:val="28"/>
              </w:rPr>
              <w:object w:dxaOrig="600" w:dyaOrig="279" w14:anchorId="63A35CC2">
                <v:shape id="_x0000_i1032" type="#_x0000_t75" style="width:29.65pt;height:13.55pt" o:ole="">
                  <v:imagedata r:id="rId22" o:title=""/>
                </v:shape>
                <o:OLEObject Type="Embed" ProgID="Equation.DSMT4" ShapeID="_x0000_i1032" DrawAspect="Content" ObjectID="_1783686311" r:id="rId23"/>
              </w:object>
            </w:r>
            <w:r w:rsidR="00097C61" w:rsidRPr="002149D7">
              <w:rPr>
                <w:rFonts w:hint="cs"/>
                <w:sz w:val="28"/>
                <w:szCs w:val="28"/>
                <w:rtl/>
                <w:lang w:bidi="fa-IR"/>
              </w:rPr>
              <w:t xml:space="preserve"> باشد آنگاه عدد </w:t>
            </w:r>
            <w:r w:rsidR="00097C61" w:rsidRPr="002149D7">
              <w:rPr>
                <w:sz w:val="28"/>
                <w:szCs w:val="28"/>
                <w:lang w:bidi="fa-IR"/>
              </w:rPr>
              <w:t>a</w:t>
            </w:r>
            <w:r w:rsidR="00097C61" w:rsidRPr="002149D7">
              <w:rPr>
                <w:rFonts w:hint="cs"/>
                <w:sz w:val="28"/>
                <w:szCs w:val="28"/>
                <w:rtl/>
                <w:lang w:bidi="fa-IR"/>
              </w:rPr>
              <w:t xml:space="preserve"> .................. است. (نامنفی </w:t>
            </w:r>
            <w:r w:rsidR="00A61E9F">
              <w:rPr>
                <w:rFonts w:hint="cs"/>
                <w:sz w:val="28"/>
                <w:szCs w:val="28"/>
                <w:rtl/>
                <w:lang w:bidi="fa-IR"/>
              </w:rPr>
              <w:t>-</w:t>
            </w:r>
            <w:r w:rsidR="00097C61" w:rsidRPr="002149D7">
              <w:rPr>
                <w:rFonts w:hint="cs"/>
                <w:sz w:val="28"/>
                <w:szCs w:val="28"/>
                <w:rtl/>
                <w:lang w:bidi="fa-IR"/>
              </w:rPr>
              <w:t xml:space="preserve"> نامثبت)</w:t>
            </w:r>
          </w:p>
          <w:p w14:paraId="62A8781C" w14:textId="77777777" w:rsidR="00411CD8" w:rsidRDefault="00411CD8" w:rsidP="00411CD8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پ</w:t>
            </w:r>
            <w:r w:rsidR="004A4FE9" w:rsidRPr="002149D7">
              <w:rPr>
                <w:rFonts w:hint="cs"/>
                <w:sz w:val="28"/>
                <w:szCs w:val="28"/>
                <w:rtl/>
              </w:rPr>
              <w:t>)</w:t>
            </w:r>
            <w:r w:rsidR="004E7F00" w:rsidRPr="002149D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50F85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اگر </w:t>
            </w:r>
            <w:r w:rsidR="00B50F85" w:rsidRPr="00B50F85">
              <w:rPr>
                <w:position w:val="-12"/>
                <w:sz w:val="28"/>
                <w:szCs w:val="28"/>
              </w:rPr>
              <w:object w:dxaOrig="1560" w:dyaOrig="380" w14:anchorId="27E7CE9C">
                <v:shape id="_x0000_i1033" type="#_x0000_t75" style="width:77.1pt;height:17.8pt" o:ole="">
                  <v:imagedata r:id="rId24" o:title=""/>
                </v:shape>
                <o:OLEObject Type="Embed" ProgID="Equation.DSMT4" ShapeID="_x0000_i1033" DrawAspect="Content" ObjectID="_1783686312" r:id="rId25"/>
              </w:object>
            </w:r>
            <w:r w:rsidR="00B50F85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باشد ، </w:t>
            </w:r>
            <w:r w:rsidR="00B50F85" w:rsidRPr="00B50F85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آنگاه علامت </w:t>
            </w:r>
            <w:r w:rsidR="00B50F85" w:rsidRPr="00B50F85">
              <w:rPr>
                <w:rFonts w:asciiTheme="majorBidi" w:hAnsiTheme="majorBidi"/>
                <w:sz w:val="28"/>
                <w:szCs w:val="28"/>
                <w:lang w:bidi="fa-IR"/>
              </w:rPr>
              <w:t>ab</w:t>
            </w:r>
            <w:r w:rsidR="00B50F85" w:rsidRPr="00B50F85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............. است.</w:t>
            </w:r>
            <w:r w:rsidR="00A61E9F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(منفی-مثبت)</w:t>
            </w:r>
          </w:p>
          <w:p w14:paraId="779BB55D" w14:textId="179D8922" w:rsidR="00DF721A" w:rsidRDefault="00411CD8" w:rsidP="00411CD8">
            <w:pPr>
              <w:rPr>
                <w:rFonts w:asciiTheme="minorHAnsi" w:hAnsiTheme="minorHAnsi"/>
                <w:sz w:val="28"/>
                <w:szCs w:val="28"/>
                <w:rtl/>
                <w:lang w:bidi="fa-IR"/>
              </w:rPr>
            </w:pPr>
            <w:r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ت)</w:t>
            </w:r>
            <w:r>
              <w:rPr>
                <w:rtl/>
              </w:rPr>
              <w:t xml:space="preserve"> 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>اجتماع مجموعه</w:t>
            </w:r>
            <w:r w:rsid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عددهای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 xml:space="preserve"> گو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ی</w:t>
            </w:r>
            <w:r w:rsidR="00DF721A" w:rsidRPr="00DF721A">
              <w:rPr>
                <w:rFonts w:asciiTheme="minorHAnsi" w:hAnsiTheme="minorHAnsi" w:hint="eastAsia"/>
                <w:sz w:val="28"/>
                <w:szCs w:val="28"/>
                <w:rtl/>
                <w:lang w:bidi="fa-IR"/>
              </w:rPr>
              <w:t>ا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 xml:space="preserve"> و عددها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ی</w:t>
            </w:r>
            <w:r w:rsid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>اصم را مجموعه عددها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ی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 xml:space="preserve"> </w:t>
            </w:r>
            <w:r w:rsid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...................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 xml:space="preserve"> م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ی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 xml:space="preserve"> نام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ی</w:t>
            </w:r>
            <w:r w:rsidR="00DF721A" w:rsidRPr="00DF721A">
              <w:rPr>
                <w:rFonts w:asciiTheme="minorHAnsi" w:hAnsiTheme="minorHAnsi" w:hint="eastAsia"/>
                <w:sz w:val="28"/>
                <w:szCs w:val="28"/>
                <w:rtl/>
                <w:lang w:bidi="fa-IR"/>
              </w:rPr>
              <w:t>م</w:t>
            </w:r>
            <w:r w:rsid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.</w:t>
            </w:r>
          </w:p>
          <w:p w14:paraId="697566B9" w14:textId="080E5E61" w:rsidR="00411CD8" w:rsidRPr="00626BFB" w:rsidRDefault="00411CD8" w:rsidP="00411CD8">
            <w:pPr>
              <w:rPr>
                <w:rFonts w:asciiTheme="minorHAnsi" w:hAnsiTheme="minorHAnsi" w:cstheme="minorBidi"/>
                <w:sz w:val="28"/>
                <w:szCs w:val="28"/>
                <w:rtl/>
                <w:lang w:bidi="fa-IR"/>
              </w:rPr>
            </w:pPr>
            <w:r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ث)</w:t>
            </w:r>
            <w:r w:rsidR="00246F14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به فاصله نقطه نمایش </w:t>
            </w:r>
            <w:r w:rsidR="002979A3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هر عدد از مبدا ، ..........</w:t>
            </w:r>
            <w:r w:rsidR="00FB286E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.......</w:t>
            </w:r>
            <w:r w:rsidR="002979A3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.... آن عدد می گویند. </w:t>
            </w:r>
          </w:p>
        </w:tc>
        <w:tc>
          <w:tcPr>
            <w:tcW w:w="511" w:type="dxa"/>
            <w:vAlign w:val="center"/>
          </w:tcPr>
          <w:p w14:paraId="57F2BF77" w14:textId="30BC7937" w:rsidR="004A4FE9" w:rsidRPr="002149D7" w:rsidRDefault="0008411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16493E" w:rsidRPr="002149D7" w14:paraId="2265813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15C468B" w14:textId="77777777" w:rsidR="0016493E" w:rsidRPr="00EA1D58" w:rsidRDefault="0016493E" w:rsidP="0016493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هر عبارت سمت راست را به عبارت مناسب در سمت چپ وصل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028"/>
              <w:gridCol w:w="2265"/>
              <w:gridCol w:w="1702"/>
            </w:tblGrid>
            <w:tr w:rsidR="0016493E" w:rsidRPr="00EA1D58" w14:paraId="70C8CFE8" w14:textId="77777777" w:rsidTr="00AF70D0">
              <w:tc>
                <w:tcPr>
                  <w:tcW w:w="6028" w:type="dxa"/>
                </w:tcPr>
                <w:p w14:paraId="4C0AF6CC" w14:textId="1A880772" w:rsidR="0016493E" w:rsidRPr="00EA1D58" w:rsidRDefault="0016493E" w:rsidP="0016493E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الف)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حاصل عبارت </w:t>
                  </w:r>
                  <w:r w:rsidR="006A0432" w:rsidRPr="0016493E">
                    <w:rPr>
                      <w:position w:val="-14"/>
                      <w:sz w:val="28"/>
                      <w:szCs w:val="28"/>
                      <w:lang w:bidi="fa-IR"/>
                    </w:rPr>
                    <w:object w:dxaOrig="1540" w:dyaOrig="440" w14:anchorId="6244063A">
                      <v:shape id="_x0000_i1034" type="#_x0000_t75" style="width:88.1pt;height:24.55pt" o:ole="">
                        <v:imagedata r:id="rId26" o:title=""/>
                      </v:shape>
                      <o:OLEObject Type="Embed" ProgID="Equation.DSMT4" ShapeID="_x0000_i1034" DrawAspect="Content" ObjectID="_1783686313" r:id="rId27"/>
                    </w:object>
                  </w:r>
                  <w:r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2265" w:type="dxa"/>
                </w:tcPr>
                <w:p w14:paraId="5BAAC1B5" w14:textId="77777777" w:rsidR="0016493E" w:rsidRPr="00EA1D58" w:rsidRDefault="0016493E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40D61AA4" w14:textId="6CAA31CB" w:rsidR="0016493E" w:rsidRPr="00EA1D58" w:rsidRDefault="00725138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336FD2">
                    <w:rPr>
                      <w:rFonts w:ascii="IPT.Nazanin" w:hAnsi="IPT.Nazanin"/>
                      <w:position w:val="-28"/>
                      <w:lang w:bidi="fa-IR"/>
                    </w:rPr>
                    <w:object w:dxaOrig="360" w:dyaOrig="720" w14:anchorId="44B836AB">
                      <v:shape id="_x0000_i1035" type="#_x0000_t75" style="width:16.1pt;height:31.35pt" o:ole="">
                        <v:imagedata r:id="rId28" o:title=""/>
                      </v:shape>
                      <o:OLEObject Type="Embed" ProgID="Equation.DSMT4" ShapeID="_x0000_i1035" DrawAspect="Content" ObjectID="_1783686314" r:id="rId29"/>
                    </w:object>
                  </w:r>
                </w:p>
              </w:tc>
            </w:tr>
            <w:tr w:rsidR="0016493E" w:rsidRPr="00EA1D58" w14:paraId="434F0690" w14:textId="77777777" w:rsidTr="00AF70D0">
              <w:tc>
                <w:tcPr>
                  <w:tcW w:w="6028" w:type="dxa"/>
                </w:tcPr>
                <w:p w14:paraId="62DCD850" w14:textId="2ACB353A" w:rsidR="0016493E" w:rsidRPr="00EA1D58" w:rsidRDefault="0016493E" w:rsidP="0016493E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>ب)</w:t>
                  </w:r>
                  <w:r w:rsidRPr="00EA1D58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6A0432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حاصل عبارت </w:t>
                  </w:r>
                  <w:r w:rsidR="006A0432" w:rsidRPr="0016493E">
                    <w:rPr>
                      <w:position w:val="-14"/>
                      <w:sz w:val="28"/>
                      <w:szCs w:val="28"/>
                      <w:lang w:bidi="fa-IR"/>
                    </w:rPr>
                    <w:object w:dxaOrig="880" w:dyaOrig="499" w14:anchorId="480C9784">
                      <v:shape id="_x0000_i1036" type="#_x0000_t75" style="width:45.75pt;height:24.55pt" o:ole="">
                        <v:imagedata r:id="rId30" o:title=""/>
                      </v:shape>
                      <o:OLEObject Type="Embed" ProgID="Equation.DSMT4" ShapeID="_x0000_i1036" DrawAspect="Content" ObjectID="_1783686315" r:id="rId31"/>
                    </w:object>
                  </w:r>
                </w:p>
              </w:tc>
              <w:tc>
                <w:tcPr>
                  <w:tcW w:w="2265" w:type="dxa"/>
                </w:tcPr>
                <w:p w14:paraId="4D635798" w14:textId="77777777" w:rsidR="0016493E" w:rsidRPr="00EA1D58" w:rsidRDefault="0016493E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77243696" w14:textId="3D374BEF" w:rsidR="0016493E" w:rsidRPr="00EA1D58" w:rsidRDefault="00E36E5D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336FD2">
                    <w:rPr>
                      <w:rFonts w:ascii="IPT.Nazanin" w:hAnsi="IPT.Nazanin"/>
                      <w:position w:val="-28"/>
                      <w:lang w:bidi="fa-IR"/>
                    </w:rPr>
                    <w:object w:dxaOrig="340" w:dyaOrig="720" w14:anchorId="5C9011B4">
                      <v:shape id="_x0000_i1037" type="#_x0000_t75" style="width:14.4pt;height:31.35pt" o:ole="">
                        <v:imagedata r:id="rId32" o:title=""/>
                      </v:shape>
                      <o:OLEObject Type="Embed" ProgID="Equation.DSMT4" ShapeID="_x0000_i1037" DrawAspect="Content" ObjectID="_1783686316" r:id="rId33"/>
                    </w:object>
                  </w:r>
                </w:p>
              </w:tc>
            </w:tr>
            <w:tr w:rsidR="0016493E" w:rsidRPr="00EA1D58" w14:paraId="4557CEED" w14:textId="77777777" w:rsidTr="00AF70D0">
              <w:tc>
                <w:tcPr>
                  <w:tcW w:w="6028" w:type="dxa"/>
                </w:tcPr>
                <w:p w14:paraId="49BB95B5" w14:textId="6BE4D821" w:rsidR="0016493E" w:rsidRPr="00EA1D58" w:rsidRDefault="0016493E" w:rsidP="0016493E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="003A0DC9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کسر دارای نمایش اعشاری متناوب</w:t>
                  </w:r>
                </w:p>
              </w:tc>
              <w:tc>
                <w:tcPr>
                  <w:tcW w:w="2265" w:type="dxa"/>
                </w:tcPr>
                <w:p w14:paraId="3C6B20F6" w14:textId="77777777" w:rsidR="0016493E" w:rsidRPr="00EA1D58" w:rsidRDefault="0016493E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74DC5FE5" w14:textId="30EC7291" w:rsidR="0016493E" w:rsidRPr="00EA1D58" w:rsidRDefault="00AF68A0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5</w:t>
                  </w:r>
                </w:p>
              </w:tc>
            </w:tr>
            <w:tr w:rsidR="0016493E" w:rsidRPr="00EA1D58" w14:paraId="6D588E9F" w14:textId="77777777" w:rsidTr="00AF70D0">
              <w:tc>
                <w:tcPr>
                  <w:tcW w:w="6028" w:type="dxa"/>
                </w:tcPr>
                <w:p w14:paraId="54AA21F4" w14:textId="186B1939" w:rsidR="0016493E" w:rsidRPr="00EA1D58" w:rsidRDefault="0016493E" w:rsidP="0016493E">
                  <w:pPr>
                    <w:rPr>
                      <w:sz w:val="28"/>
                      <w:szCs w:val="28"/>
                      <w:rtl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د) </w:t>
                  </w:r>
                  <w:r w:rsidR="003A0DC9">
                    <w:rPr>
                      <w:rFonts w:hint="cs"/>
                      <w:sz w:val="28"/>
                      <w:szCs w:val="28"/>
                      <w:rtl/>
                    </w:rPr>
                    <w:t xml:space="preserve"> کسر ب</w:t>
                  </w:r>
                  <w:r w:rsidR="00725138">
                    <w:rPr>
                      <w:rFonts w:hint="cs"/>
                      <w:sz w:val="28"/>
                      <w:szCs w:val="28"/>
                      <w:rtl/>
                    </w:rPr>
                    <w:t>ین</w:t>
                  </w:r>
                  <w:r w:rsidR="003A0DC9">
                    <w:rPr>
                      <w:rFonts w:hint="cs"/>
                      <w:sz w:val="28"/>
                      <w:szCs w:val="28"/>
                      <w:rtl/>
                    </w:rPr>
                    <w:t xml:space="preserve"> از </w:t>
                  </w:r>
                  <w:r w:rsidR="00E36E5D" w:rsidRPr="00E36E5D">
                    <w:rPr>
                      <w:rFonts w:ascii="IPT.Nazanin" w:hAnsi="IPT.Nazanin" w:hint="cs"/>
                      <w:sz w:val="26"/>
                      <w:szCs w:val="28"/>
                      <w:rtl/>
                      <w:lang w:bidi="fa-IR"/>
                    </w:rPr>
                    <w:t>6/0</w:t>
                  </w:r>
                  <w:r w:rsidR="00725138">
                    <w:rPr>
                      <w:rFonts w:hint="cs"/>
                      <w:sz w:val="28"/>
                      <w:szCs w:val="28"/>
                      <w:rtl/>
                    </w:rPr>
                    <w:t xml:space="preserve"> و </w:t>
                  </w:r>
                  <w:r w:rsidR="00725138">
                    <w:rPr>
                      <w:rFonts w:ascii="IPT.Nazanin" w:hAnsi="IPT.Nazanin" w:hint="cs"/>
                      <w:sz w:val="26"/>
                      <w:szCs w:val="28"/>
                      <w:rtl/>
                      <w:lang w:bidi="fa-IR"/>
                    </w:rPr>
                    <w:t>7</w:t>
                  </w:r>
                  <w:r w:rsidR="00725138" w:rsidRPr="00E36E5D">
                    <w:rPr>
                      <w:rFonts w:ascii="IPT.Nazanin" w:hAnsi="IPT.Nazanin" w:hint="cs"/>
                      <w:sz w:val="26"/>
                      <w:szCs w:val="28"/>
                      <w:rtl/>
                      <w:lang w:bidi="fa-IR"/>
                    </w:rPr>
                    <w:t>/0</w:t>
                  </w:r>
                </w:p>
              </w:tc>
              <w:tc>
                <w:tcPr>
                  <w:tcW w:w="2265" w:type="dxa"/>
                </w:tcPr>
                <w:p w14:paraId="1DE56EE6" w14:textId="77777777" w:rsidR="0016493E" w:rsidRPr="00EA1D58" w:rsidRDefault="0016493E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05DC3E8E" w14:textId="1EB773CD" w:rsidR="0016493E" w:rsidRPr="00EA1D58" w:rsidRDefault="00AF68A0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5</w:t>
                  </w:r>
                  <w:r w:rsidR="006A0432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-</w:t>
                  </w:r>
                </w:p>
              </w:tc>
            </w:tr>
          </w:tbl>
          <w:p w14:paraId="6F40288F" w14:textId="77777777" w:rsidR="0016493E" w:rsidRPr="002149D7" w:rsidRDefault="0016493E" w:rsidP="0016493E">
            <w:pPr>
              <w:pStyle w:val="ListParagraph"/>
              <w:ind w:left="360"/>
              <w:rPr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0B60FA0D" w14:textId="12E3D590" w:rsidR="0016493E" w:rsidRDefault="0016493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4480E" w:rsidRPr="002149D7" w14:paraId="5EB11369" w14:textId="77777777" w:rsidTr="00417984">
        <w:trPr>
          <w:trHeight w:val="1379"/>
        </w:trPr>
        <w:tc>
          <w:tcPr>
            <w:tcW w:w="10119" w:type="dxa"/>
            <w:gridSpan w:val="3"/>
          </w:tcPr>
          <w:p w14:paraId="01548200" w14:textId="2CDB406B" w:rsidR="00B4480E" w:rsidRPr="002149D7" w:rsidRDefault="00B4480E" w:rsidP="00B4480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rtl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حاصل عبارت </w:t>
            </w:r>
            <w:r w:rsidR="00696564">
              <w:rPr>
                <w:rFonts w:hint="cs"/>
                <w:sz w:val="28"/>
                <w:szCs w:val="28"/>
                <w:rtl/>
              </w:rPr>
              <w:t>زیر</w:t>
            </w:r>
            <w:r w:rsidRPr="002149D7">
              <w:rPr>
                <w:rFonts w:hint="cs"/>
                <w:sz w:val="28"/>
                <w:szCs w:val="28"/>
                <w:rtl/>
              </w:rPr>
              <w:t xml:space="preserve"> را بدست آورید.                                                                                      </w:t>
            </w:r>
          </w:p>
          <w:p w14:paraId="16D512C3" w14:textId="09EACC5E" w:rsidR="00B4480E" w:rsidRPr="002149D7" w:rsidRDefault="00B4480E" w:rsidP="007C582C">
            <w:pPr>
              <w:tabs>
                <w:tab w:val="left" w:pos="7013"/>
              </w:tabs>
              <w:jc w:val="right"/>
              <w:rPr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IPT.Nazanin" w:hAnsi="IPT.Nazanin" w:hint="cs"/>
                <w:sz w:val="28"/>
                <w:szCs w:val="28"/>
                <w:rtl/>
                <w:lang w:bidi="fa-IR"/>
              </w:rPr>
              <w:t xml:space="preserve">                </w:t>
            </w:r>
            <w:r w:rsidR="00696564">
              <w:rPr>
                <w:rFonts w:ascii="IPT.Nazanin" w:hAnsi="IPT.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2149D7">
              <w:rPr>
                <w:rFonts w:ascii="IPT.Nazanin" w:hAnsi="IPT.Nazanin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</w:t>
            </w:r>
            <w:r w:rsidR="007C582C">
              <w:rPr>
                <w:rFonts w:ascii="IPT.Nazanin" w:hAnsi="IPT.Nazanin" w:hint="cs"/>
                <w:sz w:val="28"/>
                <w:szCs w:val="28"/>
                <w:rtl/>
                <w:lang w:bidi="fa-IR"/>
              </w:rPr>
              <w:t xml:space="preserve">  </w:t>
            </w:r>
            <w:r w:rsidRPr="002149D7">
              <w:rPr>
                <w:rFonts w:ascii="IPT.Nazanin" w:hAnsi="IPT.Nazanin" w:hint="cs"/>
                <w:sz w:val="28"/>
                <w:szCs w:val="28"/>
                <w:rtl/>
                <w:lang w:bidi="fa-IR"/>
              </w:rPr>
              <w:t xml:space="preserve">          </w:t>
            </w:r>
            <w:r w:rsidR="007C582C" w:rsidRPr="006A2072">
              <w:rPr>
                <w:rFonts w:ascii="IPT.Nazanin" w:hAnsi="IPT.Nazanin"/>
                <w:position w:val="-32"/>
                <w:lang w:bidi="fa-IR"/>
              </w:rPr>
              <w:object w:dxaOrig="2260" w:dyaOrig="780" w14:anchorId="495E6D12">
                <v:shape id="_x0000_i1038" type="#_x0000_t75" style="width:113.5pt;height:38.95pt" o:ole="">
                  <v:imagedata r:id="rId34" o:title=""/>
                </v:shape>
                <o:OLEObject Type="Embed" ProgID="Equation.DSMT4" ShapeID="_x0000_i1038" DrawAspect="Content" ObjectID="_1783686317" r:id="rId35"/>
              </w:object>
            </w:r>
          </w:p>
        </w:tc>
        <w:tc>
          <w:tcPr>
            <w:tcW w:w="511" w:type="dxa"/>
            <w:vAlign w:val="center"/>
          </w:tcPr>
          <w:p w14:paraId="073D88AD" w14:textId="68636D21" w:rsidR="00B4480E" w:rsidRPr="002149D7" w:rsidRDefault="007C582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7B593A" w:rsidRPr="002149D7" w14:paraId="1814A04D" w14:textId="77777777" w:rsidTr="000A51AD">
        <w:trPr>
          <w:trHeight w:val="1527"/>
        </w:trPr>
        <w:tc>
          <w:tcPr>
            <w:tcW w:w="10119" w:type="dxa"/>
            <w:gridSpan w:val="3"/>
          </w:tcPr>
          <w:p w14:paraId="0C46297C" w14:textId="4949F361" w:rsidR="006A5A68" w:rsidRPr="002149D7" w:rsidRDefault="006A5A68" w:rsidP="006A5A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>نمایش اعشاری کسرهای زیر را بنویسید و مشخص کنید کدام یک  مختوم و کدام یک متناوب است.</w:t>
            </w:r>
          </w:p>
          <w:p w14:paraId="70E74480" w14:textId="49B12C73" w:rsidR="007B593A" w:rsidRPr="002149D7" w:rsidRDefault="006A5A68" w:rsidP="006A5A68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                        </w:t>
            </w:r>
            <w:r w:rsidR="00873DA9" w:rsidRPr="002149D7">
              <w:rPr>
                <w:sz w:val="28"/>
                <w:szCs w:val="28"/>
              </w:rPr>
              <w:object w:dxaOrig="480" w:dyaOrig="580" w14:anchorId="535D1B10">
                <v:shape id="_x0000_i1039" type="#_x0000_t75" style="width:26.25pt;height:31.35pt" o:ole="">
                  <v:imagedata r:id="rId36" o:title=""/>
                </v:shape>
                <o:OLEObject Type="Embed" ProgID="Equation.DSMT4" ShapeID="_x0000_i1039" DrawAspect="Content" ObjectID="_1783686318" r:id="rId37"/>
              </w:object>
            </w: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</w:t>
            </w:r>
            <w:r w:rsidR="00873DA9" w:rsidRPr="002149D7">
              <w:rPr>
                <w:sz w:val="28"/>
                <w:szCs w:val="28"/>
              </w:rPr>
              <w:object w:dxaOrig="480" w:dyaOrig="580" w14:anchorId="35E42402">
                <v:shape id="_x0000_i1040" type="#_x0000_t75" style="width:28.8pt;height:33.9pt" o:ole="">
                  <v:imagedata r:id="rId38" o:title=""/>
                </v:shape>
                <o:OLEObject Type="Embed" ProgID="Equation.DSMT4" ShapeID="_x0000_i1040" DrawAspect="Content" ObjectID="_1783686319" r:id="rId39"/>
              </w:object>
            </w:r>
          </w:p>
          <w:p w14:paraId="3A194691" w14:textId="733BC7E0" w:rsidR="00F16533" w:rsidRPr="000A51AD" w:rsidRDefault="00F16533" w:rsidP="007B593A">
            <w:pPr>
              <w:spacing w:line="276" w:lineRule="auto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76B4FB2B" w14:textId="1FF08D1B" w:rsidR="007B593A" w:rsidRPr="002149D7" w:rsidRDefault="00873DA9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27DBD" w:rsidRPr="002149D7" w14:paraId="1B3AFBF0" w14:textId="77777777" w:rsidTr="00127F6F">
        <w:trPr>
          <w:trHeight w:val="913"/>
        </w:trPr>
        <w:tc>
          <w:tcPr>
            <w:tcW w:w="10119" w:type="dxa"/>
            <w:gridSpan w:val="3"/>
          </w:tcPr>
          <w:p w14:paraId="1B3A1E1D" w14:textId="0360BFA5" w:rsidR="00C27DBD" w:rsidRPr="003C5724" w:rsidRDefault="00C27DBD" w:rsidP="000A51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طرف دوم تساوی های زیر را بنویسید.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499"/>
              <w:gridCol w:w="2499"/>
              <w:gridCol w:w="2499"/>
            </w:tblGrid>
            <w:tr w:rsidR="00C27DBD" w:rsidRPr="002149D7" w14:paraId="6591B272" w14:textId="77777777" w:rsidTr="002F09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  <w:shd w:val="clear" w:color="auto" w:fill="FFFFFF" w:themeFill="background1"/>
                  <w:vAlign w:val="center"/>
                </w:tcPr>
                <w:p w14:paraId="1FA1EFD7" w14:textId="1CF17C63" w:rsidR="00C27DBD" w:rsidRPr="002149D7" w:rsidRDefault="00A33F10" w:rsidP="000A51AD">
                  <w:pPr>
                    <w:jc w:val="center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325BDB">
                    <w:rPr>
                      <w:b/>
                      <w:bCs/>
                      <w:color w:val="000000" w:themeColor="text1"/>
                      <w:position w:val="-10"/>
                    </w:rPr>
                    <w:object w:dxaOrig="1020" w:dyaOrig="340" w14:anchorId="57DCBF1B">
                      <v:shape id="_x0000_i1104" type="#_x0000_t75" style="width:50.8pt;height:17.8pt" o:ole="">
                        <v:imagedata r:id="rId40" o:title=""/>
                      </v:shape>
                      <o:OLEObject Type="Embed" ProgID="Equation.DSMT4" ShapeID="_x0000_i1104" DrawAspect="Content" ObjectID="_1783686320" r:id="rId41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227AD284" w14:textId="77777777" w:rsidR="00C27DBD" w:rsidRPr="002149D7" w:rsidRDefault="00C27DBD" w:rsidP="000A51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b/>
                      <w:bCs/>
                      <w:position w:val="-6"/>
                      <w:sz w:val="28"/>
                      <w:szCs w:val="28"/>
                    </w:rPr>
                    <w:object w:dxaOrig="1040" w:dyaOrig="300" w14:anchorId="1AA556B8">
                      <v:shape id="_x0000_i1105" type="#_x0000_t75" style="width:51.65pt;height:13.55pt" o:ole="">
                        <v:imagedata r:id="rId42" o:title=""/>
                      </v:shape>
                      <o:OLEObject Type="Embed" ProgID="Equation.DSMT4" ShapeID="_x0000_i1105" DrawAspect="Content" ObjectID="_1783686321" r:id="rId43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5CEAC966" w14:textId="41672D34" w:rsidR="00C27DBD" w:rsidRPr="002149D7" w:rsidRDefault="00336FD2" w:rsidP="000A51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b/>
                      <w:bCs/>
                      <w:position w:val="-10"/>
                      <w:sz w:val="28"/>
                      <w:szCs w:val="28"/>
                    </w:rPr>
                    <w:object w:dxaOrig="999" w:dyaOrig="340" w14:anchorId="53FC958D">
                      <v:shape id="_x0000_i1106" type="#_x0000_t75" style="width:49.15pt;height:16.1pt" o:ole="">
                        <v:imagedata r:id="rId44" o:title=""/>
                      </v:shape>
                      <o:OLEObject Type="Embed" ProgID="Equation.DSMT4" ShapeID="_x0000_i1106" DrawAspect="Content" ObjectID="_1783686322" r:id="rId45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363D37C8" w14:textId="1FE39649" w:rsidR="00C27DBD" w:rsidRPr="002149D7" w:rsidRDefault="00336FD2" w:rsidP="000A51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</w:rPr>
                  </w:pPr>
                  <w:r w:rsidRPr="002149D7">
                    <w:rPr>
                      <w:rFonts w:ascii="Vazirmatn" w:hAnsi="Vazirmatn"/>
                      <w:b/>
                      <w:bCs/>
                      <w:position w:val="-8"/>
                      <w:sz w:val="28"/>
                      <w:szCs w:val="28"/>
                    </w:rPr>
                    <w:object w:dxaOrig="980" w:dyaOrig="340" w14:anchorId="1C0231B8">
                      <v:shape id="_x0000_i1107" type="#_x0000_t75" style="width:50pt;height:16.1pt" o:ole="">
                        <v:imagedata r:id="rId46" o:title=""/>
                      </v:shape>
                      <o:OLEObject Type="Embed" ProgID="Equation.DSMT4" ShapeID="_x0000_i1107" DrawAspect="Content" ObjectID="_1783686323" r:id="rId47"/>
                    </w:object>
                  </w:r>
                </w:p>
              </w:tc>
            </w:tr>
          </w:tbl>
          <w:p w14:paraId="1DD0E766" w14:textId="77777777" w:rsidR="00C27DBD" w:rsidRPr="002149D7" w:rsidRDefault="00C27DBD" w:rsidP="00C27DBD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7249FB4F" w14:textId="67A15DE1" w:rsidR="00C27DBD" w:rsidRPr="002149D7" w:rsidRDefault="00C27DBD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C5724" w:rsidRPr="002149D7" w14:paraId="2309F841" w14:textId="77777777" w:rsidTr="00411CD8">
        <w:trPr>
          <w:trHeight w:val="935"/>
        </w:trPr>
        <w:tc>
          <w:tcPr>
            <w:tcW w:w="10119" w:type="dxa"/>
            <w:gridSpan w:val="3"/>
          </w:tcPr>
          <w:p w14:paraId="11F2B42F" w14:textId="63E05C22" w:rsidR="003C5724" w:rsidRDefault="003C5724" w:rsidP="00C27DB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</w:rPr>
            </w:pPr>
            <w:r w:rsidRPr="003C5724">
              <w:rPr>
                <w:rFonts w:ascii="Vazirmatn" w:hAnsi="Vazirmatn"/>
                <w:sz w:val="28"/>
                <w:szCs w:val="28"/>
                <w:rtl/>
              </w:rPr>
              <w:t>درست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 w:hint="eastAsia"/>
                <w:sz w:val="28"/>
                <w:szCs w:val="28"/>
                <w:rtl/>
              </w:rPr>
              <w:t>ا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نادرست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عبارت ها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ز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را مشخص کن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3C5724" w14:paraId="50183199" w14:textId="77777777" w:rsidTr="003C5724">
              <w:tc>
                <w:tcPr>
                  <w:tcW w:w="2498" w:type="dxa"/>
                  <w:vAlign w:val="center"/>
                </w:tcPr>
                <w:p w14:paraId="0DD47253" w14:textId="12AF5E4B" w:rsidR="003C5724" w:rsidRDefault="003C5724" w:rsidP="003C5724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21507">
                    <w:rPr>
                      <w:color w:val="000000" w:themeColor="text1"/>
                      <w:position w:val="-4"/>
                    </w:rPr>
                    <w:object w:dxaOrig="720" w:dyaOrig="260" w14:anchorId="14D035DF">
                      <v:shape id="_x0000_i1045" type="#_x0000_t75" style="width:35.6pt;height:13.55pt" o:ole="">
                        <v:imagedata r:id="rId48" o:title=""/>
                      </v:shape>
                      <o:OLEObject Type="Embed" ProgID="Equation.DSMT4" ShapeID="_x0000_i1045" DrawAspect="Content" ObjectID="_1783686324" r:id="rId49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A329430" w14:textId="58A73DCD" w:rsidR="003C5724" w:rsidRDefault="003C5724" w:rsidP="003C5724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325BDB">
                    <w:rPr>
                      <w:color w:val="000000" w:themeColor="text1"/>
                      <w:position w:val="-10"/>
                    </w:rPr>
                    <w:object w:dxaOrig="859" w:dyaOrig="340" w14:anchorId="154A262D">
                      <v:shape id="_x0000_i1046" type="#_x0000_t75" style="width:43.2pt;height:17.8pt" o:ole="">
                        <v:imagedata r:id="rId50" o:title=""/>
                      </v:shape>
                      <o:OLEObject Type="Embed" ProgID="Equation.DSMT4" ShapeID="_x0000_i1046" DrawAspect="Content" ObjectID="_1783686325" r:id="rId51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16BAFD7" w14:textId="6ADDC132" w:rsidR="003C5724" w:rsidRDefault="00F76862" w:rsidP="003C5724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F76862">
                    <w:rPr>
                      <w:color w:val="000000" w:themeColor="text1"/>
                      <w:position w:val="-6"/>
                    </w:rPr>
                    <w:object w:dxaOrig="1180" w:dyaOrig="279" w14:anchorId="3C6779DF">
                      <v:shape id="_x0000_i1167" type="#_x0000_t75" style="width:58.45pt;height:15.25pt" o:ole="">
                        <v:imagedata r:id="rId52" o:title=""/>
                      </v:shape>
                      <o:OLEObject Type="Embed" ProgID="Equation.DSMT4" ShapeID="_x0000_i1167" DrawAspect="Content" ObjectID="_1783686326" r:id="rId5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4B45CEB7" w14:textId="6311A01C" w:rsidR="003C5724" w:rsidRDefault="00B61A4B" w:rsidP="003C5724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325BDB">
                    <w:rPr>
                      <w:color w:val="000000" w:themeColor="text1"/>
                      <w:position w:val="-10"/>
                    </w:rPr>
                    <w:object w:dxaOrig="859" w:dyaOrig="320" w14:anchorId="2ECF9845">
                      <v:shape id="_x0000_i1168" type="#_x0000_t75" style="width:42.35pt;height:16.1pt" o:ole="">
                        <v:imagedata r:id="rId54" o:title=""/>
                      </v:shape>
                      <o:OLEObject Type="Embed" ProgID="Equation.DSMT4" ShapeID="_x0000_i1168" DrawAspect="Content" ObjectID="_1783686327" r:id="rId55"/>
                    </w:object>
                  </w:r>
                </w:p>
              </w:tc>
            </w:tr>
          </w:tbl>
          <w:p w14:paraId="0F5123A8" w14:textId="2859A3EE" w:rsidR="003C5724" w:rsidRPr="003C5724" w:rsidRDefault="003C5724" w:rsidP="003C5724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36D1A093" w14:textId="1175BDE0" w:rsidR="003C5724" w:rsidRPr="002149D7" w:rsidRDefault="003C5724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2681F" w:rsidRPr="002149D7" w14:paraId="0030AABF" w14:textId="77777777" w:rsidTr="00127F6F">
        <w:trPr>
          <w:trHeight w:val="1247"/>
        </w:trPr>
        <w:tc>
          <w:tcPr>
            <w:tcW w:w="10119" w:type="dxa"/>
            <w:gridSpan w:val="3"/>
          </w:tcPr>
          <w:p w14:paraId="222B146F" w14:textId="163699E5" w:rsidR="0012681F" w:rsidRDefault="00127F6F" w:rsidP="00C27DB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3CF6CD7" wp14:editId="038BA709">
                      <wp:simplePos x="0" y="0"/>
                      <wp:positionH relativeFrom="column">
                        <wp:posOffset>285899</wp:posOffset>
                      </wp:positionH>
                      <wp:positionV relativeFrom="paragraph">
                        <wp:posOffset>149150</wp:posOffset>
                      </wp:positionV>
                      <wp:extent cx="372706" cy="290076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706" cy="290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591EA9" w14:textId="77777777" w:rsidR="00B61A4B" w:rsidRDefault="00B61A4B" w:rsidP="00B61A4B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CF6C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left:0;text-align:left;margin-left:22.5pt;margin-top:11.75pt;width:29.35pt;height:22.8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" filled="f" stroked="f" strokeweight=".5pt">
                      <v:textbox>
                        <w:txbxContent>
                          <w:p w14:paraId="40591EA9" w14:textId="77777777" w:rsidR="00B61A4B" w:rsidRDefault="00B61A4B" w:rsidP="00B61A4B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azirmatn" w:hAnsi="Vazirmatn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4603E72" wp14:editId="4F78FE2F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41873</wp:posOffset>
                      </wp:positionV>
                      <wp:extent cx="1774825" cy="685165"/>
                      <wp:effectExtent l="0" t="0" r="15875" b="19685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4825" cy="685165"/>
                                <a:chOff x="0" y="0"/>
                                <a:chExt cx="1775011" cy="685445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0" y="47670"/>
                                  <a:ext cx="1775011" cy="6377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1009740" y="39003"/>
                                  <a:ext cx="101408" cy="645224"/>
                                </a:xfrm>
                                <a:custGeom>
                                  <a:avLst/>
                                  <a:gdLst>
                                    <a:gd name="connsiteX0" fmla="*/ 63248 w 124836"/>
                                    <a:gd name="connsiteY0" fmla="*/ 0 h 787692"/>
                                    <a:gd name="connsiteX1" fmla="*/ 1776 w 124836"/>
                                    <a:gd name="connsiteY1" fmla="*/ 192101 h 787692"/>
                                    <a:gd name="connsiteX2" fmla="*/ 124721 w 124836"/>
                                    <a:gd name="connsiteY2" fmla="*/ 591671 h 787692"/>
                                    <a:gd name="connsiteX3" fmla="*/ 24828 w 124836"/>
                                    <a:gd name="connsiteY3" fmla="*/ 776088 h 787692"/>
                                    <a:gd name="connsiteX4" fmla="*/ 63248 w 124836"/>
                                    <a:gd name="connsiteY4" fmla="*/ 753036 h 78769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4836" h="787692">
                                      <a:moveTo>
                                        <a:pt x="63248" y="0"/>
                                      </a:moveTo>
                                      <a:cubicBezTo>
                                        <a:pt x="27389" y="46744"/>
                                        <a:pt x="-8470" y="93489"/>
                                        <a:pt x="1776" y="192101"/>
                                      </a:cubicBezTo>
                                      <a:cubicBezTo>
                                        <a:pt x="12021" y="290713"/>
                                        <a:pt x="120879" y="494340"/>
                                        <a:pt x="124721" y="591671"/>
                                      </a:cubicBezTo>
                                      <a:cubicBezTo>
                                        <a:pt x="128563" y="689002"/>
                                        <a:pt x="35073" y="749194"/>
                                        <a:pt x="24828" y="776088"/>
                                      </a:cubicBezTo>
                                      <a:cubicBezTo>
                                        <a:pt x="14583" y="802982"/>
                                        <a:pt x="38915" y="778009"/>
                                        <a:pt x="63248" y="753036"/>
                                      </a:cubicBezTo>
                                    </a:path>
                                  </a:pathLst>
                                </a:cu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1165090" y="186043"/>
                                  <a:ext cx="37274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EF3BE3" w14:textId="33270ECD" w:rsidR="00A33F10" w:rsidRDefault="00A33F10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 w:rsidR="00817CFB"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 w:rsidR="00C34A46"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...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758309" y="0"/>
                                  <a:ext cx="329600" cy="2731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CEC83B" w14:textId="10360D91" w:rsidR="00A33F10" w:rsidRDefault="00577D16" w:rsidP="00A33F10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 w:rsidRPr="00325BDB">
                                      <w:rPr>
                                        <w:color w:val="000000" w:themeColor="text1"/>
                                        <w:position w:val="-10"/>
                                      </w:rPr>
                                      <w:object w:dxaOrig="279" w:dyaOrig="320" w14:anchorId="21EFA95E">
                                        <v:shape id="_x0000_i1169" type="#_x0000_t75" style="width:11pt;height:12.7pt" o:ole="">
                                          <v:imagedata r:id="rId56" o:title=""/>
                                        </v:shape>
                                        <o:OLEObject Type="Embed" ProgID="Equation.DSMT4" ShapeID="_x0000_i1169" DrawAspect="Content" ObjectID="_1783686367" r:id="rId5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234017" y="247018"/>
                                  <a:ext cx="754055" cy="33801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550374" y="299022"/>
                                  <a:ext cx="346692" cy="22952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528651" y="220837"/>
                                  <a:ext cx="37274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822A07" w14:textId="20E90172" w:rsidR="00577D16" w:rsidRDefault="00577D16" w:rsidP="00577D16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 w:rsidR="00C34A46"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..</w:t>
                                    </w:r>
                                    <w:r w:rsidR="00817CFB"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603E72" id="Group 25" o:spid="_x0000_s1027" style="position:absolute;left:0;text-align:left;margin-left:20.7pt;margin-top:3.3pt;width:139.75pt;height:53.95pt;z-index:251685888;mso-width-relative:margin;mso-height-relative:margin" coordsize="17750,6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">
                      <v:oval id="Oval 15" o:spid="_x0000_s1028" style="position:absolute;top:476;width:17750;height:6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" filled="f" strokecolor="black [3213]" strokeweight="1.5pt"/>
                      <v:shape id="Freeform: Shape 16" o:spid="_x0000_s1029" style="position:absolute;left:10097;top:390;width:1014;height:6452;visibility:visible;mso-wrap-style:square;v-text-anchor:middle" coordsize="124836,787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" path="m63248,c27389,46744,-8470,93489,1776,192101v10245,98612,119103,302239,122945,399570c128563,689002,35073,749194,24828,776088v-10245,26894,14087,1921,38420,-23052e" filled="f" strokecolor="black [3040]" strokeweight="1.5pt">
                        <v:path arrowok="t" o:connecttype="custom" o:connectlocs="51378,0;1443,157356;101315,484657;20169,635719;51378,616836" o:connectangles="0,0,0,0,0"/>
                      </v:shape>
                      <v:shape id="Text Box 17" o:spid="_x0000_s1030" type="#_x0000_t202" style="position:absolute;left:11650;top:1860;width:3728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<v:textbox>
                          <w:txbxContent>
                            <w:p w14:paraId="68EF3BE3" w14:textId="33270ECD" w:rsidR="00A33F10" w:rsidRDefault="00A33F10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 w:rsidR="00817CFB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 w:rsidR="00C34A46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...</w:t>
                              </w:r>
                            </w:p>
                          </w:txbxContent>
                        </v:textbox>
                      </v:shape>
                      <v:shape id="Text Box 18" o:spid="_x0000_s1031" type="#_x0000_t202" style="position:absolute;left:7583;width:3296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" filled="f" stroked="f" strokeweight=".5pt">
                        <v:textbox style="mso-fit-shape-to-text:t">
                          <w:txbxContent>
                            <w:p w14:paraId="1ACEC83B" w14:textId="10360D91" w:rsidR="00A33F10" w:rsidRDefault="00577D16" w:rsidP="00A33F10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 w:rsidRPr="00325BDB">
                                <w:rPr>
                                  <w:color w:val="000000" w:themeColor="text1"/>
                                  <w:position w:val="-10"/>
                                </w:rPr>
                                <w:object w:dxaOrig="279" w:dyaOrig="320" w14:anchorId="21EFA95E">
                                  <v:shape id="_x0000_i1169" type="#_x0000_t75" style="width:11pt;height:12.7pt" o:ole="">
                                    <v:imagedata r:id="rId56" o:title=""/>
                                  </v:shape>
                                  <o:OLEObject Type="Embed" ProgID="Equation.DSMT4" ShapeID="_x0000_i1169" DrawAspect="Content" ObjectID="_1783686367" r:id="rId58"/>
                                </w:object>
                              </w:r>
                            </w:p>
                          </w:txbxContent>
                        </v:textbox>
                      </v:shape>
                      <v:oval id="Oval 21" o:spid="_x0000_s1032" style="position:absolute;left:2340;top:2470;width:7540;height: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" filled="f" strokecolor="black [3213]" strokeweight="1.5pt"/>
                      <v:oval id="Oval 23" o:spid="_x0000_s1033" style="position:absolute;left:5503;top:2990;width:3467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" filled="f" strokecolor="windowText" strokeweight="1.5pt"/>
                      <v:shape id="Text Box 24" o:spid="_x0000_s1034" type="#_x0000_t202" style="position:absolute;left:5286;top:2208;width:3727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      <v:textbox>
                          <w:txbxContent>
                            <w:p w14:paraId="6B822A07" w14:textId="20E90172" w:rsidR="00577D16" w:rsidRDefault="00577D16" w:rsidP="00577D16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 w:rsidR="00C34A46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..</w:t>
                              </w:r>
                              <w:r w:rsidR="00817CFB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61A4B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الف - </w:t>
            </w:r>
            <w:r w:rsidR="00A33F10">
              <w:rPr>
                <w:rFonts w:ascii="Vazirmatn" w:hAnsi="Vazirmatn" w:hint="cs"/>
                <w:sz w:val="28"/>
                <w:szCs w:val="28"/>
                <w:rtl/>
              </w:rPr>
              <w:t xml:space="preserve">نمودار ون مجموعه های  </w:t>
            </w:r>
            <w:r w:rsidR="00A33F10" w:rsidRPr="00A33F10">
              <w:rPr>
                <w:color w:val="000000" w:themeColor="text1"/>
                <w:position w:val="-10"/>
              </w:rPr>
              <w:object w:dxaOrig="1200" w:dyaOrig="460" w14:anchorId="29DEE51D">
                <v:shape id="_x0000_i1051" type="#_x0000_t75" style="width:59.3pt;height:24.55pt" o:ole="">
                  <v:imagedata r:id="rId59" o:title=""/>
                </v:shape>
                <o:OLEObject Type="Embed" ProgID="Equation.DSMT4" ShapeID="_x0000_i1051" DrawAspect="Content" ObjectID="_1783686328" r:id="rId60"/>
              </w:object>
            </w:r>
            <w:r w:rsidR="00A33F1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را کامل کنید.</w:t>
            </w:r>
            <w:r w:rsidR="00A33F10">
              <w:rPr>
                <w:rFonts w:ascii="Vazirmatn" w:hAnsi="Vazirmatn" w:hint="cs"/>
                <w:noProof/>
                <w:sz w:val="28"/>
                <w:szCs w:val="28"/>
                <w:rtl/>
                <w:lang w:val="ar-SA"/>
              </w:rPr>
              <w:t xml:space="preserve"> </w:t>
            </w:r>
          </w:p>
          <w:p w14:paraId="32F312A8" w14:textId="3B5ED92A" w:rsidR="00B61A4B" w:rsidRPr="00B61A4B" w:rsidRDefault="00B61A4B" w:rsidP="00B61A4B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ب- </w:t>
            </w:r>
            <w:r w:rsidR="00A52AE5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در جای خالی علامت </w:t>
            </w:r>
            <w:r w:rsidR="00A52AE5" w:rsidRPr="00A52AE5">
              <w:rPr>
                <w:rFonts w:ascii="Vazirmatn" w:hAnsi="Vazirmatn"/>
                <w:position w:val="-8"/>
                <w:sz w:val="28"/>
                <w:szCs w:val="28"/>
                <w:lang w:bidi="fa-IR"/>
              </w:rPr>
              <w:object w:dxaOrig="240" w:dyaOrig="240" w14:anchorId="51201AFC">
                <v:shape id="_x0000_i1052" type="#_x0000_t75" style="width:14.4pt;height:15.25pt" o:ole="">
                  <v:imagedata r:id="rId61" o:title=""/>
                </v:shape>
                <o:OLEObject Type="Embed" ProgID="Equation.DSMT4" ShapeID="_x0000_i1052" DrawAspect="Content" ObjectID="_1783686329" r:id="rId62"/>
              </w:object>
            </w:r>
            <w:r w:rsidR="00A52AE5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یا </w:t>
            </w:r>
            <w:r w:rsidR="00A52AE5" w:rsidRPr="00EA1D58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240" w:dyaOrig="240" w14:anchorId="57B80CFD">
                <v:shape id="_x0000_i1053" type="#_x0000_t75" style="width:14.4pt;height:15.25pt" o:ole="">
                  <v:imagedata r:id="rId63" o:title=""/>
                </v:shape>
                <o:OLEObject Type="Embed" ProgID="Equation.DSMT4" ShapeID="_x0000_i1053" DrawAspect="Content" ObjectID="_1783686330" r:id="rId64"/>
              </w:object>
            </w:r>
            <w:r w:rsidR="00A52AE5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قرار دهید:     </w:t>
            </w:r>
            <w:r w:rsidR="00A52AE5" w:rsidRPr="00325BDB">
              <w:rPr>
                <w:color w:val="000000" w:themeColor="text1"/>
                <w:position w:val="-10"/>
              </w:rPr>
              <w:object w:dxaOrig="1120" w:dyaOrig="340" w14:anchorId="06CDE0EB">
                <v:shape id="_x0000_i1054" type="#_x0000_t75" style="width:55.9pt;height:17.8pt" o:ole="">
                  <v:imagedata r:id="rId65" o:title=""/>
                </v:shape>
                <o:OLEObject Type="Embed" ProgID="Equation.DSMT4" ShapeID="_x0000_i1054" DrawAspect="Content" ObjectID="_1783686331" r:id="rId66"/>
              </w:object>
            </w:r>
            <w:bookmarkStart w:id="0" w:name="_GoBack"/>
            <w:bookmarkEnd w:id="0"/>
          </w:p>
        </w:tc>
        <w:tc>
          <w:tcPr>
            <w:tcW w:w="511" w:type="dxa"/>
            <w:vAlign w:val="center"/>
          </w:tcPr>
          <w:p w14:paraId="321F91FF" w14:textId="033D0FEB" w:rsidR="0012681F" w:rsidRDefault="003F0272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3F027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9603C4" w:rsidRPr="002149D7" w14:paraId="7DFF137F" w14:textId="77777777" w:rsidTr="00417984">
        <w:trPr>
          <w:trHeight w:val="274"/>
        </w:trPr>
        <w:tc>
          <w:tcPr>
            <w:tcW w:w="10119" w:type="dxa"/>
            <w:gridSpan w:val="3"/>
          </w:tcPr>
          <w:p w14:paraId="614895D5" w14:textId="51A8529C" w:rsidR="009603C4" w:rsidRDefault="009603C4" w:rsidP="009603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lastRenderedPageBreak/>
              <w:t xml:space="preserve">در جاهای خالی علامت </w:t>
            </w:r>
            <w:r w:rsidRPr="002769E6">
              <w:rPr>
                <w:rFonts w:ascii="Vazirmatn" w:hAnsi="Vazirmatn"/>
                <w:position w:val="-4"/>
                <w:sz w:val="28"/>
                <w:szCs w:val="28"/>
              </w:rPr>
              <w:object w:dxaOrig="220" w:dyaOrig="220" w14:anchorId="0667281F">
                <v:shape id="_x0000_i1055" type="#_x0000_t75" style="width:11.85pt;height:11.85pt" o:ole="">
                  <v:imagedata r:id="rId67" o:title=""/>
                </v:shape>
                <o:OLEObject Type="Embed" ProgID="Equation.DSMT4" ShapeID="_x0000_i1055" DrawAspect="Content" ObjectID="_1783686332" r:id="rId68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یا </w:t>
            </w:r>
            <w:r w:rsidRPr="002769E6">
              <w:rPr>
                <w:rFonts w:ascii="Vazirmatn" w:hAnsi="Vazirmatn"/>
                <w:position w:val="-8"/>
                <w:sz w:val="28"/>
                <w:szCs w:val="28"/>
              </w:rPr>
              <w:object w:dxaOrig="220" w:dyaOrig="279" w14:anchorId="3E7AD80C">
                <v:shape id="_x0000_i1056" type="#_x0000_t75" style="width:11.85pt;height:15.25pt" o:ole="">
                  <v:imagedata r:id="rId69" o:title=""/>
                </v:shape>
                <o:OLEObject Type="Embed" ProgID="Equation.DSMT4" ShapeID="_x0000_i1056" DrawAspect="Content" ObjectID="_1783686333" r:id="rId70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قرار دهید.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72"/>
              <w:gridCol w:w="3097"/>
              <w:gridCol w:w="2376"/>
              <w:gridCol w:w="2260"/>
            </w:tblGrid>
            <w:tr w:rsidR="009603C4" w14:paraId="3AF2C6EC" w14:textId="77777777" w:rsidTr="009231CB">
              <w:tc>
                <w:tcPr>
                  <w:tcW w:w="2498" w:type="dxa"/>
                  <w:vAlign w:val="center"/>
                </w:tcPr>
                <w:p w14:paraId="38A8F115" w14:textId="77777777" w:rsidR="009603C4" w:rsidRDefault="009603C4" w:rsidP="009603C4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769E6">
                    <w:rPr>
                      <w:rFonts w:ascii="Vazirmatn" w:hAnsi="Vazirmatn"/>
                      <w:position w:val="-10"/>
                      <w:sz w:val="28"/>
                      <w:szCs w:val="28"/>
                      <w:lang w:bidi="fa-IR"/>
                    </w:rPr>
                    <w:object w:dxaOrig="1219" w:dyaOrig="480" w14:anchorId="09BF1356">
                      <v:shape id="_x0000_i1057" type="#_x0000_t75" style="width:69.45pt;height:27.1pt" o:ole="">
                        <v:imagedata r:id="rId71" o:title=""/>
                      </v:shape>
                      <o:OLEObject Type="Embed" ProgID="Equation.DSMT4" ShapeID="_x0000_i1057" DrawAspect="Content" ObjectID="_1783686334" r:id="rId72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44359143" w14:textId="77777777" w:rsidR="009603C4" w:rsidRDefault="009603C4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769E6">
                    <w:rPr>
                      <w:rFonts w:ascii="Vazirmatn" w:hAnsi="Vazirmatn"/>
                      <w:position w:val="-10"/>
                      <w:sz w:val="28"/>
                      <w:szCs w:val="28"/>
                      <w:lang w:bidi="fa-IR"/>
                    </w:rPr>
                    <w:object w:dxaOrig="2520" w:dyaOrig="400" w14:anchorId="02558EF5">
                      <v:shape id="_x0000_i1058" type="#_x0000_t75" style="width:2in;height:22.85pt" o:ole="">
                        <v:imagedata r:id="rId73" o:title=""/>
                      </v:shape>
                      <o:OLEObject Type="Embed" ProgID="Equation.DSMT4" ShapeID="_x0000_i1058" DrawAspect="Content" ObjectID="_1783686335" r:id="rId74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5612A0FD" w14:textId="77777777" w:rsidR="009603C4" w:rsidRDefault="009603C4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769E6">
                    <w:rPr>
                      <w:rFonts w:ascii="Vazirmatn" w:hAnsi="Vazirmatn"/>
                      <w:position w:val="-10"/>
                      <w:sz w:val="28"/>
                      <w:szCs w:val="28"/>
                      <w:lang w:bidi="fa-IR"/>
                    </w:rPr>
                    <w:object w:dxaOrig="1579" w:dyaOrig="480" w14:anchorId="2759EFC6">
                      <v:shape id="_x0000_i1059" type="#_x0000_t75" style="width:89.8pt;height:27.1pt" o:ole="">
                        <v:imagedata r:id="rId75" o:title=""/>
                      </v:shape>
                      <o:OLEObject Type="Embed" ProgID="Equation.DSMT4" ShapeID="_x0000_i1059" DrawAspect="Content" ObjectID="_1783686336" r:id="rId76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3B6E819" w14:textId="77777777" w:rsidR="009603C4" w:rsidRDefault="009603C4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769E6">
                    <w:rPr>
                      <w:rFonts w:ascii="Vazirmatn" w:hAnsi="Vazirmatn"/>
                      <w:position w:val="-10"/>
                      <w:sz w:val="28"/>
                      <w:szCs w:val="28"/>
                      <w:lang w:bidi="fa-IR"/>
                    </w:rPr>
                    <w:object w:dxaOrig="1180" w:dyaOrig="400" w14:anchorId="40503D33">
                      <v:shape id="_x0000_i1060" type="#_x0000_t75" style="width:66.9pt;height:22.85pt" o:ole="">
                        <v:imagedata r:id="rId77" o:title=""/>
                      </v:shape>
                      <o:OLEObject Type="Embed" ProgID="Equation.DSMT4" ShapeID="_x0000_i1060" DrawAspect="Content" ObjectID="_1783686337" r:id="rId78"/>
                    </w:object>
                  </w:r>
                </w:p>
              </w:tc>
            </w:tr>
            <w:tr w:rsidR="0012681F" w14:paraId="36871F32" w14:textId="77777777" w:rsidTr="009231CB">
              <w:tc>
                <w:tcPr>
                  <w:tcW w:w="2498" w:type="dxa"/>
                  <w:vAlign w:val="center"/>
                </w:tcPr>
                <w:p w14:paraId="3E39387B" w14:textId="3B259958" w:rsidR="0012681F" w:rsidRPr="002769E6" w:rsidRDefault="0012681F" w:rsidP="0012681F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12681F">
                    <w:rPr>
                      <w:rFonts w:ascii="Vazirmatn" w:hAnsi="Vazirmatn"/>
                      <w:position w:val="-30"/>
                      <w:sz w:val="28"/>
                      <w:szCs w:val="28"/>
                      <w:lang w:bidi="fa-IR"/>
                    </w:rPr>
                    <w:object w:dxaOrig="1100" w:dyaOrig="859" w14:anchorId="6F7771CD">
                      <v:shape id="_x0000_i1061" type="#_x0000_t75" style="width:62.7pt;height:49.15pt" o:ole="">
                        <v:imagedata r:id="rId79" o:title=""/>
                      </v:shape>
                      <o:OLEObject Type="Embed" ProgID="Equation.DSMT4" ShapeID="_x0000_i1061" DrawAspect="Content" ObjectID="_1783686338" r:id="rId80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3438950F" w14:textId="2670CD33" w:rsidR="0012681F" w:rsidRPr="002769E6" w:rsidRDefault="0012681F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12681F">
                    <w:rPr>
                      <w:rFonts w:ascii="Vazirmatn" w:hAnsi="Vazirmatn"/>
                      <w:position w:val="-4"/>
                      <w:sz w:val="28"/>
                      <w:szCs w:val="28"/>
                      <w:lang w:bidi="fa-IR"/>
                    </w:rPr>
                    <w:object w:dxaOrig="820" w:dyaOrig="340" w14:anchorId="40B61E83">
                      <v:shape id="_x0000_i1062" type="#_x0000_t75" style="width:46.6pt;height:19.5pt" o:ole="">
                        <v:imagedata r:id="rId81" o:title=""/>
                      </v:shape>
                      <o:OLEObject Type="Embed" ProgID="Equation.DSMT4" ShapeID="_x0000_i1062" DrawAspect="Content" ObjectID="_1783686339" r:id="rId82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9BB3A23" w14:textId="20A50A45" w:rsidR="0012681F" w:rsidRPr="002769E6" w:rsidRDefault="0012681F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12681F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1040" w:dyaOrig="780" w14:anchorId="6CFB4BD8">
                      <v:shape id="_x0000_i1063" type="#_x0000_t75" style="width:59.3pt;height:44.9pt" o:ole="">
                        <v:imagedata r:id="rId83" o:title=""/>
                      </v:shape>
                      <o:OLEObject Type="Embed" ProgID="Equation.DSMT4" ShapeID="_x0000_i1063" DrawAspect="Content" ObjectID="_1783686340" r:id="rId84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1EB23AD1" w14:textId="0AECA60A" w:rsidR="0012681F" w:rsidRPr="002769E6" w:rsidRDefault="0012681F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12681F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1040" w:dyaOrig="360" w14:anchorId="024561A6">
                      <v:shape id="_x0000_i1064" type="#_x0000_t75" style="width:59.3pt;height:20.35pt" o:ole="">
                        <v:imagedata r:id="rId85" o:title=""/>
                      </v:shape>
                      <o:OLEObject Type="Embed" ProgID="Equation.DSMT4" ShapeID="_x0000_i1064" DrawAspect="Content" ObjectID="_1783686341" r:id="rId86"/>
                    </w:object>
                  </w:r>
                </w:p>
              </w:tc>
            </w:tr>
          </w:tbl>
          <w:p w14:paraId="32AD1E08" w14:textId="77777777" w:rsidR="009603C4" w:rsidRPr="003C5724" w:rsidRDefault="009603C4" w:rsidP="009603C4">
            <w:pPr>
              <w:pStyle w:val="ListParagraph"/>
              <w:spacing w:line="276" w:lineRule="auto"/>
              <w:ind w:left="360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3665E496" w14:textId="3EDA3029" w:rsidR="009603C4" w:rsidRDefault="0012681F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C27826" w:rsidRPr="002149D7" w14:paraId="2E82E050" w14:textId="77777777" w:rsidTr="00873DA9">
        <w:trPr>
          <w:trHeight w:val="1266"/>
        </w:trPr>
        <w:tc>
          <w:tcPr>
            <w:tcW w:w="10119" w:type="dxa"/>
            <w:gridSpan w:val="3"/>
          </w:tcPr>
          <w:p w14:paraId="4FBDC697" w14:textId="4E80F0C9" w:rsidR="00873DA9" w:rsidRPr="002149D7" w:rsidRDefault="003110C8" w:rsidP="00873DA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873DA9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الف- بین </w:t>
            </w:r>
            <w:r w:rsidR="0092004C" w:rsidRPr="002149D7">
              <w:rPr>
                <w:rFonts w:ascii="Vazirmatn" w:hAnsi="Vazirmatn"/>
                <w:position w:val="-8"/>
                <w:sz w:val="28"/>
                <w:szCs w:val="28"/>
              </w:rPr>
              <w:object w:dxaOrig="380" w:dyaOrig="360" w14:anchorId="3E0482A8">
                <v:shape id="_x0000_i1065" type="#_x0000_t75" style="width:22pt;height:22pt" o:ole="">
                  <v:imagedata r:id="rId87" o:title=""/>
                </v:shape>
                <o:OLEObject Type="Embed" ProgID="Equation.DSMT4" ShapeID="_x0000_i1065" DrawAspect="Content" ObjectID="_1783686342" r:id="rId88"/>
              </w:object>
            </w:r>
            <w:r w:rsidR="00873DA9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و 3 دو عدد گنگ بنویسید. </w:t>
            </w:r>
          </w:p>
          <w:p w14:paraId="2F2AEC6C" w14:textId="77777777" w:rsidR="00873DA9" w:rsidRDefault="00873DA9" w:rsidP="00D35FF1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ب- بین </w:t>
            </w:r>
            <w:r w:rsidR="00914A5E" w:rsidRPr="002149D7">
              <w:rPr>
                <w:rFonts w:ascii="Vazirmatn" w:hAnsi="Vazirmatn"/>
                <w:position w:val="-24"/>
                <w:sz w:val="28"/>
                <w:szCs w:val="28"/>
              </w:rPr>
              <w:object w:dxaOrig="240" w:dyaOrig="620" w14:anchorId="12FC9792">
                <v:shape id="_x0000_i1066" type="#_x0000_t75" style="width:13.55pt;height:35.6pt" o:ole="">
                  <v:imagedata r:id="rId89" o:title=""/>
                </v:shape>
                <o:OLEObject Type="Embed" ProgID="Equation.DSMT4" ShapeID="_x0000_i1066" DrawAspect="Content" ObjectID="_1783686343" r:id="rId90"/>
              </w:object>
            </w: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914A5E"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و </w:t>
            </w:r>
            <w:r w:rsidR="00914A5E" w:rsidRPr="002149D7">
              <w:rPr>
                <w:rFonts w:ascii="Vazirmatn" w:hAnsi="Vazirmatn"/>
                <w:position w:val="-24"/>
                <w:sz w:val="28"/>
                <w:szCs w:val="28"/>
              </w:rPr>
              <w:object w:dxaOrig="240" w:dyaOrig="620" w14:anchorId="35085B8F">
                <v:shape id="_x0000_i1067" type="#_x0000_t75" style="width:13.55pt;height:35.6pt" o:ole="">
                  <v:imagedata r:id="rId91" o:title=""/>
                </v:shape>
                <o:OLEObject Type="Embed" ProgID="Equation.DSMT4" ShapeID="_x0000_i1067" DrawAspect="Content" ObjectID="_1783686344" r:id="rId92"/>
              </w:object>
            </w:r>
            <w:r w:rsidR="00914A5E"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دو</w:t>
            </w: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عدد گویا بنویسید.</w:t>
            </w:r>
          </w:p>
          <w:p w14:paraId="06B69880" w14:textId="5B88E3CA" w:rsidR="001D18D6" w:rsidRPr="002149D7" w:rsidRDefault="001D18D6" w:rsidP="00D35FF1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ج- بین 1 و 2 یک عدد گنگ و یک عدد گویا بنویسید.</w:t>
            </w:r>
          </w:p>
        </w:tc>
        <w:tc>
          <w:tcPr>
            <w:tcW w:w="511" w:type="dxa"/>
            <w:vAlign w:val="center"/>
          </w:tcPr>
          <w:p w14:paraId="260525AB" w14:textId="6439DDB7" w:rsidR="00C27826" w:rsidRPr="002149D7" w:rsidRDefault="001D18D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D35FF1" w:rsidRPr="002149D7" w14:paraId="69790A66" w14:textId="77777777" w:rsidTr="009603C4">
        <w:trPr>
          <w:trHeight w:val="2826"/>
        </w:trPr>
        <w:tc>
          <w:tcPr>
            <w:tcW w:w="10119" w:type="dxa"/>
            <w:gridSpan w:val="3"/>
          </w:tcPr>
          <w:p w14:paraId="2223C32A" w14:textId="7F6DF7E4" w:rsidR="008D4375" w:rsidRPr="002149D7" w:rsidRDefault="00C60776" w:rsidP="008D43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الف- </w:t>
            </w:r>
            <w:r w:rsidR="00D35FF1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عدد </w:t>
            </w:r>
            <w:r w:rsidR="008D4375" w:rsidRPr="002149D7">
              <w:rPr>
                <w:rFonts w:ascii="Vazirmatn" w:hAnsi="Vazirmatn"/>
                <w:position w:val="-8"/>
                <w:sz w:val="28"/>
                <w:szCs w:val="28"/>
              </w:rPr>
              <w:object w:dxaOrig="960" w:dyaOrig="400" w14:anchorId="623C244B">
                <v:shape id="_x0000_i1068" type="#_x0000_t75" style="width:50pt;height:20.35pt" o:ole="">
                  <v:imagedata r:id="rId93" o:title=""/>
                </v:shape>
                <o:OLEObject Type="Embed" ProgID="Equation.DSMT4" ShapeID="_x0000_i1068" DrawAspect="Content" ObjectID="_1783686345" r:id="rId94"/>
              </w:object>
            </w:r>
            <w:r w:rsidR="00D35FF1"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را روی محور اعداد نمایش دهید.</w:t>
            </w:r>
          </w:p>
          <w:p w14:paraId="1937BA34" w14:textId="5CBCDD8D" w:rsidR="00C60776" w:rsidRDefault="00C60776" w:rsidP="001F2A5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C6DDF63" wp14:editId="5903C66E">
                      <wp:simplePos x="0" y="0"/>
                      <wp:positionH relativeFrom="column">
                        <wp:posOffset>110868</wp:posOffset>
                      </wp:positionH>
                      <wp:positionV relativeFrom="paragraph">
                        <wp:posOffset>139565</wp:posOffset>
                      </wp:positionV>
                      <wp:extent cx="3266307" cy="273390"/>
                      <wp:effectExtent l="38100" t="38100" r="29845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73390"/>
                                <a:chOff x="19050" y="0"/>
                                <a:chExt cx="2491834" cy="276796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4" name="Straight Arrow Connector 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" name="Straight Connector 1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1081215" y="6554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64F7CCC" w14:textId="77777777" w:rsidR="008912D3" w:rsidRPr="005362A5" w:rsidRDefault="008912D3" w:rsidP="008912D3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6DDF63" id="Group 1" o:spid="_x0000_s1035" style="position:absolute;left:0;text-align:left;margin-left:8.75pt;margin-top:11pt;width:257.2pt;height:21.55pt;z-index:251670528;mso-height-relative:margin" coordorigin="190" coordsize="24918,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">
                      <v:group id="Group 3" o:spid="_x0000_s1036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" o:spid="_x0000_s1037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" strokecolor="windowText">
                          <v:stroke startarrow="open" endarrow="open"/>
                        </v:shape>
                        <v:line id="Straight Connector 5" o:spid="_x0000_s1038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" strokecolor="windowText"/>
                        <v:line id="Straight Connector 6" o:spid="_x0000_s1039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" strokecolor="windowText"/>
                        <v:line id="Straight Connector 7" o:spid="_x0000_s1040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" strokecolor="windowText"/>
                        <v:line id="Straight Connector 8" o:spid="_x0000_s1041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" strokecolor="windowText"/>
                        <v:line id="Straight Connector 9" o:spid="_x0000_s1042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" strokecolor="windowText"/>
                        <v:line id="Straight Connector 10" o:spid="_x0000_s1043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" strokecolor="windowText"/>
                        <v:line id="Straight Connector 11" o:spid="_x0000_s1044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" strokecolor="windowText"/>
                        <v:line id="Straight Connector 12" o:spid="_x0000_s1045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" strokecolor="windowText"/>
                        <v:line id="Straight Connector 13" o:spid="_x0000_s1046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" strokecolor="windowText"/>
                      </v:group>
                      <v:shape id="Text Box 14" o:spid="_x0000_s1047" type="#_x0000_t202" style="position:absolute;left:10812;top:655;width:3422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464F7CCC" w14:textId="77777777" w:rsidR="008912D3" w:rsidRPr="005362A5" w:rsidRDefault="008912D3" w:rsidP="008912D3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2BA4748" w14:textId="548C5FA2" w:rsidR="00D35FF1" w:rsidRDefault="00C60776" w:rsidP="001F2A5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BF99D70" wp14:editId="00E04620">
                      <wp:simplePos x="0" y="0"/>
                      <wp:positionH relativeFrom="column">
                        <wp:posOffset>140395</wp:posOffset>
                      </wp:positionH>
                      <wp:positionV relativeFrom="paragraph">
                        <wp:posOffset>186887</wp:posOffset>
                      </wp:positionV>
                      <wp:extent cx="3070904" cy="905601"/>
                      <wp:effectExtent l="0" t="0" r="91440" b="0"/>
                      <wp:wrapNone/>
                      <wp:docPr id="327" name="Group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0904" cy="905601"/>
                                <a:chOff x="255032" y="0"/>
                                <a:chExt cx="1954929" cy="576668"/>
                              </a:xfrm>
                            </wpg:grpSpPr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255032" y="0"/>
                                  <a:ext cx="1954929" cy="576668"/>
                                  <a:chOff x="255042" y="59512"/>
                                  <a:chExt cx="1955001" cy="576668"/>
                                </a:xfrm>
                              </wpg:grpSpPr>
                              <wpg:grpSp>
                                <wpg:cNvPr id="329" name="Group 329"/>
                                <wpg:cNvGrpSpPr/>
                                <wpg:grpSpPr>
                                  <a:xfrm>
                                    <a:off x="255042" y="59512"/>
                                    <a:ext cx="1955001" cy="576668"/>
                                    <a:chOff x="255042" y="59512"/>
                                    <a:chExt cx="1955001" cy="576668"/>
                                  </a:xfrm>
                                </wpg:grpSpPr>
                                <wpg:grpSp>
                                  <wpg:cNvPr id="330" name="Group 330"/>
                                  <wpg:cNvGrpSpPr/>
                                  <wpg:grpSpPr>
                                    <a:xfrm>
                                      <a:off x="255042" y="59512"/>
                                      <a:ext cx="1955001" cy="576668"/>
                                      <a:chOff x="255042" y="-23038"/>
                                      <a:chExt cx="1955001" cy="576668"/>
                                    </a:xfrm>
                                  </wpg:grpSpPr>
                                  <wpg:grpSp>
                                    <wpg:cNvPr id="331" name="Group 331"/>
                                    <wpg:cNvGrpSpPr/>
                                    <wpg:grpSpPr>
                                      <a:xfrm>
                                        <a:off x="255042" y="71701"/>
                                        <a:ext cx="1955001" cy="481929"/>
                                        <a:chOff x="255042" y="-54"/>
                                        <a:chExt cx="1955001" cy="481929"/>
                                      </a:xfrm>
                                    </wpg:grpSpPr>
                                    <wpg:grpSp>
                                      <wpg:cNvPr id="333" name="Group 333"/>
                                      <wpg:cNvGrpSpPr/>
                                      <wpg:grpSpPr>
                                        <a:xfrm>
                                          <a:off x="687072" y="-54"/>
                                          <a:ext cx="824888" cy="273584"/>
                                          <a:chOff x="-4344104" y="-130"/>
                                          <a:chExt cx="4639900" cy="664233"/>
                                        </a:xfrm>
                                      </wpg:grpSpPr>
                                      <wps:wsp>
                                        <wps:cNvPr id="334" name="Right Triangle 334"/>
                                        <wps:cNvSpPr/>
                                        <wps:spPr>
                                          <a:xfrm>
                                            <a:off x="-4344104" y="-130"/>
                                            <a:ext cx="4639900" cy="664233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5" name="Rectangle 335"/>
                                        <wps:cNvSpPr/>
                                        <wps:spPr>
                                          <a:xfrm>
                                            <a:off x="-4344008" y="548563"/>
                                            <a:ext cx="257826" cy="111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3" name="Group 423"/>
                                      <wpg:cNvGrpSpPr/>
                                      <wpg:grpSpPr>
                                        <a:xfrm>
                                          <a:off x="255042" y="222250"/>
                                          <a:ext cx="1955001" cy="259625"/>
                                          <a:chOff x="255042" y="0"/>
                                          <a:chExt cx="1955001" cy="259625"/>
                                        </a:xfrm>
                                      </wpg:grpSpPr>
                                      <wpg:grpSp>
                                        <wpg:cNvPr id="424" name="Group 424"/>
                                        <wpg:cNvGrpSpPr/>
                                        <wpg:grpSpPr>
                                          <a:xfrm>
                                            <a:off x="274080" y="0"/>
                                            <a:ext cx="1935963" cy="101600"/>
                                            <a:chOff x="255030" y="0"/>
                                            <a:chExt cx="1935963" cy="101600"/>
                                          </a:xfrm>
                                        </wpg:grpSpPr>
                                        <wps:wsp>
                                          <wps:cNvPr id="425" name="Straight Arrow Connector 425"/>
                                          <wps:cNvCnPr/>
                                          <wps:spPr>
                                            <a:xfrm>
                                              <a:off x="255030" y="50726"/>
                                              <a:ext cx="193596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headEnd type="arrow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7" name="Straight Connector 427"/>
                                          <wps:cNvCnPr/>
                                          <wps:spPr>
                                            <a:xfrm>
                                              <a:off x="12319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8" name="Straight Connector 428"/>
                                          <wps:cNvCnPr/>
                                          <wps:spPr>
                                            <a:xfrm>
                                              <a:off x="9461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9" name="Straight Connector 429"/>
                                          <wps:cNvCnPr/>
                                          <wps:spPr>
                                            <a:xfrm>
                                              <a:off x="67310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0" name="Straight Connector 430"/>
                                          <wps:cNvCnPr/>
                                          <wps:spPr>
                                            <a:xfrm>
                                              <a:off x="4191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1" name="Straight Connector 431"/>
                                          <wps:cNvCnPr/>
                                          <wps:spPr>
                                            <a:xfrm>
                                              <a:off x="14986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2" name="Straight Connector 432"/>
                                          <wps:cNvCnPr/>
                                          <wps:spPr>
                                            <a:xfrm>
                                              <a:off x="17716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3" name="Straight Connector 433"/>
                                          <wps:cNvCnPr/>
                                          <wps:spPr>
                                            <a:xfrm>
                                              <a:off x="20193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436" name="Text Box 436"/>
                                        <wps:cNvSpPr txBox="1"/>
                                        <wps:spPr>
                                          <a:xfrm>
                                            <a:off x="255042" y="69154"/>
                                            <a:ext cx="262129" cy="18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26560FE3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7" name="Text Box 437"/>
                                        <wps:cNvSpPr txBox="1"/>
                                        <wps:spPr>
                                          <a:xfrm>
                                            <a:off x="555988" y="57404"/>
                                            <a:ext cx="231412" cy="202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E8DAA80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8" name="Text Box 438"/>
                                        <wps:cNvSpPr txBox="1"/>
                                        <wps:spPr>
                                          <a:xfrm>
                                            <a:off x="808554" y="48488"/>
                                            <a:ext cx="241660" cy="208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D39A4DA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9" name="Text Box 439"/>
                                        <wps:cNvSpPr txBox="1"/>
                                        <wps:spPr>
                                          <a:xfrm>
                                            <a:off x="1085147" y="61371"/>
                                            <a:ext cx="342265" cy="195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7DC4941" w14:textId="77777777" w:rsidR="00C60776" w:rsidRPr="005362A5" w:rsidRDefault="00C60776" w:rsidP="00C60776">
                                              <w:p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18"/>
                                                  <w:lang w:bidi="fa-IR"/>
                                                  <w:oMath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Cambria Math"/>
                                                      <w:sz w:val="22"/>
                                                      <w:szCs w:val="18"/>
                                                      <w:rtl/>
                                                      <w:lang w:bidi="fa-IR"/>
                                                    </w:rPr>
                                                    <m:t>°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0" name="Text Box 440"/>
                                        <wps:cNvSpPr txBox="1"/>
                                        <wps:spPr>
                                          <a:xfrm>
                                            <a:off x="1354866" y="70968"/>
                                            <a:ext cx="255154" cy="171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FFF322D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1" name="Text Box 441"/>
                                        <wps:cNvSpPr txBox="1"/>
                                        <wps:spPr>
                                          <a:xfrm>
                                            <a:off x="1675978" y="63905"/>
                                            <a:ext cx="224330" cy="1785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506EED12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2" name="Text Box 442"/>
                                        <wps:cNvSpPr txBox="1"/>
                                        <wps:spPr>
                                          <a:xfrm>
                                            <a:off x="1900299" y="58548"/>
                                            <a:ext cx="226971" cy="16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21715FAF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444" name="Block Arc 444"/>
                                    <wps:cNvSpPr/>
                                    <wps:spPr>
                                      <a:xfrm rot="17973213">
                                        <a:off x="551898" y="42367"/>
                                        <a:ext cx="505460" cy="374650"/>
                                      </a:xfrm>
                                      <a:prstGeom prst="blockArc">
                                        <a:avLst>
                                          <a:gd name="adj1" fmla="val 12071811"/>
                                          <a:gd name="adj2" fmla="val 20217386"/>
                                          <a:gd name="adj3" fmla="val 0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7" name="Text Box 447"/>
                                  <wps:cNvSpPr txBox="1"/>
                                  <wps:spPr>
                                    <a:xfrm>
                                      <a:off x="403835" y="305635"/>
                                      <a:ext cx="227892" cy="220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F763D8" w14:textId="77777777" w:rsidR="00C60776" w:rsidRPr="006547FC" w:rsidRDefault="00C60776" w:rsidP="00C60776">
                                        <w:pPr>
                                          <w:rPr>
                                            <w:sz w:val="18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80" name="Text Box 480"/>
                                <wps:cNvSpPr txBox="1"/>
                                <wps:spPr>
                                  <a:xfrm>
                                    <a:off x="536163" y="206762"/>
                                    <a:ext cx="202523" cy="192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C8ADCF" w14:textId="77777777" w:rsidR="00C60776" w:rsidRPr="00E33748" w:rsidRDefault="00C60776" w:rsidP="00C60776">
                                      <w:pPr>
                                        <w:rPr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E33748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5" name="Oval 485"/>
                              <wps:cNvSpPr/>
                              <wps:spPr>
                                <a:xfrm>
                                  <a:off x="596900" y="355600"/>
                                  <a:ext cx="10795" cy="10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F99D70" id="Group 327" o:spid="_x0000_s1048" style="position:absolute;left:0;text-align:left;margin-left:11.05pt;margin-top:14.7pt;width:241.8pt;height:71.3pt;z-index:251672576;mso-width-relative:margin;mso-height-relative:margin" coordorigin="2550" coordsize="19549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">
                      <v:group id="Group 328" o:spid="_x0000_s1049" style="position:absolute;left:2550;width:19549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group id="Group 329" o:spid="_x0000_s1050" style="position:absolute;left:2550;top:595;width:19550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<v:group id="Group 330" o:spid="_x0000_s1051" style="position:absolute;left:2550;top:595;width:19550;height:5766" coordorigin="2550,-230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  <v:group id="Group 331" o:spid="_x0000_s1052" style="position:absolute;left:2550;top:717;width:19550;height:4819" coordorigin="2550" coordsize="19550,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<v:group id="Group 333" o:spid="_x0000_s1053" style="position:absolute;left:6870;width:8249;height:2735" coordorigin="-43441,-1" coordsize="46399,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<v:shapetype id="_x0000_t6" coordsize="21600,21600" o:spt="6" path="m,l,21600r21600,xe">
                                  <v:stroke joinstyle="miter"/>
                                  <v:path gradientshapeok="t" o:connecttype="custom" o:connectlocs="0,0;0,10800;0,21600;10800,21600;21600,21600;10800,10800" textboxrect="1800,12600,12600,19800"/>
                                </v:shapetype>
                                <v:shape id="Right Triangle 334" o:spid="_x0000_s1054" type="#_x0000_t6" style="position:absolute;left:-43441;top:-1;width:46398;height:6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" filled="f" strokecolor="windowText" strokeweight="1pt"/>
                                <v:rect id="Rectangle 335" o:spid="_x0000_s1055" style="position:absolute;left:-43440;top:5485;width:2579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      </v:group>
                              <v:group id="Group 423" o:spid="_x0000_s1056" style="position:absolute;left:2550;top:2222;width:19550;height:2596" coordorigin="2550" coordsize="19550,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        <v:group id="Group 424" o:spid="_x0000_s1057" style="position:absolute;left:2740;width:19360;height:1016" coordorigin="2550" coordsize="19359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    <v:shape id="Straight Arrow Connector 425" o:spid="_x0000_s1058" type="#_x0000_t32" style="position:absolute;left:2550;top:507;width:1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" strokecolor="windowText">
                                    <v:stroke startarrow="open" endarrow="open"/>
                                  </v:shape>
                                  <v:line id="Straight Connector 427" o:spid="_x0000_s1059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" strokecolor="windowText"/>
                                  <v:line id="Straight Connector 428" o:spid="_x0000_s1060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" strokecolor="windowText"/>
                                  <v:line id="Straight Connector 429" o:spid="_x0000_s1061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" strokecolor="windowText"/>
                                  <v:line id="Straight Connector 430" o:spid="_x0000_s1062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" strokecolor="windowText"/>
                                  <v:line id="Straight Connector 431" o:spid="_x0000_s1063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" strokecolor="windowText"/>
                                  <v:line id="Straight Connector 432" o:spid="_x0000_s1064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" strokecolor="windowText"/>
                                  <v:line id="Straight Connector 433" o:spid="_x0000_s1065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" strokecolor="windowText"/>
                                </v:group>
                                <v:shape id="Text Box 436" o:spid="_x0000_s1066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6560FE3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7" o:spid="_x0000_s1067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E8DAA80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8" o:spid="_x0000_s1068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3D39A4DA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9" o:spid="_x0000_s1069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7DC4941" w14:textId="77777777" w:rsidR="00C60776" w:rsidRPr="005362A5" w:rsidRDefault="00C60776" w:rsidP="00C60776">
                                        <w:p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bidi="fa-IR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  <w:sz w:val="22"/>
                                                <w:szCs w:val="18"/>
                                                <w:rtl/>
                                                <w:lang w:bidi="fa-IR"/>
                                              </w:rPr>
                                              <m:t>°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Text Box 440" o:spid="_x0000_s1070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3FFF322D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1" o:spid="_x0000_s1071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506EED12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2" o:spid="_x0000_s1072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1715FAF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3+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Block Arc 444" o:spid="_x0000_s1073" style="position:absolute;left:5519;top:424;width:5054;height:3746;rotation:-3961419fd;visibility:visible;mso-wrap-style:square;v-text-anchor:middle" coordsize="50546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" path="m28799,100482c71899,39424,156747,836,249711,13v91600,-811,176620,35181,222217,94071l471928,94084c426331,35194,341311,-798,249711,13,156747,836,71900,39424,28799,100482xe" filled="f" strokecolor="windowText">
                              <v:path arrowok="t" o:connecttype="custom" o:connectlocs="28799,100482;249711,13;471928,94084;471928,94084;249711,13;28799,100482" o:connectangles="0,0,0,0,0,0"/>
                            </v:shape>
                          </v:group>
                          <v:shape id="Text Box 447" o:spid="_x0000_s1074" type="#_x0000_t202" style="position:absolute;left:4038;top:3056;width:227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        <v:textbox>
                              <w:txbxContent>
                                <w:p w14:paraId="16F763D8" w14:textId="77777777" w:rsidR="00C60776" w:rsidRPr="006547FC" w:rsidRDefault="00C60776" w:rsidP="00C60776">
                                  <w:pPr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480" o:spid="_x0000_s1075" type="#_x0000_t202" style="position:absolute;left:5361;top:2067;width:2025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      <v:textbox>
                            <w:txbxContent>
                              <w:p w14:paraId="35C8ADCF" w14:textId="77777777" w:rsidR="00C60776" w:rsidRPr="00E33748" w:rsidRDefault="00C60776" w:rsidP="00C60776">
                                <w:pPr>
                                  <w:rPr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E33748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Oval 485" o:spid="_x0000_s1076" style="position:absolute;left:5969;top:3556;width:107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" fillcolor="windowText" strokecolor="windowText" strokeweight="2pt"/>
                    </v:group>
                  </w:pict>
                </mc:Fallback>
              </mc:AlternateConten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ب- 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>در شکل ز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، نقطه  </w:t>
            </w:r>
            <w:r w:rsidRPr="005C6D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</w:t>
            </w:r>
            <w:r w:rsidRPr="005C6D2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>چه عدد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را نما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 w:hint="eastAsia"/>
                <w:sz w:val="28"/>
                <w:szCs w:val="28"/>
                <w:rtl/>
              </w:rPr>
              <w:t>ش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م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دهد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؟</w:t>
            </w:r>
          </w:p>
          <w:p w14:paraId="749D8EC9" w14:textId="2E3E0539" w:rsidR="00C60776" w:rsidRDefault="00C60776" w:rsidP="001F2A5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  <w:p w14:paraId="6CBE63EA" w14:textId="1F21F415" w:rsidR="00C60776" w:rsidRPr="002149D7" w:rsidRDefault="00C60776" w:rsidP="001F2A5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5F0BF9BF" w14:textId="3D48E2EE" w:rsidR="00D35FF1" w:rsidRPr="002149D7" w:rsidRDefault="002F2D3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4A3D9B" w:rsidRPr="002149D7" w14:paraId="743A83B1" w14:textId="77777777" w:rsidTr="004A3D9B">
        <w:trPr>
          <w:trHeight w:val="1982"/>
        </w:trPr>
        <w:tc>
          <w:tcPr>
            <w:tcW w:w="10119" w:type="dxa"/>
            <w:gridSpan w:val="3"/>
          </w:tcPr>
          <w:p w14:paraId="7F6D3E95" w14:textId="79C5DFED" w:rsidR="004A3D9B" w:rsidRPr="002149D7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>الف- نمايش مجموعه را روي محور مقابل آن مشخص كنيد .</w:t>
            </w:r>
            <w:r w:rsidRPr="002149D7">
              <w:rPr>
                <w:sz w:val="28"/>
                <w:szCs w:val="28"/>
                <w:rtl/>
              </w:rPr>
              <w:tab/>
            </w:r>
            <w:r w:rsidRPr="002149D7">
              <w:rPr>
                <w:position w:val="-4"/>
                <w:sz w:val="28"/>
                <w:szCs w:val="28"/>
              </w:rPr>
              <w:object w:dxaOrig="200" w:dyaOrig="300" w14:anchorId="37D8E074">
                <v:shape id="_x0000_i1069" type="#_x0000_t75" style="width:9.3pt;height:15.25pt" o:ole="">
                  <v:imagedata r:id="rId95" o:title=""/>
                </v:shape>
                <o:OLEObject Type="Embed" ProgID="Equation.DSMT4" ShapeID="_x0000_i1069" DrawAspect="Content" ObjectID="_1783686346" r:id="rId96"/>
              </w:object>
            </w:r>
            <w:r w:rsidRPr="002149D7">
              <w:rPr>
                <w:sz w:val="28"/>
                <w:szCs w:val="28"/>
                <w:rtl/>
              </w:rPr>
              <w:t xml:space="preserve"> </w:t>
            </w:r>
            <w:r w:rsidRPr="002149D7">
              <w:rPr>
                <w:position w:val="-4"/>
                <w:sz w:val="28"/>
                <w:szCs w:val="28"/>
              </w:rPr>
              <w:object w:dxaOrig="200" w:dyaOrig="300" w14:anchorId="16279F34">
                <v:shape id="_x0000_i1070" type="#_x0000_t75" style="width:9.3pt;height:15.25pt" o:ole="">
                  <v:imagedata r:id="rId97" o:title=""/>
                </v:shape>
                <o:OLEObject Type="Embed" ProgID="Equation.DSMT4" ShapeID="_x0000_i1070" DrawAspect="Content" ObjectID="_1783686347" r:id="rId98"/>
              </w:object>
            </w:r>
            <w:r w:rsidRPr="002149D7">
              <w:rPr>
                <w:sz w:val="28"/>
                <w:szCs w:val="28"/>
                <w:rtl/>
              </w:rPr>
              <w:t xml:space="preserve"> </w:t>
            </w:r>
            <w:r w:rsidRPr="002149D7">
              <w:rPr>
                <w:sz w:val="28"/>
                <w:szCs w:val="28"/>
                <w:rtl/>
              </w:rPr>
              <w:tab/>
            </w:r>
            <w:r w:rsidRPr="002149D7">
              <w:rPr>
                <w:position w:val="-4"/>
                <w:sz w:val="28"/>
                <w:szCs w:val="28"/>
              </w:rPr>
              <w:object w:dxaOrig="200" w:dyaOrig="300" w14:anchorId="0913584C">
                <v:shape id="_x0000_i1071" type="#_x0000_t75" style="width:9.3pt;height:15.25pt" o:ole="">
                  <v:imagedata r:id="rId99" o:title=""/>
                </v:shape>
                <o:OLEObject Type="Embed" ProgID="Equation.DSMT4" ShapeID="_x0000_i1071" DrawAspect="Content" ObjectID="_1783686348" r:id="rId100"/>
              </w:object>
            </w:r>
            <w:r w:rsidRPr="002149D7">
              <w:rPr>
                <w:sz w:val="28"/>
                <w:szCs w:val="28"/>
                <w:rtl/>
              </w:rPr>
              <w:t xml:space="preserve"> </w:t>
            </w:r>
          </w:p>
          <w:p w14:paraId="1D06DEAE" w14:textId="6E1076BF" w:rsidR="004A3D9B" w:rsidRPr="002149D7" w:rsidRDefault="004A3D9B" w:rsidP="004A3D9B">
            <w:pPr>
              <w:jc w:val="right"/>
              <w:rPr>
                <w:sz w:val="28"/>
                <w:szCs w:val="28"/>
                <w:rtl/>
              </w:rPr>
            </w:pPr>
            <w:r w:rsidRPr="002149D7">
              <w:rPr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F817CE9" wp14:editId="36EEFD23">
                      <wp:simplePos x="0" y="0"/>
                      <wp:positionH relativeFrom="column">
                        <wp:posOffset>2409004</wp:posOffset>
                      </wp:positionH>
                      <wp:positionV relativeFrom="paragraph">
                        <wp:posOffset>100927</wp:posOffset>
                      </wp:positionV>
                      <wp:extent cx="3266307" cy="263661"/>
                      <wp:effectExtent l="38100" t="38100" r="29845" b="3175"/>
                      <wp:wrapNone/>
                      <wp:docPr id="2052" name="Group 2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2053" name="Group 205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2054" name="Straight Arrow Connector 205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5" name="Straight Connector 205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6" name="Straight Connector 205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7" name="Straight Connector 205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8" name="Straight Connector 205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9" name="Straight Connector 205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0" name="Straight Connector 206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1" name="Straight Connector 206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2" name="Straight Connector 206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3" name="Straight Connector 206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68" name="Text Box 2068"/>
                              <wps:cNvSpPr txBox="1"/>
                              <wps:spPr>
                                <a:xfrm>
                                  <a:off x="1073793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850D07B" w14:textId="77777777" w:rsidR="004A3D9B" w:rsidRPr="005362A5" w:rsidRDefault="004A3D9B" w:rsidP="004A3D9B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817CE9" id="Group 2052" o:spid="_x0000_s1077" style="position:absolute;margin-left:189.7pt;margin-top:7.95pt;width:257.2pt;height:20.75pt;z-index:251668480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">
                      <v:group id="Group 2053" o:spid="_x0000_s1078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<v:shape id="Straight Arrow Connector 2054" o:spid="_x0000_s1079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" strokecolor="windowText">
                          <v:stroke startarrow="open" endarrow="open"/>
                        </v:shape>
                        <v:line id="Straight Connector 2055" o:spid="_x0000_s1080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" strokecolor="windowText"/>
                        <v:line id="Straight Connector 2056" o:spid="_x0000_s1081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" strokecolor="windowText"/>
                        <v:line id="Straight Connector 2057" o:spid="_x0000_s1082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" strokecolor="windowText"/>
                        <v:line id="Straight Connector 2058" o:spid="_x0000_s1083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" strokecolor="windowText"/>
                        <v:line id="Straight Connector 2059" o:spid="_x0000_s1084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" strokecolor="windowText"/>
                        <v:line id="Straight Connector 2060" o:spid="_x0000_s1085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" strokecolor="windowText"/>
                        <v:line id="Straight Connector 2061" o:spid="_x0000_s1086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" strokecolor="windowText"/>
                        <v:line id="Straight Connector 2062" o:spid="_x0000_s1087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" strokecolor="windowText"/>
                        <v:line id="Straight Connector 2063" o:spid="_x0000_s1088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" strokecolor="windowText"/>
                      </v:group>
                      <v:shape id="Text Box 2068" o:spid="_x0000_s1089" type="#_x0000_t202" style="position:absolute;left:10737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IBxAAAAN0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VJvA5zw5vwBGT+DwAA//8DAFBLAQItABQABgAIAAAAIQDb4fbL7gAAAIUBAAATAAAAAAAAAAAA&#10;AAAAAAAAAABbQ29udGVudF9UeXBlc10ueG1sUEsBAi0AFAAGAAgAAAAhAFr0LFu/AAAAFQEAAAsA&#10;AAAAAAAAAAAAAAAAHwEAAF9yZWxzLy5yZWxzUEsBAi0AFAAGAAgAAAAhAIGIwgHEAAAA3QAAAA8A&#10;AAAAAAAAAAAAAAAABwIAAGRycy9kb3ducmV2LnhtbFBLBQYAAAAAAwADALcAAAD4AgAAAAA=&#10;" filled="f" stroked="f" strokeweight=".5pt">
                        <v:textbox>
                          <w:txbxContent>
                            <w:p w14:paraId="4850D07B" w14:textId="77777777" w:rsidR="004A3D9B" w:rsidRPr="005362A5" w:rsidRDefault="004A3D9B" w:rsidP="004A3D9B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149D7">
              <w:rPr>
                <w:rFonts w:hint="cs"/>
                <w:sz w:val="28"/>
                <w:szCs w:val="28"/>
                <w:rtl/>
              </w:rPr>
              <w:t xml:space="preserve">       </w:t>
            </w:r>
            <w:r w:rsidRPr="002149D7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Pr="002149D7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</w:t>
            </w:r>
            <w:r w:rsidRPr="002149D7">
              <w:rPr>
                <w:sz w:val="28"/>
                <w:szCs w:val="28"/>
              </w:rPr>
              <w:t xml:space="preserve">   </w:t>
            </w:r>
            <w:r w:rsidR="00ED4AA8" w:rsidRPr="002149D7">
              <w:rPr>
                <w:position w:val="-14"/>
                <w:sz w:val="28"/>
                <w:szCs w:val="28"/>
              </w:rPr>
              <w:object w:dxaOrig="2740" w:dyaOrig="440" w14:anchorId="462F1D3F">
                <v:shape id="_x0000_i1072" type="#_x0000_t75" style="width:138.05pt;height:22pt" o:ole="">
                  <v:imagedata r:id="rId101" o:title=""/>
                </v:shape>
                <o:OLEObject Type="Embed" ProgID="Equation.DSMT4" ShapeID="_x0000_i1072" DrawAspect="Content" ObjectID="_1783686349" r:id="rId102"/>
              </w:object>
            </w:r>
            <w:r w:rsidRPr="002149D7">
              <w:rPr>
                <w:position w:val="-4"/>
                <w:sz w:val="28"/>
                <w:szCs w:val="28"/>
              </w:rPr>
              <w:object w:dxaOrig="200" w:dyaOrig="300" w14:anchorId="1881D839">
                <v:shape id="_x0000_i1073" type="#_x0000_t75" style="width:9.3pt;height:15.25pt" o:ole="">
                  <v:imagedata r:id="rId97" o:title=""/>
                </v:shape>
                <o:OLEObject Type="Embed" ProgID="Equation.DSMT4" ShapeID="_x0000_i1073" DrawAspect="Content" ObjectID="_1783686350" r:id="rId103"/>
              </w:object>
            </w:r>
            <w:r w:rsidRPr="002149D7">
              <w:rPr>
                <w:sz w:val="28"/>
                <w:szCs w:val="28"/>
              </w:rPr>
              <w:t xml:space="preserve"> </w:t>
            </w:r>
          </w:p>
          <w:p w14:paraId="2B997920" w14:textId="427B1555" w:rsidR="004A3D9B" w:rsidRPr="002149D7" w:rsidRDefault="004A3D9B" w:rsidP="004A3D9B">
            <w:pPr>
              <w:rPr>
                <w:noProof/>
                <w:sz w:val="28"/>
                <w:szCs w:val="28"/>
                <w:rtl/>
              </w:rPr>
            </w:pPr>
            <w:r w:rsidRPr="002149D7">
              <w:rPr>
                <w:rFonts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D9C81A4" wp14:editId="0971F472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204470</wp:posOffset>
                      </wp:positionV>
                      <wp:extent cx="3014372" cy="492244"/>
                      <wp:effectExtent l="38100" t="0" r="0" b="317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4372" cy="492244"/>
                                <a:chOff x="0" y="0"/>
                                <a:chExt cx="3014602" cy="492951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458877" y="135013"/>
                                  <a:ext cx="1827021" cy="84767"/>
                                  <a:chOff x="12887" y="-272"/>
                                  <a:chExt cx="1317453" cy="85582"/>
                                </a:xfrm>
                              </wpg:grpSpPr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59328" y="17502"/>
                                    <a:ext cx="1219217" cy="58405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Oval 31"/>
                                <wps:cNvSpPr/>
                                <wps:spPr>
                                  <a:xfrm>
                                    <a:off x="12887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Oval 29"/>
                                <wps:cNvSpPr/>
                                <wps:spPr>
                                  <a:xfrm>
                                    <a:off x="1269446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0" y="0"/>
                                  <a:ext cx="3014602" cy="492951"/>
                                  <a:chOff x="0" y="0"/>
                                  <a:chExt cx="3014602" cy="492951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2742801" y="0"/>
                                    <a:ext cx="271801" cy="2734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5AED5A" w14:textId="77777777" w:rsidR="004A3D9B" w:rsidRDefault="004A3D9B" w:rsidP="004A3D9B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0" y="115330"/>
                                    <a:ext cx="2462118" cy="377621"/>
                                    <a:chOff x="0" y="0"/>
                                    <a:chExt cx="2462118" cy="377621"/>
                                  </a:xfrm>
                                </wpg:grpSpPr>
                                <wps:wsp>
                                  <wps:cNvPr id="36" name="Straight Arrow Connector 36"/>
                                  <wps:cNvCnPr/>
                                  <wps:spPr>
                                    <a:xfrm>
                                      <a:off x="0" y="65902"/>
                                      <a:ext cx="246211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Text Box 35"/>
                                  <wps:cNvSpPr txBox="1"/>
                                  <wps:spPr>
                                    <a:xfrm>
                                      <a:off x="942786" y="104179"/>
                                      <a:ext cx="307363" cy="273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07479B1" w14:textId="77777777" w:rsidR="004A3D9B" w:rsidRDefault="004A3D9B" w:rsidP="004A3D9B">
                                        <w:r w:rsidRPr="00303E2E">
                                          <w:rPr>
                                            <w:position w:val="-4"/>
                                          </w:rPr>
                                          <w:object w:dxaOrig="180" w:dyaOrig="200" w14:anchorId="3E507A66">
                                            <v:shape id="_x0000_i1075" type="#_x0000_t75" style="width:9.3pt;height:9.3pt" o:ole="">
                                              <v:imagedata r:id="rId104" o:title=""/>
                                            </v:shape>
                                            <o:OLEObject Type="Embed" ProgID="Equation.DSMT4" ShapeID="_x0000_i1075" DrawAspect="Content" ObjectID="_1783686368" r:id="rId105"/>
                                          </w:objec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g:grpSp>
                                  <wpg:cNvPr id="37" name="Group 37"/>
                                  <wpg:cNvGrpSpPr/>
                                  <wpg:grpSpPr>
                                    <a:xfrm>
                                      <a:off x="247135" y="0"/>
                                      <a:ext cx="2001520" cy="143510"/>
                                      <a:chOff x="0" y="0"/>
                                      <a:chExt cx="2001795" cy="144000"/>
                                    </a:xfrm>
                                  </wpg:grpSpPr>
                                  <wps:wsp>
                                    <wps:cNvPr id="38" name="Straight Connector 38"/>
                                    <wps:cNvCnPr/>
                                    <wps:spPr>
                                      <a:xfrm>
                                        <a:off x="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Straight Connector 39"/>
                                    <wps:cNvCnPr/>
                                    <wps:spPr>
                                      <a:xfrm>
                                        <a:off x="25660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Straight Connector 40"/>
                                    <wps:cNvCnPr/>
                                    <wps:spPr>
                                      <a:xfrm>
                                        <a:off x="543698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Straight Connector 41"/>
                                    <wps:cNvCnPr/>
                                    <wps:spPr>
                                      <a:xfrm>
                                        <a:off x="84026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>
                                        <a:off x="1128584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>
                                        <a:off x="142514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>
                                        <a:off x="1705233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45"/>
                                    <wps:cNvCnPr/>
                                    <wps:spPr>
                                      <a:xfrm>
                                        <a:off x="2001795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C81A4" id="Group 27" o:spid="_x0000_s1090" style="position:absolute;left:0;text-align:left;margin-left:192.45pt;margin-top:16.1pt;width:237.35pt;height:38.75pt;z-index:251667456;mso-width-relative:margin;mso-height-relative:margin" coordsize="30146,4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">
                      <v:group id="Group 28" o:spid="_x0000_s1091" style="position:absolute;left:4588;top:1350;width:18270;height:847" coordorigin="128,-2" coordsize="13174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Rectangle 30" o:spid="_x0000_s1092" style="position:absolute;left:593;top:175;width:1219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" fillcolor="black [3213]" strokecolor="black [3213]" strokeweight="1pt">
                          <v:fill r:id="rId106" o:title="" color2="white [3212]" type="pattern"/>
                        </v:rect>
                        <v:oval id="Oval 31" o:spid="_x0000_s1093" style="position:absolute;left:128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" fillcolor="black [3213]" strokecolor="black [3213]" strokeweight="1pt"/>
                        <v:oval id="Oval 29" o:spid="_x0000_s1094" style="position:absolute;left:12694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" fillcolor="white [3212]" strokecolor="black [3213]" strokeweight="1pt"/>
                      </v:group>
                      <v:group id="Group 32" o:spid="_x0000_s1095" style="position:absolute;width:30146;height:4929" coordsize="30146,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Text Box 33" o:spid="_x0000_s1096" type="#_x0000_t202" style="position:absolute;left:27428;width:2718;height:2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" filled="f" stroked="f" strokeweight=".5pt">
                          <v:textbox style="mso-fit-shape-to-text:t">
                            <w:txbxContent>
                              <w:p w14:paraId="5F5AED5A" w14:textId="77777777" w:rsidR="004A3D9B" w:rsidRDefault="004A3D9B" w:rsidP="004A3D9B">
                                <w:pPr>
                                  <w:rPr>
                                    <w:lang w:bidi="fa-IR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4" o:spid="_x0000_s1097" style="position:absolute;top:1153;width:24621;height:3776" coordsize="24621,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6" o:spid="_x0000_s1098" type="#_x0000_t32" style="position:absolute;top:659;width:24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" strokecolor="black [3213]">
                            <v:stroke startarrow="open" endarrow="open"/>
                          </v:shape>
                          <v:shape id="Text Box 35" o:spid="_x0000_s1099" type="#_x0000_t202" style="position:absolute;left:9427;top:1041;width:3074;height:27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" filled="f" stroked="f" strokeweight=".5pt">
                            <v:textbox style="mso-fit-shape-to-text:t">
                              <w:txbxContent>
                                <w:p w14:paraId="307479B1" w14:textId="77777777" w:rsidR="004A3D9B" w:rsidRDefault="004A3D9B" w:rsidP="004A3D9B">
                                  <w:r w:rsidRPr="00303E2E">
                                    <w:rPr>
                                      <w:position w:val="-4"/>
                                    </w:rPr>
                                    <w:object w:dxaOrig="180" w:dyaOrig="200" w14:anchorId="3E507A66">
                                      <v:shape id="_x0000_i1075" type="#_x0000_t75" style="width:9.3pt;height:9.3pt" o:ole="">
                                        <v:imagedata r:id="rId104" o:title=""/>
                                      </v:shape>
                                      <o:OLEObject Type="Embed" ProgID="Equation.DSMT4" ShapeID="_x0000_i1075" DrawAspect="Content" ObjectID="_1783686368" r:id="rId107"/>
                                    </w:object>
                                  </w:r>
                                  <w:r>
                                    <w:rPr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group id="Group 37" o:spid="_x0000_s1100" style="position:absolute;left:2471;width:20015;height:1435" coordsize="2001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line id="Straight Connector 38" o:spid="_x0000_s1101" style="position:absolute;visibility:visible;mso-wrap-style:square" from="0,0" to="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Ve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CriNVewgAAANsAAAAPAAAA&#10;AAAAAAAAAAAAAAcCAABkcnMvZG93bnJldi54bWxQSwUGAAAAAAMAAwC3AAAA9gIAAAAA&#10;" strokecolor="black [3213]"/>
                            <v:line id="Straight Connector 39" o:spid="_x0000_s1102" style="position:absolute;visibility:visible;mso-wrap-style:square" from="2566,0" to="256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        <v:line id="Straight Connector 40" o:spid="_x0000_s1103" style="position:absolute;visibility:visible;mso-wrap-style:square" from="5436,0" to="543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              <v:line id="Straight Connector 41" o:spid="_x0000_s1104" style="position:absolute;visibility:visible;mso-wrap-style:square" from="8402,0" to="840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++xQAAANsAAAAPAAAAZHJzL2Rvd25yZXYueG1sRI9Ba8JA&#10;FITvBf/D8oTe6ibS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BitA++xQAAANsAAAAP&#10;AAAAAAAAAAAAAAAAAAcCAABkcnMvZG93bnJldi54bWxQSwUGAAAAAAMAAwC3AAAA+QIAAAAA&#10;" strokecolor="black [3213]"/>
                            <v:line id="Straight Connector 42" o:spid="_x0000_s1105" style="position:absolute;visibility:visible;mso-wrap-style:square" from="11285,0" to="11285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            <v:line id="Straight Connector 43" o:spid="_x0000_s1106" style="position:absolute;visibility:visible;mso-wrap-style:square" from="14251,0" to="142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RS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" strokecolor="black [3213]"/>
                            <v:line id="Straight Connector 44" o:spid="_x0000_s1107" style="position:absolute;visibility:visible;mso-wrap-style:square" from="17052,0" to="1705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                <v:line id="Straight Connector 45" o:spid="_x0000_s1108" style="position:absolute;visibility:visible;mso-wrap-style:square" from="20017,0" to="20017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m9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Adjwm9xQAAANsAAAAP&#10;AAAAAAAAAAAAAAAAAAcCAABkcnMvZG93bnJldi54bWxQSwUGAAAAAAMAAwC3AAAA+QIAAAAA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2149D7">
              <w:rPr>
                <w:rFonts w:hint="cs"/>
                <w:sz w:val="28"/>
                <w:szCs w:val="28"/>
                <w:rtl/>
              </w:rPr>
              <w:t xml:space="preserve">ب- </w:t>
            </w:r>
            <w:r w:rsidRPr="002149D7">
              <w:rPr>
                <w:rFonts w:hint="cs"/>
                <w:noProof/>
                <w:sz w:val="28"/>
                <w:szCs w:val="28"/>
                <w:rtl/>
              </w:rPr>
              <w:t>مجموعه را به صورت رياضي بيان كنيد .</w:t>
            </w:r>
            <w:r w:rsidRPr="002149D7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</w:t>
            </w:r>
          </w:p>
          <w:p w14:paraId="06AB066F" w14:textId="58430DCA" w:rsidR="00ED4AA8" w:rsidRPr="002149D7" w:rsidRDefault="00ED4AA8" w:rsidP="004A3D9B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ind w:left="360"/>
              <w:jc w:val="right"/>
              <w:rPr>
                <w:sz w:val="28"/>
                <w:szCs w:val="28"/>
                <w:rtl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149D7">
              <w:rPr>
                <w:sz w:val="28"/>
                <w:szCs w:val="28"/>
              </w:rPr>
              <w:t xml:space="preserve">   </w:t>
            </w:r>
            <w:r w:rsidR="008D4375" w:rsidRPr="002149D7">
              <w:rPr>
                <w:position w:val="-14"/>
                <w:sz w:val="28"/>
                <w:szCs w:val="28"/>
              </w:rPr>
              <w:object w:dxaOrig="3360" w:dyaOrig="440" w14:anchorId="63B61599">
                <v:shape id="_x0000_i1076" type="#_x0000_t75" style="width:138.9pt;height:24.55pt" o:ole="">
                  <v:imagedata r:id="rId108" o:title=""/>
                </v:shape>
                <o:OLEObject Type="Embed" ProgID="Equation.DSMT4" ShapeID="_x0000_i1076" DrawAspect="Content" ObjectID="_1783686351" r:id="rId109"/>
              </w:object>
            </w:r>
          </w:p>
          <w:p w14:paraId="71781ED4" w14:textId="77777777" w:rsidR="00ED4AA8" w:rsidRPr="002149D7" w:rsidRDefault="00ED4AA8" w:rsidP="00ED4A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sz w:val="28"/>
                <w:szCs w:val="28"/>
                <w:rtl/>
                <w:lang w:bidi="fa-IR"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ج- با توجه به مجموعه </w:t>
            </w:r>
            <w:r w:rsidRPr="002149D7">
              <w:rPr>
                <w:sz w:val="28"/>
                <w:szCs w:val="28"/>
              </w:rPr>
              <w:t>A</w:t>
            </w:r>
            <w:r w:rsidRPr="002149D7">
              <w:rPr>
                <w:rFonts w:hint="cs"/>
                <w:sz w:val="28"/>
                <w:szCs w:val="28"/>
                <w:rtl/>
                <w:lang w:bidi="fa-IR"/>
              </w:rPr>
              <w:t xml:space="preserve"> ، درستی یا نادرستی عبارت های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ED4AA8" w:rsidRPr="002149D7" w14:paraId="281DEC0D" w14:textId="77777777" w:rsidTr="00ED4AA8">
              <w:tc>
                <w:tcPr>
                  <w:tcW w:w="2498" w:type="dxa"/>
                  <w:vAlign w:val="center"/>
                </w:tcPr>
                <w:p w14:paraId="0C4F7B87" w14:textId="25F6FB85" w:rsidR="00ED4AA8" w:rsidRPr="002149D7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680" w:dyaOrig="320" w14:anchorId="4C7C90BC">
                      <v:shape id="_x0000_i1077" type="#_x0000_t75" style="width:38.95pt;height:17.8pt" o:ole="">
                        <v:imagedata r:id="rId110" o:title=""/>
                      </v:shape>
                      <o:OLEObject Type="Embed" ProgID="Equation.DSMT4" ShapeID="_x0000_i1077" DrawAspect="Content" ObjectID="_1783686352" r:id="rId111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6042AB14" w14:textId="26BE6A02" w:rsidR="00ED4AA8" w:rsidRPr="002149D7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880" w:dyaOrig="400" w14:anchorId="3182FDCD">
                      <v:shape id="_x0000_i1078" type="#_x0000_t75" style="width:50pt;height:22pt" o:ole="">
                        <v:imagedata r:id="rId112" o:title=""/>
                      </v:shape>
                      <o:OLEObject Type="Embed" ProgID="Equation.DSMT4" ShapeID="_x0000_i1078" DrawAspect="Content" ObjectID="_1783686353" r:id="rId11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8AA1194" w14:textId="32D09037" w:rsidR="00ED4AA8" w:rsidRPr="002149D7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1760" w:dyaOrig="300" w14:anchorId="0502C53F">
                      <v:shape id="_x0000_i1079" type="#_x0000_t75" style="width:100.8pt;height:16.1pt" o:ole="">
                        <v:imagedata r:id="rId114" o:title=""/>
                      </v:shape>
                      <o:OLEObject Type="Embed" ProgID="Equation.DSMT4" ShapeID="_x0000_i1079" DrawAspect="Content" ObjectID="_1783686354" r:id="rId11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F714983" w14:textId="268CF847" w:rsidR="00ED4AA8" w:rsidRPr="002149D7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780" w:dyaOrig="320" w14:anchorId="155FDEF8">
                      <v:shape id="_x0000_i1080" type="#_x0000_t75" style="width:44.9pt;height:17.8pt" o:ole="">
                        <v:imagedata r:id="rId116" o:title=""/>
                      </v:shape>
                      <o:OLEObject Type="Embed" ProgID="Equation.DSMT4" ShapeID="_x0000_i1080" DrawAspect="Content" ObjectID="_1783686355" r:id="rId117"/>
                    </w:object>
                  </w:r>
                </w:p>
              </w:tc>
            </w:tr>
          </w:tbl>
          <w:p w14:paraId="0E4841B6" w14:textId="171088FF" w:rsidR="004A3D9B" w:rsidRPr="002149D7" w:rsidRDefault="004A3D9B" w:rsidP="00ED4A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050D8F2E" w14:textId="66E06095" w:rsidR="004A3D9B" w:rsidRPr="002149D7" w:rsidRDefault="006753D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C83AB0" w:rsidRPr="002149D7" w14:paraId="4F6EEAF3" w14:textId="77777777" w:rsidTr="00044B9E">
        <w:trPr>
          <w:trHeight w:val="1116"/>
        </w:trPr>
        <w:tc>
          <w:tcPr>
            <w:tcW w:w="10119" w:type="dxa"/>
            <w:gridSpan w:val="3"/>
          </w:tcPr>
          <w:p w14:paraId="1B8E72DD" w14:textId="77777777" w:rsidR="00C83AB0" w:rsidRDefault="00C83AB0" w:rsidP="00044B9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C83AB0">
              <w:rPr>
                <w:rFonts w:ascii="Vazirmatn" w:hAnsi="Vazirmatn"/>
                <w:sz w:val="28"/>
                <w:szCs w:val="28"/>
                <w:rtl/>
                <w:lang w:bidi="fa-IR"/>
              </w:rPr>
              <w:t>عبارت ها</w:t>
            </w:r>
            <w:r w:rsidRPr="00C83AB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83AB0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ز</w:t>
            </w:r>
            <w:r w:rsidRPr="00C83AB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83AB0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C83AB0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را با هم مقا</w:t>
            </w:r>
            <w:r w:rsidRPr="00C83AB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83AB0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سه</w:t>
            </w:r>
            <w:r w:rsidRPr="00C83AB0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کن</w:t>
            </w:r>
            <w:r w:rsidRPr="00C83AB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83AB0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313"/>
              <w:gridCol w:w="2740"/>
              <w:gridCol w:w="2313"/>
              <w:gridCol w:w="2639"/>
            </w:tblGrid>
            <w:tr w:rsidR="00C83AB0" w14:paraId="31123087" w14:textId="77777777" w:rsidTr="006506DC">
              <w:tc>
                <w:tcPr>
                  <w:tcW w:w="2498" w:type="dxa"/>
                </w:tcPr>
                <w:p w14:paraId="19AB6F0B" w14:textId="77777777" w:rsidR="00C83AB0" w:rsidRDefault="00C83AB0" w:rsidP="00C83AB0">
                  <w:pPr>
                    <w:spacing w:line="276" w:lineRule="auto"/>
                    <w:jc w:val="both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vAlign w:val="center"/>
                </w:tcPr>
                <w:p w14:paraId="60CFA607" w14:textId="52E14BD4" w:rsidR="00C83AB0" w:rsidRDefault="00CE133B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CE133B">
                    <w:rPr>
                      <w:rFonts w:ascii="Vazirmatn" w:hAnsi="Vazirmatn"/>
                      <w:position w:val="-14"/>
                      <w:sz w:val="28"/>
                      <w:szCs w:val="28"/>
                      <w:lang w:bidi="fa-IR"/>
                    </w:rPr>
                    <w:object w:dxaOrig="2200" w:dyaOrig="420" w14:anchorId="38ECC04D">
                      <v:shape id="_x0000_i1081" type="#_x0000_t75" style="width:126.2pt;height:24.55pt" o:ole="">
                        <v:imagedata r:id="rId118" o:title=""/>
                      </v:shape>
                      <o:OLEObject Type="Embed" ProgID="Equation.DSMT4" ShapeID="_x0000_i1081" DrawAspect="Content" ObjectID="_1783686356" r:id="rId119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19213AC1" w14:textId="77777777" w:rsidR="00C83AB0" w:rsidRDefault="00C83AB0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vAlign w:val="center"/>
                </w:tcPr>
                <w:p w14:paraId="2AD7BA48" w14:textId="5BC341D8" w:rsidR="00C83AB0" w:rsidRDefault="00CE133B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CE133B">
                    <w:rPr>
                      <w:rFonts w:ascii="Vazirmatn" w:hAnsi="Vazirmatn"/>
                      <w:position w:val="-14"/>
                      <w:sz w:val="28"/>
                      <w:szCs w:val="28"/>
                      <w:lang w:bidi="fa-IR"/>
                    </w:rPr>
                    <w:object w:dxaOrig="2140" w:dyaOrig="420" w14:anchorId="47673C5A">
                      <v:shape id="_x0000_i1082" type="#_x0000_t75" style="width:121.15pt;height:24.55pt" o:ole="">
                        <v:imagedata r:id="rId120" o:title=""/>
                      </v:shape>
                      <o:OLEObject Type="Embed" ProgID="Equation.DSMT4" ShapeID="_x0000_i1082" DrawAspect="Content" ObjectID="_1783686357" r:id="rId121"/>
                    </w:object>
                  </w:r>
                </w:p>
              </w:tc>
            </w:tr>
            <w:tr w:rsidR="00984920" w14:paraId="2EEF25F8" w14:textId="77777777" w:rsidTr="006506DC">
              <w:tc>
                <w:tcPr>
                  <w:tcW w:w="2498" w:type="dxa"/>
                </w:tcPr>
                <w:p w14:paraId="589BC854" w14:textId="77777777" w:rsidR="00984920" w:rsidRDefault="00984920" w:rsidP="00C83AB0">
                  <w:pPr>
                    <w:spacing w:line="276" w:lineRule="auto"/>
                    <w:jc w:val="both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vAlign w:val="center"/>
                </w:tcPr>
                <w:p w14:paraId="6B611B93" w14:textId="71A75E79" w:rsidR="00984920" w:rsidRPr="00CE133B" w:rsidRDefault="007E7445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7E744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980" w:dyaOrig="720" w14:anchorId="5C111A3E">
                      <v:shape id="_x0000_i1083" type="#_x0000_t75" style="width:55.9pt;height:42.35pt" o:ole="">
                        <v:imagedata r:id="rId122" o:title=""/>
                      </v:shape>
                      <o:OLEObject Type="Embed" ProgID="Equation.DSMT4" ShapeID="_x0000_i1083" DrawAspect="Content" ObjectID="_1783686358" r:id="rId12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076BC72C" w14:textId="77777777" w:rsidR="00984920" w:rsidRDefault="00984920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vAlign w:val="center"/>
                </w:tcPr>
                <w:p w14:paraId="4CC4A4B2" w14:textId="7AED77CC" w:rsidR="00984920" w:rsidRPr="00CE133B" w:rsidRDefault="00984920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984920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460" w:dyaOrig="400" w14:anchorId="76B8B346">
                      <v:shape id="_x0000_i1084" type="#_x0000_t75" style="width:83pt;height:23.7pt" o:ole="">
                        <v:imagedata r:id="rId124" o:title=""/>
                      </v:shape>
                      <o:OLEObject Type="Embed" ProgID="Equation.DSMT4" ShapeID="_x0000_i1084" DrawAspect="Content" ObjectID="_1783686359" r:id="rId125"/>
                    </w:object>
                  </w:r>
                </w:p>
              </w:tc>
            </w:tr>
          </w:tbl>
          <w:p w14:paraId="158FBE4B" w14:textId="39B2CDD0" w:rsidR="00C83AB0" w:rsidRPr="00C83AB0" w:rsidRDefault="00C83AB0" w:rsidP="00C83AB0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683F586" w14:textId="294A061D" w:rsidR="00C83AB0" w:rsidRPr="002149D7" w:rsidRDefault="00B50F8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44B9E" w:rsidRPr="002149D7" w14:paraId="4BF27987" w14:textId="77777777" w:rsidTr="00044B9E">
        <w:trPr>
          <w:trHeight w:val="1116"/>
        </w:trPr>
        <w:tc>
          <w:tcPr>
            <w:tcW w:w="10119" w:type="dxa"/>
            <w:gridSpan w:val="3"/>
          </w:tcPr>
          <w:p w14:paraId="074082E9" w14:textId="7F52323A" w:rsidR="00044B9E" w:rsidRPr="002149D7" w:rsidRDefault="00044B9E" w:rsidP="00044B9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اگ</w:t>
            </w: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ر </w:t>
            </w:r>
            <w:r w:rsidRPr="002149D7">
              <w:rPr>
                <w:position w:val="-6"/>
                <w:sz w:val="28"/>
                <w:szCs w:val="28"/>
              </w:rPr>
              <w:object w:dxaOrig="600" w:dyaOrig="279" w14:anchorId="4A426A65">
                <v:shape id="_x0000_i1085" type="#_x0000_t75" style="width:29.65pt;height:13.55pt" o:ole="">
                  <v:imagedata r:id="rId126" o:title=""/>
                </v:shape>
                <o:OLEObject Type="Embed" ProgID="Equation.DSMT4" ShapeID="_x0000_i1085" DrawAspect="Content" ObjectID="_1783686360" r:id="rId127"/>
              </w:object>
            </w: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و </w:t>
            </w:r>
            <w:r w:rsidRPr="002149D7">
              <w:rPr>
                <w:position w:val="-6"/>
                <w:sz w:val="28"/>
                <w:szCs w:val="28"/>
              </w:rPr>
              <w:object w:dxaOrig="740" w:dyaOrig="300" w14:anchorId="70F878D5">
                <v:shape id="_x0000_i1086" type="#_x0000_t75" style="width:37.25pt;height:15.25pt" o:ole="">
                  <v:imagedata r:id="rId128" o:title=""/>
                </v:shape>
                <o:OLEObject Type="Embed" ProgID="Equation.DSMT4" ShapeID="_x0000_i1086" DrawAspect="Content" ObjectID="_1783686361" r:id="rId129"/>
              </w:object>
            </w: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باشد ، حاصل عبارت زیر را به دست آورید.</w:t>
            </w:r>
          </w:p>
          <w:p w14:paraId="27FCDFDF" w14:textId="2B39C9B0" w:rsidR="00044B9E" w:rsidRPr="002149D7" w:rsidRDefault="00044B9E" w:rsidP="00044B9E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ascii="Vazirmatn" w:hAnsi="Vazirmatn"/>
                <w:position w:val="-14"/>
                <w:sz w:val="28"/>
                <w:szCs w:val="28"/>
              </w:rPr>
              <w:object w:dxaOrig="1040" w:dyaOrig="420" w14:anchorId="0DB31BAF">
                <v:shape id="_x0000_i1087" type="#_x0000_t75" style="width:62.7pt;height:24.55pt" o:ole="">
                  <v:imagedata r:id="rId130" o:title=""/>
                </v:shape>
                <o:OLEObject Type="Embed" ProgID="Equation.DSMT4" ShapeID="_x0000_i1087" DrawAspect="Content" ObjectID="_1783686362" r:id="rId131"/>
              </w:object>
            </w:r>
          </w:p>
        </w:tc>
        <w:tc>
          <w:tcPr>
            <w:tcW w:w="511" w:type="dxa"/>
            <w:vAlign w:val="center"/>
          </w:tcPr>
          <w:p w14:paraId="2B252B14" w14:textId="62FB38DB" w:rsidR="00044B9E" w:rsidRPr="002149D7" w:rsidRDefault="00044B9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B4036" w:rsidRPr="002149D7" w14:paraId="1980AF64" w14:textId="77777777" w:rsidTr="00044B9E">
        <w:trPr>
          <w:trHeight w:val="1116"/>
        </w:trPr>
        <w:tc>
          <w:tcPr>
            <w:tcW w:w="10119" w:type="dxa"/>
            <w:gridSpan w:val="3"/>
          </w:tcPr>
          <w:p w14:paraId="19C501F1" w14:textId="77777777" w:rsidR="00AB4036" w:rsidRPr="002149D7" w:rsidRDefault="00AB4036" w:rsidP="00AB403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حاصل عبارت های زیر را </w:t>
            </w:r>
            <w:r w:rsidRPr="002149D7">
              <w:rPr>
                <w:rFonts w:ascii="Vazirmatn" w:hAnsi="Vazirmatn"/>
                <w:sz w:val="28"/>
                <w:szCs w:val="28"/>
                <w:rtl/>
              </w:rPr>
              <w:t>بدون قدر مطلق</w:t>
            </w: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بنویسید.</w:t>
            </w:r>
            <w:r w:rsidRPr="002149D7">
              <w:rPr>
                <w:position w:val="-4"/>
                <w:sz w:val="28"/>
                <w:szCs w:val="28"/>
              </w:rPr>
              <w:object w:dxaOrig="200" w:dyaOrig="300" w14:anchorId="11E10174">
                <v:shape id="_x0000_i1088" type="#_x0000_t75" style="width:11pt;height:13.55pt" o:ole="">
                  <v:imagedata r:id="rId132" o:title=""/>
                </v:shape>
                <o:OLEObject Type="Embed" ProgID="Equation.DSMT4" ShapeID="_x0000_i1088" DrawAspect="Content" ObjectID="_1783686363" r:id="rId133"/>
              </w:objec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17"/>
              <w:gridCol w:w="3678"/>
            </w:tblGrid>
            <w:tr w:rsidR="00AB4036" w:rsidRPr="002149D7" w14:paraId="12AC303E" w14:textId="77777777" w:rsidTr="002C4C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35E844BB" w14:textId="77777777" w:rsidR="00AB4036" w:rsidRPr="002149D7" w:rsidRDefault="00AB4036" w:rsidP="00AB4036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b/>
                      <w:bCs/>
                      <w:position w:val="-14"/>
                      <w:sz w:val="28"/>
                      <w:szCs w:val="28"/>
                    </w:rPr>
                    <w:object w:dxaOrig="1700" w:dyaOrig="520" w14:anchorId="000182A8">
                      <v:shape id="_x0000_i1089" type="#_x0000_t75" style="width:85.55pt;height:25.4pt" o:ole="">
                        <v:imagedata r:id="rId134" o:title=""/>
                      </v:shape>
                      <o:OLEObject Type="Embed" ProgID="Equation.DSMT4" ShapeID="_x0000_i1089" DrawAspect="Content" ObjectID="_1783686364" r:id="rId135"/>
                    </w:object>
                  </w: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2AA18D08" w14:textId="77777777" w:rsidR="00AB4036" w:rsidRPr="002149D7" w:rsidRDefault="00AB4036" w:rsidP="00AB4036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</w:rPr>
                  </w:pPr>
                  <w:r w:rsidRPr="002149D7">
                    <w:rPr>
                      <w:rFonts w:ascii="Vazirmatn" w:hAnsi="Vazirmatn"/>
                      <w:b/>
                      <w:bCs/>
                      <w:position w:val="-20"/>
                      <w:sz w:val="28"/>
                      <w:szCs w:val="28"/>
                    </w:rPr>
                    <w:object w:dxaOrig="1200" w:dyaOrig="540" w14:anchorId="54FE0D65">
                      <v:shape id="_x0000_i1090" type="#_x0000_t75" style="width:60.15pt;height:26.25pt" o:ole="">
                        <v:imagedata r:id="rId136" o:title=""/>
                      </v:shape>
                      <o:OLEObject Type="Embed" ProgID="Equation.DSMT4" ShapeID="_x0000_i1090" DrawAspect="Content" ObjectID="_1783686365" r:id="rId137"/>
                    </w:object>
                  </w:r>
                </w:p>
              </w:tc>
            </w:tr>
            <w:tr w:rsidR="00AB4036" w:rsidRPr="002149D7" w14:paraId="07E6E64A" w14:textId="77777777" w:rsidTr="002C4C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72C3872C" w14:textId="77777777" w:rsidR="00AB4036" w:rsidRPr="002149D7" w:rsidRDefault="00AB4036" w:rsidP="00AB4036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52259C38" w14:textId="77777777" w:rsidR="00AB4036" w:rsidRPr="002149D7" w:rsidRDefault="00AB4036" w:rsidP="00AB4036">
                  <w:pPr>
                    <w:spacing w:line="276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position w:val="-20"/>
                      <w:sz w:val="28"/>
                      <w:szCs w:val="28"/>
                    </w:rPr>
                    <w:object w:dxaOrig="2360" w:dyaOrig="540" w14:anchorId="3154B588">
                      <v:shape id="_x0000_i1091" type="#_x0000_t75" style="width:118.6pt;height:26.25pt" o:ole="">
                        <v:imagedata r:id="rId138" o:title=""/>
                      </v:shape>
                      <o:OLEObject Type="Embed" ProgID="Equation.DSMT4" ShapeID="_x0000_i1091" DrawAspect="Content" ObjectID="_1783686366" r:id="rId139"/>
                    </w:object>
                  </w:r>
                </w:p>
              </w:tc>
            </w:tr>
          </w:tbl>
          <w:p w14:paraId="1B890C2E" w14:textId="77777777" w:rsidR="00AB4036" w:rsidRPr="002149D7" w:rsidRDefault="00AB4036" w:rsidP="00AB4036">
            <w:pPr>
              <w:pStyle w:val="ListParagraph"/>
              <w:spacing w:line="276" w:lineRule="auto"/>
              <w:ind w:left="360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73A4EF63" w14:textId="2849AF75" w:rsidR="00AB4036" w:rsidRPr="002149D7" w:rsidRDefault="00AB4036" w:rsidP="00AB4036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</w:tbl>
    <w:p w14:paraId="615D838F" w14:textId="7538FF36" w:rsidR="000B3006" w:rsidRPr="002149D7" w:rsidRDefault="000B3006" w:rsidP="00771433">
      <w:pPr>
        <w:tabs>
          <w:tab w:val="left" w:pos="7696"/>
        </w:tabs>
        <w:jc w:val="right"/>
        <w:rPr>
          <w:rFonts w:ascii="Vazirmatn" w:hAnsi="Vazirmatn"/>
          <w:sz w:val="28"/>
          <w:szCs w:val="28"/>
          <w:rtl/>
        </w:rPr>
      </w:pPr>
    </w:p>
    <w:sectPr w:rsidR="000B3006" w:rsidRPr="002149D7" w:rsidSect="00554692">
      <w:footerReference w:type="even" r:id="rId14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1700E" w14:textId="77777777" w:rsidR="003F2D10" w:rsidRDefault="003F2D10">
      <w:r>
        <w:separator/>
      </w:r>
    </w:p>
  </w:endnote>
  <w:endnote w:type="continuationSeparator" w:id="0">
    <w:p w14:paraId="0EC8F7CB" w14:textId="77777777" w:rsidR="003F2D10" w:rsidRDefault="003F2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90A17" w14:textId="77777777" w:rsidR="003F2D10" w:rsidRDefault="003F2D10">
      <w:r>
        <w:separator/>
      </w:r>
    </w:p>
  </w:footnote>
  <w:footnote w:type="continuationSeparator" w:id="0">
    <w:p w14:paraId="3E9C2CB2" w14:textId="77777777" w:rsidR="003F2D10" w:rsidRDefault="003F2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6EF0"/>
    <w:multiLevelType w:val="hybridMultilevel"/>
    <w:tmpl w:val="6D6C613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3119D"/>
    <w:rsid w:val="0004488A"/>
    <w:rsid w:val="00044B9E"/>
    <w:rsid w:val="00044CE5"/>
    <w:rsid w:val="00045391"/>
    <w:rsid w:val="00050D1E"/>
    <w:rsid w:val="00051F35"/>
    <w:rsid w:val="00060B1B"/>
    <w:rsid w:val="000633DE"/>
    <w:rsid w:val="00064B47"/>
    <w:rsid w:val="000812E2"/>
    <w:rsid w:val="00081A78"/>
    <w:rsid w:val="00083DAE"/>
    <w:rsid w:val="0008411F"/>
    <w:rsid w:val="00096D6F"/>
    <w:rsid w:val="00097C61"/>
    <w:rsid w:val="000A4E0D"/>
    <w:rsid w:val="000A51AD"/>
    <w:rsid w:val="000B0C9E"/>
    <w:rsid w:val="000B3006"/>
    <w:rsid w:val="000B714D"/>
    <w:rsid w:val="000C13A0"/>
    <w:rsid w:val="000C34EE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681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49D7"/>
    <w:rsid w:val="00215A2F"/>
    <w:rsid w:val="0022126B"/>
    <w:rsid w:val="002304F7"/>
    <w:rsid w:val="0023052B"/>
    <w:rsid w:val="00232982"/>
    <w:rsid w:val="00246F14"/>
    <w:rsid w:val="00257904"/>
    <w:rsid w:val="002650E6"/>
    <w:rsid w:val="00273271"/>
    <w:rsid w:val="00274B80"/>
    <w:rsid w:val="002769E6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C5724"/>
    <w:rsid w:val="003C58DD"/>
    <w:rsid w:val="003C6A43"/>
    <w:rsid w:val="003D43BA"/>
    <w:rsid w:val="003D7F40"/>
    <w:rsid w:val="003E2171"/>
    <w:rsid w:val="003E2AA3"/>
    <w:rsid w:val="003F0272"/>
    <w:rsid w:val="003F0CEB"/>
    <w:rsid w:val="003F159E"/>
    <w:rsid w:val="003F272F"/>
    <w:rsid w:val="003F2D10"/>
    <w:rsid w:val="003F58FD"/>
    <w:rsid w:val="00411CD8"/>
    <w:rsid w:val="00417984"/>
    <w:rsid w:val="00427CF4"/>
    <w:rsid w:val="004321F7"/>
    <w:rsid w:val="004456AA"/>
    <w:rsid w:val="0045654A"/>
    <w:rsid w:val="004568D6"/>
    <w:rsid w:val="00461409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500D0D"/>
    <w:rsid w:val="00526347"/>
    <w:rsid w:val="00526388"/>
    <w:rsid w:val="00527D9D"/>
    <w:rsid w:val="00531DB8"/>
    <w:rsid w:val="0053656A"/>
    <w:rsid w:val="00544012"/>
    <w:rsid w:val="00550734"/>
    <w:rsid w:val="005532B4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355E"/>
    <w:rsid w:val="005C6D2F"/>
    <w:rsid w:val="005C70F1"/>
    <w:rsid w:val="005E13ED"/>
    <w:rsid w:val="005E22DE"/>
    <w:rsid w:val="005F5D12"/>
    <w:rsid w:val="00604E3D"/>
    <w:rsid w:val="0061122B"/>
    <w:rsid w:val="0061446A"/>
    <w:rsid w:val="00614E45"/>
    <w:rsid w:val="006236E7"/>
    <w:rsid w:val="00626BFB"/>
    <w:rsid w:val="006404D1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3641"/>
    <w:rsid w:val="00674005"/>
    <w:rsid w:val="006753DE"/>
    <w:rsid w:val="006917C9"/>
    <w:rsid w:val="0069290B"/>
    <w:rsid w:val="00696564"/>
    <w:rsid w:val="006A0432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31E3C"/>
    <w:rsid w:val="007409DF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4E95"/>
    <w:rsid w:val="008274E0"/>
    <w:rsid w:val="00827D24"/>
    <w:rsid w:val="00834E69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5BB4"/>
    <w:rsid w:val="008912D3"/>
    <w:rsid w:val="00897D81"/>
    <w:rsid w:val="008B2D29"/>
    <w:rsid w:val="008B327A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F15B1"/>
    <w:rsid w:val="00A02FD3"/>
    <w:rsid w:val="00A06317"/>
    <w:rsid w:val="00A0747B"/>
    <w:rsid w:val="00A10B78"/>
    <w:rsid w:val="00A20A6A"/>
    <w:rsid w:val="00A20E9F"/>
    <w:rsid w:val="00A210D6"/>
    <w:rsid w:val="00A26BF5"/>
    <w:rsid w:val="00A32A40"/>
    <w:rsid w:val="00A332D5"/>
    <w:rsid w:val="00A33F10"/>
    <w:rsid w:val="00A34C25"/>
    <w:rsid w:val="00A40DA9"/>
    <w:rsid w:val="00A52AE5"/>
    <w:rsid w:val="00A54BD7"/>
    <w:rsid w:val="00A5530B"/>
    <w:rsid w:val="00A60BFB"/>
    <w:rsid w:val="00A61699"/>
    <w:rsid w:val="00A61E9F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4036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AF68A0"/>
    <w:rsid w:val="00B10C05"/>
    <w:rsid w:val="00B14347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A098C"/>
    <w:rsid w:val="00BA7917"/>
    <w:rsid w:val="00BA7DE9"/>
    <w:rsid w:val="00BB11A8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133B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17D"/>
    <w:rsid w:val="00D56C37"/>
    <w:rsid w:val="00D656B0"/>
    <w:rsid w:val="00D70DCE"/>
    <w:rsid w:val="00D849E2"/>
    <w:rsid w:val="00D86FB6"/>
    <w:rsid w:val="00D87200"/>
    <w:rsid w:val="00D87BA6"/>
    <w:rsid w:val="00D97201"/>
    <w:rsid w:val="00DA7416"/>
    <w:rsid w:val="00DB1342"/>
    <w:rsid w:val="00DB4350"/>
    <w:rsid w:val="00DC1C76"/>
    <w:rsid w:val="00DD01C4"/>
    <w:rsid w:val="00DD45AC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2811"/>
    <w:rsid w:val="00E14C5C"/>
    <w:rsid w:val="00E21646"/>
    <w:rsid w:val="00E33963"/>
    <w:rsid w:val="00E36E5D"/>
    <w:rsid w:val="00E576A0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5AAD"/>
    <w:rsid w:val="00F05EBA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3DF6"/>
    <w:rsid w:val="00F65519"/>
    <w:rsid w:val="00F76862"/>
    <w:rsid w:val="00F81292"/>
    <w:rsid w:val="00F96F1E"/>
    <w:rsid w:val="00FA00FC"/>
    <w:rsid w:val="00FA1DE2"/>
    <w:rsid w:val="00FB286E"/>
    <w:rsid w:val="00FC528B"/>
    <w:rsid w:val="00FC5A50"/>
    <w:rsid w:val="00FD1E05"/>
    <w:rsid w:val="00FD53D3"/>
    <w:rsid w:val="00FD5C9F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gi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6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76D59-9DBB-4DFC-89AE-9ECD6A9A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1245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179</cp:revision>
  <cp:lastPrinted>2023-11-01T19:47:00Z</cp:lastPrinted>
  <dcterms:created xsi:type="dcterms:W3CDTF">2018-10-12T13:02:00Z</dcterms:created>
  <dcterms:modified xsi:type="dcterms:W3CDTF">2024-07-28T12:08:00Z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