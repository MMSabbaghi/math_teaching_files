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E792F" w14:textId="77777777" w:rsidR="00D12852" w:rsidRPr="001C2E67" w:rsidRDefault="00D12852">
      <w:pPr>
        <w:rPr>
          <w:sz w:val="4"/>
          <w:szCs w:val="4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9"/>
        <w:gridCol w:w="4495"/>
        <w:gridCol w:w="2881"/>
        <w:gridCol w:w="2137"/>
        <w:gridCol w:w="504"/>
      </w:tblGrid>
      <w:tr w:rsidR="00D36C51" w:rsidRPr="001C2E67" w14:paraId="23BF9A35" w14:textId="11F14A79" w:rsidTr="00E42087">
        <w:trPr>
          <w:trHeight w:val="680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1C2E67" w:rsidRDefault="00D36C51" w:rsidP="00D36C51">
            <w:pPr>
              <w:rPr>
                <w:sz w:val="36"/>
                <w:szCs w:val="36"/>
                <w:rtl/>
              </w:rPr>
            </w:pPr>
            <w:r w:rsidRPr="001C2E67">
              <w:rPr>
                <w:rFonts w:cs="0 Nazanin Bold" w:hint="cs"/>
                <w:sz w:val="36"/>
                <w:szCs w:val="36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7C31C13E" w:rsidR="00D36C51" w:rsidRPr="001C2E67" w:rsidRDefault="00D36C51" w:rsidP="00D36C51">
            <w:pPr>
              <w:rPr>
                <w:sz w:val="36"/>
                <w:szCs w:val="36"/>
                <w:rtl/>
              </w:rPr>
            </w:pPr>
            <w:r w:rsidRPr="001C2E67">
              <w:rPr>
                <w:rFonts w:cs="0 Nazanin Bold"/>
                <w:sz w:val="36"/>
                <w:szCs w:val="36"/>
                <w:rtl/>
                <w:lang w:bidi="fa-IR"/>
              </w:rPr>
              <w:t>کلاس</w:t>
            </w:r>
            <w:r w:rsidRPr="001C2E67">
              <w:rPr>
                <w:rFonts w:cs="0 Nazanin Bold" w:hint="cs"/>
                <w:sz w:val="36"/>
                <w:szCs w:val="36"/>
                <w:rtl/>
                <w:lang w:bidi="fa-IR"/>
              </w:rPr>
              <w:t xml:space="preserve"> نهم :</w:t>
            </w:r>
            <w:r w:rsidR="00E42087">
              <w:rPr>
                <w:rFonts w:cs="0 Nazanin Bold"/>
                <w:sz w:val="36"/>
                <w:szCs w:val="36"/>
                <w:rtl/>
                <w:lang w:bidi="fa-IR"/>
              </w:rPr>
              <w:t xml:space="preserve"> ........</w:t>
            </w:r>
            <w:r w:rsidRPr="001C2E67">
              <w:rPr>
                <w:rFonts w:cs="0 Nazanin Bold"/>
                <w:sz w:val="36"/>
                <w:szCs w:val="36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1C2E67" w:rsidRDefault="00D36C51" w:rsidP="00D36C51">
            <w:pPr>
              <w:rPr>
                <w:sz w:val="36"/>
                <w:szCs w:val="36"/>
                <w:rtl/>
              </w:rPr>
            </w:pPr>
            <w:r w:rsidRPr="001C2E67">
              <w:rPr>
                <w:rFonts w:cs="0 Nazanin Bold"/>
                <w:sz w:val="36"/>
                <w:szCs w:val="36"/>
                <w:rtl/>
                <w:lang w:bidi="fa-IR"/>
              </w:rPr>
              <w:t>نمره:</w:t>
            </w:r>
          </w:p>
        </w:tc>
      </w:tr>
      <w:tr w:rsidR="00401A54" w:rsidRPr="001C2E67" w14:paraId="186BEFB8" w14:textId="77777777" w:rsidTr="00E42087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53896673" w14:textId="77777777" w:rsidR="00401A54" w:rsidRPr="001C2E67" w:rsidRDefault="00401A54" w:rsidP="00401A5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A48F9E2" w14:textId="77777777" w:rsidR="00401A54" w:rsidRPr="001C2E67" w:rsidRDefault="005B6B79" w:rsidP="005B6B79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جاهای خالی را کامل کنید.</w:t>
            </w:r>
          </w:p>
          <w:p w14:paraId="579A24E6" w14:textId="08756431" w:rsidR="005B6B79" w:rsidRPr="001C2E67" w:rsidRDefault="005B6B79" w:rsidP="001C2E67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دایره مجموعه نقاطی از ..................... (صفحه - فضا) است که همه آن نقاط از یک نقطه به نام ................... به یک فاصله ثابت هستند. </w:t>
            </w:r>
          </w:p>
          <w:p w14:paraId="06FE9599" w14:textId="31D256BF" w:rsidR="005B6B79" w:rsidRPr="001C2E67" w:rsidRDefault="005B6B79" w:rsidP="001C2E67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اگر قاعده یک هرم منتظم و وجه های </w:t>
            </w:r>
            <w:r w:rsid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آن</w: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 هم نهشت باشد ، هرم را ..........</w:t>
            </w:r>
            <w:r w:rsid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...</w: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... میگوییم.</w:t>
            </w:r>
          </w:p>
          <w:p w14:paraId="3B81F6C3" w14:textId="568DD220" w:rsidR="005B6B79" w:rsidRPr="001C2E67" w:rsidRDefault="005B6B79" w:rsidP="001C2E67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اگر یک هرم منتظم با قاعده </w:t>
            </w:r>
            <w:r w:rsid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مثلث</w: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 را از بالا نگاه کنیم به شکل .................. دیده می شود.</w:t>
            </w:r>
          </w:p>
          <w:p w14:paraId="7AF567BD" w14:textId="63B51A11" w:rsidR="00134048" w:rsidRPr="001C2E67" w:rsidRDefault="001C2E67" w:rsidP="00134048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70528" behindDoc="0" locked="0" layoutInCell="1" allowOverlap="1" wp14:anchorId="6AE244D0" wp14:editId="114C5FC9">
                  <wp:simplePos x="0" y="0"/>
                  <wp:positionH relativeFrom="page">
                    <wp:posOffset>1303020</wp:posOffset>
                  </wp:positionH>
                  <wp:positionV relativeFrom="page">
                    <wp:posOffset>2174875</wp:posOffset>
                  </wp:positionV>
                  <wp:extent cx="805180" cy="756285"/>
                  <wp:effectExtent l="0" t="0" r="0" b="571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" b="1288"/>
                          <a:stretch/>
                        </pic:blipFill>
                        <pic:spPr bwMode="auto">
                          <a:xfrm>
                            <a:off x="0" y="0"/>
                            <a:ext cx="805180" cy="75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6B79"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با دوران دادن یک </w:t>
            </w:r>
            <w:r w:rsidR="00134048"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مستطیل</w:t>
            </w:r>
            <w:r w:rsidR="005B6B79"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 حول </w:t>
            </w:r>
            <w:r w:rsidR="00134048"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ضلع آن حجمی به نام .................... به دست می آید. </w:t>
            </w:r>
          </w:p>
          <w:p w14:paraId="572F7557" w14:textId="1CF7A657" w:rsidR="001C2E67" w:rsidRPr="001C2E67" w:rsidRDefault="001C2E67" w:rsidP="00134048">
            <w:pPr>
              <w:spacing w:line="276" w:lineRule="auto"/>
              <w:rPr>
                <w:rFonts w:ascii="Shabnam" w:hAnsi="Shabnam" w:cs="0 Nazanin Bold"/>
                <w:sz w:val="14"/>
                <w:szCs w:val="14"/>
                <w:rtl/>
                <w:lang w:bidi="fa-IR"/>
              </w:rPr>
            </w:pPr>
          </w:p>
          <w:p w14:paraId="19593629" w14:textId="2C01AF41" w:rsidR="00134048" w:rsidRPr="001C2E67" w:rsidRDefault="00134048" w:rsidP="001C2E67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تعداد وجه های جانبی هرم مقابل برابر ................ است.</w:t>
            </w:r>
          </w:p>
          <w:p w14:paraId="592C2D5B" w14:textId="0918D969" w:rsidR="001C2E67" w:rsidRPr="001C2E67" w:rsidRDefault="001C2E67" w:rsidP="001C2E67">
            <w:pPr>
              <w:spacing w:line="276" w:lineRule="auto"/>
              <w:rPr>
                <w:rFonts w:ascii="Shabnam" w:hAnsi="Shabnam" w:cs="0 Nazanin Bold"/>
                <w:sz w:val="18"/>
                <w:szCs w:val="18"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2E73E4FE" w14:textId="77777777" w:rsidR="00401A54" w:rsidRPr="001C2E67" w:rsidRDefault="00401A54" w:rsidP="00AD0171">
            <w:pPr>
              <w:jc w:val="center"/>
              <w:rPr>
                <w:sz w:val="32"/>
                <w:szCs w:val="32"/>
                <w:rtl/>
              </w:rPr>
            </w:pPr>
          </w:p>
          <w:p w14:paraId="2C1798D1" w14:textId="2125F605" w:rsidR="00401A54" w:rsidRPr="001C2E67" w:rsidRDefault="00134048" w:rsidP="00AD0171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۵/۱</w:t>
            </w:r>
          </w:p>
          <w:p w14:paraId="78B83A7F" w14:textId="77777777" w:rsidR="00401A54" w:rsidRPr="001C2E67" w:rsidRDefault="00401A54" w:rsidP="00AD0171">
            <w:pPr>
              <w:jc w:val="center"/>
              <w:rPr>
                <w:sz w:val="32"/>
                <w:szCs w:val="32"/>
                <w:rtl/>
              </w:rPr>
            </w:pPr>
          </w:p>
          <w:p w14:paraId="0ED4E543" w14:textId="204E58FA" w:rsidR="00401A54" w:rsidRPr="001C2E67" w:rsidRDefault="00401A54" w:rsidP="00AD0171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5B6B79" w:rsidRPr="001C2E67" w14:paraId="7B7D2270" w14:textId="77777777" w:rsidTr="00E42087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23780CD7" w14:textId="77777777" w:rsidR="005B6B79" w:rsidRPr="001C2E67" w:rsidRDefault="005B6B79" w:rsidP="00401A5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9758098" w14:textId="0FD3B01D" w:rsidR="005B6B79" w:rsidRPr="001C2E67" w:rsidRDefault="005B6B79" w:rsidP="005B6B79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32"/>
                <w:szCs w:val="32"/>
                <w:lang w:bidi="fa-IR"/>
              </w:rPr>
              <w:drawing>
                <wp:anchor distT="0" distB="0" distL="114300" distR="114300" simplePos="0" relativeHeight="251668480" behindDoc="0" locked="0" layoutInCell="1" allowOverlap="1" wp14:anchorId="60E10927" wp14:editId="34290B04">
                  <wp:simplePos x="0" y="0"/>
                  <wp:positionH relativeFrom="page">
                    <wp:posOffset>91440</wp:posOffset>
                  </wp:positionH>
                  <wp:positionV relativeFrom="page">
                    <wp:posOffset>99060</wp:posOffset>
                  </wp:positionV>
                  <wp:extent cx="1095375" cy="88392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حجم حاصل از دوران ربع دایره مقابل به شعاع </w:t>
            </w:r>
            <w:r w:rsidRPr="001C2E67">
              <w:rPr>
                <w:rFonts w:ascii="Shabnam" w:hAnsi="Shabnam" w:cs="0 Nazanin Bold"/>
                <w:b w:val="0"/>
                <w:bCs w:val="0"/>
                <w:sz w:val="32"/>
                <w:szCs w:val="32"/>
                <w:lang w:bidi="fa-IR"/>
              </w:rPr>
              <w:t>cm</w:t>
            </w:r>
            <w:r w:rsidRPr="001C2E67">
              <w:rPr>
                <w:rFonts w:ascii="Shabnam" w:hAnsi="Shabnam" w:cs="0 Nazanin Bold" w:hint="cs"/>
                <w:b w:val="0"/>
                <w:bCs w:val="0"/>
                <w:sz w:val="32"/>
                <w:szCs w:val="32"/>
                <w:rtl/>
                <w:lang w:bidi="fa-IR"/>
              </w:rPr>
              <w:t>۵</w:t>
            </w:r>
            <w:r w:rsidRPr="001C2E67">
              <w:rPr>
                <w:rFonts w:ascii="Shabnam" w:hAnsi="Shabnam" w:cs="0 Nazanin Bold"/>
                <w:sz w:val="32"/>
                <w:szCs w:val="32"/>
                <w:lang w:bidi="fa-IR"/>
              </w:rPr>
              <w:t xml:space="preserve"> </w:t>
            </w:r>
          </w:p>
          <w:p w14:paraId="2BD33690" w14:textId="024F6F2A" w:rsidR="005B6B79" w:rsidRPr="001C2E67" w:rsidRDefault="005B6B79" w:rsidP="005B6B79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حول شعاع آن را پیدا کنید. (</w:t>
            </w:r>
            <w:r w:rsidRPr="001C2E67">
              <w:rPr>
                <w:position w:val="-6"/>
                <w:sz w:val="32"/>
                <w:szCs w:val="32"/>
                <w:lang w:bidi="fa-IR"/>
              </w:rPr>
              <w:object w:dxaOrig="720" w:dyaOrig="279" w14:anchorId="399DE5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7pt;height:15.65pt" o:ole="">
                  <v:imagedata r:id="rId11" o:title=""/>
                </v:shape>
                <o:OLEObject Type="Embed" ProgID="Equation.DSMT4" ShapeID="_x0000_i1025" DrawAspect="Content" ObjectID="_1776463051" r:id="rId12"/>
              </w:objec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)</w:t>
            </w:r>
          </w:p>
          <w:p w14:paraId="3C684525" w14:textId="54E5DD03" w:rsidR="00134048" w:rsidRPr="001C2E67" w:rsidRDefault="00134048" w:rsidP="005B6B79">
            <w:pPr>
              <w:spacing w:line="276" w:lineRule="auto"/>
              <w:rPr>
                <w:rFonts w:ascii="Shabnam" w:hAnsi="Shabnam" w:cs="0 Nazanin Bold"/>
                <w:sz w:val="18"/>
                <w:szCs w:val="18"/>
                <w:rtl/>
                <w:lang w:bidi="fa-IR"/>
              </w:rPr>
            </w:pPr>
          </w:p>
          <w:p w14:paraId="7F17337A" w14:textId="06DAE266" w:rsidR="005B6B79" w:rsidRPr="001C2E67" w:rsidRDefault="005B6B79" w:rsidP="00401A54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4F91488E" w14:textId="65F4E58D" w:rsidR="001C2E67" w:rsidRPr="001C2E67" w:rsidRDefault="001C2E67" w:rsidP="00401A54">
            <w:pPr>
              <w:spacing w:line="276" w:lineRule="auto"/>
              <w:rPr>
                <w:noProof/>
                <w:sz w:val="32"/>
                <w:szCs w:val="32"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13994F1F" w14:textId="073180B4" w:rsidR="005B6B79" w:rsidRPr="001C2E67" w:rsidRDefault="00134048" w:rsidP="00AD0171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1</w:t>
            </w:r>
          </w:p>
        </w:tc>
      </w:tr>
      <w:tr w:rsidR="00401A54" w:rsidRPr="001C2E67" w14:paraId="62CDE2B5" w14:textId="77777777" w:rsidTr="00E42087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1F2B08D3" w14:textId="77777777" w:rsidR="00401A54" w:rsidRPr="001C2E67" w:rsidRDefault="00401A54" w:rsidP="00401A5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A75FF2E" w14:textId="77777777" w:rsidR="00401A54" w:rsidRPr="001C2E67" w:rsidRDefault="00401A54" w:rsidP="00401A54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32"/>
                <w:szCs w:val="32"/>
                <w:lang w:bidi="fa-IR"/>
              </w:rPr>
              <w:drawing>
                <wp:anchor distT="0" distB="0" distL="114300" distR="114300" simplePos="0" relativeHeight="251661312" behindDoc="0" locked="0" layoutInCell="1" allowOverlap="1" wp14:anchorId="2FBAE84D" wp14:editId="295CC332">
                  <wp:simplePos x="0" y="0"/>
                  <wp:positionH relativeFrom="page">
                    <wp:posOffset>167005</wp:posOffset>
                  </wp:positionH>
                  <wp:positionV relativeFrom="page">
                    <wp:posOffset>231140</wp:posOffset>
                  </wp:positionV>
                  <wp:extent cx="1450340" cy="158369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4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 xml:space="preserve">حجم مخروطی به شعاع ۲ و ارتفاع ۶ را به دست آورید. </w: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(</w:t>
            </w:r>
            <w:r w:rsidRPr="001C2E67">
              <w:rPr>
                <w:position w:val="-6"/>
                <w:sz w:val="32"/>
                <w:szCs w:val="32"/>
                <w:lang w:bidi="fa-IR"/>
              </w:rPr>
              <w:object w:dxaOrig="720" w:dyaOrig="279" w14:anchorId="26CF116F">
                <v:shape id="_x0000_i1026" type="#_x0000_t75" style="width:40.7pt;height:15.65pt" o:ole="">
                  <v:imagedata r:id="rId11" o:title=""/>
                </v:shape>
                <o:OLEObject Type="Embed" ProgID="Equation.DSMT4" ShapeID="_x0000_i1026" DrawAspect="Content" ObjectID="_1776463052" r:id="rId14"/>
              </w:objec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)</w:t>
            </w:r>
          </w:p>
          <w:p w14:paraId="12EBE119" w14:textId="011F0FAE" w:rsidR="00401A54" w:rsidRPr="001C2E67" w:rsidRDefault="00401A54" w:rsidP="00401A54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0FB8E8B1" w14:textId="36DBD259" w:rsidR="001C2E67" w:rsidRPr="001C2E67" w:rsidRDefault="0030195D" w:rsidP="00401A54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32"/>
                <w:szCs w:val="32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D94528" wp14:editId="309A5E95">
                      <wp:simplePos x="0" y="0"/>
                      <wp:positionH relativeFrom="page">
                        <wp:posOffset>898525</wp:posOffset>
                      </wp:positionH>
                      <wp:positionV relativeFrom="page">
                        <wp:posOffset>757555</wp:posOffset>
                      </wp:positionV>
                      <wp:extent cx="163195" cy="361950"/>
                      <wp:effectExtent l="0" t="0" r="8255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19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3BB956" w14:textId="17C33180" w:rsidR="00401A54" w:rsidRPr="001C2E67" w:rsidRDefault="00401A54" w:rsidP="00401A54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1C2E67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945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70.75pt;margin-top:59.65pt;width:12.8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" fillcolor="white [3212]" stroked="f" strokeweight=".5pt">
                      <v:textbox>
                        <w:txbxContent>
                          <w:p w14:paraId="313BB956" w14:textId="17C33180" w:rsidR="00401A54" w:rsidRPr="001C2E67" w:rsidRDefault="00401A54" w:rsidP="00401A54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1C2E6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۶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6AFDECE" w14:textId="2A21633F" w:rsidR="001C2E67" w:rsidRPr="001C2E67" w:rsidRDefault="0030195D" w:rsidP="00401A54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32"/>
                <w:szCs w:val="32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2222A4" wp14:editId="2FF0547A">
                      <wp:simplePos x="0" y="0"/>
                      <wp:positionH relativeFrom="page">
                        <wp:posOffset>1066800</wp:posOffset>
                      </wp:positionH>
                      <wp:positionV relativeFrom="page">
                        <wp:posOffset>1284605</wp:posOffset>
                      </wp:positionV>
                      <wp:extent cx="251460" cy="3429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8370B5" w14:textId="376DA7A6" w:rsidR="00401A54" w:rsidRPr="001C2E67" w:rsidRDefault="00401A54" w:rsidP="00401A54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1C2E67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222A4" id="Text Box 8" o:spid="_x0000_s1027" type="#_x0000_t202" style="position:absolute;left:0;text-align:left;margin-left:84pt;margin-top:101.15pt;width:19.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" filled="f" stroked="f" strokeweight=".5pt">
                      <v:textbox>
                        <w:txbxContent>
                          <w:p w14:paraId="648370B5" w14:textId="376DA7A6" w:rsidR="00401A54" w:rsidRPr="001C2E67" w:rsidRDefault="00401A54" w:rsidP="00401A54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1C2E6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1C2E67">
              <w:rPr>
                <w:noProof/>
                <w:sz w:val="32"/>
                <w:szCs w:val="32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1041F0" wp14:editId="66914160">
                      <wp:simplePos x="0" y="0"/>
                      <wp:positionH relativeFrom="page">
                        <wp:posOffset>1153795</wp:posOffset>
                      </wp:positionH>
                      <wp:positionV relativeFrom="page">
                        <wp:posOffset>1451610</wp:posOffset>
                      </wp:positionV>
                      <wp:extent cx="111760" cy="102235"/>
                      <wp:effectExtent l="0" t="0" r="254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760" cy="1022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EE9906" w14:textId="7A29DBCE" w:rsidR="00401A54" w:rsidRPr="00401A54" w:rsidRDefault="00401A54" w:rsidP="00401A54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041F0" id="Text Box 7" o:spid="_x0000_s1028" type="#_x0000_t202" style="position:absolute;left:0;text-align:left;margin-left:90.85pt;margin-top:114.3pt;width:8.8pt;height: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" fillcolor="window" stroked="f" strokeweight=".5pt">
                      <v:textbox>
                        <w:txbxContent>
                          <w:p w14:paraId="76EE9906" w14:textId="7A29DBCE" w:rsidR="00401A54" w:rsidRPr="00401A54" w:rsidRDefault="00401A54" w:rsidP="00401A54">
                            <w:pPr>
                              <w:jc w:val="right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1EDA063" w14:textId="7ACB2C5E" w:rsidR="00401A54" w:rsidRPr="001C2E67" w:rsidRDefault="00401A54" w:rsidP="00401A54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50FE4059" w14:textId="7E273A1F" w:rsidR="00401A54" w:rsidRPr="001C2E67" w:rsidRDefault="00401A54" w:rsidP="00401A54">
            <w:pPr>
              <w:spacing w:line="276" w:lineRule="auto"/>
              <w:rPr>
                <w:noProof/>
                <w:sz w:val="32"/>
                <w:szCs w:val="32"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44F76AED" w14:textId="1E7963E5" w:rsidR="00401A54" w:rsidRPr="001C2E67" w:rsidRDefault="00401A54" w:rsidP="00AD0171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1</w:t>
            </w:r>
          </w:p>
        </w:tc>
      </w:tr>
      <w:tr w:rsidR="00401A54" w:rsidRPr="001C2E67" w14:paraId="51477B0E" w14:textId="77777777" w:rsidTr="00E42087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7C894BC8" w14:textId="77777777" w:rsidR="00401A54" w:rsidRPr="001C2E67" w:rsidRDefault="00401A54" w:rsidP="00401A5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16C51136" w14:textId="60DBBE12" w:rsidR="00401A54" w:rsidRPr="001C2E67" w:rsidRDefault="00134048" w:rsidP="00134048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 xml:space="preserve">مساحت یک نیم کره </w:t>
            </w:r>
            <w:r w:rsidRPr="001C2E67">
              <w:rPr>
                <w:rFonts w:hint="cs"/>
                <w:noProof/>
                <w:sz w:val="32"/>
                <w:szCs w:val="32"/>
                <w:u w:val="single"/>
                <w:rtl/>
                <w:lang w:bidi="fa-IR"/>
              </w:rPr>
              <w:t>توپر</w:t>
            </w:r>
            <w:r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 xml:space="preserve"> شعاع 10 سانتی متر را به دست آورید.</w:t>
            </w:r>
            <w:r w:rsidR="001C2E67"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>(</w:t>
            </w:r>
            <w:r w:rsidR="001C2E67" w:rsidRPr="001C2E67">
              <w:rPr>
                <w:sz w:val="32"/>
                <w:szCs w:val="32"/>
                <w:lang w:bidi="fa-IR"/>
              </w:rPr>
              <w:t xml:space="preserve"> </w:t>
            </w:r>
            <w:r w:rsidR="001C2E67" w:rsidRPr="001C2E67">
              <w:rPr>
                <w:position w:val="-6"/>
                <w:sz w:val="32"/>
                <w:szCs w:val="32"/>
                <w:lang w:bidi="fa-IR"/>
              </w:rPr>
              <w:object w:dxaOrig="720" w:dyaOrig="279" w14:anchorId="00FDE19B">
                <v:shape id="_x0000_i1027" type="#_x0000_t75" style="width:40.7pt;height:15.65pt" o:ole="">
                  <v:imagedata r:id="rId11" o:title=""/>
                </v:shape>
                <o:OLEObject Type="Embed" ProgID="Equation.DSMT4" ShapeID="_x0000_i1027" DrawAspect="Content" ObjectID="_1776463053" r:id="rId15"/>
              </w:object>
            </w:r>
            <w:r w:rsidR="001C2E67"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)</w:t>
            </w:r>
          </w:p>
          <w:p w14:paraId="17E4816A" w14:textId="3403608D" w:rsidR="00134048" w:rsidRPr="001C2E67" w:rsidRDefault="00134048" w:rsidP="00134048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641EA633" w14:textId="77777777" w:rsidR="00134048" w:rsidRPr="001C2E67" w:rsidRDefault="00134048" w:rsidP="00134048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3A2D29D9" w14:textId="742C5751" w:rsidR="001C2E67" w:rsidRPr="001C2E67" w:rsidRDefault="001C2E67" w:rsidP="00134048">
            <w:pPr>
              <w:spacing w:line="276" w:lineRule="auto"/>
              <w:rPr>
                <w:noProof/>
                <w:sz w:val="18"/>
                <w:szCs w:val="18"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71AB3CC6" w14:textId="344589D6" w:rsidR="00401A54" w:rsidRPr="001C2E67" w:rsidRDefault="00134048" w:rsidP="00AD0171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1</w:t>
            </w:r>
          </w:p>
        </w:tc>
      </w:tr>
      <w:tr w:rsidR="001C2E67" w:rsidRPr="001C2E67" w14:paraId="2A1E814B" w14:textId="77777777" w:rsidTr="00E42087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08EEEF4B" w14:textId="77777777" w:rsidR="001C2E67" w:rsidRPr="001C2E67" w:rsidRDefault="001C2E67" w:rsidP="00401A5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9AB0168" w14:textId="77777777" w:rsidR="001C2E67" w:rsidRPr="001C2E67" w:rsidRDefault="001C2E67" w:rsidP="00134048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>حجم یک هرم با قاعده ای به شکل مربع با ضلع ۵ و ارتفاع سه سانتی متر را حساب کنید.</w:t>
            </w:r>
          </w:p>
          <w:p w14:paraId="44C5FE1D" w14:textId="77777777" w:rsidR="001C2E67" w:rsidRPr="001C2E67" w:rsidRDefault="001C2E67" w:rsidP="00134048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515ECF43" w14:textId="20B116D7" w:rsidR="001C2E67" w:rsidRPr="001C2E67" w:rsidRDefault="001C2E67" w:rsidP="00134048">
            <w:pPr>
              <w:spacing w:line="276" w:lineRule="auto"/>
              <w:rPr>
                <w:noProof/>
                <w:sz w:val="20"/>
                <w:szCs w:val="20"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3D420DF7" w14:textId="619A7447" w:rsidR="001C2E67" w:rsidRPr="001C2E67" w:rsidRDefault="001C2E67" w:rsidP="00AD0171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۵/۰</w:t>
            </w:r>
          </w:p>
        </w:tc>
      </w:tr>
    </w:tbl>
    <w:p w14:paraId="1020E5B8" w14:textId="1ABEFE28" w:rsidR="000B3006" w:rsidRPr="001C2E67" w:rsidRDefault="000B3006" w:rsidP="002839B9">
      <w:pPr>
        <w:tabs>
          <w:tab w:val="left" w:pos="7696"/>
        </w:tabs>
        <w:rPr>
          <w:rFonts w:ascii="IranNastaliq" w:hAnsi="IranNastaliq" w:cs="IranNastaliq"/>
          <w:sz w:val="4"/>
          <w:szCs w:val="4"/>
          <w:rtl/>
        </w:rPr>
      </w:pPr>
    </w:p>
    <w:p w14:paraId="768D9D0C" w14:textId="5FE2867C" w:rsidR="0006525E" w:rsidRDefault="0006525E" w:rsidP="002839B9">
      <w:pPr>
        <w:tabs>
          <w:tab w:val="left" w:pos="7696"/>
        </w:tabs>
        <w:rPr>
          <w:rFonts w:ascii="IranNastaliq" w:hAnsi="IranNastaliq" w:cs="IranNastaliq"/>
          <w:sz w:val="4"/>
          <w:szCs w:val="4"/>
          <w:rtl/>
        </w:rPr>
      </w:pPr>
    </w:p>
    <w:p w14:paraId="7A354DB1" w14:textId="77777777" w:rsidR="000560BF" w:rsidRPr="001C2E67" w:rsidRDefault="000560BF" w:rsidP="000560BF">
      <w:pPr>
        <w:rPr>
          <w:sz w:val="4"/>
          <w:szCs w:val="4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1"/>
        <w:gridCol w:w="4484"/>
        <w:gridCol w:w="2876"/>
        <w:gridCol w:w="2131"/>
        <w:gridCol w:w="504"/>
      </w:tblGrid>
      <w:tr w:rsidR="000560BF" w:rsidRPr="001C2E67" w14:paraId="430B48F2" w14:textId="77777777" w:rsidTr="0098570B">
        <w:trPr>
          <w:trHeight w:val="680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69F272EA" w14:textId="77777777" w:rsidR="000560BF" w:rsidRPr="001C2E67" w:rsidRDefault="000560BF" w:rsidP="0098570B">
            <w:pPr>
              <w:rPr>
                <w:sz w:val="36"/>
                <w:szCs w:val="36"/>
                <w:rtl/>
              </w:rPr>
            </w:pPr>
            <w:r w:rsidRPr="001C2E67">
              <w:rPr>
                <w:rFonts w:cs="0 Nazanin Bold" w:hint="cs"/>
                <w:sz w:val="36"/>
                <w:szCs w:val="36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152F5F57" w14:textId="77777777" w:rsidR="000560BF" w:rsidRPr="001C2E67" w:rsidRDefault="000560BF" w:rsidP="0098570B">
            <w:pPr>
              <w:rPr>
                <w:sz w:val="36"/>
                <w:szCs w:val="36"/>
                <w:rtl/>
              </w:rPr>
            </w:pPr>
            <w:r w:rsidRPr="001C2E67">
              <w:rPr>
                <w:rFonts w:cs="0 Nazanin Bold"/>
                <w:sz w:val="36"/>
                <w:szCs w:val="36"/>
                <w:rtl/>
                <w:lang w:bidi="fa-IR"/>
              </w:rPr>
              <w:t>کلاس</w:t>
            </w:r>
            <w:r w:rsidRPr="001C2E67">
              <w:rPr>
                <w:rFonts w:cs="0 Nazanin Bold" w:hint="cs"/>
                <w:sz w:val="36"/>
                <w:szCs w:val="36"/>
                <w:rtl/>
                <w:lang w:bidi="fa-IR"/>
              </w:rPr>
              <w:t xml:space="preserve"> نهم :</w:t>
            </w:r>
            <w:r>
              <w:rPr>
                <w:rFonts w:cs="0 Nazanin Bold"/>
                <w:sz w:val="36"/>
                <w:szCs w:val="36"/>
                <w:rtl/>
                <w:lang w:bidi="fa-IR"/>
              </w:rPr>
              <w:t xml:space="preserve"> ........</w:t>
            </w:r>
            <w:r w:rsidRPr="001C2E67">
              <w:rPr>
                <w:rFonts w:cs="0 Nazanin Bold"/>
                <w:sz w:val="36"/>
                <w:szCs w:val="36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55694866" w14:textId="77777777" w:rsidR="000560BF" w:rsidRPr="001C2E67" w:rsidRDefault="000560BF" w:rsidP="0098570B">
            <w:pPr>
              <w:rPr>
                <w:sz w:val="36"/>
                <w:szCs w:val="36"/>
                <w:rtl/>
              </w:rPr>
            </w:pPr>
            <w:r w:rsidRPr="001C2E67">
              <w:rPr>
                <w:rFonts w:cs="0 Nazanin Bold"/>
                <w:sz w:val="36"/>
                <w:szCs w:val="36"/>
                <w:rtl/>
                <w:lang w:bidi="fa-IR"/>
              </w:rPr>
              <w:t>نمره:</w:t>
            </w:r>
          </w:p>
        </w:tc>
      </w:tr>
      <w:tr w:rsidR="000560BF" w:rsidRPr="001C2E67" w14:paraId="4589647C" w14:textId="77777777" w:rsidTr="00FF74D5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22FA483A" w14:textId="0A4AD73C" w:rsidR="000560BF" w:rsidRPr="00FF74D5" w:rsidRDefault="00FF74D5" w:rsidP="00FF74D5">
            <w:pPr>
              <w:ind w:left="141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1)</w:t>
            </w:r>
          </w:p>
        </w:tc>
        <w:tc>
          <w:tcPr>
            <w:tcW w:w="9513" w:type="dxa"/>
            <w:gridSpan w:val="3"/>
            <w:vAlign w:val="center"/>
          </w:tcPr>
          <w:p w14:paraId="76B1AA84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جاهای خالی را کامل کنید.</w:t>
            </w:r>
          </w:p>
          <w:p w14:paraId="18E774CE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دایره مجموعه نقاطی از ..................... (صفحه - فضا) است که همه آن نقاط از یک نقطه به نام ................... به یک فاصله ثابت هستند. </w:t>
            </w:r>
          </w:p>
          <w:p w14:paraId="0278B737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اگر قاعده یک هرم منتظم و وجه های </w:t>
            </w:r>
            <w:r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آن</w: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 هم نهشت باشد ، هرم را ..........</w:t>
            </w:r>
            <w:r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...</w: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... میگوییم.</w:t>
            </w:r>
          </w:p>
          <w:p w14:paraId="6C196B2E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اگر یک هرم منتظم با قاعده </w:t>
            </w:r>
            <w:r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مثلث</w: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 را از بالا نگاه کنیم به شکل .................. دیده می شود.</w:t>
            </w:r>
          </w:p>
          <w:p w14:paraId="2631B861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77696" behindDoc="0" locked="0" layoutInCell="1" allowOverlap="1" wp14:anchorId="67372F32" wp14:editId="4B1A74E5">
                  <wp:simplePos x="0" y="0"/>
                  <wp:positionH relativeFrom="page">
                    <wp:posOffset>1303020</wp:posOffset>
                  </wp:positionH>
                  <wp:positionV relativeFrom="page">
                    <wp:posOffset>2174875</wp:posOffset>
                  </wp:positionV>
                  <wp:extent cx="805180" cy="756285"/>
                  <wp:effectExtent l="0" t="0" r="0" b="571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" b="1288"/>
                          <a:stretch/>
                        </pic:blipFill>
                        <pic:spPr bwMode="auto">
                          <a:xfrm>
                            <a:off x="0" y="0"/>
                            <a:ext cx="805180" cy="75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 xml:space="preserve">با دوران دادن یک مستطیل حول ضلع آن حجمی به نام .................... به دست می آید. </w:t>
            </w:r>
          </w:p>
          <w:p w14:paraId="5C7B2499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14"/>
                <w:szCs w:val="14"/>
                <w:rtl/>
                <w:lang w:bidi="fa-IR"/>
              </w:rPr>
            </w:pPr>
          </w:p>
          <w:p w14:paraId="7B37E6BB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تعداد وجه های جانبی هرم مقابل برابر ................ است.</w:t>
            </w:r>
          </w:p>
          <w:p w14:paraId="2A9B9C61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18"/>
                <w:szCs w:val="18"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2ECB063D" w14:textId="77777777" w:rsidR="000560BF" w:rsidRPr="001C2E67" w:rsidRDefault="000560BF" w:rsidP="0098570B">
            <w:pPr>
              <w:jc w:val="center"/>
              <w:rPr>
                <w:sz w:val="32"/>
                <w:szCs w:val="32"/>
                <w:rtl/>
              </w:rPr>
            </w:pPr>
          </w:p>
          <w:p w14:paraId="3DBB1333" w14:textId="77777777" w:rsidR="000560BF" w:rsidRPr="001C2E67" w:rsidRDefault="000560BF" w:rsidP="0098570B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۵/۱</w:t>
            </w:r>
          </w:p>
          <w:p w14:paraId="4CDC587A" w14:textId="77777777" w:rsidR="000560BF" w:rsidRPr="001C2E67" w:rsidRDefault="000560BF" w:rsidP="0098570B">
            <w:pPr>
              <w:jc w:val="center"/>
              <w:rPr>
                <w:sz w:val="32"/>
                <w:szCs w:val="32"/>
                <w:rtl/>
              </w:rPr>
            </w:pPr>
          </w:p>
          <w:p w14:paraId="3C3B2F11" w14:textId="77777777" w:rsidR="000560BF" w:rsidRPr="001C2E67" w:rsidRDefault="000560BF" w:rsidP="0098570B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0560BF" w:rsidRPr="001C2E67" w14:paraId="25DD9B9D" w14:textId="77777777" w:rsidTr="00FF74D5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42E0C38F" w14:textId="046D3EB7" w:rsidR="000560BF" w:rsidRPr="00FF74D5" w:rsidRDefault="00FF74D5" w:rsidP="00FF74D5">
            <w:pPr>
              <w:ind w:left="141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2)</w:t>
            </w:r>
          </w:p>
        </w:tc>
        <w:tc>
          <w:tcPr>
            <w:tcW w:w="9513" w:type="dxa"/>
            <w:gridSpan w:val="3"/>
            <w:vAlign w:val="center"/>
          </w:tcPr>
          <w:p w14:paraId="43BB2EF9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32"/>
                <w:szCs w:val="32"/>
                <w:lang w:bidi="fa-IR"/>
              </w:rPr>
              <w:drawing>
                <wp:anchor distT="0" distB="0" distL="114300" distR="114300" simplePos="0" relativeHeight="251676672" behindDoc="0" locked="0" layoutInCell="1" allowOverlap="1" wp14:anchorId="510345F7" wp14:editId="059FE73B">
                  <wp:simplePos x="0" y="0"/>
                  <wp:positionH relativeFrom="page">
                    <wp:posOffset>91440</wp:posOffset>
                  </wp:positionH>
                  <wp:positionV relativeFrom="page">
                    <wp:posOffset>99060</wp:posOffset>
                  </wp:positionV>
                  <wp:extent cx="1095375" cy="88392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</w:rPr>
              <w:t xml:space="preserve">حجم حاصل از دوران ربع دایره مقابل به شعاع </w:t>
            </w:r>
            <w:r w:rsidRPr="001C2E67">
              <w:rPr>
                <w:rFonts w:ascii="Shabnam" w:hAnsi="Shabnam" w:cs="0 Nazanin Bold"/>
                <w:b w:val="0"/>
                <w:bCs w:val="0"/>
                <w:sz w:val="32"/>
                <w:szCs w:val="32"/>
                <w:lang w:bidi="fa-IR"/>
              </w:rPr>
              <w:t>cm</w:t>
            </w:r>
            <w:r w:rsidRPr="001C2E67">
              <w:rPr>
                <w:rFonts w:ascii="Shabnam" w:hAnsi="Shabnam" w:cs="0 Nazanin Bold" w:hint="cs"/>
                <w:b w:val="0"/>
                <w:bCs w:val="0"/>
                <w:sz w:val="32"/>
                <w:szCs w:val="32"/>
                <w:rtl/>
                <w:lang w:bidi="fa-IR"/>
              </w:rPr>
              <w:t>۵</w:t>
            </w:r>
            <w:r w:rsidRPr="001C2E67">
              <w:rPr>
                <w:rFonts w:ascii="Shabnam" w:hAnsi="Shabnam" w:cs="0 Nazanin Bold"/>
                <w:sz w:val="32"/>
                <w:szCs w:val="32"/>
                <w:lang w:bidi="fa-IR"/>
              </w:rPr>
              <w:t xml:space="preserve"> </w:t>
            </w:r>
          </w:p>
          <w:p w14:paraId="7F05E11E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32"/>
                <w:szCs w:val="32"/>
                <w:rtl/>
                <w:lang w:bidi="fa-IR"/>
              </w:rPr>
            </w:pP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حول شعاع آن را پیدا کنید. (</w:t>
            </w:r>
            <w:r w:rsidRPr="001C2E67">
              <w:rPr>
                <w:position w:val="-6"/>
                <w:sz w:val="32"/>
                <w:szCs w:val="32"/>
                <w:lang w:bidi="fa-IR"/>
              </w:rPr>
              <w:object w:dxaOrig="720" w:dyaOrig="279" w14:anchorId="2161F322">
                <v:shape id="_x0000_i1142" type="#_x0000_t75" style="width:40.7pt;height:15.65pt" o:ole="">
                  <v:imagedata r:id="rId11" o:title=""/>
                </v:shape>
                <o:OLEObject Type="Embed" ProgID="Equation.DSMT4" ShapeID="_x0000_i1142" DrawAspect="Content" ObjectID="_1776463054" r:id="rId16"/>
              </w:objec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)</w:t>
            </w:r>
          </w:p>
          <w:p w14:paraId="1F9A33DC" w14:textId="77777777" w:rsidR="000560BF" w:rsidRPr="001C2E67" w:rsidRDefault="000560BF" w:rsidP="0098570B">
            <w:pPr>
              <w:spacing w:line="276" w:lineRule="auto"/>
              <w:rPr>
                <w:rFonts w:ascii="Shabnam" w:hAnsi="Shabnam" w:cs="0 Nazanin Bold"/>
                <w:sz w:val="18"/>
                <w:szCs w:val="18"/>
                <w:rtl/>
                <w:lang w:bidi="fa-IR"/>
              </w:rPr>
            </w:pPr>
          </w:p>
          <w:p w14:paraId="79C4516A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bookmarkStart w:id="0" w:name="_GoBack"/>
            <w:bookmarkEnd w:id="0"/>
          </w:p>
          <w:p w14:paraId="7B744F2F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380EABB2" w14:textId="77777777" w:rsidR="000560BF" w:rsidRPr="001C2E67" w:rsidRDefault="000560BF" w:rsidP="0098570B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1</w:t>
            </w:r>
          </w:p>
        </w:tc>
      </w:tr>
      <w:tr w:rsidR="000560BF" w:rsidRPr="001C2E67" w14:paraId="45332547" w14:textId="77777777" w:rsidTr="00FF74D5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41A7A89B" w14:textId="1FCF98F8" w:rsidR="000560BF" w:rsidRPr="00FF74D5" w:rsidRDefault="00FF74D5" w:rsidP="00FF74D5">
            <w:pPr>
              <w:ind w:left="141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3)</w:t>
            </w:r>
          </w:p>
        </w:tc>
        <w:tc>
          <w:tcPr>
            <w:tcW w:w="9513" w:type="dxa"/>
            <w:gridSpan w:val="3"/>
            <w:vAlign w:val="center"/>
          </w:tcPr>
          <w:p w14:paraId="57FC2297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32"/>
                <w:szCs w:val="32"/>
                <w:lang w:bidi="fa-IR"/>
              </w:rPr>
              <w:drawing>
                <wp:anchor distT="0" distB="0" distL="114300" distR="114300" simplePos="0" relativeHeight="251672576" behindDoc="0" locked="0" layoutInCell="1" allowOverlap="1" wp14:anchorId="62767562" wp14:editId="75821E38">
                  <wp:simplePos x="0" y="0"/>
                  <wp:positionH relativeFrom="page">
                    <wp:posOffset>167005</wp:posOffset>
                  </wp:positionH>
                  <wp:positionV relativeFrom="page">
                    <wp:posOffset>231140</wp:posOffset>
                  </wp:positionV>
                  <wp:extent cx="1450340" cy="158369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4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 xml:space="preserve">حجم مخروطی به شعاع ۲ و ارتفاع ۶ را به دست آورید. </w: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(</w:t>
            </w:r>
            <w:r w:rsidRPr="001C2E67">
              <w:rPr>
                <w:position w:val="-6"/>
                <w:sz w:val="32"/>
                <w:szCs w:val="32"/>
                <w:lang w:bidi="fa-IR"/>
              </w:rPr>
              <w:object w:dxaOrig="720" w:dyaOrig="279" w14:anchorId="45B91BBE">
                <v:shape id="_x0000_i1143" type="#_x0000_t75" style="width:40.7pt;height:15.65pt" o:ole="">
                  <v:imagedata r:id="rId11" o:title=""/>
                </v:shape>
                <o:OLEObject Type="Embed" ProgID="Equation.DSMT4" ShapeID="_x0000_i1143" DrawAspect="Content" ObjectID="_1776463055" r:id="rId17"/>
              </w:objec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)</w:t>
            </w:r>
          </w:p>
          <w:p w14:paraId="7EC7E45A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5590474E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32"/>
                <w:szCs w:val="32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CE4095" wp14:editId="52905FE1">
                      <wp:simplePos x="0" y="0"/>
                      <wp:positionH relativeFrom="page">
                        <wp:posOffset>898525</wp:posOffset>
                      </wp:positionH>
                      <wp:positionV relativeFrom="page">
                        <wp:posOffset>757555</wp:posOffset>
                      </wp:positionV>
                      <wp:extent cx="163195" cy="361950"/>
                      <wp:effectExtent l="0" t="0" r="825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195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F21251" w14:textId="77777777" w:rsidR="000560BF" w:rsidRPr="001C2E67" w:rsidRDefault="000560BF" w:rsidP="000560BF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1C2E67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E4095" id="Text Box 2" o:spid="_x0000_s1029" type="#_x0000_t202" style="position:absolute;left:0;text-align:left;margin-left:70.75pt;margin-top:59.65pt;width:12.8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" fillcolor="window" stroked="f" strokeweight=".5pt">
                      <v:textbox>
                        <w:txbxContent>
                          <w:p w14:paraId="29F21251" w14:textId="77777777" w:rsidR="000560BF" w:rsidRPr="001C2E67" w:rsidRDefault="000560BF" w:rsidP="000560BF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1C2E6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۶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B0C69DC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noProof/>
                <w:sz w:val="32"/>
                <w:szCs w:val="32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BB2D15" wp14:editId="32BD3926">
                      <wp:simplePos x="0" y="0"/>
                      <wp:positionH relativeFrom="page">
                        <wp:posOffset>1066800</wp:posOffset>
                      </wp:positionH>
                      <wp:positionV relativeFrom="page">
                        <wp:posOffset>1284605</wp:posOffset>
                      </wp:positionV>
                      <wp:extent cx="251460" cy="3429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4416B0" w14:textId="77777777" w:rsidR="000560BF" w:rsidRPr="001C2E67" w:rsidRDefault="000560BF" w:rsidP="000560BF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  <w:lang w:bidi="fa-IR"/>
                                    </w:rPr>
                                  </w:pPr>
                                  <w:r w:rsidRPr="001C2E67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B2D15" id="Text Box 3" o:spid="_x0000_s1030" type="#_x0000_t202" style="position:absolute;left:0;text-align:left;margin-left:84pt;margin-top:101.15pt;width:19.8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" filled="f" stroked="f" strokeweight=".5pt">
                      <v:textbox>
                        <w:txbxContent>
                          <w:p w14:paraId="3C4416B0" w14:textId="77777777" w:rsidR="000560BF" w:rsidRPr="001C2E67" w:rsidRDefault="000560BF" w:rsidP="000560BF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1C2E6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1C2E67">
              <w:rPr>
                <w:noProof/>
                <w:sz w:val="32"/>
                <w:szCs w:val="32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463B53" wp14:editId="415EB4CC">
                      <wp:simplePos x="0" y="0"/>
                      <wp:positionH relativeFrom="page">
                        <wp:posOffset>1153795</wp:posOffset>
                      </wp:positionH>
                      <wp:positionV relativeFrom="page">
                        <wp:posOffset>1451610</wp:posOffset>
                      </wp:positionV>
                      <wp:extent cx="111760" cy="102235"/>
                      <wp:effectExtent l="0" t="0" r="254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760" cy="1022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B7154" w14:textId="77777777" w:rsidR="000560BF" w:rsidRPr="00401A54" w:rsidRDefault="000560BF" w:rsidP="000560BF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63B53" id="Text Box 5" o:spid="_x0000_s1031" type="#_x0000_t202" style="position:absolute;left:0;text-align:left;margin-left:90.85pt;margin-top:114.3pt;width:8.8pt;height:8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" fillcolor="window" stroked="f" strokeweight=".5pt">
                      <v:textbox>
                        <w:txbxContent>
                          <w:p w14:paraId="48FB7154" w14:textId="77777777" w:rsidR="000560BF" w:rsidRPr="00401A54" w:rsidRDefault="000560BF" w:rsidP="000560BF">
                            <w:pPr>
                              <w:jc w:val="right"/>
                              <w:rPr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645CD53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7EE2D006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5E538571" w14:textId="77777777" w:rsidR="000560BF" w:rsidRPr="001C2E67" w:rsidRDefault="000560BF" w:rsidP="0098570B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1</w:t>
            </w:r>
          </w:p>
        </w:tc>
      </w:tr>
      <w:tr w:rsidR="000560BF" w:rsidRPr="001C2E67" w14:paraId="536D557F" w14:textId="77777777" w:rsidTr="00FF74D5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5629FDD7" w14:textId="20D643EA" w:rsidR="000560BF" w:rsidRPr="00FF74D5" w:rsidRDefault="00FF74D5" w:rsidP="00FF74D5">
            <w:pPr>
              <w:ind w:left="141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4)</w:t>
            </w:r>
          </w:p>
        </w:tc>
        <w:tc>
          <w:tcPr>
            <w:tcW w:w="9513" w:type="dxa"/>
            <w:gridSpan w:val="3"/>
            <w:vAlign w:val="center"/>
          </w:tcPr>
          <w:p w14:paraId="23FC1446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 xml:space="preserve">مساحت یک نیم کره </w:t>
            </w:r>
            <w:r w:rsidRPr="001C2E67">
              <w:rPr>
                <w:rFonts w:hint="cs"/>
                <w:noProof/>
                <w:sz w:val="32"/>
                <w:szCs w:val="32"/>
                <w:u w:val="single"/>
                <w:rtl/>
                <w:lang w:bidi="fa-IR"/>
              </w:rPr>
              <w:t>توپر</w:t>
            </w:r>
            <w:r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 xml:space="preserve"> شعاع 10 سانتی متر را به دست آورید.(</w:t>
            </w:r>
            <w:r w:rsidRPr="001C2E67">
              <w:rPr>
                <w:sz w:val="32"/>
                <w:szCs w:val="32"/>
                <w:lang w:bidi="fa-IR"/>
              </w:rPr>
              <w:t xml:space="preserve"> </w:t>
            </w:r>
            <w:r w:rsidRPr="001C2E67">
              <w:rPr>
                <w:position w:val="-6"/>
                <w:sz w:val="32"/>
                <w:szCs w:val="32"/>
                <w:lang w:bidi="fa-IR"/>
              </w:rPr>
              <w:object w:dxaOrig="720" w:dyaOrig="279" w14:anchorId="696A314C">
                <v:shape id="_x0000_i1144" type="#_x0000_t75" style="width:40.7pt;height:15.65pt" o:ole="">
                  <v:imagedata r:id="rId11" o:title=""/>
                </v:shape>
                <o:OLEObject Type="Embed" ProgID="Equation.DSMT4" ShapeID="_x0000_i1144" DrawAspect="Content" ObjectID="_1776463056" r:id="rId18"/>
              </w:object>
            </w:r>
            <w:r w:rsidRPr="001C2E67">
              <w:rPr>
                <w:rFonts w:ascii="Shabnam" w:hAnsi="Shabnam" w:cs="0 Nazanin Bold" w:hint="cs"/>
                <w:sz w:val="32"/>
                <w:szCs w:val="32"/>
                <w:rtl/>
                <w:lang w:bidi="fa-IR"/>
              </w:rPr>
              <w:t>)</w:t>
            </w:r>
          </w:p>
          <w:p w14:paraId="18A27BE0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2C770DED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6E5E16DC" w14:textId="77777777" w:rsidR="000560BF" w:rsidRPr="001C2E67" w:rsidRDefault="000560BF" w:rsidP="0098570B">
            <w:pPr>
              <w:spacing w:line="276" w:lineRule="auto"/>
              <w:rPr>
                <w:noProof/>
                <w:sz w:val="18"/>
                <w:szCs w:val="18"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2A9FE6FE" w14:textId="77777777" w:rsidR="000560BF" w:rsidRPr="001C2E67" w:rsidRDefault="000560BF" w:rsidP="0098570B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1</w:t>
            </w:r>
          </w:p>
        </w:tc>
      </w:tr>
      <w:tr w:rsidR="000560BF" w:rsidRPr="001C2E67" w14:paraId="26B98BB8" w14:textId="77777777" w:rsidTr="00FF74D5">
        <w:trPr>
          <w:trHeight w:val="1198"/>
        </w:trPr>
        <w:tc>
          <w:tcPr>
            <w:tcW w:w="519" w:type="dxa"/>
            <w:shd w:val="clear" w:color="auto" w:fill="auto"/>
            <w:vAlign w:val="center"/>
          </w:tcPr>
          <w:p w14:paraId="2475BDF5" w14:textId="30FE0CAC" w:rsidR="000560BF" w:rsidRPr="00FF74D5" w:rsidRDefault="00FF74D5" w:rsidP="00FF74D5">
            <w:pPr>
              <w:ind w:left="141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5)</w:t>
            </w:r>
          </w:p>
        </w:tc>
        <w:tc>
          <w:tcPr>
            <w:tcW w:w="9513" w:type="dxa"/>
            <w:gridSpan w:val="3"/>
            <w:vAlign w:val="center"/>
          </w:tcPr>
          <w:p w14:paraId="54052B28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  <w:r w:rsidRPr="001C2E67">
              <w:rPr>
                <w:rFonts w:hint="cs"/>
                <w:noProof/>
                <w:sz w:val="32"/>
                <w:szCs w:val="32"/>
                <w:rtl/>
                <w:lang w:bidi="fa-IR"/>
              </w:rPr>
              <w:t>حجم یک هرم با قاعده ای به شکل مربع با ضلع ۵ و ارتفاع سه سانتی متر را حساب کنید.</w:t>
            </w:r>
          </w:p>
          <w:p w14:paraId="65557E7D" w14:textId="77777777" w:rsidR="000560BF" w:rsidRPr="001C2E67" w:rsidRDefault="000560BF" w:rsidP="0098570B">
            <w:pPr>
              <w:spacing w:line="276" w:lineRule="auto"/>
              <w:rPr>
                <w:noProof/>
                <w:sz w:val="32"/>
                <w:szCs w:val="32"/>
                <w:rtl/>
                <w:lang w:bidi="fa-IR"/>
              </w:rPr>
            </w:pPr>
          </w:p>
          <w:p w14:paraId="1BE25CE6" w14:textId="77777777" w:rsidR="000560BF" w:rsidRPr="001C2E67" w:rsidRDefault="000560BF" w:rsidP="0098570B">
            <w:pPr>
              <w:spacing w:line="276" w:lineRule="auto"/>
              <w:rPr>
                <w:noProof/>
                <w:sz w:val="20"/>
                <w:szCs w:val="20"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5612B513" w14:textId="77777777" w:rsidR="000560BF" w:rsidRPr="001C2E67" w:rsidRDefault="000560BF" w:rsidP="0098570B">
            <w:pPr>
              <w:jc w:val="center"/>
              <w:rPr>
                <w:sz w:val="32"/>
                <w:szCs w:val="32"/>
                <w:rtl/>
              </w:rPr>
            </w:pPr>
            <w:r w:rsidRPr="001C2E67">
              <w:rPr>
                <w:rFonts w:hint="cs"/>
                <w:sz w:val="32"/>
                <w:szCs w:val="32"/>
                <w:rtl/>
              </w:rPr>
              <w:t>۵/۰</w:t>
            </w:r>
          </w:p>
        </w:tc>
      </w:tr>
    </w:tbl>
    <w:p w14:paraId="3731E850" w14:textId="77777777" w:rsidR="000560BF" w:rsidRPr="001C2E67" w:rsidRDefault="000560BF" w:rsidP="000560BF">
      <w:pPr>
        <w:tabs>
          <w:tab w:val="left" w:pos="7696"/>
        </w:tabs>
        <w:rPr>
          <w:rFonts w:ascii="IranNastaliq" w:hAnsi="IranNastaliq" w:cs="IranNastaliq"/>
          <w:sz w:val="4"/>
          <w:szCs w:val="4"/>
          <w:rtl/>
        </w:rPr>
      </w:pPr>
    </w:p>
    <w:p w14:paraId="104E2D73" w14:textId="16A86B67" w:rsidR="000560BF" w:rsidRPr="001C2E67" w:rsidRDefault="000560BF" w:rsidP="002839B9">
      <w:pPr>
        <w:tabs>
          <w:tab w:val="left" w:pos="7696"/>
        </w:tabs>
        <w:rPr>
          <w:rFonts w:ascii="IranNastaliq" w:hAnsi="IranNastaliq" w:cs="IranNastaliq"/>
          <w:sz w:val="4"/>
          <w:szCs w:val="4"/>
          <w:rtl/>
        </w:rPr>
      </w:pPr>
    </w:p>
    <w:sectPr w:rsidR="000560BF" w:rsidRPr="001C2E67" w:rsidSect="006348D7">
      <w:footerReference w:type="even" r:id="rId19"/>
      <w:footerReference w:type="default" r:id="rId2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691BD" w14:textId="77777777" w:rsidR="0062440F" w:rsidRDefault="0062440F">
      <w:r>
        <w:separator/>
      </w:r>
    </w:p>
  </w:endnote>
  <w:endnote w:type="continuationSeparator" w:id="0">
    <w:p w14:paraId="35D5D329" w14:textId="77777777" w:rsidR="0062440F" w:rsidRDefault="0062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IranNastaliq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5E5F5" w14:textId="77777777" w:rsidR="0062440F" w:rsidRDefault="0062440F">
      <w:r>
        <w:separator/>
      </w:r>
    </w:p>
  </w:footnote>
  <w:footnote w:type="continuationSeparator" w:id="0">
    <w:p w14:paraId="4D2F0383" w14:textId="77777777" w:rsidR="0062440F" w:rsidRDefault="0062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765D"/>
    <w:multiLevelType w:val="hybridMultilevel"/>
    <w:tmpl w:val="11A2CBDA"/>
    <w:lvl w:ilvl="0" w:tplc="B996687E">
      <w:start w:val="1"/>
      <w:numFmt w:val="decimal"/>
      <w:lvlText w:val="%1)"/>
      <w:lvlJc w:val="center"/>
      <w:pPr>
        <w:ind w:left="501" w:hanging="360"/>
      </w:pPr>
      <w:rPr>
        <w:rFonts w:cs="0 Nazanin Bold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560BF"/>
    <w:rsid w:val="0006525E"/>
    <w:rsid w:val="000812E2"/>
    <w:rsid w:val="00081A78"/>
    <w:rsid w:val="00082BC1"/>
    <w:rsid w:val="00083DAE"/>
    <w:rsid w:val="0008569F"/>
    <w:rsid w:val="00096D6F"/>
    <w:rsid w:val="000A4E0D"/>
    <w:rsid w:val="000B0BDF"/>
    <w:rsid w:val="000B0C9E"/>
    <w:rsid w:val="000B3006"/>
    <w:rsid w:val="000C13A0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0F3E"/>
    <w:rsid w:val="00131B2E"/>
    <w:rsid w:val="00134048"/>
    <w:rsid w:val="001369CE"/>
    <w:rsid w:val="00156A69"/>
    <w:rsid w:val="00162771"/>
    <w:rsid w:val="001631AF"/>
    <w:rsid w:val="0016388F"/>
    <w:rsid w:val="001676A6"/>
    <w:rsid w:val="001738A4"/>
    <w:rsid w:val="001752AE"/>
    <w:rsid w:val="00180E9B"/>
    <w:rsid w:val="00183AB2"/>
    <w:rsid w:val="001A0CC7"/>
    <w:rsid w:val="001A34E1"/>
    <w:rsid w:val="001A6568"/>
    <w:rsid w:val="001A773D"/>
    <w:rsid w:val="001B0190"/>
    <w:rsid w:val="001B2CBC"/>
    <w:rsid w:val="001B77C9"/>
    <w:rsid w:val="001C2E67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5DAC"/>
    <w:rsid w:val="0027164E"/>
    <w:rsid w:val="002839B9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40E7"/>
    <w:rsid w:val="004211E6"/>
    <w:rsid w:val="00427CF4"/>
    <w:rsid w:val="0044091F"/>
    <w:rsid w:val="0044211B"/>
    <w:rsid w:val="004568D6"/>
    <w:rsid w:val="00461A47"/>
    <w:rsid w:val="00464B31"/>
    <w:rsid w:val="0047153D"/>
    <w:rsid w:val="004760CB"/>
    <w:rsid w:val="00480E18"/>
    <w:rsid w:val="00486500"/>
    <w:rsid w:val="00493C1E"/>
    <w:rsid w:val="00497CD7"/>
    <w:rsid w:val="004A06C2"/>
    <w:rsid w:val="004A1F88"/>
    <w:rsid w:val="004B5D83"/>
    <w:rsid w:val="004B7F7B"/>
    <w:rsid w:val="004E14E2"/>
    <w:rsid w:val="004E3CD7"/>
    <w:rsid w:val="004E449F"/>
    <w:rsid w:val="004F1A82"/>
    <w:rsid w:val="004F7238"/>
    <w:rsid w:val="005249E8"/>
    <w:rsid w:val="00527D9D"/>
    <w:rsid w:val="00551A46"/>
    <w:rsid w:val="00554692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22DE"/>
    <w:rsid w:val="005E36AC"/>
    <w:rsid w:val="005F5844"/>
    <w:rsid w:val="005F5D12"/>
    <w:rsid w:val="005F7954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A5E8F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6573"/>
    <w:rsid w:val="00931D91"/>
    <w:rsid w:val="00937508"/>
    <w:rsid w:val="00944ED0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1CD1"/>
    <w:rsid w:val="00AB300F"/>
    <w:rsid w:val="00AC6A14"/>
    <w:rsid w:val="00AD0171"/>
    <w:rsid w:val="00AD61DE"/>
    <w:rsid w:val="00AD6565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A13F2"/>
    <w:rsid w:val="00BA6509"/>
    <w:rsid w:val="00BA7917"/>
    <w:rsid w:val="00BB1181"/>
    <w:rsid w:val="00BD06CF"/>
    <w:rsid w:val="00BD447E"/>
    <w:rsid w:val="00BD7BE6"/>
    <w:rsid w:val="00BE6669"/>
    <w:rsid w:val="00BE776E"/>
    <w:rsid w:val="00BE7DA4"/>
    <w:rsid w:val="00BF2DE8"/>
    <w:rsid w:val="00BF3462"/>
    <w:rsid w:val="00BF591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46055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81292"/>
    <w:rsid w:val="00F876D5"/>
    <w:rsid w:val="00FA1DE2"/>
    <w:rsid w:val="00FA2A01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FDCEA-BF85-4A04-B85E-FFB636FC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350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26</cp:revision>
  <cp:lastPrinted>2024-05-05T20:37:00Z</cp:lastPrinted>
  <dcterms:created xsi:type="dcterms:W3CDTF">2024-02-08T09:26:00Z</dcterms:created>
  <dcterms:modified xsi:type="dcterms:W3CDTF">2024-05-05T20:41:00Z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