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23"/>
        <w:bidiVisual/>
        <w:tblW w:w="1076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389"/>
        <w:gridCol w:w="3396"/>
        <w:gridCol w:w="2412"/>
        <w:gridCol w:w="570"/>
      </w:tblGrid>
      <w:tr w:rsidR="00E801F4" w:rsidRPr="001626F2" w14:paraId="570C263E" w14:textId="77777777" w:rsidTr="00A65817">
        <w:trPr>
          <w:trHeight w:val="624"/>
        </w:trPr>
        <w:tc>
          <w:tcPr>
            <w:tcW w:w="4389" w:type="dxa"/>
            <w:shd w:val="clear" w:color="auto" w:fill="BFBFBF" w:themeFill="background1" w:themeFillShade="BF"/>
            <w:vAlign w:val="center"/>
          </w:tcPr>
          <w:p w14:paraId="4600AD6C" w14:textId="77777777" w:rsidR="00E801F4" w:rsidRPr="003D47BD" w:rsidRDefault="00E801F4" w:rsidP="00887A3F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3D47BD">
              <w:rPr>
                <w:rFonts w:ascii="Vazirmatn" w:hAnsi="Vazirmatn"/>
                <w:sz w:val="32"/>
                <w:szCs w:val="32"/>
                <w:rtl/>
              </w:rPr>
              <w:t>نام و نام خانوادگ</w:t>
            </w:r>
            <w:r w:rsidRPr="003D47BD">
              <w:rPr>
                <w:rFonts w:ascii="Vazirmatn" w:hAnsi="Vazirmatn" w:hint="cs"/>
                <w:sz w:val="32"/>
                <w:szCs w:val="32"/>
                <w:rtl/>
              </w:rPr>
              <w:t>ی</w:t>
            </w:r>
            <w:r w:rsidRPr="003D47BD">
              <w:rPr>
                <w:rFonts w:ascii="Vazirmatn" w:hAnsi="Vazirmatn"/>
                <w:sz w:val="32"/>
                <w:szCs w:val="32"/>
                <w:rtl/>
              </w:rPr>
              <w:t>:</w:t>
            </w:r>
          </w:p>
        </w:tc>
        <w:tc>
          <w:tcPr>
            <w:tcW w:w="3396" w:type="dxa"/>
            <w:shd w:val="clear" w:color="auto" w:fill="BFBFBF" w:themeFill="background1" w:themeFillShade="BF"/>
            <w:vAlign w:val="center"/>
          </w:tcPr>
          <w:p w14:paraId="2309E273" w14:textId="77777777" w:rsidR="00E801F4" w:rsidRPr="003D47BD" w:rsidRDefault="00E801F4" w:rsidP="00887A3F">
            <w:pPr>
              <w:jc w:val="center"/>
              <w:rPr>
                <w:rFonts w:ascii="Vazirmatn" w:hAnsi="Vazirmatn"/>
                <w:sz w:val="32"/>
                <w:szCs w:val="32"/>
                <w:rtl/>
              </w:rPr>
            </w:pPr>
            <w:r w:rsidRPr="003D47BD">
              <w:rPr>
                <w:rFonts w:ascii="Vazirmatn" w:hAnsi="Vazirmatn" w:hint="cs"/>
                <w:sz w:val="32"/>
                <w:szCs w:val="32"/>
                <w:rtl/>
              </w:rPr>
              <w:t>کلاس نهم :........................</w:t>
            </w:r>
          </w:p>
        </w:tc>
        <w:tc>
          <w:tcPr>
            <w:tcW w:w="2982" w:type="dxa"/>
            <w:gridSpan w:val="2"/>
            <w:shd w:val="clear" w:color="auto" w:fill="BFBFBF" w:themeFill="background1" w:themeFillShade="BF"/>
            <w:vAlign w:val="center"/>
          </w:tcPr>
          <w:p w14:paraId="4D4123ED" w14:textId="77777777" w:rsidR="00E801F4" w:rsidRPr="003D47BD" w:rsidRDefault="00E801F4" w:rsidP="00887A3F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3D47BD">
              <w:rPr>
                <w:rFonts w:ascii="Vazirmatn" w:hAnsi="Vazirmatn"/>
                <w:sz w:val="32"/>
                <w:szCs w:val="32"/>
                <w:rtl/>
              </w:rPr>
              <w:t>نمره:</w:t>
            </w:r>
          </w:p>
        </w:tc>
      </w:tr>
      <w:tr w:rsidR="00E304E8" w:rsidRPr="001626F2" w14:paraId="60E56E8A" w14:textId="77777777" w:rsidTr="00A65817">
        <w:trPr>
          <w:trHeight w:val="2190"/>
        </w:trPr>
        <w:tc>
          <w:tcPr>
            <w:tcW w:w="10197" w:type="dxa"/>
            <w:gridSpan w:val="3"/>
          </w:tcPr>
          <w:p w14:paraId="5DBA64D5" w14:textId="77777777" w:rsidR="00E304E8" w:rsidRPr="001626F2" w:rsidRDefault="00E304E8" w:rsidP="00E304E8">
            <w:pPr>
              <w:spacing w:line="276" w:lineRule="auto"/>
              <w:rPr>
                <w:rFonts w:ascii="Shabnam" w:hAnsi="Shabnam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Shabnam" w:hAnsi="Shabnam" w:hint="cs"/>
                <w:sz w:val="26"/>
                <w:szCs w:val="26"/>
                <w:rtl/>
                <w:lang w:bidi="fa-IR"/>
              </w:rPr>
              <w:t>جاهای خالی را کامل کنید.</w:t>
            </w:r>
          </w:p>
          <w:p w14:paraId="52BB23DB" w14:textId="27631ADE" w:rsidR="00E304E8" w:rsidRPr="001626F2" w:rsidRDefault="00E304E8" w:rsidP="00A65817">
            <w:pPr>
              <w:rPr>
                <w:rFonts w:ascii="Shabnam" w:hAnsi="Shabnam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Shabnam" w:hAnsi="Shabnam" w:hint="cs"/>
                <w:sz w:val="26"/>
                <w:szCs w:val="26"/>
                <w:rtl/>
                <w:lang w:bidi="fa-IR"/>
              </w:rPr>
              <w:t xml:space="preserve">الف) کره مجموعه نقاطی از ............ (صفحه - فضا) است که همه آن نقاط از یک نقطه به یک فاصله ثابت هستند. </w:t>
            </w:r>
          </w:p>
          <w:p w14:paraId="00306E52" w14:textId="2E25E720" w:rsidR="00E304E8" w:rsidRPr="001626F2" w:rsidRDefault="00E304E8" w:rsidP="00A65817">
            <w:pPr>
              <w:rPr>
                <w:rFonts w:ascii="Shabnam" w:hAnsi="Shabnam"/>
                <w:sz w:val="26"/>
                <w:szCs w:val="26"/>
                <w:rtl/>
                <w:lang w:bidi="fa-IR"/>
              </w:rPr>
            </w:pPr>
            <w:r w:rsidRPr="001626F2">
              <w:rPr>
                <w:noProof/>
                <w:sz w:val="26"/>
                <w:szCs w:val="26"/>
                <w:lang w:bidi="fa-IR"/>
              </w:rPr>
              <w:drawing>
                <wp:anchor distT="0" distB="0" distL="114300" distR="114300" simplePos="0" relativeHeight="251666432" behindDoc="0" locked="0" layoutInCell="1" allowOverlap="1" wp14:anchorId="49A4CC05" wp14:editId="333C7788">
                  <wp:simplePos x="0" y="0"/>
                  <wp:positionH relativeFrom="page">
                    <wp:posOffset>308193</wp:posOffset>
                  </wp:positionH>
                  <wp:positionV relativeFrom="page">
                    <wp:posOffset>566775</wp:posOffset>
                  </wp:positionV>
                  <wp:extent cx="805180" cy="756285"/>
                  <wp:effectExtent l="0" t="0" r="0" b="571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1" b="1288"/>
                          <a:stretch/>
                        </pic:blipFill>
                        <pic:spPr bwMode="auto">
                          <a:xfrm>
                            <a:off x="0" y="0"/>
                            <a:ext cx="805180" cy="756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626F2">
              <w:rPr>
                <w:rFonts w:ascii="Shabnam" w:hAnsi="Shabnam" w:hint="cs"/>
                <w:sz w:val="26"/>
                <w:szCs w:val="26"/>
                <w:rtl/>
                <w:lang w:bidi="fa-IR"/>
              </w:rPr>
              <w:t>ب) اگر یک هرم منتظم با قاعده مثلث را از بالا نگاه کنیم به شکل .................. دیده می شود.</w:t>
            </w:r>
          </w:p>
          <w:p w14:paraId="2273C3B0" w14:textId="45357067" w:rsidR="00E304E8" w:rsidRPr="001626F2" w:rsidRDefault="00E304E8" w:rsidP="00A65817">
            <w:pPr>
              <w:rPr>
                <w:rFonts w:ascii="Shabnam" w:hAnsi="Shabnam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Shabnam" w:hAnsi="Shabnam" w:hint="cs"/>
                <w:sz w:val="26"/>
                <w:szCs w:val="26"/>
                <w:rtl/>
                <w:lang w:bidi="fa-IR"/>
              </w:rPr>
              <w:t xml:space="preserve">ج) با دوران دادن یک مستطیل حول ضلع آن حجمی به نام .................... به دست می آید. </w:t>
            </w:r>
          </w:p>
          <w:p w14:paraId="2FD3FC9B" w14:textId="7F6E4AB8" w:rsidR="00E304E8" w:rsidRPr="001626F2" w:rsidRDefault="00E304E8" w:rsidP="00A65817">
            <w:pPr>
              <w:rPr>
                <w:rFonts w:ascii="Shabnam" w:hAnsi="Shabnam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Shabnam" w:hAnsi="Shabnam" w:hint="cs"/>
                <w:sz w:val="26"/>
                <w:szCs w:val="26"/>
                <w:rtl/>
                <w:lang w:bidi="fa-IR"/>
              </w:rPr>
              <w:t>د) تعداد وجه های جانبی هرم مقابل برابر ................ است.</w:t>
            </w:r>
          </w:p>
        </w:tc>
        <w:tc>
          <w:tcPr>
            <w:tcW w:w="570" w:type="dxa"/>
            <w:vAlign w:val="center"/>
          </w:tcPr>
          <w:p w14:paraId="728E8732" w14:textId="4AEABE07" w:rsidR="00E304E8" w:rsidRPr="001626F2" w:rsidRDefault="0017538A" w:rsidP="00887A3F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E801F4" w:rsidRPr="001626F2" w14:paraId="2924DBD9" w14:textId="77777777" w:rsidTr="003D47BD">
        <w:trPr>
          <w:trHeight w:val="2171"/>
        </w:trPr>
        <w:tc>
          <w:tcPr>
            <w:tcW w:w="10197" w:type="dxa"/>
            <w:gridSpan w:val="3"/>
          </w:tcPr>
          <w:p w14:paraId="71BA4407" w14:textId="77777777" w:rsidR="0063021E" w:rsidRPr="001626F2" w:rsidRDefault="0063021E" w:rsidP="0063021E">
            <w:pPr>
              <w:pStyle w:val="ListParagraph"/>
              <w:numPr>
                <w:ilvl w:val="0"/>
                <w:numId w:val="3"/>
              </w:numPr>
              <w:rPr>
                <w:rFonts w:cs="0 Nazanin Bold"/>
                <w:sz w:val="26"/>
                <w:szCs w:val="26"/>
                <w:lang w:bidi="fa-IR"/>
              </w:rPr>
            </w:pPr>
            <w:bookmarkStart w:id="0" w:name="_GoBack"/>
            <w:bookmarkEnd w:id="0"/>
            <w:r w:rsidRPr="001626F2">
              <w:rPr>
                <w:noProof/>
                <w:sz w:val="26"/>
                <w:szCs w:val="26"/>
                <w:lang w:bidi="fa-IR"/>
              </w:rPr>
              <w:drawing>
                <wp:anchor distT="0" distB="0" distL="114300" distR="114300" simplePos="0" relativeHeight="251660288" behindDoc="0" locked="0" layoutInCell="1" allowOverlap="1" wp14:anchorId="15247504" wp14:editId="32A9E2C3">
                  <wp:simplePos x="0" y="0"/>
                  <wp:positionH relativeFrom="page">
                    <wp:posOffset>91440</wp:posOffset>
                  </wp:positionH>
                  <wp:positionV relativeFrom="page">
                    <wp:posOffset>99060</wp:posOffset>
                  </wp:positionV>
                  <wp:extent cx="1095375" cy="883920"/>
                  <wp:effectExtent l="0" t="0" r="952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626F2">
              <w:rPr>
                <w:rFonts w:ascii="Shabnam" w:hAnsi="Shabnam" w:cs="0 Nazanin Bold" w:hint="cs"/>
                <w:sz w:val="26"/>
                <w:szCs w:val="26"/>
                <w:rtl/>
                <w:lang w:bidi="fa-IR"/>
              </w:rPr>
              <w:t xml:space="preserve">الف- اگر ربع دایره مقابل را مانند شکل حول یکی از شعاع هایش دوران </w:t>
            </w:r>
            <w:r w:rsidRPr="001626F2">
              <w:rPr>
                <w:rFonts w:cs="0 Nazanin Bold" w:hint="cs"/>
                <w:sz w:val="26"/>
                <w:szCs w:val="26"/>
                <w:rtl/>
                <w:lang w:bidi="fa-IR"/>
              </w:rPr>
              <w:t>دهیم ،</w:t>
            </w:r>
          </w:p>
          <w:p w14:paraId="2E54B42F" w14:textId="38FFAA0D" w:rsidR="0063021E" w:rsidRPr="001626F2" w:rsidRDefault="0063021E" w:rsidP="0063021E">
            <w:pPr>
              <w:rPr>
                <w:rFonts w:cs="0 Nazanin Bold"/>
                <w:sz w:val="26"/>
                <w:szCs w:val="26"/>
                <w:rtl/>
                <w:lang w:bidi="fa-IR"/>
              </w:rPr>
            </w:pPr>
            <w:r w:rsidRPr="001626F2">
              <w:rPr>
                <w:rFonts w:cs="0 Nazanin Bold" w:hint="cs"/>
                <w:sz w:val="26"/>
                <w:szCs w:val="26"/>
                <w:rtl/>
                <w:lang w:bidi="fa-IR"/>
              </w:rPr>
              <w:t xml:space="preserve"> چه حجمی ساخته می شود؟ ......................</w:t>
            </w:r>
          </w:p>
          <w:p w14:paraId="02DAE7AB" w14:textId="77777777" w:rsidR="0063021E" w:rsidRPr="001626F2" w:rsidRDefault="0063021E" w:rsidP="0063021E">
            <w:pPr>
              <w:rPr>
                <w:rFonts w:cs="0 Nazanin Bold"/>
                <w:sz w:val="26"/>
                <w:szCs w:val="26"/>
                <w:rtl/>
                <w:lang w:bidi="fa-IR"/>
              </w:rPr>
            </w:pPr>
          </w:p>
          <w:p w14:paraId="432B91B5" w14:textId="4AF0618B" w:rsidR="0063021E" w:rsidRPr="001626F2" w:rsidRDefault="0063021E" w:rsidP="0063021E">
            <w:pPr>
              <w:rPr>
                <w:rFonts w:cs="0 Nazanin Bold"/>
                <w:sz w:val="26"/>
                <w:szCs w:val="26"/>
                <w:rtl/>
                <w:lang w:bidi="fa-IR"/>
              </w:rPr>
            </w:pPr>
            <w:r w:rsidRPr="001626F2">
              <w:rPr>
                <w:rFonts w:cs="0 Nazanin Bold" w:hint="cs"/>
                <w:sz w:val="26"/>
                <w:szCs w:val="26"/>
                <w:rtl/>
                <w:lang w:bidi="fa-IR"/>
              </w:rPr>
              <w:t>ب- این حجم را به دست آورید.(</w:t>
            </w:r>
            <w:r w:rsidRPr="001626F2">
              <w:rPr>
                <w:position w:val="-6"/>
                <w:sz w:val="26"/>
                <w:szCs w:val="26"/>
                <w:lang w:bidi="fa-IR"/>
              </w:rPr>
              <w:object w:dxaOrig="720" w:dyaOrig="279" w14:anchorId="28D22F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0.5pt;height:15.75pt" o:ole="">
                  <v:imagedata r:id="rId11" o:title=""/>
                </v:shape>
                <o:OLEObject Type="Embed" ProgID="Equation.DSMT4" ShapeID="_x0000_i1026" DrawAspect="Content" ObjectID="_1809582343" r:id="rId12"/>
              </w:object>
            </w:r>
            <w:r w:rsidRPr="001626F2">
              <w:rPr>
                <w:rFonts w:cs="0 Nazanin Bold" w:hint="cs"/>
                <w:sz w:val="26"/>
                <w:szCs w:val="26"/>
                <w:rtl/>
                <w:lang w:bidi="fa-IR"/>
              </w:rPr>
              <w:t>)</w:t>
            </w:r>
          </w:p>
          <w:p w14:paraId="657EB787" w14:textId="76284D0A" w:rsidR="003F0A0E" w:rsidRPr="001626F2" w:rsidRDefault="003F0A0E" w:rsidP="00887A3F">
            <w:pPr>
              <w:rPr>
                <w:rFonts w:cs="0 Nazanin Bold"/>
                <w:sz w:val="26"/>
                <w:szCs w:val="26"/>
                <w:rtl/>
                <w:lang w:bidi="fa-IR"/>
              </w:rPr>
            </w:pPr>
          </w:p>
        </w:tc>
        <w:tc>
          <w:tcPr>
            <w:tcW w:w="570" w:type="dxa"/>
            <w:vAlign w:val="center"/>
          </w:tcPr>
          <w:p w14:paraId="4953A66F" w14:textId="06C02D7F" w:rsidR="00E801F4" w:rsidRPr="001626F2" w:rsidRDefault="00864B4B" w:rsidP="00887A3F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63021E" w:rsidRPr="001626F2" w14:paraId="742D29A3" w14:textId="77777777" w:rsidTr="00A65817">
        <w:trPr>
          <w:trHeight w:val="946"/>
        </w:trPr>
        <w:tc>
          <w:tcPr>
            <w:tcW w:w="10197" w:type="dxa"/>
            <w:gridSpan w:val="3"/>
          </w:tcPr>
          <w:p w14:paraId="1AE79FE5" w14:textId="4BD6C3F6" w:rsidR="0063021E" w:rsidRPr="001626F2" w:rsidRDefault="0063021E" w:rsidP="0063021E">
            <w:pPr>
              <w:pStyle w:val="ListParagraph"/>
              <w:numPr>
                <w:ilvl w:val="0"/>
                <w:numId w:val="3"/>
              </w:numPr>
              <w:rPr>
                <w:noProof/>
                <w:sz w:val="26"/>
                <w:szCs w:val="26"/>
                <w:lang w:bidi="fa-IR"/>
              </w:rPr>
            </w:pP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مساحت یک نیم کره </w:t>
            </w:r>
            <w:r w:rsidRPr="001626F2">
              <w:rPr>
                <w:rFonts w:hint="cs"/>
                <w:noProof/>
                <w:sz w:val="26"/>
                <w:szCs w:val="26"/>
                <w:u w:val="single"/>
                <w:rtl/>
                <w:lang w:bidi="fa-IR"/>
              </w:rPr>
              <w:t>توپر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="00B827DE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به 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شعاع 10 سانتی متر را به دست آورید.(</w:t>
            </w:r>
            <w:r w:rsidRPr="001626F2">
              <w:rPr>
                <w:sz w:val="26"/>
                <w:szCs w:val="26"/>
                <w:lang w:bidi="fa-IR"/>
              </w:rPr>
              <w:t xml:space="preserve"> </w:t>
            </w:r>
            <w:r w:rsidRPr="001626F2">
              <w:rPr>
                <w:position w:val="-6"/>
                <w:sz w:val="26"/>
                <w:szCs w:val="26"/>
                <w:lang w:bidi="fa-IR"/>
              </w:rPr>
              <w:object w:dxaOrig="720" w:dyaOrig="279" w14:anchorId="195CDF1A">
                <v:shape id="_x0000_i1027" type="#_x0000_t75" style="width:40.5pt;height:15.75pt" o:ole="">
                  <v:imagedata r:id="rId11" o:title=""/>
                </v:shape>
                <o:OLEObject Type="Embed" ProgID="Equation.DSMT4" ShapeID="_x0000_i1027" DrawAspect="Content" ObjectID="_1809582344" r:id="rId13"/>
              </w:object>
            </w:r>
            <w:r w:rsidRPr="001626F2">
              <w:rPr>
                <w:rFonts w:ascii="Shabnam" w:hAnsi="Shabnam" w:cs="0 Nazanin Bold" w:hint="cs"/>
                <w:sz w:val="26"/>
                <w:szCs w:val="26"/>
                <w:rtl/>
                <w:lang w:bidi="fa-IR"/>
              </w:rPr>
              <w:t>)</w:t>
            </w:r>
          </w:p>
          <w:p w14:paraId="4BEA3D12" w14:textId="77777777" w:rsidR="00E304E8" w:rsidRPr="001626F2" w:rsidRDefault="00E304E8" w:rsidP="00E304E8">
            <w:pPr>
              <w:rPr>
                <w:noProof/>
                <w:sz w:val="26"/>
                <w:szCs w:val="26"/>
                <w:rtl/>
                <w:lang w:bidi="fa-IR"/>
              </w:rPr>
            </w:pPr>
          </w:p>
          <w:p w14:paraId="4A95C159" w14:textId="6DBE6812" w:rsidR="0063021E" w:rsidRPr="001626F2" w:rsidRDefault="0063021E" w:rsidP="0063021E">
            <w:pPr>
              <w:rPr>
                <w:noProof/>
                <w:sz w:val="26"/>
                <w:szCs w:val="26"/>
                <w:lang w:bidi="fa-IR"/>
              </w:rPr>
            </w:pPr>
          </w:p>
        </w:tc>
        <w:tc>
          <w:tcPr>
            <w:tcW w:w="570" w:type="dxa"/>
            <w:vAlign w:val="center"/>
          </w:tcPr>
          <w:p w14:paraId="6E27491F" w14:textId="21516DC4" w:rsidR="0063021E" w:rsidRPr="001626F2" w:rsidRDefault="00E304E8" w:rsidP="00887A3F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E304E8" w:rsidRPr="001626F2" w14:paraId="5B8CC490" w14:textId="77777777" w:rsidTr="00A65817">
        <w:trPr>
          <w:trHeight w:val="2520"/>
        </w:trPr>
        <w:tc>
          <w:tcPr>
            <w:tcW w:w="10197" w:type="dxa"/>
            <w:gridSpan w:val="3"/>
          </w:tcPr>
          <w:p w14:paraId="07DF59DC" w14:textId="59C5BDD0" w:rsidR="00E304E8" w:rsidRPr="001626F2" w:rsidRDefault="001626F2" w:rsidP="0063021E">
            <w:pPr>
              <w:pStyle w:val="ListParagraph"/>
              <w:numPr>
                <w:ilvl w:val="0"/>
                <w:numId w:val="3"/>
              </w:numPr>
              <w:rPr>
                <w:noProof/>
                <w:sz w:val="26"/>
                <w:szCs w:val="26"/>
                <w:lang w:bidi="fa-IR"/>
              </w:rPr>
            </w:pP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ک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کارخانه تول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د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لبن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ات،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ش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ر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ها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پاکت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به شکل هرم منتظم چهار وجه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تول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د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م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کند بطور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که طول هر 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ال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آن ۱۰ سانت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متر م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باشد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>. برا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تول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د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="00A65817">
              <w:rPr>
                <w:rFonts w:hint="cs"/>
                <w:noProof/>
                <w:sz w:val="26"/>
                <w:szCs w:val="26"/>
                <w:rtl/>
                <w:lang w:bidi="fa-IR"/>
              </w:rPr>
              <w:t>هر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پاکت ش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ر،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حداقل چند سانت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متر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مربع مقوا لازم است؟ </w:t>
            </w:r>
            <w:r w:rsidRPr="001626F2">
              <w:rPr>
                <w:noProof/>
                <w:sz w:val="26"/>
                <w:szCs w:val="26"/>
              </w:rPr>
              <w:t xml:space="preserve"> </w:t>
            </w:r>
          </w:p>
          <w:p w14:paraId="1E1BAFE4" w14:textId="120FCB54" w:rsidR="001626F2" w:rsidRPr="001626F2" w:rsidRDefault="00A65817" w:rsidP="001626F2">
            <w:pPr>
              <w:rPr>
                <w:noProof/>
                <w:sz w:val="26"/>
                <w:szCs w:val="26"/>
                <w:rtl/>
                <w:lang w:bidi="fa-IR"/>
              </w:rPr>
            </w:pPr>
            <w:r w:rsidRPr="001626F2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67456" behindDoc="0" locked="0" layoutInCell="1" allowOverlap="1" wp14:anchorId="19DC9E2D" wp14:editId="1228A944">
                  <wp:simplePos x="0" y="0"/>
                  <wp:positionH relativeFrom="column">
                    <wp:posOffset>96104</wp:posOffset>
                  </wp:positionH>
                  <wp:positionV relativeFrom="paragraph">
                    <wp:posOffset>74651</wp:posOffset>
                  </wp:positionV>
                  <wp:extent cx="1991878" cy="1000188"/>
                  <wp:effectExtent l="0" t="0" r="889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239" cy="1003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4C9D9C" w14:textId="17F006E8" w:rsidR="001626F2" w:rsidRPr="001626F2" w:rsidRDefault="001626F2" w:rsidP="001626F2">
            <w:pPr>
              <w:rPr>
                <w:noProof/>
                <w:sz w:val="26"/>
                <w:szCs w:val="26"/>
                <w:rtl/>
                <w:lang w:bidi="fa-IR"/>
              </w:rPr>
            </w:pPr>
          </w:p>
          <w:p w14:paraId="1A2B3023" w14:textId="27378DEE" w:rsidR="001626F2" w:rsidRPr="001626F2" w:rsidRDefault="001626F2" w:rsidP="001626F2">
            <w:pPr>
              <w:rPr>
                <w:noProof/>
                <w:sz w:val="26"/>
                <w:szCs w:val="26"/>
                <w:rtl/>
                <w:lang w:bidi="fa-IR"/>
              </w:rPr>
            </w:pPr>
          </w:p>
        </w:tc>
        <w:tc>
          <w:tcPr>
            <w:tcW w:w="570" w:type="dxa"/>
            <w:vAlign w:val="center"/>
          </w:tcPr>
          <w:p w14:paraId="05E2741A" w14:textId="7ACA28B6" w:rsidR="00E304E8" w:rsidRPr="001626F2" w:rsidRDefault="00864B4B" w:rsidP="00887A3F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1626F2" w:rsidRPr="001626F2" w14:paraId="67C87B75" w14:textId="77777777" w:rsidTr="00A65817">
        <w:trPr>
          <w:trHeight w:val="794"/>
        </w:trPr>
        <w:tc>
          <w:tcPr>
            <w:tcW w:w="10197" w:type="dxa"/>
            <w:gridSpan w:val="3"/>
          </w:tcPr>
          <w:p w14:paraId="0EEAB7E8" w14:textId="51D0C48F" w:rsidR="00A65817" w:rsidRDefault="00A65817" w:rsidP="00A65817">
            <w:pPr>
              <w:pStyle w:val="ListParagraph"/>
              <w:numPr>
                <w:ilvl w:val="0"/>
                <w:numId w:val="3"/>
              </w:numPr>
              <w:rPr>
                <w:noProof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336A97D2" wp14:editId="779A4D2D">
                  <wp:simplePos x="0" y="0"/>
                  <wp:positionH relativeFrom="column">
                    <wp:posOffset>90279</wp:posOffset>
                  </wp:positionH>
                  <wp:positionV relativeFrom="paragraph">
                    <wp:posOffset>40069</wp:posOffset>
                  </wp:positionV>
                  <wp:extent cx="605717" cy="1085045"/>
                  <wp:effectExtent l="0" t="0" r="4445" b="127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270" cy="109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26F2" w:rsidRPr="001626F2">
              <w:rPr>
                <w:noProof/>
                <w:sz w:val="26"/>
                <w:szCs w:val="26"/>
                <w:rtl/>
              </w:rPr>
              <w:t xml:space="preserve"> از دوران </w:t>
            </w:r>
            <w:r w:rsidR="001626F2" w:rsidRPr="001626F2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1626F2" w:rsidRPr="001626F2">
              <w:rPr>
                <w:rFonts w:hint="eastAsia"/>
                <w:noProof/>
                <w:sz w:val="26"/>
                <w:szCs w:val="26"/>
                <w:rtl/>
              </w:rPr>
              <w:t>ک</w:t>
            </w:r>
            <w:r w:rsidR="001626F2" w:rsidRPr="001626F2">
              <w:rPr>
                <w:noProof/>
                <w:sz w:val="26"/>
                <w:szCs w:val="26"/>
                <w:rtl/>
              </w:rPr>
              <w:t xml:space="preserve"> مثلث قائم الزاو</w:t>
            </w:r>
            <w:r w:rsidR="001626F2" w:rsidRPr="001626F2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1626F2" w:rsidRPr="001626F2">
              <w:rPr>
                <w:rFonts w:hint="eastAsia"/>
                <w:noProof/>
                <w:sz w:val="26"/>
                <w:szCs w:val="26"/>
                <w:rtl/>
              </w:rPr>
              <w:t>ه</w:t>
            </w:r>
            <w:r w:rsidR="001626F2" w:rsidRPr="001626F2">
              <w:rPr>
                <w:noProof/>
                <w:sz w:val="26"/>
                <w:szCs w:val="26"/>
                <w:rtl/>
              </w:rPr>
              <w:t xml:space="preserve"> حول </w:t>
            </w:r>
            <w:r w:rsidR="001626F2" w:rsidRPr="001626F2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1626F2" w:rsidRPr="001626F2">
              <w:rPr>
                <w:rFonts w:hint="eastAsia"/>
                <w:noProof/>
                <w:sz w:val="26"/>
                <w:szCs w:val="26"/>
                <w:rtl/>
              </w:rPr>
              <w:t>ک</w:t>
            </w:r>
            <w:r w:rsidR="001626F2" w:rsidRPr="001626F2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1626F2" w:rsidRPr="001626F2">
              <w:rPr>
                <w:noProof/>
                <w:sz w:val="26"/>
                <w:szCs w:val="26"/>
                <w:rtl/>
              </w:rPr>
              <w:t xml:space="preserve"> از اضلاع قائمه اش، مطابق</w:t>
            </w:r>
            <w:r w:rsidR="003D47BD">
              <w:rPr>
                <w:rFonts w:hint="cs"/>
                <w:noProof/>
                <w:sz w:val="26"/>
                <w:szCs w:val="26"/>
                <w:rtl/>
              </w:rPr>
              <w:t xml:space="preserve"> </w:t>
            </w:r>
            <w:r w:rsidR="001626F2" w:rsidRPr="00A65817">
              <w:rPr>
                <w:noProof/>
                <w:sz w:val="26"/>
                <w:szCs w:val="26"/>
                <w:rtl/>
              </w:rPr>
              <w:t>شکل روبرو</w:t>
            </w:r>
            <w:r w:rsidR="003D47BD">
              <w:rPr>
                <w:rFonts w:hint="cs"/>
                <w:noProof/>
                <w:sz w:val="26"/>
                <w:szCs w:val="26"/>
                <w:rtl/>
              </w:rPr>
              <w:t>:</w:t>
            </w:r>
          </w:p>
          <w:p w14:paraId="2539E909" w14:textId="22538735" w:rsidR="001626F2" w:rsidRPr="00A65817" w:rsidRDefault="001626F2" w:rsidP="00A65817">
            <w:pPr>
              <w:rPr>
                <w:noProof/>
                <w:sz w:val="26"/>
                <w:szCs w:val="26"/>
              </w:rPr>
            </w:pPr>
            <w:r w:rsidRPr="00A65817">
              <w:rPr>
                <w:noProof/>
                <w:sz w:val="26"/>
                <w:szCs w:val="26"/>
                <w:rtl/>
              </w:rPr>
              <w:t>الف</w:t>
            </w:r>
            <w:r w:rsidR="00A65817">
              <w:rPr>
                <w:rFonts w:hint="cs"/>
                <w:noProof/>
                <w:sz w:val="26"/>
                <w:szCs w:val="26"/>
                <w:rtl/>
              </w:rPr>
              <w:t>-</w:t>
            </w:r>
            <w:r w:rsidRPr="00A65817">
              <w:rPr>
                <w:noProof/>
                <w:sz w:val="26"/>
                <w:szCs w:val="26"/>
                <w:rtl/>
              </w:rPr>
              <w:t xml:space="preserve"> چه شکل</w:t>
            </w:r>
            <w:r w:rsidRPr="00A65817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65817">
              <w:rPr>
                <w:noProof/>
                <w:sz w:val="26"/>
                <w:szCs w:val="26"/>
                <w:rtl/>
              </w:rPr>
              <w:t xml:space="preserve"> حاصل م</w:t>
            </w:r>
            <w:r w:rsidRPr="00A65817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65817">
              <w:rPr>
                <w:noProof/>
                <w:sz w:val="26"/>
                <w:szCs w:val="26"/>
                <w:rtl/>
              </w:rPr>
              <w:t xml:space="preserve"> شود؟</w:t>
            </w:r>
            <w:r w:rsidRPr="00A65817">
              <w:rPr>
                <w:rFonts w:hint="cs"/>
                <w:noProof/>
                <w:sz w:val="26"/>
                <w:szCs w:val="26"/>
                <w:rtl/>
              </w:rPr>
              <w:t>..................</w:t>
            </w:r>
          </w:p>
          <w:p w14:paraId="190967B1" w14:textId="7035DDE1" w:rsidR="001626F2" w:rsidRDefault="001626F2" w:rsidP="001626F2">
            <w:pPr>
              <w:rPr>
                <w:noProof/>
                <w:sz w:val="26"/>
                <w:szCs w:val="26"/>
                <w:rtl/>
              </w:rPr>
            </w:pPr>
            <w:r>
              <w:rPr>
                <w:rFonts w:hint="cs"/>
                <w:noProof/>
                <w:sz w:val="26"/>
                <w:szCs w:val="26"/>
                <w:rtl/>
              </w:rPr>
              <w:t xml:space="preserve">ب- </w:t>
            </w:r>
            <w:r>
              <w:rPr>
                <w:rtl/>
              </w:rPr>
              <w:t xml:space="preserve"> </w:t>
            </w:r>
            <w:r w:rsidRPr="001626F2">
              <w:rPr>
                <w:noProof/>
                <w:sz w:val="26"/>
                <w:szCs w:val="26"/>
                <w:rtl/>
              </w:rPr>
              <w:t xml:space="preserve">اگر 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۳ </w:t>
            </w:r>
            <w:r w:rsidRPr="001626F2">
              <w:rPr>
                <w:rFonts w:asciiTheme="majorBidi" w:hAnsiTheme="majorBidi" w:cstheme="majorBidi"/>
                <w:noProof/>
                <w:sz w:val="26"/>
                <w:szCs w:val="26"/>
                <w:rtl/>
                <w:lang w:bidi="fa-IR"/>
              </w:rPr>
              <w:t>=</w:t>
            </w:r>
            <w:r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noProof/>
                <w:sz w:val="26"/>
                <w:szCs w:val="26"/>
                <w:lang w:bidi="fa-IR"/>
              </w:rPr>
              <w:t>a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hint="cs"/>
                <w:noProof/>
                <w:sz w:val="26"/>
                <w:szCs w:val="26"/>
                <w:rtl/>
              </w:rPr>
              <w:t xml:space="preserve">و10 </w:t>
            </w:r>
            <w:r>
              <w:rPr>
                <w:noProof/>
                <w:sz w:val="26"/>
                <w:szCs w:val="26"/>
              </w:rPr>
              <w:t>b =</w:t>
            </w:r>
            <w:r w:rsidRPr="001626F2">
              <w:rPr>
                <w:noProof/>
                <w:sz w:val="26"/>
                <w:szCs w:val="26"/>
                <w:rtl/>
              </w:rPr>
              <w:t xml:space="preserve"> باشد در ا</w:t>
            </w:r>
            <w:r w:rsidRPr="001626F2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</w:rPr>
              <w:t>ن</w:t>
            </w:r>
            <w:r w:rsidRPr="001626F2">
              <w:rPr>
                <w:noProof/>
                <w:sz w:val="26"/>
                <w:szCs w:val="26"/>
                <w:rtl/>
              </w:rPr>
              <w:t xml:space="preserve"> صورت اندازه حجم آن را حساب کن</w:t>
            </w:r>
            <w:r w:rsidRPr="001626F2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</w:rPr>
              <w:t>د</w:t>
            </w:r>
            <w:r w:rsidRPr="001626F2">
              <w:rPr>
                <w:noProof/>
                <w:sz w:val="26"/>
                <w:szCs w:val="26"/>
                <w:rtl/>
              </w:rPr>
              <w:t>.</w:t>
            </w:r>
            <w:r w:rsidR="00A65817" w:rsidRPr="001626F2">
              <w:rPr>
                <w:rFonts w:cs="0 Nazanin Bold" w:hint="cs"/>
                <w:sz w:val="26"/>
                <w:szCs w:val="26"/>
                <w:rtl/>
                <w:lang w:bidi="fa-IR"/>
              </w:rPr>
              <w:t>(</w:t>
            </w:r>
            <w:r w:rsidR="00A65817" w:rsidRPr="001626F2">
              <w:rPr>
                <w:position w:val="-6"/>
                <w:sz w:val="26"/>
                <w:szCs w:val="26"/>
                <w:lang w:bidi="fa-IR"/>
              </w:rPr>
              <w:object w:dxaOrig="720" w:dyaOrig="279" w14:anchorId="52430579">
                <v:shape id="_x0000_i1028" type="#_x0000_t75" style="width:40.5pt;height:15.75pt" o:ole="">
                  <v:imagedata r:id="rId11" o:title=""/>
                </v:shape>
                <o:OLEObject Type="Embed" ProgID="Equation.DSMT4" ShapeID="_x0000_i1028" DrawAspect="Content" ObjectID="_1809582345" r:id="rId18"/>
              </w:object>
            </w:r>
            <w:r w:rsidR="00A65817" w:rsidRPr="001626F2">
              <w:rPr>
                <w:rFonts w:cs="0 Nazanin Bold" w:hint="cs"/>
                <w:sz w:val="26"/>
                <w:szCs w:val="26"/>
                <w:rtl/>
                <w:lang w:bidi="fa-IR"/>
              </w:rPr>
              <w:t>)</w:t>
            </w:r>
            <w:r>
              <w:rPr>
                <w:noProof/>
              </w:rPr>
              <w:t xml:space="preserve"> </w:t>
            </w:r>
          </w:p>
          <w:p w14:paraId="595A4971" w14:textId="183BD118" w:rsidR="00A65817" w:rsidRPr="001626F2" w:rsidRDefault="00A65817" w:rsidP="001626F2">
            <w:pPr>
              <w:rPr>
                <w:noProof/>
                <w:sz w:val="26"/>
                <w:szCs w:val="26"/>
              </w:rPr>
            </w:pPr>
          </w:p>
          <w:p w14:paraId="54FA738C" w14:textId="378FB683" w:rsidR="001626F2" w:rsidRPr="003D47BD" w:rsidRDefault="001626F2" w:rsidP="001626F2">
            <w:pPr>
              <w:pStyle w:val="ListParagraph"/>
              <w:ind w:left="360"/>
              <w:rPr>
                <w:noProof/>
                <w:sz w:val="44"/>
                <w:szCs w:val="44"/>
              </w:rPr>
            </w:pPr>
          </w:p>
        </w:tc>
        <w:tc>
          <w:tcPr>
            <w:tcW w:w="570" w:type="dxa"/>
            <w:vAlign w:val="center"/>
          </w:tcPr>
          <w:p w14:paraId="272F9734" w14:textId="50553B5A" w:rsidR="001626F2" w:rsidRPr="001626F2" w:rsidRDefault="00864B4B" w:rsidP="00887A3F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A65817" w:rsidRPr="001626F2" w14:paraId="66D21438" w14:textId="77777777" w:rsidTr="00A65817">
        <w:trPr>
          <w:trHeight w:val="680"/>
        </w:trPr>
        <w:tc>
          <w:tcPr>
            <w:tcW w:w="10197" w:type="dxa"/>
            <w:gridSpan w:val="3"/>
          </w:tcPr>
          <w:p w14:paraId="03A0ED2F" w14:textId="1C72BBA6" w:rsidR="00A65817" w:rsidRPr="00C021A7" w:rsidRDefault="00A65817" w:rsidP="001E3CC4">
            <w:pPr>
              <w:pStyle w:val="ListParagraph"/>
              <w:numPr>
                <w:ilvl w:val="0"/>
                <w:numId w:val="3"/>
              </w:numPr>
              <w:rPr>
                <w:noProof/>
                <w:sz w:val="26"/>
                <w:szCs w:val="26"/>
                <w:rtl/>
              </w:rPr>
            </w:pPr>
            <w:r w:rsidRPr="00C021A7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69504" behindDoc="0" locked="0" layoutInCell="1" allowOverlap="1" wp14:anchorId="6A32AEDB" wp14:editId="4D36B999">
                  <wp:simplePos x="0" y="0"/>
                  <wp:positionH relativeFrom="column">
                    <wp:posOffset>62855</wp:posOffset>
                  </wp:positionH>
                  <wp:positionV relativeFrom="paragraph">
                    <wp:posOffset>222011</wp:posOffset>
                  </wp:positionV>
                  <wp:extent cx="741963" cy="734400"/>
                  <wp:effectExtent l="0" t="0" r="1270" b="889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71" cy="743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021A7">
              <w:rPr>
                <w:noProof/>
                <w:sz w:val="26"/>
                <w:szCs w:val="26"/>
                <w:rtl/>
              </w:rPr>
              <w:t>در شکل مقابل شعاع کر</w:t>
            </w:r>
            <w:r w:rsidRPr="00C021A7">
              <w:rPr>
                <w:rFonts w:hint="cs"/>
                <w:noProof/>
                <w:sz w:val="26"/>
                <w:szCs w:val="26"/>
                <w:rtl/>
              </w:rPr>
              <w:t>ه 2 سانتی متر</w:t>
            </w:r>
            <w:r w:rsidRPr="00C021A7">
              <w:rPr>
                <w:noProof/>
                <w:sz w:val="26"/>
                <w:szCs w:val="26"/>
                <w:rtl/>
              </w:rPr>
              <w:t xml:space="preserve"> است. </w:t>
            </w:r>
            <w:r w:rsidRPr="00C021A7">
              <w:rPr>
                <w:rFonts w:hint="cs"/>
                <w:noProof/>
                <w:sz w:val="26"/>
                <w:szCs w:val="26"/>
                <w:rtl/>
              </w:rPr>
              <w:t xml:space="preserve">حجم </w:t>
            </w:r>
            <w:r w:rsidRPr="00C021A7">
              <w:rPr>
                <w:noProof/>
                <w:sz w:val="26"/>
                <w:szCs w:val="26"/>
                <w:rtl/>
              </w:rPr>
              <w:t>قسمت برداشته شده را محاسبه کن</w:t>
            </w:r>
            <w:r w:rsidRPr="00C021A7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C021A7">
              <w:rPr>
                <w:rFonts w:hint="eastAsia"/>
                <w:noProof/>
                <w:sz w:val="26"/>
                <w:szCs w:val="26"/>
                <w:rtl/>
              </w:rPr>
              <w:t>د</w:t>
            </w:r>
            <w:r w:rsidRPr="00C021A7">
              <w:rPr>
                <w:noProof/>
                <w:sz w:val="26"/>
                <w:szCs w:val="26"/>
                <w:rtl/>
              </w:rPr>
              <w:t>.</w:t>
            </w:r>
            <w:r w:rsidRPr="00C021A7">
              <w:rPr>
                <w:rFonts w:cs="0 Nazanin Bold" w:hint="cs"/>
                <w:sz w:val="26"/>
                <w:szCs w:val="26"/>
                <w:rtl/>
                <w:lang w:bidi="fa-IR"/>
              </w:rPr>
              <w:t>(</w:t>
            </w:r>
            <w:r w:rsidRPr="00C021A7">
              <w:rPr>
                <w:position w:val="-6"/>
                <w:sz w:val="26"/>
                <w:szCs w:val="26"/>
                <w:lang w:bidi="fa-IR"/>
              </w:rPr>
              <w:object w:dxaOrig="720" w:dyaOrig="279" w14:anchorId="739F2444">
                <v:shape id="_x0000_i1029" type="#_x0000_t75" style="width:40.5pt;height:15.75pt" o:ole="">
                  <v:imagedata r:id="rId11" o:title=""/>
                </v:shape>
                <o:OLEObject Type="Embed" ProgID="Equation.DSMT4" ShapeID="_x0000_i1029" DrawAspect="Content" ObjectID="_1809582346" r:id="rId21"/>
              </w:object>
            </w:r>
            <w:r w:rsidRPr="00C021A7">
              <w:rPr>
                <w:rFonts w:cs="0 Nazanin Bold" w:hint="cs"/>
                <w:sz w:val="26"/>
                <w:szCs w:val="26"/>
                <w:rtl/>
                <w:lang w:bidi="fa-IR"/>
              </w:rPr>
              <w:t>)</w:t>
            </w:r>
          </w:p>
          <w:p w14:paraId="5479E180" w14:textId="38BFE3F7" w:rsidR="00A65817" w:rsidRPr="003D47BD" w:rsidRDefault="00A65817" w:rsidP="00A65817">
            <w:pPr>
              <w:rPr>
                <w:noProof/>
                <w:sz w:val="96"/>
                <w:szCs w:val="96"/>
              </w:rPr>
            </w:pPr>
          </w:p>
        </w:tc>
        <w:tc>
          <w:tcPr>
            <w:tcW w:w="570" w:type="dxa"/>
            <w:vAlign w:val="center"/>
          </w:tcPr>
          <w:p w14:paraId="62CCD346" w14:textId="57DEEC95" w:rsidR="00A65817" w:rsidRDefault="00864B4B" w:rsidP="00887A3F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</w:tbl>
    <w:p w14:paraId="451EB996" w14:textId="25E82411" w:rsidR="00D12852" w:rsidRPr="00A65817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p w14:paraId="615D838F" w14:textId="487FE761" w:rsidR="000B3006" w:rsidRPr="00A65817" w:rsidRDefault="000B3006" w:rsidP="00B02D0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A65817" w:rsidSect="00554692">
      <w:footerReference w:type="even" r:id="rId22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E079B" w14:textId="77777777" w:rsidR="00D26774" w:rsidRDefault="00D26774">
      <w:r>
        <w:separator/>
      </w:r>
    </w:p>
  </w:endnote>
  <w:endnote w:type="continuationSeparator" w:id="0">
    <w:p w14:paraId="51CA0638" w14:textId="77777777" w:rsidR="00D26774" w:rsidRDefault="00D2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48290" w14:textId="77777777" w:rsidR="00D26774" w:rsidRDefault="00D26774">
      <w:r>
        <w:separator/>
      </w:r>
    </w:p>
  </w:footnote>
  <w:footnote w:type="continuationSeparator" w:id="0">
    <w:p w14:paraId="20CB27E6" w14:textId="77777777" w:rsidR="00D26774" w:rsidRDefault="00D26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06EF0"/>
    <w:multiLevelType w:val="hybridMultilevel"/>
    <w:tmpl w:val="D990F98A"/>
    <w:lvl w:ilvl="0" w:tplc="D756871C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367A"/>
    <w:rsid w:val="000073AE"/>
    <w:rsid w:val="00007EA0"/>
    <w:rsid w:val="00010ED4"/>
    <w:rsid w:val="00016C91"/>
    <w:rsid w:val="000243EA"/>
    <w:rsid w:val="0003119D"/>
    <w:rsid w:val="000440FD"/>
    <w:rsid w:val="00044CE5"/>
    <w:rsid w:val="00051F35"/>
    <w:rsid w:val="000604D0"/>
    <w:rsid w:val="00060B1B"/>
    <w:rsid w:val="000633DE"/>
    <w:rsid w:val="00064B47"/>
    <w:rsid w:val="00074A41"/>
    <w:rsid w:val="00076089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E2D5C"/>
    <w:rsid w:val="000E4CC0"/>
    <w:rsid w:val="000F0AEE"/>
    <w:rsid w:val="000F1335"/>
    <w:rsid w:val="000F1DC0"/>
    <w:rsid w:val="000F2F22"/>
    <w:rsid w:val="000F7D7C"/>
    <w:rsid w:val="00100A2E"/>
    <w:rsid w:val="001012EE"/>
    <w:rsid w:val="00102989"/>
    <w:rsid w:val="00105998"/>
    <w:rsid w:val="00106CED"/>
    <w:rsid w:val="0011697B"/>
    <w:rsid w:val="001215AD"/>
    <w:rsid w:val="001369CE"/>
    <w:rsid w:val="001431E4"/>
    <w:rsid w:val="00151A37"/>
    <w:rsid w:val="00153216"/>
    <w:rsid w:val="00156A69"/>
    <w:rsid w:val="00156AEC"/>
    <w:rsid w:val="001626F2"/>
    <w:rsid w:val="001631AF"/>
    <w:rsid w:val="00163738"/>
    <w:rsid w:val="001648CA"/>
    <w:rsid w:val="001671F0"/>
    <w:rsid w:val="001752AE"/>
    <w:rsid w:val="0017538A"/>
    <w:rsid w:val="00180E9B"/>
    <w:rsid w:val="00183AB2"/>
    <w:rsid w:val="001964DB"/>
    <w:rsid w:val="001A678E"/>
    <w:rsid w:val="001A773D"/>
    <w:rsid w:val="001B2CBC"/>
    <w:rsid w:val="001B430A"/>
    <w:rsid w:val="001B76FF"/>
    <w:rsid w:val="001C0B44"/>
    <w:rsid w:val="001C1AAD"/>
    <w:rsid w:val="001C558A"/>
    <w:rsid w:val="001D764F"/>
    <w:rsid w:val="001E0DCC"/>
    <w:rsid w:val="001E3CC4"/>
    <w:rsid w:val="001E3EE1"/>
    <w:rsid w:val="001E526C"/>
    <w:rsid w:val="001F07AB"/>
    <w:rsid w:val="001F1986"/>
    <w:rsid w:val="001F5576"/>
    <w:rsid w:val="001F6C57"/>
    <w:rsid w:val="0020059D"/>
    <w:rsid w:val="002037DE"/>
    <w:rsid w:val="002078FB"/>
    <w:rsid w:val="0022126B"/>
    <w:rsid w:val="002304F7"/>
    <w:rsid w:val="0023052B"/>
    <w:rsid w:val="00232982"/>
    <w:rsid w:val="00242E45"/>
    <w:rsid w:val="00250AE2"/>
    <w:rsid w:val="00255611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77C0"/>
    <w:rsid w:val="002C3808"/>
    <w:rsid w:val="002C3C0E"/>
    <w:rsid w:val="002C51BB"/>
    <w:rsid w:val="002D298D"/>
    <w:rsid w:val="002D7D6C"/>
    <w:rsid w:val="002F0D97"/>
    <w:rsid w:val="003013D7"/>
    <w:rsid w:val="003054F1"/>
    <w:rsid w:val="003110C8"/>
    <w:rsid w:val="003126E2"/>
    <w:rsid w:val="00320319"/>
    <w:rsid w:val="00320504"/>
    <w:rsid w:val="00322A3F"/>
    <w:rsid w:val="0032391D"/>
    <w:rsid w:val="00324880"/>
    <w:rsid w:val="00325DBF"/>
    <w:rsid w:val="003334F8"/>
    <w:rsid w:val="00333A32"/>
    <w:rsid w:val="00343621"/>
    <w:rsid w:val="00352925"/>
    <w:rsid w:val="00361533"/>
    <w:rsid w:val="00363EA9"/>
    <w:rsid w:val="00366B83"/>
    <w:rsid w:val="00373906"/>
    <w:rsid w:val="0037499B"/>
    <w:rsid w:val="003817C2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912"/>
    <w:rsid w:val="003B6D7E"/>
    <w:rsid w:val="003C58DD"/>
    <w:rsid w:val="003C6A43"/>
    <w:rsid w:val="003D43BA"/>
    <w:rsid w:val="003D47BD"/>
    <w:rsid w:val="003D7F40"/>
    <w:rsid w:val="003E2171"/>
    <w:rsid w:val="003E2AA3"/>
    <w:rsid w:val="003F0A0E"/>
    <w:rsid w:val="003F0CEB"/>
    <w:rsid w:val="003F159E"/>
    <w:rsid w:val="003F272F"/>
    <w:rsid w:val="003F3072"/>
    <w:rsid w:val="003F58FD"/>
    <w:rsid w:val="004049A0"/>
    <w:rsid w:val="00427CF4"/>
    <w:rsid w:val="004419D0"/>
    <w:rsid w:val="004456AA"/>
    <w:rsid w:val="00451F5E"/>
    <w:rsid w:val="0045654A"/>
    <w:rsid w:val="004568D6"/>
    <w:rsid w:val="00460AF7"/>
    <w:rsid w:val="00464B31"/>
    <w:rsid w:val="0047166E"/>
    <w:rsid w:val="00480E18"/>
    <w:rsid w:val="00490A9B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5B3D"/>
    <w:rsid w:val="004D0D15"/>
    <w:rsid w:val="004D4211"/>
    <w:rsid w:val="004E1746"/>
    <w:rsid w:val="004E7F00"/>
    <w:rsid w:val="004F1A82"/>
    <w:rsid w:val="00500D0D"/>
    <w:rsid w:val="00510A8D"/>
    <w:rsid w:val="00526347"/>
    <w:rsid w:val="00526388"/>
    <w:rsid w:val="00527D9D"/>
    <w:rsid w:val="00531DB8"/>
    <w:rsid w:val="00535BC5"/>
    <w:rsid w:val="0053656A"/>
    <w:rsid w:val="0054372C"/>
    <w:rsid w:val="00550734"/>
    <w:rsid w:val="0055206D"/>
    <w:rsid w:val="005532B4"/>
    <w:rsid w:val="0055430A"/>
    <w:rsid w:val="00554692"/>
    <w:rsid w:val="005704C3"/>
    <w:rsid w:val="0058174E"/>
    <w:rsid w:val="00582CE2"/>
    <w:rsid w:val="00585001"/>
    <w:rsid w:val="00586070"/>
    <w:rsid w:val="00592C7E"/>
    <w:rsid w:val="0059312F"/>
    <w:rsid w:val="0059556C"/>
    <w:rsid w:val="00596339"/>
    <w:rsid w:val="005A04D4"/>
    <w:rsid w:val="005A55C0"/>
    <w:rsid w:val="005A5D92"/>
    <w:rsid w:val="005B0A9C"/>
    <w:rsid w:val="005B355E"/>
    <w:rsid w:val="005C70F1"/>
    <w:rsid w:val="005D1DB6"/>
    <w:rsid w:val="005D6F26"/>
    <w:rsid w:val="005E13ED"/>
    <w:rsid w:val="005E22DE"/>
    <w:rsid w:val="005F5D12"/>
    <w:rsid w:val="00604E3D"/>
    <w:rsid w:val="0061122B"/>
    <w:rsid w:val="0061446A"/>
    <w:rsid w:val="00614E45"/>
    <w:rsid w:val="0063021E"/>
    <w:rsid w:val="006404D1"/>
    <w:rsid w:val="006450D1"/>
    <w:rsid w:val="00645BBA"/>
    <w:rsid w:val="00647A2F"/>
    <w:rsid w:val="00647DFB"/>
    <w:rsid w:val="00651A39"/>
    <w:rsid w:val="00652AE5"/>
    <w:rsid w:val="00654641"/>
    <w:rsid w:val="0065487D"/>
    <w:rsid w:val="006563BB"/>
    <w:rsid w:val="006625C1"/>
    <w:rsid w:val="00662D5E"/>
    <w:rsid w:val="00666C36"/>
    <w:rsid w:val="00673641"/>
    <w:rsid w:val="00674005"/>
    <w:rsid w:val="006753DE"/>
    <w:rsid w:val="00691213"/>
    <w:rsid w:val="006917C9"/>
    <w:rsid w:val="0069290B"/>
    <w:rsid w:val="006A45B3"/>
    <w:rsid w:val="006A46F2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D5558"/>
    <w:rsid w:val="006F074B"/>
    <w:rsid w:val="006F0F16"/>
    <w:rsid w:val="00701928"/>
    <w:rsid w:val="007030CB"/>
    <w:rsid w:val="00712340"/>
    <w:rsid w:val="0071794E"/>
    <w:rsid w:val="00723B9F"/>
    <w:rsid w:val="007248D3"/>
    <w:rsid w:val="00731E3C"/>
    <w:rsid w:val="007409DF"/>
    <w:rsid w:val="00742506"/>
    <w:rsid w:val="0074318E"/>
    <w:rsid w:val="0074647C"/>
    <w:rsid w:val="0075109F"/>
    <w:rsid w:val="00752D2B"/>
    <w:rsid w:val="0076488E"/>
    <w:rsid w:val="007660E8"/>
    <w:rsid w:val="00766CB0"/>
    <w:rsid w:val="007702DA"/>
    <w:rsid w:val="00771433"/>
    <w:rsid w:val="00776D3F"/>
    <w:rsid w:val="00777B43"/>
    <w:rsid w:val="00777D5B"/>
    <w:rsid w:val="00783232"/>
    <w:rsid w:val="00785B41"/>
    <w:rsid w:val="0078625B"/>
    <w:rsid w:val="00786C62"/>
    <w:rsid w:val="007A399F"/>
    <w:rsid w:val="007B0A27"/>
    <w:rsid w:val="007B24DA"/>
    <w:rsid w:val="007B2915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0042"/>
    <w:rsid w:val="00804D2D"/>
    <w:rsid w:val="008064FD"/>
    <w:rsid w:val="00812683"/>
    <w:rsid w:val="00814666"/>
    <w:rsid w:val="00820188"/>
    <w:rsid w:val="00824E95"/>
    <w:rsid w:val="008274E0"/>
    <w:rsid w:val="00827D24"/>
    <w:rsid w:val="00834E69"/>
    <w:rsid w:val="00847C1F"/>
    <w:rsid w:val="0085529B"/>
    <w:rsid w:val="008605CB"/>
    <w:rsid w:val="00862247"/>
    <w:rsid w:val="008642EB"/>
    <w:rsid w:val="00864B4B"/>
    <w:rsid w:val="008717DF"/>
    <w:rsid w:val="00871AD4"/>
    <w:rsid w:val="0087271B"/>
    <w:rsid w:val="00873645"/>
    <w:rsid w:val="00873DA9"/>
    <w:rsid w:val="008770E7"/>
    <w:rsid w:val="008817EA"/>
    <w:rsid w:val="00885BB4"/>
    <w:rsid w:val="00887A3F"/>
    <w:rsid w:val="00897D81"/>
    <w:rsid w:val="008A0C8D"/>
    <w:rsid w:val="008B2D29"/>
    <w:rsid w:val="008B327A"/>
    <w:rsid w:val="008C0D4F"/>
    <w:rsid w:val="008C39BD"/>
    <w:rsid w:val="008C653C"/>
    <w:rsid w:val="008C662D"/>
    <w:rsid w:val="008D4375"/>
    <w:rsid w:val="008D43E1"/>
    <w:rsid w:val="008D7A7C"/>
    <w:rsid w:val="008E3DB6"/>
    <w:rsid w:val="008E4060"/>
    <w:rsid w:val="008E431A"/>
    <w:rsid w:val="008E4A1D"/>
    <w:rsid w:val="008E5D49"/>
    <w:rsid w:val="008F1579"/>
    <w:rsid w:val="008F4B46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5C52"/>
    <w:rsid w:val="00947F17"/>
    <w:rsid w:val="00952302"/>
    <w:rsid w:val="00961862"/>
    <w:rsid w:val="00965911"/>
    <w:rsid w:val="00971D08"/>
    <w:rsid w:val="0098025A"/>
    <w:rsid w:val="00984794"/>
    <w:rsid w:val="0099294B"/>
    <w:rsid w:val="00992D1A"/>
    <w:rsid w:val="00992D67"/>
    <w:rsid w:val="009934FF"/>
    <w:rsid w:val="00995A53"/>
    <w:rsid w:val="009960AB"/>
    <w:rsid w:val="00997C93"/>
    <w:rsid w:val="009A5C17"/>
    <w:rsid w:val="009C1230"/>
    <w:rsid w:val="009C7534"/>
    <w:rsid w:val="009D1721"/>
    <w:rsid w:val="009E0671"/>
    <w:rsid w:val="009E3297"/>
    <w:rsid w:val="009E5676"/>
    <w:rsid w:val="009F15B1"/>
    <w:rsid w:val="00A008B5"/>
    <w:rsid w:val="00A02FD3"/>
    <w:rsid w:val="00A06317"/>
    <w:rsid w:val="00A0747B"/>
    <w:rsid w:val="00A10B78"/>
    <w:rsid w:val="00A14D70"/>
    <w:rsid w:val="00A2053A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5817"/>
    <w:rsid w:val="00A6722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A529B"/>
    <w:rsid w:val="00AA7656"/>
    <w:rsid w:val="00AB012B"/>
    <w:rsid w:val="00AB67DD"/>
    <w:rsid w:val="00AC0B91"/>
    <w:rsid w:val="00AC16C8"/>
    <w:rsid w:val="00AC448A"/>
    <w:rsid w:val="00AD0171"/>
    <w:rsid w:val="00AD433D"/>
    <w:rsid w:val="00AD45B7"/>
    <w:rsid w:val="00AD5262"/>
    <w:rsid w:val="00AE0FE7"/>
    <w:rsid w:val="00AE472F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37DFE"/>
    <w:rsid w:val="00B40735"/>
    <w:rsid w:val="00B44A14"/>
    <w:rsid w:val="00B463C0"/>
    <w:rsid w:val="00B52219"/>
    <w:rsid w:val="00B52E66"/>
    <w:rsid w:val="00B56F1A"/>
    <w:rsid w:val="00B60161"/>
    <w:rsid w:val="00B62053"/>
    <w:rsid w:val="00B73028"/>
    <w:rsid w:val="00B80042"/>
    <w:rsid w:val="00B80E06"/>
    <w:rsid w:val="00B80FC8"/>
    <w:rsid w:val="00B827DE"/>
    <w:rsid w:val="00B9620A"/>
    <w:rsid w:val="00BA098C"/>
    <w:rsid w:val="00BA0EB7"/>
    <w:rsid w:val="00BA1672"/>
    <w:rsid w:val="00BA2D95"/>
    <w:rsid w:val="00BA333B"/>
    <w:rsid w:val="00BA7917"/>
    <w:rsid w:val="00BA7DE9"/>
    <w:rsid w:val="00BB0FDC"/>
    <w:rsid w:val="00BB11A8"/>
    <w:rsid w:val="00BB2F7F"/>
    <w:rsid w:val="00BC1A19"/>
    <w:rsid w:val="00BC74DA"/>
    <w:rsid w:val="00BD3747"/>
    <w:rsid w:val="00BD447E"/>
    <w:rsid w:val="00BE776E"/>
    <w:rsid w:val="00BF4523"/>
    <w:rsid w:val="00C021A7"/>
    <w:rsid w:val="00C03D5E"/>
    <w:rsid w:val="00C04B4C"/>
    <w:rsid w:val="00C0768D"/>
    <w:rsid w:val="00C07A74"/>
    <w:rsid w:val="00C15528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4754C"/>
    <w:rsid w:val="00C50975"/>
    <w:rsid w:val="00C60163"/>
    <w:rsid w:val="00C608F8"/>
    <w:rsid w:val="00C71DCA"/>
    <w:rsid w:val="00C77310"/>
    <w:rsid w:val="00C82809"/>
    <w:rsid w:val="00C82A22"/>
    <w:rsid w:val="00C84D59"/>
    <w:rsid w:val="00C9059B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1607"/>
    <w:rsid w:val="00CD4A8C"/>
    <w:rsid w:val="00CD6D6C"/>
    <w:rsid w:val="00CE24AF"/>
    <w:rsid w:val="00CE2F34"/>
    <w:rsid w:val="00CF2157"/>
    <w:rsid w:val="00CF3E0D"/>
    <w:rsid w:val="00CF404F"/>
    <w:rsid w:val="00CF444A"/>
    <w:rsid w:val="00CF5820"/>
    <w:rsid w:val="00CF7A6B"/>
    <w:rsid w:val="00D030C9"/>
    <w:rsid w:val="00D033C5"/>
    <w:rsid w:val="00D1197F"/>
    <w:rsid w:val="00D12852"/>
    <w:rsid w:val="00D21F86"/>
    <w:rsid w:val="00D2389A"/>
    <w:rsid w:val="00D26774"/>
    <w:rsid w:val="00D30350"/>
    <w:rsid w:val="00D33378"/>
    <w:rsid w:val="00D35FF1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05B"/>
    <w:rsid w:val="00D87200"/>
    <w:rsid w:val="00D87BA6"/>
    <w:rsid w:val="00D97201"/>
    <w:rsid w:val="00DA4860"/>
    <w:rsid w:val="00DA7416"/>
    <w:rsid w:val="00DB1342"/>
    <w:rsid w:val="00DB24EF"/>
    <w:rsid w:val="00DB4350"/>
    <w:rsid w:val="00DC1C76"/>
    <w:rsid w:val="00DC7318"/>
    <w:rsid w:val="00DD01C4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12811"/>
    <w:rsid w:val="00E14C5C"/>
    <w:rsid w:val="00E16179"/>
    <w:rsid w:val="00E21646"/>
    <w:rsid w:val="00E304E8"/>
    <w:rsid w:val="00E33963"/>
    <w:rsid w:val="00E43A2E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801F4"/>
    <w:rsid w:val="00E860C4"/>
    <w:rsid w:val="00E92EB7"/>
    <w:rsid w:val="00E939CA"/>
    <w:rsid w:val="00E94499"/>
    <w:rsid w:val="00E965FB"/>
    <w:rsid w:val="00E96E6B"/>
    <w:rsid w:val="00EA05B8"/>
    <w:rsid w:val="00EA1D58"/>
    <w:rsid w:val="00EA220E"/>
    <w:rsid w:val="00EA3D58"/>
    <w:rsid w:val="00EA3FB0"/>
    <w:rsid w:val="00EB6F02"/>
    <w:rsid w:val="00EC2C10"/>
    <w:rsid w:val="00ED4AA8"/>
    <w:rsid w:val="00EF59FB"/>
    <w:rsid w:val="00F01A3F"/>
    <w:rsid w:val="00F032FB"/>
    <w:rsid w:val="00F05AAD"/>
    <w:rsid w:val="00F05EBA"/>
    <w:rsid w:val="00F12681"/>
    <w:rsid w:val="00F14030"/>
    <w:rsid w:val="00F14AF6"/>
    <w:rsid w:val="00F14D22"/>
    <w:rsid w:val="00F16533"/>
    <w:rsid w:val="00F17EC5"/>
    <w:rsid w:val="00F22377"/>
    <w:rsid w:val="00F24874"/>
    <w:rsid w:val="00F27946"/>
    <w:rsid w:val="00F30601"/>
    <w:rsid w:val="00F35E5B"/>
    <w:rsid w:val="00F36768"/>
    <w:rsid w:val="00F4007D"/>
    <w:rsid w:val="00F44108"/>
    <w:rsid w:val="00F45380"/>
    <w:rsid w:val="00F521DE"/>
    <w:rsid w:val="00F6113D"/>
    <w:rsid w:val="00F615BA"/>
    <w:rsid w:val="00F616BA"/>
    <w:rsid w:val="00F63DF6"/>
    <w:rsid w:val="00F81292"/>
    <w:rsid w:val="00F92EE6"/>
    <w:rsid w:val="00F96F1E"/>
    <w:rsid w:val="00FA00FC"/>
    <w:rsid w:val="00FA1DE2"/>
    <w:rsid w:val="00FB06F3"/>
    <w:rsid w:val="00FC528B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04E8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microsoft.com/office/2007/relationships/hdphoto" Target="media/hdphoto3.wd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C82F6-E9DE-467B-9CE2-0178136C5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1536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244</cp:revision>
  <cp:lastPrinted>2023-11-01T19:47:00Z</cp:lastPrinted>
  <dcterms:created xsi:type="dcterms:W3CDTF">2018-10-12T13:02:00Z</dcterms:created>
  <dcterms:modified xsi:type="dcterms:W3CDTF">2025-05-24T05:17:00Z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