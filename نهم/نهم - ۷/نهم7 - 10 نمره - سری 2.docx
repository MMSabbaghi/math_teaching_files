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936375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936375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936375" w:rsidRDefault="00B80FC8" w:rsidP="00B80FC8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936375">
              <w:rPr>
                <w:rFonts w:ascii="Vazirmatn" w:hAnsi="Vazirmatn"/>
                <w:sz w:val="26"/>
                <w:szCs w:val="26"/>
                <w:rtl/>
              </w:rPr>
              <w:t>نام و نام خانوادگ</w:t>
            </w:r>
            <w:r w:rsidRPr="00936375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936375">
              <w:rPr>
                <w:rFonts w:ascii="Vazirmatn" w:hAnsi="Vazirmatn"/>
                <w:sz w:val="26"/>
                <w:szCs w:val="26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936375" w:rsidRDefault="00B80FC8" w:rsidP="00D12852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936375">
              <w:rPr>
                <w:rFonts w:ascii="Vazirmatn" w:hAnsi="Vazirmatn" w:hint="cs"/>
                <w:sz w:val="26"/>
                <w:szCs w:val="26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936375" w:rsidRDefault="00F24874" w:rsidP="00F24874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936375">
              <w:rPr>
                <w:rFonts w:ascii="Vazirmatn" w:hAnsi="Vazirmatn"/>
                <w:sz w:val="26"/>
                <w:szCs w:val="26"/>
                <w:rtl/>
              </w:rPr>
              <w:t>نمره:</w:t>
            </w:r>
          </w:p>
        </w:tc>
      </w:tr>
      <w:tr w:rsidR="00F24874" w:rsidRPr="00936375" w14:paraId="52F37251" w14:textId="77777777" w:rsidTr="00D21F86">
        <w:trPr>
          <w:trHeight w:val="871"/>
        </w:trPr>
        <w:tc>
          <w:tcPr>
            <w:tcW w:w="10119" w:type="dxa"/>
            <w:gridSpan w:val="3"/>
          </w:tcPr>
          <w:p w14:paraId="4CFAF115" w14:textId="31D84BCD" w:rsidR="00C9059B" w:rsidRPr="00936375" w:rsidRDefault="00EA3D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36375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دور عبارت های گویا خط بکشید.                            </w:t>
            </w:r>
            <w:r w:rsidR="00D21F86" w:rsidRPr="00936375">
              <w:rPr>
                <w:rFonts w:cs="0 Nazanin Bold"/>
                <w:position w:val="-32"/>
                <w:sz w:val="26"/>
                <w:szCs w:val="26"/>
              </w:rPr>
              <w:object w:dxaOrig="4239" w:dyaOrig="820" w14:anchorId="0698C8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6pt;height:42.5pt" o:ole="">
                  <v:imagedata r:id="rId8" o:title=""/>
                </v:shape>
                <o:OLEObject Type="Embed" ProgID="Equation.DSMT4" ShapeID="_x0000_i1025" DrawAspect="Content" ObjectID="_1803099991" r:id="rId9"/>
              </w:object>
            </w:r>
          </w:p>
        </w:tc>
        <w:tc>
          <w:tcPr>
            <w:tcW w:w="511" w:type="dxa"/>
            <w:vAlign w:val="center"/>
          </w:tcPr>
          <w:p w14:paraId="51FF8739" w14:textId="7E7CCC5D" w:rsidR="00F24874" w:rsidRPr="00936375" w:rsidRDefault="001F557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3637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A3D58" w:rsidRPr="00936375" w14:paraId="70F475FF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258CAE6A" w14:textId="5324FF0D" w:rsidR="00EA3D58" w:rsidRPr="00936375" w:rsidRDefault="00EA3D58" w:rsidP="00D21F86">
            <w:pPr>
              <w:pStyle w:val="ListParagraph"/>
              <w:numPr>
                <w:ilvl w:val="0"/>
                <w:numId w:val="3"/>
              </w:numPr>
              <w:rPr>
                <w:rFonts w:ascii="Shabnam" w:hAnsi="Shabnam" w:cs="0 Nazanin Bold"/>
                <w:sz w:val="26"/>
                <w:szCs w:val="26"/>
              </w:rPr>
            </w:pPr>
            <w:r w:rsidRPr="00936375">
              <w:rPr>
                <w:rFonts w:cs="0 Nazanin Bold"/>
                <w:sz w:val="26"/>
                <w:szCs w:val="26"/>
                <w:rtl/>
                <w:lang w:bidi="fa-IR"/>
              </w:rPr>
              <w:t xml:space="preserve">هر </w:t>
            </w: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>ی</w:t>
            </w:r>
            <w:r w:rsidRPr="00936375">
              <w:rPr>
                <w:rFonts w:cs="0 Nazanin Bold" w:hint="eastAsia"/>
                <w:sz w:val="26"/>
                <w:szCs w:val="26"/>
                <w:rtl/>
                <w:lang w:bidi="fa-IR"/>
              </w:rPr>
              <w:t>ک</w:t>
            </w:r>
            <w:r w:rsidRPr="00936375">
              <w:rPr>
                <w:rFonts w:cs="0 Nazanin Bold"/>
                <w:sz w:val="26"/>
                <w:szCs w:val="26"/>
                <w:rtl/>
                <w:lang w:bidi="fa-IR"/>
              </w:rPr>
              <w:t xml:space="preserve"> از عبارت ها</w:t>
            </w: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>ی</w:t>
            </w:r>
            <w:r w:rsidRPr="00936375">
              <w:rPr>
                <w:rFonts w:cs="0 Nazanin Bold"/>
                <w:sz w:val="26"/>
                <w:szCs w:val="26"/>
                <w:rtl/>
                <w:lang w:bidi="fa-IR"/>
              </w:rPr>
              <w:t xml:space="preserve"> ز</w:t>
            </w: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>ی</w:t>
            </w:r>
            <w:r w:rsidRPr="00936375">
              <w:rPr>
                <w:rFonts w:cs="0 Nazanin Bold" w:hint="eastAsia"/>
                <w:sz w:val="26"/>
                <w:szCs w:val="26"/>
                <w:rtl/>
                <w:lang w:bidi="fa-IR"/>
              </w:rPr>
              <w:t>ر</w:t>
            </w:r>
            <w:r w:rsidRPr="00936375">
              <w:rPr>
                <w:rFonts w:cs="0 Nazanin Bold"/>
                <w:sz w:val="26"/>
                <w:szCs w:val="26"/>
                <w:rtl/>
                <w:lang w:bidi="fa-IR"/>
              </w:rPr>
              <w:t xml:space="preserve"> به ازا</w:t>
            </w: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>ی</w:t>
            </w:r>
            <w:r w:rsidRPr="00936375">
              <w:rPr>
                <w:rFonts w:cs="0 Nazanin Bold"/>
                <w:sz w:val="26"/>
                <w:szCs w:val="26"/>
                <w:rtl/>
                <w:lang w:bidi="fa-IR"/>
              </w:rPr>
              <w:t xml:space="preserve"> چه مقاد</w:t>
            </w: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>ی</w:t>
            </w:r>
            <w:r w:rsidRPr="00936375">
              <w:rPr>
                <w:rFonts w:cs="0 Nazanin Bold" w:hint="eastAsia"/>
                <w:sz w:val="26"/>
                <w:szCs w:val="26"/>
                <w:rtl/>
                <w:lang w:bidi="fa-IR"/>
              </w:rPr>
              <w:t>ر</w:t>
            </w: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>ی</w:t>
            </w:r>
            <w:r w:rsidRPr="00936375">
              <w:rPr>
                <w:rFonts w:cs="0 Nazanin Bold"/>
                <w:sz w:val="26"/>
                <w:szCs w:val="26"/>
                <w:rtl/>
                <w:lang w:bidi="fa-IR"/>
              </w:rPr>
              <w:t xml:space="preserve"> از متغ</w:t>
            </w: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>ی</w:t>
            </w:r>
            <w:r w:rsidRPr="00936375">
              <w:rPr>
                <w:rFonts w:cs="0 Nazanin Bold" w:hint="eastAsia"/>
                <w:sz w:val="26"/>
                <w:szCs w:val="26"/>
                <w:rtl/>
                <w:lang w:bidi="fa-IR"/>
              </w:rPr>
              <w:t>رها</w:t>
            </w:r>
            <w:r w:rsidRPr="00936375">
              <w:rPr>
                <w:rFonts w:cs="0 Nazanin Bold"/>
                <w:sz w:val="26"/>
                <w:szCs w:val="26"/>
                <w:rtl/>
                <w:lang w:bidi="fa-IR"/>
              </w:rPr>
              <w:t xml:space="preserve"> تعر</w:t>
            </w: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>ی</w:t>
            </w:r>
            <w:r w:rsidRPr="00936375">
              <w:rPr>
                <w:rFonts w:cs="0 Nazanin Bold" w:hint="eastAsia"/>
                <w:sz w:val="26"/>
                <w:szCs w:val="26"/>
                <w:rtl/>
                <w:lang w:bidi="fa-IR"/>
              </w:rPr>
              <w:t>ف</w:t>
            </w:r>
            <w:r w:rsidRPr="00936375">
              <w:rPr>
                <w:rFonts w:cs="0 Nazanin Bold"/>
                <w:sz w:val="26"/>
                <w:szCs w:val="26"/>
                <w:rtl/>
                <w:lang w:bidi="fa-IR"/>
              </w:rPr>
              <w:t xml:space="preserve"> نشده است؟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31"/>
              <w:gridCol w:w="3332"/>
              <w:gridCol w:w="3332"/>
            </w:tblGrid>
            <w:tr w:rsidR="00AD5262" w:rsidRPr="00936375" w14:paraId="0BC740B1" w14:textId="77777777" w:rsidTr="00AD5262">
              <w:tc>
                <w:tcPr>
                  <w:tcW w:w="3331" w:type="dxa"/>
                  <w:vAlign w:val="center"/>
                </w:tcPr>
                <w:p w14:paraId="34F8135F" w14:textId="36B6B6CD" w:rsidR="00AD5262" w:rsidRPr="00936375" w:rsidRDefault="00AD5262" w:rsidP="00D21F86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936375">
                    <w:rPr>
                      <w:rFonts w:cs="0 Nazanin Bold"/>
                      <w:position w:val="-32"/>
                      <w:sz w:val="26"/>
                      <w:szCs w:val="26"/>
                    </w:rPr>
                    <w:object w:dxaOrig="1600" w:dyaOrig="760" w14:anchorId="21723DB9">
                      <v:shape id="_x0000_i1026" type="#_x0000_t75" style="width:82.4pt;height:40.75pt" o:ole="">
                        <v:imagedata r:id="rId10" o:title=""/>
                      </v:shape>
                      <o:OLEObject Type="Embed" ProgID="Equation.DSMT4" ShapeID="_x0000_i1026" DrawAspect="Content" ObjectID="_1803099992" r:id="rId11"/>
                    </w:object>
                  </w:r>
                </w:p>
              </w:tc>
              <w:tc>
                <w:tcPr>
                  <w:tcW w:w="3332" w:type="dxa"/>
                  <w:vAlign w:val="center"/>
                </w:tcPr>
                <w:p w14:paraId="2C0BF0EA" w14:textId="26880ACC" w:rsidR="00AD5262" w:rsidRPr="00936375" w:rsidRDefault="00292940" w:rsidP="00D21F86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936375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840" w:dyaOrig="720" w14:anchorId="7058CF75">
                      <v:shape id="_x0000_i1130" type="#_x0000_t75" style="width:43.3pt;height:38.15pt" o:ole="">
                        <v:imagedata r:id="rId12" o:title=""/>
                      </v:shape>
                      <o:OLEObject Type="Embed" ProgID="Equation.DSMT4" ShapeID="_x0000_i1130" DrawAspect="Content" ObjectID="_1803099993" r:id="rId13"/>
                    </w:object>
                  </w:r>
                </w:p>
              </w:tc>
              <w:tc>
                <w:tcPr>
                  <w:tcW w:w="3332" w:type="dxa"/>
                  <w:vAlign w:val="center"/>
                </w:tcPr>
                <w:p w14:paraId="61260CD5" w14:textId="59FF857C" w:rsidR="00AD5262" w:rsidRPr="00936375" w:rsidRDefault="00AD5262" w:rsidP="00D21F86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936375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780" w:dyaOrig="840" w14:anchorId="50D6C2E4">
                      <v:shape id="_x0000_i1028" type="#_x0000_t75" style="width:40.75pt;height:44.25pt" o:ole="">
                        <v:imagedata r:id="rId14" o:title=""/>
                      </v:shape>
                      <o:OLEObject Type="Embed" ProgID="Equation.DSMT4" ShapeID="_x0000_i1028" DrawAspect="Content" ObjectID="_1803099994" r:id="rId15"/>
                    </w:object>
                  </w:r>
                </w:p>
              </w:tc>
            </w:tr>
          </w:tbl>
          <w:p w14:paraId="6D5BE67C" w14:textId="6D6297DA" w:rsidR="00EA3D58" w:rsidRPr="00936375" w:rsidRDefault="00EA3D58" w:rsidP="00AD5262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</w:rPr>
            </w:pPr>
          </w:p>
        </w:tc>
        <w:tc>
          <w:tcPr>
            <w:tcW w:w="511" w:type="dxa"/>
            <w:vAlign w:val="center"/>
          </w:tcPr>
          <w:p w14:paraId="79A60400" w14:textId="1191C1DC" w:rsidR="00EA3D58" w:rsidRPr="00936375" w:rsidRDefault="00EA3D58" w:rsidP="00EA3D58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3637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808F8" w:rsidRPr="00936375" w14:paraId="060F321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282F1127" w14:textId="5C7960A1" w:rsidR="00292940" w:rsidRDefault="00292940" w:rsidP="00292940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6"/>
                <w:szCs w:val="26"/>
                <w:lang w:bidi="fa-IR"/>
              </w:rPr>
            </w:pPr>
            <w:r>
              <w:rPr>
                <w:rFonts w:hint="cs"/>
                <w:rtl/>
                <w:lang w:bidi="fa-IR"/>
              </w:rPr>
              <w:t>هر عبارت را به عبارت مساوی آن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292940" w14:paraId="3C66EB49" w14:textId="77777777" w:rsidTr="002C4FF3">
              <w:tc>
                <w:tcPr>
                  <w:tcW w:w="2483" w:type="dxa"/>
                </w:tcPr>
                <w:p w14:paraId="7C24381C" w14:textId="0ADDD768" w:rsidR="00292940" w:rsidRDefault="00292940" w:rsidP="002C4FF3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position w:val="-24"/>
                      <w:lang w:bidi="fa-IR"/>
                    </w:rPr>
                    <w:object w:dxaOrig="660" w:dyaOrig="630" w14:anchorId="23979FE5">
                      <v:shape id="_x0000_i1236" type="#_x0000_t75" style="width:33pt;height:31.5pt" o:ole="">
                        <v:imagedata r:id="rId16" o:title=""/>
                      </v:shape>
                      <o:OLEObject Type="Embed" ProgID="Equation.DSMT4" ShapeID="_x0000_i1236" DrawAspect="Content" ObjectID="_1803099995" r:id="rId17"/>
                    </w:object>
                  </w:r>
                </w:p>
              </w:tc>
              <w:tc>
                <w:tcPr>
                  <w:tcW w:w="2483" w:type="dxa"/>
                </w:tcPr>
                <w:p w14:paraId="1489794B" w14:textId="3201D9C3" w:rsidR="00292940" w:rsidRDefault="00292940" w:rsidP="002C4FF3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position w:val="-20"/>
                      <w:lang w:bidi="fa-IR"/>
                    </w:rPr>
                    <w:object w:dxaOrig="675" w:dyaOrig="540" w14:anchorId="1A791406">
                      <v:shape id="_x0000_i1237" type="#_x0000_t75" style="width:33.75pt;height:27pt" o:ole="">
                        <v:imagedata r:id="rId18" o:title=""/>
                      </v:shape>
                      <o:OLEObject Type="Embed" ProgID="Equation.DSMT4" ShapeID="_x0000_i1237" DrawAspect="Content" ObjectID="_1803099996" r:id="rId19"/>
                    </w:object>
                  </w:r>
                </w:p>
              </w:tc>
              <w:tc>
                <w:tcPr>
                  <w:tcW w:w="2483" w:type="dxa"/>
                </w:tcPr>
                <w:p w14:paraId="78FEF41B" w14:textId="39B922BB" w:rsidR="00292940" w:rsidRDefault="00292940" w:rsidP="002C4FF3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 w:rsidRPr="00292940">
                    <w:rPr>
                      <w:position w:val="-24"/>
                      <w:lang w:bidi="fa-IR"/>
                    </w:rPr>
                    <w:object w:dxaOrig="400" w:dyaOrig="580" w14:anchorId="71275022">
                      <v:shape id="_x0000_i1238" type="#_x0000_t75" style="width:20pt;height:29pt" o:ole="">
                        <v:imagedata r:id="rId20" o:title=""/>
                      </v:shape>
                      <o:OLEObject Type="Embed" ProgID="Equation.DSMT4" ShapeID="_x0000_i1238" DrawAspect="Content" ObjectID="_1803099997" r:id="rId21"/>
                    </w:object>
                  </w:r>
                </w:p>
              </w:tc>
              <w:tc>
                <w:tcPr>
                  <w:tcW w:w="2483" w:type="dxa"/>
                </w:tcPr>
                <w:p w14:paraId="67E7A30C" w14:textId="3B65ECAC" w:rsidR="00292940" w:rsidRDefault="002C4FF3" w:rsidP="002C4FF3">
                  <w:pPr>
                    <w:jc w:val="center"/>
                    <w:rPr>
                      <w:rFonts w:cs="0 Nazanin Bold" w:hint="cs"/>
                      <w:sz w:val="26"/>
                      <w:szCs w:val="26"/>
                      <w:rtl/>
                      <w:lang w:bidi="fa-IR"/>
                    </w:rPr>
                  </w:pPr>
                  <w:r w:rsidRPr="00292940">
                    <w:rPr>
                      <w:position w:val="-24"/>
                      <w:lang w:bidi="fa-IR"/>
                    </w:rPr>
                    <w:object w:dxaOrig="560" w:dyaOrig="580" w14:anchorId="6D1A4912">
                      <v:shape id="_x0000_i1239" type="#_x0000_t75" style="width:28pt;height:29pt" o:ole="">
                        <v:imagedata r:id="rId22" o:title=""/>
                      </v:shape>
                      <o:OLEObject Type="Embed" ProgID="Equation.DSMT4" ShapeID="_x0000_i1239" DrawAspect="Content" ObjectID="_1803099998" r:id="rId23"/>
                    </w:object>
                  </w:r>
                </w:p>
              </w:tc>
            </w:tr>
            <w:tr w:rsidR="002C4FF3" w14:paraId="6BE6B7E8" w14:textId="77777777" w:rsidTr="002C4FF3">
              <w:tc>
                <w:tcPr>
                  <w:tcW w:w="9932" w:type="dxa"/>
                  <w:gridSpan w:val="4"/>
                </w:tcPr>
                <w:p w14:paraId="5FE83FDC" w14:textId="77777777" w:rsidR="002C4FF3" w:rsidRDefault="002C4FF3" w:rsidP="002C4FF3">
                  <w:pPr>
                    <w:jc w:val="center"/>
                    <w:rPr>
                      <w:rFonts w:hint="cs"/>
                      <w:lang w:bidi="fa-IR"/>
                    </w:rPr>
                  </w:pPr>
                </w:p>
              </w:tc>
            </w:tr>
            <w:tr w:rsidR="00292940" w14:paraId="49CB53A2" w14:textId="77777777" w:rsidTr="002C4FF3">
              <w:tc>
                <w:tcPr>
                  <w:tcW w:w="2483" w:type="dxa"/>
                </w:tcPr>
                <w:p w14:paraId="535D26E3" w14:textId="301DF0E6" w:rsidR="00292940" w:rsidRDefault="002C4FF3" w:rsidP="002C4FF3">
                  <w:pPr>
                    <w:jc w:val="center"/>
                    <w:rPr>
                      <w:rFonts w:cs="0 Nazanin Bold" w:hint="cs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position w:val="-6"/>
                      <w:lang w:bidi="fa-IR"/>
                    </w:rPr>
                    <w:object w:dxaOrig="330" w:dyaOrig="270" w14:anchorId="6B2CC8BD">
                      <v:shape id="_x0000_i1217" type="#_x0000_t75" style="width:16.5pt;height:13.5pt" o:ole="">
                        <v:imagedata r:id="rId24" o:title=""/>
                      </v:shape>
                      <o:OLEObject Type="Embed" ProgID="Equation.DSMT4" ShapeID="_x0000_i1217" DrawAspect="Content" ObjectID="_1803099999" r:id="rId25"/>
                    </w:object>
                  </w:r>
                </w:p>
              </w:tc>
              <w:tc>
                <w:tcPr>
                  <w:tcW w:w="2483" w:type="dxa"/>
                </w:tcPr>
                <w:p w14:paraId="37A9A45D" w14:textId="0FFE88E7" w:rsidR="00292940" w:rsidRDefault="002C4FF3" w:rsidP="002C4FF3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position w:val="-6"/>
                      <w:lang w:bidi="fa-IR"/>
                    </w:rPr>
                    <w:object w:dxaOrig="330" w:dyaOrig="270" w14:anchorId="4DB89CBD">
                      <v:shape id="_x0000_i1218" type="#_x0000_t75" style="width:16.5pt;height:13.5pt" o:ole="">
                        <v:imagedata r:id="rId26" o:title=""/>
                      </v:shape>
                      <o:OLEObject Type="Embed" ProgID="Equation.DSMT4" ShapeID="_x0000_i1218" DrawAspect="Content" ObjectID="_1803100000" r:id="rId27"/>
                    </w:object>
                  </w:r>
                </w:p>
              </w:tc>
              <w:tc>
                <w:tcPr>
                  <w:tcW w:w="2483" w:type="dxa"/>
                </w:tcPr>
                <w:p w14:paraId="02134BB8" w14:textId="59DC4AF9" w:rsidR="00292940" w:rsidRDefault="002C4FF3" w:rsidP="002C4FF3">
                  <w:pPr>
                    <w:jc w:val="center"/>
                    <w:rPr>
                      <w:rFonts w:cs="0 Nazanin Bold" w:hint="cs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cs="0 Nazanin Bold" w:hint="cs"/>
                      <w:sz w:val="26"/>
                      <w:szCs w:val="26"/>
                      <w:rtl/>
                      <w:lang w:bidi="fa-IR"/>
                    </w:rPr>
                    <w:t>ساده نشدنی</w:t>
                  </w:r>
                </w:p>
              </w:tc>
              <w:tc>
                <w:tcPr>
                  <w:tcW w:w="2483" w:type="dxa"/>
                </w:tcPr>
                <w:p w14:paraId="394C93B5" w14:textId="3DB1A8A6" w:rsidR="00292940" w:rsidRDefault="002C4FF3" w:rsidP="002C4FF3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 w:rsidRPr="00292940">
                    <w:rPr>
                      <w:position w:val="-24"/>
                      <w:lang w:bidi="fa-IR"/>
                    </w:rPr>
                    <w:object w:dxaOrig="300" w:dyaOrig="580" w14:anchorId="39DBBB6A">
                      <v:shape id="_x0000_i1219" type="#_x0000_t75" style="width:15pt;height:29pt" o:ole="">
                        <v:imagedata r:id="rId28" o:title=""/>
                      </v:shape>
                      <o:OLEObject Type="Embed" ProgID="Equation.DSMT4" ShapeID="_x0000_i1219" DrawAspect="Content" ObjectID="_1803100001" r:id="rId29"/>
                    </w:object>
                  </w:r>
                </w:p>
              </w:tc>
            </w:tr>
          </w:tbl>
          <w:p w14:paraId="30DDA75D" w14:textId="32D6D172" w:rsidR="006808F8" w:rsidRPr="00936375" w:rsidRDefault="006808F8" w:rsidP="006808F8">
            <w:pPr>
              <w:jc w:val="center"/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26A60C5" w14:textId="21626574" w:rsidR="006808F8" w:rsidRPr="00936375" w:rsidRDefault="00AD69A1" w:rsidP="00EA3D58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3637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AD5262" w:rsidRPr="00936375" w14:paraId="767BE3A8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222158A" w14:textId="541A22A6" w:rsidR="00AD5262" w:rsidRPr="00936375" w:rsidRDefault="00AD5262" w:rsidP="00945C5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936375">
              <w:rPr>
                <w:rFonts w:cs="0 Nazanin Bold" w:hint="cs"/>
                <w:sz w:val="26"/>
                <w:szCs w:val="26"/>
                <w:rtl/>
              </w:rPr>
              <w:t xml:space="preserve">عبارت های گویای زیر را ساده کنید.        </w:t>
            </w:r>
          </w:p>
          <w:p w14:paraId="4FC7524F" w14:textId="182B7BD2" w:rsidR="00945C52" w:rsidRPr="00936375" w:rsidRDefault="00945C52" w:rsidP="00945C52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rFonts w:cs="0 Nazanin Bold"/>
                <w:sz w:val="26"/>
                <w:szCs w:val="26"/>
                <w:lang w:bidi="fa-IR"/>
              </w:rPr>
            </w:pPr>
            <w:r w:rsidRPr="00936375">
              <w:rPr>
                <w:rFonts w:cs="0 Nazanin Bold"/>
                <w:position w:val="-34"/>
                <w:sz w:val="26"/>
                <w:szCs w:val="26"/>
                <w:lang w:bidi="fa-IR"/>
              </w:rPr>
              <w:object w:dxaOrig="2740" w:dyaOrig="900" w14:anchorId="2CAD8747">
                <v:shape id="_x0000_i1030" type="#_x0000_t75" style="width:140.55pt;height:46pt" o:ole="">
                  <v:imagedata r:id="rId30" o:title=""/>
                </v:shape>
                <o:OLEObject Type="Embed" ProgID="Equation.DSMT4" ShapeID="_x0000_i1030" DrawAspect="Content" ObjectID="_1803100002" r:id="rId31"/>
              </w:object>
            </w:r>
          </w:p>
          <w:p w14:paraId="2A74F8F1" w14:textId="65B7B2C4" w:rsidR="00AD5262" w:rsidRPr="00936375" w:rsidRDefault="00D21F86" w:rsidP="00945C52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936375">
              <w:rPr>
                <w:rFonts w:cs="0 Nazanin Bold"/>
                <w:position w:val="-34"/>
                <w:sz w:val="26"/>
                <w:szCs w:val="26"/>
                <w:lang w:bidi="fa-IR"/>
              </w:rPr>
              <w:object w:dxaOrig="2540" w:dyaOrig="780" w14:anchorId="02D804A8">
                <v:shape id="_x0000_i1031" type="#_x0000_t75" style="width:130.95pt;height:40.75pt" o:ole="">
                  <v:imagedata r:id="rId32" o:title=""/>
                </v:shape>
                <o:OLEObject Type="Embed" ProgID="Equation.DSMT4" ShapeID="_x0000_i1031" DrawAspect="Content" ObjectID="_1803100003" r:id="rId33"/>
              </w:object>
            </w:r>
          </w:p>
        </w:tc>
        <w:tc>
          <w:tcPr>
            <w:tcW w:w="511" w:type="dxa"/>
            <w:vAlign w:val="center"/>
          </w:tcPr>
          <w:p w14:paraId="647EFB4F" w14:textId="21A3981A" w:rsidR="00AD5262" w:rsidRPr="00936375" w:rsidRDefault="00AD5262" w:rsidP="00EA3D58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3637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AD5262" w:rsidRPr="00936375" w14:paraId="2E0A13D6" w14:textId="77777777" w:rsidTr="00945C52">
        <w:trPr>
          <w:trHeight w:val="1428"/>
        </w:trPr>
        <w:tc>
          <w:tcPr>
            <w:tcW w:w="10119" w:type="dxa"/>
            <w:gridSpan w:val="3"/>
          </w:tcPr>
          <w:p w14:paraId="43EB9A5B" w14:textId="7EB1DC56" w:rsidR="00AD5262" w:rsidRPr="00936375" w:rsidRDefault="00AD5262" w:rsidP="00AD526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0 Nazanin Bold"/>
                <w:sz w:val="26"/>
                <w:szCs w:val="26"/>
              </w:rPr>
            </w:pPr>
            <w:r w:rsidRPr="00936375">
              <w:rPr>
                <w:rFonts w:cs="0 Nazanin Bold"/>
                <w:sz w:val="26"/>
                <w:szCs w:val="26"/>
                <w:rtl/>
              </w:rPr>
              <w:t>حاصل جمع و تفر</w:t>
            </w:r>
            <w:r w:rsidRPr="00936375">
              <w:rPr>
                <w:rFonts w:cs="0 Nazanin Bold" w:hint="cs"/>
                <w:sz w:val="26"/>
                <w:szCs w:val="26"/>
                <w:rtl/>
              </w:rPr>
              <w:t>ی</w:t>
            </w:r>
            <w:r w:rsidRPr="00936375">
              <w:rPr>
                <w:rFonts w:cs="0 Nazanin Bold" w:hint="eastAsia"/>
                <w:sz w:val="26"/>
                <w:szCs w:val="26"/>
                <w:rtl/>
              </w:rPr>
              <w:t>ق</w:t>
            </w:r>
            <w:r w:rsidRPr="00936375">
              <w:rPr>
                <w:rFonts w:cs="0 Nazanin Bold"/>
                <w:sz w:val="26"/>
                <w:szCs w:val="26"/>
                <w:rtl/>
              </w:rPr>
              <w:t xml:space="preserve"> ها</w:t>
            </w:r>
            <w:r w:rsidRPr="00936375">
              <w:rPr>
                <w:rFonts w:cs="0 Nazanin Bold" w:hint="cs"/>
                <w:sz w:val="26"/>
                <w:szCs w:val="26"/>
                <w:rtl/>
              </w:rPr>
              <w:t>ی</w:t>
            </w:r>
            <w:r w:rsidRPr="00936375">
              <w:rPr>
                <w:rFonts w:cs="0 Nazanin Bold"/>
                <w:sz w:val="26"/>
                <w:szCs w:val="26"/>
                <w:rtl/>
              </w:rPr>
              <w:t xml:space="preserve"> ز</w:t>
            </w:r>
            <w:r w:rsidRPr="00936375">
              <w:rPr>
                <w:rFonts w:cs="0 Nazanin Bold" w:hint="cs"/>
                <w:sz w:val="26"/>
                <w:szCs w:val="26"/>
                <w:rtl/>
              </w:rPr>
              <w:t>ی</w:t>
            </w:r>
            <w:r w:rsidRPr="00936375">
              <w:rPr>
                <w:rFonts w:cs="0 Nazanin Bold" w:hint="eastAsia"/>
                <w:sz w:val="26"/>
                <w:szCs w:val="26"/>
                <w:rtl/>
              </w:rPr>
              <w:t>ر</w:t>
            </w:r>
            <w:r w:rsidRPr="00936375">
              <w:rPr>
                <w:rFonts w:cs="0 Nazanin Bold"/>
                <w:sz w:val="26"/>
                <w:szCs w:val="26"/>
                <w:rtl/>
              </w:rPr>
              <w:t xml:space="preserve"> را به دست آور</w:t>
            </w:r>
            <w:r w:rsidRPr="00936375">
              <w:rPr>
                <w:rFonts w:cs="0 Nazanin Bold" w:hint="cs"/>
                <w:sz w:val="26"/>
                <w:szCs w:val="26"/>
                <w:rtl/>
              </w:rPr>
              <w:t>ی</w:t>
            </w:r>
            <w:r w:rsidRPr="00936375">
              <w:rPr>
                <w:rFonts w:cs="0 Nazanin Bold" w:hint="eastAsia"/>
                <w:sz w:val="26"/>
                <w:szCs w:val="26"/>
                <w:rtl/>
              </w:rPr>
              <w:t>د</w:t>
            </w:r>
            <w:r w:rsidRPr="00936375">
              <w:rPr>
                <w:rFonts w:cs="0 Nazanin Bold"/>
                <w:sz w:val="26"/>
                <w:szCs w:val="26"/>
                <w:rtl/>
              </w:rPr>
              <w:t>.</w:t>
            </w:r>
          </w:p>
          <w:p w14:paraId="085EB8AC" w14:textId="16BC8FA3" w:rsidR="006808F8" w:rsidRPr="00936375" w:rsidRDefault="006808F8" w:rsidP="006808F8">
            <w:pPr>
              <w:spacing w:line="276" w:lineRule="auto"/>
              <w:jc w:val="right"/>
              <w:rPr>
                <w:rFonts w:cs="0 Nazanin Bold"/>
                <w:sz w:val="26"/>
                <w:szCs w:val="26"/>
                <w:lang w:bidi="fa-IR"/>
              </w:rPr>
            </w:pPr>
            <w:r w:rsidRPr="00936375">
              <w:rPr>
                <w:rFonts w:cs="0 Nazanin Bold"/>
                <w:position w:val="-28"/>
                <w:sz w:val="26"/>
                <w:szCs w:val="26"/>
                <w:lang w:bidi="fa-IR"/>
              </w:rPr>
              <w:object w:dxaOrig="1359" w:dyaOrig="720" w14:anchorId="227F177E">
                <v:shape id="_x0000_i1032" type="#_x0000_t75" style="width:75.4pt;height:39.9pt" o:ole="">
                  <v:imagedata r:id="rId34" o:title=""/>
                </v:shape>
                <o:OLEObject Type="Embed" ProgID="Equation.DSMT4" ShapeID="_x0000_i1032" DrawAspect="Content" ObjectID="_1803100004" r:id="rId35"/>
              </w:object>
            </w:r>
          </w:p>
          <w:p w14:paraId="5ADF2692" w14:textId="77777777" w:rsidR="00AD69A1" w:rsidRPr="00936375" w:rsidRDefault="00AD69A1" w:rsidP="006808F8">
            <w:pPr>
              <w:spacing w:line="276" w:lineRule="auto"/>
              <w:jc w:val="right"/>
              <w:rPr>
                <w:rFonts w:cs="0 Nazanin Bold"/>
                <w:sz w:val="26"/>
                <w:szCs w:val="26"/>
              </w:rPr>
            </w:pPr>
          </w:p>
          <w:p w14:paraId="10177F8B" w14:textId="493F992A" w:rsidR="00AD5262" w:rsidRPr="00936375" w:rsidRDefault="006808F8" w:rsidP="00997C93">
            <w:pPr>
              <w:spacing w:line="276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 w:rsidRPr="00936375">
              <w:rPr>
                <w:rFonts w:cs="0 Nazanin Bold"/>
                <w:position w:val="-28"/>
                <w:sz w:val="26"/>
                <w:szCs w:val="26"/>
                <w:lang w:bidi="fa-IR"/>
              </w:rPr>
              <w:object w:dxaOrig="1960" w:dyaOrig="720" w14:anchorId="7088C021">
                <v:shape id="_x0000_i1033" type="#_x0000_t75" style="width:108.5pt;height:39.9pt" o:ole="">
                  <v:imagedata r:id="rId36" o:title=""/>
                </v:shape>
                <o:OLEObject Type="Embed" ProgID="Equation.DSMT4" ShapeID="_x0000_i1033" DrawAspect="Content" ObjectID="_1803100005" r:id="rId37"/>
              </w:object>
            </w:r>
          </w:p>
        </w:tc>
        <w:tc>
          <w:tcPr>
            <w:tcW w:w="511" w:type="dxa"/>
            <w:vAlign w:val="center"/>
          </w:tcPr>
          <w:p w14:paraId="7084B469" w14:textId="3348F17D" w:rsidR="00AD5262" w:rsidRPr="00936375" w:rsidRDefault="00AD5262" w:rsidP="00EA3D58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3637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997C93" w:rsidRPr="00936375" w14:paraId="3474618D" w14:textId="77777777" w:rsidTr="00945C52">
        <w:trPr>
          <w:trHeight w:val="1563"/>
        </w:trPr>
        <w:tc>
          <w:tcPr>
            <w:tcW w:w="10119" w:type="dxa"/>
            <w:gridSpan w:val="3"/>
          </w:tcPr>
          <w:p w14:paraId="3151037F" w14:textId="32958A18" w:rsidR="00997C93" w:rsidRPr="00936375" w:rsidRDefault="00945C52" w:rsidP="00997C9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0 Nazanin Bold"/>
                <w:sz w:val="26"/>
                <w:szCs w:val="26"/>
                <w:lang w:bidi="fa-IR"/>
              </w:rPr>
            </w:pPr>
            <w:r w:rsidRPr="00936375">
              <w:rPr>
                <w:rFonts w:hint="cs"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DD173F" wp14:editId="4CD0BCD3">
                      <wp:simplePos x="0" y="0"/>
                      <wp:positionH relativeFrom="page">
                        <wp:posOffset>1722120</wp:posOffset>
                      </wp:positionH>
                      <wp:positionV relativeFrom="page">
                        <wp:posOffset>208860</wp:posOffset>
                      </wp:positionV>
                      <wp:extent cx="914400" cy="9144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5B222A" w14:textId="77777777" w:rsidR="00997C93" w:rsidRDefault="00997C93" w:rsidP="00997C93">
                                  <w:r w:rsidRPr="00621168">
                                    <w:rPr>
                                      <w:position w:val="-28"/>
                                      <w:sz w:val="28"/>
                                      <w:szCs w:val="28"/>
                                      <w:lang w:bidi="fa-IR"/>
                                    </w:rPr>
                                    <w:object w:dxaOrig="680" w:dyaOrig="720" w14:anchorId="4ABD0AFB">
                                      <v:shape id="_x0000_i1037" type="#_x0000_t75" style="width:35.55pt;height:38.15pt" o:ole="">
                                        <v:imagedata r:id="rId38" o:title=""/>
                                      </v:shape>
                                      <o:OLEObject Type="Embed" ProgID="Equation.DSMT4" ShapeID="_x0000_i1037" DrawAspect="Content" ObjectID="_1803100008" r:id="rId3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DD17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5.6pt;margin-top:16.45pt;width:1in;height:1in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" filled="f" stroked="f" strokeweight=".5pt">
                      <v:textbox style="mso-fit-shape-to-text:t">
                        <w:txbxContent>
                          <w:p w14:paraId="515B222A" w14:textId="77777777" w:rsidR="00997C93" w:rsidRDefault="00997C93" w:rsidP="00997C93">
                            <w:r w:rsidRPr="00621168">
                              <w:rPr>
                                <w:position w:val="-28"/>
                                <w:sz w:val="28"/>
                                <w:szCs w:val="28"/>
                                <w:lang w:bidi="fa-IR"/>
                              </w:rPr>
                              <w:object w:dxaOrig="680" w:dyaOrig="720" w14:anchorId="4ABD0AFB">
                                <v:shape id="_x0000_i1037" type="#_x0000_t75" style="width:35.55pt;height:38.15pt" o:ole="">
                                  <v:imagedata r:id="rId38" o:title=""/>
                                </v:shape>
                                <o:OLEObject Type="Embed" ProgID="Equation.DSMT4" ShapeID="_x0000_i1037" DrawAspect="Content" ObjectID="_1803100008" r:id="rId40"/>
                              </w:objec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936375">
              <w:rPr>
                <w:rFonts w:hint="cs"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2BC99E" wp14:editId="6BE13A61">
                      <wp:simplePos x="0" y="0"/>
                      <wp:positionH relativeFrom="page">
                        <wp:posOffset>161925</wp:posOffset>
                      </wp:positionH>
                      <wp:positionV relativeFrom="page">
                        <wp:posOffset>193040</wp:posOffset>
                      </wp:positionV>
                      <wp:extent cx="1562100" cy="6572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5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5EEAE" id="Rectangle 1" o:spid="_x0000_s1026" style="position:absolute;left:0;text-align:left;margin-left:12.75pt;margin-top:15.2pt;width:123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" filled="f" strokecolor="black [3213]" strokeweight="2pt">
                      <w10:wrap anchorx="page" anchory="page"/>
                    </v:rect>
                  </w:pict>
                </mc:Fallback>
              </mc:AlternateContent>
            </w:r>
            <w:r w:rsidR="00997C93" w:rsidRPr="00936375">
              <w:rPr>
                <w:rFonts w:cs="0 Nazanin Bold" w:hint="cs"/>
                <w:noProof/>
                <w:sz w:val="26"/>
                <w:szCs w:val="26"/>
                <w:rtl/>
                <w:lang w:bidi="fa-IR"/>
              </w:rPr>
              <w:t xml:space="preserve">مساحت مستطیل روبرو را بر حسب </w:t>
            </w:r>
            <w:r w:rsidR="00997C93" w:rsidRPr="00936375">
              <w:rPr>
                <w:rFonts w:cs="0 Nazanin Bold"/>
                <w:noProof/>
                <w:sz w:val="26"/>
                <w:szCs w:val="26"/>
                <w:lang w:bidi="fa-IR"/>
              </w:rPr>
              <w:t>x</w:t>
            </w:r>
            <w:r w:rsidR="00997C93" w:rsidRPr="00936375">
              <w:rPr>
                <w:rFonts w:cs="0 Nazanin Bold" w:hint="cs"/>
                <w:noProof/>
                <w:sz w:val="26"/>
                <w:szCs w:val="26"/>
                <w:rtl/>
                <w:lang w:bidi="fa-IR"/>
              </w:rPr>
              <w:t xml:space="preserve"> به دست آورید.</w:t>
            </w:r>
          </w:p>
          <w:p w14:paraId="21C932EF" w14:textId="5F66EF08" w:rsidR="00997C93" w:rsidRPr="00936375" w:rsidRDefault="00997C93" w:rsidP="00997C93">
            <w:pPr>
              <w:spacing w:line="276" w:lineRule="auto"/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936375">
              <w:rPr>
                <w:rFonts w:cs="0 Nazanin Bold" w:hint="cs"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9FFB64" wp14:editId="732B6392">
                      <wp:simplePos x="0" y="0"/>
                      <wp:positionH relativeFrom="page">
                        <wp:posOffset>544609</wp:posOffset>
                      </wp:positionH>
                      <wp:positionV relativeFrom="page">
                        <wp:posOffset>457200</wp:posOffset>
                      </wp:positionV>
                      <wp:extent cx="914400" cy="914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CEF87E" w14:textId="77777777" w:rsidR="00A2053A" w:rsidRDefault="00A2053A" w:rsidP="00A2053A">
                                  <w:r w:rsidRPr="00AD61DE">
                                    <w:rPr>
                                      <w:position w:val="-6"/>
                                      <w:sz w:val="28"/>
                                      <w:szCs w:val="28"/>
                                      <w:lang w:bidi="fa-IR"/>
                                    </w:rPr>
                                    <w:object w:dxaOrig="780" w:dyaOrig="440" w14:anchorId="432CDAB4">
                                      <v:shape id="_x0000_i1039" type="#_x0000_t75" style="width:41.65pt;height:23.4pt" o:ole="">
                                        <v:imagedata r:id="rId41" o:title=""/>
                                      </v:shape>
                                      <o:OLEObject Type="Embed" ProgID="Equation.DSMT4" ShapeID="_x0000_i1039" DrawAspect="Content" ObjectID="_1803100009" r:id="rId42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FFB64" id="Text Box 3" o:spid="_x0000_s1027" type="#_x0000_t202" style="position:absolute;left:0;text-align:left;margin-left:42.9pt;margin-top:36pt;width:1in;height:1in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" filled="f" stroked="f" strokeweight=".5pt">
                      <v:textbox style="mso-fit-shape-to-text:t">
                        <w:txbxContent>
                          <w:p w14:paraId="2ACEF87E" w14:textId="77777777" w:rsidR="00A2053A" w:rsidRDefault="00A2053A" w:rsidP="00A2053A">
                            <w:r w:rsidRPr="00AD61DE">
                              <w:rPr>
                                <w:position w:val="-6"/>
                                <w:sz w:val="28"/>
                                <w:szCs w:val="28"/>
                                <w:lang w:bidi="fa-IR"/>
                              </w:rPr>
                              <w:object w:dxaOrig="780" w:dyaOrig="440" w14:anchorId="432CDAB4">
                                <v:shape id="_x0000_i1039" type="#_x0000_t75" style="width:41.65pt;height:23.4pt" o:ole="">
                                  <v:imagedata r:id="rId41" o:title=""/>
                                </v:shape>
                                <o:OLEObject Type="Embed" ProgID="Equation.DSMT4" ShapeID="_x0000_i1039" DrawAspect="Content" ObjectID="_1803100009" r:id="rId43"/>
                              </w:objec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4656BAA" w14:textId="5643B0F2" w:rsidR="00997C93" w:rsidRPr="00936375" w:rsidRDefault="00997C93" w:rsidP="00997C93">
            <w:pPr>
              <w:spacing w:line="276" w:lineRule="auto"/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1E0499A" w14:textId="73BA346A" w:rsidR="00997C93" w:rsidRPr="00936375" w:rsidRDefault="00997C93" w:rsidP="00EA3D58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3637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936375" w:rsidRPr="00936375" w14:paraId="6B743FA7" w14:textId="77777777" w:rsidTr="00936375">
        <w:trPr>
          <w:trHeight w:val="875"/>
        </w:trPr>
        <w:tc>
          <w:tcPr>
            <w:tcW w:w="10119" w:type="dxa"/>
            <w:gridSpan w:val="3"/>
          </w:tcPr>
          <w:p w14:paraId="72CB16E6" w14:textId="77777777" w:rsidR="00936375" w:rsidRDefault="00936375" w:rsidP="00997C9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noProof/>
                <w:sz w:val="26"/>
                <w:szCs w:val="26"/>
                <w:lang w:bidi="fa-IR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تقسیم زیر را انجام دهید.  </w:t>
            </w:r>
          </w:p>
          <w:p w14:paraId="2F38A530" w14:textId="77EE0F1C" w:rsidR="00936375" w:rsidRPr="00936375" w:rsidRDefault="00936375" w:rsidP="00936375">
            <w:pPr>
              <w:spacing w:line="276" w:lineRule="auto"/>
              <w:jc w:val="right"/>
              <w:rPr>
                <w:rFonts w:hint="cs"/>
                <w:noProof/>
                <w:sz w:val="26"/>
                <w:szCs w:val="26"/>
                <w:rtl/>
                <w:lang w:bidi="fa-IR"/>
              </w:rPr>
            </w:pPr>
            <w:r>
              <w:rPr>
                <w:sz w:val="27"/>
                <w:szCs w:val="27"/>
                <w:lang w:bidi="fa-IR"/>
              </w:rPr>
              <w:t xml:space="preserve">     </w:t>
            </w:r>
            <w:r w:rsidRPr="008C39BD">
              <w:rPr>
                <w:position w:val="-24"/>
                <w:sz w:val="27"/>
                <w:szCs w:val="27"/>
                <w:lang w:bidi="fa-IR"/>
              </w:rPr>
              <w:object w:dxaOrig="2040" w:dyaOrig="720" w14:anchorId="52EA7DB9">
                <v:shape id="_x0000_i1127" type="#_x0000_t75" style="width:114.55pt;height:41.65pt" o:ole="">
                  <v:imagedata r:id="rId44" o:title=""/>
                </v:shape>
                <o:OLEObject Type="Embed" ProgID="Equation.DSMT4" ShapeID="_x0000_i1127" DrawAspect="Content" ObjectID="_1803100006" r:id="rId45"/>
              </w:object>
            </w:r>
            <w:r>
              <w:rPr>
                <w:rFonts w:hint="cs"/>
                <w:sz w:val="27"/>
                <w:szCs w:val="27"/>
                <w:rtl/>
                <w:lang w:bidi="fa-IR"/>
              </w:rPr>
              <w:t xml:space="preserve"> </w:t>
            </w:r>
            <w:r w:rsidRPr="00936375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11" w:type="dxa"/>
            <w:vAlign w:val="center"/>
          </w:tcPr>
          <w:p w14:paraId="2B25FD54" w14:textId="70C7999E" w:rsidR="00936375" w:rsidRPr="00936375" w:rsidRDefault="00DE4B11" w:rsidP="00EA3D58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  <w:bookmarkStart w:id="0" w:name="_GoBack"/>
            <w:bookmarkEnd w:id="0"/>
          </w:p>
        </w:tc>
      </w:tr>
      <w:tr w:rsidR="000F2F22" w:rsidRPr="00936375" w14:paraId="527D8819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66457A20" w14:textId="7B7E79D4" w:rsidR="00936375" w:rsidRDefault="00936375" w:rsidP="00361533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6"/>
                <w:szCs w:val="26"/>
                <w:lang w:bidi="fa-IR"/>
              </w:rPr>
            </w:pPr>
            <w:r>
              <w:rPr>
                <w:rFonts w:cs="0 Nazanin Bold" w:hint="cs"/>
                <w:sz w:val="26"/>
                <w:szCs w:val="26"/>
                <w:rtl/>
                <w:lang w:bidi="fa-IR"/>
              </w:rPr>
              <w:t xml:space="preserve">تقسیم مقابل را انجام دهید و باقی مانده را مشخص کنید.                           </w:t>
            </w:r>
            <w:r w:rsidRPr="00936375">
              <w:rPr>
                <w:position w:val="-12"/>
                <w:lang w:bidi="fa-IR"/>
              </w:rPr>
              <w:object w:dxaOrig="2320" w:dyaOrig="499" w14:anchorId="5AB4BD0A">
                <v:shape id="_x0000_i1099" type="#_x0000_t75" style="width:129.2pt;height:27.75pt" o:ole="">
                  <v:imagedata r:id="rId46" o:title=""/>
                </v:shape>
                <o:OLEObject Type="Embed" ProgID="Equation.DSMT4" ShapeID="_x0000_i1099" DrawAspect="Content" ObjectID="_1803100007" r:id="rId47"/>
              </w:object>
            </w:r>
          </w:p>
          <w:p w14:paraId="02407690" w14:textId="62FDC1D7" w:rsidR="00D21F86" w:rsidRPr="00936375" w:rsidRDefault="00936375" w:rsidP="00936375">
            <w:pPr>
              <w:rPr>
                <w:rFonts w:cs="0 Nazanin Bold" w:hint="cs"/>
                <w:sz w:val="26"/>
                <w:szCs w:val="26"/>
                <w:rtl/>
                <w:lang w:bidi="fa-IR"/>
              </w:rPr>
            </w:pPr>
            <w:r w:rsidRPr="00936375">
              <w:rPr>
                <w:rFonts w:cs="0 Nazanin Bold" w:hint="cs"/>
                <w:sz w:val="26"/>
                <w:szCs w:val="26"/>
                <w:rtl/>
                <w:lang w:bidi="fa-IR"/>
              </w:rPr>
              <w:t xml:space="preserve">                            </w:t>
            </w:r>
          </w:p>
          <w:p w14:paraId="42659AE1" w14:textId="77777777" w:rsidR="00AA7656" w:rsidRPr="00936375" w:rsidRDefault="00AA7656" w:rsidP="00AA7656">
            <w:pPr>
              <w:spacing w:line="276" w:lineRule="auto"/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  <w:p w14:paraId="1044A835" w14:textId="77777777" w:rsidR="00AA7656" w:rsidRPr="00936375" w:rsidRDefault="00AA7656" w:rsidP="00AA7656">
            <w:pPr>
              <w:spacing w:line="276" w:lineRule="auto"/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  <w:p w14:paraId="1A6B4067" w14:textId="6297C7C1" w:rsidR="00945C52" w:rsidRPr="00936375" w:rsidRDefault="00945C52" w:rsidP="00AA7656">
            <w:pPr>
              <w:spacing w:line="276" w:lineRule="auto"/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1F928177" w14:textId="11DE5205" w:rsidR="000F2F22" w:rsidRPr="00936375" w:rsidRDefault="00AC0B91" w:rsidP="00EA3D58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3637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</w:tbl>
    <w:p w14:paraId="615D838F" w14:textId="487FE761" w:rsidR="000B3006" w:rsidRPr="002E2F77" w:rsidRDefault="000B3006" w:rsidP="00B02D00">
      <w:pPr>
        <w:tabs>
          <w:tab w:val="left" w:pos="7696"/>
        </w:tabs>
        <w:rPr>
          <w:rFonts w:ascii="Vazirmatn" w:hAnsi="Vazirmatn"/>
          <w:sz w:val="18"/>
          <w:szCs w:val="18"/>
          <w:rtl/>
          <w:lang w:bidi="fa-IR"/>
        </w:rPr>
      </w:pPr>
    </w:p>
    <w:sectPr w:rsidR="000B3006" w:rsidRPr="002E2F77" w:rsidSect="00554692">
      <w:footerReference w:type="even" r:id="rId4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C601A" w14:textId="77777777" w:rsidR="0098303D" w:rsidRDefault="0098303D">
      <w:r>
        <w:separator/>
      </w:r>
    </w:p>
  </w:endnote>
  <w:endnote w:type="continuationSeparator" w:id="0">
    <w:p w14:paraId="7F6E0EF6" w14:textId="77777777" w:rsidR="0098303D" w:rsidRDefault="00983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C06D5" w14:textId="77777777" w:rsidR="0098303D" w:rsidRDefault="0098303D">
      <w:r>
        <w:separator/>
      </w:r>
    </w:p>
  </w:footnote>
  <w:footnote w:type="continuationSeparator" w:id="0">
    <w:p w14:paraId="0A9B78D3" w14:textId="77777777" w:rsidR="0098303D" w:rsidRDefault="00983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3119D"/>
    <w:rsid w:val="000440F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DC0"/>
    <w:rsid w:val="000F2F22"/>
    <w:rsid w:val="000F7D7C"/>
    <w:rsid w:val="00100A2E"/>
    <w:rsid w:val="001012EE"/>
    <w:rsid w:val="00102989"/>
    <w:rsid w:val="00105998"/>
    <w:rsid w:val="00106CED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2940"/>
    <w:rsid w:val="002937D6"/>
    <w:rsid w:val="00293E8A"/>
    <w:rsid w:val="00297EC0"/>
    <w:rsid w:val="002A0031"/>
    <w:rsid w:val="002A1D7E"/>
    <w:rsid w:val="002A33DE"/>
    <w:rsid w:val="002A548E"/>
    <w:rsid w:val="002A5A4F"/>
    <w:rsid w:val="002B77C0"/>
    <w:rsid w:val="002C3808"/>
    <w:rsid w:val="002C3C0E"/>
    <w:rsid w:val="002C4FF3"/>
    <w:rsid w:val="002C51BB"/>
    <w:rsid w:val="002D298D"/>
    <w:rsid w:val="002D7D6C"/>
    <w:rsid w:val="002E2F77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52925"/>
    <w:rsid w:val="00361533"/>
    <w:rsid w:val="00363EA9"/>
    <w:rsid w:val="00366B83"/>
    <w:rsid w:val="00373906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3AFD"/>
    <w:rsid w:val="004E7F00"/>
    <w:rsid w:val="004F1A82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808F8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6375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303D"/>
    <w:rsid w:val="00984794"/>
    <w:rsid w:val="0099294B"/>
    <w:rsid w:val="00992D1A"/>
    <w:rsid w:val="00992D67"/>
    <w:rsid w:val="009934FF"/>
    <w:rsid w:val="00995A53"/>
    <w:rsid w:val="009960AB"/>
    <w:rsid w:val="00997C93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D69A1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4B11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BC542-0930-4524-B5E2-7EA8D746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1339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210</cp:revision>
  <cp:lastPrinted>2023-11-01T19:47:00Z</cp:lastPrinted>
  <dcterms:created xsi:type="dcterms:W3CDTF">2018-10-12T13:02:00Z</dcterms:created>
  <dcterms:modified xsi:type="dcterms:W3CDTF">2025-03-10T04:46:00Z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