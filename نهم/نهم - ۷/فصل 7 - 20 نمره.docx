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005"/>
        <w:gridCol w:w="2817"/>
        <w:gridCol w:w="2694"/>
      </w:tblGrid>
      <w:tr w:rsidR="00A83BE2" w:rsidRPr="00D84F52">
        <w:trPr>
          <w:trHeight w:val="1185"/>
        </w:trPr>
        <w:tc>
          <w:tcPr>
            <w:tcW w:w="107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34FF" w:rsidRPr="00D84F52" w:rsidRDefault="009934FF" w:rsidP="00A06D0B">
            <w:pPr>
              <w:tabs>
                <w:tab w:val="center" w:pos="5102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</w:t>
            </w:r>
            <w:r w:rsidR="00A06D0B">
              <w:rPr>
                <w:rFonts w:hint="cs"/>
                <w:rtl/>
              </w:rPr>
              <w:t>به نام یزدان پاک</w:t>
            </w:r>
          </w:p>
          <w:p w:rsidR="009934FF" w:rsidRPr="00D84F52" w:rsidRDefault="009934FF" w:rsidP="00A06D0B">
            <w:pPr>
              <w:tabs>
                <w:tab w:val="center" w:pos="5102"/>
                <w:tab w:val="left" w:pos="885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پدر :</w:t>
            </w:r>
            <w:r w:rsidRPr="00D84F52">
              <w:rPr>
                <w:rFonts w:hint="cs"/>
                <w:rtl/>
              </w:rPr>
              <w:tab/>
            </w:r>
            <w:r w:rsidR="00A06D0B">
              <w:rPr>
                <w:rFonts w:hint="cs"/>
                <w:rtl/>
              </w:rPr>
              <w:t xml:space="preserve">                                                                     </w:t>
            </w:r>
            <w:r w:rsidRPr="00D84F52">
              <w:rPr>
                <w:rFonts w:hint="cs"/>
                <w:rtl/>
              </w:rPr>
              <w:t>امتحان ریاضیات پایه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  <w:lang w:bidi="fa-IR"/>
              </w:rPr>
              <w:t>نهم</w:t>
            </w:r>
            <w:r w:rsidR="00A06D0B">
              <w:rPr>
                <w:rFonts w:hint="cs"/>
                <w:rtl/>
              </w:rPr>
              <w:t xml:space="preserve">                                       </w:t>
            </w:r>
            <w:r w:rsidRPr="00D84F52">
              <w:rPr>
                <w:rFonts w:hint="cs"/>
                <w:rtl/>
              </w:rPr>
              <w:t>محل مهر آموزشگاه</w:t>
            </w:r>
          </w:p>
          <w:p w:rsidR="009934FF" w:rsidRPr="00D84F52" w:rsidRDefault="009934FF" w:rsidP="00582813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کلاس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</w:rPr>
              <w:t>نهم</w:t>
            </w:r>
            <w:r w:rsidRPr="00D84F52">
              <w:rPr>
                <w:rFonts w:hint="cs"/>
                <w:rtl/>
              </w:rPr>
              <w:t xml:space="preserve">: 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                                                </w:t>
            </w:r>
            <w:r w:rsidR="00781088">
              <w:rPr>
                <w:rFonts w:hint="cs"/>
                <w:rtl/>
              </w:rPr>
              <w:t xml:space="preserve">            </w:t>
            </w:r>
            <w:r w:rsidR="004568D6" w:rsidRPr="00D84F52">
              <w:rPr>
                <w:rFonts w:hint="cs"/>
                <w:rtl/>
              </w:rPr>
              <w:t xml:space="preserve">    </w:t>
            </w:r>
            <w:r w:rsidR="003E63B0">
              <w:rPr>
                <w:rFonts w:hint="cs"/>
                <w:rtl/>
              </w:rPr>
              <w:t xml:space="preserve">فصل </w:t>
            </w:r>
            <w:r w:rsidR="00582813">
              <w:rPr>
                <w:rFonts w:hint="cs"/>
                <w:rtl/>
              </w:rPr>
              <w:t>هفتم</w:t>
            </w:r>
          </w:p>
        </w:tc>
      </w:tr>
      <w:tr w:rsidR="003054F1" w:rsidRPr="00D84F52">
        <w:trPr>
          <w:trHeight w:val="795"/>
        </w:trPr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Pr="00D84F52" w:rsidRDefault="003054F1" w:rsidP="00186CEE">
            <w:pPr>
              <w:tabs>
                <w:tab w:val="left" w:pos="3079"/>
                <w:tab w:val="left" w:pos="606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تعداد سوالات :</w:t>
            </w:r>
            <w:r w:rsidR="00783232" w:rsidRPr="00D84F52">
              <w:rPr>
                <w:rFonts w:hint="cs"/>
                <w:rtl/>
              </w:rPr>
              <w:t xml:space="preserve">   </w:t>
            </w:r>
            <w:r w:rsidR="00186CEE">
              <w:rPr>
                <w:rFonts w:hint="cs"/>
                <w:rtl/>
              </w:rPr>
              <w:t>8</w:t>
            </w:r>
            <w:r w:rsidR="00783232" w:rsidRPr="00D84F52">
              <w:rPr>
                <w:rFonts w:hint="cs"/>
                <w:rtl/>
              </w:rPr>
              <w:t xml:space="preserve">         </w:t>
            </w:r>
            <w:r w:rsidRPr="00D84F52">
              <w:rPr>
                <w:rFonts w:hint="cs"/>
                <w:rtl/>
              </w:rPr>
              <w:t>ساعت :</w:t>
            </w:r>
            <w:r w:rsidRPr="00D84F52">
              <w:rPr>
                <w:rFonts w:hint="cs"/>
                <w:rtl/>
              </w:rPr>
              <w:tab/>
            </w:r>
            <w:r w:rsidR="00783232" w:rsidRPr="00D84F52">
              <w:rPr>
                <w:rFonts w:hint="cs"/>
                <w:rtl/>
              </w:rPr>
              <w:t xml:space="preserve">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="00783232" w:rsidRPr="00D84F52">
              <w:rPr>
                <w:rFonts w:hint="cs"/>
                <w:rtl/>
              </w:rPr>
              <w:t xml:space="preserve">  </w:t>
            </w:r>
            <w:r w:rsidRPr="00D84F52">
              <w:rPr>
                <w:rFonts w:hint="cs"/>
                <w:rtl/>
              </w:rPr>
              <w:t>زمان :</w:t>
            </w:r>
            <w:r w:rsidR="00A06317" w:rsidRPr="00D84F52">
              <w:rPr>
                <w:rFonts w:hint="cs"/>
                <w:rtl/>
              </w:rPr>
              <w:t xml:space="preserve"> </w:t>
            </w:r>
          </w:p>
          <w:p w:rsidR="003054F1" w:rsidRPr="00D84F52" w:rsidRDefault="003054F1" w:rsidP="00186CEE">
            <w:pPr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تعداد</w:t>
            </w:r>
            <w:r w:rsidR="00783232" w:rsidRPr="00D84F52">
              <w:rPr>
                <w:rFonts w:hint="cs"/>
                <w:rtl/>
              </w:rPr>
              <w:t xml:space="preserve"> صفحه </w:t>
            </w:r>
            <w:r w:rsidRPr="00D84F52">
              <w:rPr>
                <w:rFonts w:hint="cs"/>
                <w:rtl/>
              </w:rPr>
              <w:t>:</w:t>
            </w:r>
            <w:r w:rsidR="00CC318D" w:rsidRPr="00D84F52">
              <w:rPr>
                <w:rFonts w:hint="cs"/>
                <w:rtl/>
              </w:rPr>
              <w:t xml:space="preserve"> </w:t>
            </w:r>
            <w:r w:rsidR="00186CEE">
              <w:rPr>
                <w:rFonts w:hint="cs"/>
                <w:rtl/>
              </w:rPr>
              <w:t>2</w:t>
            </w:r>
            <w:r w:rsidRPr="00D84F52">
              <w:rPr>
                <w:rFonts w:hint="cs"/>
                <w:rtl/>
              </w:rPr>
              <w:tab/>
              <w:t xml:space="preserve">                               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Pr="00D84F52">
              <w:rPr>
                <w:rFonts w:hint="cs"/>
                <w:rtl/>
              </w:rPr>
              <w:t xml:space="preserve"> تاریخ :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8D6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  <w:lang w:bidi="fa-IR"/>
              </w:rPr>
              <w:t>نمره باعدد:</w:t>
            </w:r>
          </w:p>
          <w:p w:rsidR="003054F1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نمره با حروف :</w:t>
            </w:r>
          </w:p>
        </w:tc>
        <w:tc>
          <w:tcPr>
            <w:tcW w:w="27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Pr="00D84F52" w:rsidRDefault="003054F1" w:rsidP="00BE776E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  <w:lang w:bidi="fa-IR"/>
              </w:rPr>
              <w:t>نام دبیر مربوطه و امضاء</w:t>
            </w:r>
          </w:p>
        </w:tc>
      </w:tr>
    </w:tbl>
    <w:p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8"/>
        <w:gridCol w:w="9497"/>
        <w:gridCol w:w="461"/>
      </w:tblGrid>
      <w:tr w:rsidR="00257904" w:rsidRPr="00D84F52" w:rsidTr="00F60017">
        <w:tc>
          <w:tcPr>
            <w:tcW w:w="578" w:type="dxa"/>
            <w:vAlign w:val="center"/>
          </w:tcPr>
          <w:p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ردیف</w:t>
            </w:r>
          </w:p>
        </w:tc>
        <w:tc>
          <w:tcPr>
            <w:tcW w:w="9497" w:type="dxa"/>
            <w:vAlign w:val="center"/>
          </w:tcPr>
          <w:p w:rsidR="006F0685" w:rsidRDefault="006F0685" w:rsidP="006F0685">
            <w:pPr>
              <w:pStyle w:val="NormalWeb"/>
              <w:shd w:val="clear" w:color="auto" w:fill="FFFFFF"/>
              <w:bidi/>
              <w:spacing w:before="0" w:beforeAutospacing="0" w:after="0" w:afterAutospacing="0" w:line="375" w:lineRule="atLeast"/>
              <w:jc w:val="both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rtl/>
              </w:rPr>
              <w:t>اِن اَحبَبتَ اَن يَزيدَ اللّه‏ُ فى عُمُرِكَ فَسُرَّ اَبَـوَيكَ ؛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  <w:t>اگر دوست دارى كه خداوند عمرت را زياد كند، پدر و مادرت را شاد كن.</w:t>
            </w:r>
          </w:p>
          <w:p w:rsidR="00257904" w:rsidRPr="00D84F52" w:rsidRDefault="00257904" w:rsidP="00781088">
            <w:pPr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461" w:type="dxa"/>
            <w:vAlign w:val="center"/>
          </w:tcPr>
          <w:p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بارم</w:t>
            </w:r>
          </w:p>
        </w:tc>
      </w:tr>
      <w:tr w:rsidR="00010ED4" w:rsidRPr="00D84F52" w:rsidTr="00F60017">
        <w:tc>
          <w:tcPr>
            <w:tcW w:w="578" w:type="dxa"/>
          </w:tcPr>
          <w:p w:rsidR="00010ED4" w:rsidRPr="00D84F52" w:rsidRDefault="00A939AE" w:rsidP="00AD017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9497" w:type="dxa"/>
            <w:vAlign w:val="center"/>
          </w:tcPr>
          <w:p w:rsidR="00F60017" w:rsidRDefault="009B21F0" w:rsidP="00F60017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کدام یک از عبارت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زیر گویا است</w:t>
            </w:r>
            <w:r>
              <w:rPr>
                <w:rFonts w:hint="cs"/>
                <w:rtl/>
                <w:lang w:bidi="fa-IR"/>
              </w:rPr>
              <w:t>؟</w:t>
            </w:r>
          </w:p>
          <w:p w:rsidR="009B21F0" w:rsidRDefault="009B21F0" w:rsidP="0020553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</w:t>
            </w:r>
            <w:r w:rsidR="0020553D">
              <w:rPr>
                <w:rFonts w:hint="cs"/>
                <w:rtl/>
                <w:lang w:bidi="fa-IR"/>
              </w:rPr>
              <w:t xml:space="preserve">    </w:t>
            </w:r>
            <w:r>
              <w:rPr>
                <w:rFonts w:hint="cs"/>
                <w:rtl/>
                <w:lang w:bidi="fa-IR"/>
              </w:rPr>
              <w:t xml:space="preserve">     </w:t>
            </w:r>
            <w:r w:rsidR="0020553D" w:rsidRPr="0020553D">
              <w:rPr>
                <w:position w:val="-32"/>
                <w:lang w:bidi="fa-IR"/>
              </w:rPr>
              <w:object w:dxaOrig="10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8.25pt" o:ole="">
                  <v:imagedata r:id="rId7" o:title=""/>
                </v:shape>
                <o:OLEObject Type="Embed" ProgID="Equation.DSMT4" ShapeID="_x0000_i1025" DrawAspect="Content" ObjectID="_1574065197" r:id="rId8"/>
              </w:object>
            </w:r>
            <w:r w:rsidR="0020553D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</w:t>
            </w:r>
            <w:r w:rsidR="0020553D">
              <w:rPr>
                <w:rFonts w:hint="cs"/>
                <w:rtl/>
                <w:lang w:bidi="fa-IR"/>
              </w:rPr>
              <w:t xml:space="preserve">                         </w:t>
            </w:r>
            <w:r w:rsidR="0020553D" w:rsidRPr="0020553D">
              <w:rPr>
                <w:position w:val="-26"/>
                <w:lang w:bidi="fa-IR"/>
              </w:rPr>
              <w:object w:dxaOrig="720" w:dyaOrig="700">
                <v:shape id="_x0000_i1026" type="#_x0000_t75" style="width:36pt;height:35.25pt" o:ole="">
                  <v:imagedata r:id="rId9" o:title=""/>
                </v:shape>
                <o:OLEObject Type="Embed" ProgID="Equation.DSMT4" ShapeID="_x0000_i1026" DrawAspect="Content" ObjectID="_1574065198" r:id="rId10"/>
              </w:object>
            </w:r>
            <w:r w:rsidR="0020553D">
              <w:rPr>
                <w:rtl/>
                <w:lang w:bidi="fa-IR"/>
              </w:rPr>
              <w:t xml:space="preserve"> </w:t>
            </w:r>
            <w:r w:rsidR="0020553D">
              <w:rPr>
                <w:rFonts w:hint="cs"/>
                <w:rtl/>
                <w:lang w:bidi="fa-IR"/>
              </w:rPr>
              <w:t xml:space="preserve">        </w:t>
            </w:r>
            <w:r>
              <w:rPr>
                <w:rFonts w:hint="cs"/>
                <w:rtl/>
                <w:lang w:bidi="fa-IR"/>
              </w:rPr>
              <w:t xml:space="preserve">        </w:t>
            </w:r>
            <w:r w:rsidR="0020553D">
              <w:rPr>
                <w:rFonts w:hint="cs"/>
                <w:rtl/>
                <w:lang w:bidi="fa-IR"/>
              </w:rPr>
              <w:t xml:space="preserve">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20553D">
              <w:rPr>
                <w:rFonts w:hint="cs"/>
                <w:rtl/>
                <w:lang w:bidi="fa-IR"/>
              </w:rPr>
              <w:t xml:space="preserve">  </w:t>
            </w:r>
            <w:r>
              <w:rPr>
                <w:rFonts w:hint="cs"/>
                <w:rtl/>
                <w:lang w:bidi="fa-IR"/>
              </w:rPr>
              <w:t xml:space="preserve">       </w:t>
            </w:r>
            <w:bookmarkStart w:id="0" w:name="_GoBack"/>
            <w:r w:rsidR="0020553D" w:rsidRPr="0020553D">
              <w:rPr>
                <w:position w:val="-30"/>
                <w:lang w:bidi="fa-IR"/>
              </w:rPr>
              <w:object w:dxaOrig="840" w:dyaOrig="720">
                <v:shape id="_x0000_i1027" type="#_x0000_t75" style="width:42pt;height:36pt" o:ole="">
                  <v:imagedata r:id="rId11" o:title=""/>
                </v:shape>
                <o:OLEObject Type="Embed" ProgID="Equation.DSMT4" ShapeID="_x0000_i1027" DrawAspect="Content" ObjectID="_1574065199" r:id="rId12"/>
              </w:object>
            </w:r>
            <w:bookmarkEnd w:id="0"/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</w:t>
            </w:r>
            <w:r w:rsidR="0020553D">
              <w:rPr>
                <w:rFonts w:hint="cs"/>
                <w:rtl/>
                <w:lang w:bidi="fa-IR"/>
              </w:rPr>
              <w:t xml:space="preserve">       </w:t>
            </w:r>
            <w:r>
              <w:rPr>
                <w:rFonts w:hint="cs"/>
                <w:rtl/>
                <w:lang w:bidi="fa-IR"/>
              </w:rPr>
              <w:t xml:space="preserve">      </w:t>
            </w:r>
            <w:r w:rsidRPr="009B21F0">
              <w:rPr>
                <w:position w:val="-6"/>
                <w:lang w:bidi="fa-IR"/>
              </w:rPr>
              <w:object w:dxaOrig="400" w:dyaOrig="279">
                <v:shape id="_x0000_i1028" type="#_x0000_t75" style="width:20.25pt;height:13.5pt" o:ole="">
                  <v:imagedata r:id="rId13" o:title=""/>
                </v:shape>
                <o:OLEObject Type="Embed" ProgID="Equation.DSMT4" ShapeID="_x0000_i1028" DrawAspect="Content" ObjectID="_1574065200" r:id="rId14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</w:t>
            </w:r>
          </w:p>
          <w:p w:rsidR="00F60017" w:rsidRPr="00D84F52" w:rsidRDefault="00F60017" w:rsidP="00F60017">
            <w:pPr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010ED4" w:rsidRPr="00D84F52" w:rsidRDefault="00F60017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CA0093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2</w:t>
            </w:r>
          </w:p>
        </w:tc>
        <w:tc>
          <w:tcPr>
            <w:tcW w:w="9497" w:type="dxa"/>
          </w:tcPr>
          <w:p w:rsidR="005417C7" w:rsidRDefault="009E7A14" w:rsidP="005417C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ازای چه مقادیری عبارت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تعریف نشده است؟</w:t>
            </w:r>
          </w:p>
          <w:p w:rsidR="009E7A14" w:rsidRDefault="009E7A14" w:rsidP="009E7A14">
            <w:pPr>
              <w:tabs>
                <w:tab w:val="left" w:pos="783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</w:t>
            </w:r>
            <w:r w:rsidR="0043207A">
              <w:rPr>
                <w:rFonts w:hint="cs"/>
                <w:rtl/>
                <w:lang w:bidi="fa-IR"/>
              </w:rPr>
              <w:t xml:space="preserve">   </w:t>
            </w:r>
            <w:r>
              <w:rPr>
                <w:rFonts w:hint="cs"/>
                <w:rtl/>
                <w:lang w:bidi="fa-IR"/>
              </w:rPr>
              <w:t xml:space="preserve">              </w:t>
            </w:r>
            <w:r w:rsidRPr="009E7A14">
              <w:rPr>
                <w:position w:val="-30"/>
                <w:lang w:bidi="fa-IR"/>
              </w:rPr>
              <w:object w:dxaOrig="720" w:dyaOrig="639">
                <v:shape id="_x0000_i1029" type="#_x0000_t75" style="width:36pt;height:31.5pt" o:ole="">
                  <v:imagedata r:id="rId15" o:title=""/>
                </v:shape>
                <o:OLEObject Type="Embed" ProgID="Equation.DSMT4" ShapeID="_x0000_i1029" DrawAspect="Content" ObjectID="_1574065201" r:id="rId16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</w:t>
            </w:r>
            <w:r>
              <w:rPr>
                <w:lang w:bidi="fa-IR"/>
              </w:rPr>
              <w:tab/>
              <w:t xml:space="preserve">   </w:t>
            </w:r>
            <w:r w:rsidRPr="009E7A14">
              <w:rPr>
                <w:position w:val="-30"/>
                <w:lang w:bidi="fa-IR"/>
              </w:rPr>
              <w:object w:dxaOrig="660" w:dyaOrig="639">
                <v:shape id="_x0000_i1030" type="#_x0000_t75" style="width:33.75pt;height:31.5pt" o:ole="">
                  <v:imagedata r:id="rId17" o:title=""/>
                </v:shape>
                <o:OLEObject Type="Embed" ProgID="Equation.DSMT4" ShapeID="_x0000_i1030" DrawAspect="Content" ObjectID="_1574065202" r:id="rId18"/>
              </w:object>
            </w:r>
            <w:r>
              <w:rPr>
                <w:lang w:bidi="fa-IR"/>
              </w:rPr>
              <w:t xml:space="preserve"> </w:t>
            </w:r>
          </w:p>
          <w:p w:rsidR="009E7A14" w:rsidRDefault="009E7A14" w:rsidP="009E7A14">
            <w:pPr>
              <w:tabs>
                <w:tab w:val="left" w:pos="7831"/>
              </w:tabs>
              <w:rPr>
                <w:rtl/>
                <w:lang w:bidi="fa-IR"/>
              </w:rPr>
            </w:pPr>
          </w:p>
          <w:p w:rsidR="009E7A14" w:rsidRDefault="009E7A14" w:rsidP="009E7A14">
            <w:pPr>
              <w:tabs>
                <w:tab w:val="left" w:pos="7831"/>
              </w:tabs>
              <w:rPr>
                <w:rtl/>
                <w:lang w:bidi="fa-IR"/>
              </w:rPr>
            </w:pPr>
          </w:p>
          <w:p w:rsidR="009E7A14" w:rsidRDefault="0043207A" w:rsidP="0043207A">
            <w:pPr>
              <w:tabs>
                <w:tab w:val="left" w:pos="3539"/>
                <w:tab w:val="left" w:pos="7466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Pr="0043207A">
              <w:rPr>
                <w:position w:val="-30"/>
                <w:lang w:bidi="fa-IR"/>
              </w:rPr>
              <w:object w:dxaOrig="1180" w:dyaOrig="740">
                <v:shape id="_x0000_i1031" type="#_x0000_t75" style="width:58.5pt;height:36.75pt" o:ole="">
                  <v:imagedata r:id="rId19" o:title=""/>
                </v:shape>
                <o:OLEObject Type="Embed" ProgID="Equation.DSMT4" ShapeID="_x0000_i1031" DrawAspect="Content" ObjectID="_1574065203" r:id="rId20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ab/>
            </w:r>
            <w:r>
              <w:rPr>
                <w:rFonts w:hint="cs"/>
                <w:rtl/>
                <w:lang w:bidi="fa-IR"/>
              </w:rPr>
              <w:t xml:space="preserve">     </w:t>
            </w:r>
            <w:r w:rsidRPr="0043207A">
              <w:rPr>
                <w:position w:val="-30"/>
                <w:lang w:bidi="fa-IR"/>
              </w:rPr>
              <w:object w:dxaOrig="980" w:dyaOrig="700">
                <v:shape id="_x0000_i1032" type="#_x0000_t75" style="width:48.75pt;height:35.25pt" o:ole="">
                  <v:imagedata r:id="rId21" o:title=""/>
                </v:shape>
                <o:OLEObject Type="Embed" ProgID="Equation.DSMT4" ShapeID="_x0000_i1032" DrawAspect="Content" ObjectID="_1574065204" r:id="rId22"/>
              </w:object>
            </w:r>
            <w:r>
              <w:rPr>
                <w:rtl/>
                <w:lang w:bidi="fa-IR"/>
              </w:rPr>
              <w:t xml:space="preserve"> </w:t>
            </w:r>
          </w:p>
          <w:p w:rsidR="0043207A" w:rsidRDefault="0043207A" w:rsidP="0043207A">
            <w:pPr>
              <w:tabs>
                <w:tab w:val="left" w:pos="3539"/>
                <w:tab w:val="left" w:pos="7466"/>
              </w:tabs>
              <w:rPr>
                <w:rtl/>
                <w:lang w:bidi="fa-IR"/>
              </w:rPr>
            </w:pPr>
          </w:p>
          <w:p w:rsidR="0043207A" w:rsidRDefault="0043207A" w:rsidP="0043207A">
            <w:pPr>
              <w:tabs>
                <w:tab w:val="left" w:pos="3539"/>
                <w:tab w:val="left" w:pos="7466"/>
              </w:tabs>
              <w:rPr>
                <w:rtl/>
                <w:lang w:bidi="fa-IR"/>
              </w:rPr>
            </w:pPr>
          </w:p>
          <w:p w:rsidR="0043207A" w:rsidRPr="005417C7" w:rsidRDefault="0043207A" w:rsidP="0043207A">
            <w:pPr>
              <w:tabs>
                <w:tab w:val="left" w:pos="3539"/>
                <w:tab w:val="left" w:pos="7466"/>
              </w:tabs>
              <w:rPr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F444A" w:rsidRPr="00D84F52" w:rsidRDefault="00F82B41" w:rsidP="00CC318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CA0093" w:rsidP="00AD0171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3</w:t>
            </w:r>
          </w:p>
        </w:tc>
        <w:tc>
          <w:tcPr>
            <w:tcW w:w="9497" w:type="dxa"/>
            <w:vAlign w:val="center"/>
          </w:tcPr>
          <w:p w:rsidR="0043207A" w:rsidRDefault="0043207A" w:rsidP="00591A97">
            <w:r>
              <w:rPr>
                <w:rFonts w:hint="cs"/>
                <w:rtl/>
              </w:rPr>
              <w:t>عبارت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زیر را ساده کنید.</w:t>
            </w:r>
          </w:p>
          <w:p w:rsidR="007A2097" w:rsidRDefault="00030B31" w:rsidP="00CD68B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</w:t>
            </w:r>
            <w:r w:rsidR="00591A97">
              <w:rPr>
                <w:rFonts w:hint="cs"/>
                <w:rtl/>
                <w:lang w:bidi="fa-IR"/>
              </w:rPr>
              <w:t xml:space="preserve">                         </w:t>
            </w:r>
            <w:r w:rsidR="00591A97" w:rsidRPr="00591A97">
              <w:rPr>
                <w:position w:val="-30"/>
                <w:lang w:bidi="fa-IR"/>
              </w:rPr>
              <w:object w:dxaOrig="1300" w:dyaOrig="639">
                <v:shape id="_x0000_i1033" type="#_x0000_t75" style="width:65.25pt;height:31.5pt" o:ole="">
                  <v:imagedata r:id="rId23" o:title=""/>
                </v:shape>
                <o:OLEObject Type="Embed" ProgID="Equation.DSMT4" ShapeID="_x0000_i1033" DrawAspect="Content" ObjectID="_1574065205" r:id="rId24"/>
              </w:object>
            </w:r>
            <w:r w:rsidR="00591A97">
              <w:rPr>
                <w:rtl/>
                <w:lang w:bidi="fa-IR"/>
              </w:rPr>
              <w:t xml:space="preserve"> </w:t>
            </w:r>
            <w:r w:rsidR="00591A97">
              <w:rPr>
                <w:rFonts w:hint="cs"/>
                <w:rtl/>
                <w:lang w:bidi="fa-IR"/>
              </w:rPr>
              <w:t xml:space="preserve">                                                         </w:t>
            </w:r>
            <w:r>
              <w:rPr>
                <w:rFonts w:hint="cs"/>
                <w:rtl/>
                <w:lang w:bidi="fa-IR"/>
              </w:rPr>
              <w:t xml:space="preserve">       </w:t>
            </w:r>
            <w:r w:rsidR="00591A97" w:rsidRPr="00282EE7">
              <w:rPr>
                <w:position w:val="-20"/>
                <w:lang w:bidi="fa-IR"/>
              </w:rPr>
              <w:object w:dxaOrig="1160" w:dyaOrig="639">
                <v:shape id="_x0000_i1034" type="#_x0000_t75" style="width:58.5pt;height:31.5pt" o:ole="">
                  <v:imagedata r:id="rId25" o:title=""/>
                </v:shape>
                <o:OLEObject Type="Embed" ProgID="Equation.DSMT4" ShapeID="_x0000_i1034" DrawAspect="Content" ObjectID="_1574065206" r:id="rId26"/>
              </w:object>
            </w:r>
            <w:r w:rsidR="00282EE7">
              <w:rPr>
                <w:rtl/>
                <w:lang w:bidi="fa-IR"/>
              </w:rPr>
              <w:t xml:space="preserve"> </w:t>
            </w:r>
          </w:p>
          <w:p w:rsidR="00591A97" w:rsidRDefault="00591A97" w:rsidP="00CD68B3">
            <w:pPr>
              <w:rPr>
                <w:rtl/>
                <w:lang w:bidi="fa-IR"/>
              </w:rPr>
            </w:pPr>
          </w:p>
          <w:p w:rsidR="00591A97" w:rsidRPr="00D84F52" w:rsidRDefault="00591A97" w:rsidP="00CD68B3">
            <w:pPr>
              <w:rPr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F444A" w:rsidRPr="00D84F52" w:rsidRDefault="007A2097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4</w:t>
            </w:r>
          </w:p>
        </w:tc>
        <w:tc>
          <w:tcPr>
            <w:tcW w:w="9497" w:type="dxa"/>
          </w:tcPr>
          <w:p w:rsidR="005C1DBF" w:rsidRDefault="0098376E" w:rsidP="00591A97">
            <w:pPr>
              <w:tabs>
                <w:tab w:val="left" w:pos="7410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عبارت را به عبارت مساوی آن وصل کنید.</w:t>
            </w:r>
          </w:p>
          <w:p w:rsidR="0098376E" w:rsidRDefault="0098376E" w:rsidP="0098376E">
            <w:pPr>
              <w:tabs>
                <w:tab w:val="left" w:pos="3277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Pr="0098376E">
              <w:rPr>
                <w:position w:val="-24"/>
                <w:lang w:bidi="fa-IR"/>
              </w:rPr>
              <w:object w:dxaOrig="660" w:dyaOrig="639">
                <v:shape id="_x0000_i1035" type="#_x0000_t75" style="width:33pt;height:31.5pt" o:ole="">
                  <v:imagedata r:id="rId27" o:title=""/>
                </v:shape>
                <o:OLEObject Type="Embed" ProgID="Equation.DSMT4" ShapeID="_x0000_i1035" DrawAspect="Content" ObjectID="_1574065207" r:id="rId28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</w:t>
            </w:r>
            <w:r>
              <w:rPr>
                <w:rtl/>
                <w:lang w:bidi="fa-IR"/>
              </w:rPr>
              <w:tab/>
            </w:r>
            <w:r w:rsidRPr="0098376E">
              <w:rPr>
                <w:position w:val="-20"/>
                <w:lang w:bidi="fa-IR"/>
              </w:rPr>
              <w:object w:dxaOrig="680" w:dyaOrig="540">
                <v:shape id="_x0000_i1036" type="#_x0000_t75" style="width:33.75pt;height:27pt" o:ole="">
                  <v:imagedata r:id="rId29" o:title=""/>
                </v:shape>
                <o:OLEObject Type="Embed" ProgID="Equation.DSMT4" ShapeID="_x0000_i1036" DrawAspect="Content" ObjectID="_1574065208" r:id="rId30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</w:t>
            </w:r>
            <w:r w:rsidRPr="0098376E">
              <w:rPr>
                <w:position w:val="-20"/>
                <w:lang w:bidi="fa-IR"/>
              </w:rPr>
              <w:object w:dxaOrig="520" w:dyaOrig="540">
                <v:shape id="_x0000_i1037" type="#_x0000_t75" style="width:26.25pt;height:27pt" o:ole="">
                  <v:imagedata r:id="rId31" o:title=""/>
                </v:shape>
                <o:OLEObject Type="Embed" ProgID="Equation.DSMT4" ShapeID="_x0000_i1037" DrawAspect="Content" ObjectID="_1574065209" r:id="rId32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  </w:t>
            </w:r>
            <w:r w:rsidR="00306AAC" w:rsidRPr="00306AAC">
              <w:rPr>
                <w:position w:val="-20"/>
                <w:lang w:bidi="fa-IR"/>
              </w:rPr>
              <w:object w:dxaOrig="660" w:dyaOrig="540">
                <v:shape id="_x0000_i1038" type="#_x0000_t75" style="width:33pt;height:27pt" o:ole="">
                  <v:imagedata r:id="rId33" o:title=""/>
                </v:shape>
                <o:OLEObject Type="Embed" ProgID="Equation.DSMT4" ShapeID="_x0000_i1038" DrawAspect="Content" ObjectID="_1574065210" r:id="rId34"/>
              </w:object>
            </w:r>
            <w:r w:rsidR="00306AAC">
              <w:rPr>
                <w:rtl/>
                <w:lang w:bidi="fa-IR"/>
              </w:rPr>
              <w:t xml:space="preserve"> </w:t>
            </w:r>
          </w:p>
          <w:p w:rsidR="00306AAC" w:rsidRDefault="00306AAC" w:rsidP="0098376E">
            <w:pPr>
              <w:tabs>
                <w:tab w:val="left" w:pos="3277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</w:t>
            </w:r>
          </w:p>
          <w:p w:rsidR="00306AAC" w:rsidRPr="00591A97" w:rsidRDefault="00306AAC" w:rsidP="00306AAC">
            <w:pPr>
              <w:tabs>
                <w:tab w:val="left" w:pos="3277"/>
              </w:tabs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</w:t>
            </w:r>
            <w:r w:rsidRPr="00306AAC">
              <w:rPr>
                <w:position w:val="-6"/>
                <w:lang w:bidi="fa-IR"/>
              </w:rPr>
              <w:object w:dxaOrig="320" w:dyaOrig="279">
                <v:shape id="_x0000_i1039" type="#_x0000_t75" style="width:16.5pt;height:13.5pt" o:ole="">
                  <v:imagedata r:id="rId35" o:title=""/>
                </v:shape>
                <o:OLEObject Type="Embed" ProgID="Equation.DSMT4" ShapeID="_x0000_i1039" DrawAspect="Content" ObjectID="_1574065211" r:id="rId36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   </w:t>
            </w:r>
            <w:r w:rsidRPr="00306AAC">
              <w:rPr>
                <w:position w:val="-6"/>
                <w:lang w:bidi="fa-IR"/>
              </w:rPr>
              <w:object w:dxaOrig="320" w:dyaOrig="279">
                <v:shape id="_x0000_i1040" type="#_x0000_t75" style="width:16.5pt;height:13.5pt" o:ole="">
                  <v:imagedata r:id="rId37" o:title=""/>
                </v:shape>
                <o:OLEObject Type="Embed" ProgID="Equation.DSMT4" ShapeID="_x0000_i1040" DrawAspect="Content" ObjectID="_1574065212" r:id="rId38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  </w:t>
            </w:r>
            <w:r w:rsidRPr="00306AAC">
              <w:rPr>
                <w:position w:val="-20"/>
                <w:lang w:bidi="fa-IR"/>
              </w:rPr>
              <w:object w:dxaOrig="660" w:dyaOrig="540">
                <v:shape id="_x0000_i1041" type="#_x0000_t75" style="width:33pt;height:27pt" o:ole="">
                  <v:imagedata r:id="rId39" o:title=""/>
                </v:shape>
                <o:OLEObject Type="Embed" ProgID="Equation.DSMT4" ShapeID="_x0000_i1041" DrawAspect="Content" ObjectID="_1574065213" r:id="rId40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   </w:t>
            </w:r>
            <w:r w:rsidRPr="00306AAC">
              <w:rPr>
                <w:position w:val="-20"/>
                <w:lang w:bidi="fa-IR"/>
              </w:rPr>
              <w:object w:dxaOrig="660" w:dyaOrig="540">
                <v:shape id="_x0000_i1042" type="#_x0000_t75" style="width:33pt;height:27pt" o:ole="">
                  <v:imagedata r:id="rId41" o:title=""/>
                </v:shape>
                <o:OLEObject Type="Embed" ProgID="Equation.DSMT4" ShapeID="_x0000_i1042" DrawAspect="Content" ObjectID="_1574065214" r:id="rId42"/>
              </w:object>
            </w:r>
            <w:r>
              <w:rPr>
                <w:rtl/>
                <w:lang w:bidi="fa-IR"/>
              </w:rPr>
              <w:t xml:space="preserve"> </w:t>
            </w:r>
          </w:p>
        </w:tc>
        <w:tc>
          <w:tcPr>
            <w:tcW w:w="461" w:type="dxa"/>
            <w:vAlign w:val="center"/>
          </w:tcPr>
          <w:p w:rsidR="00CF444A" w:rsidRPr="00D84F52" w:rsidRDefault="00D41DD4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5</w:t>
            </w:r>
          </w:p>
        </w:tc>
        <w:tc>
          <w:tcPr>
            <w:tcW w:w="9497" w:type="dxa"/>
          </w:tcPr>
          <w:p w:rsidR="000A02EA" w:rsidRDefault="00D41DD4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حاصل عبارت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را بدست آورید.</w:t>
            </w:r>
          </w:p>
          <w:p w:rsidR="00D41DD4" w:rsidRDefault="00D41DD4" w:rsidP="00D41DD4">
            <w:pPr>
              <w:tabs>
                <w:tab w:val="left" w:pos="624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</w:t>
            </w:r>
            <w:r>
              <w:rPr>
                <w:rtl/>
                <w:lang w:bidi="fa-IR"/>
              </w:rPr>
              <w:tab/>
            </w:r>
            <w:r>
              <w:rPr>
                <w:rFonts w:hint="cs"/>
                <w:rtl/>
                <w:lang w:bidi="fa-IR"/>
              </w:rPr>
              <w:t xml:space="preserve">           </w:t>
            </w:r>
            <w:r w:rsidR="00CB47E8" w:rsidRPr="00CB47E8">
              <w:rPr>
                <w:position w:val="-30"/>
                <w:lang w:bidi="fa-IR"/>
              </w:rPr>
              <w:object w:dxaOrig="2280" w:dyaOrig="740">
                <v:shape id="_x0000_i1043" type="#_x0000_t75" style="width:114pt;height:36.75pt" o:ole="">
                  <v:imagedata r:id="rId43" o:title=""/>
                </v:shape>
                <o:OLEObject Type="Embed" ProgID="Equation.DSMT4" ShapeID="_x0000_i1043" DrawAspect="Content" ObjectID="_1574065215" r:id="rId44"/>
              </w:object>
            </w:r>
            <w:r>
              <w:rPr>
                <w:rtl/>
                <w:lang w:bidi="fa-IR"/>
              </w:rPr>
              <w:t xml:space="preserve"> </w:t>
            </w:r>
          </w:p>
          <w:p w:rsidR="00CB47E8" w:rsidRDefault="00CB47E8" w:rsidP="00D41DD4">
            <w:pPr>
              <w:tabs>
                <w:tab w:val="left" w:pos="6241"/>
              </w:tabs>
              <w:rPr>
                <w:rtl/>
                <w:lang w:bidi="fa-IR"/>
              </w:rPr>
            </w:pPr>
          </w:p>
          <w:p w:rsidR="00CB47E8" w:rsidRDefault="00CB47E8" w:rsidP="00CB47E8">
            <w:pPr>
              <w:tabs>
                <w:tab w:val="left" w:pos="6896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="00807001">
              <w:rPr>
                <w:rFonts w:hint="cs"/>
                <w:rtl/>
                <w:lang w:bidi="fa-IR"/>
              </w:rPr>
              <w:t xml:space="preserve">   </w:t>
            </w:r>
            <w:r w:rsidR="00807001" w:rsidRPr="00807001">
              <w:rPr>
                <w:position w:val="-30"/>
                <w:lang w:bidi="fa-IR"/>
              </w:rPr>
              <w:object w:dxaOrig="1900" w:dyaOrig="740">
                <v:shape id="_x0000_i1044" type="#_x0000_t75" style="width:95.25pt;height:36.75pt" o:ole="">
                  <v:imagedata r:id="rId45" o:title=""/>
                </v:shape>
                <o:OLEObject Type="Embed" ProgID="Equation.DSMT4" ShapeID="_x0000_i1044" DrawAspect="Content" ObjectID="_1574065216" r:id="rId46"/>
              </w:object>
            </w:r>
            <w:r>
              <w:rPr>
                <w:rtl/>
                <w:lang w:bidi="fa-IR"/>
              </w:rPr>
              <w:t xml:space="preserve"> </w:t>
            </w:r>
          </w:p>
          <w:p w:rsidR="00807001" w:rsidRDefault="00807001" w:rsidP="00CB47E8">
            <w:pPr>
              <w:tabs>
                <w:tab w:val="left" w:pos="6896"/>
              </w:tabs>
              <w:rPr>
                <w:rtl/>
                <w:lang w:bidi="fa-IR"/>
              </w:rPr>
            </w:pPr>
          </w:p>
          <w:p w:rsidR="00807001" w:rsidRDefault="00807001" w:rsidP="00807001">
            <w:pPr>
              <w:tabs>
                <w:tab w:val="left" w:pos="6896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Pr="00807001">
              <w:rPr>
                <w:position w:val="-28"/>
                <w:lang w:bidi="fa-IR"/>
              </w:rPr>
              <w:object w:dxaOrig="2000" w:dyaOrig="720">
                <v:shape id="_x0000_i1045" type="#_x0000_t75" style="width:100.5pt;height:36pt" o:ole="">
                  <v:imagedata r:id="rId47" o:title=""/>
                </v:shape>
                <o:OLEObject Type="Embed" ProgID="Equation.DSMT4" ShapeID="_x0000_i1045" DrawAspect="Content" ObjectID="_1574065217" r:id="rId48"/>
              </w:object>
            </w:r>
            <w:r>
              <w:rPr>
                <w:lang w:bidi="fa-IR"/>
              </w:rPr>
              <w:t xml:space="preserve"> </w:t>
            </w:r>
          </w:p>
          <w:p w:rsidR="001E5594" w:rsidRPr="00D84F52" w:rsidRDefault="001E5594" w:rsidP="00807001">
            <w:pPr>
              <w:tabs>
                <w:tab w:val="left" w:pos="6896"/>
              </w:tabs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F444A" w:rsidRPr="00D84F52" w:rsidRDefault="00807001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C84DCA" w:rsidRPr="00D84F52" w:rsidTr="00F60017"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9497" w:type="dxa"/>
            <w:vAlign w:val="center"/>
          </w:tcPr>
          <w:p w:rsidR="0022541C" w:rsidRDefault="00807001" w:rsidP="00BF591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عبارت زیر را ساده کنید و در صورت امکان </w:t>
            </w:r>
            <w:r w:rsidR="001E5594">
              <w:rPr>
                <w:rFonts w:hint="cs"/>
                <w:rtl/>
              </w:rPr>
              <w:t>ساده کنید.</w:t>
            </w:r>
          </w:p>
          <w:p w:rsidR="001E5594" w:rsidRPr="00D66326" w:rsidRDefault="001E5594" w:rsidP="001E5594">
            <w:pPr>
              <w:jc w:val="right"/>
              <w:rPr>
                <w:sz w:val="28"/>
                <w:szCs w:val="28"/>
                <w:lang w:bidi="fa-IR"/>
              </w:rPr>
            </w:pPr>
            <w:r w:rsidRPr="001E5594">
              <w:rPr>
                <w:position w:val="-42"/>
                <w:sz w:val="28"/>
                <w:szCs w:val="28"/>
                <w:lang w:bidi="fa-IR"/>
              </w:rPr>
              <w:object w:dxaOrig="1380" w:dyaOrig="1180">
                <v:shape id="_x0000_i1046" type="#_x0000_t75" style="width:69pt;height:58.5pt" o:ole="">
                  <v:imagedata r:id="rId49" o:title=""/>
                </v:shape>
                <o:OLEObject Type="Embed" ProgID="Equation.DSMT4" ShapeID="_x0000_i1046" DrawAspect="Content" ObjectID="_1574065218" r:id="rId50"/>
              </w:object>
            </w:r>
            <w:r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:rsidR="00D66326" w:rsidRDefault="00D66326" w:rsidP="00BF5916">
            <w:pPr>
              <w:rPr>
                <w:sz w:val="30"/>
                <w:szCs w:val="30"/>
                <w:rtl/>
                <w:lang w:bidi="fa-IR"/>
              </w:rPr>
            </w:pPr>
          </w:p>
          <w:p w:rsidR="001E5594" w:rsidRPr="00D66326" w:rsidRDefault="001E5594" w:rsidP="00BF5916">
            <w:pPr>
              <w:rPr>
                <w:sz w:val="30"/>
                <w:szCs w:val="30"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4DCA" w:rsidRPr="00D84F52" w:rsidRDefault="001E5594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84DCA" w:rsidRPr="00D84F52" w:rsidTr="00F60017"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7</w:t>
            </w:r>
          </w:p>
        </w:tc>
        <w:tc>
          <w:tcPr>
            <w:tcW w:w="9497" w:type="dxa"/>
          </w:tcPr>
          <w:p w:rsidR="00D66326" w:rsidRDefault="007818CE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365811</wp:posOffset>
                      </wp:positionH>
                      <wp:positionV relativeFrom="paragraph">
                        <wp:posOffset>227330</wp:posOffset>
                      </wp:positionV>
                      <wp:extent cx="2358606" cy="1053389"/>
                      <wp:effectExtent l="0" t="0" r="0" b="1397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8606" cy="1053389"/>
                                <a:chOff x="0" y="0"/>
                                <a:chExt cx="2358606" cy="1053389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277978"/>
                                  <a:ext cx="1467308" cy="7754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416934" y="0"/>
                                  <a:ext cx="608965" cy="27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4D5D" w:rsidRDefault="007818CE" w:rsidP="00394D5D">
                                    <w:r w:rsidRPr="00394D5D">
                                      <w:rPr>
                                        <w:position w:val="-6"/>
                                      </w:rPr>
                                      <w:object w:dxaOrig="600" w:dyaOrig="279">
                                        <v:shape id="_x0000_i1048" type="#_x0000_t75" style="width:30pt;height:13.5pt" o:ole="">
                                          <v:imagedata r:id="rId51" o:title=""/>
                                        </v:shape>
                                        <o:OLEObject Type="Embed" ProgID="Equation.DSMT4" ShapeID="_x0000_i1048" DrawAspect="Content" ObjectID="_1574065222" r:id="rId52"/>
                                      </w:object>
                                    </w:r>
                                    <w:r w:rsidR="00394D5D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470241" y="431368"/>
                                  <a:ext cx="888365" cy="503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18CE" w:rsidRDefault="007818CE" w:rsidP="00394D5D">
                                    <w:r w:rsidRPr="007818CE">
                                      <w:rPr>
                                        <w:position w:val="-20"/>
                                      </w:rPr>
                                      <w:object w:dxaOrig="1040" w:dyaOrig="639">
                                        <v:shape id="_x0000_i1050" type="#_x0000_t75" style="width:51.75pt;height:31.5pt" o:ole="">
                                          <v:imagedata r:id="rId53" o:title=""/>
                                        </v:shape>
                                        <o:OLEObject Type="Embed" ProgID="Equation.DSMT4" ShapeID="_x0000_i1050" DrawAspect="Content" ObjectID="_1574065223" r:id="rId54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" o:spid="_x0000_s1026" style="position:absolute;left:0;text-align:left;margin-left:28.8pt;margin-top:17.9pt;width:185.7pt;height:82.95pt;z-index:251689984" coordsize="23586,1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">
                      <v:rect id="Rectangle 1" o:spid="_x0000_s1027" style="position:absolute;top:2779;width:14673;height:7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4169;width:6089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FcMA&#10;AADaAAAADwAAAGRycy9kb3ducmV2LnhtbESPQWvCQBSE74X+h+UJ3pqNCqWkWUWESkE81Iq9Pnef&#10;SUj27ZLdxuiv7xYKPQ4z8w1TrkbbiYH60DhWMMtyEMTamYYrBcfPt6cXECEiG+wck4IbBVgtHx9K&#10;LIy78gcNh1iJBOFQoII6Rl9IGXRNFkPmPHHyLq63GJPsK2l6vCa47eQ8z5+lxYbTQo2eNjXp9vBt&#10;FezxtI3D2Opt6y/my/rzZnHfKTWdjOtXEJHG+B/+a78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ByFcMAAADaAAAADwAAAAAAAAAAAAAAAACYAgAAZHJzL2Rv&#10;d25yZXYueG1sUEsFBgAAAAAEAAQA9QAAAIgDAAAAAA==&#10;" filled="f" stroked="f" strokeweight=".5pt">
                        <v:textbox style="mso-fit-shape-to-text:t">
                          <w:txbxContent>
                            <w:p w:rsidR="00394D5D" w:rsidRDefault="007818CE" w:rsidP="00394D5D">
                              <w:r w:rsidRPr="00394D5D">
                                <w:rPr>
                                  <w:position w:val="-6"/>
                                </w:rPr>
                                <w:object w:dxaOrig="600" w:dyaOrig="279">
                                  <v:shape id="_x0000_i1050" type="#_x0000_t75" style="width:29.95pt;height:13.8pt" o:ole="">
                                    <v:imagedata r:id="rId55" o:title=""/>
                                  </v:shape>
                                  <o:OLEObject Type="Embed" ProgID="Equation.DSMT4" ShapeID="_x0000_i1050" DrawAspect="Content" ObjectID="_1523219027" r:id="rId56"/>
                                </w:object>
                              </w:r>
                              <w:r w:rsidR="00394D5D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" o:spid="_x0000_s1029" type="#_x0000_t202" style="position:absolute;left:14702;top:4313;width:8884;height:50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XjsMA&#10;AADaAAAADwAAAGRycy9kb3ducmV2LnhtbESPQWvCQBSE7wX/w/KE3pqNFUqJWUUERRAPtaVen7vP&#10;JCT7dsluY+qv7xYKPQ4z8w1TrkbbiYH60DhWMMtyEMTamYYrBR/v26dXECEiG+wck4JvCrBaTh5K&#10;LIy78RsNp1iJBOFQoII6Rl9IGXRNFkPmPHHyrq63GJPsK2l6vCW47eRznr9Iiw2nhRo9bWrS7enL&#10;Kjji5y4OY6t3rb+as/WXzfx+UOpxOq4XICKN8T/8194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XjsMAAADaAAAADwAAAAAAAAAAAAAAAACYAgAAZHJzL2Rv&#10;d25yZXYueG1sUEsFBgAAAAAEAAQA9QAAAIgDAAAAAA==&#10;" filled="f" stroked="f" strokeweight=".5pt">
                        <v:textbox style="mso-fit-shape-to-text:t">
                          <w:txbxContent>
                            <w:p w:rsidR="007818CE" w:rsidRDefault="007818CE" w:rsidP="00394D5D">
                              <w:r w:rsidRPr="007818CE">
                                <w:rPr>
                                  <w:position w:val="-20"/>
                                </w:rPr>
                                <w:object w:dxaOrig="1040" w:dyaOrig="639">
                                  <v:shape id="_x0000_i1051" type="#_x0000_t75" style="width:51.85pt;height:31.7pt" o:ole="">
                                    <v:imagedata r:id="rId57" o:title=""/>
                                  </v:shape>
                                  <o:OLEObject Type="Embed" ProgID="Equation.DSMT4" ShapeID="_x0000_i1051" DrawAspect="Content" ObjectID="_1523219028" r:id="rId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94D5D">
              <w:rPr>
                <w:rFonts w:hint="cs"/>
                <w:rtl/>
                <w:lang w:bidi="fa-IR"/>
              </w:rPr>
              <w:t xml:space="preserve">مساحت مستطیل زیر را بر حسب </w:t>
            </w:r>
            <w:r w:rsidR="00394D5D">
              <w:rPr>
                <w:lang w:bidi="fa-IR"/>
              </w:rPr>
              <w:t xml:space="preserve">a </w:t>
            </w:r>
            <w:r w:rsidR="00394D5D">
              <w:rPr>
                <w:rFonts w:hint="cs"/>
                <w:rtl/>
                <w:lang w:bidi="fa-IR"/>
              </w:rPr>
              <w:t xml:space="preserve">  بدست آورید.</w:t>
            </w:r>
          </w:p>
          <w:p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:rsidR="00394D5D" w:rsidRP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4DCA" w:rsidRPr="00D84F52" w:rsidRDefault="00394D5D" w:rsidP="00283FF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84DCA" w:rsidRPr="00D84F52" w:rsidTr="00F60017">
        <w:trPr>
          <w:trHeight w:val="1423"/>
        </w:trPr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8</w:t>
            </w:r>
          </w:p>
          <w:p w:rsidR="00C84DCA" w:rsidRPr="00D84F52" w:rsidRDefault="00C84DCA" w:rsidP="003E2171">
            <w:pPr>
              <w:rPr>
                <w:rtl/>
              </w:rPr>
            </w:pPr>
          </w:p>
          <w:p w:rsidR="00C84DCA" w:rsidRPr="00D84F52" w:rsidRDefault="00C84DCA" w:rsidP="003E2171">
            <w:pPr>
              <w:rPr>
                <w:rtl/>
              </w:rPr>
            </w:pPr>
          </w:p>
          <w:p w:rsidR="00C84DCA" w:rsidRPr="00D84F52" w:rsidRDefault="00C84DCA" w:rsidP="003E2171">
            <w:pPr>
              <w:rPr>
                <w:rtl/>
              </w:rPr>
            </w:pPr>
          </w:p>
        </w:tc>
        <w:tc>
          <w:tcPr>
            <w:tcW w:w="9497" w:type="dxa"/>
          </w:tcPr>
          <w:p w:rsidR="00B25E1E" w:rsidRDefault="005C0DD1" w:rsidP="005C0DD1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تقسیم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های زیر را انجام بدهید.      </w:t>
            </w:r>
          </w:p>
          <w:p w:rsidR="005C0DD1" w:rsidRDefault="005C0DD1" w:rsidP="005C0DD1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</w:t>
            </w:r>
            <w:r w:rsidRPr="005C0DD1">
              <w:rPr>
                <w:position w:val="-30"/>
                <w:lang w:bidi="fa-IR"/>
              </w:rPr>
              <w:object w:dxaOrig="1120" w:dyaOrig="740">
                <v:shape id="_x0000_i1051" type="#_x0000_t75" style="width:55.5pt;height:36.75pt" o:ole="">
                  <v:imagedata r:id="rId59" o:title=""/>
                </v:shape>
                <o:OLEObject Type="Embed" ProgID="Equation.DSMT4" ShapeID="_x0000_i1051" DrawAspect="Content" ObjectID="_1574065219" r:id="rId60"/>
              </w:object>
            </w:r>
            <w:r>
              <w:rPr>
                <w:rtl/>
                <w:lang w:bidi="fa-IR"/>
              </w:rPr>
              <w:t xml:space="preserve"> </w:t>
            </w:r>
          </w:p>
          <w:p w:rsidR="005C0DD1" w:rsidRDefault="005C0DD1" w:rsidP="005C0DD1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</w:t>
            </w:r>
          </w:p>
          <w:p w:rsidR="007C48D4" w:rsidRDefault="007C48D4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7C48D4">
              <w:rPr>
                <w:position w:val="-34"/>
                <w:lang w:bidi="fa-IR"/>
              </w:rPr>
              <w:object w:dxaOrig="3240" w:dyaOrig="820">
                <v:shape id="_x0000_i1052" type="#_x0000_t75" style="width:162pt;height:41.25pt" o:ole="">
                  <v:imagedata r:id="rId61" o:title=""/>
                </v:shape>
                <o:OLEObject Type="Embed" ProgID="Equation.DSMT4" ShapeID="_x0000_i1052" DrawAspect="Content" ObjectID="_1574065220" r:id="rId62"/>
              </w:object>
            </w:r>
          </w:p>
          <w:p w:rsidR="007C48D4" w:rsidRDefault="007C48D4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7C48D4" w:rsidRDefault="007C48D4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7C48D4" w:rsidRDefault="007C48D4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33692B">
              <w:rPr>
                <w:position w:val="-18"/>
                <w:lang w:bidi="fa-IR"/>
              </w:rPr>
              <w:object w:dxaOrig="4860" w:dyaOrig="540">
                <v:shape id="_x0000_i1053" type="#_x0000_t75" style="width:243pt;height:27pt" o:ole="">
                  <v:imagedata r:id="rId63" o:title=""/>
                </v:shape>
                <o:OLEObject Type="Embed" ProgID="Equation.DSMT4" ShapeID="_x0000_i1053" DrawAspect="Content" ObjectID="_1574065221" r:id="rId64"/>
              </w:object>
            </w: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:rsidR="007C48D4" w:rsidRDefault="007C48D4" w:rsidP="005C0DD1">
            <w:pPr>
              <w:tabs>
                <w:tab w:val="left" w:pos="7203"/>
              </w:tabs>
              <w:jc w:val="right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 </w:t>
            </w:r>
          </w:p>
          <w:p w:rsidR="005C0DD1" w:rsidRPr="00CB033D" w:rsidRDefault="005C0DD1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</w:t>
            </w:r>
          </w:p>
        </w:tc>
        <w:tc>
          <w:tcPr>
            <w:tcW w:w="461" w:type="dxa"/>
            <w:vAlign w:val="center"/>
          </w:tcPr>
          <w:p w:rsidR="00C84DCA" w:rsidRPr="00D84F52" w:rsidRDefault="0033692B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0B3006" w:rsidRPr="00D84F52" w:rsidRDefault="00F47F42" w:rsidP="00F47F42">
      <w:pPr>
        <w:tabs>
          <w:tab w:val="left" w:pos="7696"/>
        </w:tabs>
        <w:jc w:val="right"/>
        <w:rPr>
          <w:rtl/>
        </w:rPr>
      </w:pPr>
      <w:r>
        <w:rPr>
          <w:rFonts w:hint="cs"/>
          <w:rtl/>
        </w:rPr>
        <w:t>و من ا... التوفیق</w:t>
      </w:r>
    </w:p>
    <w:sectPr w:rsidR="000B3006" w:rsidRPr="00D84F52" w:rsidSect="00F60017">
      <w:footerReference w:type="even" r:id="rId65"/>
      <w:footerReference w:type="default" r:id="rId6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DC" w:rsidRDefault="004072DC">
      <w:r>
        <w:separator/>
      </w:r>
    </w:p>
  </w:endnote>
  <w:endnote w:type="continuationSeparator" w:id="0">
    <w:p w:rsidR="004072DC" w:rsidRDefault="0040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939AE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F13B13" w:rsidRDefault="00F1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DC" w:rsidRDefault="004072DC">
      <w:r>
        <w:separator/>
      </w:r>
    </w:p>
  </w:footnote>
  <w:footnote w:type="continuationSeparator" w:id="0">
    <w:p w:rsidR="004072DC" w:rsidRDefault="00407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0B31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02EA"/>
    <w:rsid w:val="000A4E0D"/>
    <w:rsid w:val="000B0BDF"/>
    <w:rsid w:val="000B0C9E"/>
    <w:rsid w:val="000B3006"/>
    <w:rsid w:val="000C13A0"/>
    <w:rsid w:val="000C73A9"/>
    <w:rsid w:val="000E2D5C"/>
    <w:rsid w:val="000E4897"/>
    <w:rsid w:val="000F0AEE"/>
    <w:rsid w:val="000F7D7C"/>
    <w:rsid w:val="001014B6"/>
    <w:rsid w:val="00102989"/>
    <w:rsid w:val="00105998"/>
    <w:rsid w:val="00106C0E"/>
    <w:rsid w:val="00106CED"/>
    <w:rsid w:val="001104E1"/>
    <w:rsid w:val="00123E4F"/>
    <w:rsid w:val="00131B2E"/>
    <w:rsid w:val="00135CD4"/>
    <w:rsid w:val="001369CE"/>
    <w:rsid w:val="00156A69"/>
    <w:rsid w:val="00162771"/>
    <w:rsid w:val="001631AF"/>
    <w:rsid w:val="001738A4"/>
    <w:rsid w:val="001752AE"/>
    <w:rsid w:val="00180E9B"/>
    <w:rsid w:val="00183AB2"/>
    <w:rsid w:val="00186CEE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5594"/>
    <w:rsid w:val="001F07AB"/>
    <w:rsid w:val="002037DE"/>
    <w:rsid w:val="0020553D"/>
    <w:rsid w:val="002078FB"/>
    <w:rsid w:val="00213366"/>
    <w:rsid w:val="002171FB"/>
    <w:rsid w:val="002229A0"/>
    <w:rsid w:val="0022541C"/>
    <w:rsid w:val="002304F7"/>
    <w:rsid w:val="00234541"/>
    <w:rsid w:val="0023766B"/>
    <w:rsid w:val="002567B2"/>
    <w:rsid w:val="00257904"/>
    <w:rsid w:val="00265DAC"/>
    <w:rsid w:val="00282EE7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06AAC"/>
    <w:rsid w:val="00311C57"/>
    <w:rsid w:val="0031336D"/>
    <w:rsid w:val="00314F7C"/>
    <w:rsid w:val="00317E99"/>
    <w:rsid w:val="00320319"/>
    <w:rsid w:val="0032391D"/>
    <w:rsid w:val="0033692B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4D5D"/>
    <w:rsid w:val="00396865"/>
    <w:rsid w:val="003A2153"/>
    <w:rsid w:val="003B1261"/>
    <w:rsid w:val="003B5073"/>
    <w:rsid w:val="003B65F4"/>
    <w:rsid w:val="003C6A43"/>
    <w:rsid w:val="003D43BA"/>
    <w:rsid w:val="003D6812"/>
    <w:rsid w:val="003E2171"/>
    <w:rsid w:val="003E2AA3"/>
    <w:rsid w:val="003E3729"/>
    <w:rsid w:val="003E63B0"/>
    <w:rsid w:val="003E71B1"/>
    <w:rsid w:val="003F272F"/>
    <w:rsid w:val="004010F9"/>
    <w:rsid w:val="00402343"/>
    <w:rsid w:val="004040E7"/>
    <w:rsid w:val="00406C96"/>
    <w:rsid w:val="004072DC"/>
    <w:rsid w:val="004211E6"/>
    <w:rsid w:val="00427CF4"/>
    <w:rsid w:val="0043207A"/>
    <w:rsid w:val="00434539"/>
    <w:rsid w:val="0044211B"/>
    <w:rsid w:val="004568D6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B5D83"/>
    <w:rsid w:val="004B7F7B"/>
    <w:rsid w:val="004C35C6"/>
    <w:rsid w:val="004E14E2"/>
    <w:rsid w:val="004F0E3C"/>
    <w:rsid w:val="004F1A82"/>
    <w:rsid w:val="004F7238"/>
    <w:rsid w:val="0050492D"/>
    <w:rsid w:val="005249E8"/>
    <w:rsid w:val="00527D9D"/>
    <w:rsid w:val="005417C7"/>
    <w:rsid w:val="00551A46"/>
    <w:rsid w:val="00554692"/>
    <w:rsid w:val="00582813"/>
    <w:rsid w:val="00586099"/>
    <w:rsid w:val="00591A97"/>
    <w:rsid w:val="00592C7E"/>
    <w:rsid w:val="0059312F"/>
    <w:rsid w:val="005937CD"/>
    <w:rsid w:val="0059556C"/>
    <w:rsid w:val="005A14AC"/>
    <w:rsid w:val="005A4892"/>
    <w:rsid w:val="005B0A9C"/>
    <w:rsid w:val="005B355E"/>
    <w:rsid w:val="005C0DD1"/>
    <w:rsid w:val="005C1DBF"/>
    <w:rsid w:val="005C70F1"/>
    <w:rsid w:val="005E22DE"/>
    <w:rsid w:val="005E36AC"/>
    <w:rsid w:val="005F23E1"/>
    <w:rsid w:val="005F5844"/>
    <w:rsid w:val="005F5D12"/>
    <w:rsid w:val="005F7954"/>
    <w:rsid w:val="0061446A"/>
    <w:rsid w:val="00614E45"/>
    <w:rsid w:val="006166CD"/>
    <w:rsid w:val="006212E5"/>
    <w:rsid w:val="00645BBA"/>
    <w:rsid w:val="006507AA"/>
    <w:rsid w:val="00651A39"/>
    <w:rsid w:val="00652AE5"/>
    <w:rsid w:val="006535D6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0685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18CE"/>
    <w:rsid w:val="00783232"/>
    <w:rsid w:val="0079083E"/>
    <w:rsid w:val="0079239E"/>
    <w:rsid w:val="007A2097"/>
    <w:rsid w:val="007A7005"/>
    <w:rsid w:val="007A76B6"/>
    <w:rsid w:val="007B4428"/>
    <w:rsid w:val="007C48D4"/>
    <w:rsid w:val="007D2BAF"/>
    <w:rsid w:val="007D7552"/>
    <w:rsid w:val="007F110E"/>
    <w:rsid w:val="008064FD"/>
    <w:rsid w:val="00807001"/>
    <w:rsid w:val="00812D2F"/>
    <w:rsid w:val="00813CF4"/>
    <w:rsid w:val="00814666"/>
    <w:rsid w:val="00815D3C"/>
    <w:rsid w:val="00820188"/>
    <w:rsid w:val="00820AB3"/>
    <w:rsid w:val="008274E0"/>
    <w:rsid w:val="008547AA"/>
    <w:rsid w:val="008605CB"/>
    <w:rsid w:val="0087098B"/>
    <w:rsid w:val="00871AD4"/>
    <w:rsid w:val="008770E7"/>
    <w:rsid w:val="008817EA"/>
    <w:rsid w:val="00885BB4"/>
    <w:rsid w:val="00891872"/>
    <w:rsid w:val="00892C1B"/>
    <w:rsid w:val="00894564"/>
    <w:rsid w:val="008A4BD8"/>
    <w:rsid w:val="008A5051"/>
    <w:rsid w:val="008B2D29"/>
    <w:rsid w:val="008B2FB8"/>
    <w:rsid w:val="008D35A4"/>
    <w:rsid w:val="008D563F"/>
    <w:rsid w:val="008D6A73"/>
    <w:rsid w:val="008E4A1D"/>
    <w:rsid w:val="008F4B46"/>
    <w:rsid w:val="009215E0"/>
    <w:rsid w:val="009216D8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376E"/>
    <w:rsid w:val="00984794"/>
    <w:rsid w:val="0099294B"/>
    <w:rsid w:val="00992D67"/>
    <w:rsid w:val="009934FF"/>
    <w:rsid w:val="009960AB"/>
    <w:rsid w:val="009A0442"/>
    <w:rsid w:val="009A3B38"/>
    <w:rsid w:val="009B21F0"/>
    <w:rsid w:val="009B405E"/>
    <w:rsid w:val="009D4F39"/>
    <w:rsid w:val="009E6DB2"/>
    <w:rsid w:val="009E7A14"/>
    <w:rsid w:val="00A013FD"/>
    <w:rsid w:val="00A06317"/>
    <w:rsid w:val="00A06D0B"/>
    <w:rsid w:val="00A10B78"/>
    <w:rsid w:val="00A20A6A"/>
    <w:rsid w:val="00A20E9F"/>
    <w:rsid w:val="00A210D6"/>
    <w:rsid w:val="00A24CCA"/>
    <w:rsid w:val="00A26BF5"/>
    <w:rsid w:val="00A32C0E"/>
    <w:rsid w:val="00A4069A"/>
    <w:rsid w:val="00A40DA9"/>
    <w:rsid w:val="00A5000C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939AE"/>
    <w:rsid w:val="00AB300F"/>
    <w:rsid w:val="00AC6A14"/>
    <w:rsid w:val="00AD0171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5E1E"/>
    <w:rsid w:val="00B2713C"/>
    <w:rsid w:val="00B305E1"/>
    <w:rsid w:val="00B36CB2"/>
    <w:rsid w:val="00B42565"/>
    <w:rsid w:val="00B463C0"/>
    <w:rsid w:val="00B538FF"/>
    <w:rsid w:val="00B53FF9"/>
    <w:rsid w:val="00B5603E"/>
    <w:rsid w:val="00B56F1A"/>
    <w:rsid w:val="00B71B87"/>
    <w:rsid w:val="00B734A8"/>
    <w:rsid w:val="00B80042"/>
    <w:rsid w:val="00BA6509"/>
    <w:rsid w:val="00BA7917"/>
    <w:rsid w:val="00BB1181"/>
    <w:rsid w:val="00BD447E"/>
    <w:rsid w:val="00BD488E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646D4"/>
    <w:rsid w:val="00C712A0"/>
    <w:rsid w:val="00C819A9"/>
    <w:rsid w:val="00C82809"/>
    <w:rsid w:val="00C82A22"/>
    <w:rsid w:val="00C84DCA"/>
    <w:rsid w:val="00C9795F"/>
    <w:rsid w:val="00CA0093"/>
    <w:rsid w:val="00CA36E5"/>
    <w:rsid w:val="00CB033D"/>
    <w:rsid w:val="00CB14C6"/>
    <w:rsid w:val="00CB1627"/>
    <w:rsid w:val="00CB31E1"/>
    <w:rsid w:val="00CB47E8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46A"/>
    <w:rsid w:val="00D12852"/>
    <w:rsid w:val="00D2389A"/>
    <w:rsid w:val="00D30350"/>
    <w:rsid w:val="00D41DD4"/>
    <w:rsid w:val="00D47CAA"/>
    <w:rsid w:val="00D50E5A"/>
    <w:rsid w:val="00D55424"/>
    <w:rsid w:val="00D656B0"/>
    <w:rsid w:val="00D66326"/>
    <w:rsid w:val="00D73FD1"/>
    <w:rsid w:val="00D7747C"/>
    <w:rsid w:val="00D849E2"/>
    <w:rsid w:val="00D84F52"/>
    <w:rsid w:val="00D90C4E"/>
    <w:rsid w:val="00D92AD7"/>
    <w:rsid w:val="00DA1A63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33963"/>
    <w:rsid w:val="00E3552A"/>
    <w:rsid w:val="00E43550"/>
    <w:rsid w:val="00E53225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A2E3C"/>
    <w:rsid w:val="00EC2C10"/>
    <w:rsid w:val="00EC4D95"/>
    <w:rsid w:val="00ED0823"/>
    <w:rsid w:val="00ED12AB"/>
    <w:rsid w:val="00ED7D45"/>
    <w:rsid w:val="00EF4212"/>
    <w:rsid w:val="00EF59FB"/>
    <w:rsid w:val="00F01A3F"/>
    <w:rsid w:val="00F05EBA"/>
    <w:rsid w:val="00F1074C"/>
    <w:rsid w:val="00F12568"/>
    <w:rsid w:val="00F13B13"/>
    <w:rsid w:val="00F14030"/>
    <w:rsid w:val="00F17EC5"/>
    <w:rsid w:val="00F351F8"/>
    <w:rsid w:val="00F35F5F"/>
    <w:rsid w:val="00F36768"/>
    <w:rsid w:val="00F41622"/>
    <w:rsid w:val="00F41A10"/>
    <w:rsid w:val="00F44108"/>
    <w:rsid w:val="00F47F42"/>
    <w:rsid w:val="00F521DE"/>
    <w:rsid w:val="00F56A6B"/>
    <w:rsid w:val="00F60017"/>
    <w:rsid w:val="00F63DF6"/>
    <w:rsid w:val="00F67C4C"/>
    <w:rsid w:val="00F73E90"/>
    <w:rsid w:val="00F81292"/>
    <w:rsid w:val="00F82B41"/>
    <w:rsid w:val="00F876D5"/>
    <w:rsid w:val="00FA1DE2"/>
    <w:rsid w:val="00FA2A01"/>
    <w:rsid w:val="00FA3855"/>
    <w:rsid w:val="00FB0201"/>
    <w:rsid w:val="00FC5A50"/>
    <w:rsid w:val="00FD513A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2FDC70B9"/>
  <w15:docId w15:val="{81A1BD98-197F-4D0F-AF7A-45DF2DF2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6F0685"/>
    <w:pPr>
      <w:bidi w:val="0"/>
      <w:spacing w:before="100" w:beforeAutospacing="1" w:after="100" w:afterAutospacing="1"/>
    </w:pPr>
    <w:rPr>
      <w:rFonts w:cs="Times New Roman"/>
      <w:b w:val="0"/>
      <w:bCs w:val="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0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40.wmf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533BB-F059-4FB5-9348-01EA1ACD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kargar</cp:lastModifiedBy>
  <cp:revision>4</cp:revision>
  <cp:lastPrinted>2016-04-13T19:52:00Z</cp:lastPrinted>
  <dcterms:created xsi:type="dcterms:W3CDTF">2017-12-06T07:57:00Z</dcterms:created>
  <dcterms:modified xsi:type="dcterms:W3CDTF">2017-12-06T08:02:00Z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