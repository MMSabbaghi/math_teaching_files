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Look w:val="01E0" w:firstRow="1" w:lastRow="1" w:firstColumn="1" w:lastColumn="1" w:noHBand="0" w:noVBand="0"/>
      </w:tblPr>
      <w:tblGrid>
        <w:gridCol w:w="10516"/>
      </w:tblGrid>
      <w:tr w:rsidR="00A83BE2" w:rsidRPr="00D84F52" w14:paraId="7E0C3F9C" w14:textId="77777777" w:rsidTr="00515227">
        <w:trPr>
          <w:trHeight w:val="537"/>
        </w:trPr>
        <w:tc>
          <w:tcPr>
            <w:tcW w:w="10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60EA61" w14:textId="600C0E50" w:rsidR="009934FF" w:rsidRPr="00D84F52" w:rsidRDefault="009934FF" w:rsidP="00515227">
            <w:pPr>
              <w:tabs>
                <w:tab w:val="center" w:pos="5102"/>
              </w:tabs>
              <w:rPr>
                <w:rtl/>
              </w:rPr>
            </w:pPr>
            <w:r w:rsidRPr="00D84F52">
              <w:rPr>
                <w:rFonts w:hint="cs"/>
                <w:rtl/>
              </w:rPr>
              <w:t>نام و نام خانوادگی :</w:t>
            </w:r>
            <w:r w:rsidRPr="00D84F52">
              <w:rPr>
                <w:rFonts w:hint="cs"/>
                <w:rtl/>
              </w:rPr>
              <w:tab/>
            </w:r>
            <w:r w:rsidR="002E2315">
              <w:rPr>
                <w:rFonts w:hint="cs"/>
                <w:rtl/>
              </w:rPr>
              <w:t xml:space="preserve">                           </w:t>
            </w:r>
            <w:bookmarkStart w:id="0" w:name="_GoBack"/>
            <w:bookmarkEnd w:id="0"/>
            <w:r w:rsidR="002E2315">
              <w:rPr>
                <w:rFonts w:hint="cs"/>
                <w:rtl/>
              </w:rPr>
              <w:t xml:space="preserve">            </w:t>
            </w:r>
            <w:r w:rsidRPr="00D84F52">
              <w:rPr>
                <w:rFonts w:hint="cs"/>
                <w:rtl/>
              </w:rPr>
              <w:t>امتحان ریاضیات پایه</w:t>
            </w:r>
            <w:r w:rsidR="00096D6F" w:rsidRPr="00D84F52">
              <w:rPr>
                <w:rFonts w:hint="cs"/>
                <w:rtl/>
              </w:rPr>
              <w:t xml:space="preserve"> </w:t>
            </w:r>
            <w:r w:rsidR="0037499B" w:rsidRPr="00D84F52">
              <w:rPr>
                <w:rFonts w:hint="cs"/>
                <w:rtl/>
                <w:lang w:bidi="fa-IR"/>
              </w:rPr>
              <w:t>نهم</w:t>
            </w:r>
            <w:r w:rsidR="00A06D0B">
              <w:rPr>
                <w:rFonts w:hint="cs"/>
                <w:rtl/>
              </w:rPr>
              <w:t xml:space="preserve">  </w:t>
            </w:r>
            <w:r w:rsidR="002E2315">
              <w:rPr>
                <w:rFonts w:hint="cs"/>
                <w:rtl/>
              </w:rPr>
              <w:t>- فصل هفتم</w:t>
            </w:r>
            <w:r w:rsidR="00A06D0B">
              <w:rPr>
                <w:rFonts w:hint="cs"/>
                <w:rtl/>
              </w:rPr>
              <w:t xml:space="preserve">                  </w:t>
            </w:r>
            <w:r w:rsidR="002E2315">
              <w:rPr>
                <w:rFonts w:hint="cs"/>
                <w:rtl/>
              </w:rPr>
              <w:t xml:space="preserve">            </w:t>
            </w:r>
            <w:r w:rsidR="00A06D0B">
              <w:rPr>
                <w:rFonts w:hint="cs"/>
                <w:rtl/>
              </w:rPr>
              <w:t xml:space="preserve">         </w:t>
            </w:r>
            <w:r w:rsidR="002E2315">
              <w:rPr>
                <w:rFonts w:hint="cs"/>
                <w:rtl/>
              </w:rPr>
              <w:t>نمره</w:t>
            </w:r>
            <w:r w:rsidRPr="00D84F52">
              <w:rPr>
                <w:rFonts w:hint="cs"/>
                <w:rtl/>
              </w:rPr>
              <w:t>:</w:t>
            </w:r>
          </w:p>
        </w:tc>
      </w:tr>
    </w:tbl>
    <w:p w14:paraId="350C2616" w14:textId="77777777" w:rsidR="00D12852" w:rsidRPr="00812D2F" w:rsidRDefault="00D12852">
      <w:pPr>
        <w:rPr>
          <w:sz w:val="4"/>
          <w:szCs w:val="4"/>
          <w:rtl/>
        </w:rPr>
      </w:pPr>
    </w:p>
    <w:tbl>
      <w:tblPr>
        <w:tblStyle w:val="TableGrid"/>
        <w:bidiVisual/>
        <w:tblW w:w="0" w:type="auto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78"/>
        <w:gridCol w:w="9497"/>
        <w:gridCol w:w="461"/>
      </w:tblGrid>
      <w:tr w:rsidR="00010ED4" w:rsidRPr="00D84F52" w14:paraId="27043AB9" w14:textId="77777777" w:rsidTr="00A74688">
        <w:trPr>
          <w:trHeight w:val="1310"/>
        </w:trPr>
        <w:tc>
          <w:tcPr>
            <w:tcW w:w="578" w:type="dxa"/>
          </w:tcPr>
          <w:p w14:paraId="7379AE66" w14:textId="77777777" w:rsidR="00010ED4" w:rsidRPr="00D84F52" w:rsidRDefault="00A939AE" w:rsidP="00AD017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9497" w:type="dxa"/>
            <w:vAlign w:val="center"/>
          </w:tcPr>
          <w:p w14:paraId="1E247691" w14:textId="60574471" w:rsidR="00F60017" w:rsidRDefault="00824896" w:rsidP="00F60017">
            <w:pPr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دور عبارت های گویا خط بکشید.</w:t>
            </w:r>
          </w:p>
          <w:p w14:paraId="36C91640" w14:textId="4F1CE384" w:rsidR="00F60017" w:rsidRPr="00D84F52" w:rsidRDefault="009B21F0" w:rsidP="00A74688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    </w:t>
            </w:r>
            <w:r w:rsidR="0020553D">
              <w:rPr>
                <w:rFonts w:hint="cs"/>
                <w:rtl/>
                <w:lang w:bidi="fa-IR"/>
              </w:rPr>
              <w:t xml:space="preserve">    </w:t>
            </w:r>
            <w:r>
              <w:rPr>
                <w:rFonts w:hint="cs"/>
                <w:rtl/>
                <w:lang w:bidi="fa-IR"/>
              </w:rPr>
              <w:t xml:space="preserve">     </w:t>
            </w:r>
            <w:r w:rsidR="00AB770A" w:rsidRPr="00AB770A">
              <w:rPr>
                <w:position w:val="-28"/>
                <w:lang w:bidi="fa-IR"/>
              </w:rPr>
              <w:object w:dxaOrig="900" w:dyaOrig="720" w14:anchorId="05E6C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pt;height:36pt" o:ole="">
                  <v:imagedata r:id="rId8" o:title=""/>
                </v:shape>
                <o:OLEObject Type="Embed" ProgID="Equation.DSMT4" ShapeID="_x0000_i1025" DrawAspect="Content" ObjectID="_1805513845" r:id="rId9"/>
              </w:object>
            </w:r>
            <w:r w:rsidR="0020553D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  </w:t>
            </w:r>
            <w:r w:rsidR="0020553D">
              <w:rPr>
                <w:rFonts w:hint="cs"/>
                <w:rtl/>
                <w:lang w:bidi="fa-IR"/>
              </w:rPr>
              <w:t xml:space="preserve">                         </w:t>
            </w:r>
            <w:r w:rsidR="0020553D" w:rsidRPr="0020553D">
              <w:rPr>
                <w:position w:val="-26"/>
                <w:lang w:bidi="fa-IR"/>
              </w:rPr>
              <w:object w:dxaOrig="720" w:dyaOrig="700" w14:anchorId="01084E2D">
                <v:shape id="_x0000_i1026" type="#_x0000_t75" style="width:36pt;height:35.25pt" o:ole="">
                  <v:imagedata r:id="rId10" o:title=""/>
                </v:shape>
                <o:OLEObject Type="Embed" ProgID="Equation.DSMT4" ShapeID="_x0000_i1026" DrawAspect="Content" ObjectID="_1805513846" r:id="rId11"/>
              </w:object>
            </w:r>
            <w:r w:rsidR="0020553D">
              <w:rPr>
                <w:rtl/>
                <w:lang w:bidi="fa-IR"/>
              </w:rPr>
              <w:t xml:space="preserve"> </w:t>
            </w:r>
            <w:r w:rsidR="0020553D">
              <w:rPr>
                <w:rFonts w:hint="cs"/>
                <w:rtl/>
                <w:lang w:bidi="fa-IR"/>
              </w:rPr>
              <w:t xml:space="preserve">        </w:t>
            </w:r>
            <w:r>
              <w:rPr>
                <w:rFonts w:hint="cs"/>
                <w:rtl/>
                <w:lang w:bidi="fa-IR"/>
              </w:rPr>
              <w:t xml:space="preserve">        </w:t>
            </w:r>
            <w:r w:rsidR="0020553D">
              <w:rPr>
                <w:rFonts w:hint="cs"/>
                <w:rtl/>
                <w:lang w:bidi="fa-IR"/>
              </w:rPr>
              <w:t xml:space="preserve">    </w:t>
            </w:r>
            <w:r>
              <w:rPr>
                <w:rFonts w:hint="cs"/>
                <w:rtl/>
                <w:lang w:bidi="fa-IR"/>
              </w:rPr>
              <w:t xml:space="preserve">  </w:t>
            </w:r>
            <w:r w:rsidR="0020553D">
              <w:rPr>
                <w:rFonts w:hint="cs"/>
                <w:rtl/>
                <w:lang w:bidi="fa-IR"/>
              </w:rPr>
              <w:t xml:space="preserve">  </w:t>
            </w:r>
            <w:r>
              <w:rPr>
                <w:rFonts w:hint="cs"/>
                <w:rtl/>
                <w:lang w:bidi="fa-IR"/>
              </w:rPr>
              <w:t xml:space="preserve">       </w:t>
            </w:r>
            <w:r w:rsidR="0020553D" w:rsidRPr="0020553D">
              <w:rPr>
                <w:position w:val="-30"/>
                <w:lang w:bidi="fa-IR"/>
              </w:rPr>
              <w:object w:dxaOrig="840" w:dyaOrig="720" w14:anchorId="36ABC9C6">
                <v:shape id="_x0000_i1027" type="#_x0000_t75" style="width:42pt;height:36pt" o:ole="">
                  <v:imagedata r:id="rId12" o:title=""/>
                </v:shape>
                <o:OLEObject Type="Embed" ProgID="Equation.DSMT4" ShapeID="_x0000_i1027" DrawAspect="Content" ObjectID="_1805513847" r:id="rId13"/>
              </w:object>
            </w: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             </w:t>
            </w:r>
            <w:r w:rsidR="0020553D">
              <w:rPr>
                <w:rFonts w:hint="cs"/>
                <w:rtl/>
                <w:lang w:bidi="fa-IR"/>
              </w:rPr>
              <w:t xml:space="preserve">       </w:t>
            </w:r>
            <w:r>
              <w:rPr>
                <w:rFonts w:hint="cs"/>
                <w:rtl/>
                <w:lang w:bidi="fa-IR"/>
              </w:rPr>
              <w:t xml:space="preserve">      </w:t>
            </w:r>
            <w:r w:rsidRPr="009B21F0">
              <w:rPr>
                <w:position w:val="-6"/>
                <w:lang w:bidi="fa-IR"/>
              </w:rPr>
              <w:object w:dxaOrig="400" w:dyaOrig="279" w14:anchorId="776877F6">
                <v:shape id="_x0000_i1028" type="#_x0000_t75" style="width:20.25pt;height:13.5pt" o:ole="">
                  <v:imagedata r:id="rId14" o:title=""/>
                </v:shape>
                <o:OLEObject Type="Embed" ProgID="Equation.DSMT4" ShapeID="_x0000_i1028" DrawAspect="Content" ObjectID="_1805513848" r:id="rId15"/>
              </w:object>
            </w: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                </w:t>
            </w:r>
          </w:p>
        </w:tc>
        <w:tc>
          <w:tcPr>
            <w:tcW w:w="461" w:type="dxa"/>
            <w:vAlign w:val="center"/>
          </w:tcPr>
          <w:p w14:paraId="5B675A68" w14:textId="77777777" w:rsidR="00010ED4" w:rsidRPr="00D84F52" w:rsidRDefault="00F60017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CF444A" w:rsidRPr="00D84F52" w14:paraId="1E5DC58C" w14:textId="77777777" w:rsidTr="00F60017">
        <w:tc>
          <w:tcPr>
            <w:tcW w:w="578" w:type="dxa"/>
          </w:tcPr>
          <w:p w14:paraId="5BB8A80C" w14:textId="01425312" w:rsidR="00CF444A" w:rsidRPr="00D84F52" w:rsidRDefault="00824896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497" w:type="dxa"/>
          </w:tcPr>
          <w:p w14:paraId="5613AECC" w14:textId="77777777" w:rsidR="005C1DBF" w:rsidRDefault="0098376E" w:rsidP="00591A97">
            <w:pPr>
              <w:tabs>
                <w:tab w:val="left" w:pos="7410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هر عبارت را به عبارت مساوی آن وصل کنید.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483"/>
              <w:gridCol w:w="2483"/>
              <w:gridCol w:w="2483"/>
              <w:gridCol w:w="2483"/>
            </w:tblGrid>
            <w:tr w:rsidR="00AA2DC5" w14:paraId="02F9E7BC" w14:textId="77777777" w:rsidTr="00D61A94">
              <w:tc>
                <w:tcPr>
                  <w:tcW w:w="2483" w:type="dxa"/>
                </w:tcPr>
                <w:p w14:paraId="04130747" w14:textId="77777777" w:rsidR="00AA2DC5" w:rsidRDefault="00AA2DC5" w:rsidP="00AA2DC5">
                  <w:pPr>
                    <w:jc w:val="center"/>
                    <w:rPr>
                      <w:rFonts w:cs="0 Nazanin Bold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position w:val="-24"/>
                      <w:lang w:bidi="fa-IR"/>
                    </w:rPr>
                    <w:object w:dxaOrig="660" w:dyaOrig="630" w14:anchorId="61C55A7A">
                      <v:shape id="_x0000_i1029" type="#_x0000_t75" style="width:33pt;height:31.5pt" o:ole="">
                        <v:imagedata r:id="rId16" o:title=""/>
                      </v:shape>
                      <o:OLEObject Type="Embed" ProgID="Equation.DSMT4" ShapeID="_x0000_i1029" DrawAspect="Content" ObjectID="_1805513849" r:id="rId17"/>
                    </w:object>
                  </w:r>
                </w:p>
              </w:tc>
              <w:tc>
                <w:tcPr>
                  <w:tcW w:w="2483" w:type="dxa"/>
                </w:tcPr>
                <w:p w14:paraId="690AE198" w14:textId="77777777" w:rsidR="00AA2DC5" w:rsidRDefault="00AA2DC5" w:rsidP="00AA2DC5">
                  <w:pPr>
                    <w:jc w:val="center"/>
                    <w:rPr>
                      <w:rFonts w:cs="0 Nazanin Bold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position w:val="-20"/>
                      <w:lang w:bidi="fa-IR"/>
                    </w:rPr>
                    <w:object w:dxaOrig="675" w:dyaOrig="540" w14:anchorId="6B2CF739">
                      <v:shape id="_x0000_i1030" type="#_x0000_t75" style="width:33.75pt;height:27pt" o:ole="">
                        <v:imagedata r:id="rId18" o:title=""/>
                      </v:shape>
                      <o:OLEObject Type="Embed" ProgID="Equation.DSMT4" ShapeID="_x0000_i1030" DrawAspect="Content" ObjectID="_1805513850" r:id="rId19"/>
                    </w:object>
                  </w:r>
                </w:p>
              </w:tc>
              <w:tc>
                <w:tcPr>
                  <w:tcW w:w="2483" w:type="dxa"/>
                </w:tcPr>
                <w:p w14:paraId="617D718E" w14:textId="77777777" w:rsidR="00AA2DC5" w:rsidRDefault="00AA2DC5" w:rsidP="00AA2DC5">
                  <w:pPr>
                    <w:jc w:val="center"/>
                    <w:rPr>
                      <w:rFonts w:cs="0 Nazanin Bold"/>
                      <w:sz w:val="26"/>
                      <w:szCs w:val="26"/>
                      <w:rtl/>
                      <w:lang w:bidi="fa-IR"/>
                    </w:rPr>
                  </w:pPr>
                  <w:r w:rsidRPr="00292940">
                    <w:rPr>
                      <w:position w:val="-24"/>
                      <w:lang w:bidi="fa-IR"/>
                    </w:rPr>
                    <w:object w:dxaOrig="400" w:dyaOrig="580" w14:anchorId="37153E0B">
                      <v:shape id="_x0000_i1031" type="#_x0000_t75" style="width:20.25pt;height:29.25pt" o:ole="">
                        <v:imagedata r:id="rId20" o:title=""/>
                      </v:shape>
                      <o:OLEObject Type="Embed" ProgID="Equation.DSMT4" ShapeID="_x0000_i1031" DrawAspect="Content" ObjectID="_1805513851" r:id="rId21"/>
                    </w:object>
                  </w:r>
                </w:p>
              </w:tc>
              <w:tc>
                <w:tcPr>
                  <w:tcW w:w="2483" w:type="dxa"/>
                </w:tcPr>
                <w:p w14:paraId="247A4D73" w14:textId="77777777" w:rsidR="00AA2DC5" w:rsidRDefault="00AA2DC5" w:rsidP="00AA2DC5">
                  <w:pPr>
                    <w:jc w:val="center"/>
                    <w:rPr>
                      <w:rFonts w:cs="0 Nazanin Bold"/>
                      <w:sz w:val="26"/>
                      <w:szCs w:val="26"/>
                      <w:rtl/>
                      <w:lang w:bidi="fa-IR"/>
                    </w:rPr>
                  </w:pPr>
                  <w:r w:rsidRPr="00292940">
                    <w:rPr>
                      <w:position w:val="-24"/>
                      <w:lang w:bidi="fa-IR"/>
                    </w:rPr>
                    <w:object w:dxaOrig="560" w:dyaOrig="580" w14:anchorId="44F9FB0C">
                      <v:shape id="_x0000_i1032" type="#_x0000_t75" style="width:27.75pt;height:29.25pt" o:ole="">
                        <v:imagedata r:id="rId22" o:title=""/>
                      </v:shape>
                      <o:OLEObject Type="Embed" ProgID="Equation.DSMT4" ShapeID="_x0000_i1032" DrawAspect="Content" ObjectID="_1805513852" r:id="rId23"/>
                    </w:object>
                  </w:r>
                </w:p>
              </w:tc>
            </w:tr>
            <w:tr w:rsidR="00AA2DC5" w14:paraId="3615FFAD" w14:textId="77777777" w:rsidTr="00D61A94">
              <w:tc>
                <w:tcPr>
                  <w:tcW w:w="9932" w:type="dxa"/>
                  <w:gridSpan w:val="4"/>
                </w:tcPr>
                <w:p w14:paraId="483BB831" w14:textId="77777777" w:rsidR="00AA2DC5" w:rsidRDefault="00AA2DC5" w:rsidP="00AA2DC5">
                  <w:pPr>
                    <w:jc w:val="center"/>
                    <w:rPr>
                      <w:lang w:bidi="fa-IR"/>
                    </w:rPr>
                  </w:pPr>
                </w:p>
              </w:tc>
            </w:tr>
            <w:tr w:rsidR="00AA2DC5" w14:paraId="2610D58F" w14:textId="77777777" w:rsidTr="00D61A94">
              <w:tc>
                <w:tcPr>
                  <w:tcW w:w="2483" w:type="dxa"/>
                </w:tcPr>
                <w:p w14:paraId="04FE7275" w14:textId="77777777" w:rsidR="00AA2DC5" w:rsidRDefault="00AA2DC5" w:rsidP="00AA2DC5">
                  <w:pPr>
                    <w:jc w:val="center"/>
                    <w:rPr>
                      <w:rFonts w:cs="0 Nazanin Bold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position w:val="-6"/>
                      <w:lang w:bidi="fa-IR"/>
                    </w:rPr>
                    <w:object w:dxaOrig="330" w:dyaOrig="270" w14:anchorId="4520C709">
                      <v:shape id="_x0000_i1033" type="#_x0000_t75" style="width:16.5pt;height:13.5pt" o:ole="">
                        <v:imagedata r:id="rId24" o:title=""/>
                      </v:shape>
                      <o:OLEObject Type="Embed" ProgID="Equation.DSMT4" ShapeID="_x0000_i1033" DrawAspect="Content" ObjectID="_1805513853" r:id="rId25"/>
                    </w:object>
                  </w:r>
                </w:p>
              </w:tc>
              <w:tc>
                <w:tcPr>
                  <w:tcW w:w="2483" w:type="dxa"/>
                </w:tcPr>
                <w:p w14:paraId="3079A77B" w14:textId="77777777" w:rsidR="00AA2DC5" w:rsidRDefault="00AA2DC5" w:rsidP="00AA2DC5">
                  <w:pPr>
                    <w:jc w:val="center"/>
                    <w:rPr>
                      <w:rFonts w:cs="0 Nazanin Bold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position w:val="-6"/>
                      <w:lang w:bidi="fa-IR"/>
                    </w:rPr>
                    <w:object w:dxaOrig="330" w:dyaOrig="270" w14:anchorId="15808FA5">
                      <v:shape id="_x0000_i1034" type="#_x0000_t75" style="width:16.5pt;height:13.5pt" o:ole="">
                        <v:imagedata r:id="rId26" o:title=""/>
                      </v:shape>
                      <o:OLEObject Type="Embed" ProgID="Equation.DSMT4" ShapeID="_x0000_i1034" DrawAspect="Content" ObjectID="_1805513854" r:id="rId27"/>
                    </w:object>
                  </w:r>
                </w:p>
              </w:tc>
              <w:tc>
                <w:tcPr>
                  <w:tcW w:w="2483" w:type="dxa"/>
                </w:tcPr>
                <w:p w14:paraId="461ADD45" w14:textId="77777777" w:rsidR="00AA2DC5" w:rsidRPr="00AA2DC5" w:rsidRDefault="00AA2DC5" w:rsidP="00AA2DC5">
                  <w:pPr>
                    <w:jc w:val="center"/>
                    <w:rPr>
                      <w:rFonts w:cs="0 Nazanin Bold"/>
                      <w:rtl/>
                      <w:lang w:bidi="fa-IR"/>
                    </w:rPr>
                  </w:pPr>
                  <w:r w:rsidRPr="00AA2DC5">
                    <w:rPr>
                      <w:rFonts w:cs="0 Nazanin Bold" w:hint="cs"/>
                      <w:rtl/>
                      <w:lang w:bidi="fa-IR"/>
                    </w:rPr>
                    <w:t>ساده نشدنی</w:t>
                  </w:r>
                </w:p>
              </w:tc>
              <w:tc>
                <w:tcPr>
                  <w:tcW w:w="2483" w:type="dxa"/>
                </w:tcPr>
                <w:p w14:paraId="0FA773C4" w14:textId="77777777" w:rsidR="00AA2DC5" w:rsidRDefault="00AA2DC5" w:rsidP="00AA2DC5">
                  <w:pPr>
                    <w:jc w:val="center"/>
                    <w:rPr>
                      <w:rFonts w:cs="0 Nazanin Bold"/>
                      <w:sz w:val="26"/>
                      <w:szCs w:val="26"/>
                      <w:rtl/>
                      <w:lang w:bidi="fa-IR"/>
                    </w:rPr>
                  </w:pPr>
                  <w:r w:rsidRPr="00292940">
                    <w:rPr>
                      <w:position w:val="-24"/>
                      <w:lang w:bidi="fa-IR"/>
                    </w:rPr>
                    <w:object w:dxaOrig="300" w:dyaOrig="580" w14:anchorId="00136B96">
                      <v:shape id="_x0000_i1035" type="#_x0000_t75" style="width:15pt;height:29.25pt" o:ole="">
                        <v:imagedata r:id="rId28" o:title=""/>
                      </v:shape>
                      <o:OLEObject Type="Embed" ProgID="Equation.DSMT4" ShapeID="_x0000_i1035" DrawAspect="Content" ObjectID="_1805513855" r:id="rId29"/>
                    </w:object>
                  </w:r>
                </w:p>
              </w:tc>
            </w:tr>
          </w:tbl>
          <w:p w14:paraId="7712FC37" w14:textId="7C40ECB2" w:rsidR="00306AAC" w:rsidRPr="00591A97" w:rsidRDefault="00306AAC" w:rsidP="00306AAC">
            <w:pPr>
              <w:tabs>
                <w:tab w:val="left" w:pos="3277"/>
              </w:tabs>
              <w:rPr>
                <w:lang w:bidi="fa-IR"/>
              </w:rPr>
            </w:pPr>
          </w:p>
        </w:tc>
        <w:tc>
          <w:tcPr>
            <w:tcW w:w="461" w:type="dxa"/>
            <w:vAlign w:val="center"/>
          </w:tcPr>
          <w:p w14:paraId="2E62C64A" w14:textId="3F2A879B" w:rsidR="00CF444A" w:rsidRPr="00D84F52" w:rsidRDefault="00B8559B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824896" w:rsidRPr="00D84F52" w14:paraId="2863FB73" w14:textId="77777777" w:rsidTr="00105B90">
        <w:trPr>
          <w:trHeight w:val="1242"/>
        </w:trPr>
        <w:tc>
          <w:tcPr>
            <w:tcW w:w="578" w:type="dxa"/>
          </w:tcPr>
          <w:p w14:paraId="3E6BE88B" w14:textId="68797AE1" w:rsidR="00824896" w:rsidRPr="00D84F52" w:rsidRDefault="00824896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497" w:type="dxa"/>
          </w:tcPr>
          <w:p w14:paraId="079CF132" w14:textId="77777777" w:rsidR="00824896" w:rsidRDefault="00824896" w:rsidP="00824896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به ازای چه مقادیری عبارت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های زیر تعریف نشده است؟</w:t>
            </w:r>
          </w:p>
          <w:p w14:paraId="4CC4E10E" w14:textId="50E8D5A7" w:rsidR="00824896" w:rsidRDefault="00824896" w:rsidP="00824896">
            <w:pPr>
              <w:tabs>
                <w:tab w:val="left" w:pos="7831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                                                                 </w:t>
            </w:r>
            <w:r w:rsidRPr="00AA2DC5">
              <w:rPr>
                <w:position w:val="-20"/>
                <w:lang w:bidi="fa-IR"/>
              </w:rPr>
              <w:object w:dxaOrig="639" w:dyaOrig="540" w14:anchorId="1EB241B2">
                <v:shape id="_x0000_i1036" type="#_x0000_t75" style="width:32.25pt;height:26.25pt" o:ole="">
                  <v:imagedata r:id="rId30" o:title=""/>
                </v:shape>
                <o:OLEObject Type="Embed" ProgID="Equation.DSMT4" ShapeID="_x0000_i1036" DrawAspect="Content" ObjectID="_1805513856" r:id="rId31"/>
              </w:object>
            </w:r>
            <w:r>
              <w:rPr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 xml:space="preserve"> </w:t>
            </w:r>
            <w:r>
              <w:rPr>
                <w:lang w:bidi="fa-IR"/>
              </w:rPr>
              <w:tab/>
              <w:t xml:space="preserve">   </w:t>
            </w:r>
            <w:r w:rsidRPr="00AA2DC5">
              <w:rPr>
                <w:position w:val="-20"/>
                <w:lang w:bidi="fa-IR"/>
              </w:rPr>
              <w:object w:dxaOrig="660" w:dyaOrig="540" w14:anchorId="378F181D">
                <v:shape id="_x0000_i1037" type="#_x0000_t75" style="width:33.75pt;height:26.25pt" o:ole="">
                  <v:imagedata r:id="rId32" o:title=""/>
                </v:shape>
                <o:OLEObject Type="Embed" ProgID="Equation.DSMT4" ShapeID="_x0000_i1037" DrawAspect="Content" ObjectID="_1805513857" r:id="rId33"/>
              </w:object>
            </w:r>
            <w:r>
              <w:rPr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 xml:space="preserve"> </w:t>
            </w:r>
          </w:p>
        </w:tc>
        <w:tc>
          <w:tcPr>
            <w:tcW w:w="461" w:type="dxa"/>
            <w:vAlign w:val="center"/>
          </w:tcPr>
          <w:p w14:paraId="37FAB7A5" w14:textId="0F593885" w:rsidR="00824896" w:rsidRDefault="00824896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CF444A" w:rsidRPr="00D84F52" w14:paraId="75006DA6" w14:textId="77777777" w:rsidTr="00FB5508">
        <w:trPr>
          <w:trHeight w:val="2307"/>
        </w:trPr>
        <w:tc>
          <w:tcPr>
            <w:tcW w:w="578" w:type="dxa"/>
          </w:tcPr>
          <w:p w14:paraId="0E705C56" w14:textId="25CC2AF1" w:rsidR="00CF444A" w:rsidRPr="00D84F52" w:rsidRDefault="00824896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497" w:type="dxa"/>
          </w:tcPr>
          <w:p w14:paraId="079305DE" w14:textId="77777777" w:rsidR="000A02EA" w:rsidRDefault="00D41DD4" w:rsidP="00E14C5C">
            <w:pPr>
              <w:tabs>
                <w:tab w:val="left" w:pos="7779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حاصل عبارت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های زیر را بدست آورید.</w:t>
            </w:r>
          </w:p>
          <w:p w14:paraId="2E54D916" w14:textId="77777777" w:rsidR="00D41DD4" w:rsidRDefault="00D41DD4" w:rsidP="00D41DD4">
            <w:pPr>
              <w:tabs>
                <w:tab w:val="left" w:pos="6241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                              </w:t>
            </w:r>
            <w:r>
              <w:rPr>
                <w:rtl/>
                <w:lang w:bidi="fa-IR"/>
              </w:rPr>
              <w:tab/>
            </w:r>
            <w:r>
              <w:rPr>
                <w:rFonts w:hint="cs"/>
                <w:rtl/>
                <w:lang w:bidi="fa-IR"/>
              </w:rPr>
              <w:t xml:space="preserve">           </w:t>
            </w:r>
            <w:r w:rsidR="00CB47E8" w:rsidRPr="00CB47E8">
              <w:rPr>
                <w:position w:val="-30"/>
                <w:lang w:bidi="fa-IR"/>
              </w:rPr>
              <w:object w:dxaOrig="2280" w:dyaOrig="740" w14:anchorId="1C161A19">
                <v:shape id="_x0000_i1038" type="#_x0000_t75" style="width:114pt;height:36.75pt" o:ole="">
                  <v:imagedata r:id="rId34" o:title=""/>
                </v:shape>
                <o:OLEObject Type="Embed" ProgID="Equation.DSMT4" ShapeID="_x0000_i1038" DrawAspect="Content" ObjectID="_1805513858" r:id="rId35"/>
              </w:object>
            </w:r>
            <w:r>
              <w:rPr>
                <w:rtl/>
                <w:lang w:bidi="fa-IR"/>
              </w:rPr>
              <w:t xml:space="preserve"> </w:t>
            </w:r>
          </w:p>
          <w:p w14:paraId="0818E6C1" w14:textId="77777777" w:rsidR="00CB47E8" w:rsidRPr="00A74688" w:rsidRDefault="00CB47E8" w:rsidP="00D41DD4">
            <w:pPr>
              <w:tabs>
                <w:tab w:val="left" w:pos="6241"/>
              </w:tabs>
              <w:rPr>
                <w:sz w:val="20"/>
                <w:szCs w:val="20"/>
                <w:rtl/>
                <w:lang w:bidi="fa-IR"/>
              </w:rPr>
            </w:pPr>
          </w:p>
          <w:p w14:paraId="166352B4" w14:textId="0AAED0E8" w:rsidR="001E5594" w:rsidRPr="00D84F52" w:rsidRDefault="00CB47E8" w:rsidP="00AA2DC5">
            <w:pPr>
              <w:tabs>
                <w:tab w:val="left" w:pos="6896"/>
              </w:tabs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ab/>
            </w:r>
            <w:r w:rsidR="00807001">
              <w:rPr>
                <w:rFonts w:hint="cs"/>
                <w:rtl/>
                <w:lang w:bidi="fa-IR"/>
              </w:rPr>
              <w:t xml:space="preserve">   </w:t>
            </w:r>
            <w:r w:rsidR="00AA2DC5" w:rsidRPr="00807001">
              <w:rPr>
                <w:position w:val="-30"/>
                <w:lang w:bidi="fa-IR"/>
              </w:rPr>
              <w:object w:dxaOrig="1939" w:dyaOrig="740" w14:anchorId="16F3FB44">
                <v:shape id="_x0000_i1039" type="#_x0000_t75" style="width:97.5pt;height:36.75pt" o:ole="">
                  <v:imagedata r:id="rId36" o:title=""/>
                </v:shape>
                <o:OLEObject Type="Embed" ProgID="Equation.DSMT4" ShapeID="_x0000_i1039" DrawAspect="Content" ObjectID="_1805513859" r:id="rId37"/>
              </w:object>
            </w:r>
            <w:r>
              <w:rPr>
                <w:rtl/>
                <w:lang w:bidi="fa-IR"/>
              </w:rPr>
              <w:t xml:space="preserve"> </w:t>
            </w:r>
            <w:r w:rsidR="00807001">
              <w:rPr>
                <w:lang w:bidi="fa-IR"/>
              </w:rPr>
              <w:t xml:space="preserve"> </w:t>
            </w:r>
          </w:p>
        </w:tc>
        <w:tc>
          <w:tcPr>
            <w:tcW w:w="461" w:type="dxa"/>
            <w:vAlign w:val="center"/>
          </w:tcPr>
          <w:p w14:paraId="7B688D44" w14:textId="6BA9B704" w:rsidR="00CF444A" w:rsidRPr="00D84F52" w:rsidRDefault="00AA2DC5" w:rsidP="00AD0171">
            <w:pPr>
              <w:jc w:val="center"/>
              <w:rPr>
                <w:rtl/>
                <w:lang w:bidi="fa-IR"/>
              </w:rPr>
            </w:pPr>
            <w:r>
              <w:t>2</w:t>
            </w:r>
          </w:p>
        </w:tc>
      </w:tr>
      <w:tr w:rsidR="009B7735" w:rsidRPr="00D84F52" w14:paraId="76E99824" w14:textId="77777777" w:rsidTr="00A74688">
        <w:trPr>
          <w:trHeight w:val="2144"/>
        </w:trPr>
        <w:tc>
          <w:tcPr>
            <w:tcW w:w="578" w:type="dxa"/>
          </w:tcPr>
          <w:p w14:paraId="3CCF9AD6" w14:textId="79D6BCEF" w:rsidR="009B7735" w:rsidRPr="00D84F52" w:rsidRDefault="00824896" w:rsidP="00AD017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497" w:type="dxa"/>
          </w:tcPr>
          <w:p w14:paraId="32932BDA" w14:textId="6010D9BB" w:rsidR="009B7735" w:rsidRDefault="009B7735" w:rsidP="009B7735">
            <w:pPr>
              <w:spacing w:line="276" w:lineRule="auto"/>
              <w:rPr>
                <w:rFonts w:cs="0 Nazanin Bold"/>
                <w:sz w:val="26"/>
                <w:szCs w:val="26"/>
                <w:rtl/>
                <w:lang w:bidi="fa-IR"/>
              </w:rPr>
            </w:pPr>
            <w:r w:rsidRPr="009B7735">
              <w:rPr>
                <w:rFonts w:cs="0 Nazanin Bold"/>
                <w:sz w:val="26"/>
                <w:szCs w:val="26"/>
                <w:rtl/>
              </w:rPr>
              <w:t>حاصل جمع و تفر</w:t>
            </w:r>
            <w:r w:rsidRPr="009B7735">
              <w:rPr>
                <w:rFonts w:cs="0 Nazanin Bold" w:hint="cs"/>
                <w:sz w:val="26"/>
                <w:szCs w:val="26"/>
                <w:rtl/>
              </w:rPr>
              <w:t>ی</w:t>
            </w:r>
            <w:r w:rsidRPr="009B7735">
              <w:rPr>
                <w:rFonts w:cs="0 Nazanin Bold" w:hint="eastAsia"/>
                <w:sz w:val="26"/>
                <w:szCs w:val="26"/>
                <w:rtl/>
              </w:rPr>
              <w:t>ق</w:t>
            </w:r>
            <w:r w:rsidRPr="009B7735">
              <w:rPr>
                <w:rFonts w:cs="0 Nazanin Bold"/>
                <w:sz w:val="26"/>
                <w:szCs w:val="26"/>
                <w:rtl/>
              </w:rPr>
              <w:t xml:space="preserve"> ها</w:t>
            </w:r>
            <w:r w:rsidRPr="009B7735">
              <w:rPr>
                <w:rFonts w:cs="0 Nazanin Bold" w:hint="cs"/>
                <w:sz w:val="26"/>
                <w:szCs w:val="26"/>
                <w:rtl/>
              </w:rPr>
              <w:t>ی</w:t>
            </w:r>
            <w:r w:rsidRPr="009B7735">
              <w:rPr>
                <w:rFonts w:cs="0 Nazanin Bold"/>
                <w:sz w:val="26"/>
                <w:szCs w:val="26"/>
                <w:rtl/>
              </w:rPr>
              <w:t xml:space="preserve"> ز</w:t>
            </w:r>
            <w:r w:rsidRPr="009B7735">
              <w:rPr>
                <w:rFonts w:cs="0 Nazanin Bold" w:hint="cs"/>
                <w:sz w:val="26"/>
                <w:szCs w:val="26"/>
                <w:rtl/>
              </w:rPr>
              <w:t>ی</w:t>
            </w:r>
            <w:r w:rsidRPr="009B7735">
              <w:rPr>
                <w:rFonts w:cs="0 Nazanin Bold" w:hint="eastAsia"/>
                <w:sz w:val="26"/>
                <w:szCs w:val="26"/>
                <w:rtl/>
              </w:rPr>
              <w:t>ر</w:t>
            </w:r>
            <w:r w:rsidRPr="009B7735">
              <w:rPr>
                <w:rFonts w:cs="0 Nazanin Bold"/>
                <w:sz w:val="26"/>
                <w:szCs w:val="26"/>
                <w:rtl/>
              </w:rPr>
              <w:t xml:space="preserve"> را به دست آور</w:t>
            </w:r>
            <w:r w:rsidRPr="009B7735">
              <w:rPr>
                <w:rFonts w:cs="0 Nazanin Bold" w:hint="cs"/>
                <w:sz w:val="26"/>
                <w:szCs w:val="26"/>
                <w:rtl/>
              </w:rPr>
              <w:t>ی</w:t>
            </w:r>
            <w:r w:rsidRPr="009B7735">
              <w:rPr>
                <w:rFonts w:cs="0 Nazanin Bold" w:hint="eastAsia"/>
                <w:sz w:val="26"/>
                <w:szCs w:val="26"/>
                <w:rtl/>
              </w:rPr>
              <w:t>د</w:t>
            </w:r>
            <w:r w:rsidRPr="009B7735">
              <w:rPr>
                <w:rFonts w:cs="0 Nazanin Bold"/>
                <w:sz w:val="26"/>
                <w:szCs w:val="26"/>
                <w:rtl/>
              </w:rPr>
              <w:t>.</w:t>
            </w:r>
          </w:p>
          <w:p w14:paraId="017DD18D" w14:textId="39C2D2C5" w:rsidR="009B7735" w:rsidRDefault="001277FA" w:rsidP="009B7735">
            <w:pPr>
              <w:spacing w:line="276" w:lineRule="auto"/>
              <w:jc w:val="right"/>
              <w:rPr>
                <w:lang w:bidi="fa-IR"/>
              </w:rPr>
            </w:pPr>
            <w:r>
              <w:rPr>
                <w:lang w:bidi="fa-IR"/>
              </w:rPr>
              <w:t xml:space="preserve">        </w:t>
            </w:r>
            <w:r w:rsidR="009B7735" w:rsidRPr="009B7735">
              <w:rPr>
                <w:position w:val="-20"/>
                <w:lang w:bidi="fa-IR"/>
              </w:rPr>
              <w:object w:dxaOrig="1560" w:dyaOrig="540" w14:anchorId="52DCAFF1">
                <v:shape id="_x0000_i1040" type="#_x0000_t75" style="width:78pt;height:27pt" o:ole="">
                  <v:imagedata r:id="rId38" o:title=""/>
                </v:shape>
                <o:OLEObject Type="Embed" ProgID="Equation.DSMT4" ShapeID="_x0000_i1040" DrawAspect="Content" ObjectID="_1805513860" r:id="rId39"/>
              </w:object>
            </w:r>
            <w:r>
              <w:rPr>
                <w:rFonts w:hint="cs"/>
                <w:rtl/>
                <w:lang w:bidi="fa-IR"/>
              </w:rPr>
              <w:t xml:space="preserve">  </w:t>
            </w:r>
          </w:p>
          <w:p w14:paraId="229EA2C5" w14:textId="77777777" w:rsidR="00DA7DE7" w:rsidRPr="00A74688" w:rsidRDefault="00DA7DE7" w:rsidP="009B7735">
            <w:pPr>
              <w:spacing w:line="276" w:lineRule="auto"/>
              <w:jc w:val="right"/>
              <w:rPr>
                <w:rFonts w:cs="0 Nazanin Bold"/>
                <w:sz w:val="16"/>
                <w:szCs w:val="16"/>
                <w:rtl/>
                <w:lang w:bidi="fa-IR"/>
              </w:rPr>
            </w:pPr>
          </w:p>
          <w:p w14:paraId="0373E022" w14:textId="7643EC49" w:rsidR="009B7735" w:rsidRDefault="001277FA" w:rsidP="00DA7DE7">
            <w:pPr>
              <w:tabs>
                <w:tab w:val="left" w:pos="7779"/>
              </w:tabs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        </w:t>
            </w:r>
            <w:r w:rsidR="00DA7DE7" w:rsidRPr="009B7735">
              <w:rPr>
                <w:position w:val="-20"/>
                <w:lang w:bidi="fa-IR"/>
              </w:rPr>
              <w:object w:dxaOrig="1400" w:dyaOrig="540" w14:anchorId="3E77A9EC">
                <v:shape id="_x0000_i1041" type="#_x0000_t75" style="width:70.5pt;height:27pt" o:ole="">
                  <v:imagedata r:id="rId40" o:title=""/>
                </v:shape>
                <o:OLEObject Type="Embed" ProgID="Equation.DSMT4" ShapeID="_x0000_i1041" DrawAspect="Content" ObjectID="_1805513861" r:id="rId41"/>
              </w:object>
            </w:r>
          </w:p>
        </w:tc>
        <w:tc>
          <w:tcPr>
            <w:tcW w:w="461" w:type="dxa"/>
            <w:vAlign w:val="center"/>
          </w:tcPr>
          <w:p w14:paraId="0F6A2A68" w14:textId="62615BA3" w:rsidR="009B7735" w:rsidRDefault="009B7735" w:rsidP="00AD0171">
            <w:pPr>
              <w:jc w:val="center"/>
            </w:pPr>
            <w:r>
              <w:rPr>
                <w:rFonts w:hint="cs"/>
                <w:rtl/>
              </w:rPr>
              <w:t>5/1</w:t>
            </w:r>
          </w:p>
        </w:tc>
      </w:tr>
      <w:tr w:rsidR="00C84DCA" w:rsidRPr="00D84F52" w14:paraId="491C9D99" w14:textId="77777777" w:rsidTr="00F60017">
        <w:tc>
          <w:tcPr>
            <w:tcW w:w="578" w:type="dxa"/>
          </w:tcPr>
          <w:p w14:paraId="2B274215" w14:textId="31DC1FCA" w:rsidR="00C84DCA" w:rsidRPr="00D84F52" w:rsidRDefault="00824896" w:rsidP="00AD017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9497" w:type="dxa"/>
          </w:tcPr>
          <w:p w14:paraId="1C1EEDDB" w14:textId="6F910CA0" w:rsidR="00D66326" w:rsidRDefault="009B7735" w:rsidP="001E5594">
            <w:pPr>
              <w:tabs>
                <w:tab w:val="left" w:pos="2843"/>
              </w:tabs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50B057D5" wp14:editId="03D23056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11114</wp:posOffset>
                      </wp:positionV>
                      <wp:extent cx="2038993" cy="1040447"/>
                      <wp:effectExtent l="0" t="0" r="0" b="2667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38993" cy="1040447"/>
                                <a:chOff x="0" y="-78421"/>
                                <a:chExt cx="2038993" cy="1040447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277814"/>
                                  <a:ext cx="1467308" cy="6842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416914" y="-78421"/>
                                  <a:ext cx="69786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6FD769" w14:textId="1571E8BB" w:rsidR="00394D5D" w:rsidRDefault="009B7735" w:rsidP="00394D5D">
                                    <w:r w:rsidRPr="00394D5D">
                                      <w:rPr>
                                        <w:position w:val="-6"/>
                                      </w:rPr>
                                      <w:object w:dxaOrig="740" w:dyaOrig="420" w14:anchorId="45913B45">
                                        <v:shape id="_x0000_i1043" type="#_x0000_t75" style="width:36.75pt;height:20.25pt" o:ole="">
                                          <v:imagedata r:id="rId42" o:title=""/>
                                        </v:shape>
                                        <o:OLEObject Type="Embed" ProgID="Equation.DSMT4" ShapeID="_x0000_i1043" DrawAspect="Content" ObjectID="_1805513864" r:id="rId43"/>
                                      </w:object>
                                    </w:r>
                                    <w:r w:rsidR="00394D5D"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1470033" y="430653"/>
                                  <a:ext cx="568960" cy="435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798BA2" w14:textId="1F131E9B" w:rsidR="007818CE" w:rsidRDefault="009B7735" w:rsidP="00394D5D">
                                    <w:r w:rsidRPr="007818CE">
                                      <w:rPr>
                                        <w:position w:val="-20"/>
                                      </w:rPr>
                                      <w:object w:dxaOrig="540" w:dyaOrig="540" w14:anchorId="6F9B8F6B">
                                        <v:shape id="_x0000_i1045" type="#_x0000_t75" style="width:27pt;height:26.25pt" o:ole="">
                                          <v:imagedata r:id="rId44" o:title=""/>
                                        </v:shape>
                                        <o:OLEObject Type="Embed" ProgID="Equation.DSMT4" ShapeID="_x0000_i1045" DrawAspect="Content" ObjectID="_1805513865" r:id="rId45"/>
                                      </w:object>
                                    </w:r>
                                    <w:r w:rsidR="007818CE"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B057D5" id="Group 4" o:spid="_x0000_s1026" style="position:absolute;left:0;text-align:left;margin-left:4.6pt;margin-top:.9pt;width:160.55pt;height:81.9pt;z-index:251689984;mso-height-relative:margin" coordorigin=",-784" coordsize="20389,10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">
                      <v:rect id="Rectangle 1" o:spid="_x0000_s1027" style="position:absolute;top:2778;width:14673;height:6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4169;top:-784;width:6978;height:35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" filled="f" stroked="f" strokeweight=".5pt">
                        <v:textbox style="mso-fit-shape-to-text:t">
                          <w:txbxContent>
                            <w:p w14:paraId="7C6FD769" w14:textId="1571E8BB" w:rsidR="00394D5D" w:rsidRDefault="009B7735" w:rsidP="00394D5D">
                              <w:r w:rsidRPr="00394D5D">
                                <w:rPr>
                                  <w:position w:val="-6"/>
                                </w:rPr>
                                <w:object w:dxaOrig="740" w:dyaOrig="420" w14:anchorId="45913B45">
                                  <v:shape id="_x0000_i1043" type="#_x0000_t75" style="width:36.75pt;height:20.25pt" o:ole="">
                                    <v:imagedata r:id="rId42" o:title=""/>
                                  </v:shape>
                                  <o:OLEObject Type="Embed" ProgID="Equation.DSMT4" ShapeID="_x0000_i1043" DrawAspect="Content" ObjectID="_1805513864" r:id="rId46"/>
                                </w:object>
                              </w:r>
                              <w:r w:rsidR="00394D5D"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3" o:spid="_x0000_s1029" type="#_x0000_t202" style="position:absolute;left:14700;top:4306;width:5689;height:4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" filled="f" stroked="f" strokeweight=".5pt">
                        <v:textbox style="mso-fit-shape-to-text:t">
                          <w:txbxContent>
                            <w:p w14:paraId="63798BA2" w14:textId="1F131E9B" w:rsidR="007818CE" w:rsidRDefault="009B7735" w:rsidP="00394D5D">
                              <w:r w:rsidRPr="007818CE">
                                <w:rPr>
                                  <w:position w:val="-20"/>
                                </w:rPr>
                                <w:object w:dxaOrig="540" w:dyaOrig="540" w14:anchorId="6F9B8F6B">
                                  <v:shape id="_x0000_i1045" type="#_x0000_t75" style="width:27pt;height:26.25pt" o:ole="">
                                    <v:imagedata r:id="rId44" o:title=""/>
                                  </v:shape>
                                  <o:OLEObject Type="Embed" ProgID="Equation.DSMT4" ShapeID="_x0000_i1045" DrawAspect="Content" ObjectID="_1805513865" r:id="rId47"/>
                                </w:object>
                              </w:r>
                              <w:r w:rsidR="007818CE"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94D5D">
              <w:rPr>
                <w:rFonts w:hint="cs"/>
                <w:rtl/>
                <w:lang w:bidi="fa-IR"/>
              </w:rPr>
              <w:t xml:space="preserve">مساحت مستطیل زیر را بر حسب </w:t>
            </w:r>
            <w:r w:rsidR="00394D5D">
              <w:rPr>
                <w:lang w:bidi="fa-IR"/>
              </w:rPr>
              <w:t xml:space="preserve">a </w:t>
            </w:r>
            <w:r w:rsidR="00394D5D">
              <w:rPr>
                <w:rFonts w:hint="cs"/>
                <w:rtl/>
                <w:lang w:bidi="fa-IR"/>
              </w:rPr>
              <w:t xml:space="preserve">  بدست آورید.</w:t>
            </w:r>
          </w:p>
          <w:p w14:paraId="6997B64F" w14:textId="77777777" w:rsidR="00394D5D" w:rsidRDefault="00394D5D" w:rsidP="001E5594">
            <w:pPr>
              <w:tabs>
                <w:tab w:val="left" w:pos="2843"/>
              </w:tabs>
              <w:rPr>
                <w:rtl/>
                <w:lang w:bidi="fa-IR"/>
              </w:rPr>
            </w:pPr>
          </w:p>
          <w:p w14:paraId="7C39E709" w14:textId="77777777" w:rsidR="00394D5D" w:rsidRDefault="00394D5D" w:rsidP="001E5594">
            <w:pPr>
              <w:tabs>
                <w:tab w:val="left" w:pos="2843"/>
              </w:tabs>
              <w:rPr>
                <w:rtl/>
                <w:lang w:bidi="fa-IR"/>
              </w:rPr>
            </w:pPr>
          </w:p>
          <w:p w14:paraId="3998F6EA" w14:textId="77777777" w:rsidR="00394D5D" w:rsidRPr="00A74688" w:rsidRDefault="00394D5D" w:rsidP="001E5594">
            <w:pPr>
              <w:tabs>
                <w:tab w:val="left" w:pos="2843"/>
              </w:tabs>
              <w:rPr>
                <w:sz w:val="40"/>
                <w:szCs w:val="40"/>
                <w:rtl/>
                <w:lang w:bidi="fa-IR"/>
              </w:rPr>
            </w:pPr>
          </w:p>
        </w:tc>
        <w:tc>
          <w:tcPr>
            <w:tcW w:w="461" w:type="dxa"/>
            <w:vAlign w:val="center"/>
          </w:tcPr>
          <w:p w14:paraId="3C45495F" w14:textId="76B7DE47" w:rsidR="00C84DCA" w:rsidRPr="00D84F52" w:rsidRDefault="009B7735" w:rsidP="00283FFA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C84DCA" w:rsidRPr="00D84F52" w14:paraId="7FC7242B" w14:textId="77777777" w:rsidTr="00F60017">
        <w:trPr>
          <w:trHeight w:val="1423"/>
        </w:trPr>
        <w:tc>
          <w:tcPr>
            <w:tcW w:w="578" w:type="dxa"/>
          </w:tcPr>
          <w:p w14:paraId="69D6D97C" w14:textId="1E20AB07" w:rsidR="00C84DCA" w:rsidRPr="00D84F52" w:rsidRDefault="00824896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14:paraId="72626141" w14:textId="77777777" w:rsidR="00C84DCA" w:rsidRPr="00D84F52" w:rsidRDefault="00C84DCA" w:rsidP="003E2171">
            <w:pPr>
              <w:rPr>
                <w:rtl/>
              </w:rPr>
            </w:pPr>
          </w:p>
          <w:p w14:paraId="4339FA71" w14:textId="77777777" w:rsidR="00C84DCA" w:rsidRPr="00D84F52" w:rsidRDefault="00C84DCA" w:rsidP="003E2171">
            <w:pPr>
              <w:rPr>
                <w:rtl/>
              </w:rPr>
            </w:pPr>
          </w:p>
          <w:p w14:paraId="22499665" w14:textId="77777777" w:rsidR="00C84DCA" w:rsidRPr="00D84F52" w:rsidRDefault="00C84DCA" w:rsidP="003E2171">
            <w:pPr>
              <w:rPr>
                <w:rtl/>
              </w:rPr>
            </w:pPr>
          </w:p>
        </w:tc>
        <w:tc>
          <w:tcPr>
            <w:tcW w:w="9497" w:type="dxa"/>
          </w:tcPr>
          <w:p w14:paraId="16A895F7" w14:textId="47337BD0" w:rsidR="005C0DD1" w:rsidRDefault="005C0DD1" w:rsidP="00A74688">
            <w:pPr>
              <w:tabs>
                <w:tab w:val="left" w:pos="7203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تقسیم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های زیر را انجام بدهید.      </w:t>
            </w:r>
          </w:p>
          <w:p w14:paraId="45BA8E17" w14:textId="3A7FDEF2" w:rsidR="007C48D4" w:rsidRDefault="001277FA" w:rsidP="00A74688">
            <w:pPr>
              <w:tabs>
                <w:tab w:val="left" w:pos="7203"/>
              </w:tabs>
              <w:jc w:val="right"/>
              <w:rPr>
                <w:lang w:bidi="fa-IR"/>
              </w:rPr>
            </w:pPr>
            <w:r>
              <w:rPr>
                <w:lang w:bidi="fa-IR"/>
              </w:rPr>
              <w:t xml:space="preserve">         </w:t>
            </w:r>
            <w:r w:rsidR="00A74688" w:rsidRPr="00A74688">
              <w:rPr>
                <w:position w:val="-30"/>
                <w:lang w:bidi="fa-IR"/>
              </w:rPr>
              <w:object w:dxaOrig="2020" w:dyaOrig="740" w14:anchorId="7332F902">
                <v:shape id="_x0000_i1046" type="#_x0000_t75" style="width:101.25pt;height:37.5pt" o:ole="">
                  <v:imagedata r:id="rId48" o:title=""/>
                </v:shape>
                <o:OLEObject Type="Embed" ProgID="Equation.DSMT4" ShapeID="_x0000_i1046" DrawAspect="Content" ObjectID="_1805513862" r:id="rId49"/>
              </w:object>
            </w:r>
          </w:p>
          <w:p w14:paraId="58AD96AA" w14:textId="77777777" w:rsidR="00A74688" w:rsidRDefault="00A74688" w:rsidP="00A74688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</w:p>
          <w:p w14:paraId="20E9F4DB" w14:textId="75C16FE4" w:rsidR="0033692B" w:rsidRDefault="001277FA" w:rsidP="005C0DD1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         </w:t>
            </w:r>
            <w:r w:rsidR="00A74688" w:rsidRPr="0033692B">
              <w:rPr>
                <w:position w:val="-18"/>
                <w:lang w:bidi="fa-IR"/>
              </w:rPr>
              <w:object w:dxaOrig="2720" w:dyaOrig="540" w14:anchorId="0587B9D7">
                <v:shape id="_x0000_i1047" type="#_x0000_t75" style="width:135.75pt;height:27pt" o:ole="">
                  <v:imagedata r:id="rId50" o:title=""/>
                </v:shape>
                <o:OLEObject Type="Embed" ProgID="Equation.DSMT4" ShapeID="_x0000_i1047" DrawAspect="Content" ObjectID="_1805513863" r:id="rId51"/>
              </w:object>
            </w:r>
          </w:p>
          <w:p w14:paraId="4A6329A2" w14:textId="77777777" w:rsidR="0033692B" w:rsidRDefault="0033692B" w:rsidP="005C0DD1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</w:p>
          <w:p w14:paraId="7D9BA596" w14:textId="77777777" w:rsidR="0033692B" w:rsidRDefault="0033692B" w:rsidP="00A74688">
            <w:pPr>
              <w:tabs>
                <w:tab w:val="left" w:pos="7203"/>
              </w:tabs>
              <w:rPr>
                <w:rtl/>
                <w:lang w:bidi="fa-IR"/>
              </w:rPr>
            </w:pPr>
          </w:p>
          <w:p w14:paraId="572C5B82" w14:textId="77777777" w:rsidR="007C48D4" w:rsidRDefault="007C48D4" w:rsidP="005C0DD1">
            <w:pPr>
              <w:tabs>
                <w:tab w:val="left" w:pos="7203"/>
              </w:tabs>
              <w:jc w:val="right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 </w:t>
            </w:r>
          </w:p>
          <w:p w14:paraId="57FD74CD" w14:textId="77777777" w:rsidR="00FB5508" w:rsidRDefault="00FB5508" w:rsidP="005C0DD1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</w:p>
          <w:p w14:paraId="5BBF7958" w14:textId="3176D2A3" w:rsidR="005C0DD1" w:rsidRPr="00CB033D" w:rsidRDefault="005C0DD1" w:rsidP="00FB5508">
            <w:pPr>
              <w:tabs>
                <w:tab w:val="left" w:pos="7203"/>
              </w:tabs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                    </w:t>
            </w:r>
          </w:p>
        </w:tc>
        <w:tc>
          <w:tcPr>
            <w:tcW w:w="461" w:type="dxa"/>
            <w:vAlign w:val="center"/>
          </w:tcPr>
          <w:p w14:paraId="5B9F0D1E" w14:textId="42540211" w:rsidR="00C84DCA" w:rsidRPr="00D84F52" w:rsidRDefault="00A74688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5/2</w:t>
            </w:r>
          </w:p>
        </w:tc>
      </w:tr>
    </w:tbl>
    <w:p w14:paraId="15C37185" w14:textId="6B008B11" w:rsidR="000B3006" w:rsidRPr="00D84F52" w:rsidRDefault="000B3006" w:rsidP="00A74688">
      <w:pPr>
        <w:tabs>
          <w:tab w:val="left" w:pos="7696"/>
        </w:tabs>
        <w:jc w:val="center"/>
        <w:rPr>
          <w:rtl/>
        </w:rPr>
      </w:pPr>
    </w:p>
    <w:sectPr w:rsidR="000B3006" w:rsidRPr="00D84F52" w:rsidSect="00F60017">
      <w:footerReference w:type="even" r:id="rId52"/>
      <w:footerReference w:type="default" r:id="rId53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F4E9D" w14:textId="77777777" w:rsidR="004B708B" w:rsidRDefault="004B708B">
      <w:r>
        <w:separator/>
      </w:r>
    </w:p>
  </w:endnote>
  <w:endnote w:type="continuationSeparator" w:id="0">
    <w:p w14:paraId="67F33EB8" w14:textId="77777777" w:rsidR="004B708B" w:rsidRDefault="004B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6488B" w14:textId="77777777" w:rsidR="00F13B13" w:rsidRDefault="00F13B13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689D6A2" w14:textId="77777777" w:rsidR="00F13B13" w:rsidRDefault="00F13B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FBF5" w14:textId="2586BB23" w:rsidR="00F13B13" w:rsidRDefault="00F13B13" w:rsidP="00AD0171">
    <w:pPr>
      <w:pStyle w:val="Footer"/>
      <w:framePr w:wrap="around" w:vAnchor="text" w:hAnchor="text" w:xAlign="center" w:y="1"/>
      <w:rPr>
        <w:rStyle w:val="PageNumber"/>
      </w:rPr>
    </w:pPr>
  </w:p>
  <w:p w14:paraId="4464DC17" w14:textId="77777777" w:rsidR="00F13B13" w:rsidRDefault="00F13B13" w:rsidP="00A7468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8D67A" w14:textId="77777777" w:rsidR="004B708B" w:rsidRDefault="004B708B">
      <w:r>
        <w:separator/>
      </w:r>
    </w:p>
  </w:footnote>
  <w:footnote w:type="continuationSeparator" w:id="0">
    <w:p w14:paraId="1B58673C" w14:textId="77777777" w:rsidR="004B708B" w:rsidRDefault="004B7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428C"/>
    <w:rsid w:val="00026ED3"/>
    <w:rsid w:val="0002764B"/>
    <w:rsid w:val="00027DEB"/>
    <w:rsid w:val="00030B31"/>
    <w:rsid w:val="0003682D"/>
    <w:rsid w:val="00041A77"/>
    <w:rsid w:val="00047D46"/>
    <w:rsid w:val="00051F35"/>
    <w:rsid w:val="00054185"/>
    <w:rsid w:val="000812E2"/>
    <w:rsid w:val="00081A78"/>
    <w:rsid w:val="00082BC1"/>
    <w:rsid w:val="00083DAE"/>
    <w:rsid w:val="0008569F"/>
    <w:rsid w:val="00096D6F"/>
    <w:rsid w:val="000A02EA"/>
    <w:rsid w:val="000A4E0D"/>
    <w:rsid w:val="000B0BDF"/>
    <w:rsid w:val="000B0C9E"/>
    <w:rsid w:val="000B3006"/>
    <w:rsid w:val="000B4F98"/>
    <w:rsid w:val="000C13A0"/>
    <w:rsid w:val="000C73A9"/>
    <w:rsid w:val="000E2D5C"/>
    <w:rsid w:val="000E4897"/>
    <w:rsid w:val="000F0AEE"/>
    <w:rsid w:val="000F7D7C"/>
    <w:rsid w:val="001014B6"/>
    <w:rsid w:val="00102989"/>
    <w:rsid w:val="00105998"/>
    <w:rsid w:val="00105B90"/>
    <w:rsid w:val="00106C0E"/>
    <w:rsid w:val="00106CED"/>
    <w:rsid w:val="001104E1"/>
    <w:rsid w:val="00123E4F"/>
    <w:rsid w:val="001277FA"/>
    <w:rsid w:val="00131B2E"/>
    <w:rsid w:val="00135CD4"/>
    <w:rsid w:val="001369CE"/>
    <w:rsid w:val="00156A69"/>
    <w:rsid w:val="00162771"/>
    <w:rsid w:val="001631AF"/>
    <w:rsid w:val="001738A4"/>
    <w:rsid w:val="001752AE"/>
    <w:rsid w:val="00180E9B"/>
    <w:rsid w:val="00183AB2"/>
    <w:rsid w:val="00186CEE"/>
    <w:rsid w:val="001A0CC7"/>
    <w:rsid w:val="001A6568"/>
    <w:rsid w:val="001A773D"/>
    <w:rsid w:val="001B0190"/>
    <w:rsid w:val="001B2CBC"/>
    <w:rsid w:val="001B77C9"/>
    <w:rsid w:val="001C2F86"/>
    <w:rsid w:val="001C4DF7"/>
    <w:rsid w:val="001C558A"/>
    <w:rsid w:val="001E0DCC"/>
    <w:rsid w:val="001E12E3"/>
    <w:rsid w:val="001E1A8A"/>
    <w:rsid w:val="001E526C"/>
    <w:rsid w:val="001E5594"/>
    <w:rsid w:val="001F07AB"/>
    <w:rsid w:val="002037DE"/>
    <w:rsid w:val="0020553D"/>
    <w:rsid w:val="002078FB"/>
    <w:rsid w:val="00213366"/>
    <w:rsid w:val="002171FB"/>
    <w:rsid w:val="002229A0"/>
    <w:rsid w:val="0022541C"/>
    <w:rsid w:val="002304F7"/>
    <w:rsid w:val="00234541"/>
    <w:rsid w:val="0023766B"/>
    <w:rsid w:val="002567B2"/>
    <w:rsid w:val="00257904"/>
    <w:rsid w:val="00265DAC"/>
    <w:rsid w:val="00282EE7"/>
    <w:rsid w:val="00283FFA"/>
    <w:rsid w:val="002905F6"/>
    <w:rsid w:val="00292A80"/>
    <w:rsid w:val="0029377C"/>
    <w:rsid w:val="00297EC0"/>
    <w:rsid w:val="002A0031"/>
    <w:rsid w:val="002A1D7E"/>
    <w:rsid w:val="002A33DE"/>
    <w:rsid w:val="002A5F45"/>
    <w:rsid w:val="002C3854"/>
    <w:rsid w:val="002D1A03"/>
    <w:rsid w:val="002D7D6C"/>
    <w:rsid w:val="002E2315"/>
    <w:rsid w:val="002F4A03"/>
    <w:rsid w:val="003013D7"/>
    <w:rsid w:val="00303E2E"/>
    <w:rsid w:val="003054F1"/>
    <w:rsid w:val="00306AAC"/>
    <w:rsid w:val="00311C57"/>
    <w:rsid w:val="0031336D"/>
    <w:rsid w:val="00314F7C"/>
    <w:rsid w:val="00317E99"/>
    <w:rsid w:val="00320319"/>
    <w:rsid w:val="0032391D"/>
    <w:rsid w:val="0033692B"/>
    <w:rsid w:val="003531E6"/>
    <w:rsid w:val="00354B07"/>
    <w:rsid w:val="00363EA9"/>
    <w:rsid w:val="00365273"/>
    <w:rsid w:val="00370E12"/>
    <w:rsid w:val="0037499B"/>
    <w:rsid w:val="00384F69"/>
    <w:rsid w:val="00387B55"/>
    <w:rsid w:val="00394BDA"/>
    <w:rsid w:val="00394D5D"/>
    <w:rsid w:val="00396865"/>
    <w:rsid w:val="003A2153"/>
    <w:rsid w:val="003B1261"/>
    <w:rsid w:val="003B5073"/>
    <w:rsid w:val="003B65F4"/>
    <w:rsid w:val="003C6A43"/>
    <w:rsid w:val="003D43BA"/>
    <w:rsid w:val="003D6812"/>
    <w:rsid w:val="003E2171"/>
    <w:rsid w:val="003E2AA3"/>
    <w:rsid w:val="003E3729"/>
    <w:rsid w:val="003E63B0"/>
    <w:rsid w:val="003E71B1"/>
    <w:rsid w:val="003F272F"/>
    <w:rsid w:val="004010F9"/>
    <w:rsid w:val="00402343"/>
    <w:rsid w:val="004040E7"/>
    <w:rsid w:val="00406C96"/>
    <w:rsid w:val="004072DC"/>
    <w:rsid w:val="004211E6"/>
    <w:rsid w:val="00427CF4"/>
    <w:rsid w:val="0043207A"/>
    <w:rsid w:val="00434539"/>
    <w:rsid w:val="0044211B"/>
    <w:rsid w:val="004568D6"/>
    <w:rsid w:val="00461A47"/>
    <w:rsid w:val="00464B31"/>
    <w:rsid w:val="0047153D"/>
    <w:rsid w:val="004760CB"/>
    <w:rsid w:val="00480E18"/>
    <w:rsid w:val="00493C1E"/>
    <w:rsid w:val="00497CD7"/>
    <w:rsid w:val="004A06C2"/>
    <w:rsid w:val="004A1F88"/>
    <w:rsid w:val="004B5D83"/>
    <w:rsid w:val="004B708B"/>
    <w:rsid w:val="004B7F7B"/>
    <w:rsid w:val="004C35C6"/>
    <w:rsid w:val="004E14E2"/>
    <w:rsid w:val="004F0E3C"/>
    <w:rsid w:val="004F1A82"/>
    <w:rsid w:val="004F7238"/>
    <w:rsid w:val="0050492D"/>
    <w:rsid w:val="00515227"/>
    <w:rsid w:val="005249E8"/>
    <w:rsid w:val="00527D9D"/>
    <w:rsid w:val="005417C7"/>
    <w:rsid w:val="00551A46"/>
    <w:rsid w:val="00554692"/>
    <w:rsid w:val="00582813"/>
    <w:rsid w:val="00586099"/>
    <w:rsid w:val="00591A97"/>
    <w:rsid w:val="00592C7E"/>
    <w:rsid w:val="0059312F"/>
    <w:rsid w:val="005937CD"/>
    <w:rsid w:val="0059556C"/>
    <w:rsid w:val="005A14AC"/>
    <w:rsid w:val="005A4892"/>
    <w:rsid w:val="005B0A9C"/>
    <w:rsid w:val="005B355E"/>
    <w:rsid w:val="005C0DD1"/>
    <w:rsid w:val="005C1DBF"/>
    <w:rsid w:val="005C70F1"/>
    <w:rsid w:val="005E22DE"/>
    <w:rsid w:val="005E36AC"/>
    <w:rsid w:val="005F23E1"/>
    <w:rsid w:val="005F5844"/>
    <w:rsid w:val="005F5D12"/>
    <w:rsid w:val="005F7954"/>
    <w:rsid w:val="0061446A"/>
    <w:rsid w:val="00614E45"/>
    <w:rsid w:val="006166CD"/>
    <w:rsid w:val="006212E5"/>
    <w:rsid w:val="00645BBA"/>
    <w:rsid w:val="006507AA"/>
    <w:rsid w:val="00651A39"/>
    <w:rsid w:val="00652AE5"/>
    <w:rsid w:val="006535D6"/>
    <w:rsid w:val="00654641"/>
    <w:rsid w:val="0066171F"/>
    <w:rsid w:val="00674005"/>
    <w:rsid w:val="00675EF1"/>
    <w:rsid w:val="00684AA5"/>
    <w:rsid w:val="00686549"/>
    <w:rsid w:val="006917C9"/>
    <w:rsid w:val="006A2ECB"/>
    <w:rsid w:val="006A45B3"/>
    <w:rsid w:val="006B1CD3"/>
    <w:rsid w:val="006C1DAF"/>
    <w:rsid w:val="006C36D2"/>
    <w:rsid w:val="006C5E32"/>
    <w:rsid w:val="006D1307"/>
    <w:rsid w:val="006E40F9"/>
    <w:rsid w:val="006E7ED3"/>
    <w:rsid w:val="006E7FD9"/>
    <w:rsid w:val="006F0685"/>
    <w:rsid w:val="006F135A"/>
    <w:rsid w:val="00701928"/>
    <w:rsid w:val="00705364"/>
    <w:rsid w:val="00711CEA"/>
    <w:rsid w:val="00712340"/>
    <w:rsid w:val="007162CC"/>
    <w:rsid w:val="0071794E"/>
    <w:rsid w:val="007248D3"/>
    <w:rsid w:val="00726889"/>
    <w:rsid w:val="0073013B"/>
    <w:rsid w:val="00742506"/>
    <w:rsid w:val="0074647C"/>
    <w:rsid w:val="0076488E"/>
    <w:rsid w:val="007702DA"/>
    <w:rsid w:val="00777D5B"/>
    <w:rsid w:val="00781088"/>
    <w:rsid w:val="007818CE"/>
    <w:rsid w:val="00783232"/>
    <w:rsid w:val="0079083E"/>
    <w:rsid w:val="0079239E"/>
    <w:rsid w:val="007A2097"/>
    <w:rsid w:val="007A7005"/>
    <w:rsid w:val="007A76B6"/>
    <w:rsid w:val="007B4428"/>
    <w:rsid w:val="007C48D4"/>
    <w:rsid w:val="007D2BAF"/>
    <w:rsid w:val="007D7552"/>
    <w:rsid w:val="007F110E"/>
    <w:rsid w:val="008064FD"/>
    <w:rsid w:val="00807001"/>
    <w:rsid w:val="00812D2F"/>
    <w:rsid w:val="00813CF4"/>
    <w:rsid w:val="00814666"/>
    <w:rsid w:val="00815D3C"/>
    <w:rsid w:val="00820188"/>
    <w:rsid w:val="00820AB3"/>
    <w:rsid w:val="00824896"/>
    <w:rsid w:val="008274E0"/>
    <w:rsid w:val="008547AA"/>
    <w:rsid w:val="008605CB"/>
    <w:rsid w:val="0087098B"/>
    <w:rsid w:val="00871AD4"/>
    <w:rsid w:val="008770E7"/>
    <w:rsid w:val="008817EA"/>
    <w:rsid w:val="00885BB4"/>
    <w:rsid w:val="00891872"/>
    <w:rsid w:val="00892C1B"/>
    <w:rsid w:val="00894564"/>
    <w:rsid w:val="008A4BD8"/>
    <w:rsid w:val="008A5051"/>
    <w:rsid w:val="008B2D29"/>
    <w:rsid w:val="008B2FB8"/>
    <w:rsid w:val="008D35A4"/>
    <w:rsid w:val="008D563F"/>
    <w:rsid w:val="008D6A73"/>
    <w:rsid w:val="008E4A1D"/>
    <w:rsid w:val="008F4B46"/>
    <w:rsid w:val="009215E0"/>
    <w:rsid w:val="009216D8"/>
    <w:rsid w:val="00931D91"/>
    <w:rsid w:val="00937508"/>
    <w:rsid w:val="00946639"/>
    <w:rsid w:val="00952302"/>
    <w:rsid w:val="009547B1"/>
    <w:rsid w:val="00961938"/>
    <w:rsid w:val="009669F0"/>
    <w:rsid w:val="0097088A"/>
    <w:rsid w:val="0097479E"/>
    <w:rsid w:val="0098025A"/>
    <w:rsid w:val="0098376E"/>
    <w:rsid w:val="00984794"/>
    <w:rsid w:val="0099294B"/>
    <w:rsid w:val="00992D67"/>
    <w:rsid w:val="009934FF"/>
    <w:rsid w:val="009960AB"/>
    <w:rsid w:val="009A0442"/>
    <w:rsid w:val="009A3B38"/>
    <w:rsid w:val="009B21F0"/>
    <w:rsid w:val="009B405E"/>
    <w:rsid w:val="009B7735"/>
    <w:rsid w:val="009D4F39"/>
    <w:rsid w:val="009E6DB2"/>
    <w:rsid w:val="009E7A14"/>
    <w:rsid w:val="00A013FD"/>
    <w:rsid w:val="00A06317"/>
    <w:rsid w:val="00A06D0B"/>
    <w:rsid w:val="00A10B78"/>
    <w:rsid w:val="00A20A6A"/>
    <w:rsid w:val="00A20E9F"/>
    <w:rsid w:val="00A210D6"/>
    <w:rsid w:val="00A24CCA"/>
    <w:rsid w:val="00A26BF5"/>
    <w:rsid w:val="00A32C0E"/>
    <w:rsid w:val="00A4069A"/>
    <w:rsid w:val="00A40DA9"/>
    <w:rsid w:val="00A5000C"/>
    <w:rsid w:val="00A54BD7"/>
    <w:rsid w:val="00A60586"/>
    <w:rsid w:val="00A60BFB"/>
    <w:rsid w:val="00A61699"/>
    <w:rsid w:val="00A6281F"/>
    <w:rsid w:val="00A65415"/>
    <w:rsid w:val="00A74688"/>
    <w:rsid w:val="00A74C02"/>
    <w:rsid w:val="00A766D6"/>
    <w:rsid w:val="00A768CB"/>
    <w:rsid w:val="00A81A8A"/>
    <w:rsid w:val="00A83BE2"/>
    <w:rsid w:val="00A86DB0"/>
    <w:rsid w:val="00A91CD1"/>
    <w:rsid w:val="00A939AE"/>
    <w:rsid w:val="00AA2DC5"/>
    <w:rsid w:val="00AB300F"/>
    <w:rsid w:val="00AB770A"/>
    <w:rsid w:val="00AC6A14"/>
    <w:rsid w:val="00AD0171"/>
    <w:rsid w:val="00AD6565"/>
    <w:rsid w:val="00AE32C9"/>
    <w:rsid w:val="00AE42AE"/>
    <w:rsid w:val="00AF346F"/>
    <w:rsid w:val="00AF59E1"/>
    <w:rsid w:val="00B04555"/>
    <w:rsid w:val="00B05FF8"/>
    <w:rsid w:val="00B10C05"/>
    <w:rsid w:val="00B14347"/>
    <w:rsid w:val="00B20491"/>
    <w:rsid w:val="00B25E1E"/>
    <w:rsid w:val="00B2713C"/>
    <w:rsid w:val="00B305E1"/>
    <w:rsid w:val="00B36CB2"/>
    <w:rsid w:val="00B42565"/>
    <w:rsid w:val="00B463C0"/>
    <w:rsid w:val="00B538FF"/>
    <w:rsid w:val="00B53FF9"/>
    <w:rsid w:val="00B5603E"/>
    <w:rsid w:val="00B56F1A"/>
    <w:rsid w:val="00B71B87"/>
    <w:rsid w:val="00B734A8"/>
    <w:rsid w:val="00B80042"/>
    <w:rsid w:val="00B8559B"/>
    <w:rsid w:val="00BA6509"/>
    <w:rsid w:val="00BA7917"/>
    <w:rsid w:val="00BB1181"/>
    <w:rsid w:val="00BD447E"/>
    <w:rsid w:val="00BD488E"/>
    <w:rsid w:val="00BD7BE6"/>
    <w:rsid w:val="00BE776E"/>
    <w:rsid w:val="00BE7DA4"/>
    <w:rsid w:val="00BF2DE8"/>
    <w:rsid w:val="00BF3462"/>
    <w:rsid w:val="00BF5916"/>
    <w:rsid w:val="00C051F1"/>
    <w:rsid w:val="00C0768D"/>
    <w:rsid w:val="00C11D90"/>
    <w:rsid w:val="00C13852"/>
    <w:rsid w:val="00C157C4"/>
    <w:rsid w:val="00C27C69"/>
    <w:rsid w:val="00C30A4B"/>
    <w:rsid w:val="00C326B1"/>
    <w:rsid w:val="00C40BBF"/>
    <w:rsid w:val="00C4546A"/>
    <w:rsid w:val="00C60163"/>
    <w:rsid w:val="00C610FE"/>
    <w:rsid w:val="00C646D4"/>
    <w:rsid w:val="00C712A0"/>
    <w:rsid w:val="00C819A9"/>
    <w:rsid w:val="00C82809"/>
    <w:rsid w:val="00C82A22"/>
    <w:rsid w:val="00C84DCA"/>
    <w:rsid w:val="00C9795F"/>
    <w:rsid w:val="00CA0093"/>
    <w:rsid w:val="00CA36E5"/>
    <w:rsid w:val="00CB033D"/>
    <w:rsid w:val="00CB14C6"/>
    <w:rsid w:val="00CB1627"/>
    <w:rsid w:val="00CB31E1"/>
    <w:rsid w:val="00CB47E8"/>
    <w:rsid w:val="00CC13C8"/>
    <w:rsid w:val="00CC26EA"/>
    <w:rsid w:val="00CC318D"/>
    <w:rsid w:val="00CC56BC"/>
    <w:rsid w:val="00CD23AD"/>
    <w:rsid w:val="00CD68B3"/>
    <w:rsid w:val="00CE496A"/>
    <w:rsid w:val="00CF0701"/>
    <w:rsid w:val="00CF2157"/>
    <w:rsid w:val="00CF444A"/>
    <w:rsid w:val="00CF5820"/>
    <w:rsid w:val="00D033C5"/>
    <w:rsid w:val="00D0549D"/>
    <w:rsid w:val="00D1197F"/>
    <w:rsid w:val="00D1246A"/>
    <w:rsid w:val="00D12852"/>
    <w:rsid w:val="00D2389A"/>
    <w:rsid w:val="00D30350"/>
    <w:rsid w:val="00D41DD4"/>
    <w:rsid w:val="00D47CAA"/>
    <w:rsid w:val="00D50E5A"/>
    <w:rsid w:val="00D55424"/>
    <w:rsid w:val="00D656B0"/>
    <w:rsid w:val="00D66326"/>
    <w:rsid w:val="00D73FD1"/>
    <w:rsid w:val="00D7747C"/>
    <w:rsid w:val="00D849E2"/>
    <w:rsid w:val="00D84F52"/>
    <w:rsid w:val="00D85BC0"/>
    <w:rsid w:val="00D90C4E"/>
    <w:rsid w:val="00D92AD7"/>
    <w:rsid w:val="00DA1A63"/>
    <w:rsid w:val="00DA7416"/>
    <w:rsid w:val="00DA7DE7"/>
    <w:rsid w:val="00DB1342"/>
    <w:rsid w:val="00DB4350"/>
    <w:rsid w:val="00DB5A74"/>
    <w:rsid w:val="00DC1261"/>
    <w:rsid w:val="00DD01C4"/>
    <w:rsid w:val="00DD0E13"/>
    <w:rsid w:val="00DE3550"/>
    <w:rsid w:val="00DF06AC"/>
    <w:rsid w:val="00DF24A7"/>
    <w:rsid w:val="00DF3E96"/>
    <w:rsid w:val="00DF51A3"/>
    <w:rsid w:val="00E00254"/>
    <w:rsid w:val="00E0042D"/>
    <w:rsid w:val="00E14C5C"/>
    <w:rsid w:val="00E1516A"/>
    <w:rsid w:val="00E1733B"/>
    <w:rsid w:val="00E21646"/>
    <w:rsid w:val="00E33963"/>
    <w:rsid w:val="00E3552A"/>
    <w:rsid w:val="00E43550"/>
    <w:rsid w:val="00E53225"/>
    <w:rsid w:val="00E57C7D"/>
    <w:rsid w:val="00E601F9"/>
    <w:rsid w:val="00E63EBC"/>
    <w:rsid w:val="00E66FC4"/>
    <w:rsid w:val="00E72F7B"/>
    <w:rsid w:val="00E837A5"/>
    <w:rsid w:val="00E858A7"/>
    <w:rsid w:val="00E860C4"/>
    <w:rsid w:val="00E92EB7"/>
    <w:rsid w:val="00E939CA"/>
    <w:rsid w:val="00E96E6B"/>
    <w:rsid w:val="00E97FCD"/>
    <w:rsid w:val="00EA099E"/>
    <w:rsid w:val="00EA2E3C"/>
    <w:rsid w:val="00EC2C10"/>
    <w:rsid w:val="00EC4D95"/>
    <w:rsid w:val="00ED0823"/>
    <w:rsid w:val="00ED12AB"/>
    <w:rsid w:val="00ED7D45"/>
    <w:rsid w:val="00EF4212"/>
    <w:rsid w:val="00EF59FB"/>
    <w:rsid w:val="00F01A3F"/>
    <w:rsid w:val="00F05EBA"/>
    <w:rsid w:val="00F1074C"/>
    <w:rsid w:val="00F12568"/>
    <w:rsid w:val="00F13B13"/>
    <w:rsid w:val="00F14030"/>
    <w:rsid w:val="00F17EC5"/>
    <w:rsid w:val="00F351F8"/>
    <w:rsid w:val="00F35F5F"/>
    <w:rsid w:val="00F36768"/>
    <w:rsid w:val="00F41622"/>
    <w:rsid w:val="00F41A10"/>
    <w:rsid w:val="00F44108"/>
    <w:rsid w:val="00F47F42"/>
    <w:rsid w:val="00F521DE"/>
    <w:rsid w:val="00F56A6B"/>
    <w:rsid w:val="00F60017"/>
    <w:rsid w:val="00F63DF6"/>
    <w:rsid w:val="00F67C4C"/>
    <w:rsid w:val="00F73E90"/>
    <w:rsid w:val="00F81292"/>
    <w:rsid w:val="00F82B41"/>
    <w:rsid w:val="00F876D5"/>
    <w:rsid w:val="00FA1DE2"/>
    <w:rsid w:val="00FA2A01"/>
    <w:rsid w:val="00FA3855"/>
    <w:rsid w:val="00FB0201"/>
    <w:rsid w:val="00FB5508"/>
    <w:rsid w:val="00FC5A50"/>
    <w:rsid w:val="00FD513A"/>
    <w:rsid w:val="00FD5AB3"/>
    <w:rsid w:val="00FD5C9F"/>
    <w:rsid w:val="00FD611C"/>
    <w:rsid w:val="00FE4E5A"/>
    <w:rsid w:val="00FE5EEC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6DA8623B"/>
  <w15:docId w15:val="{81A1BD98-197F-4D0F-AF7A-45DF2DF2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Header">
    <w:name w:val="header"/>
    <w:basedOn w:val="Normal"/>
    <w:link w:val="HeaderChar"/>
    <w:unhideWhenUsed/>
    <w:rsid w:val="00CB0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033D"/>
    <w:rPr>
      <w:rFonts w:cs="B Nazanin"/>
      <w:b/>
      <w:bCs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6F0685"/>
    <w:pPr>
      <w:bidi w:val="0"/>
      <w:spacing w:before="100" w:beforeAutospacing="1" w:after="100" w:afterAutospacing="1"/>
    </w:pPr>
    <w:rPr>
      <w:rFonts w:cs="Times New Roman"/>
      <w:b w:val="0"/>
      <w:bCs w:val="0"/>
      <w:lang w:bidi="fa-IR"/>
    </w:rPr>
  </w:style>
  <w:style w:type="table" w:styleId="PlainTable5">
    <w:name w:val="Plain Table 5"/>
    <w:basedOn w:val="TableNormal"/>
    <w:uiPriority w:val="45"/>
    <w:rsid w:val="00AA2DC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B7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A7FDE-A4A4-4651-8EE7-5283D5FF8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30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subject/>
  <dc:creator>Saba System</dc:creator>
  <cp:keywords/>
  <dc:description/>
  <cp:lastModifiedBy>M.Mahdi Sabbaghi</cp:lastModifiedBy>
  <cp:revision>15</cp:revision>
  <cp:lastPrinted>2016-04-13T19:52:00Z</cp:lastPrinted>
  <dcterms:created xsi:type="dcterms:W3CDTF">2017-12-06T07:57:00Z</dcterms:created>
  <dcterms:modified xsi:type="dcterms:W3CDTF">2025-04-07T03:20:00Z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