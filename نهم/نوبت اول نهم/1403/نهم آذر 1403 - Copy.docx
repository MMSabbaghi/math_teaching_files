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F64796" w14:textId="399236C3" w:rsidR="00D90590" w:rsidRPr="006C1085" w:rsidRDefault="00D90590" w:rsidP="006C1085">
      <w:pPr>
        <w:bidi/>
        <w:rPr>
          <w:rFonts w:cs="B Nazanin"/>
          <w:sz w:val="2"/>
          <w:szCs w:val="2"/>
          <w:rtl/>
          <w:lang w:bidi="fa-IR"/>
        </w:rPr>
      </w:pPr>
    </w:p>
    <w:tbl>
      <w:tblPr>
        <w:bidiVisual/>
        <w:tblW w:w="11065" w:type="dxa"/>
        <w:tblInd w:w="-76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1274"/>
        <w:gridCol w:w="645"/>
        <w:gridCol w:w="6795"/>
        <w:gridCol w:w="645"/>
        <w:gridCol w:w="354"/>
        <w:gridCol w:w="676"/>
      </w:tblGrid>
      <w:tr w:rsidR="00933BB3" w:rsidRPr="00DE467A" w14:paraId="693B5A5F" w14:textId="0B4F1FEB" w:rsidTr="00933BB3">
        <w:trPr>
          <w:cantSplit/>
          <w:trHeight w:val="20"/>
        </w:trPr>
        <w:tc>
          <w:tcPr>
            <w:tcW w:w="2595" w:type="dxa"/>
            <w:gridSpan w:val="3"/>
            <w:tcBorders>
              <w:top w:val="thinThickSmallGap" w:sz="12" w:space="0" w:color="auto"/>
              <w:bottom w:val="thickThinSmallGap" w:sz="12" w:space="0" w:color="auto"/>
              <w:right w:val="single" w:sz="4" w:space="0" w:color="auto"/>
            </w:tcBorders>
            <w:vAlign w:val="center"/>
          </w:tcPr>
          <w:p w14:paraId="56FDFF63" w14:textId="7616B4AE" w:rsidR="00933BB3" w:rsidRPr="00DE467A" w:rsidRDefault="00933BB3" w:rsidP="00A757BA">
            <w:pPr>
              <w:bidi/>
              <w:jc w:val="center"/>
              <w:rPr>
                <w:rFonts w:cs="B Nazanin" w:hint="cs"/>
                <w:sz w:val="20"/>
                <w:szCs w:val="20"/>
                <w:rtl/>
                <w:lang w:bidi="fa-IR"/>
              </w:rPr>
            </w:pPr>
          </w:p>
        </w:tc>
        <w:tc>
          <w:tcPr>
            <w:tcW w:w="7440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single" w:sz="4" w:space="0" w:color="auto"/>
            </w:tcBorders>
            <w:vAlign w:val="center"/>
          </w:tcPr>
          <w:p w14:paraId="2C60139F" w14:textId="77777777" w:rsidR="00933BB3" w:rsidRPr="00DE467A" w:rsidRDefault="00933BB3" w:rsidP="00A757BA">
            <w:pPr>
              <w:bidi/>
              <w:jc w:val="center"/>
              <w:rPr>
                <w:rFonts w:cs="B Nazanin" w:hint="cs"/>
                <w:sz w:val="20"/>
                <w:szCs w:val="20"/>
                <w:rtl/>
                <w:lang w:bidi="fa-IR"/>
              </w:rPr>
            </w:pPr>
          </w:p>
        </w:tc>
        <w:tc>
          <w:tcPr>
            <w:tcW w:w="1030" w:type="dxa"/>
            <w:gridSpan w:val="2"/>
            <w:tcBorders>
              <w:top w:val="thinThickSmallGap" w:sz="12" w:space="0" w:color="auto"/>
              <w:left w:val="single" w:sz="4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75883D21" w14:textId="3CDE0484" w:rsidR="00933BB3" w:rsidRPr="00DE467A" w:rsidRDefault="00933BB3" w:rsidP="00A757BA">
            <w:pPr>
              <w:bidi/>
              <w:jc w:val="center"/>
              <w:rPr>
                <w:rFonts w:cs="B Nazanin" w:hint="cs"/>
                <w:sz w:val="20"/>
                <w:szCs w:val="20"/>
                <w:rtl/>
                <w:lang w:bidi="fa-IR"/>
              </w:rPr>
            </w:pPr>
          </w:p>
        </w:tc>
      </w:tr>
      <w:tr w:rsidR="00933BB3" w:rsidRPr="00DE467A" w14:paraId="290711A3" w14:textId="28B373F6" w:rsidTr="00933BB3">
        <w:trPr>
          <w:cantSplit/>
          <w:trHeight w:val="20"/>
        </w:trPr>
        <w:tc>
          <w:tcPr>
            <w:tcW w:w="1950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single" w:sz="4" w:space="0" w:color="auto"/>
            </w:tcBorders>
            <w:vAlign w:val="center"/>
          </w:tcPr>
          <w:p w14:paraId="562D75A5" w14:textId="77777777" w:rsidR="00933BB3" w:rsidRPr="00DE467A" w:rsidRDefault="00933BB3" w:rsidP="00A757BA">
            <w:pPr>
              <w:bidi/>
              <w:jc w:val="center"/>
              <w:rPr>
                <w:rFonts w:cs="B Nazanin"/>
                <w:sz w:val="20"/>
                <w:szCs w:val="20"/>
                <w:rtl/>
              </w:rPr>
            </w:pPr>
            <w:bookmarkStart w:id="0" w:name="_GoBack"/>
            <w:bookmarkEnd w:id="0"/>
          </w:p>
        </w:tc>
        <w:tc>
          <w:tcPr>
            <w:tcW w:w="7440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single" w:sz="4" w:space="0" w:color="auto"/>
            </w:tcBorders>
            <w:vAlign w:val="center"/>
          </w:tcPr>
          <w:p w14:paraId="38075497" w14:textId="77777777" w:rsidR="00933BB3" w:rsidRPr="00DE467A" w:rsidRDefault="00933BB3" w:rsidP="00A757BA">
            <w:pPr>
              <w:bidi/>
              <w:jc w:val="center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1675" w:type="dxa"/>
            <w:gridSpan w:val="3"/>
            <w:tcBorders>
              <w:top w:val="thinThickSmallGap" w:sz="12" w:space="0" w:color="auto"/>
              <w:left w:val="single" w:sz="4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07747479" w14:textId="29B5A1A7" w:rsidR="00933BB3" w:rsidRPr="00DE467A" w:rsidRDefault="00933BB3" w:rsidP="00A757BA">
            <w:pPr>
              <w:bidi/>
              <w:jc w:val="center"/>
              <w:rPr>
                <w:rFonts w:cs="B Nazanin"/>
                <w:sz w:val="20"/>
                <w:szCs w:val="20"/>
                <w:rtl/>
              </w:rPr>
            </w:pPr>
          </w:p>
        </w:tc>
      </w:tr>
      <w:tr w:rsidR="007F37B6" w:rsidRPr="00DE467A" w14:paraId="78098B7D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6B294BEF" w:rsidR="003E1EDA" w:rsidRPr="00DE467A" w:rsidRDefault="00502843" w:rsidP="004323ED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۱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E7BBED" w14:textId="13BCB81B" w:rsidR="003E1EDA" w:rsidRPr="00DE467A" w:rsidRDefault="00FE65C5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درستی یا نادرستی هر یک از عبارت های زیر را مشخص کنید.</w:t>
            </w:r>
          </w:p>
          <w:p w14:paraId="7D68E29A" w14:textId="2D9FE239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 w:hint="cs"/>
                <w:bCs/>
                <w:rtl/>
                <w:lang w:bidi="fa-IR"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الف) اگر </w:t>
            </w:r>
            <w:r w:rsidR="00DE467A" w:rsidRPr="00DE467A">
              <w:rPr>
                <w:rFonts w:asciiTheme="majorBidi" w:hAnsiTheme="majorBidi" w:cs="B Nazanin"/>
                <w:bCs/>
                <w:position w:val="-10"/>
              </w:rPr>
              <w:object w:dxaOrig="1060" w:dyaOrig="320" w14:anchorId="7944AF3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5pt;height:16.5pt" o:ole="">
                  <v:imagedata r:id="rId8" o:title=""/>
                </v:shape>
                <o:OLEObject Type="Embed" ProgID="Equation.DSMT4" ShapeID="_x0000_i1025" DrawAspect="Content" ObjectID="_1823879738" r:id="rId9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آنگاه </w:t>
            </w:r>
            <w:r w:rsidR="00DE467A" w:rsidRPr="00DE467A">
              <w:rPr>
                <w:rFonts w:asciiTheme="majorBidi" w:hAnsiTheme="majorBidi" w:cs="B Nazanin"/>
                <w:bCs/>
                <w:position w:val="-4"/>
              </w:rPr>
              <w:object w:dxaOrig="1060" w:dyaOrig="260" w14:anchorId="64320916">
                <v:shape id="_x0000_i1026" type="#_x0000_t75" style="width:52.5pt;height:13.5pt" o:ole="">
                  <v:imagedata r:id="rId10" o:title=""/>
                </v:shape>
                <o:OLEObject Type="Embed" ProgID="Equation.DSMT4" ShapeID="_x0000_i1026" DrawAspect="Content" ObjectID="_1823879739" r:id="rId11"/>
              </w:objec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>.</w:t>
            </w:r>
            <w:r w:rsidR="00F64738">
              <w:rPr>
                <w:rFonts w:asciiTheme="majorBidi" w:hAnsiTheme="majorBidi" w:cs="B Nazanin" w:hint="cs"/>
                <w:bCs/>
                <w:rtl/>
                <w:lang w:bidi="fa-IR"/>
              </w:rPr>
              <w:t xml:space="preserve"> (            )</w:t>
            </w:r>
          </w:p>
          <w:p w14:paraId="6F429EA7" w14:textId="1518CD5E" w:rsidR="00FE65C5" w:rsidRPr="00DE467A" w:rsidRDefault="00FE65C5" w:rsidP="00FE65C5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ب) عددی وجود ندارد که صحیح و گنگ باشد.</w:t>
            </w:r>
            <w:r w:rsidR="00F64738">
              <w:rPr>
                <w:rFonts w:asciiTheme="majorBidi" w:hAnsiTheme="majorBidi" w:cs="B Nazanin" w:hint="cs"/>
                <w:bCs/>
                <w:rtl/>
              </w:rPr>
              <w:t xml:space="preserve"> </w:t>
            </w:r>
            <w:r w:rsidR="00F64738">
              <w:rPr>
                <w:rFonts w:asciiTheme="majorBidi" w:hAnsiTheme="majorBidi" w:cs="B Nazanin" w:hint="cs"/>
                <w:bCs/>
                <w:rtl/>
                <w:lang w:bidi="fa-IR"/>
              </w:rPr>
              <w:t>(            )</w:t>
            </w:r>
          </w:p>
          <w:p w14:paraId="4C8AC38A" w14:textId="254AFCEE" w:rsidR="00FE65C5" w:rsidRPr="006C1085" w:rsidRDefault="00FE65C5" w:rsidP="006C1085">
            <w:pPr>
              <w:bidi/>
              <w:spacing w:line="276" w:lineRule="auto"/>
              <w:jc w:val="both"/>
              <w:rPr>
                <w:rFonts w:asciiTheme="majorBidi" w:hAnsiTheme="majorBidi" w:cs="B Nazanin"/>
                <w:bCs/>
                <w:rtl/>
              </w:rPr>
            </w:pPr>
            <w:r w:rsidRPr="00DE467A">
              <w:rPr>
                <w:rFonts w:asciiTheme="majorBidi" w:hAnsiTheme="majorBidi" w:cs="B Nazanin" w:hint="cs"/>
                <w:bCs/>
                <w:rtl/>
              </w:rPr>
              <w:t>ج) حاصل</w:t>
            </w:r>
            <w:r w:rsidR="00DE467A" w:rsidRPr="00DE467A">
              <w:rPr>
                <w:rFonts w:asciiTheme="majorBidi" w:hAnsiTheme="majorBidi" w:cs="B Nazanin"/>
                <w:bCs/>
                <w:position w:val="-8"/>
              </w:rPr>
              <w:object w:dxaOrig="480" w:dyaOrig="400" w14:anchorId="1B5F7943">
                <v:shape id="_x0000_i1027" type="#_x0000_t75" style="width:24pt;height:19.5pt" o:ole="">
                  <v:imagedata r:id="rId12" o:title=""/>
                </v:shape>
                <o:OLEObject Type="Embed" ProgID="Equation.DSMT4" ShapeID="_x0000_i1027" DrawAspect="Content" ObjectID="_1823879740" r:id="rId13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 xml:space="preserve"> </w:t>
            </w:r>
            <w:r w:rsidRPr="00DE467A">
              <w:rPr>
                <w:rFonts w:asciiTheme="majorBidi" w:hAnsiTheme="majorBidi" w:cs="B Nazanin" w:hint="cs"/>
                <w:bCs/>
                <w:rtl/>
              </w:rPr>
              <w:t xml:space="preserve"> برابر است با </w:t>
            </w:r>
            <w:r w:rsidR="00DE467A" w:rsidRPr="00DE467A">
              <w:rPr>
                <w:rFonts w:asciiTheme="majorBidi" w:hAnsiTheme="majorBidi" w:cs="B Nazanin"/>
                <w:bCs/>
                <w:position w:val="-6"/>
              </w:rPr>
              <w:object w:dxaOrig="200" w:dyaOrig="220" w14:anchorId="0FEDF9B3">
                <v:shape id="_x0000_i1028" type="#_x0000_t75" style="width:10.5pt;height:10.5pt" o:ole="">
                  <v:imagedata r:id="rId14" o:title=""/>
                </v:shape>
                <o:OLEObject Type="Embed" ProgID="Equation.DSMT4" ShapeID="_x0000_i1028" DrawAspect="Content" ObjectID="_1823879741" r:id="rId15"/>
              </w:object>
            </w:r>
            <w:r w:rsidR="00B8745A" w:rsidRPr="00DE467A">
              <w:rPr>
                <w:rFonts w:asciiTheme="majorBidi" w:hAnsiTheme="majorBidi" w:cs="B Nazanin"/>
                <w:bCs/>
              </w:rPr>
              <w:t>.</w:t>
            </w:r>
            <w:r w:rsidR="00F64738">
              <w:rPr>
                <w:rFonts w:asciiTheme="majorBidi" w:hAnsiTheme="majorBidi" w:cs="B Nazanin" w:hint="cs"/>
                <w:bCs/>
                <w:rtl/>
              </w:rPr>
              <w:t xml:space="preserve"> </w:t>
            </w:r>
            <w:r w:rsidR="00F64738">
              <w:rPr>
                <w:rFonts w:asciiTheme="majorBidi" w:hAnsiTheme="majorBidi" w:cs="B Nazanin" w:hint="cs"/>
                <w:bCs/>
                <w:rtl/>
                <w:lang w:bidi="fa-IR"/>
              </w:rPr>
              <w:t>(            )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66C71BE7" w:rsidR="007F37B6" w:rsidRPr="00DE467A" w:rsidRDefault="006C1085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75/0</w:t>
            </w:r>
          </w:p>
        </w:tc>
      </w:tr>
      <w:tr w:rsidR="000650A7" w:rsidRPr="00DE467A" w14:paraId="4383BE7E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5CD8F79B" w:rsidR="003E1EDA" w:rsidRPr="00DE467A" w:rsidRDefault="00502843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DE467A">
              <w:rPr>
                <w:rFonts w:cs="B Nazanin" w:hint="cs"/>
                <w:rtl/>
                <w:lang w:bidi="fa-IR"/>
              </w:rPr>
              <w:t>۲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3263EE8" w14:textId="77777777" w:rsidR="00EC4F62" w:rsidRPr="00DE467A" w:rsidRDefault="00502843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در جای خالی عدد یا عبارت مناسب بنویسید.</w:t>
            </w:r>
          </w:p>
          <w:p w14:paraId="1BC15BCF" w14:textId="7E42F02E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>الف) مجموعه ای که ۶۴ زیرمجموعه دارد، دارای ............. عضو است.</w:t>
            </w:r>
          </w:p>
          <w:p w14:paraId="4280F3C1" w14:textId="25DA360C" w:rsidR="00502843" w:rsidRPr="00DE467A" w:rsidRDefault="00502843" w:rsidP="00502843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ب) نمایش اعشاری کسر </w:t>
            </w:r>
            <w:r w:rsidR="00822B9E" w:rsidRPr="00DE467A">
              <w:rPr>
                <w:rFonts w:cs="B Nazanin"/>
                <w:bCs/>
                <w:position w:val="-24"/>
              </w:rPr>
              <w:object w:dxaOrig="220" w:dyaOrig="620" w14:anchorId="36B97FBC">
                <v:shape id="_x0000_i1029" type="#_x0000_t75" style="width:10.5pt;height:31.5pt" o:ole="">
                  <v:imagedata r:id="rId16" o:title=""/>
                </v:shape>
                <o:OLEObject Type="Embed" ProgID="Equation.DSMT4" ShapeID="_x0000_i1029" DrawAspect="Content" ObjectID="_1823879742" r:id="rId17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..................</w:t>
            </w:r>
          </w:p>
          <w:p w14:paraId="19A56204" w14:textId="5E7D008C" w:rsidR="00502843" w:rsidRPr="006C1085" w:rsidRDefault="00502843" w:rsidP="006C1085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Cs/>
                <w:rtl/>
              </w:rPr>
            </w:pPr>
            <w:r w:rsidRPr="00DE467A">
              <w:rPr>
                <w:rFonts w:cs="B Nazanin" w:hint="cs"/>
                <w:bCs/>
                <w:rtl/>
              </w:rPr>
              <w:t xml:space="preserve">ج) اگر </w:t>
            </w:r>
            <w:r w:rsidR="00DE467A" w:rsidRPr="00DE467A">
              <w:rPr>
                <w:rFonts w:cs="B Nazanin"/>
                <w:bCs/>
                <w:position w:val="-6"/>
              </w:rPr>
              <w:object w:dxaOrig="520" w:dyaOrig="220" w14:anchorId="2970B29A">
                <v:shape id="_x0000_i1030" type="#_x0000_t75" style="width:25.5pt;height:10.5pt" o:ole="">
                  <v:imagedata r:id="rId18" o:title=""/>
                </v:shape>
                <o:OLEObject Type="Embed" ProgID="Equation.DSMT4" ShapeID="_x0000_i1030" DrawAspect="Content" ObjectID="_1823879743" r:id="rId19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و </w:t>
            </w:r>
            <w:r w:rsidR="00DE467A" w:rsidRPr="00DE467A">
              <w:rPr>
                <w:rFonts w:cs="B Nazanin"/>
                <w:bCs/>
                <w:position w:val="-6"/>
              </w:rPr>
              <w:object w:dxaOrig="540" w:dyaOrig="279" w14:anchorId="05AE43BE">
                <v:shape id="_x0000_i1031" type="#_x0000_t75" style="width:27pt;height:13.5pt" o:ole="">
                  <v:imagedata r:id="rId20" o:title=""/>
                </v:shape>
                <o:OLEObject Type="Embed" ProgID="Equation.DSMT4" ShapeID="_x0000_i1031" DrawAspect="Content" ObjectID="_1823879744" r:id="rId21"/>
              </w:object>
            </w:r>
            <w:r w:rsidRPr="00DE467A">
              <w:rPr>
                <w:rFonts w:cs="B Nazanin" w:hint="cs"/>
                <w:bCs/>
                <w:rtl/>
              </w:rPr>
              <w:t xml:space="preserve"> باشد</w:t>
            </w:r>
            <w:r w:rsidR="00822B9E" w:rsidRPr="00DE467A">
              <w:rPr>
                <w:rFonts w:cs="B Nazanin" w:hint="cs"/>
                <w:bCs/>
                <w:rtl/>
                <w:lang w:bidi="fa-IR"/>
              </w:rPr>
              <w:t>،</w:t>
            </w:r>
            <w:r w:rsidRPr="00DE467A">
              <w:rPr>
                <w:rFonts w:cs="B Nazanin" w:hint="cs"/>
                <w:bCs/>
                <w:rtl/>
              </w:rPr>
              <w:t xml:space="preserve"> آنگاه حاصل عبارت </w:t>
            </w:r>
            <w:r w:rsidR="00DE467A" w:rsidRPr="00DE467A">
              <w:rPr>
                <w:rFonts w:cs="B Nazanin"/>
                <w:bCs/>
                <w:position w:val="-10"/>
              </w:rPr>
              <w:object w:dxaOrig="760" w:dyaOrig="320" w14:anchorId="39EE869B">
                <v:shape id="_x0000_i1032" type="#_x0000_t75" style="width:37.5pt;height:16.5pt" o:ole="">
                  <v:imagedata r:id="rId22" o:title=""/>
                </v:shape>
                <o:OLEObject Type="Embed" ProgID="Equation.DSMT4" ShapeID="_x0000_i1032" DrawAspect="Content" ObjectID="_1823879745" r:id="rId23"/>
              </w:object>
            </w:r>
            <w:r w:rsidR="00822B9E" w:rsidRPr="00DE467A">
              <w:rPr>
                <w:rFonts w:cs="B Nazanin" w:hint="cs"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Cs/>
                <w:rtl/>
              </w:rPr>
              <w:t>برابر است با .................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38E357A7" w:rsidR="000650A7" w:rsidRPr="00DE467A" w:rsidRDefault="006C1085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75/0</w:t>
            </w:r>
          </w:p>
        </w:tc>
      </w:tr>
      <w:tr w:rsidR="002C19EE" w:rsidRPr="00DE467A" w14:paraId="7F39929C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46B85694" w:rsidR="002C19EE" w:rsidRPr="00DE467A" w:rsidRDefault="00822B9E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۳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693F9B3" w14:textId="77777777" w:rsidR="005B3F55" w:rsidRPr="00DE467A" w:rsidRDefault="00822B9E" w:rsidP="005B3F5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گزینه درست را انتخاب کنید.</w:t>
            </w:r>
          </w:p>
          <w:p w14:paraId="250FA96B" w14:textId="562BD85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الف) کدام عبارت یک مجموعه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 تهی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را مشخص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می‌کند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>؟</w:t>
            </w:r>
          </w:p>
          <w:p w14:paraId="64E3288A" w14:textId="2D1F83C7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>۱) اعداد طبیعی یک رقمی           ۲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>) مضرب های اول عدد ۴</w:t>
            </w:r>
          </w:p>
          <w:p w14:paraId="79971896" w14:textId="5227867C" w:rsidR="00822B9E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</w:t>
            </w:r>
            <w:r w:rsidR="002A6CDB" w:rsidRPr="00DE467A">
              <w:rPr>
                <w:rFonts w:ascii="Bnazanin" w:hAnsi="Bnazanin" w:cs="B Nazanin" w:hint="cs"/>
                <w:b/>
                <w:bCs/>
                <w:rtl/>
              </w:rPr>
              <w:t xml:space="preserve">۳)اعداد اول و زوج                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     ۴) چهار شاعر ایرانی</w:t>
            </w:r>
          </w:p>
          <w:p w14:paraId="515F202F" w14:textId="77777777" w:rsidR="00B17F67" w:rsidRDefault="00B17F67" w:rsidP="00B17F67">
            <w:pPr>
              <w:bidi/>
              <w:rPr>
                <w:rFonts w:ascii="Bnazanin" w:hAnsi="Bnazanin" w:cs="B Nazanin"/>
                <w:b/>
                <w:bCs/>
                <w:rtl/>
              </w:rPr>
            </w:pPr>
          </w:p>
          <w:p w14:paraId="25A37DE1" w14:textId="2EF56179" w:rsidR="00822B9E" w:rsidRPr="00DE467A" w:rsidRDefault="00822B9E" w:rsidP="00822B9E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ب) همه عددهایی که </w:t>
            </w:r>
            <w:r w:rsidRPr="00DE467A">
              <w:rPr>
                <w:rFonts w:ascii="Bnazanin" w:hAnsi="Bnazanin" w:cs="B Nazanin" w:hint="cs"/>
                <w:b/>
                <w:bCs/>
                <w:u w:val="single"/>
                <w:rtl/>
              </w:rPr>
              <w:t>حداقل</w:t>
            </w:r>
            <w:r w:rsidRPr="00DE467A">
              <w:rPr>
                <w:rFonts w:ascii="Bnazanin" w:hAnsi="Bnazanin" w:cs="B Nazanin" w:hint="cs"/>
                <w:b/>
                <w:bCs/>
                <w:rtl/>
              </w:rPr>
              <w:t xml:space="preserve"> در یکی از مجموعه‌های </w:t>
            </w:r>
            <w:r w:rsidRPr="00DE467A">
              <w:rPr>
                <w:rFonts w:ascii="Bnazanin" w:hAnsi="Bnazanin" w:cs="B Nazanin"/>
                <w:b/>
                <w:bCs/>
              </w:rPr>
              <w:t>A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و </w:t>
            </w:r>
            <w:r w:rsidRPr="00DE467A">
              <w:rPr>
                <w:rFonts w:ascii="Bnazanin" w:hAnsi="Bnazanin" w:cs="B Nazanin"/>
                <w:b/>
                <w:bCs/>
                <w:lang w:bidi="fa-IR"/>
              </w:rPr>
              <w:t>B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هستند، کدام</w:t>
            </w:r>
            <w:r w:rsid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 مورد را مشخص می‌کن</w:t>
            </w: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>د؟</w:t>
            </w:r>
          </w:p>
          <w:p w14:paraId="0C20FAA8" w14:textId="631FF988" w:rsidR="00822B9E" w:rsidRDefault="00822B9E" w:rsidP="00822B9E">
            <w:pPr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 w:rsidRPr="00DE467A">
              <w:rPr>
                <w:rFonts w:ascii="Bnazanin" w:hAnsi="Bnazanin" w:cs="B Nazanin" w:hint="cs"/>
                <w:b/>
                <w:bCs/>
                <w:rtl/>
                <w:lang w:bidi="fa-IR"/>
              </w:rPr>
              <w:t xml:space="preserve">۱) 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A-B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۲)</w:t>
            </w:r>
            <w:r w:rsidRPr="00DE467A">
              <w:rPr>
                <w:rFonts w:ascii="Bnazanin" w:eastAsiaTheme="minorEastAsia" w:hAnsi="Bnazanin" w:cs="B Nazanin"/>
                <w:b/>
                <w:bCs/>
              </w:rPr>
              <w:t xml:space="preserve">   B-A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         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</w:rPr>
              <w:t xml:space="preserve">  ۳)</w:t>
            </w:r>
            <m:oMath>
              <m:r>
                <m:rPr>
                  <m:sty m:val="bi"/>
                </m:rPr>
                <w:rPr>
                  <w:rFonts w:ascii="Cambria Math" w:hAnsi="Cambria Math" w:cs="B Nazanin"/>
                  <w:lang w:bidi="fa-IR"/>
                </w:rPr>
                <m:t xml:space="preserve"> A∩B</m:t>
              </m:r>
            </m:oMath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            </w:t>
            </w:r>
            <w:r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   ۴)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A∪B</m:t>
              </m:r>
            </m:oMath>
          </w:p>
          <w:p w14:paraId="76E6AB38" w14:textId="77777777" w:rsidR="00DE467A" w:rsidRPr="00DE467A" w:rsidRDefault="00DE467A" w:rsidP="00DE467A">
            <w:pPr>
              <w:bidi/>
              <w:rPr>
                <w:rFonts w:ascii="Bnazanin" w:hAnsi="Bnazanin" w:cs="B Nazanin"/>
                <w:b/>
                <w:bCs/>
                <w:rtl/>
                <w:lang w:bidi="fa-IR"/>
              </w:rPr>
            </w:pPr>
          </w:p>
          <w:p w14:paraId="2BE0D013" w14:textId="6ECF0482" w:rsidR="00822B9E" w:rsidRPr="00DE467A" w:rsidRDefault="00822B9E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ج)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نمایش کدام یک از کسرهای زیر یک عدد متناوب </w:t>
            </w:r>
            <w:r w:rsidR="0064014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ساده </w:t>
            </w:r>
            <w:r w:rsidR="002A6CDB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را نشان می دهد.</w:t>
            </w:r>
          </w:p>
          <w:p w14:paraId="1608FA7B" w14:textId="63E8B909" w:rsidR="00B17F67" w:rsidRPr="00B17F67" w:rsidRDefault="000740D8" w:rsidP="00B17F6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۱)</w:t>
            </w:r>
            <w:r w:rsidRPr="00DE467A">
              <w:rPr>
                <w:rFonts w:cs="B Nazanin"/>
                <w:b/>
                <w:bCs/>
                <w:position w:val="-20"/>
                <w:lang w:bidi="fa-IR"/>
              </w:rPr>
              <w:object w:dxaOrig="240" w:dyaOrig="540" w14:anchorId="1D983BCA">
                <v:shape id="_x0000_i1033" type="#_x0000_t75" style="width:14.25pt;height:28.5pt" o:ole="">
                  <v:imagedata r:id="rId24" o:title=""/>
                </v:shape>
                <o:OLEObject Type="Embed" ProgID="Equation.DSMT4" ShapeID="_x0000_i1033" DrawAspect="Content" ObjectID="_1823879746" r:id="rId25"/>
              </w:object>
            </w:r>
            <w:r w:rsidRPr="00DE467A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۲) </w:t>
            </w:r>
            <w:r w:rsidRPr="00DE467A">
              <w:rPr>
                <w:rFonts w:cs="B Nazanin"/>
                <w:b/>
                <w:bCs/>
                <w:position w:val="-26"/>
                <w:lang w:bidi="fa-IR"/>
              </w:rPr>
              <w:object w:dxaOrig="320" w:dyaOrig="680" w14:anchorId="743A79D7">
                <v:shape id="_x0000_i1034" type="#_x0000_t75" style="width:15.75pt;height:36.75pt" o:ole="">
                  <v:imagedata r:id="rId26" o:title=""/>
                </v:shape>
                <o:OLEObject Type="Embed" ProgID="Equation.DSMT4" ShapeID="_x0000_i1034" DrawAspect="Content" ObjectID="_1823879747" r:id="rId27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۳)</w:t>
            </w:r>
            <w:r w:rsidR="001D66D5" w:rsidRPr="001D66D5">
              <w:rPr>
                <w:rFonts w:cs="B Nazanin"/>
                <w:b/>
                <w:bCs/>
                <w:position w:val="-24"/>
                <w:lang w:bidi="fa-IR"/>
              </w:rPr>
              <w:object w:dxaOrig="340" w:dyaOrig="639" w14:anchorId="114EAA5F">
                <v:shape id="_x0000_i1035" type="#_x0000_t75" style="width:16.5pt;height:31.5pt" o:ole="">
                  <v:imagedata r:id="rId28" o:title=""/>
                </v:shape>
                <o:OLEObject Type="Embed" ProgID="Equation.DSMT4" ShapeID="_x0000_i1035" DrawAspect="Content" ObjectID="_1823879748" r:id="rId29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۴)</w:t>
            </w:r>
            <w:r w:rsidR="001D66D5" w:rsidRPr="00DE467A">
              <w:rPr>
                <w:rFonts w:cs="B Nazanin"/>
                <w:b/>
                <w:bCs/>
                <w:position w:val="-24"/>
                <w:lang w:bidi="fa-IR"/>
              </w:rPr>
              <w:object w:dxaOrig="380" w:dyaOrig="639" w14:anchorId="32E35274">
                <v:shape id="_x0000_i1036" type="#_x0000_t75" style="width:19.5pt;height:31.5pt" o:ole="">
                  <v:imagedata r:id="rId30" o:title=""/>
                </v:shape>
                <o:OLEObject Type="Embed" ProgID="Equation.DSMT4" ShapeID="_x0000_i1036" DrawAspect="Content" ObjectID="_1823879749" r:id="rId31"/>
              </w:object>
            </w:r>
          </w:p>
          <w:p w14:paraId="5EBE3306" w14:textId="77777777" w:rsidR="00822B9E" w:rsidRPr="00DE467A" w:rsidRDefault="00822B9E" w:rsidP="00822B9E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د)</w:t>
            </w:r>
            <w:r w:rsidR="000740D8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کدام رابطه درست است؟</w:t>
            </w:r>
          </w:p>
          <w:p w14:paraId="3F580BE8" w14:textId="5A5358F0" w:rsidR="00810D1E" w:rsidRPr="000D11F0" w:rsidRDefault="000740D8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۱)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080" w:dyaOrig="320" w14:anchorId="5BC3B99E">
                <v:shape id="_x0000_i1037" type="#_x0000_t75" style="width:54pt;height:16.5pt" o:ole="">
                  <v:imagedata r:id="rId32" o:title=""/>
                </v:shape>
                <o:OLEObject Type="Embed" ProgID="Equation.DSMT4" ShapeID="_x0000_i1037" DrawAspect="Content" ObjectID="_1823879750" r:id="rId33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۲)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660" w:dyaOrig="320" w14:anchorId="4FD8E695">
                <v:shape id="_x0000_i1038" type="#_x0000_t75" style="width:33pt;height:16.5pt" o:ole="">
                  <v:imagedata r:id="rId34" o:title=""/>
                </v:shape>
                <o:OLEObject Type="Embed" ProgID="Equation.DSMT4" ShapeID="_x0000_i1038" DrawAspect="Content" ObjectID="_1823879751" r:id="rId35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</w:t>
            </w:r>
            <w:r w:rsid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۳) 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40" w:dyaOrig="320" w14:anchorId="4AB91233">
                <v:shape id="_x0000_i1039" type="#_x0000_t75" style="width:57pt;height:16.5pt" o:ole="">
                  <v:imagedata r:id="rId36" o:title=""/>
                </v:shape>
                <o:OLEObject Type="Embed" ProgID="Equation.DSMT4" ShapeID="_x0000_i1039" DrawAspect="Content" ObjectID="_1823879752" r:id="rId37"/>
              </w:object>
            </w:r>
            <w:r w:rsidR="00BB302D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۴)</w:t>
            </w:r>
            <w:r w:rsidR="00BB302D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180" w:dyaOrig="320" w14:anchorId="199FB7C5">
                <v:shape id="_x0000_i1040" type="#_x0000_t75" style="width:58.5pt;height:16.5pt" o:ole="">
                  <v:imagedata r:id="rId38" o:title=""/>
                </v:shape>
                <o:OLEObject Type="Embed" ProgID="Equation.DSMT4" ShapeID="_x0000_i1040" DrawAspect="Content" ObjectID="_1823879753" r:id="rId39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511C2850" w:rsidR="002C19EE" w:rsidRPr="00DE467A" w:rsidRDefault="00822B9E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 w:rsidRPr="00DE467A"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0D11F0" w:rsidRPr="00DE467A" w14:paraId="1238CDAD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B5E8C4A" w14:textId="1C6A4E2F" w:rsidR="000D11F0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۴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A256897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  <w:r>
              <w:rPr>
                <w:rFonts w:cs="B Mitra" w:hint="cs"/>
                <w:b/>
                <w:bCs/>
                <w:rtl/>
                <w:lang w:bidi="fa-IR"/>
              </w:rPr>
              <w:t xml:space="preserve">الف) اگر دو مجموعه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B Mitra"/>
                      <w:b/>
                      <w:bCs/>
                      <w:i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>x-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۴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 w:hint="cs"/>
                      <w:rtl/>
                      <w:lang w:bidi="fa-IR"/>
                    </w:rPr>
                    <m:t>،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="B Mitra"/>
                      <w:lang w:bidi="fa-IR"/>
                    </w:rPr>
                    <m:t xml:space="preserve"> </m:t>
                  </m:r>
                  <m:r>
                    <w:rPr>
                      <w:rFonts w:ascii="Cambria Math" w:hAnsi="Cambria Math" w:cs="B Nazanin" w:hint="cs"/>
                      <w:sz w:val="28"/>
                      <w:szCs w:val="28"/>
                      <w:rtl/>
                    </w:rPr>
                    <m:t>۵</m:t>
                  </m:r>
                </m:e>
              </m:d>
            </m:oMath>
            <w:r w:rsidRPr="001F2385"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B={y+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۳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eastAsiaTheme="minorEastAsia" w:hAnsi="Cambria Math" w:cs="B Mitra" w:hint="cs"/>
                  <w:rtl/>
                  <w:lang w:bidi="fa-IR"/>
                </w:rPr>
                <m:t>،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w:rPr>
                  <w:rFonts w:ascii="Cambria Math" w:hAnsi="Cambria Math" w:cs="B Nazanin" w:hint="cs"/>
                  <w:sz w:val="28"/>
                  <w:szCs w:val="28"/>
                  <w:rtl/>
                </w:rPr>
                <m:t>۶</m:t>
              </m:r>
              <m:r>
                <m:rPr>
                  <m:sty m:val="b"/>
                </m:rPr>
                <w:rPr>
                  <w:rFonts w:ascii="Cambria Math" w:eastAsiaTheme="minorEastAsia" w:hAnsi="Cambria Math" w:cs="B Mitra"/>
                  <w:lang w:bidi="fa-I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Theme="minorEastAsia" w:hAnsi="Cambria Math" w:cs="B Mitra"/>
                  <w:lang w:bidi="fa-IR"/>
                </w:rPr>
                <m:t>}</m:t>
              </m:r>
            </m:oMath>
            <w:r>
              <w:rPr>
                <w:rFonts w:cs="B Mitra" w:hint="cs"/>
                <w:b/>
                <w:bCs/>
                <w:rtl/>
                <w:lang w:bidi="fa-IR"/>
              </w:rPr>
              <w:t xml:space="preserve"> با هم مساوی باشند، مقادیر </w:t>
            </w:r>
            <w:r>
              <w:rPr>
                <w:rFonts w:cs="B Mitra"/>
                <w:b/>
                <w:bCs/>
                <w:lang w:bidi="fa-IR"/>
              </w:rPr>
              <w:t>x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و </w:t>
            </w:r>
            <w:r>
              <w:rPr>
                <w:rFonts w:cs="B Mitra"/>
                <w:b/>
                <w:bCs/>
                <w:lang w:bidi="fa-IR"/>
              </w:rPr>
              <w:t>y</w:t>
            </w:r>
            <w:r>
              <w:rPr>
                <w:rFonts w:cs="B Mitra" w:hint="cs"/>
                <w:b/>
                <w:bCs/>
                <w:rtl/>
                <w:lang w:bidi="fa-IR"/>
              </w:rPr>
              <w:t xml:space="preserve"> را به دست آورید.</w:t>
            </w:r>
          </w:p>
          <w:p w14:paraId="082A5415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5AE85A68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lang w:bidi="fa-IR"/>
              </w:rPr>
              <w:drawing>
                <wp:anchor distT="0" distB="0" distL="114300" distR="114300" simplePos="0" relativeHeight="251686912" behindDoc="0" locked="0" layoutInCell="1" allowOverlap="1" wp14:anchorId="2FF9DDD4" wp14:editId="1FBFE576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78740</wp:posOffset>
                  </wp:positionV>
                  <wp:extent cx="895350" cy="853440"/>
                  <wp:effectExtent l="0" t="0" r="0" b="3810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36" t="58804" r="60027" b="16614"/>
                          <a:stretch/>
                        </pic:blipFill>
                        <pic:spPr bwMode="auto">
                          <a:xfrm>
                            <a:off x="0" y="0"/>
                            <a:ext cx="895350" cy="85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E12B23" w14:textId="77777777" w:rsidR="000D11F0" w:rsidRDefault="000D11F0" w:rsidP="000D11F0">
            <w:pPr>
              <w:bidi/>
              <w:rPr>
                <w:rFonts w:cs="B Mitra"/>
                <w:b/>
                <w:bCs/>
                <w:rtl/>
                <w:lang w:bidi="fa-IR"/>
              </w:rPr>
            </w:pPr>
          </w:p>
          <w:p w14:paraId="3F40B202" w14:textId="26482D2E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</w:t>
            </w:r>
            <w:r w:rsidRPr="00DE467A">
              <w:rPr>
                <w:rFonts w:cs="B Nazanin"/>
                <w:b/>
                <w:bCs/>
                <w:noProof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 نمودار مقابل</w:t>
            </w:r>
            <w:r w:rsidR="00B17F67" w:rsidRPr="00DE467A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240" w:dyaOrig="320" w14:anchorId="435A4C14">
                <v:shape id="_x0000_i1041" type="#_x0000_t75" style="width:61.5pt;height:16.5pt" o:ole="">
                  <v:imagedata r:id="rId41" o:title=""/>
                </v:shape>
                <o:OLEObject Type="Embed" ProgID="Equation.DSMT4" ShapeID="_x0000_i1041" DrawAspect="Content" ObjectID="_1823879754" r:id="rId42"/>
              </w:object>
            </w:r>
            <w:r w:rsidR="00B17F6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هاشور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بزنید.</w:t>
            </w:r>
            <w:r w:rsidRPr="00DE467A">
              <w:rPr>
                <w:rFonts w:cs="B Nazanin"/>
                <w:b/>
                <w:bCs/>
                <w:noProof/>
              </w:rPr>
              <w:t xml:space="preserve"> </w:t>
            </w:r>
          </w:p>
          <w:p w14:paraId="0538CC5A" w14:textId="77777777" w:rsidR="000D11F0" w:rsidRDefault="000D11F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F044786" w14:textId="71D3B475" w:rsidR="000D11F0" w:rsidRPr="00DE467A" w:rsidRDefault="00356C12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0D0E10" w:rsidRPr="00DE467A" w14:paraId="6178C6DE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E2B0226" w14:textId="6407701C" w:rsidR="000D0E10" w:rsidRPr="00DE467A" w:rsidRDefault="00356C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۵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32F8EA" w14:textId="77777777" w:rsidR="000D0E10" w:rsidRDefault="000D0E10" w:rsidP="000D0E10">
            <w:pPr>
              <w:tabs>
                <w:tab w:val="right" w:pos="9497"/>
              </w:tabs>
              <w:bidi/>
              <w:rPr>
                <w:rFonts w:cs="B Nazanin"/>
                <w:b/>
                <w:bCs/>
                <w:noProof/>
              </w:rPr>
            </w:pPr>
            <w:r>
              <w:rPr>
                <w:rFonts w:cs="B Nazanin" w:hint="cs"/>
                <w:b/>
                <w:bCs/>
                <w:noProof/>
                <w:rtl/>
              </w:rPr>
              <w:t xml:space="preserve">الف) اعضای مجموعه </w:t>
            </w:r>
            <w:r>
              <w:rPr>
                <w:rFonts w:cs="B Nazanin"/>
                <w:b/>
                <w:bCs/>
                <w:noProof/>
              </w:rPr>
              <w:t>A</w:t>
            </w:r>
            <w:r>
              <w:rPr>
                <w:rFonts w:cs="B Nazanin" w:hint="cs"/>
                <w:b/>
                <w:bCs/>
                <w:noProof/>
                <w:rtl/>
              </w:rPr>
              <w:t xml:space="preserve"> را بنویسید.</w:t>
            </w:r>
            <w:r>
              <w:rPr>
                <w:rFonts w:cs="B Nazanin"/>
                <w:b/>
                <w:bCs/>
                <w:noProof/>
                <w:rtl/>
              </w:rPr>
              <w:tab/>
            </w:r>
            <w:r w:rsidRPr="00F771C2">
              <w:rPr>
                <w:rFonts w:cs="B Nazanin"/>
                <w:b/>
                <w:bCs/>
                <w:noProof/>
                <w:position w:val="-10"/>
              </w:rPr>
              <w:object w:dxaOrig="3040" w:dyaOrig="380" w14:anchorId="14BCB4FA">
                <v:shape id="_x0000_i1042" type="#_x0000_t75" style="width:151.5pt;height:19.5pt" o:ole="">
                  <v:imagedata r:id="rId43" o:title=""/>
                </v:shape>
                <o:OLEObject Type="Embed" ProgID="Equation.DSMT4" ShapeID="_x0000_i1042" DrawAspect="Content" ObjectID="_1823879755" r:id="rId44"/>
              </w:object>
            </w:r>
          </w:p>
          <w:p w14:paraId="4331822E" w14:textId="77777777" w:rsidR="00FF5A33" w:rsidRDefault="00FF5A33" w:rsidP="00FF5A33">
            <w:pPr>
              <w:bidi/>
              <w:rPr>
                <w:rFonts w:cs="B Nazanin"/>
                <w:b/>
                <w:bCs/>
                <w:noProof/>
              </w:rPr>
            </w:pPr>
          </w:p>
          <w:p w14:paraId="191FE2A0" w14:textId="77777777" w:rsidR="007E195E" w:rsidRDefault="000D0E10" w:rsidP="000D11F0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 xml:space="preserve">ب)مجموعه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B</w:t>
            </w:r>
            <w:r>
              <w:rPr>
                <w:rFonts w:cs="B Nazanin" w:hint="cs"/>
                <w:b/>
                <w:bCs/>
                <w:noProof/>
                <w:rtl/>
                <w:lang w:bidi="fa-IR"/>
              </w:rPr>
              <w:t>را به صورت نماد ریاضی بنویسید.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      </w:t>
            </w:r>
            <w:r w:rsidR="00FF5A33">
              <w:rPr>
                <w:rFonts w:cs="B Nazanin"/>
                <w:b/>
                <w:bCs/>
                <w:noProof/>
                <w:lang w:bidi="fa-IR"/>
              </w:rPr>
              <w:t xml:space="preserve">       </w:t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 </w:t>
            </w:r>
            <w:r>
              <w:rPr>
                <w:rFonts w:cs="B Nazanin"/>
                <w:b/>
                <w:bCs/>
                <w:noProof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noProof/>
                <w:lang w:bidi="fa-IR"/>
              </w:rPr>
              <w:t xml:space="preserve">    </w:t>
            </w:r>
            <w:r w:rsidRPr="00F771C2">
              <w:rPr>
                <w:rFonts w:cs="B Nazanin"/>
                <w:b/>
                <w:bCs/>
                <w:noProof/>
                <w:position w:val="-10"/>
                <w:lang w:bidi="fa-IR"/>
              </w:rPr>
              <w:object w:dxaOrig="2160" w:dyaOrig="320" w14:anchorId="267798F0">
                <v:shape id="_x0000_i1043" type="#_x0000_t75" style="width:108pt;height:16.5pt" o:ole="">
                  <v:imagedata r:id="rId45" o:title=""/>
                </v:shape>
                <o:OLEObject Type="Embed" ProgID="Equation.DSMT4" ShapeID="_x0000_i1043" DrawAspect="Content" ObjectID="_1823879756" r:id="rId46"/>
              </w:object>
            </w:r>
          </w:p>
          <w:p w14:paraId="72FE232D" w14:textId="6B75969D" w:rsidR="001D00D4" w:rsidRPr="007E195E" w:rsidRDefault="001D00D4" w:rsidP="001D00D4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A98581B" w14:textId="7EF9B710" w:rsidR="000D0E1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1E71D85" w14:textId="77777777" w:rsidTr="00933BB3">
        <w:trPr>
          <w:trHeight w:val="2046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72154509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۶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D128205" w14:textId="564567D9" w:rsidR="00A81245" w:rsidRDefault="00D939D1" w:rsidP="00D939D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اگر </w:t>
            </w:r>
            <w:r w:rsidR="00867C64"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840" w:dyaOrig="320" w14:anchorId="6ACC99B7">
                <v:shape id="_x0000_i1044" type="#_x0000_t75" style="width:91.5pt;height:16.5pt" o:ole="">
                  <v:imagedata r:id="rId47" o:title=""/>
                </v:shape>
                <o:OLEObject Type="Embed" ProgID="Equation.DSMT4" ShapeID="_x0000_i1044" DrawAspect="Content" ObjectID="_1823879757" r:id="rId48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و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939D1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1420" w:dyaOrig="320" w14:anchorId="12318A55">
                <v:shape id="_x0000_i1045" type="#_x0000_t75" style="width:70.5pt;height:16.5pt" o:ole="">
                  <v:imagedata r:id="rId49" o:title=""/>
                </v:shape>
                <o:OLEObject Type="Embed" ProgID="Equation.DSMT4" ShapeID="_x0000_i1045" DrawAspect="Content" ObjectID="_1823879758" r:id="rId50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و 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867C64" w:rsidRPr="00867C64">
              <w:rPr>
                <w:rFonts w:asciiTheme="minorHAnsi" w:eastAsiaTheme="minorHAnsi" w:hAnsiTheme="minorHAnsi" w:cs="B Nazanin"/>
                <w:b/>
                <w:bCs/>
                <w:position w:val="-10"/>
                <w:lang w:bidi="fa-IR"/>
              </w:rPr>
              <w:object w:dxaOrig="2500" w:dyaOrig="320" w14:anchorId="705693E3">
                <v:shape id="_x0000_i1046" type="#_x0000_t75" style="width:124.5pt;height:16.5pt" o:ole="">
                  <v:imagedata r:id="rId51" o:title=""/>
                </v:shape>
                <o:OLEObject Type="Embed" ProgID="Equation.DSMT4" ShapeID="_x0000_i1046" DrawAspect="Content" ObjectID="_1823879759" r:id="rId52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باشد.</w:t>
            </w:r>
          </w:p>
          <w:p w14:paraId="05344ADB" w14:textId="39C4CE4A" w:rsidR="00D939D1" w:rsidRPr="00DE467A" w:rsidRDefault="00D939D1" w:rsidP="00D939D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الف:</w:t>
            </w:r>
            <w:r w:rsidR="000D11F0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اعضای مجموعه های زیر را بنویسید.</w:t>
            </w:r>
          </w:p>
          <w:p w14:paraId="0C1A2C5D" w14:textId="41E604A6" w:rsidR="00D939D1" w:rsidRDefault="00D939D1" w:rsidP="00D939D1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939D1">
              <w:rPr>
                <w:rFonts w:asciiTheme="minorHAnsi" w:eastAsiaTheme="minorHAnsi" w:hAnsiTheme="minorHAnsi" w:cs="B Nazanin"/>
                <w:b/>
                <w:bCs/>
                <w:position w:val="-26"/>
                <w:lang w:bidi="fa-IR"/>
              </w:rPr>
              <w:object w:dxaOrig="1340" w:dyaOrig="639" w14:anchorId="54C7D480">
                <v:shape id="_x0000_i1047" type="#_x0000_t75" style="width:89.25pt;height:42.75pt" o:ole="">
                  <v:imagedata r:id="rId53" o:title=""/>
                </v:shape>
                <o:OLEObject Type="Embed" ProgID="Equation.DSMT4" ShapeID="_x0000_i1047" DrawAspect="Content" ObjectID="_1823879760" r:id="rId54"/>
              </w:object>
            </w:r>
          </w:p>
          <w:p w14:paraId="304D3BEF" w14:textId="652B5C52" w:rsidR="00D37BAA" w:rsidRPr="00D939D1" w:rsidRDefault="00867C64" w:rsidP="00867C64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ب) </w:t>
            </w:r>
            <w:r w:rsidRPr="00867C64">
              <w:rPr>
                <w:rFonts w:asciiTheme="minorHAnsi" w:eastAsiaTheme="minorHAnsi" w:hAnsiTheme="minorHAnsi" w:cs="B Nazanin"/>
                <w:position w:val="-10"/>
                <w:lang w:bidi="fa-IR"/>
              </w:rPr>
              <w:object w:dxaOrig="1020" w:dyaOrig="320" w14:anchorId="34BAECA5">
                <v:shape id="_x0000_i1048" type="#_x0000_t75" style="width:51pt;height:16.5pt" o:ole="">
                  <v:imagedata r:id="rId55" o:title=""/>
                </v:shape>
                <o:OLEObject Type="Embed" ProgID="Equation.DSMT4" ShapeID="_x0000_i1048" DrawAspect="Content" ObjectID="_1823879761" r:id="rId56"/>
              </w:object>
            </w:r>
            <w:r w:rsidR="00D939D1">
              <w:rPr>
                <w:rFonts w:asciiTheme="minorHAnsi" w:eastAsiaTheme="minorHAnsi" w:hAnsiTheme="minorHAnsi" w:cs="B Nazanin" w:hint="cs"/>
                <w:rtl/>
                <w:lang w:bidi="fa-IR"/>
              </w:rPr>
              <w:t>را محاسبه کنید.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30227024" w:rsidR="00BB5075" w:rsidRPr="00356C12" w:rsidRDefault="00356C12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۱٫۵</w:t>
            </w:r>
          </w:p>
        </w:tc>
      </w:tr>
      <w:tr w:rsidR="00BB5075" w:rsidRPr="00DE467A" w14:paraId="1E6BE931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23A81A3E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۷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3DD9D92" w14:textId="12D11FE6" w:rsidR="00B91B61" w:rsidRDefault="00B91B61" w:rsidP="00B91B61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علی و آرمان مشغول بازی با تاس ها بودند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. آن ها قرار گذاشتند همزمان دو تاس را با هم پرتاب کنند و اگر مجموع دو تاس عدد ۷ شد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علی برنده بازی باشد و اگر هر دو تاس عدد یکسانی آمد</w:t>
            </w:r>
            <w:r w:rsidR="001D66D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="00860321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آرمان برنده بازی باشد. کدام یک احتمال برنده شدن بیشتری دارد؟( با ذکر دلیل)</w:t>
            </w:r>
          </w:p>
          <w:p w14:paraId="7BC17D9D" w14:textId="6A31BB62" w:rsidR="001D66D5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0EE9165" w14:textId="77777777" w:rsidR="001D66D5" w:rsidRPr="00DE467A" w:rsidRDefault="001D66D5" w:rsidP="001D66D5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41B4CEF5" w14:textId="65FBDAAD" w:rsidR="001D66D5" w:rsidRPr="00DE467A" w:rsidRDefault="001D66D5" w:rsidP="00F2413C">
            <w:pPr>
              <w:tabs>
                <w:tab w:val="left" w:pos="2225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  <w:tab/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4248477B" w:rsidR="00BB5075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۱</w:t>
            </w:r>
          </w:p>
        </w:tc>
      </w:tr>
      <w:tr w:rsidR="00BB5075" w:rsidRPr="00DE467A" w14:paraId="14C65E9A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743F6A81" w:rsidR="00BB5075" w:rsidRPr="00DE467A" w:rsidRDefault="00F2413C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۸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0EB38DB" w14:textId="4D9B34E4" w:rsidR="00F31289" w:rsidRDefault="00F31289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الف) بین دو کسر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2C971961">
                <v:shape id="_x0000_i1049" type="#_x0000_t75" style="width:12pt;height:31.5pt" o:ole="">
                  <v:imagedata r:id="rId57" o:title=""/>
                </v:shape>
                <o:OLEObject Type="Embed" ProgID="Equation.DSMT4" ShapeID="_x0000_i1049" DrawAspect="Content" ObjectID="_1823879762" r:id="rId58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24"/>
                <w:lang w:bidi="fa-IR"/>
              </w:rPr>
              <w:object w:dxaOrig="240" w:dyaOrig="639" w14:anchorId="1ECB3E73">
                <v:shape id="_x0000_i1050" type="#_x0000_t75" style="width:12pt;height:31.5pt" o:ole="">
                  <v:imagedata r:id="rId59" o:title=""/>
                </v:shape>
                <o:OLEObject Type="Embed" ProgID="Equation.DSMT4" ShapeID="_x0000_i1050" DrawAspect="Content" ObjectID="_1823879763" r:id="rId60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دو کسر دیگر بنویسید.</w:t>
            </w:r>
          </w:p>
          <w:p w14:paraId="5648E84B" w14:textId="77777777" w:rsidR="00867C64" w:rsidRPr="00DE467A" w:rsidRDefault="00867C64" w:rsidP="00867C6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00C1D428" w14:textId="3FE691E8" w:rsidR="00F31289" w:rsidRPr="00DE467A" w:rsidRDefault="00F31289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ب) بین دو عدد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="00FB32B4"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۲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="00FB32B4" w:rsidRPr="00DE467A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60" w:dyaOrig="360" w14:anchorId="409A67BB">
                <v:shape id="_x0000_i1051" type="#_x0000_t75" style="width:18pt;height:18pt" o:ole="">
                  <v:imagedata r:id="rId61" o:title=""/>
                </v:shape>
                <o:OLEObject Type="Embed" ProgID="Equation.DSMT4" ShapeID="_x0000_i1051" DrawAspect="Content" ObjectID="_1823879764" r:id="rId6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گنگ بنویسید.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2DEF8676" w:rsidR="00BB5075" w:rsidRPr="00DE467A" w:rsidRDefault="006C1085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/>
                <w:b w:val="0"/>
                <w:bCs w:val="0"/>
                <w:sz w:val="22"/>
                <w:szCs w:val="22"/>
                <w:lang w:bidi="fa-IR"/>
              </w:rPr>
              <w:t>1</w:t>
            </w:r>
          </w:p>
        </w:tc>
      </w:tr>
      <w:tr w:rsidR="00FB32B4" w:rsidRPr="00DE467A" w14:paraId="15D62F4D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16F9259E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۹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7F33CCD" w14:textId="64E21FAC" w:rsidR="00FB32B4" w:rsidRPr="00DE467A" w:rsidRDefault="001D66D5" w:rsidP="001D66D5">
            <w:pPr>
              <w:tabs>
                <w:tab w:val="left" w:pos="1080"/>
                <w:tab w:val="right" w:pos="9497"/>
              </w:tabs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/>
                <w:b/>
                <w:bCs/>
                <w:rtl/>
                <w:lang w:bidi="fa-IR"/>
              </w:rPr>
              <w:tab/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الف) </w:t>
            </w:r>
            <w:r w:rsidR="00867C64">
              <w:rPr>
                <w:rFonts w:cs="B Nazanin" w:hint="cs"/>
                <w:b/>
                <w:bCs/>
                <w:rtl/>
                <w:lang w:bidi="fa-IR"/>
              </w:rPr>
              <w:t>مجموعه</w:t>
            </w:r>
            <w:r w:rsidR="00FB32B4"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زیر را روی محور نشان دهید.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B Nazanin"/>
                  <w:lang w:bidi="fa-IR"/>
                </w:rPr>
                <w:br/>
              </m:r>
            </m:oMath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B Nazanin"/>
                    <w:lang w:bidi="fa-IR"/>
                  </w:rPr>
                  <m:t>A=</m:t>
                </m:r>
                <m:d>
                  <m:dPr>
                    <m:begChr m:val="{"/>
                    <m:endChr m:val="|"/>
                    <m:ctrlPr>
                      <w:rPr>
                        <w:rFonts w:ascii="Cambria Math" w:eastAsiaTheme="minorEastAsia" w:hAnsi="Cambria Math" w:cs="B Nazanin"/>
                        <w:b/>
                        <w:bCs/>
                        <w:i/>
                        <w:lang w:bidi="fa-IR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B Nazanin"/>
                        <w:lang w:bidi="fa-IR"/>
                      </w:rPr>
                      <m:t>∈R</m:t>
                    </m: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lang w:bidi="fa-IR"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۳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&lt;x≤</m:t>
                </m:r>
                <m:r>
                  <m:rPr>
                    <m:sty m:val="bi"/>
                  </m:rPr>
                  <w:rPr>
                    <w:rFonts w:ascii="Cambria Math" w:hAnsi="Cambria Math" w:cs="B Nazanin" w:hint="cs"/>
                    <w:rtl/>
                    <w:lang w:bidi="fa-IR"/>
                  </w:rPr>
                  <m:t>۴</m:t>
                </m:r>
                <m:r>
                  <m:rPr>
                    <m:sty m:val="bi"/>
                  </m:rPr>
                  <w:rPr>
                    <w:rFonts w:ascii="Cambria Math" w:hAnsi="Cambria Math" w:cs="B Nazanin"/>
                    <w:lang w:bidi="fa-IR"/>
                  </w:rPr>
                  <m:t>}</m:t>
                </m:r>
              </m:oMath>
            </m:oMathPara>
          </w:p>
          <w:p w14:paraId="79707ADB" w14:textId="05EF8FCF" w:rsidR="00FB32B4" w:rsidRPr="00DE467A" w:rsidRDefault="001D66D5" w:rsidP="00FB32B4">
            <w:pPr>
              <w:jc w:val="right"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4BCC607A" wp14:editId="60ABAE0D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66632</wp:posOffset>
                      </wp:positionV>
                      <wp:extent cx="4258963" cy="422275"/>
                      <wp:effectExtent l="38100" t="19050" r="46355" b="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" name="Group 2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3" name="Straight Arrow Connector 3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headEnd type="arrow"/>
                                    <a:tailEnd type="arrow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" name="Straight Connector 4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" name="Straight Connector 5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" name="Straight Connector 6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0" name="Straight Connector 10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" name="Straight Connector 11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2" name="Straight Connector 12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3" name="Straight Connector 13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" name="Straight Connector 14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5" name="Straight Connector 15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6" name="Straight Connector 16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7E1A26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Text Box 18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2D6AF3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ext Box 19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52BF974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C268311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  <w:p w14:paraId="7C7EFF8F" w14:textId="77777777" w:rsidR="00836D14" w:rsidRDefault="00836D14" w:rsidP="00836D14">
                                    <w:pPr>
                                      <w:rPr>
                                        <w:szCs w:val="18"/>
                                        <w:rtl/>
                                        <w:lang w:bidi="fa-IR"/>
                                      </w:rPr>
                                    </w:pPr>
                                  </w:p>
                                  <w:p w14:paraId="2F1F0FBB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ext Box 21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24C1F393" w14:textId="77777777" w:rsidR="00836D14" w:rsidRPr="005362A5" w:rsidRDefault="00836D14" w:rsidP="00836D14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Text Box 22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7B080486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Text Box 23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842231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Text Box 24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600B18F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Text Box 25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5EEEE549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2181F28" w14:textId="77777777" w:rsidR="00836D14" w:rsidRPr="00087C6B" w:rsidRDefault="00836D14" w:rsidP="00836D14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CC607A" id="Group 1" o:spid="_x0000_s1026" style="position:absolute;left:0;text-align:left;margin-left:137.25pt;margin-top:5.25pt;width:335.35pt;height:33.25pt;z-index:251670528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">
                      <v:group id="Group 2" o:spid="_x0000_s1027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3" o:spid="_x0000_s1028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" strokecolor="windowText" strokeweight=".5pt">
                          <v:stroke startarrow="open" endarrow="open" joinstyle="miter"/>
                        </v:shape>
                        <v:line id="Straight Connector 4" o:spid="_x0000_s1029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sVwwAAANoAAAAPAAAAZHJzL2Rvd25yZXYueG1sRI9La8Mw&#10;EITvhf4HsYXeGrmhBO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mQZLF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5" o:spid="_x0000_s1030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6" o:spid="_x0000_s1031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0" o:spid="_x0000_s1032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" strokecolor="windowText" strokeweight=".5pt">
                          <v:stroke joinstyle="miter"/>
                        </v:line>
                        <v:line id="Straight Connector 11" o:spid="_x0000_s1033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" strokecolor="windowText" strokeweight=".5pt">
                          <v:stroke joinstyle="miter"/>
                        </v:line>
                        <v:line id="Straight Connector 12" o:spid="_x0000_s1034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" strokecolor="windowText" strokeweight=".5pt">
                          <v:stroke joinstyle="miter"/>
                        </v:line>
                        <v:line id="Straight Connector 13" o:spid="_x0000_s1035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UxhwQAAANsAAAAPAAAAZHJzL2Rvd25yZXYueG1sRE9Ni8Iw&#10;EL0L+x/CLHjTdB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LaZTGH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4" o:spid="_x0000_s1036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QVwQAAANsAAAAPAAAAZHJzL2Rvd25yZXYueG1sRE9Ni8Iw&#10;EL0L+x/CLHjTdEWk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Dlw1BX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5" o:spid="_x0000_s1037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" strokecolor="windowText" strokeweight=".5pt">
                          <v:stroke joinstyle="miter"/>
                        </v:line>
                        <v:line id="Straight Connector 16" o:spid="_x0000_s1038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" strokecolor="windowText" strokeweight=".5pt">
                          <v:stroke joinstyle="miter"/>
                        </v:lin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7" o:spid="_x0000_s1039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      <v:textbox>
                          <w:txbxContent>
                            <w:p w14:paraId="17E1A26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8" o:spid="_x0000_s1040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      <v:textbox>
                          <w:txbxContent>
                            <w:p w14:paraId="32D6AF3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19" o:spid="_x0000_s1041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      <v:textbox>
                          <w:txbxContent>
                            <w:p w14:paraId="152BF974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" o:spid="_x0000_s1042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      <v:textbox>
                          <w:txbxContent>
                            <w:p w14:paraId="4C268311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  <w:p w14:paraId="7C7EFF8F" w14:textId="77777777" w:rsidR="00836D14" w:rsidRDefault="00836D14" w:rsidP="00836D14">
                              <w:pPr>
                                <w:rPr>
                                  <w:szCs w:val="18"/>
                                  <w:rtl/>
                                  <w:lang w:bidi="fa-IR"/>
                                </w:rPr>
                              </w:pPr>
                            </w:p>
                            <w:p w14:paraId="2F1F0FBB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</w:p>
                          </w:txbxContent>
                        </v:textbox>
                      </v:shape>
                      <v:shape id="Text Box 21" o:spid="_x0000_s1043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    <v:textbox>
                          <w:txbxContent>
                            <w:p w14:paraId="24C1F393" w14:textId="77777777" w:rsidR="00836D14" w:rsidRPr="005362A5" w:rsidRDefault="00836D14" w:rsidP="00836D14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2" o:spid="_x0000_s1044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      <v:textbox>
                          <w:txbxContent>
                            <w:p w14:paraId="7B080486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3" o:spid="_x0000_s1045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    <v:textbox>
                          <w:txbxContent>
                            <w:p w14:paraId="5E842231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4" o:spid="_x0000_s1046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      <v:textbox>
                          <w:txbxContent>
                            <w:p w14:paraId="1600B18F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5" o:spid="_x0000_s1047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      <v:textbox>
                          <w:txbxContent>
                            <w:p w14:paraId="5EEEE549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26" o:spid="_x0000_s1048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    <v:textbox>
                          <w:txbxContent>
                            <w:p w14:paraId="42181F28" w14:textId="77777777" w:rsidR="00836D14" w:rsidRPr="00087C6B" w:rsidRDefault="00836D14" w:rsidP="00836D14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393D05C" w14:textId="34ECF512" w:rsidR="00FB32B4" w:rsidRPr="00DE467A" w:rsidRDefault="00FB32B4" w:rsidP="00867C6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  <w:p w14:paraId="38AD4F5C" w14:textId="17CBF884" w:rsidR="00FB32B4" w:rsidRPr="00DE467A" w:rsidRDefault="001D66D5" w:rsidP="00FB32B4">
            <w:pPr>
              <w:tabs>
                <w:tab w:val="left" w:pos="5445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ب) </w:t>
            </w:r>
            <w:r w:rsidR="00FB32B4" w:rsidRPr="00DE467A"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>با توجه به مجموعه های بالا درستی و نادرستی عبارت های زیر را مشخص کنید.</w:t>
            </w:r>
          </w:p>
          <w:p w14:paraId="0BFB6200" w14:textId="107D91F7" w:rsidR="00867C64" w:rsidRPr="000D11F0" w:rsidRDefault="00867C64" w:rsidP="000D11F0">
            <w:pPr>
              <w:bidi/>
              <w:jc w:val="right"/>
              <w:rPr>
                <w:rFonts w:ascii="Bnazanin" w:eastAsiaTheme="minorEastAsia" w:hAnsi="Bnazanin" w:cs="B Nazanin"/>
                <w:b/>
                <w:bCs/>
                <w:i/>
                <w:rtl/>
                <w:lang w:bidi="fa-IR"/>
              </w:rPr>
            </w:pPr>
            <m:oMath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۳</m:t>
              </m:r>
              <m:r>
                <m:rPr>
                  <m:sty m:val="b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∈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A                    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/>
                  <w:lang w:bidi="fa-IR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B Nazanin"/>
                      <w:b/>
                      <w:bCs/>
                      <w:lang w:bidi="fa-IR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B Nazanin" w:hint="cs"/>
                      <w:rtl/>
                      <w:lang w:bidi="fa-IR"/>
                    </w:rPr>
                    <m:t>۷</m:t>
                  </m:r>
                </m:e>
              </m:rad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 xml:space="preserve"> ∈A                 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/</m:t>
              </m:r>
              <m:r>
                <m:rPr>
                  <m:sty m:val="b"/>
                </m:rPr>
                <w:rPr>
                  <w:rFonts w:ascii="Cambria Math" w:eastAsiaTheme="minorEastAsia" w:hAnsi="Cambria Math" w:cs="B Nazanin" w:hint="cs"/>
                  <w:rtl/>
                  <w:lang w:bidi="fa-IR"/>
                </w:rPr>
                <m:t>۱۲۹۳۷۶۹۰۰۰</m:t>
              </m:r>
              <m:r>
                <m:rPr>
                  <m:sty m:val="bi"/>
                </m:rPr>
                <w:rPr>
                  <w:rFonts w:ascii="Cambria Math" w:eastAsiaTheme="minorEastAsia" w:hAnsi="Cambria Math" w:cs="Cambria Math" w:hint="cs"/>
                  <w:rtl/>
                  <w:lang w:bidi="fa-IR"/>
                </w:rPr>
                <m:t>∉</m:t>
              </m:r>
              <m:r>
                <m:rPr>
                  <m:sty m:val="bi"/>
                </m:rPr>
                <w:rPr>
                  <w:rFonts w:ascii="Cambria Math" w:eastAsiaTheme="minorEastAsia" w:hAnsi="Cambria Math" w:cs="B Nazanin"/>
                  <w:lang w:bidi="fa-IR"/>
                </w:rPr>
                <m:t>A</m:t>
              </m:r>
            </m:oMath>
            <w:r w:rsidR="00FB32B4" w:rsidRPr="00DE467A">
              <w:rPr>
                <w:rFonts w:ascii="Bnazanin" w:eastAsiaTheme="minorEastAsia" w:hAnsi="Bnazanin" w:cs="B Nazanin"/>
                <w:b/>
                <w:bCs/>
                <w:i/>
                <w:lang w:bidi="fa-IR"/>
              </w:rPr>
              <w:t xml:space="preserve"> </w:t>
            </w:r>
          </w:p>
          <w:p w14:paraId="6258038C" w14:textId="3D122EE9" w:rsid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>
              <w:rPr>
                <w:rFonts w:ascii="Bnazanin" w:eastAsiaTheme="minorEastAsia" w:hAnsi="Bnazanin" w:cs="B Nazanin" w:hint="cs"/>
                <w:b/>
                <w:bCs/>
                <w:rtl/>
                <w:lang w:bidi="fa-IR"/>
              </w:rPr>
              <w:t xml:space="preserve">ج) </w:t>
            </w:r>
            <w:r w:rsidRPr="00DE467A">
              <w:rPr>
                <w:rFonts w:cs="B Nazanin" w:hint="cs"/>
                <w:b/>
                <w:bCs/>
                <w:rtl/>
              </w:rPr>
              <w:t xml:space="preserve">عدد </w:t>
            </w:r>
            <w:r w:rsidRPr="00DE467A">
              <w:rPr>
                <w:rFonts w:cs="B Nazanin"/>
                <w:b/>
                <w:bCs/>
                <w:position w:val="-8"/>
              </w:rPr>
              <w:object w:dxaOrig="980" w:dyaOrig="400" w14:anchorId="346AA34B">
                <v:shape id="_x0000_i1052" type="#_x0000_t75" style="width:52.5pt;height:19.5pt" o:ole="">
                  <v:imagedata r:id="rId63" o:title=""/>
                </v:shape>
                <o:OLEObject Type="Embed" ProgID="Equation.DSMT4" ShapeID="_x0000_i1052" DrawAspect="Content" ObjectID="_1823879765" r:id="rId64"/>
              </w:object>
            </w:r>
            <w:r w:rsidRPr="00DE467A">
              <w:rPr>
                <w:rFonts w:cs="B Nazanin"/>
                <w:b/>
                <w:bCs/>
                <w:rtl/>
              </w:rPr>
              <w:t xml:space="preserve"> </w:t>
            </w:r>
            <w:r w:rsidRPr="00DE467A">
              <w:rPr>
                <w:rFonts w:cs="B Nazanin" w:hint="cs"/>
                <w:b/>
                <w:bCs/>
                <w:rtl/>
              </w:rPr>
              <w:t>را  روی محور زیر نشان دهید.</w:t>
            </w:r>
            <w:r w:rsidR="001D66D5"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  <w:tab/>
            </w:r>
          </w:p>
          <w:p w14:paraId="4BD13F8C" w14:textId="35ED81AA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</w:p>
          <w:p w14:paraId="468D594A" w14:textId="2D701466" w:rsidR="00867C64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lang w:bidi="fa-IR"/>
              </w:rPr>
            </w:pPr>
            <w:r w:rsidRPr="00DE467A">
              <w:rPr>
                <w:rFonts w:cs="B Nazanin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43FD2021" wp14:editId="15B9E6CE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127000</wp:posOffset>
                      </wp:positionV>
                      <wp:extent cx="4258963" cy="422275"/>
                      <wp:effectExtent l="38100" t="19050" r="46355" b="0"/>
                      <wp:wrapNone/>
                      <wp:docPr id="2018" name="Group 20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58963" cy="422275"/>
                                <a:chOff x="16042" y="0"/>
                                <a:chExt cx="2711550" cy="269252"/>
                              </a:xfrm>
                            </wpg:grpSpPr>
                            <wpg:grpSp>
                              <wpg:cNvPr id="2019" name="Group 2019"/>
                              <wpg:cNvGrpSpPr/>
                              <wpg:grpSpPr>
                                <a:xfrm>
                                  <a:off x="19050" y="0"/>
                                  <a:ext cx="2708542" cy="107950"/>
                                  <a:chOff x="0" y="0"/>
                                  <a:chExt cx="2708542" cy="107950"/>
                                </a:xfrm>
                              </wpg:grpSpPr>
                              <wps:wsp>
                                <wps:cNvPr id="2020" name="Straight Arrow Connector 2020"/>
                                <wps:cNvCnPr/>
                                <wps:spPr>
                                  <a:xfrm>
                                    <a:off x="0" y="50800"/>
                                    <a:ext cx="2708542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arrow"/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1" name="Straight Connector 2021"/>
                                <wps:cNvCnPr/>
                                <wps:spPr>
                                  <a:xfrm>
                                    <a:off x="158750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2" name="Straight Connector 2022"/>
                                <wps:cNvCnPr/>
                                <wps:spPr>
                                  <a:xfrm>
                                    <a:off x="12319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3" name="Straight Connector 2023"/>
                                <wps:cNvCnPr/>
                                <wps:spPr>
                                  <a:xfrm>
                                    <a:off x="9461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4" name="Straight Connector 2024"/>
                                <wps:cNvCnPr/>
                                <wps:spPr>
                                  <a:xfrm>
                                    <a:off x="67310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5" name="Straight Connector 2025"/>
                                <wps:cNvCnPr/>
                                <wps:spPr>
                                  <a:xfrm>
                                    <a:off x="4191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6" name="Straight Connector 2026"/>
                                <wps:cNvCnPr/>
                                <wps:spPr>
                                  <a:xfrm>
                                    <a:off x="14986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7" name="Straight Connector 2027"/>
                                <wps:cNvCnPr/>
                                <wps:spPr>
                                  <a:xfrm>
                                    <a:off x="1771650" y="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8" name="Straight Connector 2028"/>
                                <wps:cNvCnPr/>
                                <wps:spPr>
                                  <a:xfrm>
                                    <a:off x="20193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29" name="Straight Connector 2029"/>
                                <wps:cNvCnPr/>
                                <wps:spPr>
                                  <a:xfrm>
                                    <a:off x="2286000" y="635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" name="Straight Connector 97"/>
                                <wps:cNvCnPr/>
                                <wps:spPr>
                                  <a:xfrm>
                                    <a:off x="2491843" y="12700"/>
                                    <a:ext cx="0" cy="952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030" name="Text Box 2030"/>
                              <wps:cNvSpPr txBox="1"/>
                              <wps:spPr>
                                <a:xfrm>
                                  <a:off x="16042" y="60715"/>
                                  <a:ext cx="251836" cy="185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0F2587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2" name="Text Box 2032"/>
                              <wps:cNvSpPr txBox="1"/>
                              <wps:spPr>
                                <a:xfrm>
                                  <a:off x="292041" y="60713"/>
                                  <a:ext cx="236831" cy="1950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21F995D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" name="Text Box 2033"/>
                              <wps:cNvSpPr txBox="1"/>
                              <wps:spPr>
                                <a:xfrm>
                                  <a:off x="538847" y="54368"/>
                                  <a:ext cx="250044" cy="2076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14B5F26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5" name="Text Box 2045"/>
                              <wps:cNvSpPr txBox="1"/>
                              <wps:spPr>
                                <a:xfrm>
                                  <a:off x="837099" y="50101"/>
                                  <a:ext cx="216232" cy="18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E10E4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  <w:r w:rsidRPr="00087C6B"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" name="Text Box 2046"/>
                              <wps:cNvSpPr txBox="1"/>
                              <wps:spPr>
                                <a:xfrm>
                                  <a:off x="1073793" y="55690"/>
                                  <a:ext cx="342265" cy="2112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C2ADDBD" w14:textId="77777777" w:rsidR="00836D14" w:rsidRPr="005362A5" w:rsidRDefault="00836D14" w:rsidP="00D13C72">
                                    <w:pPr>
                                      <w:rPr>
                                        <w:rFonts w:ascii="Cambria Math" w:hAnsi="Cambria Math"/>
                                        <w:szCs w:val="18"/>
                                        <w:lang w:bidi="fa-IR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mbria Math"/>
                                            <w:szCs w:val="18"/>
                                            <w:rtl/>
                                            <w:lang w:bidi="fa-IR"/>
                                          </w:rPr>
                                          <m:t>°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7" name="Text Box 2047"/>
                              <wps:cNvSpPr txBox="1"/>
                              <wps:spPr>
                                <a:xfrm>
                                  <a:off x="1380164" y="70731"/>
                                  <a:ext cx="229628" cy="198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94625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8" name="Text Box 2048"/>
                              <wps:cNvSpPr txBox="1"/>
                              <wps:spPr>
                                <a:xfrm>
                                  <a:off x="1676323" y="41571"/>
                                  <a:ext cx="225483" cy="1886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454D2E8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9" name="Text Box 2049"/>
                              <wps:cNvSpPr txBox="1"/>
                              <wps:spPr>
                                <a:xfrm>
                                  <a:off x="1939648" y="47187"/>
                                  <a:ext cx="207377" cy="1986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2BE379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۳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0" name="Text Box 2050"/>
                              <wps:cNvSpPr txBox="1"/>
                              <wps:spPr>
                                <a:xfrm>
                                  <a:off x="21698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FC286F3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2399179" y="53191"/>
                                  <a:ext cx="230919" cy="204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4C00AFE" w14:textId="77777777" w:rsidR="00836D14" w:rsidRPr="00087C6B" w:rsidRDefault="00836D14" w:rsidP="00D13C72">
                                    <w:pPr>
                                      <w:rPr>
                                        <w:szCs w:val="18"/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szCs w:val="18"/>
                                        <w:rtl/>
                                        <w:lang w:bidi="fa-IR"/>
                                      </w:rPr>
                                      <w:t>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FD2021" id="Group 2018" o:spid="_x0000_s1049" style="position:absolute;left:0;text-align:left;margin-left:8.45pt;margin-top:10pt;width:335.35pt;height:33.25pt;z-index:251673600;mso-width-relative:margin;mso-height-relative:margin" coordorigin="160" coordsize="27115,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">
                      <v:group id="Group 2019" o:spid="_x0000_s1050" style="position:absolute;left:190;width:27085;height:1079" coordsize="2708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syxQAAAN0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">
                        <v:shape id="Straight Arrow Connector 2020" o:spid="_x0000_s1051" type="#_x0000_t32" style="position:absolute;top:508;width:27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" strokecolor="black [3213]">
                          <v:stroke startarrow="open" endarrow="open"/>
                        </v:shape>
                        <v:line id="Straight Connector 2021" o:spid="_x0000_s1052" style="position:absolute;visibility:visible;mso-wrap-style:square" from="1587,127" to="1587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" strokecolor="black [3213]"/>
                        <v:line id="Straight Connector 2022" o:spid="_x0000_s1053" style="position:absolute;visibility:visible;mso-wrap-style:square" from="12319,63" to="12319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" strokecolor="black [3213]"/>
                        <v:line id="Straight Connector 2023" o:spid="_x0000_s1054" style="position:absolute;visibility:visible;mso-wrap-style:square" from="9461,0" to="946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yHjxgAAAN0AAAAPAAAAZHJzL2Rvd25yZXYueG1sRI9Ba8JA&#10;FITvBf/D8oTe6saU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ndMh48YAAADdAAAA&#10;DwAAAAAAAAAAAAAAAAAHAgAAZHJzL2Rvd25yZXYueG1sUEsFBgAAAAADAAMAtwAAAPoCAAAAAA==&#10;" strokecolor="black [3213]"/>
                        <v:line id="Straight Connector 2024" o:spid="_x0000_s1055" style="position:absolute;visibility:visible;mso-wrap-style:square" from="6731,0" to="6731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" strokecolor="black [3213]"/>
                        <v:line id="Straight Connector 2025" o:spid="_x0000_s1056" style="position:absolute;visibility:visible;mso-wrap-style:square" from="4191,63" to="4191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" strokecolor="black [3213]"/>
                        <v:line id="Straight Connector 2026" o:spid="_x0000_s1057" style="position:absolute;visibility:visible;mso-wrap-style:square" from="14986,63" to="14986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" strokecolor="black [3213]"/>
                        <v:line id="Straight Connector 2027" o:spid="_x0000_s1058" style="position:absolute;visibility:visible;mso-wrap-style:square" from="17716,0" to="17716,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" strokecolor="black [3213]"/>
                        <v:line id="Straight Connector 2028" o:spid="_x0000_s1059" style="position:absolute;visibility:visible;mso-wrap-style:square" from="20193,63" to="20193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" strokecolor="black [3213]"/>
                        <v:line id="Straight Connector 2029" o:spid="_x0000_s1060" style="position:absolute;visibility:visible;mso-wrap-style:square" from="22860,63" to="22860,1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" strokecolor="black [3213]"/>
                        <v:line id="Straight Connector 97" o:spid="_x0000_s1061" style="position:absolute;visibility:visible;mso-wrap-style:square" from="24918,127" to="24918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" strokecolor="black [3213]"/>
                      </v:group>
                      <v:shape id="Text Box 2030" o:spid="_x0000_s1062" type="#_x0000_t202" style="position:absolute;left:160;top:607;width:2518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EawwAAAN0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jj6DvvDm/AE5PQJAAD//wMAUEsBAi0AFAAGAAgAAAAhANvh9svuAAAAhQEAABMAAAAAAAAAAAAA&#10;AAAAAAAAAFtDb250ZW50X1R5cGVzXS54bWxQSwECLQAUAAYACAAAACEAWvQsW78AAAAVAQAACwAA&#10;AAAAAAAAAAAAAAAfAQAAX3JlbHMvLnJlbHNQSwECLQAUAAYACAAAACEAbE3hGsMAAADdAAAADwAA&#10;AAAAAAAAAAAAAAAHAgAAZHJzL2Rvd25yZXYueG1sUEsFBgAAAAADAAMAtwAAAPcCAAAAAA==&#10;" filled="f" stroked="f" strokeweight=".5pt">
                        <v:textbox>
                          <w:txbxContent>
                            <w:p w14:paraId="4A0F2587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2" o:spid="_x0000_s1063" type="#_x0000_t202" style="position:absolute;left:2920;top:607;width:2368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" filled="f" stroked="f" strokeweight=".5pt">
                        <v:textbox>
                          <w:txbxContent>
                            <w:p w14:paraId="421F995D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33" o:spid="_x0000_s1064" type="#_x0000_t202" style="position:absolute;left:5388;top:543;width:2500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39tyAAAAN0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" filled="f" stroked="f" strokeweight=".5pt">
                        <v:textbox>
                          <w:txbxContent>
                            <w:p w14:paraId="514B5F26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5" o:spid="_x0000_s1065" type="#_x0000_t202" style="position:absolute;left:8370;top:501;width:2163;height:1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" filled="f" stroked="f" strokeweight=".5pt">
                        <v:textbox>
                          <w:txbxContent>
                            <w:p w14:paraId="538E10E4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  <w:r w:rsidRPr="00087C6B"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Text Box 2046" o:spid="_x0000_s1066" type="#_x0000_t202" style="position:absolute;left:10737;top:556;width:342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q+IyAAAAN0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" filled="f" stroked="f" strokeweight=".5pt">
                        <v:textbox>
                          <w:txbxContent>
                            <w:p w14:paraId="0C2ADDBD" w14:textId="77777777" w:rsidR="00836D14" w:rsidRPr="005362A5" w:rsidRDefault="00836D14" w:rsidP="00D13C72">
                              <w:pPr>
                                <w:rPr>
                                  <w:rFonts w:ascii="Cambria Math" w:hAnsi="Cambria Math"/>
                                  <w:szCs w:val="18"/>
                                  <w:lang w:bidi="fa-IR"/>
                                  <w:oMath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mbria Math"/>
                                      <w:szCs w:val="18"/>
                                      <w:rtl/>
                                      <w:lang w:bidi="fa-IR"/>
                                    </w:rPr>
                                    <m:t>°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2047" o:spid="_x0000_s1067" type="#_x0000_t202" style="position:absolute;left:13801;top:707;width:229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oTyAAAAN0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" filled="f" stroked="f" strokeweight=".5pt">
                        <v:textbox>
                          <w:txbxContent>
                            <w:p w14:paraId="63894625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۱</w:t>
                              </w:r>
                            </w:p>
                          </w:txbxContent>
                        </v:textbox>
                      </v:shape>
                      <v:shape id="Text Box 2048" o:spid="_x0000_s1068" type="#_x0000_t202" style="position:absolute;left:16763;top:415;width:2255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5hwwAAAN0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jj6DnPDm/AE5PQJAAD//wMAUEsBAi0AFAAGAAgAAAAhANvh9svuAAAAhQEAABMAAAAAAAAAAAAA&#10;AAAAAAAAAFtDb250ZW50X1R5cGVzXS54bWxQSwECLQAUAAYACAAAACEAWvQsW78AAAAVAQAACwAA&#10;AAAAAAAAAAAAAAAfAQAAX3JlbHMvLnJlbHNQSwECLQAUAAYACAAAACEAyj2eYcMAAADdAAAADwAA&#10;AAAAAAAAAAAAAAAHAgAAZHJzL2Rvd25yZXYueG1sUEsFBgAAAAADAAMAtwAAAPcCAAAAAA==&#10;" filled="f" stroked="f" strokeweight=".5pt">
                        <v:textbox>
                          <w:txbxContent>
                            <w:p w14:paraId="2454D2E8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۲</w:t>
                              </w:r>
                            </w:p>
                          </w:txbxContent>
                        </v:textbox>
                      </v:shape>
                      <v:shape id="Text Box 2049" o:spid="_x0000_s1069" type="#_x0000_t202" style="position:absolute;left:19396;top:471;width:2074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" filled="f" stroked="f" strokeweight=".5pt">
                        <v:textbox>
                          <w:txbxContent>
                            <w:p w14:paraId="652BE379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۳</w:t>
                              </w:r>
                            </w:p>
                          </w:txbxContent>
                        </v:textbox>
                      </v:shape>
                      <v:shape id="Text Box 2050" o:spid="_x0000_s1070" type="#_x0000_t202" style="position:absolute;left:21698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S6xAAAAN0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RMuwPb8ITkOt/AAAA//8DAFBLAQItABQABgAIAAAAIQDb4fbL7gAAAIUBAAATAAAAAAAAAAAA&#10;AAAAAAAAAABbQ29udGVudF9UeXBlc10ueG1sUEsBAi0AFAAGAAgAAAAhAFr0LFu/AAAAFQEAAAsA&#10;AAAAAAAAAAAAAAAAHwEAAF9yZWxzLy5yZWxzUEsBAi0AFAAGAAgAAAAhALGSBLrEAAAA3QAAAA8A&#10;AAAAAAAAAAAAAAAABwIAAGRycy9kb3ducmV2LnhtbFBLBQYAAAAAAwADALcAAAD4AgAAAAA=&#10;" filled="f" stroked="f" strokeweight=".5pt">
                        <v:textbox>
                          <w:txbxContent>
                            <w:p w14:paraId="5FC286F3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۴</w:t>
                              </w:r>
                            </w:p>
                          </w:txbxContent>
                        </v:textbox>
                      </v:shape>
                      <v:shape id="Text Box 98" o:spid="_x0000_s1071" type="#_x0000_t202" style="position:absolute;left:23991;top:531;width:2309;height:2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    <v:textbox>
                          <w:txbxContent>
                            <w:p w14:paraId="44C00AFE" w14:textId="77777777" w:rsidR="00836D14" w:rsidRPr="00087C6B" w:rsidRDefault="00836D14" w:rsidP="00D13C72">
                              <w:pPr>
                                <w:rPr>
                                  <w:szCs w:val="18"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Cs w:val="18"/>
                                  <w:rtl/>
                                  <w:lang w:bidi="fa-IR"/>
                                </w:rPr>
                                <w:t>۵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5BFC4E3" w14:textId="31989B5F" w:rsidR="00867C64" w:rsidRPr="001D66D5" w:rsidRDefault="00867C64" w:rsidP="00867C64">
            <w:pPr>
              <w:tabs>
                <w:tab w:val="left" w:pos="4289"/>
              </w:tabs>
              <w:bidi/>
              <w:rPr>
                <w:rFonts w:ascii="Bnazanin" w:eastAsiaTheme="minorEastAsia" w:hAnsi="Bnazanin"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25125FAA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۲</w:t>
            </w:r>
          </w:p>
        </w:tc>
      </w:tr>
      <w:tr w:rsidR="000D11F0" w:rsidRPr="00DE467A" w14:paraId="3A772326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97CCD08" w14:textId="651FC2B9" w:rsidR="000D11F0" w:rsidRDefault="00356C12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۱۰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98F" w14:textId="24DCD805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فاطمه در حال تمرین درس ریاضی بود،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او با خود گفت:</w:t>
            </w:r>
            <w:r>
              <w:rPr>
                <w:rFonts w:asciiTheme="minorHAnsi" w:eastAsiaTheme="minorHAnsi" w:hAnsiTheme="minorHAnsi" w:cs="Calibri" w:hint="cs"/>
                <w:b/>
                <w:bCs/>
                <w:rtl/>
                <w:lang w:bidi="fa-IR"/>
              </w:rPr>
              <w:t>"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دو عدد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BCE58BC">
                <v:shape id="_x0000_i1053" type="#_x0000_t75" style="width:19.5pt;height:19.5pt" o:ole="">
                  <v:imagedata r:id="rId65" o:title=""/>
                </v:shape>
                <o:OLEObject Type="Embed" ProgID="Equation.DSMT4" ShapeID="_x0000_i1053" DrawAspect="Content" ObjectID="_1823879766" r:id="rId66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380" w:dyaOrig="380" w14:anchorId="462F021B">
                <v:shape id="_x0000_i1054" type="#_x0000_t75" style="width:19.5pt;height:19.5pt" o:ole="">
                  <v:imagedata r:id="rId67" o:title=""/>
                </v:shape>
                <o:OLEObject Type="Embed" ProgID="Equation.DSMT4" ShapeID="_x0000_i1054" DrawAspect="Content" ObjectID="_1823879767" r:id="rId68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گنگ هستند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،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حاصل ضرب آن ها یعنی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836D14">
              <w:rPr>
                <w:rFonts w:asciiTheme="minorHAnsi" w:eastAsiaTheme="minorHAnsi" w:hAnsiTheme="minorHAnsi" w:cs="B Nazanin"/>
                <w:b/>
                <w:bCs/>
                <w:position w:val="-8"/>
                <w:lang w:bidi="fa-IR"/>
              </w:rPr>
              <w:object w:dxaOrig="460" w:dyaOrig="380" w14:anchorId="1470AF89">
                <v:shape id="_x0000_i1055" type="#_x0000_t75" style="width:22.5pt;height:19.5pt" o:ole="">
                  <v:imagedata r:id="rId69" o:title=""/>
                </v:shape>
                <o:OLEObject Type="Embed" ProgID="Equation.DSMT4" ShapeID="_x0000_i1055" DrawAspect="Content" ObjectID="_1823879768" r:id="rId70"/>
              </w:objec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 xml:space="preserve"> 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هم گنگ است، پس می توان نتیجه گرفت ضرب هر دو عدد گنگ همواره گنگ است</w:t>
            </w:r>
            <w:r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.</w: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" آیا استدلال او درست است؟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درستی یا نادرستی استدلال فاطمه را با ذکر دلیل بیان کنید.</w:t>
            </w:r>
          </w:p>
          <w:p w14:paraId="4757F927" w14:textId="12D41A3C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</w:p>
          <w:p w14:paraId="6DFF3E3F" w14:textId="77777777" w:rsidR="000D11F0" w:rsidRDefault="000D11F0" w:rsidP="000D11F0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33D2800D" w14:textId="77777777" w:rsidR="000D11F0" w:rsidRDefault="000D11F0" w:rsidP="001D66D5">
            <w:pPr>
              <w:tabs>
                <w:tab w:val="left" w:pos="1080"/>
                <w:tab w:val="right" w:pos="9497"/>
              </w:tabs>
              <w:rPr>
                <w:rFonts w:cs="B Nazanin"/>
                <w:b/>
                <w:bCs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D874BE4" w14:textId="3189A3B8" w:rsidR="000D11F0" w:rsidRPr="0012679C" w:rsidRDefault="0012679C" w:rsidP="00810D1E">
            <w:pPr>
              <w:bidi/>
              <w:jc w:val="center"/>
              <w:rPr>
                <w:rStyle w:val="Strong"/>
                <w:rFonts w:cs="Arial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۰</w:t>
            </w:r>
            <w:r>
              <w:rPr>
                <w:rStyle w:val="Strong"/>
                <w:rFonts w:cs="Arial" w:hint="cs"/>
                <w:b w:val="0"/>
                <w:bCs w:val="0"/>
                <w:sz w:val="22"/>
                <w:szCs w:val="22"/>
                <w:rtl/>
                <w:lang w:bidi="fa-IR"/>
              </w:rPr>
              <w:t>٫۵</w:t>
            </w:r>
          </w:p>
        </w:tc>
      </w:tr>
      <w:tr w:rsidR="00FB32B4" w:rsidRPr="00DE467A" w14:paraId="08E3F90F" w14:textId="77777777" w:rsidTr="00933BB3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760C1D8" w:rsidR="00FB32B4" w:rsidRPr="00DE467A" w:rsidRDefault="00F2413C" w:rsidP="00FB32B4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۱۱</w:t>
            </w:r>
          </w:p>
        </w:tc>
        <w:tc>
          <w:tcPr>
            <w:tcW w:w="9713" w:type="dxa"/>
            <w:gridSpan w:val="5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1528098" w14:textId="756E21D8" w:rsidR="00FB32B4" w:rsidRDefault="00D13C72" w:rsidP="00D13C72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الف)اگر</w:t>
            </w:r>
            <w:r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580" w:dyaOrig="260" w14:anchorId="313A9807">
                <v:shape id="_x0000_i1056" type="#_x0000_t75" style="width:28.5pt;height:13.5pt" o:ole="">
                  <v:imagedata r:id="rId71" o:title=""/>
                </v:shape>
                <o:OLEObject Type="Embed" ProgID="Equation.DSMT4" ShapeID="_x0000_i1056" DrawAspect="Content" ObjectID="_1823879769" r:id="rId72"/>
              </w:object>
            </w:r>
            <w:r w:rsidRPr="00DE467A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و  </w:t>
            </w:r>
            <w:r w:rsidR="002566DD" w:rsidRPr="00DE467A">
              <w:rPr>
                <w:rFonts w:asciiTheme="minorHAnsi" w:eastAsiaTheme="minorHAnsi" w:hAnsiTheme="minorHAnsi" w:cs="B Nazanin"/>
                <w:b/>
                <w:bCs/>
                <w:position w:val="-6"/>
                <w:lang w:bidi="fa-IR"/>
              </w:rPr>
              <w:object w:dxaOrig="700" w:dyaOrig="279" w14:anchorId="13069059">
                <v:shape id="_x0000_i1057" type="#_x0000_t75" style="width:34.5pt;height:13.5pt" o:ole="">
                  <v:imagedata r:id="rId73" o:title=""/>
                </v:shape>
                <o:OLEObject Type="Embed" ProgID="Equation.DSMT4" ShapeID="_x0000_i1057" DrawAspect="Content" ObjectID="_1823879770" r:id="rId74"/>
              </w:objec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باشد، حاصل</w:t>
            </w:r>
            <w:r w:rsidR="001D66D5">
              <w:rPr>
                <w:rFonts w:cs="B Nazanin" w:hint="cs"/>
                <w:b/>
                <w:bCs/>
                <w:rtl/>
                <w:lang w:bidi="fa-IR"/>
              </w:rPr>
              <w:t xml:space="preserve"> عبارت</w:t>
            </w:r>
            <w:r w:rsidRPr="00DE467A"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ab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B Nazanin"/>
                  <w:lang w:bidi="fa-IR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 w:cs="B Nazanin" w:hint="cs"/>
                  <w:rtl/>
                  <w:lang w:bidi="fa-IR"/>
                </w:rPr>
                <m:t>۲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"/>
                      <w:b/>
                      <w:bCs/>
                      <w:lang w:bidi="fa-IR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B Nazanin"/>
                      <w:lang w:bidi="fa-IR"/>
                    </w:rPr>
                    <m:t>a+b</m:t>
                  </m:r>
                </m:e>
              </m:d>
            </m:oMath>
            <w:r w:rsidRPr="00DE467A">
              <w:rPr>
                <w:rFonts w:cs="B Nazanin" w:hint="cs"/>
                <w:b/>
                <w:bCs/>
                <w:rtl/>
                <w:lang w:bidi="fa-IR"/>
              </w:rPr>
              <w:t>را به دست آورید.</w:t>
            </w:r>
          </w:p>
          <w:p w14:paraId="1D154FFC" w14:textId="59062865" w:rsidR="00836D14" w:rsidRDefault="00836D14" w:rsidP="00836D14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C488820" w14:textId="77777777" w:rsidR="006C1085" w:rsidRPr="00DE467A" w:rsidRDefault="006C1085" w:rsidP="006C1085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2474AFE6" w14:textId="5F56C0DB" w:rsidR="002566DD" w:rsidRPr="00DE467A" w:rsidRDefault="002566DD" w:rsidP="002566D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E467A">
              <w:rPr>
                <w:rFonts w:cs="B Nazanin" w:hint="cs"/>
                <w:b/>
                <w:bCs/>
                <w:rtl/>
                <w:lang w:bidi="fa-IR"/>
              </w:rPr>
              <w:t>ب) حاصل هر عبارت را بدون قدر مطلق بنویسید.</w:t>
            </w:r>
          </w:p>
          <w:p w14:paraId="31BE8200" w14:textId="133A4B9B" w:rsidR="002566DD" w:rsidRPr="00DE467A" w:rsidRDefault="007E195E" w:rsidP="001D66D5">
            <w:pPr>
              <w:bidi/>
              <w:jc w:val="right"/>
              <w:rPr>
                <w:rFonts w:asciiTheme="minorHAnsi" w:eastAsiaTheme="minorHAnsi" w:hAnsiTheme="minorHAnsi" w:cs="B Nazanin"/>
                <w:b/>
                <w:bCs/>
                <w:lang w:bidi="fa-IR"/>
              </w:rPr>
            </w:pPr>
            <w:r w:rsidRPr="00867C64">
              <w:rPr>
                <w:rFonts w:cs="B Nazanin"/>
                <w:b/>
                <w:bCs/>
                <w:position w:val="-56"/>
                <w:lang w:bidi="fa-IR"/>
              </w:rPr>
              <w:object w:dxaOrig="6160" w:dyaOrig="1520" w14:anchorId="00BF2EFF">
                <v:shape id="_x0000_i1058" type="#_x0000_t75" style="width:307.5pt;height:76.5pt" o:ole="">
                  <v:imagedata r:id="rId75" o:title=""/>
                </v:shape>
                <o:OLEObject Type="Embed" ProgID="Equation.DSMT4" ShapeID="_x0000_i1058" DrawAspect="Content" ObjectID="_1823879771" r:id="rId76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74D77DF9" w:rsidR="00FB32B4" w:rsidRPr="00DE467A" w:rsidRDefault="00836D14" w:rsidP="00810D1E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۳</w:t>
            </w:r>
          </w:p>
        </w:tc>
      </w:tr>
    </w:tbl>
    <w:p w14:paraId="367624D5" w14:textId="7976130F" w:rsidR="002C762D" w:rsidRDefault="002C762D" w:rsidP="00883F10">
      <w:pPr>
        <w:bidi/>
        <w:rPr>
          <w:rFonts w:cs="B Nazanin" w:hint="cs"/>
          <w:sz w:val="28"/>
          <w:szCs w:val="28"/>
          <w:rtl/>
          <w:lang w:bidi="fa-IR"/>
        </w:rPr>
      </w:pPr>
    </w:p>
    <w:p w14:paraId="41C617AB" w14:textId="2B01BD04" w:rsidR="00F2413C" w:rsidRPr="00DE467A" w:rsidRDefault="00F2413C" w:rsidP="00F2413C">
      <w:pPr>
        <w:bidi/>
        <w:rPr>
          <w:rFonts w:cs="B Nazanin"/>
          <w:sz w:val="28"/>
          <w:szCs w:val="28"/>
          <w:lang w:bidi="fa-IR"/>
        </w:rPr>
      </w:pPr>
    </w:p>
    <w:sectPr w:rsidR="00F2413C" w:rsidRPr="00DE467A" w:rsidSect="0071447D">
      <w:headerReference w:type="even" r:id="rId77"/>
      <w:headerReference w:type="default" r:id="rId78"/>
      <w:footerReference w:type="default" r:id="rId79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95062" w14:textId="77777777" w:rsidR="00AB1669" w:rsidRDefault="00AB1669" w:rsidP="001B4C7C">
      <w:r>
        <w:separator/>
      </w:r>
    </w:p>
  </w:endnote>
  <w:endnote w:type="continuationSeparator" w:id="0">
    <w:p w14:paraId="18C293F9" w14:textId="77777777" w:rsidR="00AB1669" w:rsidRDefault="00AB1669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80AB43B-BB30-4D48-AEF5-EA712BD6302D}"/>
    <w:embedBold r:id="rId2" w:fontKey="{358B951F-3F64-4D77-A691-E081842B176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C814C44C-558F-4673-BBE8-831087C55E00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F01E3234-C6BE-41A5-8343-5CC689938125}"/>
    <w:embedBold r:id="rId5" w:fontKey="{3D5337F0-0572-4896-92BB-AA91CD8BA93D}"/>
  </w:font>
  <w:font w:name="Bnazan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D55E0C2-85F7-49D8-A003-F6576330D6D4}"/>
    <w:embedBold r:id="rId7" w:fontKey="{45FDC881-E58C-430C-82E6-FCBAB929318B}"/>
    <w:embedItalic r:id="rId8" w:fontKey="{2E08648F-43F7-4549-A2CF-D7B048EEF763}"/>
    <w:embedBoldItalic r:id="rId9" w:fontKey="{7C9E2F0D-E804-4C36-A286-4B4871E9B58B}"/>
  </w:font>
  <w:font w:name="B Mitra">
    <w:charset w:val="B2"/>
    <w:family w:val="auto"/>
    <w:pitch w:val="variable"/>
    <w:sig w:usb0="00002001" w:usb1="80000000" w:usb2="00000008" w:usb3="00000000" w:csb0="00000040" w:csb1="00000000"/>
    <w:embedRegular r:id="rId10" w:fontKey="{A9E774A2-F3F7-411C-89C0-E7ADE63A8835}"/>
    <w:embedBold r:id="rId11" w:fontKey="{BFDD9D44-CED1-48E8-8521-7886A50C69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1B51361-231D-462B-A072-AE8DB08F98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6E139425" w:rsidR="00836D14" w:rsidRDefault="00836D14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7FB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C047FB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836D14" w:rsidRDefault="0083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1C9538" w14:textId="77777777" w:rsidR="00AB1669" w:rsidRDefault="00AB1669" w:rsidP="001B4C7C">
      <w:r>
        <w:separator/>
      </w:r>
    </w:p>
  </w:footnote>
  <w:footnote w:type="continuationSeparator" w:id="0">
    <w:p w14:paraId="56262094" w14:textId="77777777" w:rsidR="00AB1669" w:rsidRDefault="00AB1669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836D14" w:rsidRDefault="00836D14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10C457C" w:rsidR="00836D14" w:rsidRDefault="00836D14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273D5"/>
    <w:rsid w:val="00032553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740D8"/>
    <w:rsid w:val="00084556"/>
    <w:rsid w:val="00084F9F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D0E10"/>
    <w:rsid w:val="000D11F0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18EB"/>
    <w:rsid w:val="0012679C"/>
    <w:rsid w:val="0013413A"/>
    <w:rsid w:val="001341B6"/>
    <w:rsid w:val="00134701"/>
    <w:rsid w:val="00137125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5605"/>
    <w:rsid w:val="001C7977"/>
    <w:rsid w:val="001C7EA9"/>
    <w:rsid w:val="001D00D4"/>
    <w:rsid w:val="001D1CC7"/>
    <w:rsid w:val="001D3721"/>
    <w:rsid w:val="001D5667"/>
    <w:rsid w:val="001D66D5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39B"/>
    <w:rsid w:val="0023790B"/>
    <w:rsid w:val="00237CCF"/>
    <w:rsid w:val="00240690"/>
    <w:rsid w:val="00242ACA"/>
    <w:rsid w:val="0024634A"/>
    <w:rsid w:val="00255FCC"/>
    <w:rsid w:val="002566DD"/>
    <w:rsid w:val="00263E3C"/>
    <w:rsid w:val="002643D7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6CDB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56C12"/>
    <w:rsid w:val="00363E4C"/>
    <w:rsid w:val="00371AEE"/>
    <w:rsid w:val="003729CB"/>
    <w:rsid w:val="00372DBA"/>
    <w:rsid w:val="00380F82"/>
    <w:rsid w:val="00381272"/>
    <w:rsid w:val="00381A45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60F9"/>
    <w:rsid w:val="003C5A39"/>
    <w:rsid w:val="003C5E12"/>
    <w:rsid w:val="003C6524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1B8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7007"/>
    <w:rsid w:val="004F04C0"/>
    <w:rsid w:val="004F1D69"/>
    <w:rsid w:val="004F1F0A"/>
    <w:rsid w:val="00501633"/>
    <w:rsid w:val="00502843"/>
    <w:rsid w:val="00502A40"/>
    <w:rsid w:val="00502C38"/>
    <w:rsid w:val="00503305"/>
    <w:rsid w:val="00503A2B"/>
    <w:rsid w:val="005040F6"/>
    <w:rsid w:val="0050549C"/>
    <w:rsid w:val="00513D4B"/>
    <w:rsid w:val="005155E8"/>
    <w:rsid w:val="005156DF"/>
    <w:rsid w:val="0051715B"/>
    <w:rsid w:val="00517FE4"/>
    <w:rsid w:val="00522585"/>
    <w:rsid w:val="00525EF9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14B"/>
    <w:rsid w:val="006405FA"/>
    <w:rsid w:val="00643320"/>
    <w:rsid w:val="0064345E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2AE6"/>
    <w:rsid w:val="006942FF"/>
    <w:rsid w:val="00695D3E"/>
    <w:rsid w:val="006966B7"/>
    <w:rsid w:val="006A3114"/>
    <w:rsid w:val="006A3F4E"/>
    <w:rsid w:val="006B2CD8"/>
    <w:rsid w:val="006B509F"/>
    <w:rsid w:val="006B5AAF"/>
    <w:rsid w:val="006B6C7C"/>
    <w:rsid w:val="006C0652"/>
    <w:rsid w:val="006C1085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08F"/>
    <w:rsid w:val="007C181F"/>
    <w:rsid w:val="007C2775"/>
    <w:rsid w:val="007D1D2B"/>
    <w:rsid w:val="007E0101"/>
    <w:rsid w:val="007E0348"/>
    <w:rsid w:val="007E195E"/>
    <w:rsid w:val="007E2AF9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0D1E"/>
    <w:rsid w:val="0081216E"/>
    <w:rsid w:val="00815C8E"/>
    <w:rsid w:val="008171FD"/>
    <w:rsid w:val="0081779A"/>
    <w:rsid w:val="00821EE1"/>
    <w:rsid w:val="00822B9E"/>
    <w:rsid w:val="008319B2"/>
    <w:rsid w:val="0083214D"/>
    <w:rsid w:val="00834C3D"/>
    <w:rsid w:val="00836D14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321"/>
    <w:rsid w:val="00860584"/>
    <w:rsid w:val="00863AAF"/>
    <w:rsid w:val="008679EC"/>
    <w:rsid w:val="00867C64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3BB3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1245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1669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2905"/>
    <w:rsid w:val="00B03040"/>
    <w:rsid w:val="00B031AB"/>
    <w:rsid w:val="00B106C3"/>
    <w:rsid w:val="00B13424"/>
    <w:rsid w:val="00B15CB6"/>
    <w:rsid w:val="00B171BE"/>
    <w:rsid w:val="00B17F67"/>
    <w:rsid w:val="00B24A08"/>
    <w:rsid w:val="00B26678"/>
    <w:rsid w:val="00B27AF5"/>
    <w:rsid w:val="00B30E19"/>
    <w:rsid w:val="00B35E6F"/>
    <w:rsid w:val="00B36CDA"/>
    <w:rsid w:val="00B401F5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8745A"/>
    <w:rsid w:val="00B90979"/>
    <w:rsid w:val="00B9108C"/>
    <w:rsid w:val="00B91B61"/>
    <w:rsid w:val="00B9533B"/>
    <w:rsid w:val="00B95AD8"/>
    <w:rsid w:val="00BA1738"/>
    <w:rsid w:val="00BA2050"/>
    <w:rsid w:val="00BA3BEA"/>
    <w:rsid w:val="00BA44BD"/>
    <w:rsid w:val="00BB04DA"/>
    <w:rsid w:val="00BB180D"/>
    <w:rsid w:val="00BB302D"/>
    <w:rsid w:val="00BB5075"/>
    <w:rsid w:val="00BB700F"/>
    <w:rsid w:val="00BC3172"/>
    <w:rsid w:val="00BC4A55"/>
    <w:rsid w:val="00BC6F49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47FB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3EAC"/>
    <w:rsid w:val="00CA5A46"/>
    <w:rsid w:val="00CC39B1"/>
    <w:rsid w:val="00CC39C8"/>
    <w:rsid w:val="00CD2A3D"/>
    <w:rsid w:val="00CD3CCD"/>
    <w:rsid w:val="00CD656D"/>
    <w:rsid w:val="00CD6C82"/>
    <w:rsid w:val="00CE2955"/>
    <w:rsid w:val="00CE30B0"/>
    <w:rsid w:val="00CE3C60"/>
    <w:rsid w:val="00CE71C2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10B43"/>
    <w:rsid w:val="00D1330B"/>
    <w:rsid w:val="00D13C72"/>
    <w:rsid w:val="00D20F4B"/>
    <w:rsid w:val="00D222E5"/>
    <w:rsid w:val="00D2470C"/>
    <w:rsid w:val="00D250B4"/>
    <w:rsid w:val="00D27670"/>
    <w:rsid w:val="00D27CCB"/>
    <w:rsid w:val="00D32A25"/>
    <w:rsid w:val="00D37BAA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39D1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E467A"/>
    <w:rsid w:val="00DF1F14"/>
    <w:rsid w:val="00DF3311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2B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F6263"/>
    <w:rsid w:val="00F03685"/>
    <w:rsid w:val="00F104C5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413C"/>
    <w:rsid w:val="00F25D14"/>
    <w:rsid w:val="00F31289"/>
    <w:rsid w:val="00F34162"/>
    <w:rsid w:val="00F35771"/>
    <w:rsid w:val="00F403D8"/>
    <w:rsid w:val="00F4372D"/>
    <w:rsid w:val="00F46333"/>
    <w:rsid w:val="00F4795C"/>
    <w:rsid w:val="00F47E9C"/>
    <w:rsid w:val="00F64738"/>
    <w:rsid w:val="00F74E26"/>
    <w:rsid w:val="00F771C2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32B4"/>
    <w:rsid w:val="00FB58C6"/>
    <w:rsid w:val="00FC1A59"/>
    <w:rsid w:val="00FC288B"/>
    <w:rsid w:val="00FC37BF"/>
    <w:rsid w:val="00FC7E1F"/>
    <w:rsid w:val="00FD1218"/>
    <w:rsid w:val="00FD57D0"/>
    <w:rsid w:val="00FD5CA2"/>
    <w:rsid w:val="00FD6865"/>
    <w:rsid w:val="00FD6DBB"/>
    <w:rsid w:val="00FD6FAD"/>
    <w:rsid w:val="00FE0F00"/>
    <w:rsid w:val="00FE1634"/>
    <w:rsid w:val="00FE65C5"/>
    <w:rsid w:val="00FE7893"/>
    <w:rsid w:val="00FE78E5"/>
    <w:rsid w:val="00FF03A1"/>
    <w:rsid w:val="00FF1929"/>
    <w:rsid w:val="00FF2444"/>
    <w:rsid w:val="00FF50FC"/>
    <w:rsid w:val="00FF5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0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28.wmf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wmf"/><Relationship Id="rId77" Type="http://schemas.openxmlformats.org/officeDocument/2006/relationships/header" Target="header1.xml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46" Type="http://schemas.openxmlformats.org/officeDocument/2006/relationships/oleObject" Target="embeddings/oleObject19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73" Type="http://schemas.openxmlformats.org/officeDocument/2006/relationships/image" Target="media/image34.wmf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wmf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png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01238C-3F6B-4CA0-BCD8-ECBFCD52B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امتحانی.dot</Template>
  <TotalTime>12</TotalTime>
  <Pages>2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11</cp:revision>
  <cp:lastPrinted>2024-11-28T08:15:00Z</cp:lastPrinted>
  <dcterms:created xsi:type="dcterms:W3CDTF">2024-11-28T08:13:00Z</dcterms:created>
  <dcterms:modified xsi:type="dcterms:W3CDTF">2025-11-05T16:57:00Z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