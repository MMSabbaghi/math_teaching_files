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56199E" w:rsidRPr="00002405" w14:paraId="05B7964A" w14:textId="77777777" w:rsidTr="00A540BC">
        <w:tc>
          <w:tcPr>
            <w:tcW w:w="10432" w:type="dxa"/>
            <w:tcBorders>
              <w:top w:val="thinThickSmallGap" w:sz="24" w:space="0" w:color="auto"/>
            </w:tcBorders>
          </w:tcPr>
          <w:p w14:paraId="09370D91" w14:textId="65C078A2" w:rsidR="0056199E" w:rsidRPr="00002405" w:rsidRDefault="0056199E" w:rsidP="00BF41F8">
            <w:pPr>
              <w:tabs>
                <w:tab w:val="center" w:pos="5103"/>
                <w:tab w:val="left" w:pos="7515"/>
                <w:tab w:val="left" w:pos="8409"/>
              </w:tabs>
              <w:rPr>
                <w:b w:val="0"/>
                <w:bCs w:val="0"/>
                <w:rtl/>
              </w:rPr>
            </w:pPr>
            <w:r w:rsidRPr="00002405">
              <w:rPr>
                <w:rFonts w:hint="cs"/>
                <w:sz w:val="22"/>
                <w:szCs w:val="22"/>
                <w:rtl/>
              </w:rPr>
              <w:t>نام و نام خانوادگی:</w:t>
            </w:r>
            <w:r w:rsidRPr="00002405">
              <w:rPr>
                <w:rtl/>
              </w:rPr>
              <w:tab/>
            </w:r>
            <w:r w:rsidRPr="00002405">
              <w:rPr>
                <w:rFonts w:hint="cs"/>
                <w:rtl/>
              </w:rPr>
              <w:t xml:space="preserve">مدیریت آموزش و پرورش شهرستان </w:t>
            </w:r>
            <w:r w:rsidR="00ED5A9B">
              <w:rPr>
                <w:rFonts w:hint="cs"/>
                <w:rtl/>
              </w:rPr>
              <w:t>اردکان</w:t>
            </w:r>
            <w:r w:rsidRPr="00002405">
              <w:rPr>
                <w:rtl/>
              </w:rPr>
              <w:tab/>
            </w:r>
            <w:r w:rsidR="00BF41F8">
              <w:rPr>
                <w:rFonts w:hint="cs"/>
                <w:b w:val="0"/>
                <w:bCs w:val="0"/>
                <w:rtl/>
              </w:rPr>
              <w:t xml:space="preserve">               </w:t>
            </w:r>
            <w:r w:rsidR="00BF41F8" w:rsidRPr="00BF41F8">
              <w:rPr>
                <w:rtl/>
              </w:rPr>
              <w:t>تعداد سوالات:  16</w:t>
            </w:r>
          </w:p>
          <w:p w14:paraId="20102AD4" w14:textId="7BB7FD9F" w:rsidR="0056199E" w:rsidRPr="00002405" w:rsidRDefault="0056199E" w:rsidP="00332D93">
            <w:pPr>
              <w:tabs>
                <w:tab w:val="center" w:pos="5103"/>
                <w:tab w:val="left" w:pos="8294"/>
              </w:tabs>
              <w:rPr>
                <w:b w:val="0"/>
                <w:bCs w:val="0"/>
                <w:rtl/>
              </w:rPr>
            </w:pPr>
            <w:r w:rsidRPr="00002405">
              <w:rPr>
                <w:rFonts w:hint="cs"/>
                <w:sz w:val="22"/>
                <w:szCs w:val="22"/>
                <w:rtl/>
              </w:rPr>
              <w:t>نام پدر:</w:t>
            </w:r>
            <w:r w:rsidRPr="00002405">
              <w:rPr>
                <w:rtl/>
              </w:rPr>
              <w:tab/>
            </w:r>
            <w:r w:rsidRPr="00002405">
              <w:rPr>
                <w:rFonts w:hint="cs"/>
                <w:rtl/>
              </w:rPr>
              <w:t xml:space="preserve">امتحان ریاضی پایه </w:t>
            </w:r>
            <w:r w:rsidR="00332D93">
              <w:rPr>
                <w:rFonts w:hint="cs"/>
                <w:rtl/>
              </w:rPr>
              <w:t>نهم</w:t>
            </w:r>
            <w:r w:rsidRPr="00002405">
              <w:rPr>
                <w:rtl/>
              </w:rPr>
              <w:tab/>
            </w:r>
            <w:r w:rsidRPr="00002405">
              <w:rPr>
                <w:rFonts w:hint="cs"/>
                <w:rtl/>
              </w:rPr>
              <w:t xml:space="preserve">  </w:t>
            </w:r>
            <w:r w:rsidR="00BF41F8" w:rsidRPr="00BF41F8">
              <w:rPr>
                <w:rtl/>
              </w:rPr>
              <w:t>مدت: 80 دق</w:t>
            </w:r>
            <w:r w:rsidR="00BF41F8" w:rsidRPr="00BF41F8">
              <w:rPr>
                <w:rFonts w:hint="cs"/>
                <w:rtl/>
              </w:rPr>
              <w:t>ی</w:t>
            </w:r>
            <w:r w:rsidR="00BF41F8" w:rsidRPr="00BF41F8">
              <w:rPr>
                <w:rFonts w:hint="eastAsia"/>
                <w:rtl/>
              </w:rPr>
              <w:t>قه</w:t>
            </w:r>
            <w:r w:rsidRPr="00002405">
              <w:rPr>
                <w:rFonts w:hint="cs"/>
                <w:rtl/>
              </w:rPr>
              <w:t xml:space="preserve">      </w:t>
            </w:r>
          </w:p>
          <w:p w14:paraId="2747BA02" w14:textId="50491FD1" w:rsidR="0056199E" w:rsidRPr="00002405" w:rsidRDefault="0056199E" w:rsidP="00BF41F8">
            <w:pPr>
              <w:tabs>
                <w:tab w:val="center" w:pos="5103"/>
              </w:tabs>
              <w:rPr>
                <w:b w:val="0"/>
                <w:bCs w:val="0"/>
                <w:rtl/>
              </w:rPr>
            </w:pPr>
            <w:r w:rsidRPr="00002405">
              <w:rPr>
                <w:rFonts w:hint="cs"/>
                <w:sz w:val="22"/>
                <w:szCs w:val="22"/>
                <w:rtl/>
              </w:rPr>
              <w:t>نام کلاس:</w:t>
            </w:r>
            <w:r w:rsidRPr="00002405">
              <w:rPr>
                <w:rtl/>
              </w:rPr>
              <w:tab/>
            </w:r>
            <w:r w:rsidR="00BF41F8">
              <w:rPr>
                <w:rFonts w:hint="cs"/>
                <w:rtl/>
              </w:rPr>
              <w:t xml:space="preserve">                                                        </w:t>
            </w:r>
            <w:r w:rsidRPr="00002405">
              <w:rPr>
                <w:rFonts w:hint="cs"/>
                <w:rtl/>
              </w:rPr>
              <w:t xml:space="preserve">دیماه </w:t>
            </w:r>
            <w:r w:rsidR="001E2221">
              <w:rPr>
                <w:rFonts w:hint="cs"/>
                <w:rtl/>
              </w:rPr>
              <w:t>140</w:t>
            </w:r>
            <w:r w:rsidR="00F02CD9">
              <w:rPr>
                <w:rFonts w:hint="cs"/>
                <w:rtl/>
              </w:rPr>
              <w:t>1</w:t>
            </w:r>
            <w:r w:rsidRPr="00002405">
              <w:rPr>
                <w:rFonts w:hint="cs"/>
                <w:rtl/>
              </w:rPr>
              <w:t>(نوبت اول)</w:t>
            </w:r>
            <w:r w:rsidR="00BF41F8">
              <w:rPr>
                <w:rFonts w:hint="cs"/>
                <w:b w:val="0"/>
                <w:bCs w:val="0"/>
                <w:rtl/>
              </w:rPr>
              <w:t xml:space="preserve">                                           </w:t>
            </w:r>
            <w:r w:rsidR="00BF41F8" w:rsidRPr="00BF41F8">
              <w:rPr>
                <w:rtl/>
              </w:rPr>
              <w:t>نمره:</w:t>
            </w:r>
            <w:r w:rsidR="00BF41F8">
              <w:rPr>
                <w:rFonts w:hint="cs"/>
                <w:b w:val="0"/>
                <w:bCs w:val="0"/>
                <w:rtl/>
              </w:rPr>
              <w:t xml:space="preserve"> </w:t>
            </w:r>
          </w:p>
        </w:tc>
      </w:tr>
    </w:tbl>
    <w:p w14:paraId="25A89D58" w14:textId="77777777" w:rsidR="00D12852" w:rsidRPr="00E21646" w:rsidRDefault="00D12852">
      <w:pPr>
        <w:rPr>
          <w:sz w:val="4"/>
          <w:szCs w:val="4"/>
          <w:rtl/>
        </w:rPr>
      </w:pPr>
    </w:p>
    <w:tbl>
      <w:tblPr>
        <w:bidiVisual/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9429"/>
        <w:gridCol w:w="517"/>
      </w:tblGrid>
      <w:tr w:rsidR="00257904" w:rsidRPr="003C6A43" w14:paraId="35BFFAE1" w14:textId="77777777" w:rsidTr="002E16A8">
        <w:tc>
          <w:tcPr>
            <w:tcW w:w="534" w:type="dxa"/>
            <w:shd w:val="clear" w:color="auto" w:fill="auto"/>
            <w:vAlign w:val="center"/>
          </w:tcPr>
          <w:p w14:paraId="50A8F8A8" w14:textId="77777777" w:rsidR="00257904" w:rsidRPr="007F5B97" w:rsidRDefault="00E21646" w:rsidP="007F5B97">
            <w:pPr>
              <w:jc w:val="center"/>
              <w:rPr>
                <w:sz w:val="20"/>
                <w:szCs w:val="20"/>
                <w:rtl/>
              </w:rPr>
            </w:pPr>
            <w:r w:rsidRPr="007F5B97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9429" w:type="dxa"/>
            <w:shd w:val="clear" w:color="auto" w:fill="auto"/>
            <w:vAlign w:val="center"/>
          </w:tcPr>
          <w:p w14:paraId="7D582E01" w14:textId="44E2DC4C" w:rsidR="00257904" w:rsidRPr="00462063" w:rsidRDefault="00257904" w:rsidP="00BF41F8">
            <w:pPr>
              <w:rPr>
                <w:rFonts w:ascii="Baskerville Old Face" w:hAnsi="Baskerville Old Face" w:cs="Tahoma"/>
                <w:sz w:val="20"/>
                <w:szCs w:val="20"/>
                <w:rtl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3AE9C88F" w14:textId="77777777" w:rsidR="00257904" w:rsidRPr="007F5B97" w:rsidRDefault="00E21646" w:rsidP="007F5B97">
            <w:pPr>
              <w:jc w:val="center"/>
              <w:rPr>
                <w:sz w:val="20"/>
                <w:szCs w:val="20"/>
                <w:rtl/>
              </w:rPr>
            </w:pPr>
            <w:r w:rsidRPr="007F5B97">
              <w:rPr>
                <w:rFonts w:hint="cs"/>
                <w:sz w:val="20"/>
                <w:szCs w:val="20"/>
                <w:rtl/>
              </w:rPr>
              <w:t>بارم</w:t>
            </w:r>
          </w:p>
        </w:tc>
      </w:tr>
      <w:tr w:rsidR="0003541E" w:rsidRPr="003C6A43" w14:paraId="19105C2C" w14:textId="77777777" w:rsidTr="002E16A8">
        <w:tc>
          <w:tcPr>
            <w:tcW w:w="534" w:type="dxa"/>
            <w:shd w:val="clear" w:color="auto" w:fill="auto"/>
          </w:tcPr>
          <w:p w14:paraId="7C232A9F" w14:textId="23ACB716" w:rsidR="0003541E" w:rsidRPr="0003541E" w:rsidRDefault="0003541E" w:rsidP="0003541E">
            <w:pPr>
              <w:jc w:val="center"/>
              <w:rPr>
                <w:rtl/>
              </w:rPr>
            </w:pPr>
            <w:r w:rsidRPr="0003541E">
              <w:rPr>
                <w:rFonts w:hint="cs"/>
                <w:rtl/>
              </w:rPr>
              <w:t>1</w:t>
            </w:r>
          </w:p>
        </w:tc>
        <w:tc>
          <w:tcPr>
            <w:tcW w:w="9429" w:type="dxa"/>
            <w:shd w:val="clear" w:color="auto" w:fill="auto"/>
            <w:vAlign w:val="center"/>
          </w:tcPr>
          <w:p w14:paraId="1D187772" w14:textId="2A85DD32" w:rsidR="0003541E" w:rsidRDefault="0003541E" w:rsidP="0003541E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جملات صحیح را با (ص) و جملات غلط رابا (غ) مشخص کنید .</w:t>
            </w:r>
          </w:p>
          <w:p w14:paraId="6C837EE9" w14:textId="467C2BB1" w:rsidR="00164483" w:rsidRDefault="00164483" w:rsidP="0003541E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الف) </w:t>
            </w:r>
            <w:r w:rsidR="00920993">
              <w:rPr>
                <w:rFonts w:hint="cs"/>
                <w:rtl/>
              </w:rPr>
              <w:t>اجتماع مجموعه اعداد گنگ و گویا، اعداد حقیقی می شود</w:t>
            </w:r>
            <w:r>
              <w:rPr>
                <w:rFonts w:hint="cs"/>
                <w:rtl/>
              </w:rPr>
              <w:t>.(      )</w:t>
            </w:r>
          </w:p>
          <w:p w14:paraId="11BC6CF2" w14:textId="4893340B" w:rsidR="0043469D" w:rsidRPr="00451D9B" w:rsidRDefault="0043469D" w:rsidP="0003541E">
            <w:pPr>
              <w:spacing w:line="276" w:lineRule="auto"/>
              <w:rPr>
                <w:rtl/>
              </w:rPr>
            </w:pPr>
            <w:r w:rsidRPr="00512862">
              <w:rPr>
                <w:rFonts w:hint="cs"/>
                <w:rtl/>
              </w:rPr>
              <w:t xml:space="preserve">ب) </w:t>
            </w:r>
            <w:r w:rsidR="00920993">
              <w:rPr>
                <w:rFonts w:hint="cs"/>
                <w:rtl/>
              </w:rPr>
              <w:t xml:space="preserve">به </w:t>
            </w:r>
            <w:r w:rsidR="004253FC">
              <w:rPr>
                <w:rFonts w:hint="cs"/>
                <w:rtl/>
              </w:rPr>
              <w:t>استدلالی که موضوع مورد نظر را بدرستی نتیجه بدهد اثبات می گوییم</w:t>
            </w:r>
            <w:r>
              <w:rPr>
                <w:rFonts w:hint="cs"/>
                <w:rtl/>
              </w:rPr>
              <w:t>.</w:t>
            </w:r>
            <w:r w:rsidRPr="00512862">
              <w:rPr>
                <w:rFonts w:hint="cs"/>
                <w:rtl/>
              </w:rPr>
              <w:t xml:space="preserve">(  </w:t>
            </w:r>
            <w:r>
              <w:rPr>
                <w:rFonts w:hint="cs"/>
                <w:rtl/>
              </w:rPr>
              <w:t xml:space="preserve">   </w:t>
            </w:r>
            <w:r w:rsidRPr="00512862">
              <w:rPr>
                <w:rFonts w:hint="cs"/>
                <w:rtl/>
              </w:rPr>
              <w:t xml:space="preserve">   )</w:t>
            </w:r>
          </w:p>
          <w:p w14:paraId="0DCEF960" w14:textId="49EA0366" w:rsidR="0003541E" w:rsidRDefault="0003541E" w:rsidP="00C65A9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r w:rsidRPr="00451D9B">
              <w:rPr>
                <w:rFonts w:hint="cs"/>
                <w:rtl/>
              </w:rPr>
              <w:t>)</w:t>
            </w:r>
            <w:r w:rsidR="00C65A93">
              <w:rPr>
                <w:rFonts w:hint="cs"/>
                <w:rtl/>
              </w:rPr>
              <w:t xml:space="preserve">اگر </w:t>
            </w:r>
            <w:r w:rsidR="00963A44" w:rsidRPr="00963A44">
              <w:rPr>
                <w:position w:val="-6"/>
              </w:rPr>
              <w:object w:dxaOrig="600" w:dyaOrig="240" w14:anchorId="6A56BD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12pt" o:ole="">
                  <v:imagedata r:id="rId8" o:title=""/>
                </v:shape>
                <o:OLEObject Type="Embed" ProgID="Equation.DSMT4" ShapeID="_x0000_i1025" DrawAspect="Content" ObjectID="_1765524305" r:id="rId9"/>
              </w:object>
            </w:r>
            <w:r w:rsidR="00C65A93">
              <w:rPr>
                <w:rFonts w:hint="cs"/>
                <w:rtl/>
              </w:rPr>
              <w:t xml:space="preserve"> </w:t>
            </w:r>
            <w:r w:rsidR="009C0967">
              <w:rPr>
                <w:rFonts w:hint="cs"/>
                <w:rtl/>
              </w:rPr>
              <w:t>باشد؛</w:t>
            </w:r>
            <w:r w:rsidR="00963A44">
              <w:rPr>
                <w:rFonts w:hint="cs"/>
                <w:rtl/>
              </w:rPr>
              <w:t xml:space="preserve"> آنگاه </w:t>
            </w:r>
            <w:r w:rsidR="00963A44" w:rsidRPr="00963A44">
              <w:rPr>
                <w:position w:val="-14"/>
              </w:rPr>
              <w:object w:dxaOrig="740" w:dyaOrig="440" w14:anchorId="3B28E9FF">
                <v:shape id="_x0000_i1026" type="#_x0000_t75" style="width:36.75pt;height:21.75pt" o:ole="">
                  <v:imagedata r:id="rId10" o:title=""/>
                </v:shape>
                <o:OLEObject Type="Embed" ProgID="Equation.DSMT4" ShapeID="_x0000_i1026" DrawAspect="Content" ObjectID="_1765524306" r:id="rId11"/>
              </w:object>
            </w:r>
            <w:r>
              <w:rPr>
                <w:rFonts w:hint="cs"/>
                <w:rtl/>
              </w:rPr>
              <w:t xml:space="preserve">.(      )    </w:t>
            </w:r>
          </w:p>
          <w:p w14:paraId="6C2710CB" w14:textId="282B6B11" w:rsidR="0003541E" w:rsidRPr="0003541E" w:rsidRDefault="00C65A93" w:rsidP="00164483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د)  </w:t>
            </w:r>
            <w:r w:rsidR="00494C89">
              <w:rPr>
                <w:rFonts w:hint="cs"/>
                <w:rtl/>
              </w:rPr>
              <w:t>هر دو مثلث متساوی الساقین</w:t>
            </w:r>
            <w:r>
              <w:rPr>
                <w:rFonts w:hint="cs"/>
                <w:rtl/>
              </w:rPr>
              <w:t xml:space="preserve"> همواره متشابه هستند.(       )</w:t>
            </w:r>
            <w:r w:rsidR="0003541E">
              <w:rPr>
                <w:rFonts w:hint="cs"/>
                <w:rtl/>
              </w:rPr>
              <w:t xml:space="preserve"> 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31BC1F7A" w14:textId="15AEEB0E" w:rsidR="0003541E" w:rsidRPr="0003541E" w:rsidRDefault="0003541E" w:rsidP="007F5B97">
            <w:pPr>
              <w:jc w:val="center"/>
              <w:rPr>
                <w:sz w:val="22"/>
                <w:szCs w:val="22"/>
                <w:rtl/>
              </w:rPr>
            </w:pPr>
            <w:r w:rsidRPr="0003541E"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F81292" w:rsidRPr="003C6A43" w14:paraId="1256A9D6" w14:textId="77777777" w:rsidTr="00832764">
        <w:trPr>
          <w:trHeight w:val="2193"/>
        </w:trPr>
        <w:tc>
          <w:tcPr>
            <w:tcW w:w="534" w:type="dxa"/>
            <w:shd w:val="clear" w:color="auto" w:fill="auto"/>
          </w:tcPr>
          <w:p w14:paraId="210856EB" w14:textId="23211F26" w:rsidR="00F81292" w:rsidRPr="007F5B97" w:rsidRDefault="0003541E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9429" w:type="dxa"/>
            <w:shd w:val="clear" w:color="auto" w:fill="auto"/>
            <w:vAlign w:val="center"/>
          </w:tcPr>
          <w:p w14:paraId="57FB2C4B" w14:textId="43712E70" w:rsidR="003925A8" w:rsidRPr="00451D9B" w:rsidRDefault="00C80D67" w:rsidP="00451D9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جاهای خالی را با اعداد یا عبارات مناسب کامل کنید </w:t>
            </w:r>
            <w:r w:rsidR="003925A8" w:rsidRPr="00451D9B">
              <w:rPr>
                <w:rFonts w:hint="cs"/>
                <w:rtl/>
              </w:rPr>
              <w:t>.</w:t>
            </w:r>
          </w:p>
          <w:p w14:paraId="67E6ACEB" w14:textId="6066A9EB" w:rsidR="001822DE" w:rsidRDefault="003925A8" w:rsidP="00C65A93">
            <w:pPr>
              <w:rPr>
                <w:rtl/>
              </w:rPr>
            </w:pPr>
            <w:r w:rsidRPr="00451D9B">
              <w:rPr>
                <w:rFonts w:hint="cs"/>
                <w:rtl/>
              </w:rPr>
              <w:t xml:space="preserve">الف) </w:t>
            </w:r>
            <w:r w:rsidR="00332D93">
              <w:rPr>
                <w:rFonts w:hint="cs"/>
                <w:rtl/>
              </w:rPr>
              <w:t xml:space="preserve">اگر </w:t>
            </w:r>
            <w:r w:rsidR="00C65A93" w:rsidRPr="00332D93">
              <w:rPr>
                <w:position w:val="-8"/>
              </w:rPr>
              <w:object w:dxaOrig="760" w:dyaOrig="300" w14:anchorId="45D8FF3B">
                <v:shape id="_x0000_i1027" type="#_x0000_t75" style="width:38.25pt;height:15pt" o:ole="">
                  <v:imagedata r:id="rId12" o:title=""/>
                </v:shape>
                <o:OLEObject Type="Embed" ProgID="Equation.DSMT4" ShapeID="_x0000_i1027" DrawAspect="Content" ObjectID="_1765524307" r:id="rId13"/>
              </w:object>
            </w:r>
            <w:r w:rsidR="00332D93">
              <w:rPr>
                <w:rtl/>
              </w:rPr>
              <w:t xml:space="preserve"> </w:t>
            </w:r>
            <w:r w:rsidR="00332D93">
              <w:rPr>
                <w:rFonts w:hint="cs"/>
                <w:rtl/>
                <w:lang w:bidi="fa-IR"/>
              </w:rPr>
              <w:t xml:space="preserve">باشد  آنگاه </w:t>
            </w:r>
            <w:r w:rsidR="00C65A93">
              <w:rPr>
                <w:rFonts w:hint="cs"/>
                <w:rtl/>
                <w:lang w:bidi="fa-IR"/>
              </w:rPr>
              <w:t xml:space="preserve">    ..............</w:t>
            </w:r>
            <w:r w:rsidR="00332D93">
              <w:rPr>
                <w:rFonts w:hint="cs"/>
                <w:rtl/>
                <w:lang w:bidi="fa-IR"/>
              </w:rPr>
              <w:t xml:space="preserve"> </w:t>
            </w:r>
            <w:r w:rsidR="00BD0193" w:rsidRPr="00332D93">
              <w:rPr>
                <w:position w:val="-8"/>
                <w:lang w:bidi="fa-IR"/>
              </w:rPr>
              <w:object w:dxaOrig="940" w:dyaOrig="320" w14:anchorId="74D09F5C">
                <v:shape id="_x0000_i1028" type="#_x0000_t75" style="width:47.25pt;height:16.5pt" o:ole="">
                  <v:imagedata r:id="rId14" o:title=""/>
                </v:shape>
                <o:OLEObject Type="Embed" ProgID="Equation.DSMT4" ShapeID="_x0000_i1028" DrawAspect="Content" ObjectID="_1765524308" r:id="rId15"/>
              </w:object>
            </w:r>
            <w:r w:rsidR="00332D93">
              <w:rPr>
                <w:rFonts w:hint="cs"/>
                <w:rtl/>
                <w:lang w:bidi="fa-IR"/>
              </w:rPr>
              <w:t xml:space="preserve"> </w:t>
            </w:r>
          </w:p>
          <w:p w14:paraId="28098442" w14:textId="0B5B4DA8" w:rsidR="00332D93" w:rsidRDefault="004A40AD" w:rsidP="00A61922">
            <w:pPr>
              <w:rPr>
                <w:rtl/>
              </w:rPr>
            </w:pPr>
            <w:r>
              <w:rPr>
                <w:rFonts w:hint="cs"/>
                <w:rtl/>
              </w:rPr>
              <w:t>ب)</w:t>
            </w:r>
            <w:r w:rsidR="00B21907">
              <w:rPr>
                <w:rFonts w:hint="cs"/>
                <w:rtl/>
              </w:rPr>
              <w:t xml:space="preserve">به نسبت دو ضلع متناظر در دو شکل متشابه </w:t>
            </w:r>
            <w:r w:rsidR="00283638">
              <w:rPr>
                <w:rFonts w:hint="cs"/>
                <w:rtl/>
              </w:rPr>
              <w:t>................................. می گویند</w:t>
            </w:r>
            <w:r w:rsidR="00332D93">
              <w:rPr>
                <w:rFonts w:hint="cs"/>
                <w:rtl/>
              </w:rPr>
              <w:t>.</w:t>
            </w:r>
          </w:p>
          <w:p w14:paraId="47C0F88A" w14:textId="1A4058EE" w:rsidR="00113CA8" w:rsidRDefault="007453E8" w:rsidP="00D5192F">
            <w:pPr>
              <w:rPr>
                <w:rtl/>
              </w:rPr>
            </w:pPr>
            <w:r>
              <w:rPr>
                <w:rFonts w:hint="cs"/>
                <w:rtl/>
              </w:rPr>
              <w:t>ج)</w:t>
            </w:r>
            <w:r w:rsidR="00F32A1A">
              <w:rPr>
                <w:rFonts w:hint="cs"/>
                <w:rtl/>
              </w:rPr>
              <w:t xml:space="preserve">هر عددی به توان </w:t>
            </w:r>
            <w:r w:rsidR="00283638">
              <w:rPr>
                <w:rFonts w:hint="cs"/>
                <w:rtl/>
              </w:rPr>
              <w:t>صفر</w:t>
            </w:r>
            <w:r w:rsidR="00F32A1A">
              <w:rPr>
                <w:rFonts w:hint="cs"/>
                <w:rtl/>
              </w:rPr>
              <w:t xml:space="preserve"> برابر است با.............................</w:t>
            </w:r>
            <w:r w:rsidR="00EB72D6">
              <w:rPr>
                <w:rFonts w:hint="cs"/>
                <w:rtl/>
              </w:rPr>
              <w:t>.</w:t>
            </w:r>
          </w:p>
          <w:p w14:paraId="5EBDDB39" w14:textId="751A4167" w:rsidR="00D5192F" w:rsidRPr="00D5192F" w:rsidRDefault="00D5192F" w:rsidP="00832764">
            <w:pPr>
              <w:rPr>
                <w:rtl/>
              </w:rPr>
            </w:pPr>
            <w:r>
              <w:rPr>
                <w:rFonts w:hint="cs"/>
                <w:spacing w:val="-4"/>
                <w:rtl/>
                <w:lang w:bidi="fa-IR"/>
              </w:rPr>
              <w:t>د)</w:t>
            </w:r>
            <w:r w:rsidRPr="0065268F">
              <w:rPr>
                <w:rFonts w:hint="cs"/>
                <w:spacing w:val="-4"/>
                <w:rtl/>
                <w:lang w:bidi="fa-IR"/>
              </w:rPr>
              <w:t xml:space="preserve"> </w:t>
            </w:r>
            <w:r w:rsidRPr="00283638">
              <w:rPr>
                <w:rFonts w:hint="cs"/>
                <w:spacing w:val="-12"/>
                <w:rtl/>
                <w:lang w:bidi="fa-IR"/>
              </w:rPr>
              <w:t>مقیاس نقشه</w:t>
            </w:r>
            <w:r w:rsidRPr="00283638">
              <w:rPr>
                <w:rFonts w:hint="cs"/>
                <w:spacing w:val="-12"/>
                <w:rtl/>
                <w:lang w:bidi="fa-IR"/>
              </w:rPr>
              <w:softHyphen/>
              <w:t xml:space="preserve">ای </w:t>
            </w:r>
            <w:r w:rsidR="00283638" w:rsidRPr="00283638">
              <w:rPr>
                <w:rFonts w:hint="cs"/>
                <w:spacing w:val="-12"/>
                <w:rtl/>
                <w:lang w:bidi="fa-IR"/>
              </w:rPr>
              <w:t xml:space="preserve"> 1 به 200</w:t>
            </w:r>
            <w:r w:rsidRPr="00283638">
              <w:rPr>
                <w:spacing w:val="-12"/>
                <w:rtl/>
                <w:lang w:bidi="fa-IR"/>
              </w:rPr>
              <w:t xml:space="preserve"> </w:t>
            </w:r>
            <w:r w:rsidRPr="00283638">
              <w:rPr>
                <w:rFonts w:hint="cs"/>
                <w:spacing w:val="-12"/>
                <w:rtl/>
                <w:lang w:bidi="fa-IR"/>
              </w:rPr>
              <w:t xml:space="preserve"> و زاویه بین دو خط </w:t>
            </w:r>
            <w:r w:rsidR="00832764" w:rsidRPr="00283638">
              <w:rPr>
                <w:rFonts w:hint="cs"/>
                <w:spacing w:val="-12"/>
                <w:rtl/>
                <w:lang w:bidi="fa-IR"/>
              </w:rPr>
              <w:t xml:space="preserve">روی نقشه </w:t>
            </w:r>
            <w:r w:rsidR="00283638" w:rsidRPr="00283638">
              <w:rPr>
                <w:rFonts w:hint="cs"/>
                <w:spacing w:val="-12"/>
                <w:rtl/>
                <w:lang w:bidi="fa-IR"/>
              </w:rPr>
              <w:t>63</w:t>
            </w:r>
            <w:r w:rsidRPr="00283638">
              <w:rPr>
                <w:rFonts w:hint="cs"/>
                <w:spacing w:val="-12"/>
                <w:rtl/>
                <w:lang w:bidi="fa-IR"/>
              </w:rPr>
              <w:t xml:space="preserve"> درجه </w:t>
            </w:r>
            <w:r w:rsidR="00832764" w:rsidRPr="00283638">
              <w:rPr>
                <w:rFonts w:hint="cs"/>
                <w:spacing w:val="-12"/>
                <w:rtl/>
                <w:lang w:bidi="fa-IR"/>
              </w:rPr>
              <w:t>است</w:t>
            </w:r>
            <w:r w:rsidRPr="00283638">
              <w:rPr>
                <w:rFonts w:hint="cs"/>
                <w:spacing w:val="-12"/>
                <w:rtl/>
                <w:lang w:bidi="fa-IR"/>
              </w:rPr>
              <w:t>؛ زاویه بین خط</w:t>
            </w:r>
            <w:r w:rsidRPr="00283638">
              <w:rPr>
                <w:rFonts w:hint="cs"/>
                <w:spacing w:val="-12"/>
                <w:rtl/>
                <w:lang w:bidi="fa-IR"/>
              </w:rPr>
              <w:softHyphen/>
              <w:t>های متناظر در طبیعت ........</w:t>
            </w:r>
            <w:r w:rsidR="00AA214B">
              <w:rPr>
                <w:rFonts w:hint="cs"/>
                <w:spacing w:val="-12"/>
                <w:rtl/>
                <w:lang w:bidi="fa-IR"/>
              </w:rPr>
              <w:t>.....</w:t>
            </w:r>
            <w:r w:rsidRPr="00283638">
              <w:rPr>
                <w:rFonts w:hint="cs"/>
                <w:spacing w:val="-12"/>
                <w:rtl/>
                <w:lang w:bidi="fa-IR"/>
              </w:rPr>
              <w:t xml:space="preserve"> درجه است</w:t>
            </w:r>
            <w:r w:rsidRPr="00832764">
              <w:rPr>
                <w:rFonts w:hint="cs"/>
                <w:spacing w:val="-8"/>
                <w:rtl/>
              </w:rPr>
              <w:t>.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348FF92B" w14:textId="3606F33D" w:rsidR="00F81292" w:rsidRPr="007F5B97" w:rsidRDefault="00A61922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CF444A" w:rsidRPr="003C6A43" w14:paraId="3EF9C47E" w14:textId="77777777" w:rsidTr="002E16A8">
        <w:trPr>
          <w:trHeight w:val="1556"/>
        </w:trPr>
        <w:tc>
          <w:tcPr>
            <w:tcW w:w="534" w:type="dxa"/>
            <w:shd w:val="clear" w:color="auto" w:fill="auto"/>
          </w:tcPr>
          <w:p w14:paraId="34F4624F" w14:textId="1023A66E" w:rsidR="00CF444A" w:rsidRPr="00F051E2" w:rsidRDefault="00B210D6" w:rsidP="007F5B97">
            <w:pPr>
              <w:jc w:val="center"/>
              <w:rPr>
                <w:sz w:val="22"/>
                <w:szCs w:val="22"/>
                <w:rtl/>
              </w:rPr>
            </w:pPr>
            <w:r w:rsidRPr="00F051E2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9429" w:type="dxa"/>
            <w:shd w:val="clear" w:color="auto" w:fill="auto"/>
            <w:vAlign w:val="center"/>
          </w:tcPr>
          <w:p w14:paraId="1E6C47B1" w14:textId="38434549" w:rsidR="003925A8" w:rsidRPr="00F051E2" w:rsidRDefault="00FE55B8" w:rsidP="00113CA8">
            <w:pPr>
              <w:spacing w:line="276" w:lineRule="auto"/>
              <w:jc w:val="lowKashida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در هر مورد بهترین گزینه را انتخاب کنید</w:t>
            </w:r>
            <w:r w:rsidR="001F4833" w:rsidRPr="00F051E2">
              <w:rPr>
                <w:rFonts w:hint="cs"/>
                <w:color w:val="000000" w:themeColor="text1"/>
                <w:rtl/>
              </w:rPr>
              <w:t>.</w:t>
            </w:r>
          </w:p>
          <w:p w14:paraId="3B0726B8" w14:textId="5D71ED08" w:rsidR="003925A8" w:rsidRPr="00F051E2" w:rsidRDefault="003925A8" w:rsidP="00194BBB">
            <w:pPr>
              <w:spacing w:line="276" w:lineRule="auto"/>
              <w:jc w:val="lowKashida"/>
              <w:rPr>
                <w:color w:val="000000" w:themeColor="text1"/>
                <w:rtl/>
              </w:rPr>
            </w:pPr>
            <w:r w:rsidRPr="00F051E2">
              <w:rPr>
                <w:rFonts w:hint="cs"/>
                <w:color w:val="000000" w:themeColor="text1"/>
                <w:rtl/>
              </w:rPr>
              <w:t>الف )</w:t>
            </w:r>
            <w:r w:rsidR="00325BDB">
              <w:rPr>
                <w:rFonts w:hint="cs"/>
                <w:color w:val="000000" w:themeColor="text1"/>
                <w:rtl/>
              </w:rPr>
              <w:t>کدام گزینه درست است</w:t>
            </w:r>
            <w:r w:rsidR="00194BBB">
              <w:rPr>
                <w:rFonts w:hint="cs"/>
                <w:color w:val="000000" w:themeColor="text1"/>
                <w:rtl/>
                <w:lang w:bidi="fa-IR"/>
              </w:rPr>
              <w:t>؟</w:t>
            </w:r>
            <w:r w:rsidR="00FE55B8">
              <w:rPr>
                <w:rFonts w:hint="cs"/>
                <w:color w:val="000000" w:themeColor="text1"/>
                <w:rtl/>
              </w:rPr>
              <w:t xml:space="preserve">                                                                  </w:t>
            </w:r>
          </w:p>
          <w:p w14:paraId="1C653D62" w14:textId="1A43841B" w:rsidR="003925A8" w:rsidRPr="00F051E2" w:rsidRDefault="003925A8" w:rsidP="005871DF">
            <w:pPr>
              <w:spacing w:line="276" w:lineRule="auto"/>
              <w:rPr>
                <w:color w:val="000000" w:themeColor="text1"/>
                <w:rtl/>
                <w:lang w:bidi="fa-IR"/>
              </w:rPr>
            </w:pPr>
            <w:r w:rsidRPr="00F051E2">
              <w:rPr>
                <w:rFonts w:hint="cs"/>
                <w:color w:val="000000" w:themeColor="text1"/>
                <w:rtl/>
              </w:rPr>
              <w:t>1)</w:t>
            </w:r>
            <w:r w:rsidR="00325BDB" w:rsidRPr="00325BDB">
              <w:rPr>
                <w:color w:val="000000" w:themeColor="text1"/>
                <w:position w:val="-10"/>
              </w:rPr>
              <w:object w:dxaOrig="780" w:dyaOrig="320" w14:anchorId="5A1901BB">
                <v:shape id="_x0000_i1029" type="#_x0000_t75" style="width:38.25pt;height:16.5pt" o:ole="">
                  <v:imagedata r:id="rId16" o:title=""/>
                </v:shape>
                <o:OLEObject Type="Embed" ProgID="Equation.DSMT4" ShapeID="_x0000_i1029" DrawAspect="Content" ObjectID="_1765524309" r:id="rId17"/>
              </w:object>
            </w:r>
            <w:r w:rsidR="005871DF">
              <w:rPr>
                <w:color w:val="000000" w:themeColor="text1"/>
                <w:rtl/>
              </w:rPr>
              <w:t xml:space="preserve">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                   2)</w:t>
            </w:r>
            <w:r w:rsidR="00325BDB" w:rsidRPr="00325BDB">
              <w:rPr>
                <w:color w:val="000000" w:themeColor="text1"/>
                <w:position w:val="-8"/>
              </w:rPr>
              <w:object w:dxaOrig="1180" w:dyaOrig="320" w14:anchorId="3D24F0D2">
                <v:shape id="_x0000_i1030" type="#_x0000_t75" style="width:58.5pt;height:16.5pt" o:ole="">
                  <v:imagedata r:id="rId18" o:title=""/>
                </v:shape>
                <o:OLEObject Type="Embed" ProgID="Equation.DSMT4" ShapeID="_x0000_i1030" DrawAspect="Content" ObjectID="_1765524310" r:id="rId19"/>
              </w:object>
            </w:r>
            <w:r w:rsidR="005871DF">
              <w:rPr>
                <w:color w:val="000000" w:themeColor="text1"/>
                <w:rtl/>
              </w:rPr>
              <w:t xml:space="preserve">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                     3)</w:t>
            </w:r>
            <w:r w:rsidR="00325BDB" w:rsidRPr="00325BDB">
              <w:rPr>
                <w:color w:val="000000" w:themeColor="text1"/>
                <w:position w:val="-10"/>
              </w:rPr>
              <w:object w:dxaOrig="859" w:dyaOrig="340" w14:anchorId="0B443819">
                <v:shape id="_x0000_i1031" type="#_x0000_t75" style="width:42.75pt;height:18pt" o:ole="">
                  <v:imagedata r:id="rId20" o:title=""/>
                </v:shape>
                <o:OLEObject Type="Embed" ProgID="Equation.DSMT4" ShapeID="_x0000_i1031" DrawAspect="Content" ObjectID="_1765524311" r:id="rId21"/>
              </w:object>
            </w:r>
            <w:r w:rsidR="005871DF">
              <w:rPr>
                <w:color w:val="000000" w:themeColor="text1"/>
                <w:rtl/>
              </w:rPr>
              <w:t xml:space="preserve">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                        4)</w:t>
            </w:r>
            <w:r w:rsidR="00221507" w:rsidRPr="00221507">
              <w:rPr>
                <w:color w:val="000000" w:themeColor="text1"/>
                <w:position w:val="-4"/>
              </w:rPr>
              <w:object w:dxaOrig="720" w:dyaOrig="260" w14:anchorId="1D764EA1">
                <v:shape id="_x0000_i1032" type="#_x0000_t75" style="width:35.25pt;height:13.5pt" o:ole="">
                  <v:imagedata r:id="rId22" o:title=""/>
                </v:shape>
                <o:OLEObject Type="Embed" ProgID="Equation.DSMT4" ShapeID="_x0000_i1032" DrawAspect="Content" ObjectID="_1765524312" r:id="rId23"/>
              </w:object>
            </w:r>
            <w:r w:rsidR="005871DF">
              <w:rPr>
                <w:color w:val="000000" w:themeColor="text1"/>
                <w:rtl/>
              </w:rPr>
              <w:t xml:space="preserve"> </w:t>
            </w:r>
          </w:p>
          <w:p w14:paraId="72F09896" w14:textId="61B8FE8C" w:rsidR="003925A8" w:rsidRPr="00F051E2" w:rsidRDefault="003925A8" w:rsidP="00D36FD6">
            <w:pPr>
              <w:spacing w:line="276" w:lineRule="auto"/>
              <w:rPr>
                <w:color w:val="000000" w:themeColor="text1"/>
                <w:rtl/>
                <w:lang w:bidi="fa-IR"/>
              </w:rPr>
            </w:pPr>
            <w:r w:rsidRPr="00F051E2">
              <w:rPr>
                <w:rFonts w:hint="cs"/>
                <w:color w:val="000000" w:themeColor="text1"/>
                <w:rtl/>
                <w:lang w:bidi="fa-IR"/>
              </w:rPr>
              <w:t>ب )</w:t>
            </w:r>
            <w:r w:rsidR="00D36FD6">
              <w:rPr>
                <w:rFonts w:hint="cs"/>
                <w:color w:val="000000" w:themeColor="text1"/>
                <w:rtl/>
                <w:lang w:bidi="fa-IR"/>
              </w:rPr>
              <w:t xml:space="preserve">مقدار عبارت </w:t>
            </w:r>
            <w:r w:rsidR="005871DF">
              <w:rPr>
                <w:rFonts w:hint="cs"/>
                <w:color w:val="000000" w:themeColor="text1"/>
                <w:rtl/>
                <w:lang w:bidi="fa-IR"/>
              </w:rPr>
              <w:t xml:space="preserve"> </w:t>
            </w:r>
            <w:r w:rsidR="00FC6E84" w:rsidRPr="00FC6E84">
              <w:rPr>
                <w:color w:val="000000" w:themeColor="text1"/>
                <w:position w:val="-14"/>
                <w:lang w:bidi="fa-IR"/>
              </w:rPr>
              <w:object w:dxaOrig="780" w:dyaOrig="520" w14:anchorId="5009D3D6">
                <v:shape id="_x0000_i1033" type="#_x0000_t75" style="width:39pt;height:26.25pt" o:ole="">
                  <v:imagedata r:id="rId24" o:title=""/>
                </v:shape>
                <o:OLEObject Type="Embed" ProgID="Equation.DSMT4" ShapeID="_x0000_i1033" DrawAspect="Content" ObjectID="_1765524313" r:id="rId25"/>
              </w:object>
            </w:r>
            <w:r w:rsidR="005871DF">
              <w:rPr>
                <w:color w:val="000000" w:themeColor="text1"/>
                <w:rtl/>
                <w:lang w:bidi="fa-IR"/>
              </w:rPr>
              <w:t xml:space="preserve"> </w:t>
            </w:r>
            <w:r w:rsidR="00D36FD6">
              <w:rPr>
                <w:rFonts w:hint="cs"/>
                <w:color w:val="000000" w:themeColor="text1"/>
                <w:rtl/>
                <w:lang w:bidi="fa-IR"/>
              </w:rPr>
              <w:t>برابر است با:</w:t>
            </w:r>
          </w:p>
          <w:p w14:paraId="131AB758" w14:textId="5C7D8678" w:rsidR="003925A8" w:rsidRPr="00FE55B8" w:rsidRDefault="001A51F6" w:rsidP="00017C19">
            <w:pPr>
              <w:pStyle w:val="ListParagraph"/>
              <w:numPr>
                <w:ilvl w:val="0"/>
                <w:numId w:val="2"/>
              </w:numPr>
              <w:spacing w:line="276" w:lineRule="auto"/>
              <w:jc w:val="lowKashida"/>
              <w:rPr>
                <w:color w:val="000000" w:themeColor="text1"/>
                <w:rtl/>
              </w:rPr>
            </w:pPr>
            <w:r w:rsidRPr="001A51F6">
              <w:rPr>
                <w:position w:val="-10"/>
                <w:lang w:bidi="fa-IR"/>
              </w:rPr>
              <w:object w:dxaOrig="620" w:dyaOrig="279" w14:anchorId="4481E11D">
                <v:shape id="_x0000_i1034" type="#_x0000_t75" style="width:28.5pt;height:14.25pt" o:ole="">
                  <v:imagedata r:id="rId26" o:title=""/>
                </v:shape>
                <o:OLEObject Type="Embed" ProgID="Equation.DSMT4" ShapeID="_x0000_i1034" DrawAspect="Content" ObjectID="_1765524314" r:id="rId27"/>
              </w:object>
            </w:r>
            <w:r w:rsidR="00017C19">
              <w:rPr>
                <w:rFonts w:hint="cs"/>
                <w:color w:val="000000" w:themeColor="text1"/>
                <w:rtl/>
                <w:lang w:bidi="fa-IR"/>
              </w:rPr>
              <w:t xml:space="preserve">      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</w:t>
            </w:r>
            <w:r w:rsidR="005871DF">
              <w:rPr>
                <w:rFonts w:hint="cs"/>
                <w:color w:val="000000" w:themeColor="text1"/>
                <w:rtl/>
                <w:lang w:bidi="fa-IR"/>
              </w:rPr>
              <w:t xml:space="preserve">         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   </w:t>
            </w:r>
            <w:r w:rsidR="005871DF">
              <w:rPr>
                <w:rFonts w:hint="cs"/>
                <w:color w:val="000000" w:themeColor="text1"/>
                <w:rtl/>
                <w:lang w:bidi="fa-IR"/>
              </w:rPr>
              <w:t xml:space="preserve">        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 2)</w:t>
            </w:r>
            <w:r w:rsidRPr="001A51F6">
              <w:rPr>
                <w:position w:val="-26"/>
                <w:lang w:bidi="fa-IR"/>
              </w:rPr>
              <w:object w:dxaOrig="340" w:dyaOrig="600" w14:anchorId="43111ED8">
                <v:shape id="_x0000_i1035" type="#_x0000_t75" style="width:15.75pt;height:29.25pt" o:ole="">
                  <v:imagedata r:id="rId28" o:title=""/>
                </v:shape>
                <o:OLEObject Type="Embed" ProgID="Equation.DSMT4" ShapeID="_x0000_i1035" DrawAspect="Content" ObjectID="_1765524315" r:id="rId29"/>
              </w:object>
            </w:r>
            <w:r w:rsidR="00017C19">
              <w:rPr>
                <w:rFonts w:hint="cs"/>
                <w:color w:val="000000" w:themeColor="text1"/>
                <w:rtl/>
                <w:lang w:bidi="fa-IR"/>
              </w:rPr>
              <w:t xml:space="preserve">          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  </w:t>
            </w:r>
            <w:r w:rsidR="005871DF">
              <w:rPr>
                <w:rFonts w:hint="cs"/>
                <w:color w:val="000000" w:themeColor="text1"/>
                <w:rtl/>
                <w:lang w:bidi="fa-IR"/>
              </w:rPr>
              <w:t xml:space="preserve">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 </w:t>
            </w:r>
            <w:r w:rsidR="005871DF">
              <w:rPr>
                <w:rFonts w:hint="cs"/>
                <w:color w:val="000000" w:themeColor="text1"/>
                <w:rtl/>
                <w:lang w:bidi="fa-IR"/>
              </w:rPr>
              <w:t xml:space="preserve">   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  3)</w:t>
            </w:r>
            <w:r w:rsidRPr="00D36FD6">
              <w:rPr>
                <w:position w:val="-20"/>
                <w:lang w:bidi="fa-IR"/>
              </w:rPr>
              <w:object w:dxaOrig="340" w:dyaOrig="580" w14:anchorId="15A019DB">
                <v:shape id="_x0000_i1036" type="#_x0000_t75" style="width:16.5pt;height:30pt" o:ole="">
                  <v:imagedata r:id="rId30" o:title=""/>
                </v:shape>
                <o:OLEObject Type="Embed" ProgID="Equation.DSMT4" ShapeID="_x0000_i1036" DrawAspect="Content" ObjectID="_1765524316" r:id="rId31"/>
              </w:object>
            </w:r>
            <w:r w:rsidR="00017C19">
              <w:rPr>
                <w:rFonts w:hint="cs"/>
                <w:color w:val="000000" w:themeColor="text1"/>
                <w:rtl/>
                <w:lang w:bidi="fa-IR"/>
              </w:rPr>
              <w:t xml:space="preserve">         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         </w:t>
            </w:r>
            <w:r w:rsidR="005871DF">
              <w:rPr>
                <w:rFonts w:hint="cs"/>
                <w:color w:val="000000" w:themeColor="text1"/>
                <w:rtl/>
                <w:lang w:bidi="fa-IR"/>
              </w:rPr>
              <w:t xml:space="preserve">            </w:t>
            </w:r>
            <w:r w:rsidR="003925A8" w:rsidRPr="00FE55B8">
              <w:rPr>
                <w:rFonts w:hint="cs"/>
                <w:color w:val="000000" w:themeColor="text1"/>
                <w:rtl/>
                <w:lang w:bidi="fa-IR"/>
              </w:rPr>
              <w:t xml:space="preserve">   4) </w:t>
            </w:r>
            <w:r w:rsidRPr="001A51F6">
              <w:rPr>
                <w:position w:val="-26"/>
                <w:lang w:bidi="fa-IR"/>
              </w:rPr>
              <w:object w:dxaOrig="460" w:dyaOrig="600" w14:anchorId="31A698AC">
                <v:shape id="_x0000_i1037" type="#_x0000_t75" style="width:24pt;height:29.25pt" o:ole="">
                  <v:imagedata r:id="rId32" o:title=""/>
                </v:shape>
                <o:OLEObject Type="Embed" ProgID="Equation.DSMT4" ShapeID="_x0000_i1037" DrawAspect="Content" ObjectID="_1765524317" r:id="rId33"/>
              </w:object>
            </w:r>
          </w:p>
          <w:p w14:paraId="02F86066" w14:textId="666082E1" w:rsidR="003925A8" w:rsidRPr="00F051E2" w:rsidRDefault="003925A8" w:rsidP="00104791">
            <w:pPr>
              <w:spacing w:line="276" w:lineRule="auto"/>
              <w:jc w:val="lowKashida"/>
              <w:rPr>
                <w:color w:val="000000" w:themeColor="text1"/>
                <w:rtl/>
                <w:lang w:bidi="fa-IR"/>
              </w:rPr>
            </w:pPr>
            <w:r w:rsidRPr="00F051E2">
              <w:rPr>
                <w:rFonts w:hint="cs"/>
                <w:color w:val="000000" w:themeColor="text1"/>
                <w:rtl/>
              </w:rPr>
              <w:t>ج )</w:t>
            </w:r>
            <w:r w:rsidR="00104791">
              <w:rPr>
                <w:rFonts w:hint="cs"/>
                <w:color w:val="000000" w:themeColor="text1"/>
                <w:rtl/>
              </w:rPr>
              <w:t xml:space="preserve">عدد </w:t>
            </w:r>
            <w:r w:rsidR="001A51F6" w:rsidRPr="0017283C">
              <w:rPr>
                <w:color w:val="000000" w:themeColor="text1"/>
                <w:position w:val="-20"/>
              </w:rPr>
              <w:object w:dxaOrig="1060" w:dyaOrig="540" w14:anchorId="6AA6E7A9">
                <v:shape id="_x0000_i1038" type="#_x0000_t75" style="width:53.25pt;height:26.25pt" o:ole="">
                  <v:imagedata r:id="rId34" o:title=""/>
                </v:shape>
                <o:OLEObject Type="Embed" ProgID="Equation.DSMT4" ShapeID="_x0000_i1038" DrawAspect="Content" ObjectID="_1765524318" r:id="rId35"/>
              </w:object>
            </w:r>
            <w:r w:rsidR="00104791">
              <w:rPr>
                <w:color w:val="000000" w:themeColor="text1"/>
                <w:rtl/>
              </w:rPr>
              <w:t xml:space="preserve"> </w:t>
            </w:r>
            <w:r w:rsidR="00104791">
              <w:rPr>
                <w:rFonts w:hint="cs"/>
                <w:color w:val="000000" w:themeColor="text1"/>
                <w:rtl/>
              </w:rPr>
              <w:t>بین کدام دو عدد صحیح متوالی قرار دارد</w:t>
            </w:r>
            <w:r w:rsidR="00017C19">
              <w:rPr>
                <w:rFonts w:hint="cs"/>
                <w:color w:val="000000" w:themeColor="text1"/>
                <w:rtl/>
              </w:rPr>
              <w:t>؟</w:t>
            </w:r>
          </w:p>
          <w:p w14:paraId="0D96C9BA" w14:textId="34212ED6" w:rsidR="003925A8" w:rsidRPr="00F051E2" w:rsidRDefault="003925A8" w:rsidP="005871DF">
            <w:pPr>
              <w:spacing w:line="276" w:lineRule="auto"/>
              <w:rPr>
                <w:color w:val="000000" w:themeColor="text1"/>
                <w:rtl/>
              </w:rPr>
            </w:pPr>
            <w:r w:rsidRPr="00F051E2">
              <w:rPr>
                <w:rFonts w:hint="cs"/>
                <w:color w:val="000000" w:themeColor="text1"/>
                <w:rtl/>
              </w:rPr>
              <w:t xml:space="preserve"> </w:t>
            </w:r>
            <w:r w:rsidR="00347311">
              <w:rPr>
                <w:rFonts w:hint="cs"/>
                <w:color w:val="000000" w:themeColor="text1"/>
                <w:rtl/>
              </w:rPr>
              <w:t>1</w:t>
            </w:r>
            <w:r w:rsidRPr="00F051E2">
              <w:rPr>
                <w:rFonts w:hint="cs"/>
                <w:color w:val="000000" w:themeColor="text1"/>
                <w:rtl/>
              </w:rPr>
              <w:t xml:space="preserve"> )</w:t>
            </w:r>
            <w:r w:rsidR="00FC7964" w:rsidRPr="00104791">
              <w:rPr>
                <w:color w:val="000000" w:themeColor="text1"/>
                <w:position w:val="-10"/>
              </w:rPr>
              <w:object w:dxaOrig="720" w:dyaOrig="300" w14:anchorId="5AE2F859">
                <v:shape id="_x0000_i1039" type="#_x0000_t75" style="width:36pt;height:14.25pt" o:ole="">
                  <v:imagedata r:id="rId36" o:title=""/>
                </v:shape>
                <o:OLEObject Type="Embed" ProgID="Equation.DSMT4" ShapeID="_x0000_i1039" DrawAspect="Content" ObjectID="_1765524319" r:id="rId37"/>
              </w:object>
            </w:r>
            <w:r w:rsidR="005871DF">
              <w:rPr>
                <w:color w:val="000000" w:themeColor="text1"/>
                <w:rtl/>
              </w:rPr>
              <w:t xml:space="preserve">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      </w:t>
            </w:r>
            <w:r w:rsidR="00017C19">
              <w:rPr>
                <w:rFonts w:hint="cs"/>
                <w:color w:val="000000" w:themeColor="text1"/>
                <w:rtl/>
              </w:rPr>
              <w:t xml:space="preserve">     </w:t>
            </w:r>
            <w:r w:rsidR="00347311">
              <w:rPr>
                <w:rFonts w:hint="cs"/>
                <w:color w:val="000000" w:themeColor="text1"/>
                <w:rtl/>
              </w:rPr>
              <w:t xml:space="preserve">      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</w:t>
            </w:r>
            <w:r w:rsidR="00104791">
              <w:rPr>
                <w:rFonts w:hint="cs"/>
                <w:color w:val="000000" w:themeColor="text1"/>
                <w:rtl/>
                <w:lang w:bidi="fa-IR"/>
              </w:rPr>
              <w:t xml:space="preserve">    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2 )</w:t>
            </w:r>
            <w:r w:rsidR="00884A0E" w:rsidRPr="00F051E2">
              <w:rPr>
                <w:rFonts w:hint="cs"/>
                <w:color w:val="000000" w:themeColor="text1"/>
                <w:rtl/>
              </w:rPr>
              <w:t xml:space="preserve">  </w:t>
            </w:r>
            <w:r w:rsidR="00FC7964" w:rsidRPr="00104791">
              <w:rPr>
                <w:color w:val="000000" w:themeColor="text1"/>
                <w:position w:val="-10"/>
              </w:rPr>
              <w:object w:dxaOrig="560" w:dyaOrig="300" w14:anchorId="7CB24C72">
                <v:shape id="_x0000_i1040" type="#_x0000_t75" style="width:28.5pt;height:15pt" o:ole="">
                  <v:imagedata r:id="rId38" o:title=""/>
                </v:shape>
                <o:OLEObject Type="Embed" ProgID="Equation.DSMT4" ShapeID="_x0000_i1040" DrawAspect="Content" ObjectID="_1765524320" r:id="rId39"/>
              </w:object>
            </w:r>
            <w:r w:rsidR="00846552" w:rsidRPr="00F051E2">
              <w:rPr>
                <w:rFonts w:hint="cs"/>
                <w:color w:val="000000" w:themeColor="text1"/>
                <w:rtl/>
              </w:rPr>
              <w:t xml:space="preserve">                 </w:t>
            </w:r>
            <w:r w:rsidR="00884A0E" w:rsidRPr="00F051E2">
              <w:rPr>
                <w:rFonts w:hint="cs"/>
                <w:color w:val="000000" w:themeColor="text1"/>
                <w:rtl/>
              </w:rPr>
              <w:t xml:space="preserve">     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  3 )</w:t>
            </w:r>
            <w:r w:rsidR="002D55E3">
              <w:rPr>
                <w:color w:val="000000" w:themeColor="text1"/>
                <w:rtl/>
              </w:rPr>
              <w:t xml:space="preserve"> </w:t>
            </w:r>
            <w:r w:rsidR="00FC7964" w:rsidRPr="00104791">
              <w:rPr>
                <w:color w:val="000000" w:themeColor="text1"/>
                <w:position w:val="-10"/>
              </w:rPr>
              <w:object w:dxaOrig="420" w:dyaOrig="300" w14:anchorId="7834549C">
                <v:shape id="_x0000_i1041" type="#_x0000_t75" style="width:21pt;height:14.25pt" o:ole="">
                  <v:imagedata r:id="rId40" o:title=""/>
                </v:shape>
                <o:OLEObject Type="Embed" ProgID="Equation.DSMT4" ShapeID="_x0000_i1041" DrawAspect="Content" ObjectID="_1765524321" r:id="rId41"/>
              </w:object>
            </w:r>
            <w:r w:rsidR="00846552" w:rsidRPr="00F051E2">
              <w:rPr>
                <w:rFonts w:hint="cs"/>
                <w:color w:val="000000" w:themeColor="text1"/>
                <w:rtl/>
              </w:rPr>
              <w:t xml:space="preserve">                   </w:t>
            </w:r>
            <w:r w:rsidR="00104791">
              <w:rPr>
                <w:rFonts w:hint="cs"/>
                <w:color w:val="000000" w:themeColor="text1"/>
                <w:rtl/>
              </w:rPr>
              <w:t xml:space="preserve">       </w:t>
            </w:r>
            <w:r w:rsidR="00846552" w:rsidRPr="00F051E2">
              <w:rPr>
                <w:rFonts w:hint="cs"/>
                <w:color w:val="000000" w:themeColor="text1"/>
                <w:rtl/>
              </w:rPr>
              <w:t xml:space="preserve"> </w:t>
            </w:r>
            <w:r w:rsidRPr="00F051E2">
              <w:rPr>
                <w:rFonts w:hint="cs"/>
                <w:color w:val="000000" w:themeColor="text1"/>
                <w:rtl/>
              </w:rPr>
              <w:t xml:space="preserve">   4 )</w:t>
            </w:r>
            <w:r w:rsidR="002D55E3">
              <w:rPr>
                <w:color w:val="000000" w:themeColor="text1"/>
                <w:rtl/>
              </w:rPr>
              <w:t xml:space="preserve"> </w:t>
            </w:r>
            <w:r w:rsidR="00FC7964" w:rsidRPr="00104791">
              <w:rPr>
                <w:color w:val="000000" w:themeColor="text1"/>
                <w:position w:val="-10"/>
              </w:rPr>
              <w:object w:dxaOrig="720" w:dyaOrig="300" w14:anchorId="67A233E7">
                <v:shape id="_x0000_i1042" type="#_x0000_t75" style="width:36pt;height:14.25pt" o:ole="">
                  <v:imagedata r:id="rId42" o:title=""/>
                </v:shape>
                <o:OLEObject Type="Embed" ProgID="Equation.DSMT4" ShapeID="_x0000_i1042" DrawAspect="Content" ObjectID="_1765524322" r:id="rId43"/>
              </w:object>
            </w:r>
          </w:p>
          <w:p w14:paraId="6CC59F8A" w14:textId="17B889D9" w:rsidR="003925A8" w:rsidRPr="00F051E2" w:rsidRDefault="003925A8" w:rsidP="00104791">
            <w:pPr>
              <w:spacing w:line="276" w:lineRule="auto"/>
              <w:rPr>
                <w:color w:val="000000" w:themeColor="text1"/>
                <w:lang w:bidi="fa-IR"/>
              </w:rPr>
            </w:pPr>
            <w:r w:rsidRPr="00F051E2">
              <w:rPr>
                <w:rFonts w:hint="cs"/>
                <w:color w:val="000000" w:themeColor="text1"/>
                <w:rtl/>
              </w:rPr>
              <w:t xml:space="preserve">د) </w:t>
            </w:r>
            <w:r w:rsidR="00DC46E9">
              <w:rPr>
                <w:rFonts w:hint="cs"/>
                <w:color w:val="000000" w:themeColor="text1"/>
                <w:rtl/>
              </w:rPr>
              <w:t xml:space="preserve">اگر </w:t>
            </w:r>
            <w:r w:rsidR="00272067" w:rsidRPr="00A056A5">
              <w:rPr>
                <w:position w:val="-14"/>
                <w:sz w:val="22"/>
                <w:szCs w:val="22"/>
                <w:lang w:bidi="fa-IR"/>
              </w:rPr>
              <w:object w:dxaOrig="3260" w:dyaOrig="420" w14:anchorId="2BC246FC">
                <v:shape id="_x0000_i1043" type="#_x0000_t75" style="width:162.75pt;height:21pt" o:ole="">
                  <v:imagedata r:id="rId44" o:title=""/>
                </v:shape>
                <o:OLEObject Type="Embed" ProgID="Equation.DSMT4" ShapeID="_x0000_i1043" DrawAspect="Content" ObjectID="_1765524323" r:id="rId45"/>
              </w:object>
            </w:r>
            <w:r w:rsidR="00DC46E9">
              <w:rPr>
                <w:rFonts w:hint="cs"/>
                <w:sz w:val="22"/>
                <w:szCs w:val="22"/>
                <w:rtl/>
                <w:lang w:bidi="fa-IR"/>
              </w:rPr>
              <w:t xml:space="preserve"> باشد مقدار</w:t>
            </w:r>
            <w:r w:rsidR="00272067">
              <w:rPr>
                <w:rFonts w:hint="cs"/>
                <w:sz w:val="22"/>
                <w:szCs w:val="22"/>
                <w:rtl/>
                <w:lang w:bidi="fa-IR"/>
              </w:rPr>
              <w:t xml:space="preserve"> </w:t>
            </w:r>
            <w:r w:rsidR="00272067" w:rsidRPr="00272067">
              <w:rPr>
                <w:i/>
                <w:iCs/>
                <w:sz w:val="22"/>
                <w:szCs w:val="22"/>
                <w:lang w:bidi="fa-IR"/>
              </w:rPr>
              <w:t>x</w:t>
            </w:r>
            <w:r w:rsidR="00272067">
              <w:rPr>
                <w:rFonts w:hint="cs"/>
                <w:sz w:val="22"/>
                <w:szCs w:val="22"/>
                <w:rtl/>
                <w:lang w:bidi="fa-IR"/>
              </w:rPr>
              <w:t xml:space="preserve">  کدام است </w:t>
            </w:r>
            <w:r w:rsidR="00DC46E9">
              <w:rPr>
                <w:rFonts w:hint="cs"/>
                <w:color w:val="000000" w:themeColor="text1"/>
                <w:rtl/>
              </w:rPr>
              <w:t xml:space="preserve"> </w:t>
            </w:r>
            <w:r w:rsidR="003D241B">
              <w:rPr>
                <w:rFonts w:hint="cs"/>
                <w:color w:val="000000" w:themeColor="text1"/>
                <w:rtl/>
              </w:rPr>
              <w:t>؟</w:t>
            </w:r>
            <w:r w:rsidR="00017C19">
              <w:rPr>
                <w:color w:val="000000" w:themeColor="text1"/>
                <w:rtl/>
                <w:lang w:bidi="fa-IR"/>
              </w:rPr>
              <w:t xml:space="preserve"> </w:t>
            </w:r>
          </w:p>
          <w:p w14:paraId="74866019" w14:textId="742B80E0" w:rsidR="002E6835" w:rsidRPr="008F5D96" w:rsidRDefault="00017C19" w:rsidP="00F051E2">
            <w:pPr>
              <w:spacing w:line="276" w:lineRule="auto"/>
              <w:rPr>
                <w:color w:val="000000" w:themeColor="text1"/>
                <w:lang w:bidi="fa-IR"/>
              </w:rPr>
            </w:pPr>
            <w:r w:rsidRPr="008F5D96">
              <w:rPr>
                <w:rFonts w:hint="cs"/>
                <w:color w:val="000000" w:themeColor="text1"/>
                <w:rtl/>
              </w:rPr>
              <w:t xml:space="preserve">  1) </w:t>
            </w:r>
            <w:r w:rsidR="00272067" w:rsidRPr="00272067">
              <w:rPr>
                <w:color w:val="000000" w:themeColor="text1"/>
                <w:position w:val="-6"/>
              </w:rPr>
              <w:object w:dxaOrig="200" w:dyaOrig="260" w14:anchorId="25EB508A">
                <v:shape id="_x0000_i1044" type="#_x0000_t75" style="width:9pt;height:13.5pt" o:ole="">
                  <v:imagedata r:id="rId46" o:title=""/>
                </v:shape>
                <o:OLEObject Type="Embed" ProgID="Equation.DSMT4" ShapeID="_x0000_i1044" DrawAspect="Content" ObjectID="_1765524324" r:id="rId47"/>
              </w:object>
            </w:r>
            <w:r w:rsidRPr="008F5D96">
              <w:rPr>
                <w:color w:val="000000" w:themeColor="text1"/>
                <w:rtl/>
              </w:rPr>
              <w:t xml:space="preserve"> </w:t>
            </w:r>
            <w:r w:rsidR="008F5D96" w:rsidRPr="008F5D96">
              <w:rPr>
                <w:rFonts w:hint="cs"/>
                <w:color w:val="000000" w:themeColor="text1"/>
                <w:rtl/>
                <w:lang w:bidi="fa-IR"/>
              </w:rPr>
              <w:t xml:space="preserve">               </w:t>
            </w:r>
            <w:r w:rsidR="002C1E7D">
              <w:rPr>
                <w:rFonts w:hint="cs"/>
                <w:color w:val="000000" w:themeColor="text1"/>
                <w:rtl/>
                <w:lang w:bidi="fa-IR"/>
              </w:rPr>
              <w:t xml:space="preserve">             </w:t>
            </w:r>
            <w:r w:rsidR="008F5D96" w:rsidRPr="008F5D96">
              <w:rPr>
                <w:rFonts w:hint="cs"/>
                <w:color w:val="000000" w:themeColor="text1"/>
                <w:rtl/>
                <w:lang w:bidi="fa-IR"/>
              </w:rPr>
              <w:t xml:space="preserve">  2) </w:t>
            </w:r>
            <w:r w:rsidR="00272067" w:rsidRPr="00272067">
              <w:rPr>
                <w:color w:val="000000" w:themeColor="text1"/>
                <w:position w:val="-6"/>
                <w:lang w:bidi="fa-IR"/>
              </w:rPr>
              <w:object w:dxaOrig="300" w:dyaOrig="260" w14:anchorId="68C5A846">
                <v:shape id="_x0000_i1045" type="#_x0000_t75" style="width:15pt;height:13.5pt" o:ole="">
                  <v:imagedata r:id="rId48" o:title=""/>
                </v:shape>
                <o:OLEObject Type="Embed" ProgID="Equation.DSMT4" ShapeID="_x0000_i1045" DrawAspect="Content" ObjectID="_1765524325" r:id="rId49"/>
              </w:object>
            </w:r>
            <w:r w:rsidR="008F5D96" w:rsidRPr="008F5D96">
              <w:rPr>
                <w:color w:val="000000" w:themeColor="text1"/>
                <w:rtl/>
                <w:lang w:bidi="fa-IR"/>
              </w:rPr>
              <w:t xml:space="preserve"> </w:t>
            </w:r>
            <w:r w:rsidR="008F5D96" w:rsidRPr="008F5D96">
              <w:rPr>
                <w:color w:val="000000" w:themeColor="text1"/>
                <w:lang w:bidi="fa-IR"/>
              </w:rPr>
              <w:t xml:space="preserve"> </w:t>
            </w:r>
            <w:r w:rsidR="008F5D96" w:rsidRPr="008F5D96">
              <w:rPr>
                <w:rFonts w:hint="cs"/>
                <w:color w:val="000000" w:themeColor="text1"/>
                <w:rtl/>
                <w:lang w:bidi="fa-IR"/>
              </w:rPr>
              <w:t xml:space="preserve">                       3)  </w:t>
            </w:r>
            <w:r w:rsidR="00272067" w:rsidRPr="00272067">
              <w:rPr>
                <w:color w:val="000000" w:themeColor="text1"/>
                <w:position w:val="-6"/>
                <w:lang w:bidi="fa-IR"/>
              </w:rPr>
              <w:object w:dxaOrig="240" w:dyaOrig="260" w14:anchorId="2A5B8518">
                <v:shape id="_x0000_i1046" type="#_x0000_t75" style="width:12pt;height:13.5pt" o:ole="">
                  <v:imagedata r:id="rId50" o:title=""/>
                </v:shape>
                <o:OLEObject Type="Embed" ProgID="Equation.DSMT4" ShapeID="_x0000_i1046" DrawAspect="Content" ObjectID="_1765524326" r:id="rId51"/>
              </w:object>
            </w:r>
            <w:r w:rsidR="008F5D96" w:rsidRPr="008F5D96">
              <w:rPr>
                <w:color w:val="000000" w:themeColor="text1"/>
                <w:rtl/>
                <w:lang w:bidi="fa-IR"/>
              </w:rPr>
              <w:t xml:space="preserve"> </w:t>
            </w:r>
            <w:r w:rsidR="008F5D96" w:rsidRPr="008F5D96">
              <w:rPr>
                <w:rFonts w:hint="cs"/>
                <w:color w:val="000000" w:themeColor="text1"/>
                <w:rtl/>
                <w:lang w:bidi="fa-IR"/>
              </w:rPr>
              <w:t xml:space="preserve">                 </w:t>
            </w:r>
            <w:r w:rsidR="002C1E7D">
              <w:rPr>
                <w:rFonts w:hint="cs"/>
                <w:color w:val="000000" w:themeColor="text1"/>
                <w:rtl/>
                <w:lang w:bidi="fa-IR"/>
              </w:rPr>
              <w:t xml:space="preserve">  </w:t>
            </w:r>
            <w:r w:rsidR="008F5D96" w:rsidRPr="008F5D96">
              <w:rPr>
                <w:rFonts w:hint="cs"/>
                <w:color w:val="000000" w:themeColor="text1"/>
                <w:rtl/>
                <w:lang w:bidi="fa-IR"/>
              </w:rPr>
              <w:t xml:space="preserve">      4)  </w:t>
            </w:r>
            <w:r w:rsidR="00272067" w:rsidRPr="00272067">
              <w:rPr>
                <w:color w:val="000000" w:themeColor="text1"/>
                <w:position w:val="-6"/>
                <w:lang w:bidi="fa-IR"/>
              </w:rPr>
              <w:object w:dxaOrig="360" w:dyaOrig="260" w14:anchorId="50A43DEC">
                <v:shape id="_x0000_i1047" type="#_x0000_t75" style="width:18pt;height:13.5pt" o:ole="">
                  <v:imagedata r:id="rId52" o:title=""/>
                </v:shape>
                <o:OLEObject Type="Embed" ProgID="Equation.DSMT4" ShapeID="_x0000_i1047" DrawAspect="Content" ObjectID="_1765524327" r:id="rId53"/>
              </w:object>
            </w:r>
            <w:r w:rsidR="008F5D96" w:rsidRPr="008F5D96">
              <w:rPr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62219FBB" w14:textId="5745523B" w:rsidR="00CF444A" w:rsidRPr="007F5B97" w:rsidRDefault="00C553B1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8F5D96" w:rsidRPr="003C6A43" w14:paraId="639652CB" w14:textId="77777777" w:rsidTr="002E16A8">
        <w:trPr>
          <w:trHeight w:val="1556"/>
        </w:trPr>
        <w:tc>
          <w:tcPr>
            <w:tcW w:w="534" w:type="dxa"/>
            <w:shd w:val="clear" w:color="auto" w:fill="auto"/>
          </w:tcPr>
          <w:p w14:paraId="26CF74BE" w14:textId="6A0F9751" w:rsidR="008F5D96" w:rsidRPr="00F051E2" w:rsidRDefault="003D241B" w:rsidP="007F5B97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>4</w:t>
            </w:r>
          </w:p>
        </w:tc>
        <w:tc>
          <w:tcPr>
            <w:tcW w:w="9429" w:type="dxa"/>
            <w:shd w:val="clear" w:color="auto" w:fill="auto"/>
          </w:tcPr>
          <w:p w14:paraId="12CB8005" w14:textId="026A8917" w:rsidR="006C1918" w:rsidRPr="00036D7C" w:rsidRDefault="00397131" w:rsidP="006C1918">
            <w:pPr>
              <w:spacing w:line="360" w:lineRule="auto"/>
              <w:rPr>
                <w:rFonts w:cs="Calibri"/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 xml:space="preserve"> </w:t>
            </w:r>
            <w:r w:rsidR="006C1918">
              <w:rPr>
                <w:rFonts w:hint="cs"/>
                <w:color w:val="000000" w:themeColor="text1"/>
                <w:rtl/>
              </w:rPr>
              <w:t>اگر تاسی را دو بار</w:t>
            </w:r>
            <w:r w:rsidR="00036D7C">
              <w:rPr>
                <w:rFonts w:hint="cs"/>
                <w:color w:val="000000" w:themeColor="text1"/>
                <w:rtl/>
              </w:rPr>
              <w:t xml:space="preserve"> </w:t>
            </w:r>
            <w:r w:rsidR="006C1918">
              <w:rPr>
                <w:rFonts w:hint="cs"/>
                <w:color w:val="000000" w:themeColor="text1"/>
                <w:rtl/>
              </w:rPr>
              <w:t>پرتاب کنیم</w:t>
            </w:r>
            <w:r w:rsidR="00036D7C">
              <w:rPr>
                <w:rFonts w:hint="cs"/>
                <w:color w:val="000000" w:themeColor="text1"/>
                <w:rtl/>
              </w:rPr>
              <w:t>؛ احتمال اینکه:</w:t>
            </w:r>
          </w:p>
          <w:p w14:paraId="5F480D08" w14:textId="1E00977D" w:rsidR="006C1918" w:rsidRDefault="006C1918" w:rsidP="006C1918">
            <w:pPr>
              <w:spacing w:line="360" w:lineRule="auto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الف) هر دو بار عدد اول رو شود.</w:t>
            </w:r>
          </w:p>
          <w:p w14:paraId="7FBE71D7" w14:textId="164889D5" w:rsidR="00935082" w:rsidRDefault="006C1918" w:rsidP="006C1918">
            <w:pPr>
              <w:spacing w:line="360" w:lineRule="auto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ب) مجموع دو عدد رو شده 7 باشد.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4822369F" w14:textId="53A6A9A8" w:rsidR="008F5D96" w:rsidRDefault="008F5D96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3E536B" w:rsidRPr="003C6A43" w14:paraId="791D2C4A" w14:textId="77777777" w:rsidTr="002E16A8">
        <w:trPr>
          <w:trHeight w:val="699"/>
        </w:trPr>
        <w:tc>
          <w:tcPr>
            <w:tcW w:w="534" w:type="dxa"/>
            <w:shd w:val="clear" w:color="auto" w:fill="auto"/>
          </w:tcPr>
          <w:p w14:paraId="5E6CB2F0" w14:textId="757F1ACD" w:rsidR="003E536B" w:rsidRDefault="00D52558" w:rsidP="003E536B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</w:t>
            </w:r>
          </w:p>
        </w:tc>
        <w:tc>
          <w:tcPr>
            <w:tcW w:w="9429" w:type="dxa"/>
            <w:shd w:val="clear" w:color="auto" w:fill="auto"/>
          </w:tcPr>
          <w:p w14:paraId="272D51A5" w14:textId="28A85345" w:rsidR="001F43DB" w:rsidRDefault="00935082" w:rsidP="003E536B">
            <w:pPr>
              <w:tabs>
                <w:tab w:val="left" w:pos="369"/>
                <w:tab w:val="left" w:pos="2881"/>
                <w:tab w:val="center" w:pos="4044"/>
                <w:tab w:val="center" w:pos="5102"/>
                <w:tab w:val="center" w:pos="5273"/>
                <w:tab w:val="left" w:pos="7350"/>
                <w:tab w:val="left" w:pos="8776"/>
                <w:tab w:val="left" w:pos="9181"/>
                <w:tab w:val="left" w:pos="9443"/>
                <w:tab w:val="right" w:pos="10546"/>
              </w:tabs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نمایش اعشاری کسرهای زیر را بنویسید و مشخص کنید کدام یک  مختوم و کدام یک متناوب است.</w:t>
            </w:r>
          </w:p>
          <w:p w14:paraId="0B197C74" w14:textId="432F001C" w:rsidR="00CB2D7F" w:rsidRPr="003E536B" w:rsidRDefault="00935082" w:rsidP="00F14682">
            <w:pPr>
              <w:tabs>
                <w:tab w:val="left" w:pos="369"/>
                <w:tab w:val="left" w:pos="2881"/>
                <w:tab w:val="center" w:pos="4044"/>
                <w:tab w:val="center" w:pos="5102"/>
                <w:tab w:val="center" w:pos="5273"/>
                <w:tab w:val="left" w:pos="7350"/>
                <w:tab w:val="left" w:pos="8776"/>
                <w:tab w:val="left" w:pos="9181"/>
                <w:tab w:val="left" w:pos="9443"/>
                <w:tab w:val="right" w:pos="10546"/>
              </w:tabs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CB2D7F">
              <w:rPr>
                <w:rFonts w:hint="cs"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   </w:t>
            </w:r>
            <w:r w:rsidR="00CB2D7F" w:rsidRPr="00CB2D7F">
              <w:rPr>
                <w:position w:val="-22"/>
                <w:sz w:val="22"/>
                <w:szCs w:val="22"/>
                <w:lang w:bidi="fa-IR"/>
              </w:rPr>
              <w:object w:dxaOrig="480" w:dyaOrig="580" w14:anchorId="171C324B">
                <v:shape id="_x0000_i1048" type="#_x0000_t75" style="width:24pt;height:28.5pt" o:ole="">
                  <v:imagedata r:id="rId54" o:title=""/>
                </v:shape>
                <o:OLEObject Type="Embed" ProgID="Equation.DSMT4" ShapeID="_x0000_i1048" DrawAspect="Content" ObjectID="_1765524328" r:id="rId55"/>
              </w:object>
            </w:r>
            <w:r w:rsidR="00CB2D7F">
              <w:rPr>
                <w:rFonts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</w:t>
            </w:r>
            <w:r w:rsidR="00CB2D7F" w:rsidRPr="00CB2D7F">
              <w:rPr>
                <w:position w:val="-22"/>
                <w:sz w:val="22"/>
                <w:szCs w:val="22"/>
                <w:lang w:bidi="fa-IR"/>
              </w:rPr>
              <w:object w:dxaOrig="480" w:dyaOrig="580" w14:anchorId="570C210D">
                <v:shape id="_x0000_i1049" type="#_x0000_t75" style="width:24pt;height:28.5pt" o:ole="">
                  <v:imagedata r:id="rId56" o:title=""/>
                </v:shape>
                <o:OLEObject Type="Embed" ProgID="Equation.DSMT4" ShapeID="_x0000_i1049" DrawAspect="Content" ObjectID="_1765524329" r:id="rId57"/>
              </w:objec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6BC82AC1" w14:textId="790D63D4" w:rsidR="003E536B" w:rsidRDefault="00CB2D7F" w:rsidP="00EE37EF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912C7C" w:rsidRPr="003C6A43" w14:paraId="559D1CBD" w14:textId="77777777" w:rsidTr="002E16A8">
        <w:trPr>
          <w:trHeight w:val="1583"/>
        </w:trPr>
        <w:tc>
          <w:tcPr>
            <w:tcW w:w="534" w:type="dxa"/>
            <w:shd w:val="clear" w:color="auto" w:fill="auto"/>
          </w:tcPr>
          <w:p w14:paraId="0EF3DD69" w14:textId="737B8A6C" w:rsidR="00912C7C" w:rsidRDefault="00D52558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6</w:t>
            </w:r>
          </w:p>
        </w:tc>
        <w:tc>
          <w:tcPr>
            <w:tcW w:w="9429" w:type="dxa"/>
            <w:shd w:val="clear" w:color="auto" w:fill="auto"/>
          </w:tcPr>
          <w:p w14:paraId="11B00EB5" w14:textId="448C938C" w:rsidR="00912C7C" w:rsidRDefault="002F30E0" w:rsidP="001F43DB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1DF5BAB3" wp14:editId="01520BF7">
                      <wp:simplePos x="0" y="0"/>
                      <wp:positionH relativeFrom="column">
                        <wp:posOffset>139722</wp:posOffset>
                      </wp:positionH>
                      <wp:positionV relativeFrom="paragraph">
                        <wp:posOffset>93761</wp:posOffset>
                      </wp:positionV>
                      <wp:extent cx="1372870" cy="892175"/>
                      <wp:effectExtent l="0" t="0" r="0" b="2222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2870" cy="892175"/>
                                <a:chOff x="0" y="0"/>
                                <a:chExt cx="1373276" cy="533400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123825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514350" y="114300"/>
                                  <a:ext cx="779635" cy="419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0" y="9525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B3B2E8" w14:textId="18907A05" w:rsidR="004A4FB2" w:rsidRDefault="004A4FB2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097051" y="0"/>
                                  <a:ext cx="276225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E6CFF7" w14:textId="0A745C8C" w:rsidR="004A4FB2" w:rsidRDefault="004A4FB2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203867" y="148614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FA2035" w14:textId="1B81705E" w:rsidR="004A4FB2" w:rsidRDefault="003B6149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203864" y="323499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74C0F4" w14:textId="5D0E5C70" w:rsidR="004A4FB2" w:rsidRDefault="004A4FB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441716" y="134390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269D67" w14:textId="72D89AE1" w:rsidR="004A4FB2" w:rsidRDefault="004A4FB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544914" y="342900"/>
                                  <a:ext cx="319401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D9B0C6" w14:textId="75AF951A" w:rsidR="004A4FB2" w:rsidRDefault="004A4FB2" w:rsidP="001462E9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 w:rsidRPr="001462E9">
                                      <w:rPr>
                                        <w:position w:val="-4"/>
                                        <w:lang w:bidi="fa-IR"/>
                                      </w:rPr>
                                      <w:object w:dxaOrig="180" w:dyaOrig="200" w14:anchorId="5B721F1A">
                                        <v:shape id="_x0000_i1051" type="#_x0000_t75" style="width:9pt;height:9.75pt" o:ole="">
                                          <v:imagedata r:id="rId58" o:title=""/>
                                        </v:shape>
                                        <o:OLEObject Type="Embed" ProgID="Equation.DSMT4" ShapeID="_x0000_i1051" DrawAspect="Content" ObjectID="_1765524355" r:id="rId59"/>
                                      </w:object>
                                    </w:r>
                                    <w:r>
                                      <w:rPr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838099" y="144242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E837BF" w14:textId="409840C7" w:rsidR="004A4FB2" w:rsidRDefault="004A4FB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1006349" y="244800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CDA8D4" w14:textId="4C8F1A3D" w:rsidR="004A4FB2" w:rsidRDefault="004A4FB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871120" y="354103"/>
                                  <a:ext cx="276225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A99009" w14:textId="1B4567F1" w:rsidR="004A4FB2" w:rsidRDefault="004A4FB2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544914" y="254558"/>
                                  <a:ext cx="384744" cy="1705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CA8BDA" w14:textId="3449A3D5" w:rsidR="00EB4421" w:rsidRDefault="00EB4421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5BAB3" id="Group 12" o:spid="_x0000_s1026" style="position:absolute;left:0;text-align:left;margin-left:11pt;margin-top:7.4pt;width:108.1pt;height:70.25pt;z-index:251731968;mso-width-relative:margin;mso-height-relative:margin" coordsize="1373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">
                      <v:oval id="Oval 2" o:spid="_x0000_s1027" style="position:absolute;left:1238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      <v:oval id="Oval 3" o:spid="_x0000_s1028" style="position:absolute;left:5143;top:1143;width:779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Rz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iU8r8QbILcPAAAA//8DAFBLAQItABQABgAIAAAAIQDb4fbL7gAAAIUBAAATAAAAAAAAAAAAAAAA&#10;AAAAAABbQ29udGVudF9UeXBlc10ueG1sUEsBAi0AFAAGAAgAAAAhAFr0LFu/AAAAFQEAAAsAAAAA&#10;AAAAAAAAAAAAHwEAAF9yZWxzLy5yZWxzUEsBAi0AFAAGAAgAAAAhAODgBHPBAAAA2gAAAA8AAAAA&#10;AAAAAAAAAAAABwIAAGRycy9kb3ducmV2LnhtbFBLBQYAAAAAAwADALcAAAD1AgAAAAA=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9" type="#_x0000_t202" style="position:absolute;top:95;width:276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1FB3B2E8" w14:textId="18907A05" w:rsidR="004A4FB2" w:rsidRDefault="004A4FB2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5" o:spid="_x0000_s1030" type="#_x0000_t202" style="position:absolute;left:10970;width:276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54E6CFF7" w14:textId="0A745C8C" w:rsidR="004A4FB2" w:rsidRDefault="004A4FB2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45" o:spid="_x0000_s1031" type="#_x0000_t202" style="position:absolute;left:2038;top:1486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1FFA2035" w14:textId="1B81705E" w:rsidR="004A4FB2" w:rsidRDefault="003B6149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6" o:spid="_x0000_s1032" type="#_x0000_t202" style="position:absolute;left:2038;top:3234;width:276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1C74C0F4" w14:textId="5D0E5C70" w:rsidR="004A4FB2" w:rsidRDefault="004A4FB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47" o:spid="_x0000_s1033" type="#_x0000_t202" style="position:absolute;left:4417;top:1343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2B269D67" w14:textId="72D89AE1" w:rsidR="004A4FB2" w:rsidRDefault="004A4FB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1-</w:t>
                              </w:r>
                            </w:p>
                          </w:txbxContent>
                        </v:textbox>
                      </v:shape>
                      <v:shape id="Text Box 48" o:spid="_x0000_s1034" type="#_x0000_t202" style="position:absolute;left:5449;top:3429;width:319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23D9B0C6" w14:textId="75AF951A" w:rsidR="004A4FB2" w:rsidRDefault="004A4FB2" w:rsidP="001462E9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 w:rsidRPr="001462E9">
                                <w:rPr>
                                  <w:position w:val="-4"/>
                                  <w:lang w:bidi="fa-IR"/>
                                </w:rPr>
                                <w:object w:dxaOrig="180" w:dyaOrig="200" w14:anchorId="5B721F1A">
                                  <v:shape id="_x0000_i2311" type="#_x0000_t75" style="width:9pt;height:9.75pt" o:ole="">
                                    <v:imagedata r:id="rId60" o:title=""/>
                                  </v:shape>
                                  <o:OLEObject Type="Embed" ProgID="Equation.DSMT4" ShapeID="_x0000_i2311" DrawAspect="Content" ObjectID="_1765446099" r:id="rId61"/>
                                </w:object>
                              </w:r>
                              <w:r>
                                <w:rPr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49" o:spid="_x0000_s1035" type="#_x0000_t202" style="position:absolute;left:8380;top:1442;width:2763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14:paraId="64E837BF" w14:textId="409840C7" w:rsidR="004A4FB2" w:rsidRDefault="004A4FB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50" o:spid="_x0000_s1036" type="#_x0000_t202" style="position:absolute;left:10063;top:2448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14:paraId="09CDA8D4" w14:textId="4C8F1A3D" w:rsidR="004A4FB2" w:rsidRDefault="004A4FB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51" o:spid="_x0000_s1037" type="#_x0000_t202" style="position:absolute;left:8711;top:3541;width:276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14:paraId="61A99009" w14:textId="1B4567F1" w:rsidR="004A4FB2" w:rsidRDefault="004A4FB2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30" o:spid="_x0000_s1038" type="#_x0000_t202" style="position:absolute;left:5449;top:2545;width:384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26CA8BDA" w14:textId="3449A3D5" w:rsidR="00EB4421" w:rsidRDefault="00EB4421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F43DB">
              <w:rPr>
                <w:rFonts w:hint="cs"/>
                <w:rtl/>
                <w:lang w:bidi="fa-IR"/>
              </w:rPr>
              <w:t>با توجه به نمودار مقابل</w:t>
            </w:r>
          </w:p>
          <w:p w14:paraId="60052C09" w14:textId="4B4ACFE0" w:rsidR="001F43DB" w:rsidRDefault="001F43DB" w:rsidP="001F43DB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الف) مجموعه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خواسته شده را با اعضایشان بنویسید.</w:t>
            </w:r>
          </w:p>
          <w:p w14:paraId="003BBE8E" w14:textId="18FFC997" w:rsidR="00CB2D7F" w:rsidRDefault="001F43DB" w:rsidP="00EB4421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</w:t>
            </w:r>
            <w:r w:rsidR="00655C06">
              <w:rPr>
                <w:rFonts w:hint="cs"/>
                <w:rtl/>
                <w:lang w:bidi="fa-IR"/>
              </w:rPr>
              <w:t xml:space="preserve">     </w:t>
            </w:r>
            <w:r w:rsidR="002C3BCC" w:rsidRPr="00EB4421">
              <w:rPr>
                <w:position w:val="-14"/>
                <w:lang w:bidi="fa-IR"/>
              </w:rPr>
              <w:object w:dxaOrig="2520" w:dyaOrig="420" w14:anchorId="3F35A622">
                <v:shape id="_x0000_i1052" type="#_x0000_t75" style="width:126pt;height:21.75pt" o:ole="">
                  <v:imagedata r:id="rId62" o:title=""/>
                </v:shape>
                <o:OLEObject Type="Embed" ProgID="Equation.DSMT4" ShapeID="_x0000_i1052" DrawAspect="Content" ObjectID="_1765524330" r:id="rId63"/>
              </w:object>
            </w:r>
            <w:r>
              <w:rPr>
                <w:rFonts w:hint="cs"/>
                <w:rtl/>
                <w:lang w:bidi="fa-IR"/>
              </w:rPr>
              <w:t xml:space="preserve">       </w:t>
            </w:r>
            <w:r w:rsidR="00655C06">
              <w:rPr>
                <w:rFonts w:hint="cs"/>
                <w:rtl/>
                <w:lang w:bidi="fa-IR"/>
              </w:rPr>
              <w:t xml:space="preserve">  </w:t>
            </w:r>
            <w:r w:rsidR="001462E9">
              <w:rPr>
                <w:rFonts w:hint="cs"/>
                <w:rtl/>
                <w:lang w:bidi="fa-IR"/>
              </w:rPr>
              <w:t xml:space="preserve">   </w:t>
            </w:r>
            <w:r w:rsidR="00B75D95">
              <w:rPr>
                <w:rFonts w:hint="cs"/>
                <w:rtl/>
                <w:lang w:bidi="fa-IR"/>
              </w:rPr>
              <w:t xml:space="preserve">    </w:t>
            </w:r>
            <w:r w:rsidR="00EB4421">
              <w:rPr>
                <w:rFonts w:hint="cs"/>
                <w:rtl/>
                <w:lang w:bidi="fa-IR"/>
              </w:rPr>
              <w:t xml:space="preserve">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="00EB4421" w:rsidRPr="00EB4421">
              <w:rPr>
                <w:position w:val="-14"/>
                <w:lang w:bidi="fa-IR"/>
              </w:rPr>
              <w:object w:dxaOrig="2540" w:dyaOrig="420" w14:anchorId="3C56680E">
                <v:shape id="_x0000_i1053" type="#_x0000_t75" style="width:128.25pt;height:21.75pt" o:ole="">
                  <v:imagedata r:id="rId64" o:title=""/>
                </v:shape>
                <o:OLEObject Type="Embed" ProgID="Equation.DSMT4" ShapeID="_x0000_i1053" DrawAspect="Content" ObjectID="_1765524331" r:id="rId65"/>
              </w:object>
            </w:r>
            <w:r>
              <w:rPr>
                <w:rtl/>
                <w:lang w:bidi="fa-IR"/>
              </w:rPr>
              <w:t xml:space="preserve"> </w:t>
            </w:r>
            <w:r w:rsidR="00CB2D7F">
              <w:rPr>
                <w:rFonts w:hint="cs"/>
                <w:rtl/>
                <w:lang w:bidi="fa-IR"/>
              </w:rPr>
              <w:t xml:space="preserve">   </w:t>
            </w:r>
            <w:r w:rsidR="00EB4421">
              <w:rPr>
                <w:rFonts w:hint="cs"/>
                <w:rtl/>
                <w:lang w:bidi="fa-IR"/>
              </w:rPr>
              <w:t xml:space="preserve">        </w:t>
            </w:r>
            <w:r w:rsidR="00CB2D7F">
              <w:rPr>
                <w:rFonts w:hint="cs"/>
                <w:rtl/>
                <w:lang w:bidi="fa-IR"/>
              </w:rPr>
              <w:t xml:space="preserve">                       </w:t>
            </w:r>
          </w:p>
          <w:p w14:paraId="5E898C53" w14:textId="72A1B4D9" w:rsidR="00655C06" w:rsidRDefault="00655C06" w:rsidP="001F43DB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ب) تساوی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های زیر را کامل کنید.</w:t>
            </w:r>
          </w:p>
          <w:p w14:paraId="59CC9316" w14:textId="6872C284" w:rsidR="002F30E0" w:rsidRPr="00BF1FB4" w:rsidRDefault="00655C06" w:rsidP="002C3BCC">
            <w:pPr>
              <w:tabs>
                <w:tab w:val="left" w:pos="6090"/>
              </w:tabs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</w:t>
            </w:r>
            <w:r w:rsidR="001462E9">
              <w:rPr>
                <w:rFonts w:hint="cs"/>
                <w:rtl/>
                <w:lang w:bidi="fa-IR"/>
              </w:rPr>
              <w:t xml:space="preserve">     </w:t>
            </w:r>
            <w:r w:rsidR="0017283C">
              <w:rPr>
                <w:rFonts w:hint="cs"/>
                <w:rtl/>
                <w:lang w:bidi="fa-IR"/>
              </w:rPr>
              <w:t xml:space="preserve">                         </w:t>
            </w:r>
            <w:r w:rsidR="001462E9">
              <w:rPr>
                <w:rFonts w:hint="cs"/>
                <w:rtl/>
                <w:lang w:bidi="fa-IR"/>
              </w:rPr>
              <w:t xml:space="preserve">   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="0017283C" w:rsidRPr="00655C06">
              <w:rPr>
                <w:position w:val="-14"/>
                <w:lang w:bidi="fa-IR"/>
              </w:rPr>
              <w:object w:dxaOrig="859" w:dyaOrig="420" w14:anchorId="0CF6EA76">
                <v:shape id="_x0000_i1054" type="#_x0000_t75" style="width:43.5pt;height:21pt" o:ole="">
                  <v:imagedata r:id="rId66" o:title=""/>
                </v:shape>
                <o:OLEObject Type="Embed" ProgID="Equation.DSMT4" ShapeID="_x0000_i1054" DrawAspect="Content" ObjectID="_1765524332" r:id="rId67"/>
              </w:objec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7283C">
              <w:rPr>
                <w:rFonts w:hint="cs"/>
                <w:rtl/>
                <w:lang w:bidi="fa-IR"/>
              </w:rPr>
              <w:t xml:space="preserve">             </w:t>
            </w:r>
            <w:r w:rsidR="00A153A9">
              <w:rPr>
                <w:rFonts w:hint="cs"/>
                <w:rtl/>
                <w:lang w:bidi="fa-IR"/>
              </w:rPr>
              <w:t xml:space="preserve">   </w:t>
            </w:r>
            <w:r w:rsidR="002C3BCC">
              <w:rPr>
                <w:rtl/>
                <w:lang w:bidi="fa-IR"/>
              </w:rPr>
              <w:tab/>
            </w:r>
            <w:r w:rsidR="002C3BCC" w:rsidRPr="00655C06">
              <w:rPr>
                <w:position w:val="-14"/>
                <w:lang w:bidi="fa-IR"/>
              </w:rPr>
              <w:object w:dxaOrig="1320" w:dyaOrig="420" w14:anchorId="104F61E1">
                <v:shape id="_x0000_i1055" type="#_x0000_t75" style="width:66.75pt;height:21pt" o:ole="">
                  <v:imagedata r:id="rId68" o:title=""/>
                </v:shape>
                <o:OLEObject Type="Embed" ProgID="Equation.DSMT4" ShapeID="_x0000_i1055" DrawAspect="Content" ObjectID="_1765524333" r:id="rId69"/>
              </w:objec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3E5B74D0" w14:textId="2FE38602" w:rsidR="00884A0E" w:rsidRDefault="001462E9" w:rsidP="00D2238A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</w:tr>
      <w:tr w:rsidR="00D2238A" w:rsidRPr="003C6A43" w14:paraId="6DAE9EA9" w14:textId="77777777" w:rsidTr="002E16A8">
        <w:trPr>
          <w:trHeight w:val="764"/>
        </w:trPr>
        <w:tc>
          <w:tcPr>
            <w:tcW w:w="534" w:type="dxa"/>
            <w:shd w:val="clear" w:color="auto" w:fill="auto"/>
          </w:tcPr>
          <w:p w14:paraId="1E614F8E" w14:textId="1CBED39D" w:rsidR="00D2238A" w:rsidRDefault="00D52558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lastRenderedPageBreak/>
              <w:t>7</w:t>
            </w:r>
          </w:p>
        </w:tc>
        <w:tc>
          <w:tcPr>
            <w:tcW w:w="9429" w:type="dxa"/>
            <w:shd w:val="clear" w:color="auto" w:fill="auto"/>
          </w:tcPr>
          <w:p w14:paraId="659C11E8" w14:textId="57C3B037" w:rsidR="00EE6F30" w:rsidRDefault="00EE6F30" w:rsidP="002E16A8">
            <w:pPr>
              <w:tabs>
                <w:tab w:val="left" w:pos="7599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الف) بین </w:t>
            </w:r>
            <w:r w:rsidR="00D93E8B" w:rsidRPr="00FD0464">
              <w:rPr>
                <w:position w:val="-8"/>
              </w:rPr>
              <w:object w:dxaOrig="400" w:dyaOrig="380" w14:anchorId="7D39AF17">
                <v:shape id="_x0000_i1056" type="#_x0000_t75" style="width:20.25pt;height:20.25pt" o:ole="">
                  <v:imagedata r:id="rId70" o:title=""/>
                </v:shape>
                <o:OLEObject Type="Embed" ProgID="Equation.DSMT4" ShapeID="_x0000_i1056" DrawAspect="Content" ObjectID="_1765524334" r:id="rId71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و</w:t>
            </w:r>
            <w:r w:rsidR="00CB0467" w:rsidRPr="00CB0467">
              <w:rPr>
                <w:position w:val="-6"/>
              </w:rPr>
              <w:object w:dxaOrig="200" w:dyaOrig="260" w14:anchorId="17483B79">
                <v:shape id="_x0000_i1057" type="#_x0000_t75" style="width:10.5pt;height:13.5pt" o:ole="">
                  <v:imagedata r:id="rId72" o:title=""/>
                </v:shape>
                <o:OLEObject Type="Embed" ProgID="Equation.DSMT4" ShapeID="_x0000_i1057" DrawAspect="Content" ObjectID="_1765524335" r:id="rId73"/>
              </w:object>
            </w:r>
            <w:r>
              <w:rPr>
                <w:rtl/>
              </w:rPr>
              <w:t xml:space="preserve"> </w:t>
            </w:r>
            <w:r w:rsidR="00D21F00">
              <w:rPr>
                <w:rFonts w:hint="cs"/>
                <w:rtl/>
              </w:rPr>
              <w:t xml:space="preserve"> سه </w:t>
            </w:r>
            <w:r w:rsidR="00CB0467">
              <w:rPr>
                <w:rFonts w:hint="cs"/>
                <w:rtl/>
              </w:rPr>
              <w:t xml:space="preserve">عدد گنگ </w:t>
            </w:r>
            <w:r>
              <w:rPr>
                <w:rFonts w:hint="cs"/>
                <w:rtl/>
              </w:rPr>
              <w:t>بنویسید.</w:t>
            </w:r>
          </w:p>
          <w:p w14:paraId="1635BC4D" w14:textId="07493E77" w:rsidR="00CB0467" w:rsidRDefault="00FD0464" w:rsidP="00A153A9">
            <w:pPr>
              <w:tabs>
                <w:tab w:val="left" w:pos="7599"/>
              </w:tabs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ب) بین </w:t>
            </w:r>
            <w:r w:rsidRPr="00FD0464">
              <w:rPr>
                <w:position w:val="-22"/>
              </w:rPr>
              <w:object w:dxaOrig="600" w:dyaOrig="580" w14:anchorId="00906A65">
                <v:shape id="_x0000_i1058" type="#_x0000_t75" style="width:30pt;height:28.5pt" o:ole="">
                  <v:imagedata r:id="rId74" o:title=""/>
                </v:shape>
                <o:OLEObject Type="Embed" ProgID="Equation.DSMT4" ShapeID="_x0000_i1058" DrawAspect="Content" ObjectID="_1765524336" r:id="rId75"/>
              </w:object>
            </w:r>
            <w:r>
              <w:rPr>
                <w:rFonts w:hint="cs"/>
                <w:rtl/>
                <w:lang w:bidi="fa-IR"/>
              </w:rPr>
              <w:t xml:space="preserve">  سه کسر </w:t>
            </w:r>
            <w:r w:rsidR="00D21F00">
              <w:rPr>
                <w:rFonts w:hint="cs"/>
                <w:rtl/>
                <w:lang w:bidi="fa-IR"/>
              </w:rPr>
              <w:t>بنویسید.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68594EA" w14:textId="64B52B2B" w:rsidR="00D2238A" w:rsidRDefault="00D21F00" w:rsidP="00D2238A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D2238A" w:rsidRPr="003C6A43" w14:paraId="5FFFFDAD" w14:textId="77777777" w:rsidTr="00AA214B">
        <w:trPr>
          <w:trHeight w:val="1131"/>
        </w:trPr>
        <w:tc>
          <w:tcPr>
            <w:tcW w:w="534" w:type="dxa"/>
            <w:shd w:val="clear" w:color="auto" w:fill="auto"/>
          </w:tcPr>
          <w:p w14:paraId="0FE516E5" w14:textId="3866516D" w:rsidR="00D2238A" w:rsidRDefault="00D52558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8</w:t>
            </w:r>
          </w:p>
        </w:tc>
        <w:tc>
          <w:tcPr>
            <w:tcW w:w="9429" w:type="dxa"/>
            <w:shd w:val="clear" w:color="auto" w:fill="auto"/>
          </w:tcPr>
          <w:p w14:paraId="46A77392" w14:textId="33096602" w:rsidR="00D2238A" w:rsidRDefault="006D7890" w:rsidP="00620211">
            <w:pPr>
              <w:tabs>
                <w:tab w:val="left" w:pos="7013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حاصل عبارت مقابل را بدست آورید.                                                                   </w:t>
            </w:r>
            <w:r w:rsidR="000B29D2">
              <w:rPr>
                <w:rFonts w:hint="cs"/>
                <w:rtl/>
              </w:rPr>
              <w:t xml:space="preserve">           </w:t>
            </w:r>
            <w:r>
              <w:rPr>
                <w:rFonts w:hint="cs"/>
                <w:rtl/>
              </w:rPr>
              <w:t xml:space="preserve">        </w:t>
            </w:r>
          </w:p>
          <w:p w14:paraId="3B0BEB51" w14:textId="1FEE0B69" w:rsidR="00C553B1" w:rsidRDefault="007E6F3C" w:rsidP="00620211">
            <w:pPr>
              <w:tabs>
                <w:tab w:val="left" w:pos="7013"/>
              </w:tabs>
              <w:rPr>
                <w:rtl/>
              </w:rPr>
            </w:pPr>
            <w:r>
              <w:rPr>
                <w:rFonts w:ascii="IPT.Nazanin" w:hAnsi="IPT.Nazanin" w:hint="cs"/>
                <w:rtl/>
                <w:lang w:bidi="fa-IR"/>
              </w:rPr>
              <w:t xml:space="preserve">                                                                                                                   </w:t>
            </w:r>
            <w:r w:rsidR="00B5124B" w:rsidRPr="00B5124B">
              <w:rPr>
                <w:rFonts w:ascii="IPT.Nazanin" w:hAnsi="IPT.Nazanin"/>
                <w:position w:val="-28"/>
                <w:lang w:bidi="fa-IR"/>
              </w:rPr>
              <w:object w:dxaOrig="3180" w:dyaOrig="720" w14:anchorId="7DB4C590">
                <v:shape id="_x0000_i1059" type="#_x0000_t75" style="width:159pt;height:36pt" o:ole="">
                  <v:imagedata r:id="rId76" o:title=""/>
                </v:shape>
                <o:OLEObject Type="Embed" ProgID="Equation.DSMT4" ShapeID="_x0000_i1059" DrawAspect="Content" ObjectID="_1765524337" r:id="rId77"/>
              </w:object>
            </w:r>
          </w:p>
          <w:p w14:paraId="05D87DCD" w14:textId="74F8CCE6" w:rsidR="00D21F00" w:rsidRPr="00AA214B" w:rsidRDefault="00D21F00" w:rsidP="00620211">
            <w:pPr>
              <w:tabs>
                <w:tab w:val="left" w:pos="7013"/>
              </w:tabs>
              <w:rPr>
                <w:sz w:val="14"/>
                <w:szCs w:val="14"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7EA6CC7E" w14:textId="6F372F0C" w:rsidR="00D2238A" w:rsidRDefault="00B5124B" w:rsidP="00D2238A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B50273" w:rsidRPr="003C6A43" w14:paraId="500259BB" w14:textId="77777777" w:rsidTr="002E16A8">
        <w:trPr>
          <w:trHeight w:val="1124"/>
        </w:trPr>
        <w:tc>
          <w:tcPr>
            <w:tcW w:w="534" w:type="dxa"/>
            <w:shd w:val="clear" w:color="auto" w:fill="auto"/>
          </w:tcPr>
          <w:p w14:paraId="03E8B7A2" w14:textId="05393B4C" w:rsidR="00B50273" w:rsidRDefault="00B50273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9</w:t>
            </w:r>
          </w:p>
        </w:tc>
        <w:tc>
          <w:tcPr>
            <w:tcW w:w="9429" w:type="dxa"/>
            <w:shd w:val="clear" w:color="auto" w:fill="auto"/>
          </w:tcPr>
          <w:p w14:paraId="30355D05" w14:textId="08ECF7A2" w:rsidR="00B50273" w:rsidRDefault="00B50273" w:rsidP="00E76C15">
            <w:pPr>
              <w:tabs>
                <w:tab w:val="left" w:pos="8115"/>
                <w:tab w:val="right" w:pos="9373"/>
              </w:tabs>
              <w:rPr>
                <w:i/>
                <w:noProof/>
                <w:sz w:val="20"/>
                <w:rtl/>
              </w:rPr>
            </w:pPr>
            <w:r>
              <w:rPr>
                <w:rFonts w:hint="cs"/>
                <w:i/>
                <w:noProof/>
                <w:sz w:val="20"/>
                <w:rtl/>
              </w:rPr>
              <w:t xml:space="preserve">مجموعه های زیر را به صورت دیگر نمایش دهید.          </w:t>
            </w:r>
          </w:p>
          <w:p w14:paraId="15F41D5D" w14:textId="2C698BE2" w:rsidR="00B50273" w:rsidRPr="00AA214B" w:rsidRDefault="00B50273" w:rsidP="00AA214B">
            <w:pPr>
              <w:tabs>
                <w:tab w:val="left" w:pos="8115"/>
                <w:tab w:val="right" w:pos="9373"/>
              </w:tabs>
              <w:spacing w:line="276" w:lineRule="auto"/>
              <w:rPr>
                <w:i/>
                <w:noProof/>
                <w:sz w:val="20"/>
                <w:rtl/>
                <w:lang w:bidi="fa-IR"/>
              </w:rPr>
            </w:pPr>
            <w:r>
              <w:rPr>
                <w:rFonts w:hint="cs"/>
                <w:i/>
                <w:noProof/>
                <w:sz w:val="20"/>
                <w:rtl/>
              </w:rPr>
              <w:t xml:space="preserve">                                                                                                                     </w:t>
            </w:r>
            <w:r w:rsidR="008008EC" w:rsidRPr="00DF3E96">
              <w:rPr>
                <w:position w:val="-14"/>
              </w:rPr>
              <w:object w:dxaOrig="3180" w:dyaOrig="440" w14:anchorId="7FA47659">
                <v:shape id="_x0000_i1060" type="#_x0000_t75" style="width:158.25pt;height:21.75pt" o:ole="">
                  <v:imagedata r:id="rId78" o:title=""/>
                </v:shape>
                <o:OLEObject Type="Embed" ProgID="Equation.DSMT4" ShapeID="_x0000_i1060" DrawAspect="Content" ObjectID="_1765524338" r:id="rId79"/>
              </w:object>
            </w:r>
          </w:p>
          <w:p w14:paraId="2172FB2E" w14:textId="0CCD9E2B" w:rsidR="00B50273" w:rsidRPr="00AA214B" w:rsidRDefault="00B50273" w:rsidP="00AA214B">
            <w:pPr>
              <w:tabs>
                <w:tab w:val="left" w:pos="8115"/>
                <w:tab w:val="right" w:pos="9373"/>
              </w:tabs>
              <w:spacing w:line="276" w:lineRule="auto"/>
              <w:rPr>
                <w:i/>
                <w:noProof/>
                <w:sz w:val="20"/>
                <w:rtl/>
              </w:rPr>
            </w:pPr>
            <w:r>
              <w:rPr>
                <w:rFonts w:hint="cs"/>
                <w:i/>
                <w:noProof/>
                <w:sz w:val="20"/>
                <w:rtl/>
              </w:rPr>
              <w:t xml:space="preserve">                                                                                                    </w:t>
            </w:r>
            <w:r w:rsidR="006C2C0C">
              <w:rPr>
                <w:rFonts w:hint="cs"/>
                <w:i/>
                <w:noProof/>
                <w:sz w:val="20"/>
                <w:rtl/>
              </w:rPr>
              <w:t xml:space="preserve"> </w:t>
            </w:r>
            <w:r>
              <w:rPr>
                <w:rFonts w:hint="cs"/>
                <w:i/>
                <w:noProof/>
                <w:sz w:val="20"/>
                <w:rtl/>
              </w:rPr>
              <w:t xml:space="preserve">                   </w:t>
            </w:r>
            <w:bookmarkStart w:id="0" w:name="_GoBack"/>
            <w:bookmarkEnd w:id="0"/>
            <w:r>
              <w:rPr>
                <w:rFonts w:hint="cs"/>
                <w:i/>
                <w:noProof/>
                <w:sz w:val="20"/>
                <w:rtl/>
              </w:rPr>
              <w:t xml:space="preserve">        </w:t>
            </w:r>
            <w:r w:rsidR="00A153A9" w:rsidRPr="00AE7D23">
              <w:rPr>
                <w:i/>
                <w:noProof/>
                <w:position w:val="-14"/>
                <w:sz w:val="20"/>
              </w:rPr>
              <w:object w:dxaOrig="2640" w:dyaOrig="440" w14:anchorId="635D26D2">
                <v:shape id="_x0000_i1061" type="#_x0000_t75" style="width:129.75pt;height:22.5pt" o:ole="">
                  <v:imagedata r:id="rId80" o:title=""/>
                </v:shape>
                <o:OLEObject Type="Embed" ProgID="Equation.DSMT4" ShapeID="_x0000_i1061" DrawAspect="Content" ObjectID="_1765524339" r:id="rId81"/>
              </w:object>
            </w:r>
            <w:r>
              <w:rPr>
                <w:rFonts w:hint="cs"/>
                <w:i/>
                <w:noProof/>
                <w:sz w:val="20"/>
                <w:rtl/>
              </w:rPr>
              <w:t xml:space="preserve">    </w:t>
            </w:r>
          </w:p>
          <w:p w14:paraId="11D97149" w14:textId="2A8FE3D5" w:rsidR="00B50273" w:rsidRPr="00F14682" w:rsidRDefault="00B50273" w:rsidP="00F14682">
            <w:pPr>
              <w:tabs>
                <w:tab w:val="left" w:pos="4522"/>
                <w:tab w:val="left" w:pos="8608"/>
              </w:tabs>
              <w:spacing w:line="276" w:lineRule="auto"/>
              <w:rPr>
                <w:i/>
                <w:noProof/>
                <w:sz w:val="20"/>
                <w:rtl/>
              </w:rPr>
            </w:pPr>
            <w:r>
              <w:rPr>
                <w:i/>
                <w:noProof/>
                <w:sz w:val="20"/>
                <w:rtl/>
              </w:rPr>
              <w:tab/>
            </w:r>
            <w:r>
              <w:rPr>
                <w:rFonts w:hint="cs"/>
                <w:i/>
                <w:noProof/>
                <w:sz w:val="20"/>
                <w:rtl/>
              </w:rPr>
              <w:t xml:space="preserve">                  </w:t>
            </w:r>
            <w:r w:rsidR="008008EC" w:rsidRPr="00A83B16">
              <w:rPr>
                <w:position w:val="-16"/>
              </w:rPr>
              <w:object w:dxaOrig="3620" w:dyaOrig="480" w14:anchorId="34AD3F73">
                <v:shape id="_x0000_i1062" type="#_x0000_t75" style="width:182.25pt;height:24pt" o:ole="">
                  <v:imagedata r:id="rId82" o:title=""/>
                </v:shape>
                <o:OLEObject Type="Embed" ProgID="Equation.DSMT4" ShapeID="_x0000_i1062" DrawAspect="Content" ObjectID="_1765524340" r:id="rId83"/>
              </w:object>
            </w:r>
            <w:r>
              <w:rPr>
                <w:rFonts w:hint="cs"/>
                <w:i/>
                <w:noProof/>
                <w:sz w:val="20"/>
                <w:rtl/>
              </w:rPr>
              <w:t xml:space="preserve">   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DDBB02B" w14:textId="636089A6" w:rsidR="00B50273" w:rsidRDefault="00E76C15" w:rsidP="00D2238A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</w:tr>
      <w:tr w:rsidR="00CF444A" w:rsidRPr="003C6A43" w14:paraId="0F9FE934" w14:textId="77777777" w:rsidTr="00F14682">
        <w:trPr>
          <w:trHeight w:val="1128"/>
        </w:trPr>
        <w:tc>
          <w:tcPr>
            <w:tcW w:w="534" w:type="dxa"/>
            <w:shd w:val="clear" w:color="auto" w:fill="auto"/>
          </w:tcPr>
          <w:p w14:paraId="07645BF3" w14:textId="06A00F3A" w:rsidR="00CF444A" w:rsidRPr="007F5B97" w:rsidRDefault="00E76C15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10</w:t>
            </w:r>
          </w:p>
        </w:tc>
        <w:tc>
          <w:tcPr>
            <w:tcW w:w="9429" w:type="dxa"/>
            <w:shd w:val="clear" w:color="auto" w:fill="auto"/>
          </w:tcPr>
          <w:p w14:paraId="49B425CF" w14:textId="4574C9E9" w:rsidR="00C54133" w:rsidRDefault="00C54133" w:rsidP="00C54133">
            <w:pPr>
              <w:tabs>
                <w:tab w:val="left" w:pos="2250"/>
              </w:tabs>
              <w:rPr>
                <w:rtl/>
              </w:rPr>
            </w:pPr>
            <w:r>
              <w:rPr>
                <w:rFonts w:hint="cs"/>
                <w:rtl/>
              </w:rPr>
              <w:t>حاصل عبارت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 زیر را بدون قدر مطلق بنویسید.</w:t>
            </w:r>
          </w:p>
          <w:p w14:paraId="697D5F6D" w14:textId="30578698" w:rsidR="00C54133" w:rsidRPr="00F14682" w:rsidRDefault="00C54133" w:rsidP="00F14682">
            <w:pPr>
              <w:tabs>
                <w:tab w:val="left" w:pos="7228"/>
              </w:tabs>
              <w:rPr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        </w:t>
            </w:r>
            <w:r w:rsidR="007E6F3C">
              <w:rPr>
                <w:rFonts w:hint="cs"/>
                <w:rtl/>
                <w:lang w:bidi="fa-IR"/>
              </w:rPr>
              <w:t xml:space="preserve">                          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="00A04A97">
              <w:rPr>
                <w:rFonts w:hint="cs"/>
                <w:rtl/>
                <w:lang w:bidi="fa-IR"/>
              </w:rPr>
              <w:t xml:space="preserve">       </w:t>
            </w:r>
            <w:r>
              <w:rPr>
                <w:rFonts w:hint="cs"/>
                <w:rtl/>
                <w:lang w:bidi="fa-IR"/>
              </w:rPr>
              <w:t xml:space="preserve">                                      </w:t>
            </w:r>
            <w:r w:rsidR="009A05A3" w:rsidRPr="009A05A3">
              <w:rPr>
                <w:position w:val="-20"/>
                <w:lang w:bidi="fa-IR"/>
              </w:rPr>
              <w:object w:dxaOrig="2220" w:dyaOrig="520" w14:anchorId="03009DD8">
                <v:shape id="_x0000_i1063" type="#_x0000_t75" style="width:111pt;height:26.25pt" o:ole="">
                  <v:imagedata r:id="rId84" o:title=""/>
                </v:shape>
                <o:OLEObject Type="Embed" ProgID="Equation.DSMT4" ShapeID="_x0000_i1063" DrawAspect="Content" ObjectID="_1765524341" r:id="rId85"/>
              </w:objec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9C2C22D" w14:textId="7D4B5ABE" w:rsidR="00853528" w:rsidRPr="007F5B97" w:rsidRDefault="00C54133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B50273" w:rsidRPr="003C6A43" w14:paraId="7E3F8C0C" w14:textId="77777777" w:rsidTr="00AA214B">
        <w:trPr>
          <w:trHeight w:val="2250"/>
        </w:trPr>
        <w:tc>
          <w:tcPr>
            <w:tcW w:w="534" w:type="dxa"/>
            <w:shd w:val="clear" w:color="auto" w:fill="auto"/>
          </w:tcPr>
          <w:p w14:paraId="232D07AF" w14:textId="63E5C711" w:rsidR="00B50273" w:rsidRDefault="00A618B3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11</w:t>
            </w:r>
          </w:p>
        </w:tc>
        <w:tc>
          <w:tcPr>
            <w:tcW w:w="9429" w:type="dxa"/>
            <w:shd w:val="clear" w:color="auto" w:fill="auto"/>
          </w:tcPr>
          <w:p w14:paraId="0BE3B087" w14:textId="77777777" w:rsidR="00456A4A" w:rsidRPr="00C32331" w:rsidRDefault="00456A4A" w:rsidP="00456A4A">
            <w:pPr>
              <w:tabs>
                <w:tab w:val="left" w:pos="5661"/>
                <w:tab w:val="left" w:pos="6338"/>
              </w:tabs>
              <w:rPr>
                <w:b w:val="0"/>
                <w:bCs w:val="0"/>
                <w:rtl/>
                <w:lang w:bidi="fa-IR"/>
              </w:rPr>
            </w:pPr>
            <w:r w:rsidRPr="00C32331">
              <w:rPr>
                <w:rFonts w:hint="cs"/>
                <w:rtl/>
              </w:rPr>
              <w:t>الف) نمايش مجموعه را روي محور مقابل آن مشخص كنيد .</w:t>
            </w:r>
            <w:r w:rsidRPr="00C32331">
              <w:rPr>
                <w:rtl/>
              </w:rPr>
              <w:tab/>
            </w:r>
            <w:r w:rsidRPr="00C32331">
              <w:rPr>
                <w:position w:val="-4"/>
              </w:rPr>
              <w:object w:dxaOrig="200" w:dyaOrig="300" w14:anchorId="622C0785">
                <v:shape id="_x0000_i1064" type="#_x0000_t75" style="width:9.75pt;height:15pt" o:ole="">
                  <v:imagedata r:id="rId86" o:title=""/>
                </v:shape>
                <o:OLEObject Type="Embed" ProgID="Equation.DSMT4" ShapeID="_x0000_i1064" DrawAspect="Content" ObjectID="_1765524342" r:id="rId87"/>
              </w:object>
            </w:r>
            <w:r w:rsidRPr="00C32331">
              <w:rPr>
                <w:rtl/>
              </w:rPr>
              <w:t xml:space="preserve"> </w:t>
            </w:r>
            <w:r w:rsidRPr="00C32331">
              <w:rPr>
                <w:position w:val="-4"/>
              </w:rPr>
              <w:object w:dxaOrig="200" w:dyaOrig="300" w14:anchorId="4E2974A6">
                <v:shape id="_x0000_i1065" type="#_x0000_t75" style="width:9.75pt;height:15pt" o:ole="">
                  <v:imagedata r:id="rId88" o:title=""/>
                </v:shape>
                <o:OLEObject Type="Embed" ProgID="Equation.DSMT4" ShapeID="_x0000_i1065" DrawAspect="Content" ObjectID="_1765524343" r:id="rId89"/>
              </w:object>
            </w:r>
            <w:r w:rsidRPr="00C32331">
              <w:rPr>
                <w:rtl/>
              </w:rPr>
              <w:t xml:space="preserve"> </w:t>
            </w:r>
            <w:r w:rsidRPr="00C32331">
              <w:rPr>
                <w:rtl/>
              </w:rPr>
              <w:tab/>
            </w:r>
            <w:r w:rsidRPr="00C32331">
              <w:rPr>
                <w:position w:val="-4"/>
              </w:rPr>
              <w:object w:dxaOrig="200" w:dyaOrig="300" w14:anchorId="276CDD65">
                <v:shape id="_x0000_i1066" type="#_x0000_t75" style="width:9.75pt;height:15pt" o:ole="">
                  <v:imagedata r:id="rId90" o:title=""/>
                </v:shape>
                <o:OLEObject Type="Embed" ProgID="Equation.DSMT4" ShapeID="_x0000_i1066" DrawAspect="Content" ObjectID="_1765524344" r:id="rId91"/>
              </w:object>
            </w:r>
            <w:r w:rsidRPr="00C32331">
              <w:rPr>
                <w:rtl/>
              </w:rPr>
              <w:t xml:space="preserve"> </w:t>
            </w:r>
          </w:p>
          <w:p w14:paraId="38F7F440" w14:textId="2397BA2E" w:rsidR="00456A4A" w:rsidRPr="00C32331" w:rsidRDefault="00456A4A" w:rsidP="00456A4A">
            <w:pPr>
              <w:jc w:val="right"/>
              <w:rPr>
                <w:b w:val="0"/>
                <w:bCs w:val="0"/>
                <w:rtl/>
              </w:rPr>
            </w:pPr>
            <w:r w:rsidRPr="00C32331"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6A8C7549" wp14:editId="297C6D14">
                      <wp:simplePos x="0" y="0"/>
                      <wp:positionH relativeFrom="column">
                        <wp:posOffset>2409004</wp:posOffset>
                      </wp:positionH>
                      <wp:positionV relativeFrom="paragraph">
                        <wp:posOffset>100927</wp:posOffset>
                      </wp:positionV>
                      <wp:extent cx="3266307" cy="263661"/>
                      <wp:effectExtent l="38100" t="38100" r="29845" b="3175"/>
                      <wp:wrapNone/>
                      <wp:docPr id="2052" name="Group 2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6307" cy="263661"/>
                                <a:chOff x="19050" y="0"/>
                                <a:chExt cx="2491834" cy="266946"/>
                              </a:xfrm>
                            </wpg:grpSpPr>
                            <wpg:grpSp>
                              <wpg:cNvPr id="2053" name="Group 2053"/>
                              <wpg:cNvGrpSpPr/>
                              <wpg:grpSpPr>
                                <a:xfrm>
                                  <a:off x="19050" y="0"/>
                                  <a:ext cx="2491834" cy="107950"/>
                                  <a:chOff x="0" y="0"/>
                                  <a:chExt cx="2491834" cy="107950"/>
                                </a:xfrm>
                              </wpg:grpSpPr>
                              <wps:wsp>
                                <wps:cNvPr id="2054" name="Straight Arrow Connector 2054"/>
                                <wps:cNvCnPr/>
                                <wps:spPr>
                                  <a:xfrm>
                                    <a:off x="0" y="50800"/>
                                    <a:ext cx="249183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arrow"/>
                                    <a:tailEnd type="arrow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5" name="Straight Connector 2055"/>
                                <wps:cNvCnPr/>
                                <wps:spPr>
                                  <a:xfrm>
                                    <a:off x="158750" y="1270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6" name="Straight Connector 2056"/>
                                <wps:cNvCnPr/>
                                <wps:spPr>
                                  <a:xfrm>
                                    <a:off x="12319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7" name="Straight Connector 2057"/>
                                <wps:cNvCnPr/>
                                <wps:spPr>
                                  <a:xfrm>
                                    <a:off x="9461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8" name="Straight Connector 2058"/>
                                <wps:cNvCnPr/>
                                <wps:spPr>
                                  <a:xfrm>
                                    <a:off x="67310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59" name="Straight Connector 2059"/>
                                <wps:cNvCnPr/>
                                <wps:spPr>
                                  <a:xfrm>
                                    <a:off x="4191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0" name="Straight Connector 2060"/>
                                <wps:cNvCnPr/>
                                <wps:spPr>
                                  <a:xfrm>
                                    <a:off x="14986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1" name="Straight Connector 2061"/>
                                <wps:cNvCnPr/>
                                <wps:spPr>
                                  <a:xfrm>
                                    <a:off x="1771650" y="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2" name="Straight Connector 2062"/>
                                <wps:cNvCnPr/>
                                <wps:spPr>
                                  <a:xfrm>
                                    <a:off x="20193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63" name="Straight Connector 2063"/>
                                <wps:cNvCnPr/>
                                <wps:spPr>
                                  <a:xfrm>
                                    <a:off x="2286000" y="6350"/>
                                    <a:ext cx="0" cy="952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068" name="Text Box 2068"/>
                              <wps:cNvSpPr txBox="1"/>
                              <wps:spPr>
                                <a:xfrm>
                                  <a:off x="1073793" y="55690"/>
                                  <a:ext cx="342265" cy="211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C5E584B" w14:textId="77777777" w:rsidR="00456A4A" w:rsidRPr="005362A5" w:rsidRDefault="00456A4A" w:rsidP="00456A4A">
                                    <w:pP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bidi="fa-IR"/>
                                        <w:oMath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Cambria Math"/>
                                            <w:sz w:val="22"/>
                                            <w:szCs w:val="18"/>
                                            <w:rtl/>
                                            <w:lang w:bidi="fa-IR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C7549" id="Group 2052" o:spid="_x0000_s1039" style="position:absolute;margin-left:189.7pt;margin-top:7.95pt;width:257.2pt;height:20.75pt;z-index:251783168;mso-height-relative:margin" coordorigin="190" coordsize="24918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">
                      <v:group id="Group 2053" o:spid="_x0000_s1040" style="position:absolute;left:190;width:24918;height:1079" coordsize="24918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aUY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1n8P8mPAG5+QMAAP//AwBQSwECLQAUAAYACAAAACEA2+H2y+4AAACFAQAAEwAAAAAAAAAA&#10;AAAAAAAAAAAAW0NvbnRlbnRfVHlwZXNdLnhtbFBLAQItABQABgAIAAAAIQBa9CxbvwAAABUBAAAL&#10;AAAAAAAAAAAAAAAAAB8BAABfcmVscy8ucmVsc1BLAQItABQABgAIAAAAIQD1kaUYxQAAAN0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054" o:spid="_x0000_s1041" type="#_x0000_t32" style="position:absolute;top:508;width:249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" strokecolor="windowText">
                          <v:stroke startarrow="open" endarrow="open"/>
                        </v:shape>
                        <v:line id="Straight Connector 2055" o:spid="_x0000_s1042" style="position:absolute;visibility:visible;mso-wrap-style:square" from="1587,127" to="1587,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" strokecolor="windowText"/>
                        <v:line id="Straight Connector 2056" o:spid="_x0000_s1043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" strokecolor="windowText"/>
                        <v:line id="Straight Connector 2057" o:spid="_x0000_s1044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" strokecolor="windowText"/>
                        <v:line id="Straight Connector 2058" o:spid="_x0000_s1045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" strokecolor="windowText"/>
                        <v:line id="Straight Connector 2059" o:spid="_x0000_s1046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" strokecolor="windowText"/>
                        <v:line id="Straight Connector 2060" o:spid="_x0000_s1047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" strokecolor="windowText"/>
                        <v:line id="Straight Connector 2061" o:spid="_x0000_s1048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" strokecolor="windowText"/>
                        <v:line id="Straight Connector 2062" o:spid="_x0000_s1049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" strokecolor="windowText"/>
                        <v:line id="Straight Connector 2063" o:spid="_x0000_s1050" style="position:absolute;visibility:visible;mso-wrap-style:square" from="22860,63" to="2286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" strokecolor="windowText"/>
                      </v:group>
                      <v:shape id="Text Box 2068" o:spid="_x0000_s1051" type="#_x0000_t202" style="position:absolute;left:10737;top:556;width:3423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IBxAAAAN0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VJvA5zw5vwBGT+DwAA//8DAFBLAQItABQABgAIAAAAIQDb4fbL7gAAAIUBAAATAAAAAAAAAAAA&#10;AAAAAAAAAABbQ29udGVudF9UeXBlc10ueG1sUEsBAi0AFAAGAAgAAAAhAFr0LFu/AAAAFQEAAAsA&#10;AAAAAAAAAAAAAAAAHwEAAF9yZWxzLy5yZWxzUEsBAi0AFAAGAAgAAAAhAIGIwgHEAAAA3QAAAA8A&#10;AAAAAAAAAAAAAAAABwIAAGRycy9kb3ducmV2LnhtbFBLBQYAAAAAAwADALcAAAD4AgAAAAA=&#10;" filled="f" stroked="f" strokeweight=".5pt">
                        <v:textbox>
                          <w:txbxContent>
                            <w:p w14:paraId="5C5E584B" w14:textId="77777777" w:rsidR="00456A4A" w:rsidRPr="005362A5" w:rsidRDefault="00456A4A" w:rsidP="00456A4A">
                              <w:pPr>
                                <w:rPr>
                                  <w:rFonts w:ascii="Cambria Math" w:hAnsi="Cambria Math"/>
                                  <w:sz w:val="22"/>
                                  <w:szCs w:val="18"/>
                                  <w:lang w:bidi="fa-IR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2"/>
                                      <w:szCs w:val="18"/>
                                      <w:rtl/>
                                      <w:lang w:bidi="fa-IR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32331">
              <w:rPr>
                <w:rFonts w:hint="cs"/>
                <w:rtl/>
              </w:rPr>
              <w:t xml:space="preserve">                                                                                           </w:t>
            </w:r>
            <w:r w:rsidR="00A618B3" w:rsidRPr="00C32331">
              <w:rPr>
                <w:position w:val="-14"/>
              </w:rPr>
              <w:object w:dxaOrig="2260" w:dyaOrig="440" w14:anchorId="16764469">
                <v:shape id="_x0000_i1067" type="#_x0000_t75" style="width:113.25pt;height:21.75pt" o:ole="">
                  <v:imagedata r:id="rId92" o:title=""/>
                </v:shape>
                <o:OLEObject Type="Embed" ProgID="Equation.DSMT4" ShapeID="_x0000_i1067" DrawAspect="Content" ObjectID="_1765524345" r:id="rId93"/>
              </w:object>
            </w:r>
            <w:r w:rsidRPr="00C32331">
              <w:rPr>
                <w:rtl/>
              </w:rPr>
              <w:t xml:space="preserve"> </w:t>
            </w:r>
            <w:r w:rsidRPr="00C32331">
              <w:rPr>
                <w:rFonts w:hint="cs"/>
                <w:rtl/>
              </w:rPr>
              <w:t xml:space="preserve">                                            </w:t>
            </w:r>
            <w:r w:rsidRPr="00C32331">
              <w:rPr>
                <w:position w:val="-4"/>
              </w:rPr>
              <w:object w:dxaOrig="200" w:dyaOrig="300" w14:anchorId="522B2604">
                <v:shape id="_x0000_i1068" type="#_x0000_t75" style="width:9.75pt;height:15pt" o:ole="">
                  <v:imagedata r:id="rId88" o:title=""/>
                </v:shape>
                <o:OLEObject Type="Embed" ProgID="Equation.DSMT4" ShapeID="_x0000_i1068" DrawAspect="Content" ObjectID="_1765524346" r:id="rId94"/>
              </w:object>
            </w:r>
            <w:r w:rsidRPr="00C32331">
              <w:t xml:space="preserve"> </w:t>
            </w:r>
          </w:p>
          <w:p w14:paraId="19B96898" w14:textId="06A8B05F" w:rsidR="00456A4A" w:rsidRPr="00C32331" w:rsidRDefault="00AA214B" w:rsidP="00F14682">
            <w:pPr>
              <w:rPr>
                <w:b w:val="0"/>
                <w:bCs w:val="0"/>
                <w:noProof/>
                <w:rtl/>
              </w:rPr>
            </w:pPr>
            <w:r w:rsidRPr="00C32331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 wp14:anchorId="25715FE6" wp14:editId="1FD7544B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205105</wp:posOffset>
                      </wp:positionV>
                      <wp:extent cx="3014372" cy="492125"/>
                      <wp:effectExtent l="38100" t="0" r="0" b="317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4372" cy="492125"/>
                                <a:chOff x="0" y="0"/>
                                <a:chExt cx="3014602" cy="492831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458877" y="135013"/>
                                  <a:ext cx="1827021" cy="84767"/>
                                  <a:chOff x="12887" y="-272"/>
                                  <a:chExt cx="1317453" cy="85582"/>
                                </a:xfrm>
                              </wpg:grpSpPr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269446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59328" y="17502"/>
                                    <a:ext cx="1219217" cy="58405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Oval 61"/>
                                <wps:cNvSpPr/>
                                <wps:spPr>
                                  <a:xfrm>
                                    <a:off x="12887" y="-272"/>
                                    <a:ext cx="60894" cy="85582"/>
                                  </a:xfrm>
                                  <a:prstGeom prst="ellipse">
                                    <a:avLst/>
                                  </a:prstGeom>
                                  <a:pattFill prst="pct70">
                                    <a:fgClr>
                                      <a:schemeClr val="tx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3014602" cy="492831"/>
                                  <a:chOff x="0" y="0"/>
                                  <a:chExt cx="3014602" cy="492831"/>
                                </a:xfrm>
                              </wpg:grpSpPr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2742801" y="0"/>
                                    <a:ext cx="271801" cy="2734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05C4851" w14:textId="4B8F0FE9" w:rsidR="00456A4A" w:rsidRDefault="00456A4A" w:rsidP="00456A4A"/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0" y="115330"/>
                                    <a:ext cx="2462118" cy="377501"/>
                                    <a:chOff x="0" y="0"/>
                                    <a:chExt cx="2462118" cy="377501"/>
                                  </a:xfrm>
                                </wpg:grpSpPr>
                                <wps:wsp>
                                  <wps:cNvPr id="24" name="Text Box 24"/>
                                  <wps:cNvSpPr txBox="1"/>
                                  <wps:spPr>
                                    <a:xfrm>
                                      <a:off x="942810" y="104451"/>
                                      <a:ext cx="304165" cy="27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FEDC7FE" w14:textId="77777777" w:rsidR="00456A4A" w:rsidRDefault="00456A4A" w:rsidP="00456A4A">
                                        <w:r w:rsidRPr="00303E2E">
                                          <w:rPr>
                                            <w:position w:val="-4"/>
                                          </w:rPr>
                                          <w:object w:dxaOrig="180" w:dyaOrig="200" w14:anchorId="572DB7B7">
                                            <v:shape id="_x0000_i1070" type="#_x0000_t75" style="width:9pt;height:9.75pt" o:ole="">
                                              <v:imagedata r:id="rId95" o:title=""/>
                                            </v:shape>
                                            <o:OLEObject Type="Embed" ProgID="Equation.DSMT4" ShapeID="_x0000_i1070" DrawAspect="Content" ObjectID="_1765524356" r:id="rId96"/>
                                          </w:object>
                                        </w:r>
                                        <w:r>
                                          <w:rPr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5" name="Straight Arrow Connector 25"/>
                                  <wps:cNvCnPr/>
                                  <wps:spPr>
                                    <a:xfrm>
                                      <a:off x="0" y="65902"/>
                                      <a:ext cx="246211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247135" y="0"/>
                                      <a:ext cx="2001520" cy="143510"/>
                                      <a:chOff x="0" y="0"/>
                                      <a:chExt cx="2001795" cy="144000"/>
                                    </a:xfrm>
                                  </wpg:grpSpPr>
                                  <wps:wsp>
                                    <wps:cNvPr id="31" name="Straight Connector 31"/>
                                    <wps:cNvCnPr/>
                                    <wps:spPr>
                                      <a:xfrm>
                                        <a:off x="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Straight Connector 32"/>
                                    <wps:cNvCnPr/>
                                    <wps:spPr>
                                      <a:xfrm>
                                        <a:off x="25660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Straight Connector 33"/>
                                    <wps:cNvCnPr/>
                                    <wps:spPr>
                                      <a:xfrm>
                                        <a:off x="543698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Straight Connector 34"/>
                                    <wps:cNvCnPr/>
                                    <wps:spPr>
                                      <a:xfrm>
                                        <a:off x="840260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Straight Connector 35"/>
                                    <wps:cNvCnPr/>
                                    <wps:spPr>
                                      <a:xfrm>
                                        <a:off x="1128584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1425146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1705233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>
                                        <a:off x="2001795" y="0"/>
                                        <a:ext cx="0" cy="144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715FE6" id="Group 1" o:spid="_x0000_s1052" style="position:absolute;left:0;text-align:left;margin-left:192.45pt;margin-top:16.15pt;width:237.35pt;height:38.75pt;z-index:251782144;mso-width-relative:margin;mso-height-relative:margin" coordsize="30146,4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">
                      <v:group id="Group 6" o:spid="_x0000_s1053" style="position:absolute;left:4588;top:1350;width:18270;height:847" coordorigin="128,-2" coordsize="1317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oval id="Oval 7" o:spid="_x0000_s1054" style="position:absolute;left:12694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/>
                        <v:rect id="Rectangle 8" o:spid="_x0000_s1055" style="position:absolute;left:593;top:175;width:1219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" fillcolor="black [3213]" strokecolor="black [3213]" strokeweight="1pt">
                          <v:fill r:id="rId97" o:title="" color2="white [3212]" type="pattern"/>
                        </v:rect>
                        <v:oval id="Oval 61" o:spid="_x0000_s1056" style="position:absolute;left:128;top:-2;width:609;height: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" fillcolor="black [3213]" strokecolor="black [3213]" strokeweight="1pt">
                          <v:fill r:id="rId98" o:title="" color2="white [3212]" type="pattern"/>
                        </v:oval>
                      </v:group>
                      <v:group id="Group 17" o:spid="_x0000_s1057" style="position:absolute;width:30146;height:4928" coordsize="30146,4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22" o:spid="_x0000_s1058" type="#_x0000_t202" style="position:absolute;left:27428;width:2718;height:2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" filled="f" stroked="f" strokeweight=".5pt">
                          <v:textbox style="mso-fit-shape-to-text:t">
                            <w:txbxContent>
                              <w:p w14:paraId="105C4851" w14:textId="4B8F0FE9" w:rsidR="00456A4A" w:rsidRDefault="00456A4A" w:rsidP="00456A4A"/>
                            </w:txbxContent>
                          </v:textbox>
                        </v:shape>
                        <v:group id="Group 23" o:spid="_x0000_s1059" style="position:absolute;top:1153;width:24621;height:3775" coordsize="24621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shape id="Text Box 24" o:spid="_x0000_s1060" type="#_x0000_t202" style="position:absolute;left:9428;top:1044;width:3041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" filled="f" stroked="f" strokeweight=".5pt">
                            <v:textbox style="mso-fit-shape-to-text:t">
                              <w:txbxContent>
                                <w:p w14:paraId="0FEDC7FE" w14:textId="77777777" w:rsidR="00456A4A" w:rsidRDefault="00456A4A" w:rsidP="00456A4A">
                                  <w:r w:rsidRPr="00303E2E">
                                    <w:rPr>
                                      <w:position w:val="-4"/>
                                    </w:rPr>
                                    <w:object w:dxaOrig="180" w:dyaOrig="200" w14:anchorId="572DB7B7">
                                      <v:shape id="_x0000_i2312" type="#_x0000_t75" style="width:9pt;height:9.75pt" o:ole="">
                                        <v:imagedata r:id="rId99" o:title=""/>
                                      </v:shape>
                                      <o:OLEObject Type="Embed" ProgID="Equation.DSMT4" ShapeID="_x0000_i2312" DrawAspect="Content" ObjectID="_1765446100" r:id="rId100"/>
                                    </w:object>
                                  </w:r>
                                  <w:r>
                                    <w:rPr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Straight Arrow Connector 25" o:spid="_x0000_s1061" type="#_x0000_t32" style="position:absolute;top:659;width:24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" strokecolor="black [3213]">
                            <v:stroke startarrow="open" endarrow="open"/>
                          </v:shape>
                          <v:group id="Group 26" o:spid="_x0000_s1062" style="position:absolute;left:2471;width:20015;height:1435" coordsize="2001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line id="Straight Connector 31" o:spid="_x0000_s1063" style="position:absolute;visibility:visible;mso-wrap-style:square" from="0,0" to="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zDxQAAANs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A6snzDxQAAANsAAAAP&#10;AAAAAAAAAAAAAAAAAAcCAABkcnMvZG93bnJldi54bWxQSwUGAAAAAAMAAwC3AAAA+QIAAAAA&#10;" strokecolor="black [3213]"/>
                            <v:line id="Straight Connector 32" o:spid="_x0000_s1064" style="position:absolute;visibility:visible;mso-wrap-style:square" from="2566,0" to="256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          <v:line id="Straight Connector 33" o:spid="_x0000_s1065" style="position:absolute;visibility:visible;mso-wrap-style:square" from="5436,0" to="543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cvxQAAANs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ClLEcvxQAAANsAAAAP&#10;AAAAAAAAAAAAAAAAAAcCAABkcnMvZG93bnJldi54bWxQSwUGAAAAAAMAAwC3AAAA+QIAAAAA&#10;" strokecolor="black [3213]"/>
                            <v:line id="Straight Connector 34" o:spid="_x0000_s1066" style="position:absolute;visibility:visible;mso-wrap-style:square" from="8402,0" to="840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            <v:line id="Straight Connector 35" o:spid="_x0000_s1067" style="position:absolute;visibility:visible;mso-wrap-style:square" from="11285,0" to="11285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            <v:line id="Straight Connector 36" o:spid="_x0000_s1068" style="position:absolute;visibility:visible;mso-wrap-style:square" from="14251,0" to="142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+S3xQAAANsAAAAPAAAAZHJzL2Rvd25yZXYueG1sRI9Ba8JA&#10;FITvQv/D8gRvulFp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C1W+S3xQAAANsAAAAP&#10;AAAAAAAAAAAAAAAAAAcCAABkcnMvZG93bnJldi54bWxQSwUGAAAAAAMAAwC3AAAA+QIAAAAA&#10;" strokecolor="black [3213]"/>
                            <v:line id="Straight Connector 37" o:spid="_x0000_s1069" style="position:absolute;visibility:visible;mso-wrap-style:square" from="17052,0" to="170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Es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NoXQSzEAAAA2wAAAA8A&#10;AAAAAAAAAAAAAAAABwIAAGRycy9kb3ducmV2LnhtbFBLBQYAAAAAAwADALcAAAD4AgAAAAA=&#10;" strokecolor="black [3213]"/>
                            <v:line id="Straight Connector 38" o:spid="_x0000_s1070" style="position:absolute;visibility:visible;mso-wrap-style:square" from="20017,0" to="20017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          </v:group>
                        </v:group>
                      </v:group>
                    </v:group>
                  </w:pict>
                </mc:Fallback>
              </mc:AlternateContent>
            </w:r>
            <w:r w:rsidR="00456A4A" w:rsidRPr="00C32331">
              <w:rPr>
                <w:rFonts w:hint="cs"/>
                <w:rtl/>
              </w:rPr>
              <w:t xml:space="preserve">ب) </w:t>
            </w:r>
            <w:r w:rsidR="00456A4A" w:rsidRPr="00C32331">
              <w:rPr>
                <w:rFonts w:hint="cs"/>
                <w:noProof/>
                <w:rtl/>
              </w:rPr>
              <w:t>مجموعه</w:t>
            </w:r>
            <w:r w:rsidR="00F14682">
              <w:rPr>
                <w:rFonts w:hint="cs"/>
                <w:noProof/>
                <w:rtl/>
              </w:rPr>
              <w:t xml:space="preserve"> </w:t>
            </w:r>
            <w:r w:rsidR="00456A4A" w:rsidRPr="00C32331">
              <w:rPr>
                <w:rFonts w:hint="cs"/>
                <w:noProof/>
                <w:rtl/>
              </w:rPr>
              <w:t>را به صورت رياضي بيان كنيد .</w:t>
            </w:r>
            <w:r w:rsidR="00456A4A" w:rsidRPr="00C32331">
              <w:rPr>
                <w:rFonts w:hint="cs"/>
                <w:rtl/>
              </w:rPr>
              <w:t xml:space="preserve">                                                                                                                           </w:t>
            </w:r>
          </w:p>
          <w:p w14:paraId="118C9799" w14:textId="2CC6C1EE" w:rsidR="00B50273" w:rsidRPr="00AA214B" w:rsidRDefault="00456A4A" w:rsidP="00AA214B">
            <w:pPr>
              <w:tabs>
                <w:tab w:val="left" w:pos="6389"/>
                <w:tab w:val="right" w:pos="9373"/>
              </w:tabs>
              <w:rPr>
                <w:b w:val="0"/>
                <w:bCs w:val="0"/>
                <w:rtl/>
              </w:rPr>
            </w:pPr>
            <w:r w:rsidRPr="00C32331">
              <w:rPr>
                <w:rtl/>
              </w:rPr>
              <w:tab/>
            </w:r>
            <w:r w:rsidRPr="00C32331">
              <w:rPr>
                <w:rtl/>
              </w:rPr>
              <w:tab/>
            </w:r>
            <w:r w:rsidR="00AA214B" w:rsidRPr="00C9795F">
              <w:rPr>
                <w:position w:val="-14"/>
                <w:sz w:val="28"/>
                <w:szCs w:val="28"/>
              </w:rPr>
              <w:object w:dxaOrig="3420" w:dyaOrig="440" w14:anchorId="4A6237DC">
                <v:shape id="_x0000_i1071" type="#_x0000_t75" style="width:141.75pt;height:23.25pt" o:ole="">
                  <v:imagedata r:id="rId101" o:title=""/>
                </v:shape>
                <o:OLEObject Type="Embed" ProgID="Equation.DSMT4" ShapeID="_x0000_i1071" DrawAspect="Content" ObjectID="_1765524347" r:id="rId102"/>
              </w:object>
            </w:r>
            <w:r w:rsidRPr="00C32331"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          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9A085F2" w14:textId="6D7B3FD7" w:rsidR="00B50273" w:rsidRDefault="004440EF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CE12BE" w:rsidRPr="003C6A43" w14:paraId="46DFCB15" w14:textId="77777777" w:rsidTr="002E16A8">
        <w:trPr>
          <w:trHeight w:val="880"/>
        </w:trPr>
        <w:tc>
          <w:tcPr>
            <w:tcW w:w="534" w:type="dxa"/>
            <w:shd w:val="clear" w:color="auto" w:fill="auto"/>
          </w:tcPr>
          <w:p w14:paraId="1A8DBD64" w14:textId="518257AE" w:rsidR="00CE12BE" w:rsidRDefault="004440EF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12</w:t>
            </w:r>
          </w:p>
        </w:tc>
        <w:tc>
          <w:tcPr>
            <w:tcW w:w="9429" w:type="dxa"/>
            <w:shd w:val="clear" w:color="auto" w:fill="auto"/>
          </w:tcPr>
          <w:p w14:paraId="4B9F4560" w14:textId="757AC1A4" w:rsidR="004A4FB2" w:rsidRDefault="00721B56" w:rsidP="006D7DAB">
            <w:pPr>
              <w:jc w:val="both"/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حاصل</w:t>
            </w:r>
            <w:r w:rsidR="00D05F60">
              <w:rPr>
                <w:rFonts w:hint="cs"/>
                <w:noProof/>
                <w:rtl/>
                <w:lang w:bidi="fa-IR"/>
              </w:rPr>
              <w:t xml:space="preserve"> عبارتهای زیر</w:t>
            </w:r>
            <w:r w:rsidR="004A4FB2">
              <w:rPr>
                <w:rFonts w:hint="cs"/>
                <w:noProof/>
                <w:rtl/>
                <w:lang w:bidi="fa-IR"/>
              </w:rPr>
              <w:t xml:space="preserve"> را </w:t>
            </w:r>
            <w:r w:rsidR="007E6F3C">
              <w:rPr>
                <w:rFonts w:hint="cs"/>
                <w:noProof/>
                <w:rtl/>
                <w:lang w:bidi="fa-IR"/>
              </w:rPr>
              <w:t>به صورت توان دار بنویسید</w:t>
            </w:r>
            <w:r w:rsidR="004A4FB2">
              <w:rPr>
                <w:rFonts w:hint="cs"/>
                <w:noProof/>
                <w:rtl/>
                <w:lang w:bidi="fa-IR"/>
              </w:rPr>
              <w:t xml:space="preserve">.  </w:t>
            </w:r>
          </w:p>
          <w:p w14:paraId="2576C224" w14:textId="07235BFE" w:rsidR="00704FC9" w:rsidRDefault="004A4FB2" w:rsidP="002E16A8">
            <w:pPr>
              <w:jc w:val="both"/>
              <w:rPr>
                <w:vertAlign w:val="subscript"/>
                <w:rtl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</w:t>
            </w:r>
            <w:r w:rsidR="002C1607" w:rsidRPr="002267ED">
              <w:rPr>
                <w:noProof/>
                <w:position w:val="-10"/>
                <w:lang w:bidi="fa-IR"/>
              </w:rPr>
              <w:object w:dxaOrig="1200" w:dyaOrig="460" w14:anchorId="20F60C20">
                <v:shape id="_x0000_i1072" type="#_x0000_t75" style="width:60pt;height:23.25pt" o:ole="">
                  <v:imagedata r:id="rId103" o:title=""/>
                </v:shape>
                <o:OLEObject Type="Embed" ProgID="Equation.DSMT4" ShapeID="_x0000_i1072" DrawAspect="Content" ObjectID="_1765524348" r:id="rId104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    </w:t>
            </w:r>
            <w:r w:rsidR="002267ED">
              <w:rPr>
                <w:rFonts w:hint="cs"/>
                <w:noProof/>
                <w:rtl/>
                <w:lang w:bidi="fa-IR"/>
              </w:rPr>
              <w:t xml:space="preserve">   </w:t>
            </w:r>
            <w:r>
              <w:rPr>
                <w:rFonts w:hint="cs"/>
                <w:noProof/>
                <w:rtl/>
                <w:lang w:bidi="fa-IR"/>
              </w:rPr>
              <w:t xml:space="preserve">   </w:t>
            </w:r>
            <w:r w:rsidR="002267ED">
              <w:rPr>
                <w:rFonts w:hint="cs"/>
                <w:noProof/>
                <w:rtl/>
                <w:lang w:bidi="fa-IR"/>
              </w:rPr>
              <w:t xml:space="preserve">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</w:t>
            </w:r>
            <w:r w:rsidR="00D05F60" w:rsidRPr="00D05F60">
              <w:rPr>
                <w:noProof/>
                <w:position w:val="-6"/>
                <w:lang w:bidi="fa-IR"/>
              </w:rPr>
              <w:object w:dxaOrig="1100" w:dyaOrig="440" w14:anchorId="3303AAF4">
                <v:shape id="_x0000_i1073" type="#_x0000_t75" style="width:55.5pt;height:21.75pt" o:ole="">
                  <v:imagedata r:id="rId105" o:title=""/>
                </v:shape>
                <o:OLEObject Type="Embed" ProgID="Equation.DSMT4" ShapeID="_x0000_i1073" DrawAspect="Content" ObjectID="_1765524349" r:id="rId106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</w:t>
            </w:r>
            <w:r w:rsidR="00D05F60" w:rsidRPr="00D05F60">
              <w:rPr>
                <w:noProof/>
                <w:position w:val="-24"/>
                <w:lang w:bidi="fa-IR"/>
              </w:rPr>
              <w:object w:dxaOrig="1660" w:dyaOrig="700" w14:anchorId="7F724CAB">
                <v:shape id="_x0000_i1074" type="#_x0000_t75" style="width:83.25pt;height:34.5pt" o:ole="">
                  <v:imagedata r:id="rId107" o:title=""/>
                </v:shape>
                <o:OLEObject Type="Embed" ProgID="Equation.DSMT4" ShapeID="_x0000_i1074" DrawAspect="Content" ObjectID="_1765524350" r:id="rId108"/>
              </w:object>
            </w:r>
            <w:r>
              <w:rPr>
                <w:noProof/>
                <w:rtl/>
                <w:lang w:bidi="fa-IR"/>
              </w:rPr>
              <w:t xml:space="preserve"> </w:t>
            </w:r>
          </w:p>
          <w:p w14:paraId="4AA77128" w14:textId="0255825C" w:rsidR="005A0D75" w:rsidRPr="00F14682" w:rsidRDefault="005A0D75" w:rsidP="002E16A8">
            <w:pPr>
              <w:jc w:val="both"/>
              <w:rPr>
                <w:sz w:val="12"/>
                <w:szCs w:val="12"/>
                <w:vertAlign w:val="subscript"/>
                <w:rtl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14ACDE7B" w14:textId="5FA012B2" w:rsidR="00CE12BE" w:rsidRDefault="007A6723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5/1</w:t>
            </w:r>
          </w:p>
        </w:tc>
      </w:tr>
      <w:tr w:rsidR="004A4FB2" w:rsidRPr="003C6A43" w14:paraId="6B71D28C" w14:textId="77777777" w:rsidTr="00F14682">
        <w:trPr>
          <w:trHeight w:val="1200"/>
        </w:trPr>
        <w:tc>
          <w:tcPr>
            <w:tcW w:w="534" w:type="dxa"/>
            <w:shd w:val="clear" w:color="auto" w:fill="auto"/>
          </w:tcPr>
          <w:p w14:paraId="4CB07450" w14:textId="281B6A08" w:rsidR="004A4FB2" w:rsidRDefault="002267ED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13</w:t>
            </w:r>
          </w:p>
        </w:tc>
        <w:tc>
          <w:tcPr>
            <w:tcW w:w="9429" w:type="dxa"/>
            <w:shd w:val="clear" w:color="auto" w:fill="auto"/>
          </w:tcPr>
          <w:p w14:paraId="172F481A" w14:textId="7A30601B" w:rsidR="004A4FB2" w:rsidRDefault="00F14682" w:rsidP="00F14682">
            <w:pPr>
              <w:jc w:val="both"/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اعداد روبرو</w:t>
            </w:r>
            <w:r w:rsidR="004A4FB2">
              <w:rPr>
                <w:rFonts w:hint="cs"/>
                <w:noProof/>
                <w:rtl/>
                <w:lang w:bidi="fa-IR"/>
              </w:rPr>
              <w:t xml:space="preserve"> را از کوچک به بزرگ مرتب کنید</w:t>
            </w:r>
            <w:r>
              <w:rPr>
                <w:rFonts w:hint="cs"/>
                <w:noProof/>
                <w:rtl/>
                <w:lang w:bidi="fa-IR"/>
              </w:rPr>
              <w:t xml:space="preserve">.                  </w:t>
            </w:r>
            <w:r w:rsidRPr="00B137C1">
              <w:rPr>
                <w:noProof/>
                <w:lang w:bidi="fa-IR"/>
              </w:rPr>
              <w:t xml:space="preserve"> </w:t>
            </w:r>
            <w:r w:rsidRPr="00B137C1">
              <w:rPr>
                <w:noProof/>
                <w:position w:val="-10"/>
                <w:lang w:bidi="fa-IR"/>
              </w:rPr>
              <w:object w:dxaOrig="4599" w:dyaOrig="460" w14:anchorId="482387C4">
                <v:shape id="_x0000_i1075" type="#_x0000_t75" style="width:237pt;height:23.25pt" o:ole="">
                  <v:imagedata r:id="rId109" o:title=""/>
                </v:shape>
                <o:OLEObject Type="Embed" ProgID="Equation.DSMT4" ShapeID="_x0000_i1075" DrawAspect="Content" ObjectID="_1765524351" r:id="rId110"/>
              </w:object>
            </w:r>
          </w:p>
          <w:p w14:paraId="7113B649" w14:textId="251C4D89" w:rsidR="001031E6" w:rsidRDefault="001031E6" w:rsidP="00F14682">
            <w:pPr>
              <w:jc w:val="right"/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                                    </w:t>
            </w:r>
            <w:r w:rsidR="005A0D75">
              <w:rPr>
                <w:rFonts w:hint="cs"/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</w:t>
            </w:r>
          </w:p>
          <w:p w14:paraId="286B07B7" w14:textId="5DCB3669" w:rsidR="00B137C1" w:rsidRPr="00F14682" w:rsidRDefault="00860647" w:rsidP="00F14682">
            <w:pPr>
              <w:tabs>
                <w:tab w:val="left" w:pos="917"/>
                <w:tab w:val="center" w:pos="4657"/>
              </w:tabs>
              <w:rPr>
                <w:noProof/>
                <w:rtl/>
                <w:lang w:bidi="fa-IR"/>
              </w:rPr>
            </w:pPr>
            <w:r>
              <w:rPr>
                <w:noProof/>
                <w:lang w:bidi="fa-IR"/>
              </w:rPr>
              <w:t xml:space="preserve"> </w:t>
            </w:r>
            <w:r w:rsidR="007F58DD">
              <w:rPr>
                <w:noProof/>
                <w:lang w:bidi="fa-IR"/>
              </w:rPr>
              <w:tab/>
            </w:r>
            <w:r>
              <w:rPr>
                <w:rFonts w:hint="cs"/>
                <w:noProof/>
                <w:rtl/>
                <w:lang w:bidi="fa-IR"/>
              </w:rPr>
              <w:t xml:space="preserve">              </w:t>
            </w:r>
            <w:r w:rsidR="007F58DD">
              <w:rPr>
                <w:noProof/>
                <w:lang w:bidi="fa-IR"/>
              </w:rPr>
              <w:t xml:space="preserve">  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D13CB7A" w14:textId="0268DBF8" w:rsidR="004A4FB2" w:rsidRDefault="001031E6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1031E6" w:rsidRPr="003C6A43" w14:paraId="129AB7CF" w14:textId="77777777" w:rsidTr="00AA214B">
        <w:trPr>
          <w:trHeight w:val="1141"/>
        </w:trPr>
        <w:tc>
          <w:tcPr>
            <w:tcW w:w="534" w:type="dxa"/>
            <w:shd w:val="clear" w:color="auto" w:fill="auto"/>
          </w:tcPr>
          <w:p w14:paraId="39ED3B92" w14:textId="5B795A82" w:rsidR="001031E6" w:rsidRDefault="000C5EAD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  <w:r w:rsidR="00B5124B"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9429" w:type="dxa"/>
            <w:shd w:val="clear" w:color="auto" w:fill="auto"/>
          </w:tcPr>
          <w:p w14:paraId="3DCD5D23" w14:textId="590C365C" w:rsidR="00380ED0" w:rsidRDefault="00380ED0" w:rsidP="00F14682">
            <w:pPr>
              <w:tabs>
                <w:tab w:val="left" w:pos="2338"/>
              </w:tabs>
              <w:spacing w:line="360" w:lineRule="auto"/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الف) عدد داده شده را با نماد علمی بنویسید.                           </w:t>
            </w:r>
            <w:r w:rsidR="00F14682">
              <w:rPr>
                <w:rFonts w:hint="cs"/>
                <w:noProof/>
                <w:rtl/>
                <w:lang w:bidi="fa-IR"/>
              </w:rPr>
              <w:t xml:space="preserve">                                 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</w:t>
            </w:r>
            <w:r w:rsidR="00F14682" w:rsidRPr="006917F3">
              <w:rPr>
                <w:noProof/>
                <w:position w:val="-6"/>
                <w:lang w:bidi="fa-IR"/>
              </w:rPr>
              <w:object w:dxaOrig="1400" w:dyaOrig="260" w14:anchorId="13DD8A6C">
                <v:shape id="_x0000_i1076" type="#_x0000_t75" style="width:70.5pt;height:12.75pt" o:ole="">
                  <v:imagedata r:id="rId111" o:title=""/>
                </v:shape>
                <o:OLEObject Type="Embed" ProgID="Equation.DSMT4" ShapeID="_x0000_i1076" DrawAspect="Content" ObjectID="_1765524352" r:id="rId112"/>
              </w:object>
            </w:r>
            <w:r w:rsidR="00B97942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</w: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</w:t>
            </w:r>
          </w:p>
          <w:p w14:paraId="5D13193E" w14:textId="58E5002B" w:rsidR="001031E6" w:rsidRDefault="00380ED0" w:rsidP="00F14682">
            <w:pPr>
              <w:tabs>
                <w:tab w:val="left" w:pos="2338"/>
              </w:tabs>
              <w:spacing w:line="360" w:lineRule="auto"/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 xml:space="preserve">ب) نمایش اعشاری(معمولی) عدد مقابل را بنویسید.    </w:t>
            </w:r>
            <w:r w:rsidR="00F14682"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        </w:t>
            </w:r>
            <w:r>
              <w:rPr>
                <w:rFonts w:hint="cs"/>
                <w:noProof/>
                <w:rtl/>
                <w:lang w:bidi="fa-IR"/>
              </w:rPr>
              <w:t xml:space="preserve"> </w:t>
            </w:r>
            <w:r w:rsidR="00F14682" w:rsidRPr="00854F0E">
              <w:rPr>
                <w:noProof/>
                <w:position w:val="-6"/>
                <w:lang w:bidi="fa-IR"/>
              </w:rPr>
              <w:object w:dxaOrig="1380" w:dyaOrig="420" w14:anchorId="0F132F95">
                <v:shape id="_x0000_i1077" type="#_x0000_t75" style="width:69pt;height:21pt" o:ole="">
                  <v:imagedata r:id="rId113" o:title=""/>
                </v:shape>
                <o:OLEObject Type="Embed" ProgID="Equation.DSMT4" ShapeID="_x0000_i1077" DrawAspect="Content" ObjectID="_1765524353" r:id="rId114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                                                          </w:t>
            </w:r>
            <w:r>
              <w:rPr>
                <w:noProof/>
                <w:rtl/>
                <w:lang w:bidi="fa-IR"/>
              </w:rPr>
              <w:t xml:space="preserve">  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40BC4B1F" w14:textId="6886AB43" w:rsidR="001031E6" w:rsidRDefault="00380ED0" w:rsidP="007F5B97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AA214B" w:rsidRPr="003C6A43" w14:paraId="0684E5C3" w14:textId="77777777" w:rsidTr="00F14682">
        <w:trPr>
          <w:trHeight w:val="57"/>
        </w:trPr>
        <w:tc>
          <w:tcPr>
            <w:tcW w:w="534" w:type="dxa"/>
            <w:shd w:val="clear" w:color="auto" w:fill="auto"/>
          </w:tcPr>
          <w:p w14:paraId="5E9C8F9F" w14:textId="4B3C21F6" w:rsidR="00AA214B" w:rsidRDefault="00AA214B" w:rsidP="00AA214B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۱۵</w:t>
            </w:r>
          </w:p>
        </w:tc>
        <w:tc>
          <w:tcPr>
            <w:tcW w:w="9429" w:type="dxa"/>
            <w:shd w:val="clear" w:color="auto" w:fill="auto"/>
          </w:tcPr>
          <w:p w14:paraId="38CC32DD" w14:textId="77777777" w:rsidR="00AA214B" w:rsidRDefault="00AA214B" w:rsidP="00AA214B">
            <w:pPr>
              <w:rPr>
                <w:i/>
                <w:rtl/>
              </w:rPr>
            </w:pPr>
            <w:r>
              <w:rPr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72485486" wp14:editId="11A9053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-29210</wp:posOffset>
                      </wp:positionV>
                      <wp:extent cx="1489710" cy="157099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9710" cy="1570990"/>
                                <a:chOff x="0" y="0"/>
                                <a:chExt cx="1490213" cy="1571222"/>
                              </a:xfrm>
                            </wpg:grpSpPr>
                            <wps:wsp>
                              <wps:cNvPr id="10" name="Isosceles Triangle 10"/>
                              <wps:cNvSpPr/>
                              <wps:spPr>
                                <a:xfrm>
                                  <a:off x="270456" y="251138"/>
                                  <a:ext cx="953037" cy="1094704"/>
                                </a:xfrm>
                                <a:prstGeom prst="triangl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746974" y="251138"/>
                                  <a:ext cx="0" cy="10941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605307" y="0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44519E" w14:textId="77777777" w:rsidR="00AA214B" w:rsidRDefault="00AA214B" w:rsidP="00C406B5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1171977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B521B4" w14:textId="77777777" w:rsidR="00AA214B" w:rsidRDefault="00AA214B" w:rsidP="00C406B5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598867" y="1307205"/>
                                  <a:ext cx="266720" cy="264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8FA0CA" w14:textId="77777777" w:rsidR="00AA214B" w:rsidRDefault="00AA214B" w:rsidP="00C406B5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223493" y="1217053"/>
                                  <a:ext cx="266720" cy="264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CD4ADF" w14:textId="77777777" w:rsidR="00AA214B" w:rsidRDefault="00AA214B" w:rsidP="00C406B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476320" y="523952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0D320A" w14:textId="77777777" w:rsidR="00AA214B" w:rsidRDefault="00AA214B" w:rsidP="00C406B5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676412" y="543005"/>
                                  <a:ext cx="298858" cy="3090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2874CA" w14:textId="77777777" w:rsidR="00AA214B" w:rsidRDefault="00AA214B" w:rsidP="00C406B5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485486" id="Group 9" o:spid="_x0000_s1071" style="position:absolute;left:0;text-align:left;margin-left:.65pt;margin-top:-2.3pt;width:117.3pt;height:123.7pt;z-index:251785216;mso-width-relative:margin;mso-height-relative:margin" coordsize="14902,1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0" o:spid="_x0000_s1072" type="#_x0000_t5" style="position:absolute;left:2704;top:2511;width:9530;height:10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" filled="f" strokecolor="black [3213]" strokeweight="2pt"/>
                      <v:line id="Straight Connector 11" o:spid="_x0000_s1073" style="position:absolute;visibility:visible;mso-wrap-style:square" from="7469,2511" to="7469,1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    <v:shape id="Text Box 13" o:spid="_x0000_s1074" type="#_x0000_t202" style="position:absolute;left:6053;width:2988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5E44519E" w14:textId="77777777" w:rsidR="00AA214B" w:rsidRDefault="00AA214B" w:rsidP="00C406B5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4" o:spid="_x0000_s1075" type="#_x0000_t202" style="position:absolute;top:11719;width:2988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4AB521B4" w14:textId="77777777" w:rsidR="00AA214B" w:rsidRDefault="00AA214B" w:rsidP="00C406B5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5" o:spid="_x0000_s1076" type="#_x0000_t202" style="position:absolute;left:5988;top:13072;width:2667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648FA0CA" w14:textId="77777777" w:rsidR="00AA214B" w:rsidRDefault="00AA214B" w:rsidP="00C406B5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16" o:spid="_x0000_s1077" type="#_x0000_t202" style="position:absolute;left:12234;top:12170;width:2668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42CD4ADF" w14:textId="77777777" w:rsidR="00AA214B" w:rsidRDefault="00AA214B" w:rsidP="00C406B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43" o:spid="_x0000_s1078" type="#_x0000_t202" style="position:absolute;left:4763;top:5239;width:2988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14:paraId="140D320A" w14:textId="77777777" w:rsidR="00AA214B" w:rsidRDefault="00AA214B" w:rsidP="00C406B5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4" o:spid="_x0000_s1079" type="#_x0000_t202" style="position:absolute;left:6764;top:5430;width:2988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<v:textbox>
                          <w:txbxContent>
                            <w:p w14:paraId="572874CA" w14:textId="77777777" w:rsidR="00AA214B" w:rsidRDefault="00AA214B" w:rsidP="00C406B5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مثلث </w:t>
            </w:r>
            <w:r>
              <w:t xml:space="preserve"> ABC</w:t>
            </w:r>
            <w:r>
              <w:rPr>
                <w:rFonts w:hint="cs"/>
                <w:rtl/>
              </w:rPr>
              <w:t xml:space="preserve"> متساوی الساقین و </w:t>
            </w:r>
            <w:r>
              <w:t>AD</w:t>
            </w:r>
            <w:r>
              <w:rPr>
                <w:rFonts w:hint="cs"/>
                <w:rtl/>
              </w:rPr>
              <w:t xml:space="preserve"> نیم ساز </w:t>
            </w:r>
            <w:r w:rsidRPr="002D0414">
              <w:rPr>
                <w:position w:val="-4"/>
              </w:rPr>
              <w:object w:dxaOrig="260" w:dyaOrig="360" w14:anchorId="742F8669">
                <v:shape id="_x0000_i1078" type="#_x0000_t75" style="width:13.5pt;height:18pt" o:ole="">
                  <v:imagedata r:id="rId115" o:title=""/>
                </v:shape>
                <o:OLEObject Type="Embed" ProgID="Equation.DSMT4" ShapeID="_x0000_i1078" DrawAspect="Content" ObjectID="_1765524354" r:id="rId116"/>
              </w:object>
            </w:r>
            <w:r>
              <w:rPr>
                <w:rFonts w:hint="cs"/>
                <w:rtl/>
              </w:rPr>
              <w:t xml:space="preserve">  است.</w:t>
            </w:r>
          </w:p>
          <w:p w14:paraId="0C772B98" w14:textId="77777777" w:rsidR="00AA214B" w:rsidRDefault="00AA214B" w:rsidP="00AA214B">
            <w:pPr>
              <w:rPr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ثابت کنید </w:t>
            </w:r>
            <w:r>
              <w:t>AD</w:t>
            </w:r>
            <w:r>
              <w:rPr>
                <w:rFonts w:hint="cs"/>
                <w:rtl/>
              </w:rPr>
              <w:t xml:space="preserve"> میانه نیز می باشد.</w:t>
            </w:r>
          </w:p>
          <w:p w14:paraId="0E10936E" w14:textId="77777777" w:rsidR="00AA214B" w:rsidRDefault="00AA214B" w:rsidP="00AA214B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443DEC78" w14:textId="77777777" w:rsidR="00AA214B" w:rsidRDefault="00AA214B" w:rsidP="00AA214B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7E77DFE9" w14:textId="77777777" w:rsidR="00AA214B" w:rsidRDefault="00AA214B" w:rsidP="00AA214B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373E9F41" w14:textId="5C2B26AF" w:rsidR="00AA214B" w:rsidRDefault="00AA214B" w:rsidP="00AA214B">
            <w:pPr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787047F1" w14:textId="032791F1" w:rsidR="00AA214B" w:rsidRDefault="00AA214B" w:rsidP="00AA214B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۵/۱</w:t>
            </w:r>
          </w:p>
        </w:tc>
      </w:tr>
      <w:tr w:rsidR="00AA214B" w:rsidRPr="003C6A43" w14:paraId="23AD97C7" w14:textId="77777777" w:rsidTr="002E16A8">
        <w:trPr>
          <w:trHeight w:val="881"/>
        </w:trPr>
        <w:tc>
          <w:tcPr>
            <w:tcW w:w="534" w:type="dxa"/>
            <w:shd w:val="clear" w:color="auto" w:fill="auto"/>
          </w:tcPr>
          <w:p w14:paraId="3003E771" w14:textId="4AE83040" w:rsidR="00AA214B" w:rsidRPr="007F5B97" w:rsidRDefault="00AA214B" w:rsidP="00AA214B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16</w:t>
            </w:r>
          </w:p>
          <w:p w14:paraId="26779CBA" w14:textId="192B5FB8" w:rsidR="00AA214B" w:rsidRDefault="00AA214B" w:rsidP="00AA214B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9429" w:type="dxa"/>
            <w:shd w:val="clear" w:color="auto" w:fill="auto"/>
          </w:tcPr>
          <w:p w14:paraId="6D1431E3" w14:textId="10BB6FA1" w:rsidR="00AA214B" w:rsidRDefault="00AA214B" w:rsidP="00AA214B">
            <w:pPr>
              <w:tabs>
                <w:tab w:val="left" w:pos="315"/>
                <w:tab w:val="left" w:pos="5983"/>
              </w:tabs>
              <w:rPr>
                <w:rtl/>
              </w:rPr>
            </w:pPr>
            <w:r>
              <w:rPr>
                <w:rFonts w:hint="cs"/>
                <w:rtl/>
              </w:rPr>
              <w:t>نسبت تشابه دو مربع 5 به 11 می باشد؛ اگر ضلع مربع  بزرگتر 55 سانتی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متر باشد ضلع مربع کوچکتر چند سانتی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متر است؟</w:t>
            </w:r>
          </w:p>
          <w:p w14:paraId="01FFFFB8" w14:textId="77777777" w:rsidR="00AA214B" w:rsidRDefault="00AA214B" w:rsidP="00AA214B">
            <w:pPr>
              <w:tabs>
                <w:tab w:val="left" w:pos="315"/>
                <w:tab w:val="left" w:pos="5983"/>
              </w:tabs>
              <w:rPr>
                <w:rtl/>
                <w:lang w:bidi="fa-IR"/>
              </w:rPr>
            </w:pPr>
          </w:p>
          <w:p w14:paraId="55C45347" w14:textId="637B1BB8" w:rsidR="00AA214B" w:rsidRDefault="00AA214B" w:rsidP="00AA214B">
            <w:pPr>
              <w:tabs>
                <w:tab w:val="left" w:pos="2338"/>
              </w:tabs>
              <w:rPr>
                <w:noProof/>
                <w:rtl/>
                <w:lang w:bidi="fa-IR"/>
              </w:rPr>
            </w:pPr>
          </w:p>
        </w:tc>
        <w:tc>
          <w:tcPr>
            <w:tcW w:w="517" w:type="dxa"/>
            <w:shd w:val="clear" w:color="auto" w:fill="auto"/>
            <w:vAlign w:val="center"/>
          </w:tcPr>
          <w:p w14:paraId="67BB9E1C" w14:textId="1EFD8A4C" w:rsidR="00AA214B" w:rsidRDefault="00AA214B" w:rsidP="00AA214B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</w:tbl>
    <w:p w14:paraId="48697C06" w14:textId="1BBE3A0A" w:rsidR="000B3006" w:rsidRPr="00AA214B" w:rsidRDefault="000B3006" w:rsidP="00AA214B">
      <w:pPr>
        <w:tabs>
          <w:tab w:val="left" w:pos="7696"/>
        </w:tabs>
        <w:rPr>
          <w:sz w:val="6"/>
          <w:szCs w:val="6"/>
          <w:rtl/>
        </w:rPr>
      </w:pPr>
    </w:p>
    <w:sectPr w:rsidR="000B3006" w:rsidRPr="00AA214B" w:rsidSect="00113CA8">
      <w:footerReference w:type="even" r:id="rId117"/>
      <w:pgSz w:w="11906" w:h="16838" w:code="9"/>
      <w:pgMar w:top="432" w:right="677" w:bottom="432" w:left="677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595F8" w14:textId="77777777" w:rsidR="00683EBA" w:rsidRDefault="00683EBA">
      <w:r>
        <w:separator/>
      </w:r>
    </w:p>
  </w:endnote>
  <w:endnote w:type="continuationSeparator" w:id="0">
    <w:p w14:paraId="3DA38190" w14:textId="77777777" w:rsidR="00683EBA" w:rsidRDefault="0068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4A481" w14:textId="77777777" w:rsidR="004A4FB2" w:rsidRDefault="004A4FB2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74794C5" w14:textId="77777777" w:rsidR="004A4FB2" w:rsidRDefault="004A4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F83BD" w14:textId="77777777" w:rsidR="00683EBA" w:rsidRDefault="00683EBA">
      <w:r>
        <w:separator/>
      </w:r>
    </w:p>
  </w:footnote>
  <w:footnote w:type="continuationSeparator" w:id="0">
    <w:p w14:paraId="67F71021" w14:textId="77777777" w:rsidR="00683EBA" w:rsidRDefault="00683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66DEE"/>
    <w:multiLevelType w:val="hybridMultilevel"/>
    <w:tmpl w:val="2C6EC58A"/>
    <w:lvl w:ilvl="0" w:tplc="40B4BE6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571F11B3"/>
    <w:multiLevelType w:val="hybridMultilevel"/>
    <w:tmpl w:val="1B8081E4"/>
    <w:lvl w:ilvl="0" w:tplc="4F8C443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0191"/>
    <w:rsid w:val="000051E6"/>
    <w:rsid w:val="000073AE"/>
    <w:rsid w:val="00010ED4"/>
    <w:rsid w:val="000164B2"/>
    <w:rsid w:val="00016649"/>
    <w:rsid w:val="00017C19"/>
    <w:rsid w:val="00023F05"/>
    <w:rsid w:val="00027A62"/>
    <w:rsid w:val="00031CB6"/>
    <w:rsid w:val="00031D68"/>
    <w:rsid w:val="0003541E"/>
    <w:rsid w:val="00036D7C"/>
    <w:rsid w:val="00040875"/>
    <w:rsid w:val="00042D0A"/>
    <w:rsid w:val="000475AC"/>
    <w:rsid w:val="0005538C"/>
    <w:rsid w:val="00057C35"/>
    <w:rsid w:val="000608FB"/>
    <w:rsid w:val="00072338"/>
    <w:rsid w:val="00077A24"/>
    <w:rsid w:val="00081A78"/>
    <w:rsid w:val="00096D6F"/>
    <w:rsid w:val="000979AB"/>
    <w:rsid w:val="000A45B6"/>
    <w:rsid w:val="000B0C9E"/>
    <w:rsid w:val="000B29D2"/>
    <w:rsid w:val="000B3006"/>
    <w:rsid w:val="000C13A0"/>
    <w:rsid w:val="000C28C4"/>
    <w:rsid w:val="000C5EAD"/>
    <w:rsid w:val="000C745A"/>
    <w:rsid w:val="000E2BEF"/>
    <w:rsid w:val="000E2D5C"/>
    <w:rsid w:val="000E71BC"/>
    <w:rsid w:val="000F7D7C"/>
    <w:rsid w:val="001007AD"/>
    <w:rsid w:val="00102989"/>
    <w:rsid w:val="001031E6"/>
    <w:rsid w:val="00103E74"/>
    <w:rsid w:val="00104791"/>
    <w:rsid w:val="00105998"/>
    <w:rsid w:val="00113CA8"/>
    <w:rsid w:val="001369CE"/>
    <w:rsid w:val="001462E9"/>
    <w:rsid w:val="0014742B"/>
    <w:rsid w:val="00152097"/>
    <w:rsid w:val="001553FE"/>
    <w:rsid w:val="00156A69"/>
    <w:rsid w:val="00160885"/>
    <w:rsid w:val="001631AF"/>
    <w:rsid w:val="001635B9"/>
    <w:rsid w:val="00164483"/>
    <w:rsid w:val="0017283C"/>
    <w:rsid w:val="001752AE"/>
    <w:rsid w:val="00180B1F"/>
    <w:rsid w:val="00181577"/>
    <w:rsid w:val="001822DE"/>
    <w:rsid w:val="00185150"/>
    <w:rsid w:val="00194BBB"/>
    <w:rsid w:val="001A51F6"/>
    <w:rsid w:val="001B6368"/>
    <w:rsid w:val="001D139A"/>
    <w:rsid w:val="001D6710"/>
    <w:rsid w:val="001E0DCC"/>
    <w:rsid w:val="001E2221"/>
    <w:rsid w:val="001E4DD5"/>
    <w:rsid w:val="001E6DB2"/>
    <w:rsid w:val="001E7D99"/>
    <w:rsid w:val="001F13C8"/>
    <w:rsid w:val="001F43DB"/>
    <w:rsid w:val="001F4833"/>
    <w:rsid w:val="002026C4"/>
    <w:rsid w:val="002037DE"/>
    <w:rsid w:val="002100B4"/>
    <w:rsid w:val="00221507"/>
    <w:rsid w:val="002256B3"/>
    <w:rsid w:val="0022601E"/>
    <w:rsid w:val="002267ED"/>
    <w:rsid w:val="002304F7"/>
    <w:rsid w:val="00230C91"/>
    <w:rsid w:val="00257904"/>
    <w:rsid w:val="00257F59"/>
    <w:rsid w:val="00265EF3"/>
    <w:rsid w:val="00272067"/>
    <w:rsid w:val="00283232"/>
    <w:rsid w:val="00283638"/>
    <w:rsid w:val="00285137"/>
    <w:rsid w:val="00297EC0"/>
    <w:rsid w:val="002A053D"/>
    <w:rsid w:val="002A33DE"/>
    <w:rsid w:val="002C1607"/>
    <w:rsid w:val="002C1E7D"/>
    <w:rsid w:val="002C3BCC"/>
    <w:rsid w:val="002D0258"/>
    <w:rsid w:val="002D2239"/>
    <w:rsid w:val="002D55E3"/>
    <w:rsid w:val="002E1212"/>
    <w:rsid w:val="002E16A8"/>
    <w:rsid w:val="002E5F86"/>
    <w:rsid w:val="002E6835"/>
    <w:rsid w:val="002F193E"/>
    <w:rsid w:val="002F1F7B"/>
    <w:rsid w:val="002F30E0"/>
    <w:rsid w:val="002F52A5"/>
    <w:rsid w:val="0030387B"/>
    <w:rsid w:val="003054F1"/>
    <w:rsid w:val="0031502C"/>
    <w:rsid w:val="003174F2"/>
    <w:rsid w:val="0032391D"/>
    <w:rsid w:val="00324473"/>
    <w:rsid w:val="00325BDB"/>
    <w:rsid w:val="00332D93"/>
    <w:rsid w:val="0034410C"/>
    <w:rsid w:val="00347311"/>
    <w:rsid w:val="00350C66"/>
    <w:rsid w:val="0035311D"/>
    <w:rsid w:val="003574A2"/>
    <w:rsid w:val="00371FDD"/>
    <w:rsid w:val="00380C45"/>
    <w:rsid w:val="00380ED0"/>
    <w:rsid w:val="00383E17"/>
    <w:rsid w:val="00384F69"/>
    <w:rsid w:val="00385AC7"/>
    <w:rsid w:val="003925A8"/>
    <w:rsid w:val="00397131"/>
    <w:rsid w:val="003A1E8F"/>
    <w:rsid w:val="003B1261"/>
    <w:rsid w:val="003B5073"/>
    <w:rsid w:val="003B6149"/>
    <w:rsid w:val="003C2D7F"/>
    <w:rsid w:val="003C6A43"/>
    <w:rsid w:val="003D241B"/>
    <w:rsid w:val="003D67D4"/>
    <w:rsid w:val="003D6E1C"/>
    <w:rsid w:val="003E2171"/>
    <w:rsid w:val="003E4BDA"/>
    <w:rsid w:val="003E536B"/>
    <w:rsid w:val="003E6ACC"/>
    <w:rsid w:val="00400F8A"/>
    <w:rsid w:val="00405311"/>
    <w:rsid w:val="00406367"/>
    <w:rsid w:val="004077F7"/>
    <w:rsid w:val="00411DBA"/>
    <w:rsid w:val="00411EF2"/>
    <w:rsid w:val="004253FC"/>
    <w:rsid w:val="0043469D"/>
    <w:rsid w:val="00435728"/>
    <w:rsid w:val="00441E1A"/>
    <w:rsid w:val="004440EF"/>
    <w:rsid w:val="00451D9B"/>
    <w:rsid w:val="004568D6"/>
    <w:rsid w:val="00456A4A"/>
    <w:rsid w:val="00460501"/>
    <w:rsid w:val="00462063"/>
    <w:rsid w:val="00494C89"/>
    <w:rsid w:val="004A1F88"/>
    <w:rsid w:val="004A40AD"/>
    <w:rsid w:val="004A4FB2"/>
    <w:rsid w:val="004B5D83"/>
    <w:rsid w:val="004D6D40"/>
    <w:rsid w:val="004E113D"/>
    <w:rsid w:val="004E6DB6"/>
    <w:rsid w:val="004F0D3C"/>
    <w:rsid w:val="004F330B"/>
    <w:rsid w:val="004F3673"/>
    <w:rsid w:val="004F6859"/>
    <w:rsid w:val="004F780A"/>
    <w:rsid w:val="00500780"/>
    <w:rsid w:val="00505B12"/>
    <w:rsid w:val="005061E8"/>
    <w:rsid w:val="00541F56"/>
    <w:rsid w:val="00544352"/>
    <w:rsid w:val="00554692"/>
    <w:rsid w:val="00561049"/>
    <w:rsid w:val="0056199E"/>
    <w:rsid w:val="00561D9C"/>
    <w:rsid w:val="00575D03"/>
    <w:rsid w:val="00583A9A"/>
    <w:rsid w:val="005871DF"/>
    <w:rsid w:val="00592C7E"/>
    <w:rsid w:val="005A0D75"/>
    <w:rsid w:val="005A6F88"/>
    <w:rsid w:val="005B383B"/>
    <w:rsid w:val="005C254F"/>
    <w:rsid w:val="005C2D77"/>
    <w:rsid w:val="005D265A"/>
    <w:rsid w:val="005F5688"/>
    <w:rsid w:val="00601947"/>
    <w:rsid w:val="0061139F"/>
    <w:rsid w:val="0061446A"/>
    <w:rsid w:val="00620211"/>
    <w:rsid w:val="00627895"/>
    <w:rsid w:val="00643E03"/>
    <w:rsid w:val="00645BBA"/>
    <w:rsid w:val="00647D74"/>
    <w:rsid w:val="00654641"/>
    <w:rsid w:val="00655C06"/>
    <w:rsid w:val="00674005"/>
    <w:rsid w:val="00683EBA"/>
    <w:rsid w:val="006917F3"/>
    <w:rsid w:val="006936AB"/>
    <w:rsid w:val="006A4EA2"/>
    <w:rsid w:val="006A4F85"/>
    <w:rsid w:val="006A5EF6"/>
    <w:rsid w:val="006B0859"/>
    <w:rsid w:val="006B4D79"/>
    <w:rsid w:val="006C1918"/>
    <w:rsid w:val="006C1DAF"/>
    <w:rsid w:val="006C2C0C"/>
    <w:rsid w:val="006C493E"/>
    <w:rsid w:val="006C6298"/>
    <w:rsid w:val="006D5E69"/>
    <w:rsid w:val="006D7890"/>
    <w:rsid w:val="006D7DAB"/>
    <w:rsid w:val="006E53F3"/>
    <w:rsid w:val="006E630C"/>
    <w:rsid w:val="006F39D9"/>
    <w:rsid w:val="006F3E63"/>
    <w:rsid w:val="006F4875"/>
    <w:rsid w:val="007045E9"/>
    <w:rsid w:val="00704FC9"/>
    <w:rsid w:val="00710E1C"/>
    <w:rsid w:val="00721B56"/>
    <w:rsid w:val="0072595D"/>
    <w:rsid w:val="00726E2E"/>
    <w:rsid w:val="007320F9"/>
    <w:rsid w:val="007334F8"/>
    <w:rsid w:val="0074195F"/>
    <w:rsid w:val="007453E8"/>
    <w:rsid w:val="0076285C"/>
    <w:rsid w:val="007702DA"/>
    <w:rsid w:val="00776037"/>
    <w:rsid w:val="00777D5B"/>
    <w:rsid w:val="00777F99"/>
    <w:rsid w:val="00783232"/>
    <w:rsid w:val="007A3732"/>
    <w:rsid w:val="007A6723"/>
    <w:rsid w:val="007E05CE"/>
    <w:rsid w:val="007E6F3C"/>
    <w:rsid w:val="007F3B3A"/>
    <w:rsid w:val="007F58DD"/>
    <w:rsid w:val="007F5B97"/>
    <w:rsid w:val="008008EC"/>
    <w:rsid w:val="008045AC"/>
    <w:rsid w:val="00820188"/>
    <w:rsid w:val="00822019"/>
    <w:rsid w:val="008267E0"/>
    <w:rsid w:val="008274E0"/>
    <w:rsid w:val="00831C39"/>
    <w:rsid w:val="00832764"/>
    <w:rsid w:val="00846552"/>
    <w:rsid w:val="00853528"/>
    <w:rsid w:val="00854F0E"/>
    <w:rsid w:val="008605CB"/>
    <w:rsid w:val="00860647"/>
    <w:rsid w:val="00862A26"/>
    <w:rsid w:val="00867FA3"/>
    <w:rsid w:val="00871A87"/>
    <w:rsid w:val="008770E7"/>
    <w:rsid w:val="00884A0E"/>
    <w:rsid w:val="00884D7F"/>
    <w:rsid w:val="00885BB4"/>
    <w:rsid w:val="00890FC8"/>
    <w:rsid w:val="008934DA"/>
    <w:rsid w:val="0089460C"/>
    <w:rsid w:val="00897A9D"/>
    <w:rsid w:val="008A7990"/>
    <w:rsid w:val="008B45DE"/>
    <w:rsid w:val="008B5EE3"/>
    <w:rsid w:val="008C51E4"/>
    <w:rsid w:val="008C7EC6"/>
    <w:rsid w:val="008E49FE"/>
    <w:rsid w:val="008E4A1D"/>
    <w:rsid w:val="008F39AA"/>
    <w:rsid w:val="008F4B46"/>
    <w:rsid w:val="008F5D96"/>
    <w:rsid w:val="00904E01"/>
    <w:rsid w:val="0091266A"/>
    <w:rsid w:val="00912C7C"/>
    <w:rsid w:val="009143E2"/>
    <w:rsid w:val="00920993"/>
    <w:rsid w:val="0092370E"/>
    <w:rsid w:val="00935082"/>
    <w:rsid w:val="00937508"/>
    <w:rsid w:val="0096198E"/>
    <w:rsid w:val="00963A44"/>
    <w:rsid w:val="0097016B"/>
    <w:rsid w:val="00971457"/>
    <w:rsid w:val="0098491B"/>
    <w:rsid w:val="0099049B"/>
    <w:rsid w:val="00991F07"/>
    <w:rsid w:val="00991F5D"/>
    <w:rsid w:val="00992D67"/>
    <w:rsid w:val="009934FF"/>
    <w:rsid w:val="009A05A3"/>
    <w:rsid w:val="009C0967"/>
    <w:rsid w:val="009D45AF"/>
    <w:rsid w:val="00A04A97"/>
    <w:rsid w:val="00A056A5"/>
    <w:rsid w:val="00A06317"/>
    <w:rsid w:val="00A10670"/>
    <w:rsid w:val="00A10B78"/>
    <w:rsid w:val="00A13BCB"/>
    <w:rsid w:val="00A153A9"/>
    <w:rsid w:val="00A171C8"/>
    <w:rsid w:val="00A374BA"/>
    <w:rsid w:val="00A40721"/>
    <w:rsid w:val="00A40DA9"/>
    <w:rsid w:val="00A46F57"/>
    <w:rsid w:val="00A540BC"/>
    <w:rsid w:val="00A55FA2"/>
    <w:rsid w:val="00A618B3"/>
    <w:rsid w:val="00A61922"/>
    <w:rsid w:val="00A61EC2"/>
    <w:rsid w:val="00A6281F"/>
    <w:rsid w:val="00A74C02"/>
    <w:rsid w:val="00A766D6"/>
    <w:rsid w:val="00A81A8A"/>
    <w:rsid w:val="00A83BE2"/>
    <w:rsid w:val="00AA214B"/>
    <w:rsid w:val="00AB0844"/>
    <w:rsid w:val="00AC513D"/>
    <w:rsid w:val="00AC7E7D"/>
    <w:rsid w:val="00AD0171"/>
    <w:rsid w:val="00AD240A"/>
    <w:rsid w:val="00AE5B60"/>
    <w:rsid w:val="00AF0DFD"/>
    <w:rsid w:val="00AF2B89"/>
    <w:rsid w:val="00AF778C"/>
    <w:rsid w:val="00B0217C"/>
    <w:rsid w:val="00B100A2"/>
    <w:rsid w:val="00B137C1"/>
    <w:rsid w:val="00B14347"/>
    <w:rsid w:val="00B210D6"/>
    <w:rsid w:val="00B21907"/>
    <w:rsid w:val="00B2214F"/>
    <w:rsid w:val="00B24846"/>
    <w:rsid w:val="00B34593"/>
    <w:rsid w:val="00B37121"/>
    <w:rsid w:val="00B4266E"/>
    <w:rsid w:val="00B463C0"/>
    <w:rsid w:val="00B50273"/>
    <w:rsid w:val="00B5124B"/>
    <w:rsid w:val="00B70162"/>
    <w:rsid w:val="00B75D95"/>
    <w:rsid w:val="00B80042"/>
    <w:rsid w:val="00B95E60"/>
    <w:rsid w:val="00B97942"/>
    <w:rsid w:val="00BC5F11"/>
    <w:rsid w:val="00BD0193"/>
    <w:rsid w:val="00BD3BBD"/>
    <w:rsid w:val="00BD447E"/>
    <w:rsid w:val="00BD4F27"/>
    <w:rsid w:val="00BD7341"/>
    <w:rsid w:val="00BE33C5"/>
    <w:rsid w:val="00BE7488"/>
    <w:rsid w:val="00BE776E"/>
    <w:rsid w:val="00BF1FB4"/>
    <w:rsid w:val="00BF41F8"/>
    <w:rsid w:val="00C134F4"/>
    <w:rsid w:val="00C16CBC"/>
    <w:rsid w:val="00C304EE"/>
    <w:rsid w:val="00C3206B"/>
    <w:rsid w:val="00C344E6"/>
    <w:rsid w:val="00C406B5"/>
    <w:rsid w:val="00C40BBF"/>
    <w:rsid w:val="00C46D7D"/>
    <w:rsid w:val="00C50CF4"/>
    <w:rsid w:val="00C54133"/>
    <w:rsid w:val="00C553B1"/>
    <w:rsid w:val="00C60163"/>
    <w:rsid w:val="00C63D57"/>
    <w:rsid w:val="00C65A93"/>
    <w:rsid w:val="00C764AA"/>
    <w:rsid w:val="00C80D67"/>
    <w:rsid w:val="00C84AB5"/>
    <w:rsid w:val="00C84FE7"/>
    <w:rsid w:val="00CA488B"/>
    <w:rsid w:val="00CA57C3"/>
    <w:rsid w:val="00CB0467"/>
    <w:rsid w:val="00CB07A8"/>
    <w:rsid w:val="00CB2CDB"/>
    <w:rsid w:val="00CB2D7F"/>
    <w:rsid w:val="00CB6166"/>
    <w:rsid w:val="00CC26EA"/>
    <w:rsid w:val="00CC5837"/>
    <w:rsid w:val="00CD3614"/>
    <w:rsid w:val="00CD6A07"/>
    <w:rsid w:val="00CE12BE"/>
    <w:rsid w:val="00CF444A"/>
    <w:rsid w:val="00D05F60"/>
    <w:rsid w:val="00D12852"/>
    <w:rsid w:val="00D201BB"/>
    <w:rsid w:val="00D21F00"/>
    <w:rsid w:val="00D2238A"/>
    <w:rsid w:val="00D32507"/>
    <w:rsid w:val="00D32B30"/>
    <w:rsid w:val="00D36FD6"/>
    <w:rsid w:val="00D46B5D"/>
    <w:rsid w:val="00D47411"/>
    <w:rsid w:val="00D5192F"/>
    <w:rsid w:val="00D52558"/>
    <w:rsid w:val="00D60D4D"/>
    <w:rsid w:val="00D656B0"/>
    <w:rsid w:val="00D7098D"/>
    <w:rsid w:val="00D83268"/>
    <w:rsid w:val="00D871C2"/>
    <w:rsid w:val="00D93E8B"/>
    <w:rsid w:val="00DB22D1"/>
    <w:rsid w:val="00DB4350"/>
    <w:rsid w:val="00DB4BB6"/>
    <w:rsid w:val="00DB5DDB"/>
    <w:rsid w:val="00DB76A4"/>
    <w:rsid w:val="00DC38EA"/>
    <w:rsid w:val="00DC46E9"/>
    <w:rsid w:val="00DD4D0B"/>
    <w:rsid w:val="00DE468D"/>
    <w:rsid w:val="00DF06AC"/>
    <w:rsid w:val="00DF5425"/>
    <w:rsid w:val="00E00254"/>
    <w:rsid w:val="00E0345D"/>
    <w:rsid w:val="00E07BA2"/>
    <w:rsid w:val="00E14C5C"/>
    <w:rsid w:val="00E21646"/>
    <w:rsid w:val="00E23259"/>
    <w:rsid w:val="00E24F65"/>
    <w:rsid w:val="00E33963"/>
    <w:rsid w:val="00E34A9F"/>
    <w:rsid w:val="00E4285E"/>
    <w:rsid w:val="00E438DB"/>
    <w:rsid w:val="00E52802"/>
    <w:rsid w:val="00E621EB"/>
    <w:rsid w:val="00E65DF7"/>
    <w:rsid w:val="00E67932"/>
    <w:rsid w:val="00E75D2E"/>
    <w:rsid w:val="00E76C15"/>
    <w:rsid w:val="00E820C9"/>
    <w:rsid w:val="00E92EB7"/>
    <w:rsid w:val="00EA39E5"/>
    <w:rsid w:val="00EB4421"/>
    <w:rsid w:val="00EB4935"/>
    <w:rsid w:val="00EB6456"/>
    <w:rsid w:val="00EB72D6"/>
    <w:rsid w:val="00EB7D8A"/>
    <w:rsid w:val="00EC5332"/>
    <w:rsid w:val="00EC6246"/>
    <w:rsid w:val="00ED4D57"/>
    <w:rsid w:val="00ED5A9B"/>
    <w:rsid w:val="00EE103D"/>
    <w:rsid w:val="00EE37EF"/>
    <w:rsid w:val="00EE611F"/>
    <w:rsid w:val="00EE6F30"/>
    <w:rsid w:val="00EF17D3"/>
    <w:rsid w:val="00EF5859"/>
    <w:rsid w:val="00F00068"/>
    <w:rsid w:val="00F02CD9"/>
    <w:rsid w:val="00F0516B"/>
    <w:rsid w:val="00F051E2"/>
    <w:rsid w:val="00F14682"/>
    <w:rsid w:val="00F32A1A"/>
    <w:rsid w:val="00F34188"/>
    <w:rsid w:val="00F36768"/>
    <w:rsid w:val="00F439C6"/>
    <w:rsid w:val="00F44108"/>
    <w:rsid w:val="00F61427"/>
    <w:rsid w:val="00F629B6"/>
    <w:rsid w:val="00F641EF"/>
    <w:rsid w:val="00F6438E"/>
    <w:rsid w:val="00F70BF4"/>
    <w:rsid w:val="00F80737"/>
    <w:rsid w:val="00F81292"/>
    <w:rsid w:val="00FA00EB"/>
    <w:rsid w:val="00FA1DE2"/>
    <w:rsid w:val="00FA34D2"/>
    <w:rsid w:val="00FA630A"/>
    <w:rsid w:val="00FB0100"/>
    <w:rsid w:val="00FB709E"/>
    <w:rsid w:val="00FB7F9E"/>
    <w:rsid w:val="00FC5A50"/>
    <w:rsid w:val="00FC6E84"/>
    <w:rsid w:val="00FC7964"/>
    <w:rsid w:val="00FD0464"/>
    <w:rsid w:val="00FD5C9F"/>
    <w:rsid w:val="00FE4E5A"/>
    <w:rsid w:val="00FE55B8"/>
    <w:rsid w:val="00FE5EEC"/>
    <w:rsid w:val="00FF038D"/>
    <w:rsid w:val="00F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41F3EE9C"/>
  <w15:docId w15:val="{B352F652-DCA0-4175-AD51-ABF184D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E55B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A2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A214B"/>
    <w:rPr>
      <w:rFonts w:cs="B Nazani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oleObject" Target="embeddings/oleObject47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gi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0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30.wmf"/><Relationship Id="rId101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gi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8D841-8A36-4306-8BAD-5120BE7A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73</TotalTime>
  <Pages>2</Pages>
  <Words>875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19</cp:revision>
  <cp:lastPrinted>2022-12-16T09:03:00Z</cp:lastPrinted>
  <dcterms:created xsi:type="dcterms:W3CDTF">2022-12-16T07:53:00Z</dcterms:created>
  <dcterms:modified xsi:type="dcterms:W3CDTF">2023-12-31T07:08:00Z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